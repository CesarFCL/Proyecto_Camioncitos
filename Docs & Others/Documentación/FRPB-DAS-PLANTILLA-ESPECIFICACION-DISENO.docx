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72A6659" w14:textId="05E874CA" w:rsidR="00547DD9" w:rsidRPr="00453783" w:rsidRDefault="00547DD9">
      <w:pPr>
        <w:rPr>
          <w:rFonts w:ascii="Calibri" w:hAnsi="Calibri"/>
        </w:rPr>
      </w:pPr>
    </w:p>
    <w:p w14:paraId="0A37501D" w14:textId="77777777" w:rsidR="00547DD9" w:rsidRPr="00453783" w:rsidRDefault="00547DD9">
      <w:pPr>
        <w:rPr>
          <w:rFonts w:ascii="Calibri" w:hAnsi="Calibri"/>
        </w:rPr>
      </w:pPr>
    </w:p>
    <w:p w14:paraId="5DAB6C7B" w14:textId="77777777" w:rsidR="00547DD9" w:rsidRPr="00453783" w:rsidRDefault="00547DD9">
      <w:pPr>
        <w:rPr>
          <w:rFonts w:ascii="Calibri" w:hAnsi="Calibri"/>
        </w:rPr>
      </w:pPr>
    </w:p>
    <w:p w14:paraId="6A05A809" w14:textId="77777777" w:rsidR="00547DD9" w:rsidRPr="00453783" w:rsidRDefault="00547DD9">
      <w:pPr>
        <w:rPr>
          <w:rFonts w:ascii="Calibri" w:hAnsi="Calibri"/>
        </w:rPr>
      </w:pPr>
    </w:p>
    <w:p w14:paraId="5A39BBE3" w14:textId="77777777" w:rsidR="00547DD9" w:rsidRPr="00453783" w:rsidRDefault="00547DD9">
      <w:pPr>
        <w:rPr>
          <w:rFonts w:ascii="Calibri" w:hAnsi="Calibri"/>
        </w:rPr>
      </w:pPr>
    </w:p>
    <w:p w14:paraId="41C8F396" w14:textId="77777777" w:rsidR="00547DD9" w:rsidRDefault="00547DD9">
      <w:pPr>
        <w:rPr>
          <w:rFonts w:ascii="Calibri" w:hAnsi="Calibri"/>
        </w:rPr>
      </w:pPr>
    </w:p>
    <w:p w14:paraId="72A3D3EC" w14:textId="77777777" w:rsidR="00597881" w:rsidRDefault="00597881">
      <w:pPr>
        <w:rPr>
          <w:rFonts w:ascii="Calibri" w:hAnsi="Calibri"/>
        </w:rPr>
      </w:pPr>
    </w:p>
    <w:p w14:paraId="0D0B940D" w14:textId="77777777" w:rsidR="00597881" w:rsidRDefault="00597881">
      <w:pPr>
        <w:rPr>
          <w:rFonts w:ascii="Calibri" w:hAnsi="Calibri"/>
        </w:rPr>
      </w:pPr>
    </w:p>
    <w:p w14:paraId="0E27B00A" w14:textId="77777777" w:rsidR="00597881" w:rsidRDefault="00597881">
      <w:pPr>
        <w:rPr>
          <w:rFonts w:ascii="Calibri" w:hAnsi="Calibri"/>
        </w:rPr>
      </w:pPr>
    </w:p>
    <w:p w14:paraId="60061E4C" w14:textId="77777777" w:rsidR="00597881" w:rsidRDefault="00597881">
      <w:pPr>
        <w:rPr>
          <w:rFonts w:ascii="Calibri" w:hAnsi="Calibri"/>
        </w:rPr>
      </w:pPr>
    </w:p>
    <w:p w14:paraId="44EAFD9C" w14:textId="77777777" w:rsidR="00597881" w:rsidRPr="00453783" w:rsidRDefault="00597881">
      <w:pPr>
        <w:rPr>
          <w:rFonts w:ascii="Calibri" w:hAnsi="Calibri"/>
        </w:rPr>
      </w:pPr>
    </w:p>
    <w:p w14:paraId="4B94D5A5" w14:textId="77777777" w:rsidR="00547DD9" w:rsidRDefault="00547DD9">
      <w:pPr>
        <w:rPr>
          <w:rFonts w:ascii="Calibri" w:hAnsi="Calibri"/>
        </w:rPr>
      </w:pPr>
    </w:p>
    <w:p w14:paraId="3DEEC669" w14:textId="77777777" w:rsidR="001E2593" w:rsidRPr="00453783" w:rsidRDefault="001E2593">
      <w:pPr>
        <w:rPr>
          <w:rFonts w:ascii="Calibri" w:hAnsi="Calibri"/>
        </w:rPr>
      </w:pPr>
    </w:p>
    <w:p w14:paraId="3656B9AB" w14:textId="77777777" w:rsidR="00547DD9" w:rsidRPr="00453783" w:rsidRDefault="00547DD9">
      <w:pPr>
        <w:rPr>
          <w:rFonts w:ascii="Calibri" w:hAnsi="Calibri"/>
        </w:rPr>
      </w:pPr>
    </w:p>
    <w:p w14:paraId="45FB0818" w14:textId="77777777" w:rsidR="00547DD9" w:rsidRPr="00453783" w:rsidRDefault="00547DD9">
      <w:pPr>
        <w:rPr>
          <w:rFonts w:ascii="Calibri" w:hAnsi="Calibri"/>
        </w:rPr>
      </w:pPr>
    </w:p>
    <w:p w14:paraId="049F31CB" w14:textId="77777777" w:rsidR="00547DD9" w:rsidRPr="00453783" w:rsidRDefault="00547DD9">
      <w:pPr>
        <w:rPr>
          <w:rFonts w:ascii="Calibri" w:hAnsi="Calibri"/>
        </w:rPr>
      </w:pPr>
    </w:p>
    <w:p w14:paraId="1C85CDB5" w14:textId="77777777" w:rsidR="00547DD9" w:rsidRPr="008B2B05" w:rsidRDefault="00521ED9" w:rsidP="008B2B05">
      <w:pPr>
        <w:pStyle w:val="Ttulo7"/>
        <w:rPr>
          <w:rFonts w:ascii="Calibri" w:hAnsi="Calibri"/>
        </w:rPr>
      </w:pPr>
      <w:bookmarkStart w:id="0" w:name="_Hlk106448211"/>
      <w:r>
        <w:rPr>
          <w:rFonts w:ascii="Calibri" w:hAnsi="Calibri"/>
        </w:rPr>
        <w:t>DOCUMENTO DE DISEÑO</w:t>
      </w:r>
      <w:r w:rsidR="00030173">
        <w:rPr>
          <w:rFonts w:ascii="Calibri" w:hAnsi="Calibri"/>
        </w:rPr>
        <w:t xml:space="preserve"> DE</w:t>
      </w:r>
      <w:r w:rsidR="000A702B">
        <w:rPr>
          <w:rFonts w:ascii="Calibri" w:hAnsi="Calibri"/>
        </w:rPr>
        <w:t>TALLADO DE</w:t>
      </w:r>
      <w:r w:rsidR="00030173">
        <w:rPr>
          <w:rFonts w:ascii="Calibri" w:hAnsi="Calibri"/>
        </w:rPr>
        <w:t xml:space="preserve"> SOFTWARE</w:t>
      </w:r>
    </w:p>
    <w:p w14:paraId="7CA895E1" w14:textId="77777777" w:rsidR="002B27F7" w:rsidRPr="00EF754F" w:rsidRDefault="4D2CB397" w:rsidP="00F53248">
      <w:pPr>
        <w:numPr>
          <w:ilvl w:val="0"/>
          <w:numId w:val="23"/>
        </w:numPr>
        <w:jc w:val="center"/>
      </w:pPr>
      <w:r>
        <w:t>Plantilla inspirada en el estándar IEEE 1016-2009 y adaptada a las necesidades del curso de Diseño y Arquitectura de Software</w:t>
      </w:r>
    </w:p>
    <w:p w14:paraId="5737A2BC" w14:textId="77777777" w:rsidR="001905F6" w:rsidRPr="005C3795" w:rsidRDefault="001905F6" w:rsidP="001905F6">
      <w:pPr>
        <w:jc w:val="center"/>
      </w:pPr>
      <w:r>
        <w:t xml:space="preserve">(Plantilla compilada por </w:t>
      </w:r>
      <w:proofErr w:type="spellStart"/>
      <w:r>
        <w:t>Ph.D</w:t>
      </w:r>
      <w:proofErr w:type="spellEnd"/>
      <w:r>
        <w:t>. Franklin Parrales B.)</w:t>
      </w:r>
    </w:p>
    <w:bookmarkEnd w:id="0"/>
    <w:p w14:paraId="53128261" w14:textId="77777777" w:rsidR="00547DD9" w:rsidRPr="00453783" w:rsidRDefault="00547DD9">
      <w:pPr>
        <w:rPr>
          <w:rFonts w:ascii="Calibri" w:hAnsi="Calibri"/>
        </w:rPr>
      </w:pPr>
    </w:p>
    <w:p w14:paraId="62486C05" w14:textId="77777777" w:rsidR="00547DD9" w:rsidRPr="00453783" w:rsidRDefault="00547DD9">
      <w:pPr>
        <w:rPr>
          <w:rFonts w:ascii="Calibri" w:hAnsi="Calibri"/>
        </w:rPr>
      </w:pPr>
    </w:p>
    <w:p w14:paraId="4101652C" w14:textId="77777777" w:rsidR="00547DD9" w:rsidRPr="00453783" w:rsidRDefault="00547DD9">
      <w:pPr>
        <w:rPr>
          <w:rFonts w:ascii="Calibri" w:hAnsi="Calibri"/>
        </w:rPr>
      </w:pPr>
    </w:p>
    <w:p w14:paraId="4B99056E" w14:textId="77777777" w:rsidR="00547DD9" w:rsidRPr="00453783" w:rsidRDefault="00547DD9">
      <w:pPr>
        <w:rPr>
          <w:rFonts w:ascii="Calibri" w:hAnsi="Calibri"/>
        </w:rPr>
      </w:pPr>
    </w:p>
    <w:p w14:paraId="1299C43A" w14:textId="77777777" w:rsidR="00547DD9" w:rsidRPr="00453783" w:rsidRDefault="00547DD9">
      <w:pPr>
        <w:rPr>
          <w:rFonts w:ascii="Calibri" w:hAnsi="Calibri"/>
        </w:rPr>
      </w:pPr>
    </w:p>
    <w:p w14:paraId="4DDBEF00" w14:textId="77777777" w:rsidR="00547DD9" w:rsidRPr="00453783" w:rsidRDefault="00547DD9">
      <w:pPr>
        <w:rPr>
          <w:rFonts w:ascii="Calibri" w:hAnsi="Calibri"/>
        </w:rPr>
      </w:pPr>
    </w:p>
    <w:p w14:paraId="3461D779" w14:textId="77777777" w:rsidR="00547DD9" w:rsidRPr="00453783" w:rsidRDefault="00547DD9">
      <w:pPr>
        <w:rPr>
          <w:rFonts w:ascii="Calibri" w:hAnsi="Calibri"/>
        </w:rPr>
      </w:pPr>
    </w:p>
    <w:p w14:paraId="3CF2D8B6" w14:textId="77777777" w:rsidR="00547DD9" w:rsidRPr="00453783" w:rsidRDefault="00547DD9">
      <w:pPr>
        <w:rPr>
          <w:rFonts w:ascii="Calibri" w:hAnsi="Calibri"/>
        </w:rPr>
      </w:pPr>
    </w:p>
    <w:p w14:paraId="0FB78278" w14:textId="77777777" w:rsidR="00547DD9" w:rsidRPr="00453783" w:rsidRDefault="00547DD9">
      <w:pPr>
        <w:rPr>
          <w:rFonts w:ascii="Calibri" w:hAnsi="Calibri"/>
        </w:rPr>
      </w:pPr>
    </w:p>
    <w:p w14:paraId="1FC39945" w14:textId="77777777" w:rsidR="00547DD9" w:rsidRPr="00453783" w:rsidRDefault="00547DD9">
      <w:pPr>
        <w:rPr>
          <w:rFonts w:ascii="Calibri" w:hAnsi="Calibri"/>
        </w:rPr>
      </w:pPr>
    </w:p>
    <w:p w14:paraId="0562CB0E" w14:textId="77777777" w:rsidR="00547DD9" w:rsidRPr="00453783" w:rsidRDefault="00547DD9">
      <w:pPr>
        <w:rPr>
          <w:rFonts w:ascii="Calibri" w:hAnsi="Calibri"/>
        </w:rPr>
      </w:pPr>
    </w:p>
    <w:p w14:paraId="34CE0A41" w14:textId="77777777" w:rsidR="00547DD9" w:rsidRPr="00453783" w:rsidRDefault="00547DD9">
      <w:pPr>
        <w:rPr>
          <w:rFonts w:ascii="Calibri" w:hAnsi="Calibri"/>
        </w:rPr>
      </w:pPr>
    </w:p>
    <w:p w14:paraId="62EBF3C5" w14:textId="77777777" w:rsidR="00547DD9" w:rsidRPr="00453783" w:rsidRDefault="00547DD9">
      <w:pPr>
        <w:rPr>
          <w:rFonts w:ascii="Calibri" w:hAnsi="Calibri"/>
        </w:rPr>
      </w:pPr>
    </w:p>
    <w:p w14:paraId="6D98A12B" w14:textId="77777777" w:rsidR="00547DD9" w:rsidRPr="00453783" w:rsidRDefault="00547DD9">
      <w:pPr>
        <w:rPr>
          <w:rFonts w:ascii="Calibri" w:hAnsi="Calibri"/>
        </w:rPr>
      </w:pPr>
    </w:p>
    <w:p w14:paraId="2946DB82" w14:textId="77777777" w:rsidR="00547DD9" w:rsidRPr="00453783" w:rsidRDefault="00547DD9">
      <w:pPr>
        <w:rPr>
          <w:rFonts w:ascii="Calibri" w:hAnsi="Calibri"/>
        </w:rPr>
      </w:pPr>
    </w:p>
    <w:p w14:paraId="5997CC1D" w14:textId="77777777" w:rsidR="00547DD9" w:rsidRPr="00453783" w:rsidRDefault="00547DD9">
      <w:pPr>
        <w:rPr>
          <w:rFonts w:ascii="Calibri" w:hAnsi="Calibri"/>
        </w:rPr>
      </w:pPr>
    </w:p>
    <w:p w14:paraId="110FFD37" w14:textId="77777777" w:rsidR="00547DD9" w:rsidRPr="00453783" w:rsidRDefault="00547DD9">
      <w:pPr>
        <w:rPr>
          <w:rFonts w:ascii="Calibri" w:hAnsi="Calibri"/>
        </w:rPr>
      </w:pPr>
    </w:p>
    <w:p w14:paraId="6B699379" w14:textId="77777777" w:rsidR="00547DD9" w:rsidRPr="00453783" w:rsidRDefault="00547DD9">
      <w:pPr>
        <w:rPr>
          <w:rFonts w:ascii="Calibri" w:hAnsi="Calibri"/>
        </w:rPr>
      </w:pPr>
    </w:p>
    <w:p w14:paraId="3FE9F23F" w14:textId="77777777" w:rsidR="00547DD9" w:rsidRPr="00453783" w:rsidRDefault="00547DD9">
      <w:pPr>
        <w:rPr>
          <w:rFonts w:ascii="Calibri" w:hAnsi="Calibri"/>
        </w:rPr>
      </w:pPr>
    </w:p>
    <w:p w14:paraId="1F72F646" w14:textId="77777777" w:rsidR="00547DD9" w:rsidRPr="00453783" w:rsidRDefault="00547DD9">
      <w:pPr>
        <w:rPr>
          <w:rFonts w:ascii="Calibri" w:hAnsi="Calibri"/>
        </w:rPr>
      </w:pPr>
    </w:p>
    <w:p w14:paraId="08CE6F91" w14:textId="77777777" w:rsidR="00547DD9" w:rsidRPr="00453783" w:rsidRDefault="00547DD9">
      <w:pPr>
        <w:rPr>
          <w:rFonts w:ascii="Calibri" w:hAnsi="Calibri"/>
        </w:rPr>
      </w:pPr>
    </w:p>
    <w:p w14:paraId="61CDCEAD" w14:textId="77777777" w:rsidR="00547DD9" w:rsidRPr="00453783" w:rsidRDefault="00547DD9">
      <w:pPr>
        <w:rPr>
          <w:rFonts w:ascii="Calibri" w:hAnsi="Calibri"/>
        </w:rPr>
      </w:pPr>
    </w:p>
    <w:p w14:paraId="6BB9E253" w14:textId="77777777" w:rsidR="00547DD9" w:rsidRPr="00453783" w:rsidRDefault="00547DD9">
      <w:pPr>
        <w:rPr>
          <w:rFonts w:ascii="Calibri" w:hAnsi="Calibri"/>
        </w:rPr>
      </w:pPr>
    </w:p>
    <w:p w14:paraId="23DE523C" w14:textId="77777777" w:rsidR="00A1079C" w:rsidRPr="00453783" w:rsidRDefault="00A1079C">
      <w:pPr>
        <w:rPr>
          <w:rFonts w:ascii="Calibri" w:hAnsi="Calibri"/>
        </w:rPr>
      </w:pPr>
    </w:p>
    <w:p w14:paraId="52E56223" w14:textId="77777777" w:rsidR="00A1079C" w:rsidRPr="00453783" w:rsidRDefault="00A1079C">
      <w:pPr>
        <w:rPr>
          <w:rFonts w:ascii="Calibri" w:hAnsi="Calibri"/>
        </w:rPr>
      </w:pPr>
    </w:p>
    <w:p w14:paraId="78B7077A" w14:textId="20A6C7E9" w:rsidR="005B10AF" w:rsidRDefault="005B10AF" w:rsidP="005B10AF">
      <w:pPr>
        <w:rPr>
          <w:lang w:eastAsia="en-US"/>
        </w:rPr>
      </w:pPr>
    </w:p>
    <w:sdt>
      <w:sdtPr>
        <w:rPr>
          <w:rFonts w:ascii="Times New Roman" w:hAnsi="Times New Roman"/>
          <w:b w:val="0"/>
          <w:bCs w:val="0"/>
          <w:color w:val="auto"/>
          <w:sz w:val="24"/>
          <w:szCs w:val="24"/>
          <w:lang w:eastAsia="ar-SA"/>
        </w:rPr>
        <w:id w:val="-338468857"/>
        <w:docPartObj>
          <w:docPartGallery w:val="Table of Contents"/>
          <w:docPartUnique/>
        </w:docPartObj>
      </w:sdtPr>
      <w:sdtContent>
        <w:p w14:paraId="583F4237" w14:textId="43EA6EB9" w:rsidR="005B10AF" w:rsidRDefault="005B10AF" w:rsidP="005B10AF">
          <w:pPr>
            <w:pStyle w:val="TtulodeTDC"/>
            <w:tabs>
              <w:tab w:val="left" w:pos="284"/>
            </w:tabs>
            <w:spacing w:before="0" w:line="240" w:lineRule="auto"/>
            <w:jc w:val="center"/>
            <w:rPr>
              <w:rFonts w:ascii="Calibri" w:hAnsi="Calibri"/>
              <w:color w:val="auto"/>
              <w:sz w:val="40"/>
              <w:szCs w:val="40"/>
            </w:rPr>
          </w:pPr>
          <w:r w:rsidRPr="00597881">
            <w:rPr>
              <w:rFonts w:ascii="Calibri" w:hAnsi="Calibri"/>
              <w:color w:val="auto"/>
              <w:sz w:val="40"/>
              <w:szCs w:val="40"/>
            </w:rPr>
            <w:t>Tabla de contenido</w:t>
          </w:r>
        </w:p>
        <w:p w14:paraId="13A68680" w14:textId="77777777" w:rsidR="005B10AF" w:rsidRPr="005B10AF" w:rsidRDefault="005B10AF" w:rsidP="005B10AF">
          <w:pPr>
            <w:rPr>
              <w:lang w:eastAsia="en-US"/>
            </w:rPr>
          </w:pPr>
        </w:p>
        <w:p w14:paraId="1E7FBE45" w14:textId="48ACA5B0" w:rsidR="005B10AF" w:rsidRDefault="005B10AF">
          <w:pPr>
            <w:pStyle w:val="TDC1"/>
            <w:tabs>
              <w:tab w:val="left" w:pos="480"/>
              <w:tab w:val="right" w:leader="dot" w:pos="9628"/>
            </w:tabs>
            <w:rPr>
              <w:rFonts w:asciiTheme="minorHAnsi" w:eastAsiaTheme="minorEastAsia" w:hAnsiTheme="minorHAnsi" w:cstheme="minorBidi"/>
              <w:b w:val="0"/>
              <w:bCs w:val="0"/>
              <w:caps w:val="0"/>
              <w:noProof/>
              <w:sz w:val="22"/>
              <w:szCs w:val="22"/>
              <w:lang w:val="es-419" w:eastAsia="es-419"/>
            </w:rPr>
          </w:pPr>
          <w:r>
            <w:fldChar w:fldCharType="begin"/>
          </w:r>
          <w:r>
            <w:instrText xml:space="preserve"> TOC \o "1-3" \h \z \u </w:instrText>
          </w:r>
          <w:r>
            <w:fldChar w:fldCharType="separate"/>
          </w:r>
          <w:hyperlink w:anchor="_Toc106448016" w:history="1">
            <w:r w:rsidRPr="00BC57EC">
              <w:rPr>
                <w:rStyle w:val="Hipervnculo"/>
                <w:rFonts w:cs="Book Antiqua"/>
                <w:noProof/>
              </w:rPr>
              <w:t>1.</w:t>
            </w:r>
            <w:r>
              <w:rPr>
                <w:rFonts w:asciiTheme="minorHAnsi" w:eastAsiaTheme="minorEastAsia" w:hAnsiTheme="minorHAnsi" w:cstheme="minorBidi"/>
                <w:b w:val="0"/>
                <w:bCs w:val="0"/>
                <w:caps w:val="0"/>
                <w:noProof/>
                <w:sz w:val="22"/>
                <w:szCs w:val="22"/>
                <w:lang w:val="es-419" w:eastAsia="es-419"/>
              </w:rPr>
              <w:tab/>
            </w:r>
            <w:r w:rsidRPr="00BC57EC">
              <w:rPr>
                <w:rStyle w:val="Hipervnculo"/>
                <w:rFonts w:cs="Book Antiqua"/>
                <w:noProof/>
              </w:rPr>
              <w:t>Introducción</w:t>
            </w:r>
            <w:r>
              <w:rPr>
                <w:noProof/>
                <w:webHidden/>
              </w:rPr>
              <w:tab/>
            </w:r>
            <w:r>
              <w:rPr>
                <w:noProof/>
                <w:webHidden/>
              </w:rPr>
              <w:fldChar w:fldCharType="begin"/>
            </w:r>
            <w:r>
              <w:rPr>
                <w:noProof/>
                <w:webHidden/>
              </w:rPr>
              <w:instrText xml:space="preserve"> PAGEREF _Toc106448016 \h </w:instrText>
            </w:r>
            <w:r>
              <w:rPr>
                <w:noProof/>
                <w:webHidden/>
              </w:rPr>
            </w:r>
            <w:r>
              <w:rPr>
                <w:noProof/>
                <w:webHidden/>
              </w:rPr>
              <w:fldChar w:fldCharType="separate"/>
            </w:r>
            <w:r w:rsidR="0033515B">
              <w:rPr>
                <w:noProof/>
                <w:webHidden/>
              </w:rPr>
              <w:t>3</w:t>
            </w:r>
            <w:r>
              <w:rPr>
                <w:noProof/>
                <w:webHidden/>
              </w:rPr>
              <w:fldChar w:fldCharType="end"/>
            </w:r>
          </w:hyperlink>
        </w:p>
        <w:p w14:paraId="25B30CA6" w14:textId="2FF567BB"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17" w:history="1">
            <w:r w:rsidR="005B10AF" w:rsidRPr="00BC57EC">
              <w:rPr>
                <w:rStyle w:val="Hipervnculo"/>
                <w:rFonts w:cs="Book Antiqua"/>
                <w:noProof/>
              </w:rPr>
              <w:t>1.1.</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Objetivo</w:t>
            </w:r>
            <w:r w:rsidR="005B10AF">
              <w:rPr>
                <w:noProof/>
                <w:webHidden/>
              </w:rPr>
              <w:tab/>
            </w:r>
            <w:r w:rsidR="005B10AF">
              <w:rPr>
                <w:noProof/>
                <w:webHidden/>
              </w:rPr>
              <w:fldChar w:fldCharType="begin"/>
            </w:r>
            <w:r w:rsidR="005B10AF">
              <w:rPr>
                <w:noProof/>
                <w:webHidden/>
              </w:rPr>
              <w:instrText xml:space="preserve"> PAGEREF _Toc106448017 \h </w:instrText>
            </w:r>
            <w:r w:rsidR="005B10AF">
              <w:rPr>
                <w:noProof/>
                <w:webHidden/>
              </w:rPr>
            </w:r>
            <w:r w:rsidR="005B10AF">
              <w:rPr>
                <w:noProof/>
                <w:webHidden/>
              </w:rPr>
              <w:fldChar w:fldCharType="separate"/>
            </w:r>
            <w:r w:rsidR="0033515B">
              <w:rPr>
                <w:noProof/>
                <w:webHidden/>
              </w:rPr>
              <w:t>3</w:t>
            </w:r>
            <w:r w:rsidR="005B10AF">
              <w:rPr>
                <w:noProof/>
                <w:webHidden/>
              </w:rPr>
              <w:fldChar w:fldCharType="end"/>
            </w:r>
          </w:hyperlink>
        </w:p>
        <w:p w14:paraId="60F8FCE4" w14:textId="5E1A1379"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18" w:history="1">
            <w:r w:rsidR="005B10AF" w:rsidRPr="00BC57EC">
              <w:rPr>
                <w:rStyle w:val="Hipervnculo"/>
                <w:rFonts w:cs="Book Antiqua"/>
                <w:noProof/>
              </w:rPr>
              <w:t>1.2.</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Definiciones, Acrónimos y Abreviaturas</w:t>
            </w:r>
            <w:r w:rsidR="005B10AF">
              <w:rPr>
                <w:noProof/>
                <w:webHidden/>
              </w:rPr>
              <w:tab/>
            </w:r>
            <w:r w:rsidR="005B10AF">
              <w:rPr>
                <w:noProof/>
                <w:webHidden/>
              </w:rPr>
              <w:fldChar w:fldCharType="begin"/>
            </w:r>
            <w:r w:rsidR="005B10AF">
              <w:rPr>
                <w:noProof/>
                <w:webHidden/>
              </w:rPr>
              <w:instrText xml:space="preserve"> PAGEREF _Toc106448018 \h </w:instrText>
            </w:r>
            <w:r w:rsidR="005B10AF">
              <w:rPr>
                <w:noProof/>
                <w:webHidden/>
              </w:rPr>
            </w:r>
            <w:r w:rsidR="005B10AF">
              <w:rPr>
                <w:noProof/>
                <w:webHidden/>
              </w:rPr>
              <w:fldChar w:fldCharType="separate"/>
            </w:r>
            <w:r w:rsidR="0033515B">
              <w:rPr>
                <w:noProof/>
                <w:webHidden/>
              </w:rPr>
              <w:t>3</w:t>
            </w:r>
            <w:r w:rsidR="005B10AF">
              <w:rPr>
                <w:noProof/>
                <w:webHidden/>
              </w:rPr>
              <w:fldChar w:fldCharType="end"/>
            </w:r>
          </w:hyperlink>
        </w:p>
        <w:p w14:paraId="4B0AA6B2" w14:textId="018894A8"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19" w:history="1">
            <w:r w:rsidR="005B10AF" w:rsidRPr="00BC57EC">
              <w:rPr>
                <w:rStyle w:val="Hipervnculo"/>
                <w:rFonts w:cs="Book Antiqua"/>
                <w:noProof/>
              </w:rPr>
              <w:t>1.3.</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Audiencia</w:t>
            </w:r>
            <w:r w:rsidR="005B10AF">
              <w:rPr>
                <w:noProof/>
                <w:webHidden/>
              </w:rPr>
              <w:tab/>
            </w:r>
            <w:r w:rsidR="005B10AF">
              <w:rPr>
                <w:noProof/>
                <w:webHidden/>
              </w:rPr>
              <w:fldChar w:fldCharType="begin"/>
            </w:r>
            <w:r w:rsidR="005B10AF">
              <w:rPr>
                <w:noProof/>
                <w:webHidden/>
              </w:rPr>
              <w:instrText xml:space="preserve"> PAGEREF _Toc106448019 \h </w:instrText>
            </w:r>
            <w:r w:rsidR="005B10AF">
              <w:rPr>
                <w:noProof/>
                <w:webHidden/>
              </w:rPr>
            </w:r>
            <w:r w:rsidR="005B10AF">
              <w:rPr>
                <w:noProof/>
                <w:webHidden/>
              </w:rPr>
              <w:fldChar w:fldCharType="separate"/>
            </w:r>
            <w:r w:rsidR="0033515B">
              <w:rPr>
                <w:noProof/>
                <w:webHidden/>
              </w:rPr>
              <w:t>4</w:t>
            </w:r>
            <w:r w:rsidR="005B10AF">
              <w:rPr>
                <w:noProof/>
                <w:webHidden/>
              </w:rPr>
              <w:fldChar w:fldCharType="end"/>
            </w:r>
          </w:hyperlink>
        </w:p>
        <w:p w14:paraId="72A9DBC5" w14:textId="146A277E"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20" w:history="1">
            <w:r w:rsidR="005B10AF" w:rsidRPr="00BC57EC">
              <w:rPr>
                <w:rStyle w:val="Hipervnculo"/>
                <w:rFonts w:cs="Book Antiqua"/>
                <w:noProof/>
              </w:rPr>
              <w:t>1.4.</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Alcance</w:t>
            </w:r>
            <w:r w:rsidR="005B10AF">
              <w:rPr>
                <w:noProof/>
                <w:webHidden/>
              </w:rPr>
              <w:tab/>
            </w:r>
            <w:r w:rsidR="005B10AF">
              <w:rPr>
                <w:noProof/>
                <w:webHidden/>
              </w:rPr>
              <w:fldChar w:fldCharType="begin"/>
            </w:r>
            <w:r w:rsidR="005B10AF">
              <w:rPr>
                <w:noProof/>
                <w:webHidden/>
              </w:rPr>
              <w:instrText xml:space="preserve"> PAGEREF _Toc106448020 \h </w:instrText>
            </w:r>
            <w:r w:rsidR="005B10AF">
              <w:rPr>
                <w:noProof/>
                <w:webHidden/>
              </w:rPr>
            </w:r>
            <w:r w:rsidR="005B10AF">
              <w:rPr>
                <w:noProof/>
                <w:webHidden/>
              </w:rPr>
              <w:fldChar w:fldCharType="separate"/>
            </w:r>
            <w:r w:rsidR="0033515B">
              <w:rPr>
                <w:noProof/>
                <w:webHidden/>
              </w:rPr>
              <w:t>5</w:t>
            </w:r>
            <w:r w:rsidR="005B10AF">
              <w:rPr>
                <w:noProof/>
                <w:webHidden/>
              </w:rPr>
              <w:fldChar w:fldCharType="end"/>
            </w:r>
          </w:hyperlink>
        </w:p>
        <w:p w14:paraId="7960FDFD" w14:textId="35D9269F" w:rsidR="005B10AF"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s-419" w:eastAsia="es-419"/>
            </w:rPr>
          </w:pPr>
          <w:hyperlink w:anchor="_Toc106448021" w:history="1">
            <w:r w:rsidR="005B10AF" w:rsidRPr="00BC57EC">
              <w:rPr>
                <w:rStyle w:val="Hipervnculo"/>
                <w:rFonts w:cs="Book Antiqua"/>
                <w:noProof/>
              </w:rPr>
              <w:t>2.</w:t>
            </w:r>
            <w:r w:rsidR="005B10AF">
              <w:rPr>
                <w:rFonts w:asciiTheme="minorHAnsi" w:eastAsiaTheme="minorEastAsia" w:hAnsiTheme="minorHAnsi" w:cstheme="minorBidi"/>
                <w:b w:val="0"/>
                <w:bCs w:val="0"/>
                <w:caps w:val="0"/>
                <w:noProof/>
                <w:sz w:val="22"/>
                <w:szCs w:val="22"/>
                <w:lang w:val="es-419" w:eastAsia="es-419"/>
              </w:rPr>
              <w:tab/>
            </w:r>
            <w:r w:rsidR="005B10AF" w:rsidRPr="00BC57EC">
              <w:rPr>
                <w:rStyle w:val="Hipervnculo"/>
                <w:rFonts w:cs="Book Antiqua"/>
                <w:noProof/>
              </w:rPr>
              <w:t>Presentación del Producto</w:t>
            </w:r>
            <w:r w:rsidR="005B10AF">
              <w:rPr>
                <w:noProof/>
                <w:webHidden/>
              </w:rPr>
              <w:tab/>
            </w:r>
            <w:r w:rsidR="005B10AF">
              <w:rPr>
                <w:noProof/>
                <w:webHidden/>
              </w:rPr>
              <w:fldChar w:fldCharType="begin"/>
            </w:r>
            <w:r w:rsidR="005B10AF">
              <w:rPr>
                <w:noProof/>
                <w:webHidden/>
              </w:rPr>
              <w:instrText xml:space="preserve"> PAGEREF _Toc106448021 \h </w:instrText>
            </w:r>
            <w:r w:rsidR="005B10AF">
              <w:rPr>
                <w:noProof/>
                <w:webHidden/>
              </w:rPr>
            </w:r>
            <w:r w:rsidR="005B10AF">
              <w:rPr>
                <w:noProof/>
                <w:webHidden/>
              </w:rPr>
              <w:fldChar w:fldCharType="separate"/>
            </w:r>
            <w:r w:rsidR="0033515B">
              <w:rPr>
                <w:noProof/>
                <w:webHidden/>
              </w:rPr>
              <w:t>6</w:t>
            </w:r>
            <w:r w:rsidR="005B10AF">
              <w:rPr>
                <w:noProof/>
                <w:webHidden/>
              </w:rPr>
              <w:fldChar w:fldCharType="end"/>
            </w:r>
          </w:hyperlink>
        </w:p>
        <w:p w14:paraId="18FCC2A2" w14:textId="4534DB27"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22" w:history="1">
            <w:r w:rsidR="005B10AF" w:rsidRPr="00BC57EC">
              <w:rPr>
                <w:rStyle w:val="Hipervnculo"/>
                <w:rFonts w:cs="Book Antiqua"/>
                <w:noProof/>
              </w:rPr>
              <w:t>2.1.</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Propósito del Sistema</w:t>
            </w:r>
            <w:r w:rsidR="005B10AF">
              <w:rPr>
                <w:noProof/>
                <w:webHidden/>
              </w:rPr>
              <w:tab/>
            </w:r>
            <w:r w:rsidR="005B10AF">
              <w:rPr>
                <w:noProof/>
                <w:webHidden/>
              </w:rPr>
              <w:fldChar w:fldCharType="begin"/>
            </w:r>
            <w:r w:rsidR="005B10AF">
              <w:rPr>
                <w:noProof/>
                <w:webHidden/>
              </w:rPr>
              <w:instrText xml:space="preserve"> PAGEREF _Toc106448022 \h </w:instrText>
            </w:r>
            <w:r w:rsidR="005B10AF">
              <w:rPr>
                <w:noProof/>
                <w:webHidden/>
              </w:rPr>
            </w:r>
            <w:r w:rsidR="005B10AF">
              <w:rPr>
                <w:noProof/>
                <w:webHidden/>
              </w:rPr>
              <w:fldChar w:fldCharType="separate"/>
            </w:r>
            <w:r w:rsidR="0033515B">
              <w:rPr>
                <w:noProof/>
                <w:webHidden/>
              </w:rPr>
              <w:t>6</w:t>
            </w:r>
            <w:r w:rsidR="005B10AF">
              <w:rPr>
                <w:noProof/>
                <w:webHidden/>
              </w:rPr>
              <w:fldChar w:fldCharType="end"/>
            </w:r>
          </w:hyperlink>
        </w:p>
        <w:p w14:paraId="33C36DBC" w14:textId="3F511E45"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23" w:history="1">
            <w:r w:rsidR="005B10AF" w:rsidRPr="00BC57EC">
              <w:rPr>
                <w:rStyle w:val="Hipervnculo"/>
                <w:rFonts w:cs="Book Antiqua"/>
                <w:noProof/>
              </w:rPr>
              <w:t>2.2.1.</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Book Antiqua"/>
                <w:noProof/>
              </w:rPr>
              <w:t>Planteamiento del problema</w:t>
            </w:r>
            <w:r w:rsidR="005B10AF">
              <w:rPr>
                <w:noProof/>
                <w:webHidden/>
              </w:rPr>
              <w:tab/>
            </w:r>
            <w:r w:rsidR="005B10AF">
              <w:rPr>
                <w:noProof/>
                <w:webHidden/>
              </w:rPr>
              <w:fldChar w:fldCharType="begin"/>
            </w:r>
            <w:r w:rsidR="005B10AF">
              <w:rPr>
                <w:noProof/>
                <w:webHidden/>
              </w:rPr>
              <w:instrText xml:space="preserve"> PAGEREF _Toc106448023 \h </w:instrText>
            </w:r>
            <w:r w:rsidR="005B10AF">
              <w:rPr>
                <w:noProof/>
                <w:webHidden/>
              </w:rPr>
            </w:r>
            <w:r w:rsidR="005B10AF">
              <w:rPr>
                <w:noProof/>
                <w:webHidden/>
              </w:rPr>
              <w:fldChar w:fldCharType="separate"/>
            </w:r>
            <w:r w:rsidR="0033515B">
              <w:rPr>
                <w:noProof/>
                <w:webHidden/>
              </w:rPr>
              <w:t>6</w:t>
            </w:r>
            <w:r w:rsidR="005B10AF">
              <w:rPr>
                <w:noProof/>
                <w:webHidden/>
              </w:rPr>
              <w:fldChar w:fldCharType="end"/>
            </w:r>
          </w:hyperlink>
        </w:p>
        <w:p w14:paraId="6B559791" w14:textId="7FDA8FE5"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24" w:history="1">
            <w:r w:rsidR="005B10AF" w:rsidRPr="00BC57EC">
              <w:rPr>
                <w:rStyle w:val="Hipervnculo"/>
                <w:rFonts w:cs="Book Antiqua"/>
                <w:noProof/>
              </w:rPr>
              <w:t>2.2.2.</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Book Antiqua"/>
                <w:noProof/>
              </w:rPr>
              <w:t>Objetivo</w:t>
            </w:r>
            <w:r w:rsidR="005B10AF">
              <w:rPr>
                <w:noProof/>
                <w:webHidden/>
              </w:rPr>
              <w:tab/>
            </w:r>
            <w:r w:rsidR="005B10AF">
              <w:rPr>
                <w:noProof/>
                <w:webHidden/>
              </w:rPr>
              <w:fldChar w:fldCharType="begin"/>
            </w:r>
            <w:r w:rsidR="005B10AF">
              <w:rPr>
                <w:noProof/>
                <w:webHidden/>
              </w:rPr>
              <w:instrText xml:space="preserve"> PAGEREF _Toc106448024 \h </w:instrText>
            </w:r>
            <w:r w:rsidR="005B10AF">
              <w:rPr>
                <w:noProof/>
                <w:webHidden/>
              </w:rPr>
            </w:r>
            <w:r w:rsidR="005B10AF">
              <w:rPr>
                <w:noProof/>
                <w:webHidden/>
              </w:rPr>
              <w:fldChar w:fldCharType="separate"/>
            </w:r>
            <w:r w:rsidR="0033515B">
              <w:rPr>
                <w:noProof/>
                <w:webHidden/>
              </w:rPr>
              <w:t>6</w:t>
            </w:r>
            <w:r w:rsidR="005B10AF">
              <w:rPr>
                <w:noProof/>
                <w:webHidden/>
              </w:rPr>
              <w:fldChar w:fldCharType="end"/>
            </w:r>
          </w:hyperlink>
        </w:p>
        <w:p w14:paraId="4DA48073" w14:textId="5666FE95"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25" w:history="1">
            <w:r w:rsidR="005B10AF" w:rsidRPr="00BC57EC">
              <w:rPr>
                <w:rStyle w:val="Hipervnculo"/>
                <w:rFonts w:cs="Book Antiqua"/>
                <w:noProof/>
              </w:rPr>
              <w:t>2.2.3.</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Book Antiqua"/>
                <w:noProof/>
              </w:rPr>
              <w:t>Alcance</w:t>
            </w:r>
            <w:r w:rsidR="005B10AF">
              <w:rPr>
                <w:noProof/>
                <w:webHidden/>
              </w:rPr>
              <w:tab/>
            </w:r>
            <w:r w:rsidR="005B10AF">
              <w:rPr>
                <w:noProof/>
                <w:webHidden/>
              </w:rPr>
              <w:fldChar w:fldCharType="begin"/>
            </w:r>
            <w:r w:rsidR="005B10AF">
              <w:rPr>
                <w:noProof/>
                <w:webHidden/>
              </w:rPr>
              <w:instrText xml:space="preserve"> PAGEREF _Toc106448025 \h </w:instrText>
            </w:r>
            <w:r w:rsidR="005B10AF">
              <w:rPr>
                <w:noProof/>
                <w:webHidden/>
              </w:rPr>
            </w:r>
            <w:r w:rsidR="005B10AF">
              <w:rPr>
                <w:noProof/>
                <w:webHidden/>
              </w:rPr>
              <w:fldChar w:fldCharType="separate"/>
            </w:r>
            <w:r w:rsidR="0033515B">
              <w:rPr>
                <w:noProof/>
                <w:webHidden/>
              </w:rPr>
              <w:t>6</w:t>
            </w:r>
            <w:r w:rsidR="005B10AF">
              <w:rPr>
                <w:noProof/>
                <w:webHidden/>
              </w:rPr>
              <w:fldChar w:fldCharType="end"/>
            </w:r>
          </w:hyperlink>
        </w:p>
        <w:p w14:paraId="3AE08F79" w14:textId="003091EC"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26" w:history="1">
            <w:r w:rsidR="005B10AF" w:rsidRPr="00BC57EC">
              <w:rPr>
                <w:rStyle w:val="Hipervnculo"/>
                <w:rFonts w:cs="Book Antiqua"/>
                <w:noProof/>
              </w:rPr>
              <w:t>2.2.4.</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Book Antiqua"/>
                <w:noProof/>
              </w:rPr>
              <w:t>El Sistema no contempla</w:t>
            </w:r>
            <w:r w:rsidR="005B10AF">
              <w:rPr>
                <w:noProof/>
                <w:webHidden/>
              </w:rPr>
              <w:tab/>
            </w:r>
            <w:r w:rsidR="005B10AF">
              <w:rPr>
                <w:noProof/>
                <w:webHidden/>
              </w:rPr>
              <w:fldChar w:fldCharType="begin"/>
            </w:r>
            <w:r w:rsidR="005B10AF">
              <w:rPr>
                <w:noProof/>
                <w:webHidden/>
              </w:rPr>
              <w:instrText xml:space="preserve"> PAGEREF _Toc106448026 \h </w:instrText>
            </w:r>
            <w:r w:rsidR="005B10AF">
              <w:rPr>
                <w:noProof/>
                <w:webHidden/>
              </w:rPr>
            </w:r>
            <w:r w:rsidR="005B10AF">
              <w:rPr>
                <w:noProof/>
                <w:webHidden/>
              </w:rPr>
              <w:fldChar w:fldCharType="separate"/>
            </w:r>
            <w:r w:rsidR="0033515B">
              <w:rPr>
                <w:noProof/>
                <w:webHidden/>
              </w:rPr>
              <w:t>6</w:t>
            </w:r>
            <w:r w:rsidR="005B10AF">
              <w:rPr>
                <w:noProof/>
                <w:webHidden/>
              </w:rPr>
              <w:fldChar w:fldCharType="end"/>
            </w:r>
          </w:hyperlink>
        </w:p>
        <w:p w14:paraId="53ECEAAD" w14:textId="5247B92E"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27" w:history="1">
            <w:r w:rsidR="005B10AF" w:rsidRPr="00BC57EC">
              <w:rPr>
                <w:rStyle w:val="Hipervnculo"/>
                <w:rFonts w:cs="Book Antiqua"/>
                <w:noProof/>
              </w:rPr>
              <w:t>2.2.</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Riesgos</w:t>
            </w:r>
            <w:r w:rsidR="005B10AF">
              <w:rPr>
                <w:noProof/>
                <w:webHidden/>
              </w:rPr>
              <w:tab/>
            </w:r>
            <w:r w:rsidR="005B10AF">
              <w:rPr>
                <w:noProof/>
                <w:webHidden/>
              </w:rPr>
              <w:fldChar w:fldCharType="begin"/>
            </w:r>
            <w:r w:rsidR="005B10AF">
              <w:rPr>
                <w:noProof/>
                <w:webHidden/>
              </w:rPr>
              <w:instrText xml:space="preserve"> PAGEREF _Toc106448027 \h </w:instrText>
            </w:r>
            <w:r w:rsidR="005B10AF">
              <w:rPr>
                <w:noProof/>
                <w:webHidden/>
              </w:rPr>
            </w:r>
            <w:r w:rsidR="005B10AF">
              <w:rPr>
                <w:noProof/>
                <w:webHidden/>
              </w:rPr>
              <w:fldChar w:fldCharType="separate"/>
            </w:r>
            <w:r w:rsidR="0033515B">
              <w:rPr>
                <w:noProof/>
                <w:webHidden/>
              </w:rPr>
              <w:t>6</w:t>
            </w:r>
            <w:r w:rsidR="005B10AF">
              <w:rPr>
                <w:noProof/>
                <w:webHidden/>
              </w:rPr>
              <w:fldChar w:fldCharType="end"/>
            </w:r>
          </w:hyperlink>
        </w:p>
        <w:p w14:paraId="42F3C0E5" w14:textId="5280071E" w:rsidR="005B10AF"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s-419" w:eastAsia="es-419"/>
            </w:rPr>
          </w:pPr>
          <w:hyperlink w:anchor="_Toc106448028" w:history="1">
            <w:r w:rsidR="005B10AF" w:rsidRPr="00BC57EC">
              <w:rPr>
                <w:rStyle w:val="Hipervnculo"/>
                <w:rFonts w:cs="Book Antiqua"/>
                <w:noProof/>
              </w:rPr>
              <w:t>3.</w:t>
            </w:r>
            <w:r w:rsidR="005B10AF">
              <w:rPr>
                <w:rFonts w:asciiTheme="minorHAnsi" w:eastAsiaTheme="minorEastAsia" w:hAnsiTheme="minorHAnsi" w:cstheme="minorBidi"/>
                <w:b w:val="0"/>
                <w:bCs w:val="0"/>
                <w:caps w:val="0"/>
                <w:noProof/>
                <w:sz w:val="22"/>
                <w:szCs w:val="22"/>
                <w:lang w:val="es-419" w:eastAsia="es-419"/>
              </w:rPr>
              <w:tab/>
            </w:r>
            <w:r w:rsidR="005B10AF" w:rsidRPr="00BC57EC">
              <w:rPr>
                <w:rStyle w:val="Hipervnculo"/>
                <w:rFonts w:cs="Book Antiqua"/>
                <w:noProof/>
              </w:rPr>
              <w:t>Descripción General</w:t>
            </w:r>
            <w:r w:rsidR="005B10AF">
              <w:rPr>
                <w:noProof/>
                <w:webHidden/>
              </w:rPr>
              <w:tab/>
            </w:r>
            <w:r w:rsidR="005B10AF">
              <w:rPr>
                <w:noProof/>
                <w:webHidden/>
              </w:rPr>
              <w:fldChar w:fldCharType="begin"/>
            </w:r>
            <w:r w:rsidR="005B10AF">
              <w:rPr>
                <w:noProof/>
                <w:webHidden/>
              </w:rPr>
              <w:instrText xml:space="preserve"> PAGEREF _Toc106448028 \h </w:instrText>
            </w:r>
            <w:r w:rsidR="005B10AF">
              <w:rPr>
                <w:noProof/>
                <w:webHidden/>
              </w:rPr>
            </w:r>
            <w:r w:rsidR="005B10AF">
              <w:rPr>
                <w:noProof/>
                <w:webHidden/>
              </w:rPr>
              <w:fldChar w:fldCharType="separate"/>
            </w:r>
            <w:r w:rsidR="0033515B">
              <w:rPr>
                <w:noProof/>
                <w:webHidden/>
              </w:rPr>
              <w:t>8</w:t>
            </w:r>
            <w:r w:rsidR="005B10AF">
              <w:rPr>
                <w:noProof/>
                <w:webHidden/>
              </w:rPr>
              <w:fldChar w:fldCharType="end"/>
            </w:r>
          </w:hyperlink>
        </w:p>
        <w:p w14:paraId="1C3BE710" w14:textId="578A2FC3"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29" w:history="1">
            <w:r w:rsidR="005B10AF" w:rsidRPr="00BC57EC">
              <w:rPr>
                <w:rStyle w:val="Hipervnculo"/>
                <w:rFonts w:cs="Book Antiqua"/>
                <w:noProof/>
              </w:rPr>
              <w:t>3.1.</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Contexto del Producto</w:t>
            </w:r>
            <w:r w:rsidR="005B10AF">
              <w:rPr>
                <w:noProof/>
                <w:webHidden/>
              </w:rPr>
              <w:tab/>
            </w:r>
            <w:r w:rsidR="005B10AF">
              <w:rPr>
                <w:noProof/>
                <w:webHidden/>
              </w:rPr>
              <w:fldChar w:fldCharType="begin"/>
            </w:r>
            <w:r w:rsidR="005B10AF">
              <w:rPr>
                <w:noProof/>
                <w:webHidden/>
              </w:rPr>
              <w:instrText xml:space="preserve"> PAGEREF _Toc106448029 \h </w:instrText>
            </w:r>
            <w:r w:rsidR="005B10AF">
              <w:rPr>
                <w:noProof/>
                <w:webHidden/>
              </w:rPr>
            </w:r>
            <w:r w:rsidR="005B10AF">
              <w:rPr>
                <w:noProof/>
                <w:webHidden/>
              </w:rPr>
              <w:fldChar w:fldCharType="separate"/>
            </w:r>
            <w:r w:rsidR="0033515B">
              <w:rPr>
                <w:noProof/>
                <w:webHidden/>
              </w:rPr>
              <w:t>8</w:t>
            </w:r>
            <w:r w:rsidR="005B10AF">
              <w:rPr>
                <w:noProof/>
                <w:webHidden/>
              </w:rPr>
              <w:fldChar w:fldCharType="end"/>
            </w:r>
          </w:hyperlink>
        </w:p>
        <w:p w14:paraId="411C0A6F" w14:textId="07E3800A"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30" w:history="1">
            <w:r w:rsidR="005B10AF" w:rsidRPr="00BC57EC">
              <w:rPr>
                <w:rStyle w:val="Hipervnculo"/>
                <w:rFonts w:cs="Book Antiqua"/>
                <w:noProof/>
              </w:rPr>
              <w:t>3.2.</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Perspectivas futuras del producto</w:t>
            </w:r>
            <w:r w:rsidR="005B10AF">
              <w:rPr>
                <w:noProof/>
                <w:webHidden/>
              </w:rPr>
              <w:tab/>
            </w:r>
            <w:r w:rsidR="005B10AF">
              <w:rPr>
                <w:noProof/>
                <w:webHidden/>
              </w:rPr>
              <w:fldChar w:fldCharType="begin"/>
            </w:r>
            <w:r w:rsidR="005B10AF">
              <w:rPr>
                <w:noProof/>
                <w:webHidden/>
              </w:rPr>
              <w:instrText xml:space="preserve"> PAGEREF _Toc106448030 \h </w:instrText>
            </w:r>
            <w:r w:rsidR="005B10AF">
              <w:rPr>
                <w:noProof/>
                <w:webHidden/>
              </w:rPr>
            </w:r>
            <w:r w:rsidR="005B10AF">
              <w:rPr>
                <w:noProof/>
                <w:webHidden/>
              </w:rPr>
              <w:fldChar w:fldCharType="separate"/>
            </w:r>
            <w:r w:rsidR="0033515B">
              <w:rPr>
                <w:noProof/>
                <w:webHidden/>
              </w:rPr>
              <w:t>8</w:t>
            </w:r>
            <w:r w:rsidR="005B10AF">
              <w:rPr>
                <w:noProof/>
                <w:webHidden/>
              </w:rPr>
              <w:fldChar w:fldCharType="end"/>
            </w:r>
          </w:hyperlink>
        </w:p>
        <w:p w14:paraId="6BC911F3" w14:textId="0DA999E7"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31" w:history="1">
            <w:r w:rsidR="005B10AF" w:rsidRPr="00BC57EC">
              <w:rPr>
                <w:rStyle w:val="Hipervnculo"/>
                <w:rFonts w:cs="Book Antiqua"/>
                <w:noProof/>
              </w:rPr>
              <w:t>3.3.</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Reglas y Funciones de Negocio</w:t>
            </w:r>
            <w:r w:rsidR="005B10AF">
              <w:rPr>
                <w:noProof/>
                <w:webHidden/>
              </w:rPr>
              <w:tab/>
            </w:r>
            <w:r w:rsidR="005B10AF">
              <w:rPr>
                <w:noProof/>
                <w:webHidden/>
              </w:rPr>
              <w:fldChar w:fldCharType="begin"/>
            </w:r>
            <w:r w:rsidR="005B10AF">
              <w:rPr>
                <w:noProof/>
                <w:webHidden/>
              </w:rPr>
              <w:instrText xml:space="preserve"> PAGEREF _Toc106448031 \h </w:instrText>
            </w:r>
            <w:r w:rsidR="005B10AF">
              <w:rPr>
                <w:noProof/>
                <w:webHidden/>
              </w:rPr>
            </w:r>
            <w:r w:rsidR="005B10AF">
              <w:rPr>
                <w:noProof/>
                <w:webHidden/>
              </w:rPr>
              <w:fldChar w:fldCharType="separate"/>
            </w:r>
            <w:r w:rsidR="0033515B">
              <w:rPr>
                <w:noProof/>
                <w:webHidden/>
              </w:rPr>
              <w:t>8</w:t>
            </w:r>
            <w:r w:rsidR="005B10AF">
              <w:rPr>
                <w:noProof/>
                <w:webHidden/>
              </w:rPr>
              <w:fldChar w:fldCharType="end"/>
            </w:r>
          </w:hyperlink>
        </w:p>
        <w:p w14:paraId="1BC27803" w14:textId="2360365E" w:rsidR="005B10AF"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s-419" w:eastAsia="es-419"/>
            </w:rPr>
          </w:pPr>
          <w:hyperlink w:anchor="_Toc106448032" w:history="1">
            <w:r w:rsidR="005B10AF" w:rsidRPr="00BC57EC">
              <w:rPr>
                <w:rStyle w:val="Hipervnculo"/>
                <w:rFonts w:cs="Book Antiqua"/>
                <w:noProof/>
              </w:rPr>
              <w:t>4.</w:t>
            </w:r>
            <w:r w:rsidR="005B10AF">
              <w:rPr>
                <w:rFonts w:asciiTheme="minorHAnsi" w:eastAsiaTheme="minorEastAsia" w:hAnsiTheme="minorHAnsi" w:cstheme="minorBidi"/>
                <w:b w:val="0"/>
                <w:bCs w:val="0"/>
                <w:caps w:val="0"/>
                <w:noProof/>
                <w:sz w:val="22"/>
                <w:szCs w:val="22"/>
                <w:lang w:val="es-419" w:eastAsia="es-419"/>
              </w:rPr>
              <w:tab/>
            </w:r>
            <w:r w:rsidR="005B10AF" w:rsidRPr="00BC57EC">
              <w:rPr>
                <w:rStyle w:val="Hipervnculo"/>
                <w:rFonts w:cs="Book Antiqua"/>
                <w:noProof/>
              </w:rPr>
              <w:t>REQUISITOS</w:t>
            </w:r>
            <w:r w:rsidR="005B10AF">
              <w:rPr>
                <w:noProof/>
                <w:webHidden/>
              </w:rPr>
              <w:tab/>
            </w:r>
            <w:r w:rsidR="005B10AF">
              <w:rPr>
                <w:noProof/>
                <w:webHidden/>
              </w:rPr>
              <w:fldChar w:fldCharType="begin"/>
            </w:r>
            <w:r w:rsidR="005B10AF">
              <w:rPr>
                <w:noProof/>
                <w:webHidden/>
              </w:rPr>
              <w:instrText xml:space="preserve"> PAGEREF _Toc106448032 \h </w:instrText>
            </w:r>
            <w:r w:rsidR="005B10AF">
              <w:rPr>
                <w:noProof/>
                <w:webHidden/>
              </w:rPr>
            </w:r>
            <w:r w:rsidR="005B10AF">
              <w:rPr>
                <w:noProof/>
                <w:webHidden/>
              </w:rPr>
              <w:fldChar w:fldCharType="separate"/>
            </w:r>
            <w:r w:rsidR="0033515B">
              <w:rPr>
                <w:noProof/>
                <w:webHidden/>
              </w:rPr>
              <w:t>10</w:t>
            </w:r>
            <w:r w:rsidR="005B10AF">
              <w:rPr>
                <w:noProof/>
                <w:webHidden/>
              </w:rPr>
              <w:fldChar w:fldCharType="end"/>
            </w:r>
          </w:hyperlink>
        </w:p>
        <w:p w14:paraId="0E82D1C0" w14:textId="5009EC64"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33" w:history="1">
            <w:r w:rsidR="005B10AF" w:rsidRPr="00BC57EC">
              <w:rPr>
                <w:rStyle w:val="Hipervnculo"/>
                <w:rFonts w:cs="Book Antiqua"/>
                <w:noProof/>
              </w:rPr>
              <w:t>4.1.</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Funcionales</w:t>
            </w:r>
            <w:r w:rsidR="005B10AF">
              <w:rPr>
                <w:noProof/>
                <w:webHidden/>
              </w:rPr>
              <w:tab/>
            </w:r>
            <w:r w:rsidR="005B10AF">
              <w:rPr>
                <w:noProof/>
                <w:webHidden/>
              </w:rPr>
              <w:fldChar w:fldCharType="begin"/>
            </w:r>
            <w:r w:rsidR="005B10AF">
              <w:rPr>
                <w:noProof/>
                <w:webHidden/>
              </w:rPr>
              <w:instrText xml:space="preserve"> PAGEREF _Toc106448033 \h </w:instrText>
            </w:r>
            <w:r w:rsidR="005B10AF">
              <w:rPr>
                <w:noProof/>
                <w:webHidden/>
              </w:rPr>
            </w:r>
            <w:r w:rsidR="005B10AF">
              <w:rPr>
                <w:noProof/>
                <w:webHidden/>
              </w:rPr>
              <w:fldChar w:fldCharType="separate"/>
            </w:r>
            <w:r w:rsidR="0033515B">
              <w:rPr>
                <w:noProof/>
                <w:webHidden/>
              </w:rPr>
              <w:t>10</w:t>
            </w:r>
            <w:r w:rsidR="005B10AF">
              <w:rPr>
                <w:noProof/>
                <w:webHidden/>
              </w:rPr>
              <w:fldChar w:fldCharType="end"/>
            </w:r>
          </w:hyperlink>
        </w:p>
        <w:p w14:paraId="4BB5713D" w14:textId="5C36610C"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34" w:history="1">
            <w:r w:rsidR="005B10AF" w:rsidRPr="00BC57EC">
              <w:rPr>
                <w:rStyle w:val="Hipervnculo"/>
                <w:rFonts w:cs="Book Antiqua"/>
                <w:noProof/>
              </w:rPr>
              <w:t>4.2.</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No funcionales</w:t>
            </w:r>
            <w:r w:rsidR="005B10AF">
              <w:rPr>
                <w:noProof/>
                <w:webHidden/>
              </w:rPr>
              <w:tab/>
            </w:r>
            <w:r w:rsidR="005B10AF">
              <w:rPr>
                <w:noProof/>
                <w:webHidden/>
              </w:rPr>
              <w:fldChar w:fldCharType="begin"/>
            </w:r>
            <w:r w:rsidR="005B10AF">
              <w:rPr>
                <w:noProof/>
                <w:webHidden/>
              </w:rPr>
              <w:instrText xml:space="preserve"> PAGEREF _Toc106448034 \h </w:instrText>
            </w:r>
            <w:r w:rsidR="005B10AF">
              <w:rPr>
                <w:noProof/>
                <w:webHidden/>
              </w:rPr>
            </w:r>
            <w:r w:rsidR="005B10AF">
              <w:rPr>
                <w:noProof/>
                <w:webHidden/>
              </w:rPr>
              <w:fldChar w:fldCharType="separate"/>
            </w:r>
            <w:r w:rsidR="0033515B">
              <w:rPr>
                <w:noProof/>
                <w:webHidden/>
              </w:rPr>
              <w:t>33</w:t>
            </w:r>
            <w:r w:rsidR="005B10AF">
              <w:rPr>
                <w:noProof/>
                <w:webHidden/>
              </w:rPr>
              <w:fldChar w:fldCharType="end"/>
            </w:r>
          </w:hyperlink>
        </w:p>
        <w:p w14:paraId="0AC61DBC" w14:textId="744348E8"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35" w:history="1">
            <w:r w:rsidR="005B10AF" w:rsidRPr="00BC57EC">
              <w:rPr>
                <w:rStyle w:val="Hipervnculo"/>
                <w:rFonts w:cs="Calibri"/>
                <w:noProof/>
              </w:rPr>
              <w:t>4.2.1.</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Calibri"/>
                <w:noProof/>
              </w:rPr>
              <w:t>Tamaño y rendimiento</w:t>
            </w:r>
            <w:r w:rsidR="005B10AF">
              <w:rPr>
                <w:noProof/>
                <w:webHidden/>
              </w:rPr>
              <w:tab/>
            </w:r>
            <w:r w:rsidR="005B10AF">
              <w:rPr>
                <w:noProof/>
                <w:webHidden/>
              </w:rPr>
              <w:fldChar w:fldCharType="begin"/>
            </w:r>
            <w:r w:rsidR="005B10AF">
              <w:rPr>
                <w:noProof/>
                <w:webHidden/>
              </w:rPr>
              <w:instrText xml:space="preserve"> PAGEREF _Toc106448035 \h </w:instrText>
            </w:r>
            <w:r w:rsidR="005B10AF">
              <w:rPr>
                <w:noProof/>
                <w:webHidden/>
              </w:rPr>
            </w:r>
            <w:r w:rsidR="005B10AF">
              <w:rPr>
                <w:noProof/>
                <w:webHidden/>
              </w:rPr>
              <w:fldChar w:fldCharType="separate"/>
            </w:r>
            <w:r w:rsidR="0033515B">
              <w:rPr>
                <w:noProof/>
                <w:webHidden/>
              </w:rPr>
              <w:t>38</w:t>
            </w:r>
            <w:r w:rsidR="005B10AF">
              <w:rPr>
                <w:noProof/>
                <w:webHidden/>
              </w:rPr>
              <w:fldChar w:fldCharType="end"/>
            </w:r>
          </w:hyperlink>
        </w:p>
        <w:p w14:paraId="6D6F7057" w14:textId="6BDF72F7"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36" w:history="1">
            <w:r w:rsidR="005B10AF" w:rsidRPr="00BC57EC">
              <w:rPr>
                <w:rStyle w:val="Hipervnculo"/>
                <w:rFonts w:cs="Calibri"/>
                <w:noProof/>
              </w:rPr>
              <w:t>4.2.2.</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Calibri"/>
                <w:noProof/>
              </w:rPr>
              <w:t>Calidad</w:t>
            </w:r>
            <w:r w:rsidR="005B10AF">
              <w:rPr>
                <w:noProof/>
                <w:webHidden/>
              </w:rPr>
              <w:tab/>
            </w:r>
            <w:r w:rsidR="005B10AF">
              <w:rPr>
                <w:noProof/>
                <w:webHidden/>
              </w:rPr>
              <w:fldChar w:fldCharType="begin"/>
            </w:r>
            <w:r w:rsidR="005B10AF">
              <w:rPr>
                <w:noProof/>
                <w:webHidden/>
              </w:rPr>
              <w:instrText xml:space="preserve"> PAGEREF _Toc106448036 \h </w:instrText>
            </w:r>
            <w:r w:rsidR="005B10AF">
              <w:rPr>
                <w:noProof/>
                <w:webHidden/>
              </w:rPr>
            </w:r>
            <w:r w:rsidR="005B10AF">
              <w:rPr>
                <w:noProof/>
                <w:webHidden/>
              </w:rPr>
              <w:fldChar w:fldCharType="separate"/>
            </w:r>
            <w:r w:rsidR="0033515B">
              <w:rPr>
                <w:noProof/>
                <w:webHidden/>
              </w:rPr>
              <w:t>38</w:t>
            </w:r>
            <w:r w:rsidR="005B10AF">
              <w:rPr>
                <w:noProof/>
                <w:webHidden/>
              </w:rPr>
              <w:fldChar w:fldCharType="end"/>
            </w:r>
          </w:hyperlink>
        </w:p>
        <w:p w14:paraId="6735988A" w14:textId="6F68ABD0"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37" w:history="1">
            <w:r w:rsidR="005B10AF" w:rsidRPr="00BC57EC">
              <w:rPr>
                <w:rStyle w:val="Hipervnculo"/>
                <w:rFonts w:cs="Calibri"/>
                <w:noProof/>
              </w:rPr>
              <w:t>4.2.3.</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Calibri"/>
                <w:noProof/>
              </w:rPr>
              <w:t>Otros</w:t>
            </w:r>
            <w:r w:rsidR="005B10AF">
              <w:rPr>
                <w:noProof/>
                <w:webHidden/>
              </w:rPr>
              <w:tab/>
            </w:r>
            <w:r w:rsidR="005B10AF">
              <w:rPr>
                <w:noProof/>
                <w:webHidden/>
              </w:rPr>
              <w:fldChar w:fldCharType="begin"/>
            </w:r>
            <w:r w:rsidR="005B10AF">
              <w:rPr>
                <w:noProof/>
                <w:webHidden/>
              </w:rPr>
              <w:instrText xml:space="preserve"> PAGEREF _Toc106448037 \h </w:instrText>
            </w:r>
            <w:r w:rsidR="005B10AF">
              <w:rPr>
                <w:noProof/>
                <w:webHidden/>
              </w:rPr>
            </w:r>
            <w:r w:rsidR="005B10AF">
              <w:rPr>
                <w:noProof/>
                <w:webHidden/>
              </w:rPr>
              <w:fldChar w:fldCharType="separate"/>
            </w:r>
            <w:r w:rsidR="0033515B">
              <w:rPr>
                <w:noProof/>
                <w:webHidden/>
              </w:rPr>
              <w:t>39</w:t>
            </w:r>
            <w:r w:rsidR="005B10AF">
              <w:rPr>
                <w:noProof/>
                <w:webHidden/>
              </w:rPr>
              <w:fldChar w:fldCharType="end"/>
            </w:r>
          </w:hyperlink>
        </w:p>
        <w:p w14:paraId="0E29C55F" w14:textId="2CC3F847" w:rsidR="005B10AF"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s-419" w:eastAsia="es-419"/>
            </w:rPr>
          </w:pPr>
          <w:hyperlink w:anchor="_Toc106448038" w:history="1">
            <w:r w:rsidR="005B10AF" w:rsidRPr="00BC57EC">
              <w:rPr>
                <w:rStyle w:val="Hipervnculo"/>
                <w:rFonts w:cs="Book Antiqua"/>
                <w:noProof/>
              </w:rPr>
              <w:t>5.</w:t>
            </w:r>
            <w:r w:rsidR="005B10AF">
              <w:rPr>
                <w:rFonts w:asciiTheme="minorHAnsi" w:eastAsiaTheme="minorEastAsia" w:hAnsiTheme="minorHAnsi" w:cstheme="minorBidi"/>
                <w:b w:val="0"/>
                <w:bCs w:val="0"/>
                <w:caps w:val="0"/>
                <w:noProof/>
                <w:sz w:val="22"/>
                <w:szCs w:val="22"/>
                <w:lang w:val="es-419" w:eastAsia="es-419"/>
              </w:rPr>
              <w:tab/>
            </w:r>
            <w:r w:rsidR="005B10AF" w:rsidRPr="00BC57EC">
              <w:rPr>
                <w:rStyle w:val="Hipervnculo"/>
                <w:rFonts w:cs="Book Antiqua"/>
                <w:noProof/>
              </w:rPr>
              <w:t>Arquitectura del Producto/Sistema</w:t>
            </w:r>
            <w:r w:rsidR="005B10AF">
              <w:rPr>
                <w:noProof/>
                <w:webHidden/>
              </w:rPr>
              <w:tab/>
            </w:r>
            <w:r w:rsidR="005B10AF">
              <w:rPr>
                <w:noProof/>
                <w:webHidden/>
              </w:rPr>
              <w:fldChar w:fldCharType="begin"/>
            </w:r>
            <w:r w:rsidR="005B10AF">
              <w:rPr>
                <w:noProof/>
                <w:webHidden/>
              </w:rPr>
              <w:instrText xml:space="preserve"> PAGEREF _Toc106448038 \h </w:instrText>
            </w:r>
            <w:r w:rsidR="005B10AF">
              <w:rPr>
                <w:noProof/>
                <w:webHidden/>
              </w:rPr>
            </w:r>
            <w:r w:rsidR="005B10AF">
              <w:rPr>
                <w:noProof/>
                <w:webHidden/>
              </w:rPr>
              <w:fldChar w:fldCharType="separate"/>
            </w:r>
            <w:r w:rsidR="0033515B">
              <w:rPr>
                <w:noProof/>
                <w:webHidden/>
              </w:rPr>
              <w:t>39</w:t>
            </w:r>
            <w:r w:rsidR="005B10AF">
              <w:rPr>
                <w:noProof/>
                <w:webHidden/>
              </w:rPr>
              <w:fldChar w:fldCharType="end"/>
            </w:r>
          </w:hyperlink>
        </w:p>
        <w:p w14:paraId="73857BD1" w14:textId="21045F9A"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39" w:history="1">
            <w:r w:rsidR="005B10AF" w:rsidRPr="00BC57EC">
              <w:rPr>
                <w:rStyle w:val="Hipervnculo"/>
                <w:rFonts w:cs="Book Antiqua"/>
                <w:noProof/>
              </w:rPr>
              <w:t>5.1.</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Vista de Casos de Uso</w:t>
            </w:r>
            <w:r w:rsidR="005B10AF">
              <w:rPr>
                <w:noProof/>
                <w:webHidden/>
              </w:rPr>
              <w:tab/>
            </w:r>
            <w:r w:rsidR="005B10AF">
              <w:rPr>
                <w:noProof/>
                <w:webHidden/>
              </w:rPr>
              <w:fldChar w:fldCharType="begin"/>
            </w:r>
            <w:r w:rsidR="005B10AF">
              <w:rPr>
                <w:noProof/>
                <w:webHidden/>
              </w:rPr>
              <w:instrText xml:space="preserve"> PAGEREF _Toc106448039 \h </w:instrText>
            </w:r>
            <w:r w:rsidR="005B10AF">
              <w:rPr>
                <w:noProof/>
                <w:webHidden/>
              </w:rPr>
            </w:r>
            <w:r w:rsidR="005B10AF">
              <w:rPr>
                <w:noProof/>
                <w:webHidden/>
              </w:rPr>
              <w:fldChar w:fldCharType="separate"/>
            </w:r>
            <w:r w:rsidR="0033515B">
              <w:rPr>
                <w:noProof/>
                <w:webHidden/>
              </w:rPr>
              <w:t>39</w:t>
            </w:r>
            <w:r w:rsidR="005B10AF">
              <w:rPr>
                <w:noProof/>
                <w:webHidden/>
              </w:rPr>
              <w:fldChar w:fldCharType="end"/>
            </w:r>
          </w:hyperlink>
        </w:p>
        <w:p w14:paraId="62EBE481" w14:textId="19F51148"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40" w:history="1">
            <w:r w:rsidR="005B10AF" w:rsidRPr="00BC57EC">
              <w:rPr>
                <w:rStyle w:val="Hipervnculo"/>
                <w:rFonts w:cs="Calibri"/>
                <w:noProof/>
              </w:rPr>
              <w:t>5.1.1.</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Calibri"/>
                <w:noProof/>
              </w:rPr>
              <w:t>Actores</w:t>
            </w:r>
            <w:r w:rsidR="005B10AF">
              <w:rPr>
                <w:noProof/>
                <w:webHidden/>
              </w:rPr>
              <w:tab/>
            </w:r>
            <w:r w:rsidR="005B10AF">
              <w:rPr>
                <w:noProof/>
                <w:webHidden/>
              </w:rPr>
              <w:fldChar w:fldCharType="begin"/>
            </w:r>
            <w:r w:rsidR="005B10AF">
              <w:rPr>
                <w:noProof/>
                <w:webHidden/>
              </w:rPr>
              <w:instrText xml:space="preserve"> PAGEREF _Toc106448040 \h </w:instrText>
            </w:r>
            <w:r w:rsidR="005B10AF">
              <w:rPr>
                <w:noProof/>
                <w:webHidden/>
              </w:rPr>
            </w:r>
            <w:r w:rsidR="005B10AF">
              <w:rPr>
                <w:noProof/>
                <w:webHidden/>
              </w:rPr>
              <w:fldChar w:fldCharType="separate"/>
            </w:r>
            <w:r w:rsidR="0033515B">
              <w:rPr>
                <w:noProof/>
                <w:webHidden/>
              </w:rPr>
              <w:t>39</w:t>
            </w:r>
            <w:r w:rsidR="005B10AF">
              <w:rPr>
                <w:noProof/>
                <w:webHidden/>
              </w:rPr>
              <w:fldChar w:fldCharType="end"/>
            </w:r>
          </w:hyperlink>
        </w:p>
        <w:p w14:paraId="0EAA1224" w14:textId="07C58B15"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41" w:history="1">
            <w:r w:rsidR="005B10AF" w:rsidRPr="00BC57EC">
              <w:rPr>
                <w:rStyle w:val="Hipervnculo"/>
                <w:rFonts w:cs="Calibri"/>
                <w:noProof/>
              </w:rPr>
              <w:t>5.1.2.</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Calibri"/>
                <w:noProof/>
              </w:rPr>
              <w:t>Modelo de casos de Uso</w:t>
            </w:r>
            <w:r w:rsidR="005B10AF">
              <w:rPr>
                <w:noProof/>
                <w:webHidden/>
              </w:rPr>
              <w:tab/>
            </w:r>
            <w:r w:rsidR="005B10AF">
              <w:rPr>
                <w:noProof/>
                <w:webHidden/>
              </w:rPr>
              <w:fldChar w:fldCharType="begin"/>
            </w:r>
            <w:r w:rsidR="005B10AF">
              <w:rPr>
                <w:noProof/>
                <w:webHidden/>
              </w:rPr>
              <w:instrText xml:space="preserve"> PAGEREF _Toc106448041 \h </w:instrText>
            </w:r>
            <w:r w:rsidR="005B10AF">
              <w:rPr>
                <w:noProof/>
                <w:webHidden/>
              </w:rPr>
            </w:r>
            <w:r w:rsidR="005B10AF">
              <w:rPr>
                <w:noProof/>
                <w:webHidden/>
              </w:rPr>
              <w:fldChar w:fldCharType="separate"/>
            </w:r>
            <w:r w:rsidR="0033515B">
              <w:rPr>
                <w:noProof/>
                <w:webHidden/>
              </w:rPr>
              <w:t>40</w:t>
            </w:r>
            <w:r w:rsidR="005B10AF">
              <w:rPr>
                <w:noProof/>
                <w:webHidden/>
              </w:rPr>
              <w:fldChar w:fldCharType="end"/>
            </w:r>
          </w:hyperlink>
        </w:p>
        <w:p w14:paraId="2D86AA6C" w14:textId="6F317CE8"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42" w:history="1">
            <w:r w:rsidR="005B10AF" w:rsidRPr="00BC57EC">
              <w:rPr>
                <w:rStyle w:val="Hipervnculo"/>
                <w:rFonts w:cs="Calibri"/>
                <w:noProof/>
              </w:rPr>
              <w:t>5.1.3.</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Calibri"/>
                <w:noProof/>
              </w:rPr>
              <w:t>Lista de casos de Uso</w:t>
            </w:r>
            <w:r w:rsidR="005B10AF">
              <w:rPr>
                <w:noProof/>
                <w:webHidden/>
              </w:rPr>
              <w:tab/>
            </w:r>
            <w:r w:rsidR="005B10AF">
              <w:rPr>
                <w:noProof/>
                <w:webHidden/>
              </w:rPr>
              <w:fldChar w:fldCharType="begin"/>
            </w:r>
            <w:r w:rsidR="005B10AF">
              <w:rPr>
                <w:noProof/>
                <w:webHidden/>
              </w:rPr>
              <w:instrText xml:space="preserve"> PAGEREF _Toc106448042 \h </w:instrText>
            </w:r>
            <w:r w:rsidR="005B10AF">
              <w:rPr>
                <w:noProof/>
                <w:webHidden/>
              </w:rPr>
            </w:r>
            <w:r w:rsidR="005B10AF">
              <w:rPr>
                <w:noProof/>
                <w:webHidden/>
              </w:rPr>
              <w:fldChar w:fldCharType="separate"/>
            </w:r>
            <w:r w:rsidR="0033515B">
              <w:rPr>
                <w:noProof/>
                <w:webHidden/>
              </w:rPr>
              <w:t>41</w:t>
            </w:r>
            <w:r w:rsidR="005B10AF">
              <w:rPr>
                <w:noProof/>
                <w:webHidden/>
              </w:rPr>
              <w:fldChar w:fldCharType="end"/>
            </w:r>
          </w:hyperlink>
        </w:p>
        <w:p w14:paraId="2244C5AE" w14:textId="3B40AA29"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43" w:history="1">
            <w:r w:rsidR="005B10AF" w:rsidRPr="00BC57EC">
              <w:rPr>
                <w:rStyle w:val="Hipervnculo"/>
                <w:rFonts w:cs="Calibri"/>
                <w:noProof/>
              </w:rPr>
              <w:t>5.1.4.</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Calibri"/>
                <w:noProof/>
              </w:rPr>
              <w:t>Descripción de los Casos de Uso</w:t>
            </w:r>
            <w:r w:rsidR="005B10AF">
              <w:rPr>
                <w:noProof/>
                <w:webHidden/>
              </w:rPr>
              <w:tab/>
            </w:r>
            <w:r w:rsidR="005B10AF">
              <w:rPr>
                <w:noProof/>
                <w:webHidden/>
              </w:rPr>
              <w:fldChar w:fldCharType="begin"/>
            </w:r>
            <w:r w:rsidR="005B10AF">
              <w:rPr>
                <w:noProof/>
                <w:webHidden/>
              </w:rPr>
              <w:instrText xml:space="preserve"> PAGEREF _Toc106448043 \h </w:instrText>
            </w:r>
            <w:r w:rsidR="005B10AF">
              <w:rPr>
                <w:noProof/>
                <w:webHidden/>
              </w:rPr>
            </w:r>
            <w:r w:rsidR="005B10AF">
              <w:rPr>
                <w:noProof/>
                <w:webHidden/>
              </w:rPr>
              <w:fldChar w:fldCharType="separate"/>
            </w:r>
            <w:r w:rsidR="0033515B">
              <w:rPr>
                <w:noProof/>
                <w:webHidden/>
              </w:rPr>
              <w:t>42</w:t>
            </w:r>
            <w:r w:rsidR="005B10AF">
              <w:rPr>
                <w:noProof/>
                <w:webHidden/>
              </w:rPr>
              <w:fldChar w:fldCharType="end"/>
            </w:r>
          </w:hyperlink>
        </w:p>
        <w:p w14:paraId="436072E3" w14:textId="707C5FC0"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44" w:history="1">
            <w:r w:rsidR="005B10AF" w:rsidRPr="00BC57EC">
              <w:rPr>
                <w:rStyle w:val="Hipervnculo"/>
                <w:rFonts w:cs="Book Antiqua"/>
                <w:noProof/>
              </w:rPr>
              <w:t>5.2.</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Vista Funcional</w:t>
            </w:r>
            <w:r w:rsidR="005B10AF">
              <w:rPr>
                <w:noProof/>
                <w:webHidden/>
              </w:rPr>
              <w:tab/>
            </w:r>
            <w:r w:rsidR="005B10AF">
              <w:rPr>
                <w:noProof/>
                <w:webHidden/>
              </w:rPr>
              <w:fldChar w:fldCharType="begin"/>
            </w:r>
            <w:r w:rsidR="005B10AF">
              <w:rPr>
                <w:noProof/>
                <w:webHidden/>
              </w:rPr>
              <w:instrText xml:space="preserve"> PAGEREF _Toc106448044 \h </w:instrText>
            </w:r>
            <w:r w:rsidR="005B10AF">
              <w:rPr>
                <w:noProof/>
                <w:webHidden/>
              </w:rPr>
            </w:r>
            <w:r w:rsidR="005B10AF">
              <w:rPr>
                <w:noProof/>
                <w:webHidden/>
              </w:rPr>
              <w:fldChar w:fldCharType="separate"/>
            </w:r>
            <w:r w:rsidR="0033515B">
              <w:rPr>
                <w:noProof/>
                <w:webHidden/>
              </w:rPr>
              <w:t>72</w:t>
            </w:r>
            <w:r w:rsidR="005B10AF">
              <w:rPr>
                <w:noProof/>
                <w:webHidden/>
              </w:rPr>
              <w:fldChar w:fldCharType="end"/>
            </w:r>
          </w:hyperlink>
        </w:p>
        <w:p w14:paraId="66243DA9" w14:textId="040373A1"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45" w:history="1">
            <w:r w:rsidR="005B10AF" w:rsidRPr="00BC57EC">
              <w:rPr>
                <w:rStyle w:val="Hipervnculo"/>
                <w:rFonts w:cs="Calibri"/>
                <w:noProof/>
              </w:rPr>
              <w:t>5.2.1.</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Calibri"/>
                <w:noProof/>
              </w:rPr>
              <w:t>Modelo de Análisis</w:t>
            </w:r>
            <w:r w:rsidR="005B10AF">
              <w:rPr>
                <w:noProof/>
                <w:webHidden/>
              </w:rPr>
              <w:tab/>
            </w:r>
            <w:r w:rsidR="005B10AF">
              <w:rPr>
                <w:noProof/>
                <w:webHidden/>
              </w:rPr>
              <w:fldChar w:fldCharType="begin"/>
            </w:r>
            <w:r w:rsidR="005B10AF">
              <w:rPr>
                <w:noProof/>
                <w:webHidden/>
              </w:rPr>
              <w:instrText xml:space="preserve"> PAGEREF _Toc106448045 \h </w:instrText>
            </w:r>
            <w:r w:rsidR="005B10AF">
              <w:rPr>
                <w:noProof/>
                <w:webHidden/>
              </w:rPr>
            </w:r>
            <w:r w:rsidR="005B10AF">
              <w:rPr>
                <w:noProof/>
                <w:webHidden/>
              </w:rPr>
              <w:fldChar w:fldCharType="separate"/>
            </w:r>
            <w:r w:rsidR="0033515B">
              <w:rPr>
                <w:noProof/>
                <w:webHidden/>
              </w:rPr>
              <w:t>72</w:t>
            </w:r>
            <w:r w:rsidR="005B10AF">
              <w:rPr>
                <w:noProof/>
                <w:webHidden/>
              </w:rPr>
              <w:fldChar w:fldCharType="end"/>
            </w:r>
          </w:hyperlink>
        </w:p>
        <w:p w14:paraId="175E7C60" w14:textId="498FDF6C"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46" w:history="1">
            <w:r w:rsidR="005B10AF" w:rsidRPr="00BC57EC">
              <w:rPr>
                <w:rStyle w:val="Hipervnculo"/>
                <w:rFonts w:cs="Calibri"/>
                <w:noProof/>
              </w:rPr>
              <w:t>5.2.2.</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Calibri"/>
                <w:noProof/>
              </w:rPr>
              <w:t>Interfaces con el usuario</w:t>
            </w:r>
            <w:r w:rsidR="005B10AF">
              <w:rPr>
                <w:noProof/>
                <w:webHidden/>
              </w:rPr>
              <w:tab/>
            </w:r>
            <w:r w:rsidR="005B10AF">
              <w:rPr>
                <w:noProof/>
                <w:webHidden/>
              </w:rPr>
              <w:fldChar w:fldCharType="begin"/>
            </w:r>
            <w:r w:rsidR="005B10AF">
              <w:rPr>
                <w:noProof/>
                <w:webHidden/>
              </w:rPr>
              <w:instrText xml:space="preserve"> PAGEREF _Toc106448046 \h </w:instrText>
            </w:r>
            <w:r w:rsidR="005B10AF">
              <w:rPr>
                <w:noProof/>
                <w:webHidden/>
              </w:rPr>
            </w:r>
            <w:r w:rsidR="005B10AF">
              <w:rPr>
                <w:noProof/>
                <w:webHidden/>
              </w:rPr>
              <w:fldChar w:fldCharType="separate"/>
            </w:r>
            <w:r w:rsidR="0033515B">
              <w:rPr>
                <w:noProof/>
                <w:webHidden/>
              </w:rPr>
              <w:t>89</w:t>
            </w:r>
            <w:r w:rsidR="005B10AF">
              <w:rPr>
                <w:noProof/>
                <w:webHidden/>
              </w:rPr>
              <w:fldChar w:fldCharType="end"/>
            </w:r>
          </w:hyperlink>
        </w:p>
        <w:p w14:paraId="1ED62BA5" w14:textId="21B8A3C9"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47" w:history="1">
            <w:r w:rsidR="005B10AF" w:rsidRPr="00BC57EC">
              <w:rPr>
                <w:rStyle w:val="Hipervnculo"/>
                <w:rFonts w:cs="Book Antiqua"/>
                <w:noProof/>
              </w:rPr>
              <w:t>5.3.</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Vista Lógica</w:t>
            </w:r>
            <w:r w:rsidR="005B10AF">
              <w:rPr>
                <w:noProof/>
                <w:webHidden/>
              </w:rPr>
              <w:tab/>
            </w:r>
            <w:r w:rsidR="005B10AF">
              <w:rPr>
                <w:noProof/>
                <w:webHidden/>
              </w:rPr>
              <w:fldChar w:fldCharType="begin"/>
            </w:r>
            <w:r w:rsidR="005B10AF">
              <w:rPr>
                <w:noProof/>
                <w:webHidden/>
              </w:rPr>
              <w:instrText xml:space="preserve"> PAGEREF _Toc106448047 \h </w:instrText>
            </w:r>
            <w:r w:rsidR="005B10AF">
              <w:rPr>
                <w:noProof/>
                <w:webHidden/>
              </w:rPr>
            </w:r>
            <w:r w:rsidR="005B10AF">
              <w:rPr>
                <w:noProof/>
                <w:webHidden/>
              </w:rPr>
              <w:fldChar w:fldCharType="separate"/>
            </w:r>
            <w:r w:rsidR="0033515B">
              <w:rPr>
                <w:noProof/>
                <w:webHidden/>
              </w:rPr>
              <w:t>98</w:t>
            </w:r>
            <w:r w:rsidR="005B10AF">
              <w:rPr>
                <w:noProof/>
                <w:webHidden/>
              </w:rPr>
              <w:fldChar w:fldCharType="end"/>
            </w:r>
          </w:hyperlink>
        </w:p>
        <w:p w14:paraId="19551855" w14:textId="6A5BE88E"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48" w:history="1">
            <w:r w:rsidR="005B10AF" w:rsidRPr="00BC57EC">
              <w:rPr>
                <w:rStyle w:val="Hipervnculo"/>
                <w:rFonts w:cs="Calibri"/>
                <w:noProof/>
              </w:rPr>
              <w:t>5.3.1.</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Calibri"/>
                <w:noProof/>
              </w:rPr>
              <w:t>Descripción</w:t>
            </w:r>
            <w:r w:rsidR="005B10AF">
              <w:rPr>
                <w:noProof/>
                <w:webHidden/>
              </w:rPr>
              <w:tab/>
            </w:r>
            <w:r w:rsidR="005B10AF">
              <w:rPr>
                <w:noProof/>
                <w:webHidden/>
              </w:rPr>
              <w:fldChar w:fldCharType="begin"/>
            </w:r>
            <w:r w:rsidR="005B10AF">
              <w:rPr>
                <w:noProof/>
                <w:webHidden/>
              </w:rPr>
              <w:instrText xml:space="preserve"> PAGEREF _Toc106448048 \h </w:instrText>
            </w:r>
            <w:r w:rsidR="005B10AF">
              <w:rPr>
                <w:noProof/>
                <w:webHidden/>
              </w:rPr>
            </w:r>
            <w:r w:rsidR="005B10AF">
              <w:rPr>
                <w:noProof/>
                <w:webHidden/>
              </w:rPr>
              <w:fldChar w:fldCharType="separate"/>
            </w:r>
            <w:r w:rsidR="0033515B">
              <w:rPr>
                <w:noProof/>
                <w:webHidden/>
              </w:rPr>
              <w:t>98</w:t>
            </w:r>
            <w:r w:rsidR="005B10AF">
              <w:rPr>
                <w:noProof/>
                <w:webHidden/>
              </w:rPr>
              <w:fldChar w:fldCharType="end"/>
            </w:r>
          </w:hyperlink>
        </w:p>
        <w:p w14:paraId="709341FA" w14:textId="568C0B30"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49" w:history="1">
            <w:r w:rsidR="005B10AF" w:rsidRPr="00BC57EC">
              <w:rPr>
                <w:rStyle w:val="Hipervnculo"/>
                <w:rFonts w:cs="Calibri"/>
                <w:noProof/>
              </w:rPr>
              <w:t>5.3.2.</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Calibri"/>
                <w:noProof/>
              </w:rPr>
              <w:t>Paquetes de Diseño Arquitectónicamente Significativos</w:t>
            </w:r>
            <w:r w:rsidR="005B10AF">
              <w:rPr>
                <w:noProof/>
                <w:webHidden/>
              </w:rPr>
              <w:tab/>
            </w:r>
            <w:r w:rsidR="005B10AF">
              <w:rPr>
                <w:noProof/>
                <w:webHidden/>
              </w:rPr>
              <w:fldChar w:fldCharType="begin"/>
            </w:r>
            <w:r w:rsidR="005B10AF">
              <w:rPr>
                <w:noProof/>
                <w:webHidden/>
              </w:rPr>
              <w:instrText xml:space="preserve"> PAGEREF _Toc106448049 \h </w:instrText>
            </w:r>
            <w:r w:rsidR="005B10AF">
              <w:rPr>
                <w:noProof/>
                <w:webHidden/>
              </w:rPr>
            </w:r>
            <w:r w:rsidR="005B10AF">
              <w:rPr>
                <w:noProof/>
                <w:webHidden/>
              </w:rPr>
              <w:fldChar w:fldCharType="separate"/>
            </w:r>
            <w:r w:rsidR="0033515B">
              <w:rPr>
                <w:noProof/>
                <w:webHidden/>
              </w:rPr>
              <w:t>99</w:t>
            </w:r>
            <w:r w:rsidR="005B10AF">
              <w:rPr>
                <w:noProof/>
                <w:webHidden/>
              </w:rPr>
              <w:fldChar w:fldCharType="end"/>
            </w:r>
          </w:hyperlink>
        </w:p>
        <w:p w14:paraId="5C571080" w14:textId="20289A66"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50" w:history="1">
            <w:r w:rsidR="005B10AF" w:rsidRPr="00BC57EC">
              <w:rPr>
                <w:rStyle w:val="Hipervnculo"/>
                <w:rFonts w:cs="Calibri"/>
                <w:noProof/>
              </w:rPr>
              <w:t>5.3.3.</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Calibri"/>
                <w:noProof/>
              </w:rPr>
              <w:t>Vista de Implementación - Componentes</w:t>
            </w:r>
            <w:r w:rsidR="005B10AF">
              <w:rPr>
                <w:noProof/>
                <w:webHidden/>
              </w:rPr>
              <w:tab/>
            </w:r>
            <w:r w:rsidR="005B10AF">
              <w:rPr>
                <w:noProof/>
                <w:webHidden/>
              </w:rPr>
              <w:fldChar w:fldCharType="begin"/>
            </w:r>
            <w:r w:rsidR="005B10AF">
              <w:rPr>
                <w:noProof/>
                <w:webHidden/>
              </w:rPr>
              <w:instrText xml:space="preserve"> PAGEREF _Toc106448050 \h </w:instrText>
            </w:r>
            <w:r w:rsidR="005B10AF">
              <w:rPr>
                <w:noProof/>
                <w:webHidden/>
              </w:rPr>
            </w:r>
            <w:r w:rsidR="005B10AF">
              <w:rPr>
                <w:noProof/>
                <w:webHidden/>
              </w:rPr>
              <w:fldChar w:fldCharType="separate"/>
            </w:r>
            <w:r w:rsidR="0033515B">
              <w:rPr>
                <w:noProof/>
                <w:webHidden/>
              </w:rPr>
              <w:t>100</w:t>
            </w:r>
            <w:r w:rsidR="005B10AF">
              <w:rPr>
                <w:noProof/>
                <w:webHidden/>
              </w:rPr>
              <w:fldChar w:fldCharType="end"/>
            </w:r>
          </w:hyperlink>
        </w:p>
        <w:p w14:paraId="1320E1EF" w14:textId="5FDDCB9F"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51" w:history="1">
            <w:r w:rsidR="005B10AF" w:rsidRPr="00BC57EC">
              <w:rPr>
                <w:rStyle w:val="Hipervnculo"/>
                <w:rFonts w:cs="Book Antiqua"/>
                <w:noProof/>
              </w:rPr>
              <w:t>5.4.</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Vista de Despliegue - Ambiente Físico</w:t>
            </w:r>
            <w:r w:rsidR="005B10AF">
              <w:rPr>
                <w:noProof/>
                <w:webHidden/>
              </w:rPr>
              <w:tab/>
            </w:r>
            <w:r w:rsidR="005B10AF">
              <w:rPr>
                <w:noProof/>
                <w:webHidden/>
              </w:rPr>
              <w:fldChar w:fldCharType="begin"/>
            </w:r>
            <w:r w:rsidR="005B10AF">
              <w:rPr>
                <w:noProof/>
                <w:webHidden/>
              </w:rPr>
              <w:instrText xml:space="preserve"> PAGEREF _Toc106448051 \h </w:instrText>
            </w:r>
            <w:r w:rsidR="005B10AF">
              <w:rPr>
                <w:noProof/>
                <w:webHidden/>
              </w:rPr>
            </w:r>
            <w:r w:rsidR="005B10AF">
              <w:rPr>
                <w:noProof/>
                <w:webHidden/>
              </w:rPr>
              <w:fldChar w:fldCharType="separate"/>
            </w:r>
            <w:r w:rsidR="0033515B">
              <w:rPr>
                <w:noProof/>
                <w:webHidden/>
              </w:rPr>
              <w:t>100</w:t>
            </w:r>
            <w:r w:rsidR="005B10AF">
              <w:rPr>
                <w:noProof/>
                <w:webHidden/>
              </w:rPr>
              <w:fldChar w:fldCharType="end"/>
            </w:r>
          </w:hyperlink>
        </w:p>
        <w:p w14:paraId="6F8842B9" w14:textId="3C0EF498"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52" w:history="1">
            <w:r w:rsidR="005B10AF" w:rsidRPr="00BC57EC">
              <w:rPr>
                <w:rStyle w:val="Hipervnculo"/>
                <w:rFonts w:cs="Book Antiqua"/>
                <w:noProof/>
              </w:rPr>
              <w:t>5.5.</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Vista de Datos</w:t>
            </w:r>
            <w:r w:rsidR="005B10AF">
              <w:rPr>
                <w:noProof/>
                <w:webHidden/>
              </w:rPr>
              <w:tab/>
            </w:r>
            <w:r w:rsidR="005B10AF">
              <w:rPr>
                <w:noProof/>
                <w:webHidden/>
              </w:rPr>
              <w:fldChar w:fldCharType="begin"/>
            </w:r>
            <w:r w:rsidR="005B10AF">
              <w:rPr>
                <w:noProof/>
                <w:webHidden/>
              </w:rPr>
              <w:instrText xml:space="preserve"> PAGEREF _Toc106448052 \h </w:instrText>
            </w:r>
            <w:r w:rsidR="005B10AF">
              <w:rPr>
                <w:noProof/>
                <w:webHidden/>
              </w:rPr>
            </w:r>
            <w:r w:rsidR="005B10AF">
              <w:rPr>
                <w:noProof/>
                <w:webHidden/>
              </w:rPr>
              <w:fldChar w:fldCharType="separate"/>
            </w:r>
            <w:r w:rsidR="0033515B">
              <w:rPr>
                <w:noProof/>
                <w:webHidden/>
              </w:rPr>
              <w:t>101</w:t>
            </w:r>
            <w:r w:rsidR="005B10AF">
              <w:rPr>
                <w:noProof/>
                <w:webHidden/>
              </w:rPr>
              <w:fldChar w:fldCharType="end"/>
            </w:r>
          </w:hyperlink>
        </w:p>
        <w:p w14:paraId="59749630" w14:textId="11BA5F99"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53" w:history="1">
            <w:r w:rsidR="005B10AF" w:rsidRPr="00BC57EC">
              <w:rPr>
                <w:rStyle w:val="Hipervnculo"/>
                <w:rFonts w:cs="Calibri"/>
                <w:noProof/>
              </w:rPr>
              <w:t>5.5.1.</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Calibri"/>
                <w:noProof/>
              </w:rPr>
              <w:t>Definiciones</w:t>
            </w:r>
            <w:r w:rsidR="005B10AF">
              <w:rPr>
                <w:noProof/>
                <w:webHidden/>
              </w:rPr>
              <w:tab/>
            </w:r>
            <w:r w:rsidR="005B10AF">
              <w:rPr>
                <w:noProof/>
                <w:webHidden/>
              </w:rPr>
              <w:fldChar w:fldCharType="begin"/>
            </w:r>
            <w:r w:rsidR="005B10AF">
              <w:rPr>
                <w:noProof/>
                <w:webHidden/>
              </w:rPr>
              <w:instrText xml:space="preserve"> PAGEREF _Toc106448053 \h </w:instrText>
            </w:r>
            <w:r w:rsidR="005B10AF">
              <w:rPr>
                <w:noProof/>
                <w:webHidden/>
              </w:rPr>
            </w:r>
            <w:r w:rsidR="005B10AF">
              <w:rPr>
                <w:noProof/>
                <w:webHidden/>
              </w:rPr>
              <w:fldChar w:fldCharType="separate"/>
            </w:r>
            <w:r w:rsidR="0033515B">
              <w:rPr>
                <w:noProof/>
                <w:webHidden/>
              </w:rPr>
              <w:t>101</w:t>
            </w:r>
            <w:r w:rsidR="005B10AF">
              <w:rPr>
                <w:noProof/>
                <w:webHidden/>
              </w:rPr>
              <w:fldChar w:fldCharType="end"/>
            </w:r>
          </w:hyperlink>
        </w:p>
        <w:p w14:paraId="68B28754" w14:textId="5690E97B" w:rsidR="005B10AF"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419" w:eastAsia="es-419"/>
            </w:rPr>
          </w:pPr>
          <w:hyperlink w:anchor="_Toc106448054" w:history="1">
            <w:r w:rsidR="005B10AF" w:rsidRPr="00BC57EC">
              <w:rPr>
                <w:rStyle w:val="Hipervnculo"/>
                <w:rFonts w:cs="Calibri"/>
                <w:noProof/>
              </w:rPr>
              <w:t>5.5.2.</w:t>
            </w:r>
            <w:r w:rsidR="005B10AF">
              <w:rPr>
                <w:rFonts w:asciiTheme="minorHAnsi" w:eastAsiaTheme="minorEastAsia" w:hAnsiTheme="minorHAnsi" w:cstheme="minorBidi"/>
                <w:i w:val="0"/>
                <w:iCs w:val="0"/>
                <w:noProof/>
                <w:sz w:val="22"/>
                <w:szCs w:val="22"/>
                <w:lang w:val="es-419" w:eastAsia="es-419"/>
              </w:rPr>
              <w:tab/>
            </w:r>
            <w:r w:rsidR="005B10AF" w:rsidRPr="00BC57EC">
              <w:rPr>
                <w:rStyle w:val="Hipervnculo"/>
                <w:rFonts w:cs="Calibri"/>
                <w:noProof/>
              </w:rPr>
              <w:t>Diseño de Base de Datos</w:t>
            </w:r>
            <w:r w:rsidR="005B10AF">
              <w:rPr>
                <w:noProof/>
                <w:webHidden/>
              </w:rPr>
              <w:tab/>
            </w:r>
            <w:r w:rsidR="005B10AF">
              <w:rPr>
                <w:noProof/>
                <w:webHidden/>
              </w:rPr>
              <w:fldChar w:fldCharType="begin"/>
            </w:r>
            <w:r w:rsidR="005B10AF">
              <w:rPr>
                <w:noProof/>
                <w:webHidden/>
              </w:rPr>
              <w:instrText xml:space="preserve"> PAGEREF _Toc106448054 \h </w:instrText>
            </w:r>
            <w:r w:rsidR="005B10AF">
              <w:rPr>
                <w:noProof/>
                <w:webHidden/>
              </w:rPr>
            </w:r>
            <w:r w:rsidR="005B10AF">
              <w:rPr>
                <w:noProof/>
                <w:webHidden/>
              </w:rPr>
              <w:fldChar w:fldCharType="separate"/>
            </w:r>
            <w:r w:rsidR="0033515B">
              <w:rPr>
                <w:noProof/>
                <w:webHidden/>
              </w:rPr>
              <w:t>103</w:t>
            </w:r>
            <w:r w:rsidR="005B10AF">
              <w:rPr>
                <w:noProof/>
                <w:webHidden/>
              </w:rPr>
              <w:fldChar w:fldCharType="end"/>
            </w:r>
          </w:hyperlink>
        </w:p>
        <w:p w14:paraId="23FE7DD4" w14:textId="226F2E90" w:rsidR="005B10AF" w:rsidRDefault="00000000">
          <w:pPr>
            <w:pStyle w:val="TDC2"/>
            <w:tabs>
              <w:tab w:val="left" w:pos="960"/>
              <w:tab w:val="right" w:leader="dot" w:pos="9628"/>
            </w:tabs>
            <w:rPr>
              <w:rFonts w:asciiTheme="minorHAnsi" w:eastAsiaTheme="minorEastAsia" w:hAnsiTheme="minorHAnsi" w:cstheme="minorBidi"/>
              <w:smallCaps w:val="0"/>
              <w:noProof/>
              <w:sz w:val="22"/>
              <w:szCs w:val="22"/>
              <w:lang w:val="es-419" w:eastAsia="es-419"/>
            </w:rPr>
          </w:pPr>
          <w:hyperlink w:anchor="_Toc106448055" w:history="1">
            <w:r w:rsidR="005B10AF" w:rsidRPr="00BC57EC">
              <w:rPr>
                <w:rStyle w:val="Hipervnculo"/>
                <w:rFonts w:cs="Book Antiqua"/>
                <w:noProof/>
              </w:rPr>
              <w:t>5.6.</w:t>
            </w:r>
            <w:r w:rsidR="005B10AF">
              <w:rPr>
                <w:rFonts w:asciiTheme="minorHAnsi" w:eastAsiaTheme="minorEastAsia" w:hAnsiTheme="minorHAnsi" w:cstheme="minorBidi"/>
                <w:smallCaps w:val="0"/>
                <w:noProof/>
                <w:sz w:val="22"/>
                <w:szCs w:val="22"/>
                <w:lang w:val="es-419" w:eastAsia="es-419"/>
              </w:rPr>
              <w:tab/>
            </w:r>
            <w:r w:rsidR="005B10AF" w:rsidRPr="00BC57EC">
              <w:rPr>
                <w:rStyle w:val="Hipervnculo"/>
                <w:rFonts w:cs="Book Antiqua"/>
                <w:noProof/>
              </w:rPr>
              <w:t>Requisitos de Software/Hardware</w:t>
            </w:r>
            <w:r w:rsidR="005B10AF">
              <w:rPr>
                <w:noProof/>
                <w:webHidden/>
              </w:rPr>
              <w:tab/>
            </w:r>
            <w:r w:rsidR="005B10AF">
              <w:rPr>
                <w:noProof/>
                <w:webHidden/>
              </w:rPr>
              <w:fldChar w:fldCharType="begin"/>
            </w:r>
            <w:r w:rsidR="005B10AF">
              <w:rPr>
                <w:noProof/>
                <w:webHidden/>
              </w:rPr>
              <w:instrText xml:space="preserve"> PAGEREF _Toc106448055 \h </w:instrText>
            </w:r>
            <w:r w:rsidR="005B10AF">
              <w:rPr>
                <w:noProof/>
                <w:webHidden/>
              </w:rPr>
            </w:r>
            <w:r w:rsidR="005B10AF">
              <w:rPr>
                <w:noProof/>
                <w:webHidden/>
              </w:rPr>
              <w:fldChar w:fldCharType="separate"/>
            </w:r>
            <w:r w:rsidR="0033515B">
              <w:rPr>
                <w:noProof/>
                <w:webHidden/>
              </w:rPr>
              <w:t>104</w:t>
            </w:r>
            <w:r w:rsidR="005B10AF">
              <w:rPr>
                <w:noProof/>
                <w:webHidden/>
              </w:rPr>
              <w:fldChar w:fldCharType="end"/>
            </w:r>
          </w:hyperlink>
        </w:p>
        <w:p w14:paraId="752DFF76" w14:textId="446918C9" w:rsidR="005B10AF"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s-419" w:eastAsia="es-419"/>
            </w:rPr>
          </w:pPr>
          <w:hyperlink w:anchor="_Toc106448056" w:history="1">
            <w:r w:rsidR="005B10AF" w:rsidRPr="00BC57EC">
              <w:rPr>
                <w:rStyle w:val="Hipervnculo"/>
                <w:rFonts w:cs="Book Antiqua"/>
                <w:noProof/>
              </w:rPr>
              <w:t>6.</w:t>
            </w:r>
            <w:r w:rsidR="005B10AF">
              <w:rPr>
                <w:rFonts w:asciiTheme="minorHAnsi" w:eastAsiaTheme="minorEastAsia" w:hAnsiTheme="minorHAnsi" w:cstheme="minorBidi"/>
                <w:b w:val="0"/>
                <w:bCs w:val="0"/>
                <w:caps w:val="0"/>
                <w:noProof/>
                <w:sz w:val="22"/>
                <w:szCs w:val="22"/>
                <w:lang w:val="es-419" w:eastAsia="es-419"/>
              </w:rPr>
              <w:tab/>
            </w:r>
            <w:r w:rsidR="005B10AF" w:rsidRPr="00BC57EC">
              <w:rPr>
                <w:rStyle w:val="Hipervnculo"/>
                <w:rFonts w:cs="Book Antiqua"/>
                <w:noProof/>
              </w:rPr>
              <w:t>Calidad</w:t>
            </w:r>
            <w:r w:rsidR="005B10AF">
              <w:rPr>
                <w:noProof/>
                <w:webHidden/>
              </w:rPr>
              <w:tab/>
            </w:r>
            <w:r w:rsidR="005B10AF">
              <w:rPr>
                <w:noProof/>
                <w:webHidden/>
              </w:rPr>
              <w:fldChar w:fldCharType="begin"/>
            </w:r>
            <w:r w:rsidR="005B10AF">
              <w:rPr>
                <w:noProof/>
                <w:webHidden/>
              </w:rPr>
              <w:instrText xml:space="preserve"> PAGEREF _Toc106448056 \h </w:instrText>
            </w:r>
            <w:r w:rsidR="005B10AF">
              <w:rPr>
                <w:noProof/>
                <w:webHidden/>
              </w:rPr>
            </w:r>
            <w:r w:rsidR="005B10AF">
              <w:rPr>
                <w:noProof/>
                <w:webHidden/>
              </w:rPr>
              <w:fldChar w:fldCharType="separate"/>
            </w:r>
            <w:r w:rsidR="0033515B">
              <w:rPr>
                <w:noProof/>
                <w:webHidden/>
              </w:rPr>
              <w:t>105</w:t>
            </w:r>
            <w:r w:rsidR="005B10AF">
              <w:rPr>
                <w:noProof/>
                <w:webHidden/>
              </w:rPr>
              <w:fldChar w:fldCharType="end"/>
            </w:r>
          </w:hyperlink>
        </w:p>
        <w:p w14:paraId="00AE3CB8" w14:textId="0110EC45" w:rsidR="005B10AF"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s-419" w:eastAsia="es-419"/>
            </w:rPr>
          </w:pPr>
          <w:hyperlink w:anchor="_Toc106448057" w:history="1">
            <w:r w:rsidR="005B10AF" w:rsidRPr="00BC57EC">
              <w:rPr>
                <w:rStyle w:val="Hipervnculo"/>
                <w:rFonts w:cs="Book Antiqua"/>
                <w:noProof/>
              </w:rPr>
              <w:t>7.</w:t>
            </w:r>
            <w:r w:rsidR="005B10AF">
              <w:rPr>
                <w:rFonts w:asciiTheme="minorHAnsi" w:eastAsiaTheme="minorEastAsia" w:hAnsiTheme="minorHAnsi" w:cstheme="minorBidi"/>
                <w:b w:val="0"/>
                <w:bCs w:val="0"/>
                <w:caps w:val="0"/>
                <w:noProof/>
                <w:sz w:val="22"/>
                <w:szCs w:val="22"/>
                <w:lang w:val="es-419" w:eastAsia="es-419"/>
              </w:rPr>
              <w:tab/>
            </w:r>
            <w:r w:rsidR="005B10AF" w:rsidRPr="00BC57EC">
              <w:rPr>
                <w:rStyle w:val="Hipervnculo"/>
                <w:rFonts w:cs="Book Antiqua"/>
                <w:noProof/>
              </w:rPr>
              <w:t>Observaciones</w:t>
            </w:r>
            <w:r w:rsidR="005B10AF">
              <w:rPr>
                <w:noProof/>
                <w:webHidden/>
              </w:rPr>
              <w:tab/>
            </w:r>
            <w:r w:rsidR="005B10AF">
              <w:rPr>
                <w:noProof/>
                <w:webHidden/>
              </w:rPr>
              <w:fldChar w:fldCharType="begin"/>
            </w:r>
            <w:r w:rsidR="005B10AF">
              <w:rPr>
                <w:noProof/>
                <w:webHidden/>
              </w:rPr>
              <w:instrText xml:space="preserve"> PAGEREF _Toc106448057 \h </w:instrText>
            </w:r>
            <w:r w:rsidR="005B10AF">
              <w:rPr>
                <w:noProof/>
                <w:webHidden/>
              </w:rPr>
            </w:r>
            <w:r w:rsidR="005B10AF">
              <w:rPr>
                <w:noProof/>
                <w:webHidden/>
              </w:rPr>
              <w:fldChar w:fldCharType="separate"/>
            </w:r>
            <w:r w:rsidR="0033515B">
              <w:rPr>
                <w:noProof/>
                <w:webHidden/>
              </w:rPr>
              <w:t>105</w:t>
            </w:r>
            <w:r w:rsidR="005B10AF">
              <w:rPr>
                <w:noProof/>
                <w:webHidden/>
              </w:rPr>
              <w:fldChar w:fldCharType="end"/>
            </w:r>
          </w:hyperlink>
        </w:p>
        <w:p w14:paraId="0DDC0B01" w14:textId="6B67383A" w:rsidR="005B10AF" w:rsidRDefault="005B10AF">
          <w:r>
            <w:rPr>
              <w:b/>
              <w:bCs/>
            </w:rPr>
            <w:fldChar w:fldCharType="end"/>
          </w:r>
        </w:p>
      </w:sdtContent>
    </w:sdt>
    <w:p w14:paraId="39500166" w14:textId="77777777" w:rsidR="005B10AF" w:rsidRPr="005B10AF" w:rsidRDefault="005B10AF" w:rsidP="005B10AF">
      <w:pPr>
        <w:rPr>
          <w:lang w:eastAsia="en-US"/>
        </w:rPr>
      </w:pPr>
    </w:p>
    <w:p w14:paraId="5043CB0F" w14:textId="77777777" w:rsidR="007F1FAD" w:rsidRDefault="007F1FAD"/>
    <w:p w14:paraId="07459315" w14:textId="77777777" w:rsidR="00547DD9" w:rsidRPr="00453783" w:rsidRDefault="00547DD9">
      <w:pPr>
        <w:rPr>
          <w:rFonts w:ascii="Calibri" w:hAnsi="Calibri" w:cs="Book Antiqua"/>
          <w:b/>
        </w:rPr>
      </w:pPr>
    </w:p>
    <w:p w14:paraId="4CC9CAB4" w14:textId="77777777" w:rsidR="00547DD9" w:rsidRPr="00453783" w:rsidRDefault="5F5C5E68" w:rsidP="00F53248">
      <w:pPr>
        <w:pStyle w:val="Ttulo1"/>
        <w:numPr>
          <w:ilvl w:val="0"/>
          <w:numId w:val="24"/>
        </w:numPr>
        <w:spacing w:before="0" w:after="0"/>
        <w:rPr>
          <w:rFonts w:ascii="Calibri" w:hAnsi="Calibri" w:cs="Book Antiqua"/>
          <w:sz w:val="24"/>
          <w:szCs w:val="24"/>
        </w:rPr>
      </w:pPr>
      <w:bookmarkStart w:id="1" w:name="_Toc384282994"/>
      <w:bookmarkStart w:id="2" w:name="_Toc106448016"/>
      <w:bookmarkStart w:id="3" w:name="_Toc2039955430"/>
      <w:r w:rsidRPr="5B15FE54">
        <w:rPr>
          <w:rFonts w:ascii="Calibri" w:hAnsi="Calibri" w:cs="Book Antiqua"/>
          <w:sz w:val="28"/>
          <w:szCs w:val="28"/>
        </w:rPr>
        <w:t>Introducción</w:t>
      </w:r>
      <w:bookmarkEnd w:id="1"/>
      <w:bookmarkEnd w:id="2"/>
      <w:r w:rsidRPr="5B15FE54">
        <w:rPr>
          <w:rFonts w:ascii="Calibri" w:hAnsi="Calibri" w:cs="Book Antiqua"/>
          <w:sz w:val="28"/>
          <w:szCs w:val="28"/>
        </w:rPr>
        <w:t xml:space="preserve">  </w:t>
      </w:r>
      <w:bookmarkEnd w:id="3"/>
    </w:p>
    <w:p w14:paraId="70DF9E56" w14:textId="73BB9AC0" w:rsidR="00E41F22" w:rsidRPr="00E41F22" w:rsidRDefault="515757AD" w:rsidP="00F53248">
      <w:pPr>
        <w:pStyle w:val="Ttulo2"/>
        <w:numPr>
          <w:ilvl w:val="1"/>
          <w:numId w:val="24"/>
        </w:numPr>
        <w:ind w:left="1418"/>
        <w:rPr>
          <w:rFonts w:ascii="Calibri" w:hAnsi="Calibri" w:cs="Book Antiqua"/>
          <w:i w:val="0"/>
          <w:iCs w:val="0"/>
          <w:sz w:val="24"/>
          <w:szCs w:val="24"/>
        </w:rPr>
      </w:pPr>
      <w:bookmarkStart w:id="4" w:name="_Toc384282995"/>
      <w:bookmarkStart w:id="5" w:name="_Toc47876769"/>
      <w:bookmarkStart w:id="6" w:name="_Toc106448017"/>
      <w:r w:rsidRPr="5B15FE54">
        <w:rPr>
          <w:rFonts w:ascii="Calibri" w:hAnsi="Calibri" w:cs="Book Antiqua"/>
          <w:i w:val="0"/>
          <w:iCs w:val="0"/>
          <w:sz w:val="24"/>
          <w:szCs w:val="24"/>
        </w:rPr>
        <w:t>Objetivo</w:t>
      </w:r>
      <w:bookmarkEnd w:id="4"/>
      <w:bookmarkEnd w:id="5"/>
      <w:bookmarkEnd w:id="6"/>
    </w:p>
    <w:p w14:paraId="7B023CB2" w14:textId="23257EEC" w:rsidR="00547DD9" w:rsidRPr="00E41F22" w:rsidRDefault="330A8EA5" w:rsidP="4F5AD2BB">
      <w:pPr>
        <w:ind w:left="720"/>
        <w:jc w:val="both"/>
        <w:rPr>
          <w:rFonts w:ascii="Calibri" w:hAnsi="Calibri" w:cs="Book Antiqua"/>
          <w:i/>
          <w:iCs/>
        </w:rPr>
      </w:pPr>
      <w:r w:rsidRPr="4F5AD2BB">
        <w:rPr>
          <w:rFonts w:ascii="Calibri" w:hAnsi="Calibri" w:cs="Calibri"/>
          <w:i/>
          <w:iCs/>
        </w:rPr>
        <w:t>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w:t>
      </w:r>
      <w:r w:rsidR="79C5DE1F" w:rsidRPr="4F5AD2BB">
        <w:rPr>
          <w:rFonts w:ascii="Calibri" w:hAnsi="Calibri" w:cs="Calibri"/>
          <w:i/>
          <w:iCs/>
        </w:rPr>
        <w:t>, para gestionar y proporcionar una solución clara de los requerimientos</w:t>
      </w:r>
      <w:r w:rsidR="79C5DE1F" w:rsidRPr="4F5AD2BB">
        <w:rPr>
          <w:rFonts w:ascii="Calibri" w:hAnsi="Calibri" w:cs="Book Antiqua"/>
          <w:i/>
          <w:iCs/>
        </w:rPr>
        <w:t xml:space="preserve"> </w:t>
      </w:r>
      <w:r w:rsidR="79C5DE1F" w:rsidRPr="4F5AD2BB">
        <w:rPr>
          <w:rFonts w:ascii="Calibri" w:hAnsi="Calibri" w:cs="Calibri"/>
          <w:i/>
          <w:iCs/>
        </w:rPr>
        <w:t>solicitados</w:t>
      </w:r>
      <w:r w:rsidR="79C5DE1F" w:rsidRPr="4F5AD2BB">
        <w:rPr>
          <w:rFonts w:ascii="Calibri" w:hAnsi="Calibri" w:cs="Book Antiqua"/>
          <w:i/>
          <w:iCs/>
        </w:rPr>
        <w:t xml:space="preserve"> </w:t>
      </w:r>
      <w:r w:rsidR="6B42005B" w:rsidRPr="4F5AD2BB">
        <w:rPr>
          <w:rFonts w:ascii="Calibri" w:hAnsi="Calibri" w:cs="Book Antiqua"/>
          <w:i/>
          <w:iCs/>
        </w:rPr>
        <w:t xml:space="preserve">y que el lector tenga una entrega clara y </w:t>
      </w:r>
      <w:r w:rsidR="487AA06A" w:rsidRPr="4F5AD2BB">
        <w:rPr>
          <w:rFonts w:ascii="Calibri" w:hAnsi="Calibri" w:cs="Book Antiqua"/>
          <w:i/>
          <w:iCs/>
        </w:rPr>
        <w:t xml:space="preserve">concisa </w:t>
      </w:r>
      <w:r w:rsidR="6827D3B2" w:rsidRPr="4F5AD2BB">
        <w:rPr>
          <w:rFonts w:ascii="Calibri" w:hAnsi="Calibri" w:cs="Book Antiqua"/>
          <w:i/>
          <w:iCs/>
        </w:rPr>
        <w:t>para su mejor entendimiento de cada uno de los procesos y operaciones de</w:t>
      </w:r>
      <w:r w:rsidR="23C41ACA" w:rsidRPr="4F5AD2BB">
        <w:rPr>
          <w:rFonts w:ascii="Calibri" w:hAnsi="Calibri" w:cs="Book Antiqua"/>
          <w:i/>
          <w:iCs/>
        </w:rPr>
        <w:t>l</w:t>
      </w:r>
      <w:r w:rsidR="6827D3B2" w:rsidRPr="4F5AD2BB">
        <w:rPr>
          <w:rFonts w:ascii="Calibri" w:hAnsi="Calibri" w:cs="Book Antiqua"/>
          <w:i/>
          <w:iCs/>
        </w:rPr>
        <w:t xml:space="preserve"> producto que sean mencionado.</w:t>
      </w:r>
    </w:p>
    <w:p w14:paraId="59CC1D9E" w14:textId="77777777" w:rsidR="00547DD9" w:rsidRPr="00453783" w:rsidRDefault="56237C92" w:rsidP="00F53248">
      <w:pPr>
        <w:pStyle w:val="Ttulo2"/>
        <w:numPr>
          <w:ilvl w:val="1"/>
          <w:numId w:val="24"/>
        </w:numPr>
        <w:ind w:left="1418"/>
        <w:rPr>
          <w:rFonts w:ascii="Calibri" w:hAnsi="Calibri" w:cs="Book Antiqua"/>
          <w:i w:val="0"/>
          <w:iCs w:val="0"/>
          <w:sz w:val="24"/>
          <w:szCs w:val="24"/>
        </w:rPr>
      </w:pPr>
      <w:bookmarkStart w:id="7" w:name="_Toc384282996"/>
      <w:bookmarkStart w:id="8" w:name="_Toc1361750681"/>
      <w:bookmarkStart w:id="9" w:name="_Toc106448018"/>
      <w:r w:rsidRPr="5B15FE54">
        <w:rPr>
          <w:rFonts w:ascii="Calibri" w:hAnsi="Calibri" w:cs="Book Antiqua"/>
          <w:i w:val="0"/>
          <w:iCs w:val="0"/>
          <w:sz w:val="24"/>
          <w:szCs w:val="24"/>
        </w:rPr>
        <w:t>Definiciones, Acrónimos y Abreviaturas</w:t>
      </w:r>
      <w:bookmarkEnd w:id="7"/>
      <w:bookmarkEnd w:id="8"/>
      <w:bookmarkEnd w:id="9"/>
    </w:p>
    <w:p w14:paraId="144A5D23" w14:textId="77777777" w:rsidR="001905F6" w:rsidRDefault="001905F6" w:rsidP="001905F6">
      <w:pPr>
        <w:ind w:left="720"/>
        <w:jc w:val="both"/>
        <w:rPr>
          <w:rFonts w:ascii="Calibri" w:hAnsi="Calibri" w:cs="Book Antiqua"/>
          <w:i/>
          <w:color w:val="0000FF"/>
        </w:rPr>
      </w:pPr>
    </w:p>
    <w:tbl>
      <w:tblPr>
        <w:tblW w:w="902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665"/>
        <w:gridCol w:w="4590"/>
        <w:gridCol w:w="1320"/>
        <w:gridCol w:w="1452"/>
      </w:tblGrid>
      <w:tr w:rsidR="00E4055B" w:rsidRPr="00DD5B1D" w14:paraId="0A05D72F" w14:textId="77777777" w:rsidTr="4F5AD2BB">
        <w:trPr>
          <w:trHeight w:val="271"/>
          <w:jc w:val="center"/>
        </w:trPr>
        <w:tc>
          <w:tcPr>
            <w:tcW w:w="1665" w:type="dxa"/>
            <w:shd w:val="clear" w:color="auto" w:fill="BFBFBF" w:themeFill="background1" w:themeFillShade="BF"/>
            <w:tcMar>
              <w:top w:w="15" w:type="dxa"/>
              <w:left w:w="15" w:type="dxa"/>
              <w:bottom w:w="0" w:type="dxa"/>
              <w:right w:w="15" w:type="dxa"/>
            </w:tcMar>
            <w:hideMark/>
          </w:tcPr>
          <w:p w14:paraId="06DDDE79" w14:textId="77777777" w:rsidR="00E4055B" w:rsidRPr="00DD5B1D" w:rsidRDefault="00E4055B" w:rsidP="009B5943">
            <w:pPr>
              <w:ind w:left="132"/>
              <w:jc w:val="both"/>
              <w:rPr>
                <w:rFonts w:ascii="Calibri" w:hAnsi="Calibri" w:cs="Book Antiqua"/>
                <w:b/>
                <w:color w:val="000000"/>
              </w:rPr>
            </w:pPr>
            <w:r w:rsidRPr="00DD5B1D">
              <w:rPr>
                <w:rFonts w:ascii="Calibri" w:hAnsi="Calibri" w:cs="Book Antiqua"/>
                <w:b/>
                <w:color w:val="000000"/>
              </w:rPr>
              <w:t>Término</w:t>
            </w:r>
          </w:p>
        </w:tc>
        <w:tc>
          <w:tcPr>
            <w:tcW w:w="4590" w:type="dxa"/>
            <w:shd w:val="clear" w:color="auto" w:fill="BFBFBF" w:themeFill="background1" w:themeFillShade="BF"/>
            <w:tcMar>
              <w:top w:w="15" w:type="dxa"/>
              <w:left w:w="15" w:type="dxa"/>
              <w:bottom w:w="0" w:type="dxa"/>
              <w:right w:w="15" w:type="dxa"/>
            </w:tcMar>
            <w:hideMark/>
          </w:tcPr>
          <w:p w14:paraId="3B5B6D96" w14:textId="77777777" w:rsidR="00E4055B" w:rsidRPr="00DD5B1D" w:rsidRDefault="00E4055B" w:rsidP="009B5943">
            <w:pPr>
              <w:ind w:left="132"/>
              <w:jc w:val="both"/>
              <w:rPr>
                <w:rFonts w:ascii="Calibri" w:hAnsi="Calibri" w:cs="Book Antiqua"/>
                <w:b/>
                <w:color w:val="000000"/>
              </w:rPr>
            </w:pPr>
            <w:r w:rsidRPr="00DD5B1D">
              <w:rPr>
                <w:rFonts w:ascii="Calibri" w:hAnsi="Calibri" w:cs="Book Antiqua"/>
                <w:b/>
                <w:color w:val="000000"/>
              </w:rPr>
              <w:t>Definición</w:t>
            </w:r>
          </w:p>
        </w:tc>
        <w:tc>
          <w:tcPr>
            <w:tcW w:w="1320" w:type="dxa"/>
            <w:shd w:val="clear" w:color="auto" w:fill="BFBFBF" w:themeFill="background1" w:themeFillShade="BF"/>
            <w:tcMar>
              <w:top w:w="15" w:type="dxa"/>
              <w:left w:w="15" w:type="dxa"/>
              <w:bottom w:w="0" w:type="dxa"/>
              <w:right w:w="15" w:type="dxa"/>
            </w:tcMar>
            <w:hideMark/>
          </w:tcPr>
          <w:p w14:paraId="59965A4F" w14:textId="77777777" w:rsidR="00E4055B" w:rsidRPr="00DD5B1D" w:rsidRDefault="00E4055B" w:rsidP="009B5943">
            <w:pPr>
              <w:ind w:left="132"/>
              <w:jc w:val="both"/>
              <w:rPr>
                <w:rFonts w:ascii="Calibri" w:hAnsi="Calibri" w:cs="Book Antiqua"/>
                <w:b/>
                <w:color w:val="000000"/>
              </w:rPr>
            </w:pPr>
            <w:r w:rsidRPr="00DD5B1D">
              <w:rPr>
                <w:rFonts w:ascii="Calibri" w:hAnsi="Calibri" w:cs="Book Antiqua"/>
                <w:b/>
                <w:color w:val="000000"/>
              </w:rPr>
              <w:t>Alias</w:t>
            </w:r>
          </w:p>
        </w:tc>
        <w:tc>
          <w:tcPr>
            <w:tcW w:w="1452" w:type="dxa"/>
            <w:shd w:val="clear" w:color="auto" w:fill="BFBFBF" w:themeFill="background1" w:themeFillShade="BF"/>
            <w:tcMar>
              <w:top w:w="15" w:type="dxa"/>
              <w:left w:w="15" w:type="dxa"/>
              <w:bottom w:w="0" w:type="dxa"/>
              <w:right w:w="15" w:type="dxa"/>
            </w:tcMar>
            <w:hideMark/>
          </w:tcPr>
          <w:p w14:paraId="3792AADF" w14:textId="77777777" w:rsidR="00E4055B" w:rsidRPr="00DD5B1D" w:rsidRDefault="00E4055B" w:rsidP="009B5943">
            <w:pPr>
              <w:ind w:left="132"/>
              <w:jc w:val="both"/>
              <w:rPr>
                <w:rFonts w:ascii="Calibri" w:hAnsi="Calibri" w:cs="Book Antiqua"/>
                <w:b/>
                <w:color w:val="000000"/>
              </w:rPr>
            </w:pPr>
            <w:r w:rsidRPr="00DD5B1D">
              <w:rPr>
                <w:rFonts w:ascii="Calibri" w:hAnsi="Calibri" w:cs="Book Antiqua"/>
                <w:b/>
                <w:color w:val="000000"/>
              </w:rPr>
              <w:t>Abreviatura</w:t>
            </w:r>
          </w:p>
        </w:tc>
      </w:tr>
      <w:tr w:rsidR="00E4055B" w:rsidRPr="00103ABB" w14:paraId="738610EB" w14:textId="77777777" w:rsidTr="4F5AD2BB">
        <w:trPr>
          <w:trHeight w:val="164"/>
          <w:jc w:val="center"/>
        </w:trPr>
        <w:tc>
          <w:tcPr>
            <w:tcW w:w="1665" w:type="dxa"/>
            <w:shd w:val="clear" w:color="auto" w:fill="auto"/>
            <w:tcMar>
              <w:top w:w="15" w:type="dxa"/>
              <w:left w:w="15" w:type="dxa"/>
              <w:bottom w:w="0" w:type="dxa"/>
              <w:right w:w="15" w:type="dxa"/>
            </w:tcMar>
          </w:tcPr>
          <w:p w14:paraId="637805D2" w14:textId="2F2D8903" w:rsidR="00E4055B" w:rsidRPr="00161680" w:rsidRDefault="4BFF2AC7" w:rsidP="4F5AD2BB">
            <w:pPr>
              <w:jc w:val="center"/>
              <w:rPr>
                <w:rFonts w:ascii="Calibri" w:eastAsia="Calibri" w:hAnsi="Calibri" w:cs="Calibri"/>
              </w:rPr>
            </w:pPr>
            <w:r w:rsidRPr="4F5AD2BB">
              <w:rPr>
                <w:rFonts w:ascii="Calibri" w:eastAsia="Calibri" w:hAnsi="Calibri" w:cs="Calibri"/>
                <w:i/>
                <w:iCs/>
                <w:lang w:val="es"/>
              </w:rPr>
              <w:t xml:space="preserve"> Kilometraje</w:t>
            </w:r>
          </w:p>
        </w:tc>
        <w:tc>
          <w:tcPr>
            <w:tcW w:w="4590" w:type="dxa"/>
            <w:shd w:val="clear" w:color="auto" w:fill="auto"/>
            <w:tcMar>
              <w:top w:w="15" w:type="dxa"/>
              <w:left w:w="15" w:type="dxa"/>
              <w:bottom w:w="0" w:type="dxa"/>
              <w:right w:w="15" w:type="dxa"/>
            </w:tcMar>
          </w:tcPr>
          <w:p w14:paraId="463F29E8" w14:textId="63E2E9A2" w:rsidR="00E4055B" w:rsidRPr="00161680" w:rsidRDefault="4BFF2AC7" w:rsidP="4F5AD2BB">
            <w:pPr>
              <w:tabs>
                <w:tab w:val="num" w:pos="283"/>
              </w:tabs>
              <w:jc w:val="both"/>
              <w:rPr>
                <w:rFonts w:ascii="Calibri" w:eastAsia="Calibri" w:hAnsi="Calibri" w:cs="Calibri"/>
              </w:rPr>
            </w:pPr>
            <w:proofErr w:type="gramStart"/>
            <w:r w:rsidRPr="4F5AD2BB">
              <w:rPr>
                <w:rFonts w:ascii="Calibri" w:eastAsia="Calibri" w:hAnsi="Calibri" w:cs="Calibri"/>
                <w:i/>
                <w:iCs/>
                <w:lang w:val="es"/>
              </w:rPr>
              <w:t>Total</w:t>
            </w:r>
            <w:proofErr w:type="gramEnd"/>
            <w:r w:rsidRPr="4F5AD2BB">
              <w:rPr>
                <w:rFonts w:ascii="Calibri" w:eastAsia="Calibri" w:hAnsi="Calibri" w:cs="Calibri"/>
                <w:i/>
                <w:iCs/>
                <w:lang w:val="es"/>
              </w:rPr>
              <w:t xml:space="preserve"> de kilómetros recorridos por un vehículo en cierto tiempo.</w:t>
            </w:r>
            <w:r w:rsidR="00E4055B">
              <w:br/>
            </w:r>
          </w:p>
        </w:tc>
        <w:tc>
          <w:tcPr>
            <w:tcW w:w="1320" w:type="dxa"/>
            <w:shd w:val="clear" w:color="auto" w:fill="auto"/>
            <w:tcMar>
              <w:top w:w="15" w:type="dxa"/>
              <w:left w:w="15" w:type="dxa"/>
              <w:bottom w:w="0" w:type="dxa"/>
              <w:right w:w="15" w:type="dxa"/>
            </w:tcMar>
          </w:tcPr>
          <w:p w14:paraId="3B7B4B86" w14:textId="40DCE2B5" w:rsidR="00E4055B" w:rsidRPr="00161680" w:rsidRDefault="585EF2C3" w:rsidP="4F5AD2BB">
            <w:pPr>
              <w:ind w:left="132"/>
              <w:jc w:val="center"/>
              <w:rPr>
                <w:rFonts w:ascii="Calibri" w:hAnsi="Calibri" w:cs="Book Antiqua"/>
                <w:i/>
                <w:iCs/>
              </w:rPr>
            </w:pPr>
            <w:r w:rsidRPr="4F5AD2BB">
              <w:rPr>
                <w:rFonts w:ascii="Calibri" w:hAnsi="Calibri" w:cs="Book Antiqua"/>
                <w:i/>
                <w:iCs/>
              </w:rPr>
              <w:t>Kilometraje de vehículo</w:t>
            </w:r>
          </w:p>
        </w:tc>
        <w:tc>
          <w:tcPr>
            <w:tcW w:w="1452" w:type="dxa"/>
            <w:shd w:val="clear" w:color="auto" w:fill="auto"/>
            <w:tcMar>
              <w:top w:w="15" w:type="dxa"/>
              <w:left w:w="15" w:type="dxa"/>
              <w:bottom w:w="0" w:type="dxa"/>
              <w:right w:w="15" w:type="dxa"/>
            </w:tcMar>
          </w:tcPr>
          <w:p w14:paraId="3A0FF5F2" w14:textId="7A57B62F" w:rsidR="00E4055B" w:rsidRPr="00103ABB" w:rsidRDefault="585EF2C3" w:rsidP="4F5AD2BB">
            <w:pPr>
              <w:ind w:left="128"/>
              <w:jc w:val="center"/>
              <w:rPr>
                <w:rFonts w:ascii="Calibri" w:hAnsi="Calibri" w:cs="Book Antiqua"/>
                <w:i/>
                <w:iCs/>
              </w:rPr>
            </w:pPr>
            <w:r w:rsidRPr="4F5AD2BB">
              <w:rPr>
                <w:rFonts w:ascii="Calibri" w:hAnsi="Calibri" w:cs="Book Antiqua"/>
                <w:i/>
                <w:iCs/>
              </w:rPr>
              <w:t>Km</w:t>
            </w:r>
            <w:r w:rsidR="2E69314D" w:rsidRPr="4F5AD2BB">
              <w:rPr>
                <w:rFonts w:ascii="Calibri" w:hAnsi="Calibri" w:cs="Book Antiqua"/>
                <w:i/>
                <w:iCs/>
              </w:rPr>
              <w:t>.</w:t>
            </w:r>
          </w:p>
        </w:tc>
      </w:tr>
      <w:tr w:rsidR="4F5AD2BB" w14:paraId="357AE295" w14:textId="77777777" w:rsidTr="4F5AD2BB">
        <w:trPr>
          <w:trHeight w:val="360"/>
          <w:jc w:val="center"/>
        </w:trPr>
        <w:tc>
          <w:tcPr>
            <w:tcW w:w="1665" w:type="dxa"/>
            <w:shd w:val="clear" w:color="auto" w:fill="auto"/>
            <w:tcMar>
              <w:top w:w="15" w:type="dxa"/>
              <w:left w:w="15" w:type="dxa"/>
              <w:bottom w:w="0" w:type="dxa"/>
              <w:right w:w="15" w:type="dxa"/>
            </w:tcMar>
          </w:tcPr>
          <w:p w14:paraId="3AC4C158" w14:textId="2499AF67" w:rsidR="1744AD89" w:rsidRDefault="1744AD89"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Auditoría</w:t>
            </w:r>
          </w:p>
        </w:tc>
        <w:tc>
          <w:tcPr>
            <w:tcW w:w="4590" w:type="dxa"/>
            <w:shd w:val="clear" w:color="auto" w:fill="auto"/>
            <w:tcMar>
              <w:top w:w="15" w:type="dxa"/>
              <w:left w:w="15" w:type="dxa"/>
              <w:bottom w:w="0" w:type="dxa"/>
              <w:right w:w="15" w:type="dxa"/>
            </w:tcMar>
          </w:tcPr>
          <w:p w14:paraId="25B9935E" w14:textId="0AAC589D" w:rsidR="1744AD89" w:rsidRDefault="1744AD89" w:rsidP="4F5AD2BB">
            <w:pPr>
              <w:jc w:val="both"/>
              <w:rPr>
                <w:rFonts w:ascii="Calibri" w:eastAsia="Calibri" w:hAnsi="Calibri" w:cs="Calibri"/>
                <w:i/>
                <w:iCs/>
                <w:lang w:val="es"/>
              </w:rPr>
            </w:pPr>
            <w:r w:rsidRPr="4F5AD2BB">
              <w:rPr>
                <w:rFonts w:ascii="Calibri" w:eastAsia="Calibri" w:hAnsi="Calibri" w:cs="Calibri"/>
                <w:i/>
                <w:iCs/>
                <w:lang w:val="es"/>
              </w:rPr>
              <w:t>A</w:t>
            </w:r>
            <w:r w:rsidR="35539CE9" w:rsidRPr="4F5AD2BB">
              <w:rPr>
                <w:rFonts w:ascii="Calibri" w:eastAsia="Calibri" w:hAnsi="Calibri" w:cs="Calibri"/>
                <w:i/>
                <w:iCs/>
                <w:lang w:val="es"/>
              </w:rPr>
              <w:t xml:space="preserve">cción de analizar de manera </w:t>
            </w:r>
            <w:proofErr w:type="gramStart"/>
            <w:r w:rsidR="35539CE9" w:rsidRPr="4F5AD2BB">
              <w:rPr>
                <w:rFonts w:ascii="Calibri" w:eastAsia="Calibri" w:hAnsi="Calibri" w:cs="Calibri"/>
                <w:i/>
                <w:iCs/>
                <w:lang w:val="es"/>
              </w:rPr>
              <w:t>exhaustiva  distintas</w:t>
            </w:r>
            <w:proofErr w:type="gramEnd"/>
            <w:r w:rsidR="35539CE9" w:rsidRPr="4F5AD2BB">
              <w:rPr>
                <w:rFonts w:ascii="Calibri" w:eastAsia="Calibri" w:hAnsi="Calibri" w:cs="Calibri"/>
                <w:i/>
                <w:iCs/>
                <w:lang w:val="es"/>
              </w:rPr>
              <w:t xml:space="preserve"> características de una empresa</w:t>
            </w:r>
            <w:r w:rsidR="4790CE20" w:rsidRPr="4F5AD2BB">
              <w:rPr>
                <w:rFonts w:ascii="Calibri" w:eastAsia="Calibri" w:hAnsi="Calibri" w:cs="Calibri"/>
                <w:i/>
                <w:iCs/>
                <w:lang w:val="es"/>
              </w:rPr>
              <w:t>.</w:t>
            </w:r>
            <w:r>
              <w:br/>
            </w:r>
          </w:p>
        </w:tc>
        <w:tc>
          <w:tcPr>
            <w:tcW w:w="1320" w:type="dxa"/>
            <w:shd w:val="clear" w:color="auto" w:fill="auto"/>
            <w:tcMar>
              <w:top w:w="15" w:type="dxa"/>
              <w:left w:w="15" w:type="dxa"/>
              <w:bottom w:w="0" w:type="dxa"/>
              <w:right w:w="15" w:type="dxa"/>
            </w:tcMar>
          </w:tcPr>
          <w:p w14:paraId="32DD80DB" w14:textId="6B0DAE28" w:rsidR="0A3D3B23" w:rsidRDefault="0A3D3B23" w:rsidP="4F5AD2BB">
            <w:pPr>
              <w:jc w:val="center"/>
              <w:rPr>
                <w:rFonts w:ascii="Calibri" w:hAnsi="Calibri" w:cs="Book Antiqua"/>
                <w:i/>
                <w:iCs/>
              </w:rPr>
            </w:pPr>
            <w:r w:rsidRPr="4F5AD2BB">
              <w:rPr>
                <w:rFonts w:ascii="Calibri" w:hAnsi="Calibri" w:cs="Book Antiqua"/>
                <w:i/>
                <w:iCs/>
              </w:rPr>
              <w:t>Auditar</w:t>
            </w:r>
          </w:p>
        </w:tc>
        <w:tc>
          <w:tcPr>
            <w:tcW w:w="1452" w:type="dxa"/>
            <w:shd w:val="clear" w:color="auto" w:fill="auto"/>
            <w:tcMar>
              <w:top w:w="15" w:type="dxa"/>
              <w:left w:w="15" w:type="dxa"/>
              <w:bottom w:w="0" w:type="dxa"/>
              <w:right w:w="15" w:type="dxa"/>
            </w:tcMar>
          </w:tcPr>
          <w:p w14:paraId="71E259E7" w14:textId="4ADE0FF7" w:rsidR="0A3D3B23" w:rsidRDefault="0A3D3B23" w:rsidP="4F5AD2BB">
            <w:pPr>
              <w:jc w:val="center"/>
              <w:rPr>
                <w:rFonts w:ascii="Calibri" w:hAnsi="Calibri" w:cs="Book Antiqua"/>
                <w:i/>
                <w:iCs/>
              </w:rPr>
            </w:pPr>
            <w:r w:rsidRPr="4F5AD2BB">
              <w:rPr>
                <w:rFonts w:ascii="Calibri" w:hAnsi="Calibri" w:cs="Book Antiqua"/>
                <w:i/>
                <w:iCs/>
              </w:rPr>
              <w:t>A</w:t>
            </w:r>
            <w:r w:rsidR="43462F98" w:rsidRPr="4F5AD2BB">
              <w:rPr>
                <w:rFonts w:ascii="Calibri" w:hAnsi="Calibri" w:cs="Book Antiqua"/>
                <w:i/>
                <w:iCs/>
              </w:rPr>
              <w:t>u.</w:t>
            </w:r>
          </w:p>
        </w:tc>
      </w:tr>
      <w:tr w:rsidR="4F5AD2BB" w14:paraId="57063271" w14:textId="77777777" w:rsidTr="4F5AD2BB">
        <w:trPr>
          <w:trHeight w:val="360"/>
          <w:jc w:val="center"/>
        </w:trPr>
        <w:tc>
          <w:tcPr>
            <w:tcW w:w="1665" w:type="dxa"/>
            <w:shd w:val="clear" w:color="auto" w:fill="auto"/>
            <w:tcMar>
              <w:top w:w="15" w:type="dxa"/>
              <w:left w:w="15" w:type="dxa"/>
              <w:bottom w:w="0" w:type="dxa"/>
              <w:right w:w="15" w:type="dxa"/>
            </w:tcMar>
          </w:tcPr>
          <w:p w14:paraId="78EA46E3" w14:textId="70930E6F" w:rsidR="2D041E55" w:rsidRDefault="2D041E55"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Sistema de Posicionamiento Global</w:t>
            </w:r>
          </w:p>
        </w:tc>
        <w:tc>
          <w:tcPr>
            <w:tcW w:w="4590" w:type="dxa"/>
            <w:shd w:val="clear" w:color="auto" w:fill="auto"/>
            <w:tcMar>
              <w:top w:w="15" w:type="dxa"/>
              <w:left w:w="15" w:type="dxa"/>
              <w:bottom w:w="0" w:type="dxa"/>
              <w:right w:w="15" w:type="dxa"/>
            </w:tcMar>
          </w:tcPr>
          <w:p w14:paraId="4CB2EDB7" w14:textId="52BDA04F" w:rsidR="2D041E55" w:rsidRDefault="2D041E55" w:rsidP="4F5AD2BB">
            <w:pPr>
              <w:spacing w:line="259" w:lineRule="auto"/>
              <w:jc w:val="both"/>
              <w:rPr>
                <w:rFonts w:ascii="Calibri" w:eastAsia="Calibri" w:hAnsi="Calibri" w:cs="Calibri"/>
                <w:i/>
                <w:iCs/>
                <w:lang w:val="es"/>
              </w:rPr>
            </w:pPr>
            <w:r w:rsidRPr="4F5AD2BB">
              <w:rPr>
                <w:rFonts w:ascii="Calibri" w:eastAsia="Calibri" w:hAnsi="Calibri" w:cs="Calibri"/>
                <w:i/>
                <w:iCs/>
                <w:lang w:val="es"/>
              </w:rPr>
              <w:t>Es un sistema que permite posicionar cualquier objeto en la tierra con una precisión de centímetros o unos pocos metros</w:t>
            </w:r>
            <w:r>
              <w:br/>
            </w:r>
          </w:p>
        </w:tc>
        <w:tc>
          <w:tcPr>
            <w:tcW w:w="1320" w:type="dxa"/>
            <w:shd w:val="clear" w:color="auto" w:fill="auto"/>
            <w:tcMar>
              <w:top w:w="15" w:type="dxa"/>
              <w:left w:w="15" w:type="dxa"/>
              <w:bottom w:w="0" w:type="dxa"/>
              <w:right w:w="15" w:type="dxa"/>
            </w:tcMar>
          </w:tcPr>
          <w:p w14:paraId="03533582" w14:textId="3C8B5E4F" w:rsidR="2D041E55" w:rsidRDefault="2D041E55" w:rsidP="4F5AD2BB">
            <w:pPr>
              <w:jc w:val="center"/>
              <w:rPr>
                <w:rFonts w:ascii="Calibri" w:hAnsi="Calibri" w:cs="Book Antiqua"/>
                <w:i/>
                <w:iCs/>
              </w:rPr>
            </w:pPr>
            <w:r w:rsidRPr="4F5AD2BB">
              <w:rPr>
                <w:rFonts w:ascii="Calibri" w:hAnsi="Calibri" w:cs="Book Antiqua"/>
                <w:i/>
                <w:iCs/>
              </w:rPr>
              <w:t>GPS</w:t>
            </w:r>
          </w:p>
        </w:tc>
        <w:tc>
          <w:tcPr>
            <w:tcW w:w="1452" w:type="dxa"/>
            <w:shd w:val="clear" w:color="auto" w:fill="auto"/>
            <w:tcMar>
              <w:top w:w="15" w:type="dxa"/>
              <w:left w:w="15" w:type="dxa"/>
              <w:bottom w:w="0" w:type="dxa"/>
              <w:right w:w="15" w:type="dxa"/>
            </w:tcMar>
          </w:tcPr>
          <w:p w14:paraId="3A60AA52" w14:textId="77B32526" w:rsidR="2D041E55" w:rsidRDefault="2D041E55" w:rsidP="4F5AD2BB">
            <w:pPr>
              <w:jc w:val="center"/>
              <w:rPr>
                <w:rFonts w:ascii="Calibri" w:hAnsi="Calibri" w:cs="Book Antiqua"/>
                <w:i/>
                <w:iCs/>
              </w:rPr>
            </w:pPr>
            <w:r w:rsidRPr="4F5AD2BB">
              <w:rPr>
                <w:rFonts w:ascii="Calibri" w:hAnsi="Calibri" w:cs="Book Antiqua"/>
                <w:i/>
                <w:iCs/>
              </w:rPr>
              <w:t>GPS</w:t>
            </w:r>
            <w:r w:rsidR="0EC01436" w:rsidRPr="4F5AD2BB">
              <w:rPr>
                <w:rFonts w:ascii="Calibri" w:hAnsi="Calibri" w:cs="Book Antiqua"/>
                <w:i/>
                <w:iCs/>
              </w:rPr>
              <w:t>.</w:t>
            </w:r>
          </w:p>
        </w:tc>
      </w:tr>
      <w:tr w:rsidR="4F5AD2BB" w14:paraId="1DD694F1" w14:textId="77777777" w:rsidTr="4F5AD2BB">
        <w:trPr>
          <w:trHeight w:val="360"/>
          <w:jc w:val="center"/>
        </w:trPr>
        <w:tc>
          <w:tcPr>
            <w:tcW w:w="1665" w:type="dxa"/>
            <w:shd w:val="clear" w:color="auto" w:fill="auto"/>
            <w:tcMar>
              <w:top w:w="15" w:type="dxa"/>
              <w:left w:w="15" w:type="dxa"/>
              <w:bottom w:w="0" w:type="dxa"/>
              <w:right w:w="15" w:type="dxa"/>
            </w:tcMar>
          </w:tcPr>
          <w:p w14:paraId="4EB0F4EF" w14:textId="4747E3A5" w:rsidR="003DC232" w:rsidRDefault="003DC232"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 xml:space="preserve">Automatización </w:t>
            </w:r>
          </w:p>
        </w:tc>
        <w:tc>
          <w:tcPr>
            <w:tcW w:w="4590" w:type="dxa"/>
            <w:shd w:val="clear" w:color="auto" w:fill="auto"/>
            <w:tcMar>
              <w:top w:w="15" w:type="dxa"/>
              <w:left w:w="15" w:type="dxa"/>
              <w:bottom w:w="0" w:type="dxa"/>
              <w:right w:w="15" w:type="dxa"/>
            </w:tcMar>
          </w:tcPr>
          <w:p w14:paraId="043A10B4" w14:textId="4F01D78C" w:rsidR="003DC232" w:rsidRDefault="003DC232" w:rsidP="4F5AD2BB">
            <w:pPr>
              <w:jc w:val="both"/>
              <w:rPr>
                <w:rFonts w:ascii="Calibri" w:eastAsia="Calibri" w:hAnsi="Calibri" w:cs="Calibri"/>
                <w:i/>
                <w:iCs/>
                <w:lang w:val="es"/>
              </w:rPr>
            </w:pPr>
            <w:r w:rsidRPr="4F5AD2BB">
              <w:rPr>
                <w:rFonts w:ascii="Calibri" w:eastAsia="Calibri" w:hAnsi="Calibri" w:cs="Calibri"/>
                <w:i/>
                <w:iCs/>
                <w:lang w:val="es"/>
              </w:rPr>
              <w:t xml:space="preserve">Aplicar maquinas o procedimientos automáticos en la realización de un proceso </w:t>
            </w:r>
            <w:r>
              <w:br/>
            </w:r>
          </w:p>
        </w:tc>
        <w:tc>
          <w:tcPr>
            <w:tcW w:w="1320" w:type="dxa"/>
            <w:shd w:val="clear" w:color="auto" w:fill="auto"/>
            <w:tcMar>
              <w:top w:w="15" w:type="dxa"/>
              <w:left w:w="15" w:type="dxa"/>
              <w:bottom w:w="0" w:type="dxa"/>
              <w:right w:w="15" w:type="dxa"/>
            </w:tcMar>
          </w:tcPr>
          <w:p w14:paraId="1352252F" w14:textId="45450591" w:rsidR="003DC232" w:rsidRDefault="003DC232" w:rsidP="4F5AD2BB">
            <w:pPr>
              <w:jc w:val="center"/>
              <w:rPr>
                <w:rFonts w:ascii="Calibri" w:hAnsi="Calibri" w:cs="Book Antiqua"/>
                <w:i/>
                <w:iCs/>
              </w:rPr>
            </w:pPr>
            <w:r w:rsidRPr="4F5AD2BB">
              <w:rPr>
                <w:rFonts w:ascii="Calibri" w:hAnsi="Calibri" w:cs="Book Antiqua"/>
                <w:i/>
                <w:iCs/>
              </w:rPr>
              <w:t xml:space="preserve">Automatizar </w:t>
            </w:r>
          </w:p>
        </w:tc>
        <w:tc>
          <w:tcPr>
            <w:tcW w:w="1452" w:type="dxa"/>
            <w:shd w:val="clear" w:color="auto" w:fill="auto"/>
            <w:tcMar>
              <w:top w:w="15" w:type="dxa"/>
              <w:left w:w="15" w:type="dxa"/>
              <w:bottom w:w="0" w:type="dxa"/>
              <w:right w:w="15" w:type="dxa"/>
            </w:tcMar>
          </w:tcPr>
          <w:p w14:paraId="24C06E79" w14:textId="666B1104" w:rsidR="003DC232" w:rsidRDefault="003DC232" w:rsidP="4F5AD2BB">
            <w:pPr>
              <w:jc w:val="center"/>
              <w:rPr>
                <w:rFonts w:ascii="Calibri" w:hAnsi="Calibri" w:cs="Book Antiqua"/>
                <w:i/>
                <w:iCs/>
              </w:rPr>
            </w:pPr>
            <w:proofErr w:type="spellStart"/>
            <w:r w:rsidRPr="4F5AD2BB">
              <w:rPr>
                <w:rFonts w:ascii="Calibri" w:hAnsi="Calibri" w:cs="Book Antiqua"/>
                <w:i/>
                <w:iCs/>
              </w:rPr>
              <w:t>Aut</w:t>
            </w:r>
            <w:proofErr w:type="spellEnd"/>
            <w:r w:rsidR="2843024B" w:rsidRPr="4F5AD2BB">
              <w:rPr>
                <w:rFonts w:ascii="Calibri" w:hAnsi="Calibri" w:cs="Book Antiqua"/>
                <w:i/>
                <w:iCs/>
              </w:rPr>
              <w:t>.</w:t>
            </w:r>
          </w:p>
        </w:tc>
      </w:tr>
      <w:tr w:rsidR="4F5AD2BB" w14:paraId="4753366A" w14:textId="77777777" w:rsidTr="4F5AD2BB">
        <w:trPr>
          <w:trHeight w:val="360"/>
          <w:jc w:val="center"/>
        </w:trPr>
        <w:tc>
          <w:tcPr>
            <w:tcW w:w="1665" w:type="dxa"/>
            <w:shd w:val="clear" w:color="auto" w:fill="auto"/>
            <w:tcMar>
              <w:top w:w="15" w:type="dxa"/>
              <w:left w:w="15" w:type="dxa"/>
              <w:bottom w:w="0" w:type="dxa"/>
              <w:right w:w="15" w:type="dxa"/>
            </w:tcMar>
          </w:tcPr>
          <w:p w14:paraId="7773B232" w14:textId="09B4A80D" w:rsidR="2843024B" w:rsidRDefault="2843024B"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 xml:space="preserve">Software </w:t>
            </w:r>
          </w:p>
        </w:tc>
        <w:tc>
          <w:tcPr>
            <w:tcW w:w="4590" w:type="dxa"/>
            <w:shd w:val="clear" w:color="auto" w:fill="auto"/>
            <w:tcMar>
              <w:top w:w="15" w:type="dxa"/>
              <w:left w:w="15" w:type="dxa"/>
              <w:bottom w:w="0" w:type="dxa"/>
              <w:right w:w="15" w:type="dxa"/>
            </w:tcMar>
          </w:tcPr>
          <w:p w14:paraId="738E7BD8" w14:textId="15AB953E" w:rsidR="6C26E3B9" w:rsidRDefault="6C26E3B9" w:rsidP="4F5AD2BB">
            <w:pPr>
              <w:jc w:val="both"/>
              <w:rPr>
                <w:rFonts w:ascii="Calibri" w:eastAsia="Calibri" w:hAnsi="Calibri" w:cs="Calibri"/>
                <w:i/>
                <w:iCs/>
                <w:lang w:val="es"/>
              </w:rPr>
            </w:pPr>
            <w:r w:rsidRPr="4F5AD2BB">
              <w:rPr>
                <w:rFonts w:ascii="Calibri" w:eastAsia="Calibri" w:hAnsi="Calibri" w:cs="Calibri"/>
                <w:i/>
                <w:iCs/>
                <w:lang w:val="es"/>
              </w:rPr>
              <w:t>Conjunto de programas y rutinas que permiten a la computadora realizar determinadas tareas</w:t>
            </w:r>
            <w:r>
              <w:br/>
            </w:r>
          </w:p>
        </w:tc>
        <w:tc>
          <w:tcPr>
            <w:tcW w:w="1320" w:type="dxa"/>
            <w:shd w:val="clear" w:color="auto" w:fill="auto"/>
            <w:tcMar>
              <w:top w:w="15" w:type="dxa"/>
              <w:left w:w="15" w:type="dxa"/>
              <w:bottom w:w="0" w:type="dxa"/>
              <w:right w:w="15" w:type="dxa"/>
            </w:tcMar>
          </w:tcPr>
          <w:p w14:paraId="0A72C7D2" w14:textId="32426917" w:rsidR="6C26E3B9" w:rsidRDefault="6C26E3B9" w:rsidP="4F5AD2BB">
            <w:pPr>
              <w:jc w:val="center"/>
              <w:rPr>
                <w:rFonts w:ascii="Calibri" w:hAnsi="Calibri" w:cs="Book Antiqua"/>
                <w:i/>
                <w:iCs/>
              </w:rPr>
            </w:pPr>
            <w:r w:rsidRPr="4F5AD2BB">
              <w:rPr>
                <w:rFonts w:ascii="Calibri" w:hAnsi="Calibri" w:cs="Book Antiqua"/>
                <w:i/>
                <w:iCs/>
              </w:rPr>
              <w:t xml:space="preserve">Software </w:t>
            </w:r>
          </w:p>
        </w:tc>
        <w:tc>
          <w:tcPr>
            <w:tcW w:w="1452" w:type="dxa"/>
            <w:shd w:val="clear" w:color="auto" w:fill="auto"/>
            <w:tcMar>
              <w:top w:w="15" w:type="dxa"/>
              <w:left w:w="15" w:type="dxa"/>
              <w:bottom w:w="0" w:type="dxa"/>
              <w:right w:w="15" w:type="dxa"/>
            </w:tcMar>
          </w:tcPr>
          <w:p w14:paraId="7B9BA8AD" w14:textId="4A17AEF2" w:rsidR="6C26E3B9" w:rsidRDefault="6C26E3B9" w:rsidP="4F5AD2BB">
            <w:pPr>
              <w:jc w:val="center"/>
              <w:rPr>
                <w:rFonts w:ascii="Calibri" w:hAnsi="Calibri" w:cs="Book Antiqua"/>
                <w:i/>
                <w:iCs/>
              </w:rPr>
            </w:pPr>
            <w:r w:rsidRPr="4F5AD2BB">
              <w:rPr>
                <w:rFonts w:ascii="Calibri" w:hAnsi="Calibri" w:cs="Book Antiqua"/>
                <w:i/>
                <w:iCs/>
              </w:rPr>
              <w:t xml:space="preserve">Software </w:t>
            </w:r>
          </w:p>
        </w:tc>
      </w:tr>
      <w:tr w:rsidR="4F5AD2BB" w14:paraId="0DC0F78B" w14:textId="77777777" w:rsidTr="4F5AD2BB">
        <w:trPr>
          <w:trHeight w:val="360"/>
          <w:jc w:val="center"/>
        </w:trPr>
        <w:tc>
          <w:tcPr>
            <w:tcW w:w="1665" w:type="dxa"/>
            <w:shd w:val="clear" w:color="auto" w:fill="auto"/>
            <w:tcMar>
              <w:top w:w="15" w:type="dxa"/>
              <w:left w:w="15" w:type="dxa"/>
              <w:bottom w:w="0" w:type="dxa"/>
              <w:right w:w="15" w:type="dxa"/>
            </w:tcMar>
          </w:tcPr>
          <w:p w14:paraId="01D285C2" w14:textId="2386E2F5" w:rsidR="1F2825CE" w:rsidRDefault="1F2825CE"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 xml:space="preserve">Aplicación Móvil </w:t>
            </w:r>
          </w:p>
        </w:tc>
        <w:tc>
          <w:tcPr>
            <w:tcW w:w="4590" w:type="dxa"/>
            <w:shd w:val="clear" w:color="auto" w:fill="auto"/>
            <w:tcMar>
              <w:top w:w="15" w:type="dxa"/>
              <w:left w:w="15" w:type="dxa"/>
              <w:bottom w:w="0" w:type="dxa"/>
              <w:right w:w="15" w:type="dxa"/>
            </w:tcMar>
          </w:tcPr>
          <w:p w14:paraId="1808FD05" w14:textId="0A269C00" w:rsidR="1F2825CE" w:rsidRDefault="1F2825CE" w:rsidP="4F5AD2BB">
            <w:pPr>
              <w:jc w:val="both"/>
              <w:rPr>
                <w:rFonts w:ascii="Calibri" w:eastAsia="Calibri" w:hAnsi="Calibri" w:cs="Calibri"/>
                <w:i/>
                <w:iCs/>
                <w:lang w:val="es"/>
              </w:rPr>
            </w:pPr>
            <w:r w:rsidRPr="4F5AD2BB">
              <w:rPr>
                <w:rFonts w:ascii="Calibri" w:eastAsia="Calibri" w:hAnsi="Calibri" w:cs="Calibri"/>
                <w:i/>
                <w:iCs/>
                <w:lang w:val="es"/>
              </w:rPr>
              <w:t xml:space="preserve">Aplicación informática deseñada para ser ejecutada en dispositivos inteligentes </w:t>
            </w:r>
            <w:r>
              <w:br/>
            </w:r>
          </w:p>
        </w:tc>
        <w:tc>
          <w:tcPr>
            <w:tcW w:w="1320" w:type="dxa"/>
            <w:shd w:val="clear" w:color="auto" w:fill="auto"/>
            <w:tcMar>
              <w:top w:w="15" w:type="dxa"/>
              <w:left w:w="15" w:type="dxa"/>
              <w:bottom w:w="0" w:type="dxa"/>
              <w:right w:w="15" w:type="dxa"/>
            </w:tcMar>
          </w:tcPr>
          <w:p w14:paraId="6E1A1472" w14:textId="5583303F" w:rsidR="1F2825CE" w:rsidRDefault="1F2825CE" w:rsidP="4F5AD2BB">
            <w:pPr>
              <w:jc w:val="center"/>
              <w:rPr>
                <w:rFonts w:ascii="Calibri" w:hAnsi="Calibri" w:cs="Book Antiqua"/>
                <w:i/>
                <w:iCs/>
              </w:rPr>
            </w:pPr>
            <w:r w:rsidRPr="4F5AD2BB">
              <w:rPr>
                <w:rFonts w:ascii="Calibri" w:hAnsi="Calibri" w:cs="Book Antiqua"/>
                <w:i/>
                <w:iCs/>
              </w:rPr>
              <w:t>App Móvil</w:t>
            </w:r>
          </w:p>
        </w:tc>
        <w:tc>
          <w:tcPr>
            <w:tcW w:w="1452" w:type="dxa"/>
            <w:shd w:val="clear" w:color="auto" w:fill="auto"/>
            <w:tcMar>
              <w:top w:w="15" w:type="dxa"/>
              <w:left w:w="15" w:type="dxa"/>
              <w:bottom w:w="0" w:type="dxa"/>
              <w:right w:w="15" w:type="dxa"/>
            </w:tcMar>
          </w:tcPr>
          <w:p w14:paraId="02F1F1B6" w14:textId="67B0AC1F" w:rsidR="1F2825CE" w:rsidRDefault="1F2825CE" w:rsidP="4F5AD2BB">
            <w:pPr>
              <w:jc w:val="center"/>
              <w:rPr>
                <w:rFonts w:ascii="Calibri" w:hAnsi="Calibri" w:cs="Book Antiqua"/>
                <w:i/>
                <w:iCs/>
              </w:rPr>
            </w:pPr>
            <w:r w:rsidRPr="4F5AD2BB">
              <w:rPr>
                <w:rFonts w:ascii="Calibri" w:hAnsi="Calibri" w:cs="Book Antiqua"/>
                <w:i/>
                <w:iCs/>
              </w:rPr>
              <w:t>App Móvil</w:t>
            </w:r>
          </w:p>
        </w:tc>
      </w:tr>
      <w:tr w:rsidR="4F5AD2BB" w14:paraId="2DCFCA7E" w14:textId="77777777" w:rsidTr="4F5AD2BB">
        <w:trPr>
          <w:trHeight w:val="360"/>
          <w:jc w:val="center"/>
        </w:trPr>
        <w:tc>
          <w:tcPr>
            <w:tcW w:w="1665" w:type="dxa"/>
            <w:shd w:val="clear" w:color="auto" w:fill="auto"/>
            <w:tcMar>
              <w:top w:w="15" w:type="dxa"/>
              <w:left w:w="15" w:type="dxa"/>
              <w:bottom w:w="0" w:type="dxa"/>
              <w:right w:w="15" w:type="dxa"/>
            </w:tcMar>
          </w:tcPr>
          <w:p w14:paraId="26038816" w14:textId="733B53FA" w:rsidR="4DEB91A0" w:rsidRDefault="4DEB91A0"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 xml:space="preserve">Latencia </w:t>
            </w:r>
          </w:p>
        </w:tc>
        <w:tc>
          <w:tcPr>
            <w:tcW w:w="4590" w:type="dxa"/>
            <w:shd w:val="clear" w:color="auto" w:fill="auto"/>
            <w:tcMar>
              <w:top w:w="15" w:type="dxa"/>
              <w:left w:w="15" w:type="dxa"/>
              <w:bottom w:w="0" w:type="dxa"/>
              <w:right w:w="15" w:type="dxa"/>
            </w:tcMar>
          </w:tcPr>
          <w:p w14:paraId="203327D5" w14:textId="1307817F" w:rsidR="4DEB91A0" w:rsidRDefault="4DEB91A0" w:rsidP="4F5AD2BB">
            <w:pPr>
              <w:jc w:val="both"/>
              <w:rPr>
                <w:rFonts w:ascii="Calibri" w:eastAsia="Calibri" w:hAnsi="Calibri" w:cs="Calibri"/>
                <w:i/>
                <w:iCs/>
                <w:lang w:val="es"/>
              </w:rPr>
            </w:pPr>
            <w:r w:rsidRPr="4F5AD2BB">
              <w:rPr>
                <w:rFonts w:ascii="Calibri" w:eastAsia="Calibri" w:hAnsi="Calibri" w:cs="Calibri"/>
                <w:i/>
                <w:iCs/>
                <w:lang w:val="es"/>
              </w:rPr>
              <w:t>Es la suma de retardos temporales dentro una red</w:t>
            </w:r>
            <w:r>
              <w:br/>
            </w:r>
          </w:p>
        </w:tc>
        <w:tc>
          <w:tcPr>
            <w:tcW w:w="1320" w:type="dxa"/>
            <w:shd w:val="clear" w:color="auto" w:fill="auto"/>
            <w:tcMar>
              <w:top w:w="15" w:type="dxa"/>
              <w:left w:w="15" w:type="dxa"/>
              <w:bottom w:w="0" w:type="dxa"/>
              <w:right w:w="15" w:type="dxa"/>
            </w:tcMar>
          </w:tcPr>
          <w:p w14:paraId="544B0644" w14:textId="76032D5B" w:rsidR="4DEB91A0" w:rsidRDefault="4DEB91A0" w:rsidP="4F5AD2BB">
            <w:pPr>
              <w:jc w:val="center"/>
              <w:rPr>
                <w:rFonts w:ascii="Calibri" w:hAnsi="Calibri" w:cs="Book Antiqua"/>
                <w:i/>
                <w:iCs/>
              </w:rPr>
            </w:pPr>
            <w:r w:rsidRPr="4F5AD2BB">
              <w:rPr>
                <w:rFonts w:ascii="Calibri" w:hAnsi="Calibri" w:cs="Book Antiqua"/>
                <w:i/>
                <w:iCs/>
              </w:rPr>
              <w:t xml:space="preserve">Latencia </w:t>
            </w:r>
          </w:p>
        </w:tc>
        <w:tc>
          <w:tcPr>
            <w:tcW w:w="1452" w:type="dxa"/>
            <w:shd w:val="clear" w:color="auto" w:fill="auto"/>
            <w:tcMar>
              <w:top w:w="15" w:type="dxa"/>
              <w:left w:w="15" w:type="dxa"/>
              <w:bottom w:w="0" w:type="dxa"/>
              <w:right w:w="15" w:type="dxa"/>
            </w:tcMar>
          </w:tcPr>
          <w:p w14:paraId="0960F52D" w14:textId="3C477338" w:rsidR="4DEB91A0" w:rsidRDefault="4DEB91A0" w:rsidP="4F5AD2BB">
            <w:pPr>
              <w:jc w:val="center"/>
              <w:rPr>
                <w:rFonts w:ascii="Calibri" w:hAnsi="Calibri" w:cs="Book Antiqua"/>
                <w:i/>
                <w:iCs/>
              </w:rPr>
            </w:pPr>
            <w:r w:rsidRPr="4F5AD2BB">
              <w:rPr>
                <w:rFonts w:ascii="Calibri" w:hAnsi="Calibri" w:cs="Book Antiqua"/>
                <w:i/>
                <w:iCs/>
              </w:rPr>
              <w:t xml:space="preserve">Latencia </w:t>
            </w:r>
          </w:p>
        </w:tc>
      </w:tr>
      <w:tr w:rsidR="4F5AD2BB" w14:paraId="44303A43" w14:textId="77777777" w:rsidTr="4F5AD2BB">
        <w:trPr>
          <w:trHeight w:val="360"/>
          <w:jc w:val="center"/>
        </w:trPr>
        <w:tc>
          <w:tcPr>
            <w:tcW w:w="1665" w:type="dxa"/>
            <w:shd w:val="clear" w:color="auto" w:fill="auto"/>
            <w:tcMar>
              <w:top w:w="15" w:type="dxa"/>
              <w:left w:w="15" w:type="dxa"/>
              <w:bottom w:w="0" w:type="dxa"/>
              <w:right w:w="15" w:type="dxa"/>
            </w:tcMar>
          </w:tcPr>
          <w:p w14:paraId="58AAF436" w14:textId="1A254006" w:rsidR="4DEB91A0" w:rsidRDefault="4DEB91A0"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Código QR</w:t>
            </w:r>
          </w:p>
        </w:tc>
        <w:tc>
          <w:tcPr>
            <w:tcW w:w="4590" w:type="dxa"/>
            <w:shd w:val="clear" w:color="auto" w:fill="auto"/>
            <w:tcMar>
              <w:top w:w="15" w:type="dxa"/>
              <w:left w:w="15" w:type="dxa"/>
              <w:bottom w:w="0" w:type="dxa"/>
              <w:right w:w="15" w:type="dxa"/>
            </w:tcMar>
          </w:tcPr>
          <w:p w14:paraId="23158EA3" w14:textId="371A4A9D" w:rsidR="4DEB91A0" w:rsidRDefault="4DEB91A0" w:rsidP="4F5AD2BB">
            <w:pPr>
              <w:jc w:val="both"/>
              <w:rPr>
                <w:rFonts w:ascii="Calibri" w:eastAsia="Calibri" w:hAnsi="Calibri" w:cs="Calibri"/>
                <w:i/>
                <w:iCs/>
                <w:lang w:val="es"/>
              </w:rPr>
            </w:pPr>
            <w:r w:rsidRPr="4F5AD2BB">
              <w:rPr>
                <w:rFonts w:ascii="Calibri" w:eastAsia="Calibri" w:hAnsi="Calibri" w:cs="Calibri"/>
                <w:i/>
                <w:iCs/>
                <w:lang w:val="es"/>
              </w:rPr>
              <w:t xml:space="preserve">Es la evolución de un código de barras, un modelo que almacena información en una matriz de puntos </w:t>
            </w:r>
            <w:r>
              <w:br/>
            </w:r>
          </w:p>
        </w:tc>
        <w:tc>
          <w:tcPr>
            <w:tcW w:w="1320" w:type="dxa"/>
            <w:shd w:val="clear" w:color="auto" w:fill="auto"/>
            <w:tcMar>
              <w:top w:w="15" w:type="dxa"/>
              <w:left w:w="15" w:type="dxa"/>
              <w:bottom w:w="0" w:type="dxa"/>
              <w:right w:w="15" w:type="dxa"/>
            </w:tcMar>
          </w:tcPr>
          <w:p w14:paraId="32B680FC" w14:textId="271A8CEF" w:rsidR="4DEB91A0" w:rsidRDefault="4DEB91A0" w:rsidP="4F5AD2BB">
            <w:pPr>
              <w:jc w:val="center"/>
              <w:rPr>
                <w:rFonts w:ascii="Calibri" w:hAnsi="Calibri" w:cs="Book Antiqua"/>
                <w:i/>
                <w:iCs/>
              </w:rPr>
            </w:pPr>
            <w:r w:rsidRPr="4F5AD2BB">
              <w:rPr>
                <w:rFonts w:ascii="Calibri" w:hAnsi="Calibri" w:cs="Book Antiqua"/>
                <w:i/>
                <w:iCs/>
              </w:rPr>
              <w:t>Código QR</w:t>
            </w:r>
          </w:p>
        </w:tc>
        <w:tc>
          <w:tcPr>
            <w:tcW w:w="1452" w:type="dxa"/>
            <w:shd w:val="clear" w:color="auto" w:fill="auto"/>
            <w:tcMar>
              <w:top w:w="15" w:type="dxa"/>
              <w:left w:w="15" w:type="dxa"/>
              <w:bottom w:w="0" w:type="dxa"/>
              <w:right w:w="15" w:type="dxa"/>
            </w:tcMar>
          </w:tcPr>
          <w:p w14:paraId="0EAE07A7" w14:textId="3BDA9526" w:rsidR="4DEB91A0" w:rsidRDefault="4DEB91A0" w:rsidP="4F5AD2BB">
            <w:pPr>
              <w:jc w:val="center"/>
              <w:rPr>
                <w:rFonts w:ascii="Calibri" w:hAnsi="Calibri" w:cs="Book Antiqua"/>
                <w:i/>
                <w:iCs/>
              </w:rPr>
            </w:pPr>
            <w:r w:rsidRPr="4F5AD2BB">
              <w:rPr>
                <w:rFonts w:ascii="Calibri" w:hAnsi="Calibri" w:cs="Book Antiqua"/>
                <w:i/>
                <w:iCs/>
              </w:rPr>
              <w:t>Código QR</w:t>
            </w:r>
          </w:p>
        </w:tc>
      </w:tr>
      <w:tr w:rsidR="4F5AD2BB" w14:paraId="0166289D" w14:textId="77777777" w:rsidTr="4F5AD2BB">
        <w:trPr>
          <w:trHeight w:val="360"/>
          <w:jc w:val="center"/>
        </w:trPr>
        <w:tc>
          <w:tcPr>
            <w:tcW w:w="1665" w:type="dxa"/>
            <w:shd w:val="clear" w:color="auto" w:fill="auto"/>
            <w:tcMar>
              <w:top w:w="15" w:type="dxa"/>
              <w:left w:w="15" w:type="dxa"/>
              <w:bottom w:w="0" w:type="dxa"/>
              <w:right w:w="15" w:type="dxa"/>
            </w:tcMar>
          </w:tcPr>
          <w:p w14:paraId="16AAFFD9" w14:textId="23C163A1" w:rsidR="21D4EBFF" w:rsidRDefault="21D4EBFF"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 xml:space="preserve">Bot </w:t>
            </w:r>
          </w:p>
        </w:tc>
        <w:tc>
          <w:tcPr>
            <w:tcW w:w="4590" w:type="dxa"/>
            <w:shd w:val="clear" w:color="auto" w:fill="auto"/>
            <w:tcMar>
              <w:top w:w="15" w:type="dxa"/>
              <w:left w:w="15" w:type="dxa"/>
              <w:bottom w:w="0" w:type="dxa"/>
              <w:right w:w="15" w:type="dxa"/>
            </w:tcMar>
          </w:tcPr>
          <w:p w14:paraId="5F49E14C" w14:textId="3BD98A93" w:rsidR="21D4EBFF" w:rsidRDefault="21D4EBFF" w:rsidP="4F5AD2BB">
            <w:pPr>
              <w:jc w:val="both"/>
              <w:rPr>
                <w:rFonts w:ascii="Calibri" w:eastAsia="Calibri" w:hAnsi="Calibri" w:cs="Calibri"/>
                <w:i/>
                <w:iCs/>
                <w:lang w:val="es"/>
              </w:rPr>
            </w:pPr>
            <w:r w:rsidRPr="4F5AD2BB">
              <w:rPr>
                <w:rFonts w:ascii="Calibri" w:eastAsia="Calibri" w:hAnsi="Calibri" w:cs="Calibri"/>
                <w:i/>
                <w:iCs/>
                <w:lang w:val="es"/>
              </w:rPr>
              <w:t xml:space="preserve">Programa informático que efectúa automáticamente tareas reiterativas mediante </w:t>
            </w:r>
            <w:r w:rsidRPr="4F5AD2BB">
              <w:rPr>
                <w:rFonts w:ascii="Calibri" w:eastAsia="Calibri" w:hAnsi="Calibri" w:cs="Calibri"/>
                <w:i/>
                <w:iCs/>
                <w:lang w:val="es"/>
              </w:rPr>
              <w:lastRenderedPageBreak/>
              <w:t>internet</w:t>
            </w:r>
            <w:r>
              <w:br/>
            </w:r>
          </w:p>
        </w:tc>
        <w:tc>
          <w:tcPr>
            <w:tcW w:w="1320" w:type="dxa"/>
            <w:shd w:val="clear" w:color="auto" w:fill="auto"/>
            <w:tcMar>
              <w:top w:w="15" w:type="dxa"/>
              <w:left w:w="15" w:type="dxa"/>
              <w:bottom w:w="0" w:type="dxa"/>
              <w:right w:w="15" w:type="dxa"/>
            </w:tcMar>
          </w:tcPr>
          <w:p w14:paraId="1C7AB24F" w14:textId="2B975C09" w:rsidR="21D4EBFF" w:rsidRDefault="21D4EBFF" w:rsidP="4F5AD2BB">
            <w:pPr>
              <w:jc w:val="center"/>
              <w:rPr>
                <w:rFonts w:ascii="Calibri" w:hAnsi="Calibri" w:cs="Book Antiqua"/>
                <w:i/>
                <w:iCs/>
              </w:rPr>
            </w:pPr>
            <w:r w:rsidRPr="4F5AD2BB">
              <w:rPr>
                <w:rFonts w:ascii="Calibri" w:hAnsi="Calibri" w:cs="Book Antiqua"/>
                <w:i/>
                <w:iCs/>
              </w:rPr>
              <w:lastRenderedPageBreak/>
              <w:t xml:space="preserve">Bot </w:t>
            </w:r>
          </w:p>
        </w:tc>
        <w:tc>
          <w:tcPr>
            <w:tcW w:w="1452" w:type="dxa"/>
            <w:shd w:val="clear" w:color="auto" w:fill="auto"/>
            <w:tcMar>
              <w:top w:w="15" w:type="dxa"/>
              <w:left w:w="15" w:type="dxa"/>
              <w:bottom w:w="0" w:type="dxa"/>
              <w:right w:w="15" w:type="dxa"/>
            </w:tcMar>
          </w:tcPr>
          <w:p w14:paraId="08D6A9C0" w14:textId="149B6D0F" w:rsidR="21D4EBFF" w:rsidRDefault="21D4EBFF" w:rsidP="4F5AD2BB">
            <w:pPr>
              <w:jc w:val="center"/>
              <w:rPr>
                <w:rFonts w:ascii="Calibri" w:hAnsi="Calibri" w:cs="Book Antiqua"/>
                <w:i/>
                <w:iCs/>
              </w:rPr>
            </w:pPr>
            <w:r w:rsidRPr="4F5AD2BB">
              <w:rPr>
                <w:rFonts w:ascii="Calibri" w:hAnsi="Calibri" w:cs="Book Antiqua"/>
                <w:i/>
                <w:iCs/>
              </w:rPr>
              <w:t xml:space="preserve">Bot </w:t>
            </w:r>
          </w:p>
        </w:tc>
      </w:tr>
      <w:tr w:rsidR="4F5AD2BB" w14:paraId="3605CA28" w14:textId="77777777" w:rsidTr="4F5AD2BB">
        <w:trPr>
          <w:trHeight w:val="360"/>
          <w:jc w:val="center"/>
        </w:trPr>
        <w:tc>
          <w:tcPr>
            <w:tcW w:w="1665" w:type="dxa"/>
            <w:shd w:val="clear" w:color="auto" w:fill="auto"/>
            <w:tcMar>
              <w:top w:w="15" w:type="dxa"/>
              <w:left w:w="15" w:type="dxa"/>
              <w:bottom w:w="0" w:type="dxa"/>
              <w:right w:w="15" w:type="dxa"/>
            </w:tcMar>
          </w:tcPr>
          <w:p w14:paraId="5035A12F" w14:textId="04028392" w:rsidR="31930F7C" w:rsidRDefault="31930F7C"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 xml:space="preserve">Caja de texto </w:t>
            </w:r>
          </w:p>
        </w:tc>
        <w:tc>
          <w:tcPr>
            <w:tcW w:w="4590" w:type="dxa"/>
            <w:shd w:val="clear" w:color="auto" w:fill="auto"/>
            <w:tcMar>
              <w:top w:w="15" w:type="dxa"/>
              <w:left w:w="15" w:type="dxa"/>
              <w:bottom w:w="0" w:type="dxa"/>
              <w:right w:w="15" w:type="dxa"/>
            </w:tcMar>
          </w:tcPr>
          <w:p w14:paraId="19037010" w14:textId="14690B67" w:rsidR="31930F7C" w:rsidRDefault="31930F7C" w:rsidP="4F5AD2BB">
            <w:pPr>
              <w:jc w:val="both"/>
              <w:rPr>
                <w:rFonts w:ascii="Calibri" w:eastAsia="Calibri" w:hAnsi="Calibri" w:cs="Calibri"/>
                <w:i/>
                <w:iCs/>
                <w:lang w:val="es"/>
              </w:rPr>
            </w:pPr>
            <w:r w:rsidRPr="4F5AD2BB">
              <w:rPr>
                <w:rFonts w:ascii="Calibri" w:eastAsia="Calibri" w:hAnsi="Calibri" w:cs="Calibri"/>
                <w:i/>
                <w:iCs/>
                <w:lang w:val="es"/>
              </w:rPr>
              <w:t>Elemento común de una interfaz gráfica de usuario que permite introducir una ca</w:t>
            </w:r>
            <w:r w:rsidR="213C00C9" w:rsidRPr="4F5AD2BB">
              <w:rPr>
                <w:rFonts w:ascii="Calibri" w:eastAsia="Calibri" w:hAnsi="Calibri" w:cs="Calibri"/>
                <w:i/>
                <w:iCs/>
                <w:lang w:val="es"/>
              </w:rPr>
              <w:t>pacidad máxima de caracteres</w:t>
            </w:r>
            <w:r>
              <w:br/>
            </w:r>
          </w:p>
        </w:tc>
        <w:tc>
          <w:tcPr>
            <w:tcW w:w="1320" w:type="dxa"/>
            <w:shd w:val="clear" w:color="auto" w:fill="auto"/>
            <w:tcMar>
              <w:top w:w="15" w:type="dxa"/>
              <w:left w:w="15" w:type="dxa"/>
              <w:bottom w:w="0" w:type="dxa"/>
              <w:right w:w="15" w:type="dxa"/>
            </w:tcMar>
          </w:tcPr>
          <w:p w14:paraId="0AC326C3" w14:textId="2D3D61E2" w:rsidR="31930F7C" w:rsidRDefault="31930F7C" w:rsidP="4F5AD2BB">
            <w:pPr>
              <w:jc w:val="center"/>
              <w:rPr>
                <w:rFonts w:ascii="Calibri" w:hAnsi="Calibri" w:cs="Book Antiqua"/>
                <w:i/>
                <w:iCs/>
              </w:rPr>
            </w:pPr>
            <w:r w:rsidRPr="4F5AD2BB">
              <w:rPr>
                <w:rFonts w:ascii="Calibri" w:hAnsi="Calibri" w:cs="Book Antiqua"/>
                <w:i/>
                <w:iCs/>
              </w:rPr>
              <w:t>Caja de texto</w:t>
            </w:r>
          </w:p>
        </w:tc>
        <w:tc>
          <w:tcPr>
            <w:tcW w:w="1452" w:type="dxa"/>
            <w:shd w:val="clear" w:color="auto" w:fill="auto"/>
            <w:tcMar>
              <w:top w:w="15" w:type="dxa"/>
              <w:left w:w="15" w:type="dxa"/>
              <w:bottom w:w="0" w:type="dxa"/>
              <w:right w:w="15" w:type="dxa"/>
            </w:tcMar>
          </w:tcPr>
          <w:p w14:paraId="3C073DBF" w14:textId="26E81D7B" w:rsidR="31930F7C" w:rsidRDefault="31930F7C" w:rsidP="4F5AD2BB">
            <w:pPr>
              <w:jc w:val="center"/>
              <w:rPr>
                <w:rFonts w:ascii="Calibri" w:hAnsi="Calibri" w:cs="Book Antiqua"/>
                <w:i/>
                <w:iCs/>
              </w:rPr>
            </w:pPr>
            <w:r w:rsidRPr="4F5AD2BB">
              <w:rPr>
                <w:rFonts w:ascii="Calibri" w:hAnsi="Calibri" w:cs="Book Antiqua"/>
                <w:i/>
                <w:iCs/>
              </w:rPr>
              <w:t>Caja de texto</w:t>
            </w:r>
          </w:p>
        </w:tc>
      </w:tr>
      <w:tr w:rsidR="4F5AD2BB" w14:paraId="05CF4237" w14:textId="77777777" w:rsidTr="4F5AD2BB">
        <w:trPr>
          <w:trHeight w:val="360"/>
          <w:jc w:val="center"/>
        </w:trPr>
        <w:tc>
          <w:tcPr>
            <w:tcW w:w="1665" w:type="dxa"/>
            <w:shd w:val="clear" w:color="auto" w:fill="auto"/>
            <w:tcMar>
              <w:top w:w="15" w:type="dxa"/>
              <w:left w:w="15" w:type="dxa"/>
              <w:bottom w:w="0" w:type="dxa"/>
              <w:right w:w="15" w:type="dxa"/>
            </w:tcMar>
          </w:tcPr>
          <w:p w14:paraId="7EEB5C9A" w14:textId="1BC78AE5" w:rsidR="03CD8250" w:rsidRDefault="03CD8250"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 xml:space="preserve">Interfaz gráfica de usuario </w:t>
            </w:r>
          </w:p>
        </w:tc>
        <w:tc>
          <w:tcPr>
            <w:tcW w:w="4590" w:type="dxa"/>
            <w:shd w:val="clear" w:color="auto" w:fill="auto"/>
            <w:tcMar>
              <w:top w:w="15" w:type="dxa"/>
              <w:left w:w="15" w:type="dxa"/>
              <w:bottom w:w="0" w:type="dxa"/>
              <w:right w:w="15" w:type="dxa"/>
            </w:tcMar>
          </w:tcPr>
          <w:p w14:paraId="03FD75D8" w14:textId="6005411F" w:rsidR="03CD8250" w:rsidRDefault="03CD8250" w:rsidP="4F5AD2BB">
            <w:pPr>
              <w:jc w:val="both"/>
              <w:rPr>
                <w:rFonts w:ascii="Calibri" w:eastAsia="Calibri" w:hAnsi="Calibri" w:cs="Calibri"/>
                <w:i/>
                <w:iCs/>
                <w:lang w:val="es"/>
              </w:rPr>
            </w:pPr>
            <w:r w:rsidRPr="4F5AD2BB">
              <w:rPr>
                <w:rFonts w:ascii="Calibri" w:eastAsia="Calibri" w:hAnsi="Calibri" w:cs="Calibri"/>
                <w:i/>
                <w:iCs/>
                <w:lang w:val="es"/>
              </w:rPr>
              <w:t>Conjunto de imágenes y objetos gráficos para representar la información y acciones disponibles en la interfaz</w:t>
            </w:r>
            <w:r>
              <w:br/>
            </w:r>
          </w:p>
        </w:tc>
        <w:tc>
          <w:tcPr>
            <w:tcW w:w="1320" w:type="dxa"/>
            <w:shd w:val="clear" w:color="auto" w:fill="auto"/>
            <w:tcMar>
              <w:top w:w="15" w:type="dxa"/>
              <w:left w:w="15" w:type="dxa"/>
              <w:bottom w:w="0" w:type="dxa"/>
              <w:right w:w="15" w:type="dxa"/>
            </w:tcMar>
          </w:tcPr>
          <w:p w14:paraId="77216992" w14:textId="70E18FE5" w:rsidR="03CD8250" w:rsidRDefault="03CD8250" w:rsidP="4F5AD2BB">
            <w:pPr>
              <w:jc w:val="center"/>
              <w:rPr>
                <w:rFonts w:ascii="Calibri" w:hAnsi="Calibri" w:cs="Book Antiqua"/>
                <w:i/>
                <w:iCs/>
              </w:rPr>
            </w:pPr>
            <w:r w:rsidRPr="4F5AD2BB">
              <w:rPr>
                <w:rFonts w:ascii="Calibri" w:hAnsi="Calibri" w:cs="Book Antiqua"/>
                <w:i/>
                <w:iCs/>
              </w:rPr>
              <w:t>GUI</w:t>
            </w:r>
          </w:p>
        </w:tc>
        <w:tc>
          <w:tcPr>
            <w:tcW w:w="1452" w:type="dxa"/>
            <w:shd w:val="clear" w:color="auto" w:fill="auto"/>
            <w:tcMar>
              <w:top w:w="15" w:type="dxa"/>
              <w:left w:w="15" w:type="dxa"/>
              <w:bottom w:w="0" w:type="dxa"/>
              <w:right w:w="15" w:type="dxa"/>
            </w:tcMar>
          </w:tcPr>
          <w:p w14:paraId="4EA1EAC1" w14:textId="70EF74C7" w:rsidR="03CD8250" w:rsidRDefault="03CD8250" w:rsidP="4F5AD2BB">
            <w:pPr>
              <w:jc w:val="center"/>
              <w:rPr>
                <w:rFonts w:ascii="Calibri" w:hAnsi="Calibri" w:cs="Book Antiqua"/>
                <w:i/>
                <w:iCs/>
              </w:rPr>
            </w:pPr>
            <w:r w:rsidRPr="4F5AD2BB">
              <w:rPr>
                <w:rFonts w:ascii="Calibri" w:hAnsi="Calibri" w:cs="Book Antiqua"/>
                <w:i/>
                <w:iCs/>
              </w:rPr>
              <w:t>GUI</w:t>
            </w:r>
          </w:p>
        </w:tc>
      </w:tr>
      <w:tr w:rsidR="4F5AD2BB" w14:paraId="3595E8A3" w14:textId="77777777" w:rsidTr="4F5AD2BB">
        <w:trPr>
          <w:trHeight w:val="360"/>
          <w:jc w:val="center"/>
        </w:trPr>
        <w:tc>
          <w:tcPr>
            <w:tcW w:w="1665" w:type="dxa"/>
            <w:shd w:val="clear" w:color="auto" w:fill="auto"/>
            <w:tcMar>
              <w:top w:w="15" w:type="dxa"/>
              <w:left w:w="15" w:type="dxa"/>
              <w:bottom w:w="0" w:type="dxa"/>
              <w:right w:w="15" w:type="dxa"/>
            </w:tcMar>
          </w:tcPr>
          <w:p w14:paraId="4F604094" w14:textId="539184D6" w:rsidR="5F6FBF61" w:rsidRDefault="5F6FBF61"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 xml:space="preserve">Periodo fiscal </w:t>
            </w:r>
          </w:p>
        </w:tc>
        <w:tc>
          <w:tcPr>
            <w:tcW w:w="4590" w:type="dxa"/>
            <w:shd w:val="clear" w:color="auto" w:fill="auto"/>
            <w:tcMar>
              <w:top w:w="15" w:type="dxa"/>
              <w:left w:w="15" w:type="dxa"/>
              <w:bottom w:w="0" w:type="dxa"/>
              <w:right w:w="15" w:type="dxa"/>
            </w:tcMar>
          </w:tcPr>
          <w:p w14:paraId="2368238C" w14:textId="71AFDEF1" w:rsidR="5B0A8F68" w:rsidRDefault="5B0A8F68" w:rsidP="4F5AD2BB">
            <w:pPr>
              <w:jc w:val="both"/>
              <w:rPr>
                <w:rFonts w:ascii="Calibri" w:eastAsia="Calibri" w:hAnsi="Calibri" w:cs="Calibri"/>
                <w:i/>
                <w:iCs/>
                <w:lang w:val="es"/>
              </w:rPr>
            </w:pPr>
            <w:r w:rsidRPr="4F5AD2BB">
              <w:rPr>
                <w:rFonts w:ascii="Calibri" w:eastAsia="Calibri" w:hAnsi="Calibri" w:cs="Calibri"/>
                <w:i/>
                <w:iCs/>
                <w:lang w:val="es"/>
              </w:rPr>
              <w:t>Es un periodo de 12 meses usado para calcular informes organizar posadas financieras anuales en negocios y otras organizaciones</w:t>
            </w:r>
            <w:r>
              <w:br/>
            </w:r>
          </w:p>
        </w:tc>
        <w:tc>
          <w:tcPr>
            <w:tcW w:w="1320" w:type="dxa"/>
            <w:shd w:val="clear" w:color="auto" w:fill="auto"/>
            <w:tcMar>
              <w:top w:w="15" w:type="dxa"/>
              <w:left w:w="15" w:type="dxa"/>
              <w:bottom w:w="0" w:type="dxa"/>
              <w:right w:w="15" w:type="dxa"/>
            </w:tcMar>
          </w:tcPr>
          <w:p w14:paraId="58B404D3" w14:textId="42AE18EE" w:rsidR="75CC3850" w:rsidRDefault="75CC3850" w:rsidP="4F5AD2BB">
            <w:pPr>
              <w:jc w:val="center"/>
              <w:rPr>
                <w:rFonts w:ascii="Calibri" w:hAnsi="Calibri" w:cs="Book Antiqua"/>
                <w:i/>
                <w:iCs/>
              </w:rPr>
            </w:pPr>
            <w:r w:rsidRPr="4F5AD2BB">
              <w:rPr>
                <w:rFonts w:ascii="Calibri" w:hAnsi="Calibri" w:cs="Book Antiqua"/>
                <w:i/>
                <w:iCs/>
              </w:rPr>
              <w:t xml:space="preserve">Periodo fiscal </w:t>
            </w:r>
          </w:p>
        </w:tc>
        <w:tc>
          <w:tcPr>
            <w:tcW w:w="1452" w:type="dxa"/>
            <w:shd w:val="clear" w:color="auto" w:fill="auto"/>
            <w:tcMar>
              <w:top w:w="15" w:type="dxa"/>
              <w:left w:w="15" w:type="dxa"/>
              <w:bottom w:w="0" w:type="dxa"/>
              <w:right w:w="15" w:type="dxa"/>
            </w:tcMar>
          </w:tcPr>
          <w:p w14:paraId="5756A1C9" w14:textId="0CCE9123" w:rsidR="75CC3850" w:rsidRDefault="75CC3850" w:rsidP="4F5AD2BB">
            <w:pPr>
              <w:jc w:val="center"/>
              <w:rPr>
                <w:rFonts w:ascii="Calibri" w:hAnsi="Calibri" w:cs="Book Antiqua"/>
                <w:i/>
                <w:iCs/>
              </w:rPr>
            </w:pPr>
            <w:r w:rsidRPr="4F5AD2BB">
              <w:rPr>
                <w:rFonts w:ascii="Calibri" w:hAnsi="Calibri" w:cs="Book Antiqua"/>
                <w:i/>
                <w:iCs/>
              </w:rPr>
              <w:t>Periodo fiscal</w:t>
            </w:r>
          </w:p>
        </w:tc>
      </w:tr>
      <w:tr w:rsidR="4F5AD2BB" w14:paraId="3B79F88B" w14:textId="77777777" w:rsidTr="4F5AD2BB">
        <w:trPr>
          <w:trHeight w:val="360"/>
          <w:jc w:val="center"/>
        </w:trPr>
        <w:tc>
          <w:tcPr>
            <w:tcW w:w="1665" w:type="dxa"/>
            <w:shd w:val="clear" w:color="auto" w:fill="auto"/>
            <w:tcMar>
              <w:top w:w="15" w:type="dxa"/>
              <w:left w:w="15" w:type="dxa"/>
              <w:bottom w:w="0" w:type="dxa"/>
              <w:right w:w="15" w:type="dxa"/>
            </w:tcMar>
          </w:tcPr>
          <w:p w14:paraId="53D360A8" w14:textId="35137E0E" w:rsidR="1A41B6B2" w:rsidRDefault="1A41B6B2"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 xml:space="preserve">Tipo de datos </w:t>
            </w:r>
            <w:proofErr w:type="spellStart"/>
            <w:r w:rsidR="17E2465B" w:rsidRPr="4F5AD2BB">
              <w:rPr>
                <w:rFonts w:ascii="Calibri" w:eastAsia="Calibri" w:hAnsi="Calibri" w:cs="Calibri"/>
                <w:i/>
                <w:iCs/>
                <w:lang w:val="es"/>
              </w:rPr>
              <w:t>Char</w:t>
            </w:r>
            <w:proofErr w:type="spellEnd"/>
          </w:p>
        </w:tc>
        <w:tc>
          <w:tcPr>
            <w:tcW w:w="4590" w:type="dxa"/>
            <w:shd w:val="clear" w:color="auto" w:fill="auto"/>
            <w:tcMar>
              <w:top w:w="15" w:type="dxa"/>
              <w:left w:w="15" w:type="dxa"/>
              <w:bottom w:w="0" w:type="dxa"/>
              <w:right w:w="15" w:type="dxa"/>
            </w:tcMar>
          </w:tcPr>
          <w:p w14:paraId="669B7716" w14:textId="16117687" w:rsidR="5B0E8A64" w:rsidRDefault="5B0E8A64" w:rsidP="4F5AD2BB">
            <w:pPr>
              <w:jc w:val="both"/>
              <w:rPr>
                <w:rFonts w:ascii="Calibri" w:eastAsia="Calibri" w:hAnsi="Calibri" w:cs="Calibri"/>
                <w:i/>
                <w:iCs/>
                <w:lang w:val="es"/>
              </w:rPr>
            </w:pPr>
            <w:r w:rsidRPr="4F5AD2BB">
              <w:rPr>
                <w:rFonts w:ascii="Calibri" w:eastAsia="Calibri" w:hAnsi="Calibri" w:cs="Calibri"/>
                <w:i/>
                <w:iCs/>
                <w:lang w:val="es"/>
              </w:rPr>
              <w:t>Almacena datos de carácter en un campo de longitud fija, pueden ser una serie de letras, números y otros caracteres</w:t>
            </w:r>
            <w:r>
              <w:br/>
            </w:r>
          </w:p>
        </w:tc>
        <w:tc>
          <w:tcPr>
            <w:tcW w:w="1320" w:type="dxa"/>
            <w:shd w:val="clear" w:color="auto" w:fill="auto"/>
            <w:tcMar>
              <w:top w:w="15" w:type="dxa"/>
              <w:left w:w="15" w:type="dxa"/>
              <w:bottom w:w="0" w:type="dxa"/>
              <w:right w:w="15" w:type="dxa"/>
            </w:tcMar>
          </w:tcPr>
          <w:p w14:paraId="78DDFD96" w14:textId="762081C3" w:rsidR="4E765FF1" w:rsidRDefault="4E765FF1" w:rsidP="4F5AD2BB">
            <w:pPr>
              <w:jc w:val="center"/>
              <w:rPr>
                <w:rFonts w:ascii="Calibri" w:hAnsi="Calibri" w:cs="Book Antiqua"/>
                <w:i/>
                <w:iCs/>
              </w:rPr>
            </w:pPr>
            <w:proofErr w:type="spellStart"/>
            <w:r w:rsidRPr="4F5AD2BB">
              <w:rPr>
                <w:rFonts w:ascii="Calibri" w:hAnsi="Calibri" w:cs="Book Antiqua"/>
                <w:i/>
                <w:iCs/>
              </w:rPr>
              <w:t>Char</w:t>
            </w:r>
            <w:proofErr w:type="spellEnd"/>
            <w:r w:rsidRPr="4F5AD2BB">
              <w:rPr>
                <w:rFonts w:ascii="Calibri" w:hAnsi="Calibri" w:cs="Book Antiqua"/>
                <w:i/>
                <w:iCs/>
              </w:rPr>
              <w:t xml:space="preserve"> </w:t>
            </w:r>
          </w:p>
        </w:tc>
        <w:tc>
          <w:tcPr>
            <w:tcW w:w="1452" w:type="dxa"/>
            <w:shd w:val="clear" w:color="auto" w:fill="auto"/>
            <w:tcMar>
              <w:top w:w="15" w:type="dxa"/>
              <w:left w:w="15" w:type="dxa"/>
              <w:bottom w:w="0" w:type="dxa"/>
              <w:right w:w="15" w:type="dxa"/>
            </w:tcMar>
          </w:tcPr>
          <w:p w14:paraId="4D8561F3" w14:textId="63C49006" w:rsidR="4E765FF1" w:rsidRDefault="4E765FF1" w:rsidP="4F5AD2BB">
            <w:pPr>
              <w:jc w:val="center"/>
              <w:rPr>
                <w:rFonts w:ascii="Calibri" w:hAnsi="Calibri" w:cs="Book Antiqua"/>
                <w:i/>
                <w:iCs/>
              </w:rPr>
            </w:pPr>
            <w:proofErr w:type="spellStart"/>
            <w:r w:rsidRPr="4F5AD2BB">
              <w:rPr>
                <w:rFonts w:ascii="Calibri" w:hAnsi="Calibri" w:cs="Book Antiqua"/>
                <w:i/>
                <w:iCs/>
              </w:rPr>
              <w:t>Char</w:t>
            </w:r>
            <w:proofErr w:type="spellEnd"/>
            <w:r w:rsidRPr="4F5AD2BB">
              <w:rPr>
                <w:rFonts w:ascii="Calibri" w:hAnsi="Calibri" w:cs="Book Antiqua"/>
                <w:i/>
                <w:iCs/>
              </w:rPr>
              <w:t xml:space="preserve"> </w:t>
            </w:r>
          </w:p>
        </w:tc>
      </w:tr>
      <w:tr w:rsidR="4F5AD2BB" w14:paraId="79AE9E4C" w14:textId="77777777" w:rsidTr="4F5AD2BB">
        <w:trPr>
          <w:trHeight w:val="360"/>
          <w:jc w:val="center"/>
        </w:trPr>
        <w:tc>
          <w:tcPr>
            <w:tcW w:w="1665" w:type="dxa"/>
            <w:shd w:val="clear" w:color="auto" w:fill="auto"/>
            <w:tcMar>
              <w:top w:w="15" w:type="dxa"/>
              <w:left w:w="15" w:type="dxa"/>
              <w:bottom w:w="0" w:type="dxa"/>
              <w:right w:w="15" w:type="dxa"/>
            </w:tcMar>
          </w:tcPr>
          <w:p w14:paraId="12A5B150" w14:textId="33665E7B" w:rsidR="332179CE" w:rsidRDefault="332179CE" w:rsidP="4F5AD2BB">
            <w:pPr>
              <w:spacing w:line="259" w:lineRule="auto"/>
              <w:jc w:val="center"/>
              <w:rPr>
                <w:rFonts w:ascii="Calibri" w:eastAsia="Calibri" w:hAnsi="Calibri" w:cs="Calibri"/>
                <w:i/>
                <w:iCs/>
                <w:lang w:val="es"/>
              </w:rPr>
            </w:pPr>
            <w:proofErr w:type="spellStart"/>
            <w:r w:rsidRPr="4F5AD2BB">
              <w:rPr>
                <w:rFonts w:ascii="Calibri" w:eastAsia="Calibri" w:hAnsi="Calibri" w:cs="Calibri"/>
                <w:i/>
                <w:iCs/>
                <w:lang w:val="es"/>
              </w:rPr>
              <w:t>DataGridView</w:t>
            </w:r>
            <w:proofErr w:type="spellEnd"/>
          </w:p>
        </w:tc>
        <w:tc>
          <w:tcPr>
            <w:tcW w:w="4590" w:type="dxa"/>
            <w:shd w:val="clear" w:color="auto" w:fill="auto"/>
            <w:tcMar>
              <w:top w:w="15" w:type="dxa"/>
              <w:left w:w="15" w:type="dxa"/>
              <w:bottom w:w="0" w:type="dxa"/>
              <w:right w:w="15" w:type="dxa"/>
            </w:tcMar>
          </w:tcPr>
          <w:p w14:paraId="70FA57DF" w14:textId="799D5024" w:rsidR="332179CE" w:rsidRDefault="332179CE" w:rsidP="4F5AD2BB">
            <w:pPr>
              <w:jc w:val="both"/>
              <w:rPr>
                <w:rFonts w:ascii="Calibri" w:eastAsia="Calibri" w:hAnsi="Calibri" w:cs="Calibri"/>
                <w:i/>
                <w:iCs/>
                <w:lang w:val="es"/>
              </w:rPr>
            </w:pPr>
            <w:r w:rsidRPr="4F5AD2BB">
              <w:rPr>
                <w:rFonts w:ascii="Calibri" w:eastAsia="Calibri" w:hAnsi="Calibri" w:cs="Calibri"/>
                <w:i/>
                <w:iCs/>
                <w:lang w:val="es"/>
              </w:rPr>
              <w:t xml:space="preserve">Es un control en Windows </w:t>
            </w:r>
            <w:proofErr w:type="spellStart"/>
            <w:r w:rsidRPr="4F5AD2BB">
              <w:rPr>
                <w:rFonts w:ascii="Calibri" w:eastAsia="Calibri" w:hAnsi="Calibri" w:cs="Calibri"/>
                <w:i/>
                <w:iCs/>
                <w:lang w:val="es"/>
              </w:rPr>
              <w:t>Forms</w:t>
            </w:r>
            <w:proofErr w:type="spellEnd"/>
            <w:r w:rsidRPr="4F5AD2BB">
              <w:rPr>
                <w:rFonts w:ascii="Calibri" w:eastAsia="Calibri" w:hAnsi="Calibri" w:cs="Calibri"/>
                <w:i/>
                <w:iCs/>
                <w:lang w:val="es"/>
              </w:rPr>
              <w:t xml:space="preserve"> el cual te permite mostrar información al usuario en forma de una tabla.</w:t>
            </w:r>
            <w:r>
              <w:br/>
            </w:r>
          </w:p>
        </w:tc>
        <w:tc>
          <w:tcPr>
            <w:tcW w:w="1320" w:type="dxa"/>
            <w:shd w:val="clear" w:color="auto" w:fill="auto"/>
            <w:tcMar>
              <w:top w:w="15" w:type="dxa"/>
              <w:left w:w="15" w:type="dxa"/>
              <w:bottom w:w="0" w:type="dxa"/>
              <w:right w:w="15" w:type="dxa"/>
            </w:tcMar>
          </w:tcPr>
          <w:p w14:paraId="613E3082" w14:textId="33665E7B" w:rsidR="332179CE" w:rsidRDefault="332179CE" w:rsidP="4F5AD2BB">
            <w:pPr>
              <w:spacing w:line="259" w:lineRule="auto"/>
              <w:jc w:val="center"/>
              <w:rPr>
                <w:rFonts w:ascii="Calibri" w:eastAsia="Calibri" w:hAnsi="Calibri" w:cs="Calibri"/>
                <w:i/>
                <w:iCs/>
                <w:lang w:val="es"/>
              </w:rPr>
            </w:pPr>
            <w:proofErr w:type="spellStart"/>
            <w:r w:rsidRPr="4F5AD2BB">
              <w:rPr>
                <w:rFonts w:ascii="Calibri" w:eastAsia="Calibri" w:hAnsi="Calibri" w:cs="Calibri"/>
                <w:i/>
                <w:iCs/>
                <w:lang w:val="es"/>
              </w:rPr>
              <w:t>DataGridView</w:t>
            </w:r>
            <w:proofErr w:type="spellEnd"/>
          </w:p>
          <w:p w14:paraId="4FE583FB" w14:textId="60DF6922" w:rsidR="4F5AD2BB" w:rsidRDefault="4F5AD2BB" w:rsidP="4F5AD2BB">
            <w:pPr>
              <w:jc w:val="center"/>
              <w:rPr>
                <w:rFonts w:ascii="Calibri" w:hAnsi="Calibri" w:cs="Book Antiqua"/>
                <w:i/>
                <w:iCs/>
              </w:rPr>
            </w:pPr>
          </w:p>
        </w:tc>
        <w:tc>
          <w:tcPr>
            <w:tcW w:w="1452" w:type="dxa"/>
            <w:shd w:val="clear" w:color="auto" w:fill="auto"/>
            <w:tcMar>
              <w:top w:w="15" w:type="dxa"/>
              <w:left w:w="15" w:type="dxa"/>
              <w:bottom w:w="0" w:type="dxa"/>
              <w:right w:w="15" w:type="dxa"/>
            </w:tcMar>
          </w:tcPr>
          <w:p w14:paraId="39C2C6EC" w14:textId="2B6A8E33" w:rsidR="332179CE" w:rsidRDefault="332179CE" w:rsidP="4F5AD2BB">
            <w:pPr>
              <w:spacing w:line="259" w:lineRule="auto"/>
              <w:jc w:val="center"/>
              <w:rPr>
                <w:rFonts w:ascii="Calibri" w:eastAsia="Calibri" w:hAnsi="Calibri" w:cs="Calibri"/>
                <w:i/>
                <w:iCs/>
                <w:lang w:val="es"/>
              </w:rPr>
            </w:pPr>
            <w:proofErr w:type="spellStart"/>
            <w:r w:rsidRPr="4F5AD2BB">
              <w:rPr>
                <w:rFonts w:ascii="Calibri" w:eastAsia="Calibri" w:hAnsi="Calibri" w:cs="Calibri"/>
                <w:i/>
                <w:iCs/>
                <w:lang w:val="es"/>
              </w:rPr>
              <w:t>DataGridView</w:t>
            </w:r>
            <w:proofErr w:type="spellEnd"/>
          </w:p>
          <w:p w14:paraId="71DF8F0B" w14:textId="2B6A8E33" w:rsidR="4F5AD2BB" w:rsidRDefault="4F5AD2BB" w:rsidP="4F5AD2BB">
            <w:pPr>
              <w:jc w:val="center"/>
              <w:rPr>
                <w:rFonts w:ascii="Calibri" w:hAnsi="Calibri" w:cs="Book Antiqua"/>
                <w:i/>
                <w:iCs/>
              </w:rPr>
            </w:pPr>
          </w:p>
        </w:tc>
      </w:tr>
      <w:tr w:rsidR="4F5AD2BB" w14:paraId="1F9FDB24" w14:textId="77777777" w:rsidTr="4F5AD2BB">
        <w:trPr>
          <w:trHeight w:val="360"/>
          <w:jc w:val="center"/>
        </w:trPr>
        <w:tc>
          <w:tcPr>
            <w:tcW w:w="1665" w:type="dxa"/>
            <w:shd w:val="clear" w:color="auto" w:fill="auto"/>
            <w:tcMar>
              <w:top w:w="15" w:type="dxa"/>
              <w:left w:w="15" w:type="dxa"/>
              <w:bottom w:w="0" w:type="dxa"/>
              <w:right w:w="15" w:type="dxa"/>
            </w:tcMar>
          </w:tcPr>
          <w:p w14:paraId="0DD78F4C" w14:textId="4BF3088F" w:rsidR="332179CE" w:rsidRDefault="332179CE"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 xml:space="preserve">Libra por pulgada cuadrada </w:t>
            </w:r>
            <w:r>
              <w:br/>
            </w:r>
          </w:p>
        </w:tc>
        <w:tc>
          <w:tcPr>
            <w:tcW w:w="4590" w:type="dxa"/>
            <w:shd w:val="clear" w:color="auto" w:fill="auto"/>
            <w:tcMar>
              <w:top w:w="15" w:type="dxa"/>
              <w:left w:w="15" w:type="dxa"/>
              <w:bottom w:w="0" w:type="dxa"/>
              <w:right w:w="15" w:type="dxa"/>
            </w:tcMar>
          </w:tcPr>
          <w:p w14:paraId="56525CC4" w14:textId="5646DAC9" w:rsidR="332179CE" w:rsidRDefault="332179CE" w:rsidP="4F5AD2BB">
            <w:pPr>
              <w:jc w:val="both"/>
              <w:rPr>
                <w:rFonts w:ascii="Calibri" w:eastAsia="Calibri" w:hAnsi="Calibri" w:cs="Calibri"/>
                <w:i/>
                <w:iCs/>
                <w:lang w:val="es"/>
              </w:rPr>
            </w:pPr>
            <w:r w:rsidRPr="4F5AD2BB">
              <w:rPr>
                <w:rFonts w:ascii="Calibri" w:eastAsia="Calibri" w:hAnsi="Calibri" w:cs="Calibri"/>
                <w:i/>
                <w:iCs/>
                <w:lang w:val="es"/>
              </w:rPr>
              <w:t>es una unidad de presión perteneciente al sistema anglosajón de unidades</w:t>
            </w:r>
          </w:p>
        </w:tc>
        <w:tc>
          <w:tcPr>
            <w:tcW w:w="1320" w:type="dxa"/>
            <w:shd w:val="clear" w:color="auto" w:fill="auto"/>
            <w:tcMar>
              <w:top w:w="15" w:type="dxa"/>
              <w:left w:w="15" w:type="dxa"/>
              <w:bottom w:w="0" w:type="dxa"/>
              <w:right w:w="15" w:type="dxa"/>
            </w:tcMar>
          </w:tcPr>
          <w:p w14:paraId="1374B7E1" w14:textId="4B861D17" w:rsidR="332179CE" w:rsidRDefault="332179CE" w:rsidP="4F5AD2BB">
            <w:pPr>
              <w:jc w:val="center"/>
              <w:rPr>
                <w:rFonts w:ascii="Calibri" w:hAnsi="Calibri" w:cs="Book Antiqua"/>
                <w:i/>
                <w:iCs/>
              </w:rPr>
            </w:pPr>
            <w:r w:rsidRPr="4F5AD2BB">
              <w:rPr>
                <w:rFonts w:ascii="Calibri" w:hAnsi="Calibri" w:cs="Book Antiqua"/>
                <w:i/>
                <w:iCs/>
              </w:rPr>
              <w:t>PSI</w:t>
            </w:r>
          </w:p>
        </w:tc>
        <w:tc>
          <w:tcPr>
            <w:tcW w:w="1452" w:type="dxa"/>
            <w:shd w:val="clear" w:color="auto" w:fill="auto"/>
            <w:tcMar>
              <w:top w:w="15" w:type="dxa"/>
              <w:left w:w="15" w:type="dxa"/>
              <w:bottom w:w="0" w:type="dxa"/>
              <w:right w:w="15" w:type="dxa"/>
            </w:tcMar>
          </w:tcPr>
          <w:p w14:paraId="70863219" w14:textId="229D2E1C" w:rsidR="332179CE" w:rsidRDefault="332179CE" w:rsidP="4F5AD2BB">
            <w:pPr>
              <w:jc w:val="center"/>
              <w:rPr>
                <w:rFonts w:ascii="Calibri" w:hAnsi="Calibri" w:cs="Book Antiqua"/>
                <w:i/>
                <w:iCs/>
              </w:rPr>
            </w:pPr>
            <w:r w:rsidRPr="4F5AD2BB">
              <w:rPr>
                <w:rFonts w:ascii="Calibri" w:hAnsi="Calibri" w:cs="Book Antiqua"/>
                <w:i/>
                <w:iCs/>
              </w:rPr>
              <w:t>PSI</w:t>
            </w:r>
          </w:p>
        </w:tc>
      </w:tr>
      <w:tr w:rsidR="4F5AD2BB" w14:paraId="3053DFA2" w14:textId="77777777" w:rsidTr="4F5AD2BB">
        <w:trPr>
          <w:trHeight w:val="360"/>
          <w:jc w:val="center"/>
        </w:trPr>
        <w:tc>
          <w:tcPr>
            <w:tcW w:w="1665" w:type="dxa"/>
            <w:shd w:val="clear" w:color="auto" w:fill="auto"/>
            <w:tcMar>
              <w:top w:w="15" w:type="dxa"/>
              <w:left w:w="15" w:type="dxa"/>
              <w:bottom w:w="0" w:type="dxa"/>
              <w:right w:w="15" w:type="dxa"/>
            </w:tcMar>
          </w:tcPr>
          <w:p w14:paraId="40F718C9" w14:textId="5DA234F6" w:rsidR="332179CE" w:rsidRDefault="332179CE"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ComboBox</w:t>
            </w:r>
          </w:p>
        </w:tc>
        <w:tc>
          <w:tcPr>
            <w:tcW w:w="4590" w:type="dxa"/>
            <w:shd w:val="clear" w:color="auto" w:fill="auto"/>
            <w:tcMar>
              <w:top w:w="15" w:type="dxa"/>
              <w:left w:w="15" w:type="dxa"/>
              <w:bottom w:w="0" w:type="dxa"/>
              <w:right w:w="15" w:type="dxa"/>
            </w:tcMar>
          </w:tcPr>
          <w:p w14:paraId="60F8ABBB" w14:textId="357A064E" w:rsidR="332179CE" w:rsidRDefault="332179CE" w:rsidP="4F5AD2BB">
            <w:pPr>
              <w:jc w:val="both"/>
              <w:rPr>
                <w:rFonts w:ascii="Calibri" w:eastAsia="Calibri" w:hAnsi="Calibri" w:cs="Calibri"/>
                <w:lang w:val="es"/>
              </w:rPr>
            </w:pPr>
            <w:r w:rsidRPr="4F5AD2BB">
              <w:rPr>
                <w:rFonts w:ascii="Calibri" w:eastAsia="Calibri" w:hAnsi="Calibri" w:cs="Calibri"/>
                <w:i/>
                <w:iCs/>
                <w:lang w:val="es"/>
              </w:rPr>
              <w:t xml:space="preserve">Es un elemento de interfaces gráficas de usuario. </w:t>
            </w:r>
            <w:r w:rsidR="428E1DDB" w:rsidRPr="4F5AD2BB">
              <w:rPr>
                <w:rFonts w:ascii="Calibri" w:eastAsia="Calibri" w:hAnsi="Calibri" w:cs="Calibri"/>
                <w:i/>
                <w:iCs/>
                <w:lang w:val="es"/>
              </w:rPr>
              <w:t>P</w:t>
            </w:r>
            <w:r w:rsidRPr="4F5AD2BB">
              <w:rPr>
                <w:rFonts w:ascii="Calibri" w:eastAsia="Calibri" w:hAnsi="Calibri" w:cs="Calibri"/>
                <w:i/>
                <w:iCs/>
                <w:lang w:val="es"/>
              </w:rPr>
              <w:t>ermite</w:t>
            </w:r>
            <w:r w:rsidR="428E1DDB" w:rsidRPr="4F5AD2BB">
              <w:rPr>
                <w:rFonts w:ascii="Calibri" w:eastAsia="Calibri" w:hAnsi="Calibri" w:cs="Calibri"/>
                <w:i/>
                <w:iCs/>
                <w:lang w:val="es"/>
              </w:rPr>
              <w:t xml:space="preserve"> </w:t>
            </w:r>
            <w:r w:rsidRPr="4F5AD2BB">
              <w:rPr>
                <w:rFonts w:ascii="Calibri" w:eastAsia="Calibri" w:hAnsi="Calibri" w:cs="Calibri"/>
                <w:i/>
                <w:iCs/>
                <w:lang w:val="es"/>
              </w:rPr>
              <w:t xml:space="preserve">introducir cualquier valor directamente en el teclado </w:t>
            </w:r>
            <w:r>
              <w:br/>
            </w:r>
          </w:p>
        </w:tc>
        <w:tc>
          <w:tcPr>
            <w:tcW w:w="1320" w:type="dxa"/>
            <w:shd w:val="clear" w:color="auto" w:fill="auto"/>
            <w:tcMar>
              <w:top w:w="15" w:type="dxa"/>
              <w:left w:w="15" w:type="dxa"/>
              <w:bottom w:w="0" w:type="dxa"/>
              <w:right w:w="15" w:type="dxa"/>
            </w:tcMar>
          </w:tcPr>
          <w:p w14:paraId="37253FF8" w14:textId="76A672CF" w:rsidR="332179CE" w:rsidRDefault="332179CE" w:rsidP="4F5AD2BB">
            <w:pPr>
              <w:jc w:val="center"/>
              <w:rPr>
                <w:rFonts w:ascii="Calibri" w:hAnsi="Calibri" w:cs="Book Antiqua"/>
                <w:i/>
                <w:iCs/>
              </w:rPr>
            </w:pPr>
            <w:r w:rsidRPr="4F5AD2BB">
              <w:rPr>
                <w:rFonts w:ascii="Calibri" w:hAnsi="Calibri" w:cs="Book Antiqua"/>
                <w:i/>
                <w:iCs/>
              </w:rPr>
              <w:t>ComboBox</w:t>
            </w:r>
          </w:p>
        </w:tc>
        <w:tc>
          <w:tcPr>
            <w:tcW w:w="1452" w:type="dxa"/>
            <w:shd w:val="clear" w:color="auto" w:fill="auto"/>
            <w:tcMar>
              <w:top w:w="15" w:type="dxa"/>
              <w:left w:w="15" w:type="dxa"/>
              <w:bottom w:w="0" w:type="dxa"/>
              <w:right w:w="15" w:type="dxa"/>
            </w:tcMar>
          </w:tcPr>
          <w:p w14:paraId="5D41D0B8" w14:textId="4CB8EB1D" w:rsidR="332179CE" w:rsidRDefault="332179CE" w:rsidP="4F5AD2BB">
            <w:pPr>
              <w:jc w:val="center"/>
              <w:rPr>
                <w:rFonts w:ascii="Calibri" w:hAnsi="Calibri" w:cs="Book Antiqua"/>
                <w:i/>
                <w:iCs/>
              </w:rPr>
            </w:pPr>
            <w:r w:rsidRPr="4F5AD2BB">
              <w:rPr>
                <w:rFonts w:ascii="Calibri" w:hAnsi="Calibri" w:cs="Book Antiqua"/>
                <w:i/>
                <w:iCs/>
              </w:rPr>
              <w:t>ComboBox</w:t>
            </w:r>
          </w:p>
        </w:tc>
      </w:tr>
      <w:tr w:rsidR="4F5AD2BB" w14:paraId="141001A5" w14:textId="77777777" w:rsidTr="4F5AD2BB">
        <w:trPr>
          <w:trHeight w:val="360"/>
          <w:jc w:val="center"/>
        </w:trPr>
        <w:tc>
          <w:tcPr>
            <w:tcW w:w="1665" w:type="dxa"/>
            <w:shd w:val="clear" w:color="auto" w:fill="auto"/>
            <w:tcMar>
              <w:top w:w="15" w:type="dxa"/>
              <w:left w:w="15" w:type="dxa"/>
              <w:bottom w:w="0" w:type="dxa"/>
              <w:right w:w="15" w:type="dxa"/>
            </w:tcMar>
          </w:tcPr>
          <w:p w14:paraId="5FA0491A" w14:textId="24746640" w:rsidR="7B26F8E9" w:rsidRDefault="7B26F8E9"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MySQL</w:t>
            </w:r>
          </w:p>
        </w:tc>
        <w:tc>
          <w:tcPr>
            <w:tcW w:w="4590" w:type="dxa"/>
            <w:shd w:val="clear" w:color="auto" w:fill="auto"/>
            <w:tcMar>
              <w:top w:w="15" w:type="dxa"/>
              <w:left w:w="15" w:type="dxa"/>
              <w:bottom w:w="0" w:type="dxa"/>
              <w:right w:w="15" w:type="dxa"/>
            </w:tcMar>
          </w:tcPr>
          <w:p w14:paraId="47F38FBC" w14:textId="7A8C19E2" w:rsidR="4A1C31E1" w:rsidRDefault="4A1C31E1" w:rsidP="4F5AD2BB">
            <w:pPr>
              <w:jc w:val="both"/>
              <w:rPr>
                <w:rFonts w:ascii="Calibri" w:eastAsia="Calibri" w:hAnsi="Calibri" w:cs="Calibri"/>
                <w:i/>
                <w:iCs/>
                <w:lang w:val="es"/>
              </w:rPr>
            </w:pPr>
            <w:r w:rsidRPr="4F5AD2BB">
              <w:rPr>
                <w:rFonts w:ascii="Calibri" w:eastAsia="Calibri" w:hAnsi="Calibri" w:cs="Calibri"/>
                <w:i/>
                <w:iCs/>
                <w:lang w:val="es"/>
              </w:rPr>
              <w:t>Es un sistema de gestión de bases de datos relacional desarrollado bajo licencia dual</w:t>
            </w:r>
            <w:r>
              <w:br/>
            </w:r>
          </w:p>
        </w:tc>
        <w:tc>
          <w:tcPr>
            <w:tcW w:w="1320" w:type="dxa"/>
            <w:shd w:val="clear" w:color="auto" w:fill="auto"/>
            <w:tcMar>
              <w:top w:w="15" w:type="dxa"/>
              <w:left w:w="15" w:type="dxa"/>
              <w:bottom w:w="0" w:type="dxa"/>
              <w:right w:w="15" w:type="dxa"/>
            </w:tcMar>
          </w:tcPr>
          <w:p w14:paraId="763409E7" w14:textId="24746640" w:rsidR="4A1C31E1" w:rsidRDefault="4A1C31E1"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MySQL</w:t>
            </w:r>
          </w:p>
          <w:p w14:paraId="693D5B07" w14:textId="3F1D6BD2" w:rsidR="4F5AD2BB" w:rsidRDefault="4F5AD2BB" w:rsidP="4F5AD2BB">
            <w:pPr>
              <w:jc w:val="center"/>
              <w:rPr>
                <w:rFonts w:ascii="Calibri" w:hAnsi="Calibri" w:cs="Book Antiqua"/>
                <w:i/>
                <w:iCs/>
              </w:rPr>
            </w:pPr>
          </w:p>
        </w:tc>
        <w:tc>
          <w:tcPr>
            <w:tcW w:w="1452" w:type="dxa"/>
            <w:shd w:val="clear" w:color="auto" w:fill="auto"/>
            <w:tcMar>
              <w:top w:w="15" w:type="dxa"/>
              <w:left w:w="15" w:type="dxa"/>
              <w:bottom w:w="0" w:type="dxa"/>
              <w:right w:w="15" w:type="dxa"/>
            </w:tcMar>
          </w:tcPr>
          <w:p w14:paraId="3179EC4D" w14:textId="5C849532" w:rsidR="4A1C31E1" w:rsidRDefault="4A1C31E1"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MySQL</w:t>
            </w:r>
          </w:p>
          <w:p w14:paraId="511253A3" w14:textId="5C849532" w:rsidR="4F5AD2BB" w:rsidRDefault="4F5AD2BB" w:rsidP="4F5AD2BB">
            <w:pPr>
              <w:jc w:val="center"/>
              <w:rPr>
                <w:rFonts w:ascii="Calibri" w:hAnsi="Calibri" w:cs="Book Antiqua"/>
                <w:i/>
                <w:iCs/>
              </w:rPr>
            </w:pPr>
          </w:p>
        </w:tc>
      </w:tr>
      <w:tr w:rsidR="4F5AD2BB" w14:paraId="0858525C" w14:textId="77777777" w:rsidTr="4F5AD2BB">
        <w:trPr>
          <w:trHeight w:val="360"/>
          <w:jc w:val="center"/>
        </w:trPr>
        <w:tc>
          <w:tcPr>
            <w:tcW w:w="1665" w:type="dxa"/>
            <w:shd w:val="clear" w:color="auto" w:fill="auto"/>
            <w:tcMar>
              <w:top w:w="15" w:type="dxa"/>
              <w:left w:w="15" w:type="dxa"/>
              <w:bottom w:w="0" w:type="dxa"/>
              <w:right w:w="15" w:type="dxa"/>
            </w:tcMar>
          </w:tcPr>
          <w:p w14:paraId="05E2847D" w14:textId="01A6F80A" w:rsidR="4A1C31E1" w:rsidRDefault="4A1C31E1"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Especificación de requisitos</w:t>
            </w:r>
          </w:p>
        </w:tc>
        <w:tc>
          <w:tcPr>
            <w:tcW w:w="4590" w:type="dxa"/>
            <w:shd w:val="clear" w:color="auto" w:fill="auto"/>
            <w:tcMar>
              <w:top w:w="15" w:type="dxa"/>
              <w:left w:w="15" w:type="dxa"/>
              <w:bottom w:w="0" w:type="dxa"/>
              <w:right w:w="15" w:type="dxa"/>
            </w:tcMar>
          </w:tcPr>
          <w:p w14:paraId="3B38947D" w14:textId="65CC1B89" w:rsidR="4A1C31E1" w:rsidRDefault="4A1C31E1" w:rsidP="4F5AD2BB">
            <w:pPr>
              <w:jc w:val="both"/>
              <w:rPr>
                <w:rFonts w:ascii="Calibri" w:eastAsia="Calibri" w:hAnsi="Calibri" w:cs="Calibri"/>
                <w:i/>
                <w:iCs/>
                <w:lang w:val="es"/>
              </w:rPr>
            </w:pPr>
            <w:r w:rsidRPr="4F5AD2BB">
              <w:rPr>
                <w:rFonts w:ascii="Calibri" w:eastAsia="Calibri" w:hAnsi="Calibri" w:cs="Calibri"/>
                <w:i/>
                <w:iCs/>
                <w:lang w:val="es"/>
              </w:rPr>
              <w:t>Es una descripción completa del comportamiento del sistema que se va a desarrollar.</w:t>
            </w:r>
          </w:p>
        </w:tc>
        <w:tc>
          <w:tcPr>
            <w:tcW w:w="1320" w:type="dxa"/>
            <w:shd w:val="clear" w:color="auto" w:fill="auto"/>
            <w:tcMar>
              <w:top w:w="15" w:type="dxa"/>
              <w:left w:w="15" w:type="dxa"/>
              <w:bottom w:w="0" w:type="dxa"/>
              <w:right w:w="15" w:type="dxa"/>
            </w:tcMar>
          </w:tcPr>
          <w:p w14:paraId="58924675" w14:textId="5CDD22FB" w:rsidR="4A1C31E1" w:rsidRDefault="4A1C31E1"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ERS</w:t>
            </w:r>
          </w:p>
          <w:p w14:paraId="06C68F15" w14:textId="34423692" w:rsidR="4F5AD2BB" w:rsidRDefault="4F5AD2BB" w:rsidP="4F5AD2BB">
            <w:pPr>
              <w:jc w:val="center"/>
              <w:rPr>
                <w:rFonts w:ascii="Calibri" w:hAnsi="Calibri" w:cs="Book Antiqua"/>
                <w:i/>
                <w:iCs/>
              </w:rPr>
            </w:pPr>
          </w:p>
        </w:tc>
        <w:tc>
          <w:tcPr>
            <w:tcW w:w="1452" w:type="dxa"/>
            <w:shd w:val="clear" w:color="auto" w:fill="auto"/>
            <w:tcMar>
              <w:top w:w="15" w:type="dxa"/>
              <w:left w:w="15" w:type="dxa"/>
              <w:bottom w:w="0" w:type="dxa"/>
              <w:right w:w="15" w:type="dxa"/>
            </w:tcMar>
          </w:tcPr>
          <w:p w14:paraId="501B31E1" w14:textId="1FAA3057" w:rsidR="4A1C31E1" w:rsidRDefault="4A1C31E1" w:rsidP="4F5AD2BB">
            <w:pPr>
              <w:spacing w:line="259" w:lineRule="auto"/>
              <w:jc w:val="center"/>
              <w:rPr>
                <w:rFonts w:ascii="Calibri" w:eastAsia="Calibri" w:hAnsi="Calibri" w:cs="Calibri"/>
                <w:i/>
                <w:iCs/>
                <w:lang w:val="es"/>
              </w:rPr>
            </w:pPr>
            <w:r w:rsidRPr="4F5AD2BB">
              <w:rPr>
                <w:rFonts w:ascii="Calibri" w:eastAsia="Calibri" w:hAnsi="Calibri" w:cs="Calibri"/>
                <w:i/>
                <w:iCs/>
                <w:lang w:val="es"/>
              </w:rPr>
              <w:t>ERS</w:t>
            </w:r>
          </w:p>
          <w:p w14:paraId="5934ECB5" w14:textId="1FAA3057" w:rsidR="4F5AD2BB" w:rsidRDefault="4F5AD2BB" w:rsidP="4F5AD2BB">
            <w:pPr>
              <w:jc w:val="center"/>
              <w:rPr>
                <w:rFonts w:ascii="Calibri" w:hAnsi="Calibri" w:cs="Book Antiqua"/>
                <w:i/>
                <w:iCs/>
              </w:rPr>
            </w:pPr>
          </w:p>
        </w:tc>
      </w:tr>
    </w:tbl>
    <w:p w14:paraId="61829076" w14:textId="7CACA020" w:rsidR="001905F6" w:rsidRDefault="001905F6" w:rsidP="4F5AD2BB">
      <w:pPr>
        <w:ind w:left="708"/>
        <w:jc w:val="both"/>
        <w:rPr>
          <w:rFonts w:ascii="Calibri" w:hAnsi="Calibri" w:cs="Book Antiqua"/>
          <w:i/>
          <w:iCs/>
          <w:color w:val="0000FF"/>
        </w:rPr>
      </w:pPr>
    </w:p>
    <w:p w14:paraId="3D94A20E" w14:textId="52070AF2" w:rsidR="4F5AD2BB" w:rsidRDefault="4F5AD2BB" w:rsidP="4F5AD2BB">
      <w:pPr>
        <w:ind w:left="708"/>
        <w:jc w:val="both"/>
        <w:rPr>
          <w:rFonts w:ascii="Calibri" w:hAnsi="Calibri" w:cs="Book Antiqua"/>
          <w:i/>
          <w:iCs/>
          <w:color w:val="0000FF"/>
        </w:rPr>
      </w:pPr>
    </w:p>
    <w:p w14:paraId="6FE2CDA2" w14:textId="06633DA4" w:rsidR="4F5AD2BB" w:rsidRDefault="4F5AD2BB" w:rsidP="4F5AD2BB">
      <w:pPr>
        <w:ind w:left="708"/>
        <w:jc w:val="both"/>
        <w:rPr>
          <w:rFonts w:ascii="Calibri" w:hAnsi="Calibri" w:cs="Book Antiqua"/>
          <w:i/>
          <w:iCs/>
          <w:color w:val="0000FF"/>
        </w:rPr>
      </w:pPr>
    </w:p>
    <w:p w14:paraId="10E7151E" w14:textId="042BC619" w:rsidR="4F5AD2BB" w:rsidRDefault="4F5AD2BB" w:rsidP="4F5AD2BB">
      <w:pPr>
        <w:ind w:left="708"/>
        <w:jc w:val="both"/>
        <w:rPr>
          <w:rFonts w:ascii="Calibri" w:hAnsi="Calibri" w:cs="Book Antiqua"/>
          <w:i/>
          <w:iCs/>
          <w:color w:val="0000FF"/>
        </w:rPr>
      </w:pPr>
    </w:p>
    <w:p w14:paraId="2524AFCC" w14:textId="7227696E" w:rsidR="4F5AD2BB" w:rsidRDefault="4F5AD2BB" w:rsidP="4F5AD2BB">
      <w:pPr>
        <w:ind w:left="708"/>
        <w:jc w:val="both"/>
        <w:rPr>
          <w:rFonts w:ascii="Calibri" w:hAnsi="Calibri" w:cs="Book Antiqua"/>
          <w:i/>
          <w:iCs/>
          <w:color w:val="0000FF"/>
        </w:rPr>
      </w:pPr>
    </w:p>
    <w:p w14:paraId="2BA226A1" w14:textId="77777777" w:rsidR="001905F6" w:rsidRPr="00605082" w:rsidRDefault="001905F6" w:rsidP="001905F6">
      <w:pPr>
        <w:ind w:left="720"/>
        <w:jc w:val="both"/>
        <w:rPr>
          <w:rFonts w:ascii="Calibri" w:hAnsi="Calibri" w:cs="Book Antiqua"/>
          <w:i/>
          <w:color w:val="595959"/>
        </w:rPr>
      </w:pPr>
    </w:p>
    <w:p w14:paraId="0DE6DBCB" w14:textId="77777777" w:rsidR="00547DD9" w:rsidRDefault="56237C92" w:rsidP="00F53248">
      <w:pPr>
        <w:pStyle w:val="Ttulo2"/>
        <w:numPr>
          <w:ilvl w:val="1"/>
          <w:numId w:val="24"/>
        </w:numPr>
        <w:ind w:left="1418"/>
        <w:rPr>
          <w:rFonts w:ascii="Calibri" w:hAnsi="Calibri" w:cs="Book Antiqua"/>
          <w:i w:val="0"/>
          <w:iCs w:val="0"/>
          <w:sz w:val="24"/>
          <w:szCs w:val="24"/>
        </w:rPr>
      </w:pPr>
      <w:bookmarkStart w:id="10" w:name="_Toc384282997"/>
      <w:bookmarkStart w:id="11" w:name="_Toc327793700"/>
      <w:bookmarkStart w:id="12" w:name="_Toc106448019"/>
      <w:r w:rsidRPr="5B15FE54">
        <w:rPr>
          <w:rFonts w:ascii="Calibri" w:hAnsi="Calibri" w:cs="Book Antiqua"/>
          <w:i w:val="0"/>
          <w:iCs w:val="0"/>
          <w:sz w:val="24"/>
          <w:szCs w:val="24"/>
        </w:rPr>
        <w:t>Audiencia</w:t>
      </w:r>
      <w:bookmarkEnd w:id="10"/>
      <w:bookmarkEnd w:id="11"/>
      <w:bookmarkEnd w:id="12"/>
    </w:p>
    <w:p w14:paraId="724160EF" w14:textId="55CAD8D1" w:rsidR="4F5AD2BB" w:rsidRDefault="4F5AD2BB" w:rsidP="4F5AD2BB"/>
    <w:tbl>
      <w:tblPr>
        <w:tblW w:w="966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375"/>
        <w:gridCol w:w="1030"/>
        <w:gridCol w:w="1198"/>
        <w:gridCol w:w="1264"/>
        <w:gridCol w:w="1794"/>
        <w:gridCol w:w="1529"/>
        <w:gridCol w:w="1580"/>
      </w:tblGrid>
      <w:tr w:rsidR="00E4055B" w:rsidRPr="002C4D97" w14:paraId="57D5F8BC" w14:textId="77777777" w:rsidTr="70AE479E">
        <w:trPr>
          <w:trHeight w:val="1244"/>
        </w:trPr>
        <w:tc>
          <w:tcPr>
            <w:tcW w:w="1327" w:type="dxa"/>
            <w:shd w:val="clear" w:color="auto" w:fill="BFBFBF" w:themeFill="background1" w:themeFillShade="BF"/>
            <w:tcMar>
              <w:top w:w="15" w:type="dxa"/>
              <w:left w:w="15" w:type="dxa"/>
              <w:bottom w:w="0" w:type="dxa"/>
              <w:right w:w="15" w:type="dxa"/>
            </w:tcMar>
            <w:hideMark/>
          </w:tcPr>
          <w:p w14:paraId="68FA2DFE"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lastRenderedPageBreak/>
              <w:t>  </w:t>
            </w:r>
          </w:p>
          <w:p w14:paraId="6D71D07C"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t> </w:t>
            </w:r>
          </w:p>
          <w:p w14:paraId="7F44D69E" w14:textId="77777777" w:rsidR="00E4055B" w:rsidRPr="00DD5B1D" w:rsidRDefault="00E4055B" w:rsidP="009B5943">
            <w:pPr>
              <w:ind w:left="142"/>
              <w:jc w:val="both"/>
              <w:rPr>
                <w:rFonts w:ascii="Calibri" w:hAnsi="Calibri" w:cs="Book Antiqua"/>
                <w:b/>
                <w:color w:val="000000"/>
              </w:rPr>
            </w:pPr>
            <w:proofErr w:type="spellStart"/>
            <w:r w:rsidRPr="00DD5B1D">
              <w:rPr>
                <w:rFonts w:ascii="Calibri" w:hAnsi="Calibri" w:cs="Book Antiqua"/>
                <w:b/>
                <w:color w:val="000000"/>
              </w:rPr>
              <w:t>Stakeholder</w:t>
            </w:r>
            <w:proofErr w:type="spellEnd"/>
          </w:p>
        </w:tc>
        <w:tc>
          <w:tcPr>
            <w:tcW w:w="1066" w:type="dxa"/>
            <w:shd w:val="clear" w:color="auto" w:fill="BFBFBF" w:themeFill="background1" w:themeFillShade="BF"/>
            <w:tcMar>
              <w:top w:w="15" w:type="dxa"/>
              <w:left w:w="15" w:type="dxa"/>
              <w:bottom w:w="0" w:type="dxa"/>
              <w:right w:w="15" w:type="dxa"/>
            </w:tcMar>
            <w:hideMark/>
          </w:tcPr>
          <w:p w14:paraId="1EC148DA"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t>  </w:t>
            </w:r>
          </w:p>
          <w:p w14:paraId="64AD8D14"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t> </w:t>
            </w:r>
          </w:p>
          <w:p w14:paraId="460AC78E"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t>Rol</w:t>
            </w:r>
          </w:p>
        </w:tc>
        <w:tc>
          <w:tcPr>
            <w:tcW w:w="1198" w:type="dxa"/>
            <w:shd w:val="clear" w:color="auto" w:fill="BFBFBF" w:themeFill="background1" w:themeFillShade="BF"/>
            <w:tcMar>
              <w:top w:w="15" w:type="dxa"/>
              <w:left w:w="15" w:type="dxa"/>
              <w:bottom w:w="0" w:type="dxa"/>
              <w:right w:w="15" w:type="dxa"/>
            </w:tcMar>
            <w:hideMark/>
          </w:tcPr>
          <w:p w14:paraId="15697AC1"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t>  </w:t>
            </w:r>
          </w:p>
          <w:p w14:paraId="4A586566"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t> </w:t>
            </w:r>
          </w:p>
          <w:p w14:paraId="01F0D324"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t>Responsa-</w:t>
            </w:r>
            <w:proofErr w:type="spellStart"/>
            <w:r w:rsidRPr="00DD5B1D">
              <w:rPr>
                <w:rFonts w:ascii="Calibri" w:hAnsi="Calibri" w:cs="Book Antiqua"/>
                <w:b/>
                <w:color w:val="000000"/>
              </w:rPr>
              <w:t>bilidad</w:t>
            </w:r>
            <w:proofErr w:type="spellEnd"/>
          </w:p>
        </w:tc>
        <w:tc>
          <w:tcPr>
            <w:tcW w:w="1412" w:type="dxa"/>
            <w:shd w:val="clear" w:color="auto" w:fill="BFBFBF" w:themeFill="background1" w:themeFillShade="BF"/>
            <w:tcMar>
              <w:top w:w="15" w:type="dxa"/>
              <w:left w:w="15" w:type="dxa"/>
              <w:bottom w:w="0" w:type="dxa"/>
              <w:right w:w="15" w:type="dxa"/>
            </w:tcMar>
            <w:hideMark/>
          </w:tcPr>
          <w:p w14:paraId="30E8012D"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t>  </w:t>
            </w:r>
          </w:p>
          <w:p w14:paraId="1721E545"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t> </w:t>
            </w:r>
          </w:p>
          <w:p w14:paraId="10E3DF3F"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t>Intereses</w:t>
            </w:r>
          </w:p>
        </w:tc>
        <w:tc>
          <w:tcPr>
            <w:tcW w:w="1363" w:type="dxa"/>
            <w:shd w:val="clear" w:color="auto" w:fill="BFBFBF" w:themeFill="background1" w:themeFillShade="BF"/>
            <w:tcMar>
              <w:top w:w="15" w:type="dxa"/>
              <w:left w:w="15" w:type="dxa"/>
              <w:bottom w:w="0" w:type="dxa"/>
              <w:right w:w="15" w:type="dxa"/>
            </w:tcMar>
            <w:hideMark/>
          </w:tcPr>
          <w:p w14:paraId="2FD26760"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t>  </w:t>
            </w:r>
          </w:p>
          <w:p w14:paraId="1D647D59"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t>Criterios de éxito</w:t>
            </w:r>
          </w:p>
        </w:tc>
        <w:tc>
          <w:tcPr>
            <w:tcW w:w="1635" w:type="dxa"/>
            <w:shd w:val="clear" w:color="auto" w:fill="BFBFBF" w:themeFill="background1" w:themeFillShade="BF"/>
            <w:tcMar>
              <w:top w:w="15" w:type="dxa"/>
              <w:left w:w="15" w:type="dxa"/>
              <w:bottom w:w="0" w:type="dxa"/>
              <w:right w:w="15" w:type="dxa"/>
            </w:tcMar>
            <w:hideMark/>
          </w:tcPr>
          <w:p w14:paraId="3DD1135A"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t> </w:t>
            </w:r>
          </w:p>
          <w:p w14:paraId="0236E82D"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t> </w:t>
            </w:r>
          </w:p>
          <w:p w14:paraId="683C0FA0"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t>Preocupación</w:t>
            </w:r>
          </w:p>
        </w:tc>
        <w:tc>
          <w:tcPr>
            <w:tcW w:w="1663" w:type="dxa"/>
            <w:shd w:val="clear" w:color="auto" w:fill="BFBFBF" w:themeFill="background1" w:themeFillShade="BF"/>
            <w:tcMar>
              <w:top w:w="15" w:type="dxa"/>
              <w:left w:w="15" w:type="dxa"/>
              <w:bottom w:w="0" w:type="dxa"/>
              <w:right w:w="15" w:type="dxa"/>
            </w:tcMar>
            <w:hideMark/>
          </w:tcPr>
          <w:p w14:paraId="57DC9B59" w14:textId="77777777" w:rsidR="00E4055B" w:rsidRPr="00DD5B1D" w:rsidRDefault="00E4055B" w:rsidP="009B5943">
            <w:pPr>
              <w:ind w:left="142"/>
              <w:jc w:val="both"/>
              <w:rPr>
                <w:rFonts w:ascii="Calibri" w:hAnsi="Calibri" w:cs="Book Antiqua"/>
                <w:b/>
                <w:color w:val="000000"/>
              </w:rPr>
            </w:pPr>
            <w:r w:rsidRPr="00DD5B1D">
              <w:rPr>
                <w:rFonts w:ascii="Calibri" w:hAnsi="Calibri" w:cs="Book Antiqua"/>
                <w:b/>
                <w:color w:val="000000"/>
              </w:rPr>
              <w:t>Competencias técnicas/ Relación de ambiente de trabajo</w:t>
            </w:r>
          </w:p>
        </w:tc>
      </w:tr>
      <w:tr w:rsidR="00E4055B" w:rsidRPr="00F86C45" w14:paraId="0DE4B5B7" w14:textId="77777777" w:rsidTr="70AE479E">
        <w:trPr>
          <w:trHeight w:val="383"/>
        </w:trPr>
        <w:tc>
          <w:tcPr>
            <w:tcW w:w="1327" w:type="dxa"/>
            <w:shd w:val="clear" w:color="auto" w:fill="auto"/>
            <w:tcMar>
              <w:top w:w="15" w:type="dxa"/>
              <w:left w:w="15" w:type="dxa"/>
              <w:bottom w:w="0" w:type="dxa"/>
              <w:right w:w="15" w:type="dxa"/>
            </w:tcMar>
          </w:tcPr>
          <w:p w14:paraId="66204FF1" w14:textId="37D77359" w:rsidR="00E4055B" w:rsidRPr="002C4D97" w:rsidRDefault="75D28B56" w:rsidP="4F5AD2BB">
            <w:pPr>
              <w:ind w:left="142"/>
              <w:jc w:val="both"/>
              <w:rPr>
                <w:rFonts w:ascii="Calibri" w:eastAsia="Calibri" w:hAnsi="Calibri" w:cs="Calibri"/>
              </w:rPr>
            </w:pPr>
            <w:r w:rsidRPr="4F5AD2BB">
              <w:rPr>
                <w:rFonts w:ascii="Calibri" w:eastAsia="Calibri" w:hAnsi="Calibri" w:cs="Calibri"/>
                <w:i/>
                <w:iCs/>
                <w:lang w:val="es"/>
              </w:rPr>
              <w:t>Gerente</w:t>
            </w:r>
          </w:p>
        </w:tc>
        <w:tc>
          <w:tcPr>
            <w:tcW w:w="1066" w:type="dxa"/>
            <w:shd w:val="clear" w:color="auto" w:fill="auto"/>
            <w:tcMar>
              <w:top w:w="15" w:type="dxa"/>
              <w:left w:w="15" w:type="dxa"/>
              <w:bottom w:w="0" w:type="dxa"/>
              <w:right w:w="15" w:type="dxa"/>
            </w:tcMar>
          </w:tcPr>
          <w:p w14:paraId="2DBF0D7D" w14:textId="323F8927" w:rsidR="00E4055B" w:rsidRPr="002C4D97" w:rsidRDefault="75D28B56" w:rsidP="4F5AD2BB">
            <w:pPr>
              <w:ind w:left="142"/>
              <w:jc w:val="both"/>
              <w:rPr>
                <w:rFonts w:ascii="Calibri" w:eastAsia="Calibri" w:hAnsi="Calibri" w:cs="Calibri"/>
              </w:rPr>
            </w:pPr>
            <w:r w:rsidRPr="4F5AD2BB">
              <w:rPr>
                <w:rFonts w:ascii="Calibri" w:eastAsia="Calibri" w:hAnsi="Calibri" w:cs="Calibri"/>
                <w:i/>
                <w:iCs/>
                <w:lang w:val="es"/>
              </w:rPr>
              <w:t>Usuario indirecto</w:t>
            </w:r>
          </w:p>
        </w:tc>
        <w:tc>
          <w:tcPr>
            <w:tcW w:w="1198" w:type="dxa"/>
            <w:shd w:val="clear" w:color="auto" w:fill="auto"/>
            <w:tcMar>
              <w:top w:w="15" w:type="dxa"/>
              <w:left w:w="15" w:type="dxa"/>
              <w:bottom w:w="0" w:type="dxa"/>
              <w:right w:w="15" w:type="dxa"/>
            </w:tcMar>
          </w:tcPr>
          <w:p w14:paraId="60821159" w14:textId="56D9F009" w:rsidR="00E4055B" w:rsidRPr="002C4D97" w:rsidRDefault="75D28B56" w:rsidP="4F5AD2BB">
            <w:pPr>
              <w:jc w:val="both"/>
            </w:pPr>
            <w:r w:rsidRPr="4F5AD2BB">
              <w:rPr>
                <w:rFonts w:ascii="Calibri" w:eastAsia="Calibri" w:hAnsi="Calibri" w:cs="Calibri"/>
                <w:i/>
                <w:iCs/>
                <w:lang w:val="es"/>
              </w:rPr>
              <w:t>Aprobar</w:t>
            </w:r>
          </w:p>
          <w:p w14:paraId="6B62F1B3" w14:textId="55C09517" w:rsidR="00E4055B" w:rsidRPr="002C4D97" w:rsidRDefault="75D28B56" w:rsidP="4F5AD2BB">
            <w:pPr>
              <w:ind w:left="142"/>
              <w:jc w:val="both"/>
              <w:rPr>
                <w:rFonts w:ascii="Calibri" w:eastAsia="Calibri" w:hAnsi="Calibri" w:cs="Calibri"/>
              </w:rPr>
            </w:pPr>
            <w:r w:rsidRPr="4F5AD2BB">
              <w:rPr>
                <w:rFonts w:ascii="Calibri" w:eastAsia="Calibri" w:hAnsi="Calibri" w:cs="Calibri"/>
                <w:i/>
                <w:iCs/>
                <w:lang w:val="es"/>
              </w:rPr>
              <w:t>(Proyecto)</w:t>
            </w:r>
          </w:p>
        </w:tc>
        <w:tc>
          <w:tcPr>
            <w:tcW w:w="1412" w:type="dxa"/>
            <w:shd w:val="clear" w:color="auto" w:fill="auto"/>
            <w:tcMar>
              <w:top w:w="15" w:type="dxa"/>
              <w:left w:w="15" w:type="dxa"/>
              <w:bottom w:w="0" w:type="dxa"/>
              <w:right w:w="15" w:type="dxa"/>
            </w:tcMar>
          </w:tcPr>
          <w:p w14:paraId="02F2C34E" w14:textId="3193B7E8" w:rsidR="00E4055B" w:rsidRPr="00FB12FB" w:rsidRDefault="75D28B56" w:rsidP="4F5AD2BB">
            <w:pPr>
              <w:ind w:left="142"/>
              <w:jc w:val="both"/>
              <w:rPr>
                <w:rFonts w:ascii="Calibri" w:eastAsia="Calibri" w:hAnsi="Calibri" w:cs="Calibri"/>
              </w:rPr>
            </w:pPr>
            <w:r w:rsidRPr="4F5AD2BB">
              <w:rPr>
                <w:rFonts w:ascii="Calibri" w:eastAsia="Calibri" w:hAnsi="Calibri" w:cs="Calibri"/>
                <w:i/>
                <w:iCs/>
                <w:lang w:val="es"/>
              </w:rPr>
              <w:t>Construya un sistema para mejorar el desarrollo del trabajo.</w:t>
            </w:r>
          </w:p>
        </w:tc>
        <w:tc>
          <w:tcPr>
            <w:tcW w:w="1363" w:type="dxa"/>
            <w:shd w:val="clear" w:color="auto" w:fill="auto"/>
            <w:tcMar>
              <w:top w:w="15" w:type="dxa"/>
              <w:left w:w="15" w:type="dxa"/>
              <w:bottom w:w="0" w:type="dxa"/>
              <w:right w:w="15" w:type="dxa"/>
            </w:tcMar>
          </w:tcPr>
          <w:p w14:paraId="680A4E5D" w14:textId="024814A8" w:rsidR="00E4055B" w:rsidRPr="002C4D97" w:rsidRDefault="75D28B56" w:rsidP="4F5AD2BB">
            <w:pPr>
              <w:jc w:val="both"/>
              <w:rPr>
                <w:rFonts w:ascii="Calibri" w:eastAsia="Calibri" w:hAnsi="Calibri" w:cs="Calibri"/>
              </w:rPr>
            </w:pPr>
            <w:r w:rsidRPr="4F5AD2BB">
              <w:rPr>
                <w:rFonts w:ascii="Calibri" w:eastAsia="Calibri" w:hAnsi="Calibri" w:cs="Calibri"/>
                <w:i/>
                <w:iCs/>
                <w:lang w:val="es"/>
              </w:rPr>
              <w:t>Satisfacer las necesidades de la secretaria para un mejor desenvolvimiento.</w:t>
            </w:r>
          </w:p>
        </w:tc>
        <w:tc>
          <w:tcPr>
            <w:tcW w:w="1635" w:type="dxa"/>
            <w:shd w:val="clear" w:color="auto" w:fill="auto"/>
            <w:tcMar>
              <w:top w:w="15" w:type="dxa"/>
              <w:left w:w="15" w:type="dxa"/>
              <w:bottom w:w="0" w:type="dxa"/>
              <w:right w:w="15" w:type="dxa"/>
            </w:tcMar>
          </w:tcPr>
          <w:p w14:paraId="19219836" w14:textId="6CFC11EC" w:rsidR="00E4055B" w:rsidRPr="002C4D97" w:rsidRDefault="75D28B56" w:rsidP="4F5AD2BB">
            <w:pPr>
              <w:ind w:left="142"/>
              <w:jc w:val="both"/>
              <w:rPr>
                <w:rFonts w:ascii="Calibri" w:eastAsia="Calibri" w:hAnsi="Calibri" w:cs="Calibri"/>
              </w:rPr>
            </w:pPr>
            <w:r w:rsidRPr="4F5AD2BB">
              <w:rPr>
                <w:rFonts w:ascii="Calibri" w:eastAsia="Calibri" w:hAnsi="Calibri" w:cs="Calibri"/>
                <w:i/>
                <w:iCs/>
                <w:lang w:val="es"/>
              </w:rPr>
              <w:t>Tiempo de construcción de la aplicación</w:t>
            </w:r>
          </w:p>
        </w:tc>
        <w:tc>
          <w:tcPr>
            <w:tcW w:w="1663" w:type="dxa"/>
            <w:shd w:val="clear" w:color="auto" w:fill="auto"/>
            <w:tcMar>
              <w:top w:w="15" w:type="dxa"/>
              <w:left w:w="15" w:type="dxa"/>
              <w:bottom w:w="0" w:type="dxa"/>
              <w:right w:w="15" w:type="dxa"/>
            </w:tcMar>
          </w:tcPr>
          <w:p w14:paraId="296FEF7D" w14:textId="20CA6D96" w:rsidR="00E4055B" w:rsidRPr="002C4D97" w:rsidRDefault="75D28B56" w:rsidP="4F5AD2BB">
            <w:pPr>
              <w:ind w:left="142"/>
              <w:jc w:val="both"/>
              <w:rPr>
                <w:rFonts w:ascii="Calibri" w:eastAsia="Calibri" w:hAnsi="Calibri" w:cs="Calibri"/>
              </w:rPr>
            </w:pPr>
            <w:r w:rsidRPr="4F5AD2BB">
              <w:rPr>
                <w:rFonts w:ascii="Calibri" w:eastAsia="Calibri" w:hAnsi="Calibri" w:cs="Calibri"/>
                <w:i/>
                <w:iCs/>
                <w:lang w:val="es"/>
              </w:rPr>
              <w:t>Utilización del sistema en casos de emergencia</w:t>
            </w:r>
          </w:p>
        </w:tc>
      </w:tr>
      <w:tr w:rsidR="4F5AD2BB" w14:paraId="79A0B07B" w14:textId="77777777" w:rsidTr="70AE479E">
        <w:trPr>
          <w:trHeight w:val="383"/>
        </w:trPr>
        <w:tc>
          <w:tcPr>
            <w:tcW w:w="1376" w:type="dxa"/>
            <w:shd w:val="clear" w:color="auto" w:fill="auto"/>
            <w:tcMar>
              <w:top w:w="15" w:type="dxa"/>
              <w:left w:w="15" w:type="dxa"/>
              <w:bottom w:w="0" w:type="dxa"/>
              <w:right w:w="15" w:type="dxa"/>
            </w:tcMar>
          </w:tcPr>
          <w:p w14:paraId="30FD6776" w14:textId="6716E909" w:rsidR="75D28B56" w:rsidRDefault="75D28B56" w:rsidP="4F5AD2BB">
            <w:pPr>
              <w:jc w:val="both"/>
              <w:rPr>
                <w:rFonts w:ascii="Calibri" w:eastAsia="Calibri" w:hAnsi="Calibri" w:cs="Calibri"/>
                <w:lang w:val="es"/>
              </w:rPr>
            </w:pPr>
            <w:r w:rsidRPr="4F5AD2BB">
              <w:rPr>
                <w:rFonts w:ascii="Calibri" w:eastAsia="Calibri" w:hAnsi="Calibri" w:cs="Calibri"/>
                <w:i/>
                <w:iCs/>
                <w:lang w:val="es"/>
              </w:rPr>
              <w:t>Secretaria</w:t>
            </w:r>
          </w:p>
        </w:tc>
        <w:tc>
          <w:tcPr>
            <w:tcW w:w="1047" w:type="dxa"/>
            <w:shd w:val="clear" w:color="auto" w:fill="auto"/>
            <w:tcMar>
              <w:top w:w="15" w:type="dxa"/>
              <w:left w:w="15" w:type="dxa"/>
              <w:bottom w:w="0" w:type="dxa"/>
              <w:right w:w="15" w:type="dxa"/>
            </w:tcMar>
          </w:tcPr>
          <w:p w14:paraId="16E56B67" w14:textId="3C2E7D46" w:rsidR="75D28B56" w:rsidRDefault="75D28B56" w:rsidP="4F5AD2BB">
            <w:pPr>
              <w:jc w:val="both"/>
              <w:rPr>
                <w:rFonts w:ascii="Calibri" w:eastAsia="Calibri" w:hAnsi="Calibri" w:cs="Calibri"/>
              </w:rPr>
            </w:pPr>
            <w:r w:rsidRPr="4F5AD2BB">
              <w:rPr>
                <w:rFonts w:ascii="Calibri" w:eastAsia="Calibri" w:hAnsi="Calibri" w:cs="Calibri"/>
                <w:i/>
                <w:iCs/>
                <w:lang w:val="es"/>
              </w:rPr>
              <w:t>Usuario directo</w:t>
            </w:r>
          </w:p>
        </w:tc>
        <w:tc>
          <w:tcPr>
            <w:tcW w:w="1198" w:type="dxa"/>
            <w:shd w:val="clear" w:color="auto" w:fill="auto"/>
            <w:tcMar>
              <w:top w:w="15" w:type="dxa"/>
              <w:left w:w="15" w:type="dxa"/>
              <w:bottom w:w="0" w:type="dxa"/>
              <w:right w:w="15" w:type="dxa"/>
            </w:tcMar>
          </w:tcPr>
          <w:p w14:paraId="3AF82205" w14:textId="2658478C" w:rsidR="75D28B56" w:rsidRDefault="75D28B56" w:rsidP="4F5AD2BB">
            <w:pPr>
              <w:jc w:val="both"/>
            </w:pPr>
            <w:r w:rsidRPr="4F5AD2BB">
              <w:rPr>
                <w:rFonts w:ascii="Calibri" w:eastAsia="Calibri" w:hAnsi="Calibri" w:cs="Calibri"/>
                <w:i/>
                <w:iCs/>
                <w:lang w:val="es"/>
              </w:rPr>
              <w:t>-Aprobar proceso.</w:t>
            </w:r>
          </w:p>
          <w:p w14:paraId="7D09CF2B" w14:textId="52B49DE2" w:rsidR="75D28B56" w:rsidRDefault="75D28B56" w:rsidP="4F5AD2BB">
            <w:pPr>
              <w:jc w:val="both"/>
            </w:pPr>
            <w:r w:rsidRPr="4F5AD2BB">
              <w:rPr>
                <w:rFonts w:ascii="Calibri" w:eastAsia="Calibri" w:hAnsi="Calibri" w:cs="Calibri"/>
                <w:i/>
                <w:iCs/>
                <w:lang w:val="es"/>
              </w:rPr>
              <w:t xml:space="preserve"> </w:t>
            </w:r>
          </w:p>
          <w:p w14:paraId="3DEE4736" w14:textId="66AE9ED2" w:rsidR="75D28B56" w:rsidRDefault="75D28B56" w:rsidP="4F5AD2BB">
            <w:pPr>
              <w:jc w:val="both"/>
              <w:rPr>
                <w:rFonts w:ascii="Calibri" w:eastAsia="Calibri" w:hAnsi="Calibri" w:cs="Calibri"/>
              </w:rPr>
            </w:pPr>
            <w:r w:rsidRPr="4F5AD2BB">
              <w:rPr>
                <w:rFonts w:ascii="Calibri" w:eastAsia="Calibri" w:hAnsi="Calibri" w:cs="Calibri"/>
                <w:i/>
                <w:iCs/>
                <w:lang w:val="es"/>
              </w:rPr>
              <w:t>-Manejar el sistema</w:t>
            </w:r>
          </w:p>
        </w:tc>
        <w:tc>
          <w:tcPr>
            <w:tcW w:w="1401" w:type="dxa"/>
            <w:shd w:val="clear" w:color="auto" w:fill="auto"/>
            <w:tcMar>
              <w:top w:w="15" w:type="dxa"/>
              <w:left w:w="15" w:type="dxa"/>
              <w:bottom w:w="0" w:type="dxa"/>
              <w:right w:w="15" w:type="dxa"/>
            </w:tcMar>
          </w:tcPr>
          <w:p w14:paraId="76D9EE8D" w14:textId="397A8D23" w:rsidR="75D28B56" w:rsidRDefault="75D28B56" w:rsidP="4F5AD2BB">
            <w:pPr>
              <w:jc w:val="both"/>
              <w:rPr>
                <w:rFonts w:ascii="Calibri" w:eastAsia="Calibri" w:hAnsi="Calibri" w:cs="Calibri"/>
              </w:rPr>
            </w:pPr>
            <w:r w:rsidRPr="4F5AD2BB">
              <w:rPr>
                <w:rFonts w:ascii="Calibri" w:eastAsia="Calibri" w:hAnsi="Calibri" w:cs="Calibri"/>
                <w:i/>
                <w:iCs/>
                <w:lang w:val="es"/>
              </w:rPr>
              <w:t>Ser más eficiente con la distribución de choferes en cada ruta.</w:t>
            </w:r>
          </w:p>
        </w:tc>
        <w:tc>
          <w:tcPr>
            <w:tcW w:w="1351" w:type="dxa"/>
            <w:shd w:val="clear" w:color="auto" w:fill="auto"/>
            <w:tcMar>
              <w:top w:w="15" w:type="dxa"/>
              <w:left w:w="15" w:type="dxa"/>
              <w:bottom w:w="0" w:type="dxa"/>
              <w:right w:w="15" w:type="dxa"/>
            </w:tcMar>
          </w:tcPr>
          <w:p w14:paraId="73A2B868" w14:textId="659C6417" w:rsidR="75D28B56" w:rsidRDefault="75D28B56" w:rsidP="4F5AD2BB">
            <w:pPr>
              <w:jc w:val="both"/>
            </w:pPr>
            <w:r w:rsidRPr="4F5AD2BB">
              <w:rPr>
                <w:rFonts w:ascii="Calibri" w:eastAsia="Calibri" w:hAnsi="Calibri" w:cs="Calibri"/>
                <w:i/>
                <w:iCs/>
                <w:lang w:val="es"/>
              </w:rPr>
              <w:t>-Cada actor realiza las actividades.</w:t>
            </w:r>
          </w:p>
          <w:p w14:paraId="7C95BF4B" w14:textId="0D873B54" w:rsidR="75D28B56" w:rsidRDefault="75D28B56" w:rsidP="4F5AD2BB">
            <w:pPr>
              <w:jc w:val="both"/>
            </w:pPr>
            <w:r w:rsidRPr="4F5AD2BB">
              <w:rPr>
                <w:rFonts w:ascii="Calibri" w:eastAsia="Calibri" w:hAnsi="Calibri" w:cs="Calibri"/>
                <w:i/>
                <w:iCs/>
                <w:lang w:val="es"/>
              </w:rPr>
              <w:t xml:space="preserve"> </w:t>
            </w:r>
          </w:p>
          <w:p w14:paraId="2A190773" w14:textId="1E57536A" w:rsidR="75D28B56" w:rsidRDefault="75D28B56" w:rsidP="4F5AD2BB">
            <w:pPr>
              <w:jc w:val="both"/>
              <w:rPr>
                <w:rFonts w:ascii="Calibri" w:eastAsia="Calibri" w:hAnsi="Calibri" w:cs="Calibri"/>
              </w:rPr>
            </w:pPr>
            <w:r w:rsidRPr="4F5AD2BB">
              <w:rPr>
                <w:rFonts w:ascii="Calibri" w:eastAsia="Calibri" w:hAnsi="Calibri" w:cs="Calibri"/>
                <w:i/>
                <w:iCs/>
                <w:lang w:val="es"/>
              </w:rPr>
              <w:t>-Satisfacción de mejoramiento de trabajo.</w:t>
            </w:r>
          </w:p>
        </w:tc>
        <w:tc>
          <w:tcPr>
            <w:tcW w:w="1631" w:type="dxa"/>
            <w:shd w:val="clear" w:color="auto" w:fill="auto"/>
            <w:tcMar>
              <w:top w:w="15" w:type="dxa"/>
              <w:left w:w="15" w:type="dxa"/>
              <w:bottom w:w="0" w:type="dxa"/>
              <w:right w:w="15" w:type="dxa"/>
            </w:tcMar>
          </w:tcPr>
          <w:p w14:paraId="6DACC52C" w14:textId="65DE09A9" w:rsidR="75D28B56" w:rsidRDefault="75D28B56" w:rsidP="4F5AD2BB">
            <w:pPr>
              <w:jc w:val="both"/>
              <w:rPr>
                <w:rFonts w:ascii="Calibri" w:eastAsia="Calibri" w:hAnsi="Calibri" w:cs="Calibri"/>
              </w:rPr>
            </w:pPr>
            <w:r w:rsidRPr="4F5AD2BB">
              <w:rPr>
                <w:rFonts w:ascii="Calibri" w:eastAsia="Calibri" w:hAnsi="Calibri" w:cs="Calibri"/>
                <w:i/>
                <w:iCs/>
                <w:lang w:val="es"/>
              </w:rPr>
              <w:t>-Caídas del sistema.</w:t>
            </w:r>
          </w:p>
        </w:tc>
        <w:tc>
          <w:tcPr>
            <w:tcW w:w="1660" w:type="dxa"/>
            <w:shd w:val="clear" w:color="auto" w:fill="auto"/>
            <w:tcMar>
              <w:top w:w="15" w:type="dxa"/>
              <w:left w:w="15" w:type="dxa"/>
              <w:bottom w:w="0" w:type="dxa"/>
              <w:right w:w="15" w:type="dxa"/>
            </w:tcMar>
          </w:tcPr>
          <w:p w14:paraId="4E4CBF4C" w14:textId="195B9F14" w:rsidR="75D28B56" w:rsidRDefault="75D28B56" w:rsidP="4F5AD2BB">
            <w:pPr>
              <w:jc w:val="both"/>
              <w:rPr>
                <w:rFonts w:ascii="Calibri" w:eastAsia="Calibri" w:hAnsi="Calibri" w:cs="Calibri"/>
              </w:rPr>
            </w:pPr>
            <w:r w:rsidRPr="4F5AD2BB">
              <w:rPr>
                <w:rFonts w:ascii="Calibri" w:eastAsia="Calibri" w:hAnsi="Calibri" w:cs="Calibri"/>
                <w:i/>
                <w:iCs/>
                <w:lang w:val="es"/>
              </w:rPr>
              <w:t>Utilización del sistema</w:t>
            </w:r>
          </w:p>
        </w:tc>
      </w:tr>
      <w:tr w:rsidR="70AE479E" w14:paraId="09105BBC" w14:textId="77777777" w:rsidTr="70AE479E">
        <w:trPr>
          <w:trHeight w:val="383"/>
        </w:trPr>
        <w:tc>
          <w:tcPr>
            <w:tcW w:w="1376" w:type="dxa"/>
            <w:shd w:val="clear" w:color="auto" w:fill="auto"/>
            <w:tcMar>
              <w:top w:w="15" w:type="dxa"/>
              <w:left w:w="15" w:type="dxa"/>
              <w:bottom w:w="0" w:type="dxa"/>
              <w:right w:w="15" w:type="dxa"/>
            </w:tcMar>
          </w:tcPr>
          <w:p w14:paraId="1DCF709D" w14:textId="17D3E9D8" w:rsidR="575F6C57" w:rsidRDefault="575F6C57" w:rsidP="70AE479E">
            <w:pPr>
              <w:jc w:val="both"/>
              <w:rPr>
                <w:rFonts w:ascii="Calibri" w:eastAsia="Calibri" w:hAnsi="Calibri" w:cs="Calibri"/>
                <w:i/>
                <w:iCs/>
                <w:lang w:val="es"/>
              </w:rPr>
            </w:pPr>
            <w:r w:rsidRPr="70AE479E">
              <w:rPr>
                <w:rFonts w:ascii="Calibri" w:eastAsia="Calibri" w:hAnsi="Calibri" w:cs="Calibri"/>
                <w:i/>
                <w:iCs/>
                <w:lang w:val="es"/>
              </w:rPr>
              <w:t>Chofer</w:t>
            </w:r>
          </w:p>
        </w:tc>
        <w:tc>
          <w:tcPr>
            <w:tcW w:w="1047" w:type="dxa"/>
            <w:shd w:val="clear" w:color="auto" w:fill="auto"/>
            <w:tcMar>
              <w:top w:w="15" w:type="dxa"/>
              <w:left w:w="15" w:type="dxa"/>
              <w:bottom w:w="0" w:type="dxa"/>
              <w:right w:w="15" w:type="dxa"/>
            </w:tcMar>
          </w:tcPr>
          <w:p w14:paraId="55371A1F" w14:textId="65EE96A2" w:rsidR="575F6C57" w:rsidRDefault="575F6C57" w:rsidP="70AE479E">
            <w:pPr>
              <w:jc w:val="both"/>
              <w:rPr>
                <w:rFonts w:ascii="Calibri" w:eastAsia="Calibri" w:hAnsi="Calibri" w:cs="Calibri"/>
                <w:i/>
                <w:iCs/>
                <w:lang w:val="es"/>
              </w:rPr>
            </w:pPr>
            <w:r w:rsidRPr="70AE479E">
              <w:rPr>
                <w:rFonts w:ascii="Calibri" w:eastAsia="Calibri" w:hAnsi="Calibri" w:cs="Calibri"/>
                <w:i/>
                <w:iCs/>
                <w:lang w:val="es"/>
              </w:rPr>
              <w:t>Usuario indirecto</w:t>
            </w:r>
          </w:p>
        </w:tc>
        <w:tc>
          <w:tcPr>
            <w:tcW w:w="1198" w:type="dxa"/>
            <w:shd w:val="clear" w:color="auto" w:fill="auto"/>
            <w:tcMar>
              <w:top w:w="15" w:type="dxa"/>
              <w:left w:w="15" w:type="dxa"/>
              <w:bottom w:w="0" w:type="dxa"/>
              <w:right w:w="15" w:type="dxa"/>
            </w:tcMar>
          </w:tcPr>
          <w:p w14:paraId="605F57E2" w14:textId="7F224E0F" w:rsidR="575F6C57" w:rsidRDefault="575F6C57" w:rsidP="70AE479E">
            <w:pPr>
              <w:jc w:val="both"/>
              <w:rPr>
                <w:rFonts w:ascii="Calibri" w:eastAsia="Calibri" w:hAnsi="Calibri" w:cs="Calibri"/>
                <w:i/>
                <w:iCs/>
                <w:lang w:val="es"/>
              </w:rPr>
            </w:pPr>
            <w:r w:rsidRPr="70AE479E">
              <w:rPr>
                <w:rFonts w:ascii="Calibri" w:eastAsia="Calibri" w:hAnsi="Calibri" w:cs="Calibri"/>
                <w:i/>
                <w:iCs/>
                <w:lang w:val="es"/>
              </w:rPr>
              <w:t>Enviar reportes de entregas</w:t>
            </w:r>
          </w:p>
          <w:p w14:paraId="74F6C4F5" w14:textId="50C5C05B" w:rsidR="76C74384" w:rsidRDefault="76C74384" w:rsidP="70AE479E">
            <w:pPr>
              <w:jc w:val="both"/>
              <w:rPr>
                <w:rFonts w:ascii="Calibri" w:eastAsia="Calibri" w:hAnsi="Calibri" w:cs="Calibri"/>
                <w:i/>
                <w:iCs/>
                <w:lang w:val="es"/>
              </w:rPr>
            </w:pPr>
            <w:r w:rsidRPr="70AE479E">
              <w:rPr>
                <w:rFonts w:ascii="Calibri" w:eastAsia="Calibri" w:hAnsi="Calibri" w:cs="Calibri"/>
                <w:i/>
                <w:iCs/>
                <w:lang w:val="es"/>
              </w:rPr>
              <w:t xml:space="preserve">Enviar reporte de </w:t>
            </w:r>
            <w:r w:rsidR="087AC1CB" w:rsidRPr="70AE479E">
              <w:rPr>
                <w:rFonts w:ascii="Calibri" w:eastAsia="Calibri" w:hAnsi="Calibri" w:cs="Calibri"/>
                <w:i/>
                <w:iCs/>
                <w:lang w:val="es"/>
              </w:rPr>
              <w:t>vehículo</w:t>
            </w:r>
          </w:p>
        </w:tc>
        <w:tc>
          <w:tcPr>
            <w:tcW w:w="1401" w:type="dxa"/>
            <w:shd w:val="clear" w:color="auto" w:fill="auto"/>
            <w:tcMar>
              <w:top w:w="15" w:type="dxa"/>
              <w:left w:w="15" w:type="dxa"/>
              <w:bottom w:w="0" w:type="dxa"/>
              <w:right w:w="15" w:type="dxa"/>
            </w:tcMar>
          </w:tcPr>
          <w:p w14:paraId="60C3CCE8" w14:textId="4E48A418" w:rsidR="76C74384" w:rsidRDefault="76C74384" w:rsidP="70AE479E">
            <w:pPr>
              <w:jc w:val="both"/>
              <w:rPr>
                <w:rFonts w:ascii="Calibri" w:eastAsia="Calibri" w:hAnsi="Calibri" w:cs="Calibri"/>
                <w:i/>
                <w:iCs/>
                <w:lang w:val="es"/>
              </w:rPr>
            </w:pPr>
            <w:r w:rsidRPr="70AE479E">
              <w:rPr>
                <w:rFonts w:ascii="Calibri" w:eastAsia="Calibri" w:hAnsi="Calibri" w:cs="Calibri"/>
                <w:i/>
                <w:iCs/>
                <w:lang w:val="es"/>
              </w:rPr>
              <w:t xml:space="preserve">Tener una mejor planificación para las entregas y </w:t>
            </w:r>
            <w:r w:rsidR="00E01C8D" w:rsidRPr="70AE479E">
              <w:rPr>
                <w:rFonts w:ascii="Calibri" w:eastAsia="Calibri" w:hAnsi="Calibri" w:cs="Calibri"/>
                <w:i/>
                <w:iCs/>
                <w:lang w:val="es"/>
              </w:rPr>
              <w:t>los reportes</w:t>
            </w:r>
            <w:r w:rsidRPr="70AE479E">
              <w:rPr>
                <w:rFonts w:ascii="Calibri" w:eastAsia="Calibri" w:hAnsi="Calibri" w:cs="Calibri"/>
                <w:i/>
                <w:iCs/>
                <w:lang w:val="es"/>
              </w:rPr>
              <w:t xml:space="preserve"> de los </w:t>
            </w:r>
            <w:r w:rsidR="3A4D5EF2" w:rsidRPr="70AE479E">
              <w:rPr>
                <w:rFonts w:ascii="Calibri" w:eastAsia="Calibri" w:hAnsi="Calibri" w:cs="Calibri"/>
                <w:i/>
                <w:iCs/>
                <w:lang w:val="es"/>
              </w:rPr>
              <w:t>vehículos</w:t>
            </w:r>
          </w:p>
        </w:tc>
        <w:tc>
          <w:tcPr>
            <w:tcW w:w="1351" w:type="dxa"/>
            <w:shd w:val="clear" w:color="auto" w:fill="auto"/>
            <w:tcMar>
              <w:top w:w="15" w:type="dxa"/>
              <w:left w:w="15" w:type="dxa"/>
              <w:bottom w:w="0" w:type="dxa"/>
              <w:right w:w="15" w:type="dxa"/>
            </w:tcMar>
          </w:tcPr>
          <w:p w14:paraId="4F1BCA6B" w14:textId="5C7DBFB0" w:rsidR="76C74384" w:rsidRDefault="76C74384" w:rsidP="70AE479E">
            <w:pPr>
              <w:jc w:val="both"/>
              <w:rPr>
                <w:rFonts w:ascii="Calibri" w:eastAsia="Calibri" w:hAnsi="Calibri" w:cs="Calibri"/>
                <w:i/>
                <w:iCs/>
                <w:lang w:val="es"/>
              </w:rPr>
            </w:pPr>
            <w:r w:rsidRPr="70AE479E">
              <w:rPr>
                <w:rFonts w:ascii="Calibri" w:eastAsia="Calibri" w:hAnsi="Calibri" w:cs="Calibri"/>
                <w:i/>
                <w:iCs/>
                <w:lang w:val="es"/>
              </w:rPr>
              <w:t>Sentir mejoras en el dinamismo de las entregas (rutas, pedido</w:t>
            </w:r>
            <w:r w:rsidR="66BDF00D" w:rsidRPr="70AE479E">
              <w:rPr>
                <w:rFonts w:ascii="Calibri" w:eastAsia="Calibri" w:hAnsi="Calibri" w:cs="Calibri"/>
                <w:i/>
                <w:iCs/>
                <w:lang w:val="es"/>
              </w:rPr>
              <w:t>, reportes</w:t>
            </w:r>
            <w:r w:rsidRPr="70AE479E">
              <w:rPr>
                <w:rFonts w:ascii="Calibri" w:eastAsia="Calibri" w:hAnsi="Calibri" w:cs="Calibri"/>
                <w:i/>
                <w:iCs/>
                <w:lang w:val="es"/>
              </w:rPr>
              <w:t>)</w:t>
            </w:r>
          </w:p>
        </w:tc>
        <w:tc>
          <w:tcPr>
            <w:tcW w:w="1631" w:type="dxa"/>
            <w:shd w:val="clear" w:color="auto" w:fill="auto"/>
            <w:tcMar>
              <w:top w:w="15" w:type="dxa"/>
              <w:left w:w="15" w:type="dxa"/>
              <w:bottom w:w="0" w:type="dxa"/>
              <w:right w:w="15" w:type="dxa"/>
            </w:tcMar>
          </w:tcPr>
          <w:p w14:paraId="5D34E6E6" w14:textId="467B3103" w:rsidR="27D75761" w:rsidRDefault="27D75761" w:rsidP="70AE479E">
            <w:pPr>
              <w:spacing w:line="259" w:lineRule="auto"/>
              <w:jc w:val="both"/>
              <w:rPr>
                <w:rFonts w:ascii="Calibri" w:eastAsia="Calibri" w:hAnsi="Calibri" w:cs="Calibri"/>
                <w:i/>
                <w:iCs/>
                <w:lang w:val="es"/>
              </w:rPr>
            </w:pPr>
            <w:r w:rsidRPr="70AE479E">
              <w:rPr>
                <w:rFonts w:ascii="Calibri" w:eastAsia="Calibri" w:hAnsi="Calibri" w:cs="Calibri"/>
                <w:i/>
                <w:iCs/>
                <w:lang w:val="es"/>
              </w:rPr>
              <w:t xml:space="preserve">Falta de usabilidad del sistema </w:t>
            </w:r>
          </w:p>
        </w:tc>
        <w:tc>
          <w:tcPr>
            <w:tcW w:w="1660" w:type="dxa"/>
            <w:shd w:val="clear" w:color="auto" w:fill="auto"/>
            <w:tcMar>
              <w:top w:w="15" w:type="dxa"/>
              <w:left w:w="15" w:type="dxa"/>
              <w:bottom w:w="0" w:type="dxa"/>
              <w:right w:w="15" w:type="dxa"/>
            </w:tcMar>
          </w:tcPr>
          <w:p w14:paraId="2E2BD348" w14:textId="7995FB0F" w:rsidR="27D75761" w:rsidRDefault="27D75761" w:rsidP="70AE479E">
            <w:pPr>
              <w:jc w:val="both"/>
              <w:rPr>
                <w:rFonts w:ascii="Calibri" w:eastAsia="Calibri" w:hAnsi="Calibri" w:cs="Calibri"/>
                <w:i/>
                <w:iCs/>
                <w:lang w:val="es"/>
              </w:rPr>
            </w:pPr>
            <w:r w:rsidRPr="70AE479E">
              <w:rPr>
                <w:rFonts w:ascii="Calibri" w:eastAsia="Calibri" w:hAnsi="Calibri" w:cs="Calibri"/>
                <w:i/>
                <w:iCs/>
                <w:lang w:val="es"/>
              </w:rPr>
              <w:t>Utilización del sistema para enviar reportes</w:t>
            </w:r>
          </w:p>
        </w:tc>
      </w:tr>
      <w:tr w:rsidR="70AE479E" w14:paraId="648A92EF" w14:textId="77777777" w:rsidTr="70AE479E">
        <w:trPr>
          <w:trHeight w:val="383"/>
        </w:trPr>
        <w:tc>
          <w:tcPr>
            <w:tcW w:w="1376" w:type="dxa"/>
            <w:shd w:val="clear" w:color="auto" w:fill="auto"/>
            <w:tcMar>
              <w:top w:w="15" w:type="dxa"/>
              <w:left w:w="15" w:type="dxa"/>
              <w:bottom w:w="0" w:type="dxa"/>
              <w:right w:w="15" w:type="dxa"/>
            </w:tcMar>
          </w:tcPr>
          <w:p w14:paraId="59F3A9F2" w14:textId="77B2B3EB" w:rsidR="6FB03276" w:rsidRDefault="6FB03276" w:rsidP="70AE479E">
            <w:pPr>
              <w:jc w:val="both"/>
              <w:rPr>
                <w:rFonts w:ascii="Calibri" w:eastAsia="Calibri" w:hAnsi="Calibri" w:cs="Calibri"/>
                <w:i/>
                <w:iCs/>
                <w:lang w:val="es"/>
              </w:rPr>
            </w:pPr>
            <w:r w:rsidRPr="70AE479E">
              <w:rPr>
                <w:rFonts w:ascii="Calibri" w:eastAsia="Calibri" w:hAnsi="Calibri" w:cs="Calibri"/>
                <w:i/>
                <w:iCs/>
                <w:lang w:val="es"/>
              </w:rPr>
              <w:t>Clientes</w:t>
            </w:r>
          </w:p>
        </w:tc>
        <w:tc>
          <w:tcPr>
            <w:tcW w:w="1047" w:type="dxa"/>
            <w:shd w:val="clear" w:color="auto" w:fill="auto"/>
            <w:tcMar>
              <w:top w:w="15" w:type="dxa"/>
              <w:left w:w="15" w:type="dxa"/>
              <w:bottom w:w="0" w:type="dxa"/>
              <w:right w:w="15" w:type="dxa"/>
            </w:tcMar>
          </w:tcPr>
          <w:p w14:paraId="13F8D0F1" w14:textId="3A912601" w:rsidR="6FB03276" w:rsidRDefault="6FB03276" w:rsidP="70AE479E">
            <w:pPr>
              <w:jc w:val="both"/>
              <w:rPr>
                <w:rFonts w:ascii="Calibri" w:eastAsia="Calibri" w:hAnsi="Calibri" w:cs="Calibri"/>
                <w:i/>
                <w:iCs/>
                <w:lang w:val="es"/>
              </w:rPr>
            </w:pPr>
            <w:r w:rsidRPr="70AE479E">
              <w:rPr>
                <w:rFonts w:ascii="Calibri" w:eastAsia="Calibri" w:hAnsi="Calibri" w:cs="Calibri"/>
                <w:i/>
                <w:iCs/>
                <w:lang w:val="es"/>
              </w:rPr>
              <w:t>Usuario indirecto</w:t>
            </w:r>
          </w:p>
        </w:tc>
        <w:tc>
          <w:tcPr>
            <w:tcW w:w="1198" w:type="dxa"/>
            <w:shd w:val="clear" w:color="auto" w:fill="auto"/>
            <w:tcMar>
              <w:top w:w="15" w:type="dxa"/>
              <w:left w:w="15" w:type="dxa"/>
              <w:bottom w:w="0" w:type="dxa"/>
              <w:right w:w="15" w:type="dxa"/>
            </w:tcMar>
          </w:tcPr>
          <w:p w14:paraId="5DD71C36" w14:textId="4BF1B30A" w:rsidR="28555FA9" w:rsidRDefault="28555FA9" w:rsidP="70AE479E">
            <w:pPr>
              <w:jc w:val="both"/>
              <w:rPr>
                <w:rFonts w:ascii="Calibri" w:eastAsia="Calibri" w:hAnsi="Calibri" w:cs="Calibri"/>
                <w:i/>
                <w:iCs/>
                <w:lang w:val="es"/>
              </w:rPr>
            </w:pPr>
            <w:r w:rsidRPr="70AE479E">
              <w:rPr>
                <w:rFonts w:ascii="Calibri" w:eastAsia="Calibri" w:hAnsi="Calibri" w:cs="Calibri"/>
                <w:i/>
                <w:iCs/>
                <w:lang w:val="es"/>
              </w:rPr>
              <w:t xml:space="preserve">Recibir entrega </w:t>
            </w:r>
          </w:p>
        </w:tc>
        <w:tc>
          <w:tcPr>
            <w:tcW w:w="1401" w:type="dxa"/>
            <w:shd w:val="clear" w:color="auto" w:fill="auto"/>
            <w:tcMar>
              <w:top w:w="15" w:type="dxa"/>
              <w:left w:w="15" w:type="dxa"/>
              <w:bottom w:w="0" w:type="dxa"/>
              <w:right w:w="15" w:type="dxa"/>
            </w:tcMar>
          </w:tcPr>
          <w:p w14:paraId="52C87FFA" w14:textId="3FF36E29" w:rsidR="5B182781" w:rsidRDefault="5B182781" w:rsidP="70AE479E">
            <w:pPr>
              <w:jc w:val="both"/>
              <w:rPr>
                <w:rFonts w:ascii="Calibri" w:eastAsia="Calibri" w:hAnsi="Calibri" w:cs="Calibri"/>
                <w:i/>
                <w:iCs/>
                <w:lang w:val="es"/>
              </w:rPr>
            </w:pPr>
            <w:r w:rsidRPr="70AE479E">
              <w:rPr>
                <w:rFonts w:ascii="Calibri" w:eastAsia="Calibri" w:hAnsi="Calibri" w:cs="Calibri"/>
                <w:i/>
                <w:iCs/>
                <w:lang w:val="es"/>
              </w:rPr>
              <w:t>Recibir pedido</w:t>
            </w:r>
          </w:p>
        </w:tc>
        <w:tc>
          <w:tcPr>
            <w:tcW w:w="1351" w:type="dxa"/>
            <w:shd w:val="clear" w:color="auto" w:fill="auto"/>
            <w:tcMar>
              <w:top w:w="15" w:type="dxa"/>
              <w:left w:w="15" w:type="dxa"/>
              <w:bottom w:w="0" w:type="dxa"/>
              <w:right w:w="15" w:type="dxa"/>
            </w:tcMar>
          </w:tcPr>
          <w:p w14:paraId="7EF9334E" w14:textId="7DDEBB05" w:rsidR="5B182781" w:rsidRDefault="5B182781" w:rsidP="70AE479E">
            <w:pPr>
              <w:jc w:val="both"/>
              <w:rPr>
                <w:rFonts w:ascii="Calibri" w:eastAsia="Calibri" w:hAnsi="Calibri" w:cs="Calibri"/>
                <w:i/>
                <w:iCs/>
                <w:lang w:val="es"/>
              </w:rPr>
            </w:pPr>
            <w:r w:rsidRPr="70AE479E">
              <w:rPr>
                <w:rFonts w:ascii="Calibri" w:eastAsia="Calibri" w:hAnsi="Calibri" w:cs="Calibri"/>
                <w:i/>
                <w:iCs/>
                <w:lang w:val="es"/>
              </w:rPr>
              <w:t>Confirmación de recepción de pedido</w:t>
            </w:r>
          </w:p>
          <w:p w14:paraId="589422E5" w14:textId="19B44A33" w:rsidR="70AE479E" w:rsidRDefault="70AE479E" w:rsidP="70AE479E">
            <w:pPr>
              <w:jc w:val="both"/>
              <w:rPr>
                <w:rFonts w:ascii="Calibri" w:eastAsia="Calibri" w:hAnsi="Calibri" w:cs="Calibri"/>
                <w:i/>
                <w:iCs/>
                <w:lang w:val="es"/>
              </w:rPr>
            </w:pPr>
          </w:p>
        </w:tc>
        <w:tc>
          <w:tcPr>
            <w:tcW w:w="1631" w:type="dxa"/>
            <w:shd w:val="clear" w:color="auto" w:fill="auto"/>
            <w:tcMar>
              <w:top w:w="15" w:type="dxa"/>
              <w:left w:w="15" w:type="dxa"/>
              <w:bottom w:w="0" w:type="dxa"/>
              <w:right w:w="15" w:type="dxa"/>
            </w:tcMar>
          </w:tcPr>
          <w:p w14:paraId="0F0EEBEB" w14:textId="3064D2DD" w:rsidR="5B182781" w:rsidRDefault="5B182781" w:rsidP="70AE479E">
            <w:pPr>
              <w:spacing w:line="259" w:lineRule="auto"/>
              <w:rPr>
                <w:rFonts w:ascii="Calibri" w:eastAsia="Calibri" w:hAnsi="Calibri" w:cs="Calibri"/>
                <w:i/>
                <w:iCs/>
                <w:lang w:val="es"/>
              </w:rPr>
            </w:pPr>
            <w:r w:rsidRPr="70AE479E">
              <w:rPr>
                <w:rFonts w:ascii="Calibri" w:eastAsia="Calibri" w:hAnsi="Calibri" w:cs="Calibri"/>
                <w:i/>
                <w:iCs/>
                <w:lang w:val="es"/>
              </w:rPr>
              <w:t>Entrega de pedido equivocado</w:t>
            </w:r>
          </w:p>
          <w:p w14:paraId="2E5FB1B5" w14:textId="3E8402A8" w:rsidR="70AE479E" w:rsidRDefault="70AE479E" w:rsidP="70AE479E">
            <w:pPr>
              <w:spacing w:line="259" w:lineRule="auto"/>
              <w:rPr>
                <w:rFonts w:ascii="Calibri" w:eastAsia="Calibri" w:hAnsi="Calibri" w:cs="Calibri"/>
                <w:i/>
                <w:iCs/>
                <w:lang w:val="es"/>
              </w:rPr>
            </w:pPr>
          </w:p>
        </w:tc>
        <w:tc>
          <w:tcPr>
            <w:tcW w:w="1660" w:type="dxa"/>
            <w:shd w:val="clear" w:color="auto" w:fill="auto"/>
            <w:tcMar>
              <w:top w:w="15" w:type="dxa"/>
              <w:left w:w="15" w:type="dxa"/>
              <w:bottom w:w="0" w:type="dxa"/>
              <w:right w:w="15" w:type="dxa"/>
            </w:tcMar>
          </w:tcPr>
          <w:p w14:paraId="7DC9DA1F" w14:textId="7CECB4AB" w:rsidR="39FC8407" w:rsidRDefault="39FC8407" w:rsidP="70AE479E">
            <w:pPr>
              <w:jc w:val="both"/>
              <w:rPr>
                <w:rFonts w:ascii="Calibri" w:eastAsia="Calibri" w:hAnsi="Calibri" w:cs="Calibri"/>
                <w:i/>
                <w:iCs/>
                <w:lang w:val="es"/>
              </w:rPr>
            </w:pPr>
            <w:r w:rsidRPr="70AE479E">
              <w:rPr>
                <w:rFonts w:ascii="Calibri" w:eastAsia="Calibri" w:hAnsi="Calibri" w:cs="Calibri"/>
                <w:i/>
                <w:iCs/>
                <w:lang w:val="es"/>
              </w:rPr>
              <w:t xml:space="preserve">Utilización del sistema para notificar </w:t>
            </w:r>
            <w:r w:rsidR="31A8EDCA" w:rsidRPr="70AE479E">
              <w:rPr>
                <w:rFonts w:ascii="Calibri" w:eastAsia="Calibri" w:hAnsi="Calibri" w:cs="Calibri"/>
                <w:i/>
                <w:iCs/>
                <w:lang w:val="es"/>
              </w:rPr>
              <w:t xml:space="preserve">recepción de pedido </w:t>
            </w:r>
          </w:p>
        </w:tc>
      </w:tr>
    </w:tbl>
    <w:p w14:paraId="769D0D3C" w14:textId="31D38B10" w:rsidR="001905F6" w:rsidRPr="00605082" w:rsidRDefault="001905F6" w:rsidP="4F5AD2BB">
      <w:pPr>
        <w:ind w:left="708"/>
        <w:jc w:val="both"/>
        <w:rPr>
          <w:rFonts w:ascii="Calibri" w:hAnsi="Calibri" w:cs="Book Antiqua"/>
          <w:i/>
          <w:iCs/>
          <w:color w:val="0000FF"/>
        </w:rPr>
      </w:pPr>
    </w:p>
    <w:p w14:paraId="54CD245A" w14:textId="77777777" w:rsidR="001905F6" w:rsidRPr="00605082" w:rsidRDefault="001905F6" w:rsidP="00605082">
      <w:pPr>
        <w:ind w:left="720"/>
        <w:jc w:val="both"/>
        <w:rPr>
          <w:rFonts w:ascii="Calibri" w:hAnsi="Calibri" w:cs="Book Antiqua"/>
          <w:i/>
          <w:color w:val="0000FF"/>
        </w:rPr>
      </w:pPr>
    </w:p>
    <w:p w14:paraId="1231BE67" w14:textId="77777777" w:rsidR="00605082" w:rsidRPr="00605082" w:rsidRDefault="00605082" w:rsidP="00605082"/>
    <w:p w14:paraId="36FEB5B0" w14:textId="1A3A2834" w:rsidR="00806C7C" w:rsidRDefault="56237C92" w:rsidP="00F53248">
      <w:pPr>
        <w:pStyle w:val="Ttulo2"/>
        <w:numPr>
          <w:ilvl w:val="1"/>
          <w:numId w:val="24"/>
        </w:numPr>
        <w:spacing w:before="0" w:after="0"/>
        <w:ind w:left="1418"/>
        <w:rPr>
          <w:rFonts w:ascii="Calibri" w:hAnsi="Calibri" w:cs="Book Antiqua"/>
          <w:i w:val="0"/>
          <w:iCs w:val="0"/>
          <w:sz w:val="24"/>
          <w:szCs w:val="24"/>
        </w:rPr>
      </w:pPr>
      <w:bookmarkStart w:id="13" w:name="_Toc384282998"/>
      <w:bookmarkStart w:id="14" w:name="_Toc119100236"/>
      <w:bookmarkStart w:id="15" w:name="_Toc106448020"/>
      <w:r w:rsidRPr="5B15FE54">
        <w:rPr>
          <w:rFonts w:ascii="Calibri" w:hAnsi="Calibri" w:cs="Book Antiqua"/>
          <w:i w:val="0"/>
          <w:iCs w:val="0"/>
          <w:sz w:val="24"/>
          <w:szCs w:val="24"/>
        </w:rPr>
        <w:t>Alcance</w:t>
      </w:r>
      <w:bookmarkStart w:id="16" w:name="_Toc384282999"/>
      <w:bookmarkEnd w:id="13"/>
      <w:bookmarkEnd w:id="14"/>
      <w:bookmarkEnd w:id="15"/>
    </w:p>
    <w:p w14:paraId="6C4E251E" w14:textId="44A05DAA" w:rsidR="00857C2C" w:rsidRDefault="0554E3FF" w:rsidP="4F5AD2BB">
      <w:pPr>
        <w:spacing w:line="276" w:lineRule="auto"/>
        <w:ind w:left="708"/>
        <w:jc w:val="both"/>
        <w:rPr>
          <w:rFonts w:ascii="Calibri" w:hAnsi="Calibri" w:cs="Book Antiqua"/>
          <w:i/>
          <w:iCs/>
        </w:rPr>
      </w:pPr>
      <w:r w:rsidRPr="4F5AD2BB">
        <w:rPr>
          <w:rFonts w:ascii="Calibri" w:hAnsi="Calibri" w:cs="Book Antiqua"/>
          <w:i/>
          <w:iCs/>
        </w:rPr>
        <w:t>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r w:rsidR="1F328517" w:rsidRPr="4F5AD2BB">
        <w:rPr>
          <w:rFonts w:ascii="Calibri" w:hAnsi="Calibri" w:cs="Book Antiqua"/>
          <w:i/>
          <w:iCs/>
        </w:rPr>
        <w:t xml:space="preserve">, así como </w:t>
      </w:r>
      <w:r w:rsidR="1F328517" w:rsidRPr="4F5AD2BB">
        <w:rPr>
          <w:rFonts w:ascii="Calibri" w:eastAsia="Calibri" w:hAnsi="Calibri" w:cs="Calibri"/>
          <w:i/>
          <w:iCs/>
          <w:lang w:val="es"/>
        </w:rPr>
        <w:t>la definición de requerimientos funcionales y no funcionales, definición de otros aspectos del producto, incluidos los objetivos del producto, restricciones, lo que el sistema no contempla, riesgos, contexto del producto, reglas y funciones de negocio</w:t>
      </w:r>
      <w:r w:rsidR="6ED53B1F" w:rsidRPr="4F5AD2BB">
        <w:rPr>
          <w:rFonts w:ascii="Calibri" w:eastAsia="Calibri" w:hAnsi="Calibri" w:cs="Calibri"/>
          <w:i/>
          <w:iCs/>
          <w:lang w:val="es"/>
        </w:rPr>
        <w:t>.</w:t>
      </w:r>
    </w:p>
    <w:p w14:paraId="775B591F" w14:textId="58557377" w:rsidR="00857C2C" w:rsidRDefault="00857C2C" w:rsidP="4F5AD2BB">
      <w:pPr>
        <w:ind w:left="720"/>
        <w:jc w:val="both"/>
        <w:rPr>
          <w:rFonts w:ascii="Calibri" w:hAnsi="Calibri" w:cs="Book Antiqua"/>
          <w:i/>
          <w:iCs/>
        </w:rPr>
      </w:pPr>
    </w:p>
    <w:p w14:paraId="30D7AA69" w14:textId="77777777" w:rsidR="00857C2C" w:rsidRPr="00A008C8" w:rsidRDefault="00857C2C" w:rsidP="00857C2C">
      <w:pPr>
        <w:rPr>
          <w:rFonts w:ascii="Calibri" w:hAnsi="Calibri"/>
        </w:rPr>
      </w:pPr>
    </w:p>
    <w:p w14:paraId="7B727702" w14:textId="77777777" w:rsidR="00857C2C" w:rsidRPr="00453783" w:rsidRDefault="32316616" w:rsidP="00F53248">
      <w:pPr>
        <w:pStyle w:val="Ttulo1"/>
        <w:numPr>
          <w:ilvl w:val="0"/>
          <w:numId w:val="24"/>
        </w:numPr>
        <w:spacing w:before="0" w:after="0"/>
        <w:rPr>
          <w:rFonts w:ascii="Calibri" w:hAnsi="Calibri" w:cs="Book Antiqua"/>
          <w:sz w:val="28"/>
          <w:szCs w:val="28"/>
        </w:rPr>
      </w:pPr>
      <w:bookmarkStart w:id="17" w:name="_Toc106448021"/>
      <w:bookmarkStart w:id="18" w:name="_Toc726600353"/>
      <w:r w:rsidRPr="5B15FE54">
        <w:rPr>
          <w:rFonts w:ascii="Calibri" w:hAnsi="Calibri" w:cs="Book Antiqua"/>
          <w:sz w:val="28"/>
          <w:szCs w:val="28"/>
        </w:rPr>
        <w:lastRenderedPageBreak/>
        <w:t>Presentación del Producto</w:t>
      </w:r>
      <w:bookmarkEnd w:id="17"/>
      <w:r w:rsidRPr="5B15FE54">
        <w:rPr>
          <w:rFonts w:ascii="Calibri" w:hAnsi="Calibri" w:cs="Book Antiqua"/>
          <w:sz w:val="28"/>
          <w:szCs w:val="28"/>
        </w:rPr>
        <w:t xml:space="preserve"> </w:t>
      </w:r>
      <w:bookmarkEnd w:id="18"/>
    </w:p>
    <w:p w14:paraId="5EDF8071" w14:textId="77777777" w:rsidR="00857C2C" w:rsidRPr="00453783" w:rsidRDefault="32316616" w:rsidP="00F53248">
      <w:pPr>
        <w:pStyle w:val="Ttulo2"/>
        <w:numPr>
          <w:ilvl w:val="1"/>
          <w:numId w:val="24"/>
        </w:numPr>
        <w:ind w:left="1418"/>
        <w:rPr>
          <w:rFonts w:ascii="Calibri" w:hAnsi="Calibri" w:cs="Book Antiqua"/>
          <w:i w:val="0"/>
          <w:iCs w:val="0"/>
          <w:sz w:val="24"/>
          <w:szCs w:val="24"/>
        </w:rPr>
      </w:pPr>
      <w:bookmarkStart w:id="19" w:name="_Toc732214862"/>
      <w:bookmarkStart w:id="20" w:name="_Toc106448022"/>
      <w:r w:rsidRPr="5B15FE54">
        <w:rPr>
          <w:rFonts w:ascii="Calibri" w:hAnsi="Calibri" w:cs="Book Antiqua"/>
          <w:i w:val="0"/>
          <w:iCs w:val="0"/>
          <w:sz w:val="24"/>
          <w:szCs w:val="24"/>
        </w:rPr>
        <w:t>Propósito del Sistema</w:t>
      </w:r>
      <w:bookmarkEnd w:id="19"/>
      <w:bookmarkEnd w:id="20"/>
    </w:p>
    <w:p w14:paraId="2C6563A2" w14:textId="77777777" w:rsidR="00670299" w:rsidRPr="00FD650E" w:rsidRDefault="482587F4" w:rsidP="00F53248">
      <w:pPr>
        <w:pStyle w:val="Ttulo3"/>
        <w:numPr>
          <w:ilvl w:val="2"/>
          <w:numId w:val="25"/>
        </w:numPr>
        <w:ind w:left="1843"/>
        <w:rPr>
          <w:rFonts w:ascii="Calibri" w:hAnsi="Calibri" w:cs="Book Antiqua"/>
          <w:sz w:val="24"/>
          <w:szCs w:val="24"/>
        </w:rPr>
      </w:pPr>
      <w:bookmarkStart w:id="21" w:name="_Toc59650440"/>
      <w:bookmarkStart w:id="22" w:name="_Toc106448023"/>
      <w:bookmarkStart w:id="23" w:name="_Toc1581732082"/>
      <w:r w:rsidRPr="5B15FE54">
        <w:rPr>
          <w:rFonts w:ascii="Calibri" w:hAnsi="Calibri" w:cs="Book Antiqua"/>
          <w:sz w:val="24"/>
          <w:szCs w:val="24"/>
        </w:rPr>
        <w:t>Planteamiento del problema</w:t>
      </w:r>
      <w:bookmarkEnd w:id="21"/>
      <w:bookmarkEnd w:id="22"/>
      <w:r w:rsidRPr="5B15FE54">
        <w:rPr>
          <w:rFonts w:ascii="Calibri" w:hAnsi="Calibri" w:cs="Book Antiqua"/>
          <w:sz w:val="24"/>
          <w:szCs w:val="24"/>
        </w:rPr>
        <w:t xml:space="preserve"> </w:t>
      </w:r>
      <w:bookmarkEnd w:id="23"/>
    </w:p>
    <w:p w14:paraId="2ED74754" w14:textId="77777777" w:rsidR="00670299" w:rsidRPr="008A7220" w:rsidRDefault="00FD650E" w:rsidP="00670299">
      <w:pPr>
        <w:ind w:left="1134"/>
        <w:jc w:val="both"/>
        <w:rPr>
          <w:rFonts w:ascii="Calibri" w:hAnsi="Calibri" w:cs="Calibri"/>
          <w:color w:val="000000"/>
        </w:rPr>
      </w:pPr>
      <w:r w:rsidRPr="008A7220">
        <w:rPr>
          <w:rFonts w:ascii="Calibri" w:hAnsi="Calibri" w:cs="Calibri"/>
          <w:color w:val="000000"/>
        </w:rPr>
        <w:t>El problema de distribución de choferes a vehículos radica en la administración deficiente y falta de automatización en los procesos del negocio, esto influye negativamente en la productividad del negocio. Lo cual afecta a la secretaría y los choferes, cuyo impacto es:</w:t>
      </w:r>
    </w:p>
    <w:p w14:paraId="1AD173C9" w14:textId="77777777" w:rsidR="00FD650E" w:rsidRPr="008A7220" w:rsidRDefault="00FD650E" w:rsidP="00F53248">
      <w:pPr>
        <w:numPr>
          <w:ilvl w:val="0"/>
          <w:numId w:val="28"/>
        </w:numPr>
        <w:jc w:val="both"/>
        <w:rPr>
          <w:rFonts w:ascii="Calibri" w:hAnsi="Calibri" w:cs="Book Antiqua"/>
          <w:color w:val="000000"/>
        </w:rPr>
      </w:pPr>
      <w:r w:rsidRPr="008A7220">
        <w:rPr>
          <w:rFonts w:ascii="Calibri" w:hAnsi="Calibri" w:cs="Book Antiqua"/>
          <w:color w:val="000000"/>
        </w:rPr>
        <w:t>La distribución de choferes a vehículos es lenta.</w:t>
      </w:r>
    </w:p>
    <w:p w14:paraId="13E16E1A" w14:textId="77777777" w:rsidR="00FD650E" w:rsidRPr="008A7220" w:rsidRDefault="00FD650E" w:rsidP="00F53248">
      <w:pPr>
        <w:numPr>
          <w:ilvl w:val="0"/>
          <w:numId w:val="28"/>
        </w:numPr>
        <w:jc w:val="both"/>
        <w:rPr>
          <w:rFonts w:ascii="Calibri" w:hAnsi="Calibri" w:cs="Book Antiqua"/>
          <w:color w:val="000000"/>
        </w:rPr>
      </w:pPr>
      <w:r w:rsidRPr="008A7220">
        <w:rPr>
          <w:rFonts w:ascii="Calibri" w:hAnsi="Calibri" w:cs="Book Antiqua"/>
          <w:color w:val="000000"/>
        </w:rPr>
        <w:t>La mala gestión de labores encomendadas.</w:t>
      </w:r>
    </w:p>
    <w:p w14:paraId="070CD7EB" w14:textId="77777777" w:rsidR="00FD650E" w:rsidRPr="008A7220" w:rsidRDefault="00FD650E" w:rsidP="00F53248">
      <w:pPr>
        <w:numPr>
          <w:ilvl w:val="0"/>
          <w:numId w:val="28"/>
        </w:numPr>
        <w:jc w:val="both"/>
        <w:rPr>
          <w:rFonts w:ascii="Calibri" w:hAnsi="Calibri" w:cs="Book Antiqua"/>
          <w:color w:val="000000"/>
        </w:rPr>
      </w:pPr>
      <w:r w:rsidRPr="008A7220">
        <w:rPr>
          <w:rFonts w:ascii="Calibri" w:hAnsi="Calibri" w:cs="Book Antiqua"/>
          <w:color w:val="000000"/>
        </w:rPr>
        <w:t>La mala organización en la asignación de rutas.</w:t>
      </w:r>
    </w:p>
    <w:p w14:paraId="2AA44FF7" w14:textId="190AFF77" w:rsidR="00FD650E" w:rsidRPr="008A7220" w:rsidRDefault="36465240" w:rsidP="00F53248">
      <w:pPr>
        <w:numPr>
          <w:ilvl w:val="0"/>
          <w:numId w:val="28"/>
        </w:numPr>
        <w:jc w:val="both"/>
        <w:rPr>
          <w:rFonts w:ascii="Calibri" w:hAnsi="Calibri" w:cs="Book Antiqua"/>
          <w:color w:val="000000"/>
        </w:rPr>
      </w:pPr>
      <w:r w:rsidRPr="4F5AD2BB">
        <w:rPr>
          <w:rFonts w:ascii="Calibri" w:hAnsi="Calibri" w:cs="Book Antiqua"/>
          <w:color w:val="000000" w:themeColor="text1"/>
        </w:rPr>
        <w:t>Falta de disponibilidad de un medio mediante el cual se pueda auditar los movimientos de los vehículos en cada ruta.</w:t>
      </w:r>
      <w:r w:rsidR="440C9B35" w:rsidRPr="4F5AD2BB">
        <w:rPr>
          <w:rFonts w:ascii="Calibri" w:hAnsi="Calibri" w:cs="Book Antiqua"/>
          <w:color w:val="000000" w:themeColor="text1"/>
        </w:rPr>
        <w:t xml:space="preserve"> </w:t>
      </w:r>
    </w:p>
    <w:p w14:paraId="45DD4A80" w14:textId="77777777" w:rsidR="00670299" w:rsidRDefault="482587F4" w:rsidP="00F53248">
      <w:pPr>
        <w:pStyle w:val="Ttulo3"/>
        <w:numPr>
          <w:ilvl w:val="2"/>
          <w:numId w:val="25"/>
        </w:numPr>
        <w:ind w:left="1843"/>
        <w:rPr>
          <w:rFonts w:ascii="Calibri" w:hAnsi="Calibri" w:cs="Book Antiqua"/>
          <w:sz w:val="24"/>
          <w:szCs w:val="24"/>
        </w:rPr>
      </w:pPr>
      <w:bookmarkStart w:id="24" w:name="_Toc384283001"/>
      <w:bookmarkStart w:id="25" w:name="_Toc59650441"/>
      <w:bookmarkStart w:id="26" w:name="_Toc1662704782"/>
      <w:bookmarkStart w:id="27" w:name="_Toc106448024"/>
      <w:r w:rsidRPr="5B15FE54">
        <w:rPr>
          <w:rFonts w:ascii="Calibri" w:hAnsi="Calibri" w:cs="Book Antiqua"/>
          <w:sz w:val="24"/>
          <w:szCs w:val="24"/>
        </w:rPr>
        <w:t>Objetivo</w:t>
      </w:r>
      <w:bookmarkEnd w:id="24"/>
      <w:bookmarkEnd w:id="25"/>
      <w:bookmarkEnd w:id="26"/>
      <w:bookmarkEnd w:id="27"/>
    </w:p>
    <w:p w14:paraId="411C863B" w14:textId="2DCE8E18" w:rsidR="00670299" w:rsidRPr="00D927AE" w:rsidRDefault="36465240" w:rsidP="4F5AD2BB">
      <w:pPr>
        <w:ind w:left="1134"/>
        <w:jc w:val="both"/>
        <w:rPr>
          <w:rFonts w:ascii="Calibri" w:hAnsi="Calibri" w:cs="Book Antiqua"/>
          <w:i/>
          <w:iCs/>
          <w:color w:val="525252"/>
        </w:rPr>
      </w:pPr>
      <w:r w:rsidRPr="4F5AD2BB">
        <w:rPr>
          <w:rFonts w:ascii="Calibri" w:hAnsi="Calibri" w:cs="Calibri"/>
          <w:i/>
          <w:iCs/>
          <w:color w:val="000000" w:themeColor="text1"/>
        </w:rPr>
        <w:t>Para la secretaría de la empresa CAMIONCITOS S.A quien ha requerido de un software que administre y gestione los choferes, vehículos y sus rutas</w:t>
      </w:r>
      <w:r w:rsidRPr="4F5AD2BB">
        <w:rPr>
          <w:rFonts w:ascii="Calibri" w:hAnsi="Calibri" w:cs="Calibri"/>
          <w:b/>
          <w:bCs/>
          <w:i/>
          <w:iCs/>
          <w:color w:val="000000" w:themeColor="text1"/>
        </w:rPr>
        <w:t xml:space="preserve">, </w:t>
      </w:r>
      <w:r w:rsidRPr="4F5AD2BB">
        <w:rPr>
          <w:rFonts w:ascii="Calibri" w:hAnsi="Calibri" w:cs="Calibri"/>
          <w:i/>
          <w:iCs/>
          <w:color w:val="000000" w:themeColor="text1"/>
        </w:rPr>
        <w:t>el</w:t>
      </w:r>
      <w:r w:rsidRPr="4F5AD2BB">
        <w:rPr>
          <w:rFonts w:ascii="Calibri" w:hAnsi="Calibri" w:cs="Calibri"/>
          <w:b/>
          <w:bCs/>
          <w:i/>
          <w:iCs/>
          <w:color w:val="000000" w:themeColor="text1"/>
        </w:rPr>
        <w:t xml:space="preserve"> </w:t>
      </w:r>
      <w:r w:rsidRPr="4F5AD2BB">
        <w:rPr>
          <w:rFonts w:ascii="Calibri" w:hAnsi="Calibri" w:cs="Calibri"/>
          <w:i/>
          <w:iCs/>
          <w:color w:val="000000" w:themeColor="text1"/>
        </w:rPr>
        <w:t>sistema de gestión de rutas</w:t>
      </w:r>
      <w:r w:rsidRPr="4F5AD2BB">
        <w:rPr>
          <w:rFonts w:ascii="Calibri" w:hAnsi="Calibri" w:cs="Calibri"/>
          <w:b/>
          <w:bCs/>
          <w:i/>
          <w:iCs/>
          <w:color w:val="000000" w:themeColor="text1"/>
        </w:rPr>
        <w:t xml:space="preserve"> </w:t>
      </w:r>
      <w:r w:rsidRPr="4F5AD2BB">
        <w:rPr>
          <w:rFonts w:ascii="Calibri" w:hAnsi="Calibri" w:cs="Calibri"/>
          <w:i/>
          <w:iCs/>
          <w:color w:val="000000" w:themeColor="text1"/>
        </w:rPr>
        <w:t>es un aplicativo de escritorio que</w:t>
      </w:r>
      <w:r w:rsidRPr="4F5AD2BB">
        <w:rPr>
          <w:rFonts w:ascii="Calibri" w:hAnsi="Calibri" w:cs="Calibri"/>
          <w:b/>
          <w:bCs/>
          <w:i/>
          <w:iCs/>
          <w:color w:val="000000" w:themeColor="text1"/>
        </w:rPr>
        <w:t xml:space="preserve"> </w:t>
      </w:r>
      <w:r w:rsidRPr="4F5AD2BB">
        <w:rPr>
          <w:rFonts w:ascii="Calibri" w:hAnsi="Calibri" w:cs="Calibri"/>
          <w:i/>
          <w:iCs/>
          <w:color w:val="000000" w:themeColor="text1"/>
        </w:rPr>
        <w:t>almacena los choferes, rutas y vehículos utilizados, permite auditar los movimientos de los vehículos durante sus rutas, el kilometraje por vehículo y los gastos de combustible generados por los mismos.</w:t>
      </w:r>
    </w:p>
    <w:p w14:paraId="7196D064" w14:textId="77777777" w:rsidR="00670299" w:rsidRPr="00D927AE" w:rsidRDefault="00670299" w:rsidP="00670299">
      <w:pPr>
        <w:ind w:left="1134"/>
        <w:jc w:val="both"/>
        <w:rPr>
          <w:rFonts w:ascii="Calibri" w:hAnsi="Calibri" w:cs="Book Antiqua"/>
          <w:i/>
          <w:color w:val="525252"/>
        </w:rPr>
      </w:pPr>
    </w:p>
    <w:p w14:paraId="002442FB" w14:textId="77777777" w:rsidR="00670299" w:rsidRPr="00453783" w:rsidRDefault="482587F4" w:rsidP="00F53248">
      <w:pPr>
        <w:pStyle w:val="Ttulo3"/>
        <w:numPr>
          <w:ilvl w:val="2"/>
          <w:numId w:val="25"/>
        </w:numPr>
        <w:ind w:left="1843"/>
        <w:rPr>
          <w:rFonts w:ascii="Calibri" w:hAnsi="Calibri" w:cs="Book Antiqua"/>
          <w:sz w:val="24"/>
          <w:szCs w:val="24"/>
        </w:rPr>
      </w:pPr>
      <w:bookmarkStart w:id="28" w:name="_Toc59650442"/>
      <w:bookmarkStart w:id="29" w:name="_Toc106448025"/>
      <w:bookmarkStart w:id="30" w:name="_Toc596123286"/>
      <w:r w:rsidRPr="5B15FE54">
        <w:rPr>
          <w:rFonts w:ascii="Calibri" w:hAnsi="Calibri" w:cs="Book Antiqua"/>
          <w:sz w:val="24"/>
          <w:szCs w:val="24"/>
        </w:rPr>
        <w:t>Alcance</w:t>
      </w:r>
      <w:bookmarkEnd w:id="28"/>
      <w:bookmarkEnd w:id="29"/>
      <w:r w:rsidRPr="5B15FE54">
        <w:rPr>
          <w:rFonts w:ascii="Calibri" w:hAnsi="Calibri" w:cs="Book Antiqua"/>
          <w:sz w:val="24"/>
          <w:szCs w:val="24"/>
        </w:rPr>
        <w:t xml:space="preserve"> </w:t>
      </w:r>
      <w:bookmarkEnd w:id="30"/>
    </w:p>
    <w:p w14:paraId="0297E09F" w14:textId="77777777" w:rsidR="00FD650E" w:rsidRDefault="00FD650E" w:rsidP="00FD650E">
      <w:pPr>
        <w:pStyle w:val="NormalWeb"/>
        <w:spacing w:before="0" w:beforeAutospacing="0" w:after="0" w:afterAutospacing="0"/>
        <w:ind w:left="1134"/>
        <w:jc w:val="both"/>
        <w:rPr>
          <w:rFonts w:ascii="Calibri" w:hAnsi="Calibri" w:cs="Calibri"/>
          <w:i/>
          <w:iCs/>
          <w:color w:val="000000"/>
          <w:lang w:val="es-EC" w:eastAsia="es-EC"/>
        </w:rPr>
      </w:pPr>
      <w:r w:rsidRPr="00FD650E">
        <w:rPr>
          <w:rFonts w:ascii="Calibri" w:hAnsi="Calibri" w:cs="Calibri"/>
          <w:i/>
          <w:iCs/>
          <w:color w:val="000000"/>
          <w:lang w:val="es-EC" w:eastAsia="es-EC"/>
        </w:rPr>
        <w:t>Una solución satisfactoria permitirá: </w:t>
      </w:r>
    </w:p>
    <w:p w14:paraId="34FF1C98" w14:textId="77777777" w:rsidR="00FD650E" w:rsidRPr="00FD650E" w:rsidRDefault="00FD650E" w:rsidP="00FD650E">
      <w:pPr>
        <w:pStyle w:val="NormalWeb"/>
        <w:spacing w:before="0" w:beforeAutospacing="0" w:after="0" w:afterAutospacing="0"/>
        <w:ind w:left="1134"/>
        <w:jc w:val="both"/>
        <w:rPr>
          <w:lang w:val="es-EC" w:eastAsia="es-EC"/>
        </w:rPr>
      </w:pPr>
    </w:p>
    <w:p w14:paraId="0B79E140" w14:textId="77777777" w:rsidR="00FD650E" w:rsidRPr="00FD650E" w:rsidRDefault="00FD650E" w:rsidP="00F53248">
      <w:pPr>
        <w:numPr>
          <w:ilvl w:val="0"/>
          <w:numId w:val="29"/>
        </w:numPr>
        <w:suppressAutoHyphens w:val="0"/>
        <w:jc w:val="both"/>
        <w:textAlignment w:val="baseline"/>
        <w:rPr>
          <w:rFonts w:ascii="Calibri" w:hAnsi="Calibri" w:cs="Calibri"/>
          <w:color w:val="000000"/>
          <w:lang w:val="es-EC" w:eastAsia="es-EC"/>
        </w:rPr>
      </w:pPr>
      <w:r w:rsidRPr="00FD650E">
        <w:rPr>
          <w:rFonts w:ascii="Calibri" w:hAnsi="Calibri" w:cs="Calibri"/>
          <w:color w:val="000000"/>
          <w:lang w:val="es-EC" w:eastAsia="es-EC"/>
        </w:rPr>
        <w:t>Almacenar los choferes, rutas y vehículos utilizados para las labores de la empresa, las cuales podrán ser consultadas posteriormente para la asignación de rutas a los choferes.</w:t>
      </w:r>
    </w:p>
    <w:p w14:paraId="5BAA9169" w14:textId="77777777" w:rsidR="00FD650E" w:rsidRPr="00FD650E" w:rsidRDefault="00FD650E" w:rsidP="00F53248">
      <w:pPr>
        <w:numPr>
          <w:ilvl w:val="0"/>
          <w:numId w:val="29"/>
        </w:numPr>
        <w:suppressAutoHyphens w:val="0"/>
        <w:jc w:val="both"/>
        <w:textAlignment w:val="baseline"/>
        <w:rPr>
          <w:rFonts w:ascii="Calibri" w:hAnsi="Calibri" w:cs="Calibri"/>
          <w:color w:val="000000"/>
          <w:lang w:val="es-EC" w:eastAsia="es-EC"/>
        </w:rPr>
      </w:pPr>
      <w:r w:rsidRPr="00FD650E">
        <w:rPr>
          <w:rFonts w:ascii="Calibri" w:hAnsi="Calibri" w:cs="Calibri"/>
          <w:color w:val="000000"/>
          <w:lang w:val="es-EC" w:eastAsia="es-EC"/>
        </w:rPr>
        <w:t>Llevar un seguimiento de los movimientos de los vehículos en cada ruta.</w:t>
      </w:r>
    </w:p>
    <w:p w14:paraId="51B3CAEC" w14:textId="77777777" w:rsidR="00FD650E" w:rsidRPr="00FD650E" w:rsidRDefault="00FD650E" w:rsidP="00F53248">
      <w:pPr>
        <w:numPr>
          <w:ilvl w:val="0"/>
          <w:numId w:val="29"/>
        </w:numPr>
        <w:suppressAutoHyphens w:val="0"/>
        <w:jc w:val="both"/>
        <w:textAlignment w:val="baseline"/>
        <w:rPr>
          <w:rFonts w:ascii="Calibri" w:hAnsi="Calibri" w:cs="Calibri"/>
          <w:color w:val="000000"/>
          <w:lang w:val="es-EC" w:eastAsia="es-EC"/>
        </w:rPr>
      </w:pPr>
      <w:r w:rsidRPr="00FD650E">
        <w:rPr>
          <w:rFonts w:ascii="Calibri" w:hAnsi="Calibri" w:cs="Calibri"/>
          <w:color w:val="000000"/>
          <w:lang w:val="es-EC" w:eastAsia="es-EC"/>
        </w:rPr>
        <w:t>Controlar los gastos de combustible generados por los vehículos.</w:t>
      </w:r>
    </w:p>
    <w:p w14:paraId="6D072C0D" w14:textId="77777777" w:rsidR="00670299" w:rsidRPr="00FD650E" w:rsidRDefault="00670299" w:rsidP="00FD650E">
      <w:pPr>
        <w:ind w:left="1134"/>
        <w:jc w:val="both"/>
        <w:rPr>
          <w:rFonts w:ascii="Calibri" w:hAnsi="Calibri" w:cs="Book Antiqua"/>
          <w:i/>
          <w:color w:val="0000FF"/>
          <w:lang w:val="es-EC"/>
        </w:rPr>
      </w:pPr>
    </w:p>
    <w:p w14:paraId="48A21919" w14:textId="77777777" w:rsidR="00670299" w:rsidRPr="00453783" w:rsidRDefault="00670299" w:rsidP="00670299">
      <w:pPr>
        <w:ind w:left="720"/>
        <w:jc w:val="both"/>
        <w:rPr>
          <w:rFonts w:ascii="Calibri" w:hAnsi="Calibri" w:cs="Book Antiqua"/>
          <w:b/>
        </w:rPr>
      </w:pPr>
    </w:p>
    <w:p w14:paraId="30713A70" w14:textId="77777777" w:rsidR="00670299" w:rsidRDefault="482587F4" w:rsidP="00F53248">
      <w:pPr>
        <w:pStyle w:val="Ttulo3"/>
        <w:numPr>
          <w:ilvl w:val="2"/>
          <w:numId w:val="25"/>
        </w:numPr>
        <w:ind w:left="1843"/>
        <w:rPr>
          <w:rFonts w:ascii="Calibri" w:hAnsi="Calibri" w:cs="Book Antiqua"/>
          <w:sz w:val="24"/>
          <w:szCs w:val="24"/>
        </w:rPr>
      </w:pPr>
      <w:bookmarkStart w:id="31" w:name="_Toc384283003"/>
      <w:bookmarkStart w:id="32" w:name="_Toc59650443"/>
      <w:bookmarkStart w:id="33" w:name="_Toc1652008328"/>
      <w:bookmarkStart w:id="34" w:name="_Toc106448026"/>
      <w:r w:rsidRPr="5B15FE54">
        <w:rPr>
          <w:rFonts w:ascii="Calibri" w:hAnsi="Calibri" w:cs="Book Antiqua"/>
          <w:sz w:val="24"/>
          <w:szCs w:val="24"/>
        </w:rPr>
        <w:t>El Sistema no contempla</w:t>
      </w:r>
      <w:bookmarkEnd w:id="31"/>
      <w:bookmarkEnd w:id="32"/>
      <w:bookmarkEnd w:id="33"/>
      <w:bookmarkEnd w:id="34"/>
    </w:p>
    <w:p w14:paraId="6BD18F9B" w14:textId="77777777" w:rsidR="00FD650E" w:rsidRPr="00FD650E" w:rsidRDefault="00FD650E" w:rsidP="00FD650E"/>
    <w:p w14:paraId="4C7572FF" w14:textId="77777777" w:rsidR="00FD650E" w:rsidRPr="008A7220" w:rsidRDefault="00FD650E" w:rsidP="00F53248">
      <w:pPr>
        <w:numPr>
          <w:ilvl w:val="0"/>
          <w:numId w:val="30"/>
        </w:numPr>
        <w:jc w:val="both"/>
        <w:rPr>
          <w:rFonts w:ascii="Calibri" w:hAnsi="Calibri" w:cs="Book Antiqua"/>
          <w:iCs/>
          <w:color w:val="000000"/>
        </w:rPr>
      </w:pPr>
      <w:r w:rsidRPr="008A7220">
        <w:rPr>
          <w:rFonts w:ascii="Calibri" w:hAnsi="Calibri" w:cs="Book Antiqua"/>
          <w:iCs/>
          <w:color w:val="000000"/>
        </w:rPr>
        <w:t>El sistema no cuenta con una aplicación móvil.</w:t>
      </w:r>
    </w:p>
    <w:p w14:paraId="5590320D" w14:textId="77777777" w:rsidR="00FD650E" w:rsidRPr="008A7220" w:rsidRDefault="00FD650E" w:rsidP="00F53248">
      <w:pPr>
        <w:numPr>
          <w:ilvl w:val="0"/>
          <w:numId w:val="30"/>
        </w:numPr>
        <w:jc w:val="both"/>
        <w:rPr>
          <w:rFonts w:ascii="Calibri" w:hAnsi="Calibri" w:cs="Book Antiqua"/>
          <w:iCs/>
          <w:color w:val="000000"/>
        </w:rPr>
      </w:pPr>
      <w:r w:rsidRPr="008A7220">
        <w:rPr>
          <w:rFonts w:ascii="Calibri" w:hAnsi="Calibri" w:cs="Book Antiqua"/>
          <w:iCs/>
          <w:color w:val="000000"/>
        </w:rPr>
        <w:t xml:space="preserve">El sistema no cuenta con una aplicación web. </w:t>
      </w:r>
    </w:p>
    <w:p w14:paraId="0A152595" w14:textId="77777777" w:rsidR="00670299" w:rsidRPr="008A7220" w:rsidRDefault="00FD650E" w:rsidP="00F53248">
      <w:pPr>
        <w:numPr>
          <w:ilvl w:val="0"/>
          <w:numId w:val="30"/>
        </w:numPr>
        <w:jc w:val="both"/>
        <w:rPr>
          <w:rFonts w:ascii="Calibri" w:hAnsi="Calibri" w:cs="Book Antiqua"/>
          <w:iCs/>
          <w:color w:val="000000"/>
        </w:rPr>
      </w:pPr>
      <w:r w:rsidRPr="008A7220">
        <w:rPr>
          <w:rFonts w:ascii="Calibri" w:hAnsi="Calibri" w:cs="Book Antiqua"/>
          <w:iCs/>
          <w:color w:val="000000"/>
        </w:rPr>
        <w:t>El sistema no contempla una interacción directa entre la secretaría y los choferes.</w:t>
      </w:r>
    </w:p>
    <w:p w14:paraId="238601FE" w14:textId="77777777" w:rsidR="00857C2C" w:rsidRPr="00453783" w:rsidRDefault="00857C2C" w:rsidP="00857C2C">
      <w:pPr>
        <w:jc w:val="both"/>
        <w:rPr>
          <w:rFonts w:ascii="Calibri" w:hAnsi="Calibri" w:cs="Book Antiqua"/>
        </w:rPr>
      </w:pPr>
    </w:p>
    <w:p w14:paraId="7BCE0567" w14:textId="77777777" w:rsidR="00857C2C" w:rsidRPr="00453783" w:rsidRDefault="027327E2" w:rsidP="00F53248">
      <w:pPr>
        <w:pStyle w:val="Ttulo2"/>
        <w:numPr>
          <w:ilvl w:val="1"/>
          <w:numId w:val="24"/>
        </w:numPr>
        <w:ind w:left="1418"/>
        <w:rPr>
          <w:rFonts w:ascii="Calibri" w:hAnsi="Calibri" w:cs="Book Antiqua"/>
          <w:i w:val="0"/>
          <w:iCs w:val="0"/>
          <w:sz w:val="24"/>
          <w:szCs w:val="24"/>
        </w:rPr>
      </w:pPr>
      <w:bookmarkStart w:id="35" w:name="_Toc247947124"/>
      <w:bookmarkStart w:id="36" w:name="_Toc106448027"/>
      <w:r w:rsidRPr="5B15FE54">
        <w:rPr>
          <w:rFonts w:ascii="Calibri" w:hAnsi="Calibri" w:cs="Book Antiqua"/>
          <w:i w:val="0"/>
          <w:iCs w:val="0"/>
          <w:sz w:val="24"/>
          <w:szCs w:val="24"/>
        </w:rPr>
        <w:t>Riesgos</w:t>
      </w:r>
      <w:bookmarkEnd w:id="35"/>
      <w:bookmarkEnd w:id="36"/>
    </w:p>
    <w:p w14:paraId="5B08B5D1" w14:textId="77777777" w:rsidR="001905F6" w:rsidRDefault="001905F6" w:rsidP="001905F6">
      <w:pPr>
        <w:ind w:left="720"/>
        <w:jc w:val="both"/>
        <w:rPr>
          <w:rFonts w:ascii="Calibri" w:hAnsi="Calibri" w:cs="Book Antiqua"/>
          <w:i/>
          <w:color w:val="0000FF"/>
        </w:rPr>
      </w:pPr>
    </w:p>
    <w:tbl>
      <w:tblPr>
        <w:tblW w:w="860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852"/>
        <w:gridCol w:w="1433"/>
        <w:gridCol w:w="983"/>
        <w:gridCol w:w="2551"/>
        <w:gridCol w:w="1785"/>
      </w:tblGrid>
      <w:tr w:rsidR="00E4055B" w:rsidRPr="00DD5B1D" w14:paraId="6D99DCFF" w14:textId="77777777" w:rsidTr="70AE479E">
        <w:trPr>
          <w:trHeight w:val="564"/>
          <w:jc w:val="center"/>
        </w:trPr>
        <w:tc>
          <w:tcPr>
            <w:tcW w:w="1852" w:type="dxa"/>
            <w:shd w:val="clear" w:color="auto" w:fill="C9C9C9" w:themeFill="accent3" w:themeFillTint="99"/>
            <w:tcMar>
              <w:top w:w="15" w:type="dxa"/>
              <w:left w:w="15" w:type="dxa"/>
              <w:bottom w:w="0" w:type="dxa"/>
              <w:right w:w="15" w:type="dxa"/>
            </w:tcMar>
            <w:hideMark/>
          </w:tcPr>
          <w:p w14:paraId="4D855984" w14:textId="77777777" w:rsidR="00E4055B" w:rsidRPr="00DD5B1D" w:rsidRDefault="00E4055B" w:rsidP="009B5943">
            <w:pPr>
              <w:ind w:left="142"/>
              <w:jc w:val="both"/>
              <w:rPr>
                <w:rFonts w:ascii="Calibri" w:hAnsi="Calibri" w:cs="Book Antiqua"/>
                <w:color w:val="000000"/>
              </w:rPr>
            </w:pPr>
            <w:r w:rsidRPr="00DD5B1D">
              <w:rPr>
                <w:rFonts w:ascii="Calibri" w:hAnsi="Calibri" w:cs="Book Antiqua"/>
                <w:color w:val="000000"/>
              </w:rPr>
              <w:lastRenderedPageBreak/>
              <w:t> </w:t>
            </w:r>
          </w:p>
          <w:p w14:paraId="637BA501" w14:textId="77777777" w:rsidR="00E4055B" w:rsidRPr="00DD5B1D" w:rsidRDefault="00E4055B" w:rsidP="009B5943">
            <w:pPr>
              <w:ind w:left="142"/>
              <w:jc w:val="both"/>
              <w:rPr>
                <w:rFonts w:ascii="Calibri" w:hAnsi="Calibri" w:cs="Book Antiqua"/>
                <w:color w:val="000000"/>
              </w:rPr>
            </w:pPr>
            <w:r w:rsidRPr="00DD5B1D">
              <w:rPr>
                <w:rFonts w:ascii="Calibri" w:hAnsi="Calibri" w:cs="Book Antiqua"/>
                <w:b/>
                <w:bCs/>
                <w:color w:val="000000"/>
              </w:rPr>
              <w:t>Factor de riesgo</w:t>
            </w:r>
          </w:p>
        </w:tc>
        <w:tc>
          <w:tcPr>
            <w:tcW w:w="1433" w:type="dxa"/>
            <w:shd w:val="clear" w:color="auto" w:fill="C9C9C9" w:themeFill="accent3" w:themeFillTint="99"/>
            <w:tcMar>
              <w:top w:w="15" w:type="dxa"/>
              <w:left w:w="15" w:type="dxa"/>
              <w:bottom w:w="0" w:type="dxa"/>
              <w:right w:w="15" w:type="dxa"/>
            </w:tcMar>
            <w:hideMark/>
          </w:tcPr>
          <w:p w14:paraId="6CE2FCB8" w14:textId="77777777" w:rsidR="00E4055B" w:rsidRPr="00DD5B1D" w:rsidRDefault="00E4055B" w:rsidP="009B5943">
            <w:pPr>
              <w:ind w:left="127"/>
              <w:jc w:val="both"/>
              <w:rPr>
                <w:rFonts w:ascii="Calibri" w:hAnsi="Calibri" w:cs="Book Antiqua"/>
                <w:color w:val="000000"/>
              </w:rPr>
            </w:pPr>
            <w:r w:rsidRPr="00DD5B1D">
              <w:rPr>
                <w:rFonts w:ascii="Calibri" w:hAnsi="Calibri" w:cs="Book Antiqua"/>
                <w:color w:val="000000"/>
              </w:rPr>
              <w:t> </w:t>
            </w:r>
          </w:p>
          <w:p w14:paraId="77244D22" w14:textId="77777777" w:rsidR="00E4055B" w:rsidRPr="00DD5B1D" w:rsidRDefault="00E4055B" w:rsidP="009B5943">
            <w:pPr>
              <w:ind w:left="127"/>
              <w:jc w:val="both"/>
              <w:rPr>
                <w:rFonts w:ascii="Calibri" w:hAnsi="Calibri" w:cs="Book Antiqua"/>
                <w:color w:val="000000"/>
              </w:rPr>
            </w:pPr>
            <w:r w:rsidRPr="00DD5B1D">
              <w:rPr>
                <w:rFonts w:ascii="Calibri" w:hAnsi="Calibri" w:cs="Book Antiqua"/>
                <w:b/>
                <w:bCs/>
                <w:color w:val="000000"/>
              </w:rPr>
              <w:t>Probabilidad</w:t>
            </w:r>
          </w:p>
        </w:tc>
        <w:tc>
          <w:tcPr>
            <w:tcW w:w="983" w:type="dxa"/>
            <w:shd w:val="clear" w:color="auto" w:fill="C9C9C9" w:themeFill="accent3" w:themeFillTint="99"/>
            <w:tcMar>
              <w:top w:w="15" w:type="dxa"/>
              <w:left w:w="15" w:type="dxa"/>
              <w:bottom w:w="0" w:type="dxa"/>
              <w:right w:w="15" w:type="dxa"/>
            </w:tcMar>
            <w:hideMark/>
          </w:tcPr>
          <w:p w14:paraId="6A84B78A" w14:textId="77777777" w:rsidR="00E4055B" w:rsidRPr="00DD5B1D" w:rsidRDefault="00E4055B" w:rsidP="009B5943">
            <w:pPr>
              <w:ind w:left="121"/>
              <w:jc w:val="both"/>
              <w:rPr>
                <w:rFonts w:ascii="Calibri" w:hAnsi="Calibri" w:cs="Book Antiqua"/>
                <w:color w:val="000000"/>
              </w:rPr>
            </w:pPr>
            <w:r w:rsidRPr="00DD5B1D">
              <w:rPr>
                <w:rFonts w:ascii="Calibri" w:hAnsi="Calibri" w:cs="Book Antiqua"/>
                <w:color w:val="000000"/>
              </w:rPr>
              <w:t> </w:t>
            </w:r>
          </w:p>
          <w:p w14:paraId="08EC5558" w14:textId="77777777" w:rsidR="00E4055B" w:rsidRPr="00DD5B1D" w:rsidRDefault="00E4055B" w:rsidP="009B5943">
            <w:pPr>
              <w:ind w:left="121"/>
              <w:jc w:val="both"/>
              <w:rPr>
                <w:rFonts w:ascii="Calibri" w:hAnsi="Calibri" w:cs="Book Antiqua"/>
                <w:color w:val="000000"/>
              </w:rPr>
            </w:pPr>
            <w:r w:rsidRPr="00DD5B1D">
              <w:rPr>
                <w:rFonts w:ascii="Calibri" w:hAnsi="Calibri" w:cs="Book Antiqua"/>
                <w:b/>
                <w:bCs/>
                <w:color w:val="000000"/>
              </w:rPr>
              <w:t>Impacto</w:t>
            </w:r>
          </w:p>
        </w:tc>
        <w:tc>
          <w:tcPr>
            <w:tcW w:w="2551" w:type="dxa"/>
            <w:shd w:val="clear" w:color="auto" w:fill="C9C9C9" w:themeFill="accent3" w:themeFillTint="99"/>
            <w:tcMar>
              <w:top w:w="15" w:type="dxa"/>
              <w:left w:w="15" w:type="dxa"/>
              <w:bottom w:w="0" w:type="dxa"/>
              <w:right w:w="15" w:type="dxa"/>
            </w:tcMar>
            <w:hideMark/>
          </w:tcPr>
          <w:p w14:paraId="1999CB88" w14:textId="77777777" w:rsidR="00E4055B" w:rsidRPr="00DD5B1D" w:rsidRDefault="00E4055B" w:rsidP="009B5943">
            <w:pPr>
              <w:ind w:left="126"/>
              <w:jc w:val="both"/>
              <w:rPr>
                <w:rFonts w:ascii="Calibri" w:hAnsi="Calibri" w:cs="Book Antiqua"/>
                <w:color w:val="000000"/>
              </w:rPr>
            </w:pPr>
            <w:r w:rsidRPr="00DD5B1D">
              <w:rPr>
                <w:rFonts w:ascii="Calibri" w:hAnsi="Calibri" w:cs="Book Antiqua"/>
                <w:b/>
                <w:bCs/>
                <w:color w:val="000000"/>
              </w:rPr>
              <w:t>Estrategia de mitigación</w:t>
            </w:r>
          </w:p>
        </w:tc>
        <w:tc>
          <w:tcPr>
            <w:tcW w:w="1785" w:type="dxa"/>
            <w:shd w:val="clear" w:color="auto" w:fill="C9C9C9" w:themeFill="accent3" w:themeFillTint="99"/>
            <w:tcMar>
              <w:top w:w="15" w:type="dxa"/>
              <w:left w:w="15" w:type="dxa"/>
              <w:bottom w:w="0" w:type="dxa"/>
              <w:right w:w="15" w:type="dxa"/>
            </w:tcMar>
            <w:hideMark/>
          </w:tcPr>
          <w:p w14:paraId="3E40803B" w14:textId="77777777" w:rsidR="00E4055B" w:rsidRPr="00DD5B1D" w:rsidRDefault="00E4055B" w:rsidP="009B5943">
            <w:pPr>
              <w:ind w:left="164"/>
              <w:jc w:val="both"/>
              <w:rPr>
                <w:rFonts w:ascii="Calibri" w:hAnsi="Calibri" w:cs="Book Antiqua"/>
                <w:color w:val="000000"/>
              </w:rPr>
            </w:pPr>
            <w:r w:rsidRPr="00DD5B1D">
              <w:rPr>
                <w:rFonts w:ascii="Calibri" w:hAnsi="Calibri" w:cs="Book Antiqua"/>
                <w:color w:val="000000"/>
              </w:rPr>
              <w:t> </w:t>
            </w:r>
          </w:p>
          <w:p w14:paraId="399F6A14" w14:textId="77777777" w:rsidR="00E4055B" w:rsidRPr="00DD5B1D" w:rsidRDefault="00E4055B" w:rsidP="009B5943">
            <w:pPr>
              <w:ind w:left="164"/>
              <w:jc w:val="both"/>
              <w:rPr>
                <w:rFonts w:ascii="Calibri" w:hAnsi="Calibri" w:cs="Book Antiqua"/>
                <w:color w:val="000000"/>
              </w:rPr>
            </w:pPr>
            <w:r w:rsidRPr="00DD5B1D">
              <w:rPr>
                <w:rFonts w:ascii="Calibri" w:hAnsi="Calibri" w:cs="Book Antiqua"/>
                <w:b/>
                <w:bCs/>
                <w:color w:val="000000"/>
              </w:rPr>
              <w:t>Responsable</w:t>
            </w:r>
          </w:p>
        </w:tc>
      </w:tr>
      <w:tr w:rsidR="00E4055B" w:rsidRPr="00220E56" w14:paraId="16DEB4AB" w14:textId="77777777" w:rsidTr="70AE479E">
        <w:trPr>
          <w:trHeight w:val="346"/>
          <w:jc w:val="center"/>
        </w:trPr>
        <w:tc>
          <w:tcPr>
            <w:tcW w:w="1852" w:type="dxa"/>
            <w:shd w:val="clear" w:color="auto" w:fill="auto"/>
            <w:tcMar>
              <w:top w:w="15" w:type="dxa"/>
              <w:left w:w="15" w:type="dxa"/>
              <w:bottom w:w="0" w:type="dxa"/>
              <w:right w:w="15" w:type="dxa"/>
            </w:tcMar>
            <w:vAlign w:val="center"/>
          </w:tcPr>
          <w:p w14:paraId="0AD9C6F4" w14:textId="08CEA188" w:rsidR="00E4055B" w:rsidRPr="00220E56" w:rsidRDefault="333B4F18" w:rsidP="70AE479E">
            <w:pPr>
              <w:ind w:left="142"/>
              <w:jc w:val="center"/>
              <w:rPr>
                <w:rFonts w:ascii="Calibri" w:hAnsi="Calibri" w:cs="Book Antiqua"/>
                <w:i/>
                <w:iCs/>
                <w:color w:val="0000FF"/>
              </w:rPr>
            </w:pPr>
            <w:r w:rsidRPr="70AE479E">
              <w:rPr>
                <w:rFonts w:ascii="Calibri" w:hAnsi="Calibri" w:cs="Book Antiqua"/>
                <w:i/>
                <w:iCs/>
              </w:rPr>
              <w:t>Poco interés de parte del gerente de la empresa</w:t>
            </w:r>
          </w:p>
        </w:tc>
        <w:tc>
          <w:tcPr>
            <w:tcW w:w="1433" w:type="dxa"/>
            <w:shd w:val="clear" w:color="auto" w:fill="auto"/>
            <w:tcMar>
              <w:top w:w="15" w:type="dxa"/>
              <w:left w:w="15" w:type="dxa"/>
              <w:bottom w:w="0" w:type="dxa"/>
              <w:right w:w="15" w:type="dxa"/>
            </w:tcMar>
            <w:vAlign w:val="center"/>
          </w:tcPr>
          <w:p w14:paraId="1508EC45" w14:textId="1DF70876" w:rsidR="4F5AD2BB" w:rsidRDefault="4F5AD2BB" w:rsidP="70AE479E">
            <w:pPr>
              <w:ind w:left="127"/>
              <w:jc w:val="center"/>
              <w:rPr>
                <w:rFonts w:ascii="Calibri" w:hAnsi="Calibri" w:cs="Book Antiqua"/>
                <w:i/>
                <w:iCs/>
              </w:rPr>
            </w:pPr>
          </w:p>
          <w:p w14:paraId="4B1F511A" w14:textId="3E7066D9" w:rsidR="00E4055B" w:rsidRPr="00220E56" w:rsidRDefault="333B4F18" w:rsidP="70AE479E">
            <w:pPr>
              <w:ind w:left="127"/>
              <w:jc w:val="center"/>
              <w:rPr>
                <w:rFonts w:ascii="Calibri" w:hAnsi="Calibri" w:cs="Book Antiqua"/>
                <w:i/>
                <w:iCs/>
              </w:rPr>
            </w:pPr>
            <w:r w:rsidRPr="70AE479E">
              <w:rPr>
                <w:rFonts w:ascii="Calibri" w:hAnsi="Calibri" w:cs="Book Antiqua"/>
                <w:i/>
                <w:iCs/>
              </w:rPr>
              <w:t xml:space="preserve">Alto </w:t>
            </w:r>
          </w:p>
        </w:tc>
        <w:tc>
          <w:tcPr>
            <w:tcW w:w="983" w:type="dxa"/>
            <w:shd w:val="clear" w:color="auto" w:fill="auto"/>
            <w:tcMar>
              <w:top w:w="15" w:type="dxa"/>
              <w:left w:w="15" w:type="dxa"/>
              <w:bottom w:w="0" w:type="dxa"/>
              <w:right w:w="15" w:type="dxa"/>
            </w:tcMar>
            <w:vAlign w:val="center"/>
          </w:tcPr>
          <w:p w14:paraId="61A4DC52" w14:textId="1BDBAA8E" w:rsidR="4F5AD2BB" w:rsidRDefault="4F5AD2BB" w:rsidP="70AE479E">
            <w:pPr>
              <w:ind w:left="121"/>
              <w:jc w:val="center"/>
              <w:rPr>
                <w:rFonts w:ascii="Calibri" w:hAnsi="Calibri" w:cs="Book Antiqua"/>
                <w:i/>
                <w:iCs/>
              </w:rPr>
            </w:pPr>
          </w:p>
          <w:p w14:paraId="65F9C3DC" w14:textId="7805BB96" w:rsidR="00E4055B" w:rsidRPr="00220E56" w:rsidRDefault="333B4F18" w:rsidP="70AE479E">
            <w:pPr>
              <w:ind w:left="121"/>
              <w:jc w:val="center"/>
              <w:rPr>
                <w:rFonts w:ascii="Calibri" w:hAnsi="Calibri" w:cs="Book Antiqua"/>
                <w:i/>
                <w:iCs/>
              </w:rPr>
            </w:pPr>
            <w:r w:rsidRPr="70AE479E">
              <w:rPr>
                <w:rFonts w:ascii="Calibri" w:hAnsi="Calibri" w:cs="Book Antiqua"/>
                <w:i/>
                <w:iCs/>
              </w:rPr>
              <w:t xml:space="preserve">Alto </w:t>
            </w:r>
          </w:p>
        </w:tc>
        <w:tc>
          <w:tcPr>
            <w:tcW w:w="2551" w:type="dxa"/>
            <w:shd w:val="clear" w:color="auto" w:fill="auto"/>
            <w:tcMar>
              <w:top w:w="15" w:type="dxa"/>
              <w:left w:w="15" w:type="dxa"/>
              <w:bottom w:w="0" w:type="dxa"/>
              <w:right w:w="15" w:type="dxa"/>
            </w:tcMar>
          </w:tcPr>
          <w:p w14:paraId="5023141B" w14:textId="0FF2A8F4" w:rsidR="00E4055B" w:rsidRPr="00220E56" w:rsidRDefault="763C6B8F" w:rsidP="4F5AD2BB">
            <w:pPr>
              <w:ind w:left="126"/>
              <w:jc w:val="both"/>
              <w:rPr>
                <w:rFonts w:ascii="Calibri" w:hAnsi="Calibri" w:cs="Book Antiqua"/>
                <w:i/>
                <w:iCs/>
              </w:rPr>
            </w:pPr>
            <w:r w:rsidRPr="4F5AD2BB">
              <w:rPr>
                <w:rFonts w:ascii="Calibri" w:hAnsi="Calibri" w:cs="Book Antiqua"/>
                <w:i/>
                <w:iCs/>
              </w:rPr>
              <w:t xml:space="preserve">Realizar un encuentro en forma de taller con el gerente para explicar a detalle y de forma más dinámica la funcionabilidad del sistema </w:t>
            </w:r>
          </w:p>
        </w:tc>
        <w:tc>
          <w:tcPr>
            <w:tcW w:w="1785" w:type="dxa"/>
            <w:shd w:val="clear" w:color="auto" w:fill="auto"/>
            <w:tcMar>
              <w:top w:w="15" w:type="dxa"/>
              <w:left w:w="15" w:type="dxa"/>
              <w:bottom w:w="0" w:type="dxa"/>
              <w:right w:w="15" w:type="dxa"/>
            </w:tcMar>
          </w:tcPr>
          <w:p w14:paraId="1F3B1409" w14:textId="5751CAFB" w:rsidR="00E4055B" w:rsidRPr="00220E56" w:rsidRDefault="117EFEB4" w:rsidP="4F5AD2BB">
            <w:pPr>
              <w:ind w:left="164"/>
              <w:jc w:val="both"/>
              <w:rPr>
                <w:rFonts w:ascii="Calibri" w:hAnsi="Calibri" w:cs="Book Antiqua"/>
                <w:i/>
                <w:iCs/>
              </w:rPr>
            </w:pPr>
            <w:r w:rsidRPr="4F5AD2BB">
              <w:rPr>
                <w:rFonts w:ascii="Calibri" w:hAnsi="Calibri" w:cs="Book Antiqua"/>
                <w:i/>
                <w:iCs/>
              </w:rPr>
              <w:t xml:space="preserve">Gerente de la empresa </w:t>
            </w:r>
            <w:r w:rsidR="757EBE58" w:rsidRPr="4F5AD2BB">
              <w:rPr>
                <w:rFonts w:ascii="Calibri" w:hAnsi="Calibri" w:cs="Book Antiqua"/>
                <w:i/>
                <w:iCs/>
              </w:rPr>
              <w:t>Camioncitos S.A.</w:t>
            </w:r>
          </w:p>
        </w:tc>
      </w:tr>
      <w:tr w:rsidR="4F5AD2BB" w14:paraId="225805F3" w14:textId="77777777" w:rsidTr="70AE479E">
        <w:trPr>
          <w:trHeight w:val="346"/>
          <w:jc w:val="center"/>
        </w:trPr>
        <w:tc>
          <w:tcPr>
            <w:tcW w:w="1852" w:type="dxa"/>
            <w:shd w:val="clear" w:color="auto" w:fill="auto"/>
            <w:tcMar>
              <w:top w:w="15" w:type="dxa"/>
              <w:left w:w="15" w:type="dxa"/>
              <w:bottom w:w="0" w:type="dxa"/>
              <w:right w:w="15" w:type="dxa"/>
            </w:tcMar>
            <w:vAlign w:val="center"/>
          </w:tcPr>
          <w:p w14:paraId="4C42D01C" w14:textId="5C12DD1D" w:rsidR="02A8D7E5" w:rsidRDefault="24FA05F7" w:rsidP="70AE479E">
            <w:pPr>
              <w:jc w:val="center"/>
              <w:rPr>
                <w:rFonts w:ascii="Calibri" w:hAnsi="Calibri" w:cs="Book Antiqua"/>
                <w:i/>
                <w:iCs/>
              </w:rPr>
            </w:pPr>
            <w:r w:rsidRPr="70AE479E">
              <w:rPr>
                <w:rFonts w:ascii="Calibri" w:hAnsi="Calibri" w:cs="Book Antiqua"/>
                <w:i/>
                <w:iCs/>
              </w:rPr>
              <w:t xml:space="preserve">Poco interés de la secretaría </w:t>
            </w:r>
            <w:r w:rsidR="03B0B6CB" w:rsidRPr="70AE479E">
              <w:rPr>
                <w:rFonts w:ascii="Calibri" w:hAnsi="Calibri" w:cs="Book Antiqua"/>
                <w:i/>
                <w:iCs/>
              </w:rPr>
              <w:t>de la empresa</w:t>
            </w:r>
          </w:p>
        </w:tc>
        <w:tc>
          <w:tcPr>
            <w:tcW w:w="1433" w:type="dxa"/>
            <w:shd w:val="clear" w:color="auto" w:fill="auto"/>
            <w:tcMar>
              <w:top w:w="15" w:type="dxa"/>
              <w:left w:w="15" w:type="dxa"/>
              <w:bottom w:w="0" w:type="dxa"/>
              <w:right w:w="15" w:type="dxa"/>
            </w:tcMar>
            <w:vAlign w:val="center"/>
          </w:tcPr>
          <w:p w14:paraId="62F07A46" w14:textId="6ED2FC55" w:rsidR="02A8D7E5" w:rsidRDefault="24FA05F7" w:rsidP="70AE479E">
            <w:pPr>
              <w:jc w:val="center"/>
              <w:rPr>
                <w:rFonts w:ascii="Calibri" w:hAnsi="Calibri" w:cs="Book Antiqua"/>
                <w:i/>
                <w:iCs/>
              </w:rPr>
            </w:pPr>
            <w:r w:rsidRPr="70AE479E">
              <w:rPr>
                <w:rFonts w:ascii="Calibri" w:hAnsi="Calibri" w:cs="Book Antiqua"/>
                <w:i/>
                <w:iCs/>
              </w:rPr>
              <w:t>Alta</w:t>
            </w:r>
          </w:p>
        </w:tc>
        <w:tc>
          <w:tcPr>
            <w:tcW w:w="983" w:type="dxa"/>
            <w:shd w:val="clear" w:color="auto" w:fill="auto"/>
            <w:tcMar>
              <w:top w:w="15" w:type="dxa"/>
              <w:left w:w="15" w:type="dxa"/>
              <w:bottom w:w="0" w:type="dxa"/>
              <w:right w:w="15" w:type="dxa"/>
            </w:tcMar>
            <w:vAlign w:val="center"/>
          </w:tcPr>
          <w:p w14:paraId="44220ACD" w14:textId="2CBD501B" w:rsidR="02A8D7E5" w:rsidRDefault="24FA05F7" w:rsidP="70AE479E">
            <w:pPr>
              <w:jc w:val="center"/>
              <w:rPr>
                <w:rFonts w:ascii="Calibri" w:hAnsi="Calibri" w:cs="Book Antiqua"/>
                <w:i/>
                <w:iCs/>
              </w:rPr>
            </w:pPr>
            <w:r w:rsidRPr="70AE479E">
              <w:rPr>
                <w:rFonts w:ascii="Calibri" w:hAnsi="Calibri" w:cs="Book Antiqua"/>
                <w:i/>
                <w:iCs/>
              </w:rPr>
              <w:t xml:space="preserve">Media </w:t>
            </w:r>
          </w:p>
        </w:tc>
        <w:tc>
          <w:tcPr>
            <w:tcW w:w="2551" w:type="dxa"/>
            <w:shd w:val="clear" w:color="auto" w:fill="auto"/>
            <w:tcMar>
              <w:top w:w="15" w:type="dxa"/>
              <w:left w:w="15" w:type="dxa"/>
              <w:bottom w:w="0" w:type="dxa"/>
              <w:right w:w="15" w:type="dxa"/>
            </w:tcMar>
          </w:tcPr>
          <w:p w14:paraId="7B6F3922" w14:textId="068E8292" w:rsidR="02A8D7E5" w:rsidRDefault="02A8D7E5" w:rsidP="4F5AD2BB">
            <w:pPr>
              <w:spacing w:line="259" w:lineRule="auto"/>
              <w:ind w:left="126"/>
              <w:jc w:val="both"/>
              <w:rPr>
                <w:rFonts w:ascii="Calibri" w:hAnsi="Calibri" w:cs="Book Antiqua"/>
                <w:i/>
                <w:iCs/>
              </w:rPr>
            </w:pPr>
            <w:r w:rsidRPr="4F5AD2BB">
              <w:rPr>
                <w:rFonts w:ascii="Calibri" w:hAnsi="Calibri" w:cs="Book Antiqua"/>
                <w:i/>
                <w:iCs/>
              </w:rPr>
              <w:t xml:space="preserve">Realizar talleres de capacitación para que se familiarice con </w:t>
            </w:r>
            <w:proofErr w:type="gramStart"/>
            <w:r w:rsidRPr="4F5AD2BB">
              <w:rPr>
                <w:rFonts w:ascii="Calibri" w:hAnsi="Calibri" w:cs="Book Antiqua"/>
                <w:i/>
                <w:iCs/>
              </w:rPr>
              <w:t xml:space="preserve">los </w:t>
            </w:r>
            <w:r w:rsidRPr="4F5AD2BB">
              <w:rPr>
                <w:rFonts w:ascii="Calibri" w:hAnsi="Calibri" w:cs="Book Antiqua"/>
                <w:i/>
                <w:iCs/>
                <w:lang w:val="es"/>
              </w:rPr>
              <w:t>el</w:t>
            </w:r>
            <w:proofErr w:type="gramEnd"/>
            <w:r w:rsidRPr="4F5AD2BB">
              <w:rPr>
                <w:rFonts w:ascii="Calibri" w:hAnsi="Calibri" w:cs="Book Antiqua"/>
                <w:i/>
                <w:iCs/>
                <w:lang w:val="es"/>
              </w:rPr>
              <w:t xml:space="preserve"> proceso de organización de rutas, labores, encomendadas a los choferes</w:t>
            </w:r>
          </w:p>
        </w:tc>
        <w:tc>
          <w:tcPr>
            <w:tcW w:w="1785" w:type="dxa"/>
            <w:shd w:val="clear" w:color="auto" w:fill="auto"/>
            <w:tcMar>
              <w:top w:w="15" w:type="dxa"/>
              <w:left w:w="15" w:type="dxa"/>
              <w:bottom w:w="0" w:type="dxa"/>
              <w:right w:w="15" w:type="dxa"/>
            </w:tcMar>
          </w:tcPr>
          <w:p w14:paraId="69F31098" w14:textId="44C75BDC" w:rsidR="6F35AD0C" w:rsidRDefault="6F35AD0C" w:rsidP="4F5AD2BB">
            <w:pPr>
              <w:spacing w:line="259" w:lineRule="auto"/>
              <w:jc w:val="both"/>
              <w:rPr>
                <w:rFonts w:ascii="Calibri" w:hAnsi="Calibri" w:cs="Book Antiqua"/>
                <w:i/>
                <w:iCs/>
              </w:rPr>
            </w:pPr>
            <w:r w:rsidRPr="4F5AD2BB">
              <w:rPr>
                <w:rFonts w:ascii="Calibri" w:hAnsi="Calibri" w:cs="Book Antiqua"/>
                <w:i/>
                <w:iCs/>
              </w:rPr>
              <w:t>Luis Vera (analista)</w:t>
            </w:r>
          </w:p>
          <w:p w14:paraId="0C0CD9EC" w14:textId="40DEDE5E" w:rsidR="4F5AD2BB" w:rsidRDefault="4F5AD2BB" w:rsidP="4F5AD2BB">
            <w:pPr>
              <w:spacing w:line="259" w:lineRule="auto"/>
              <w:jc w:val="both"/>
              <w:rPr>
                <w:rFonts w:ascii="Calibri" w:hAnsi="Calibri" w:cs="Book Antiqua"/>
                <w:i/>
                <w:iCs/>
              </w:rPr>
            </w:pPr>
          </w:p>
        </w:tc>
      </w:tr>
      <w:tr w:rsidR="4F5AD2BB" w14:paraId="38E94698" w14:textId="77777777" w:rsidTr="70AE479E">
        <w:trPr>
          <w:trHeight w:val="346"/>
          <w:jc w:val="center"/>
        </w:trPr>
        <w:tc>
          <w:tcPr>
            <w:tcW w:w="1852" w:type="dxa"/>
            <w:shd w:val="clear" w:color="auto" w:fill="auto"/>
            <w:tcMar>
              <w:top w:w="15" w:type="dxa"/>
              <w:left w:w="15" w:type="dxa"/>
              <w:bottom w:w="0" w:type="dxa"/>
              <w:right w:w="15" w:type="dxa"/>
            </w:tcMar>
            <w:vAlign w:val="center"/>
          </w:tcPr>
          <w:p w14:paraId="3DE4F666" w14:textId="7F0FB336" w:rsidR="3EBE97C8" w:rsidRDefault="5AA29DE4" w:rsidP="70AE479E">
            <w:pPr>
              <w:jc w:val="center"/>
              <w:rPr>
                <w:rFonts w:ascii="Calibri" w:hAnsi="Calibri" w:cs="Book Antiqua"/>
                <w:i/>
                <w:iCs/>
              </w:rPr>
            </w:pPr>
            <w:r w:rsidRPr="70AE479E">
              <w:rPr>
                <w:rFonts w:ascii="Calibri" w:hAnsi="Calibri" w:cs="Book Antiqua"/>
                <w:i/>
                <w:iCs/>
              </w:rPr>
              <w:t>Atrasos en los entregables por parte del equipo del proyecto</w:t>
            </w:r>
          </w:p>
        </w:tc>
        <w:tc>
          <w:tcPr>
            <w:tcW w:w="1433" w:type="dxa"/>
            <w:shd w:val="clear" w:color="auto" w:fill="auto"/>
            <w:tcMar>
              <w:top w:w="15" w:type="dxa"/>
              <w:left w:w="15" w:type="dxa"/>
              <w:bottom w:w="0" w:type="dxa"/>
              <w:right w:w="15" w:type="dxa"/>
            </w:tcMar>
            <w:vAlign w:val="center"/>
          </w:tcPr>
          <w:p w14:paraId="17233A5C" w14:textId="6B51EB5C" w:rsidR="3EBE97C8" w:rsidRDefault="5AA29DE4" w:rsidP="70AE479E">
            <w:pPr>
              <w:jc w:val="center"/>
              <w:rPr>
                <w:rFonts w:ascii="Calibri" w:hAnsi="Calibri" w:cs="Book Antiqua"/>
                <w:i/>
                <w:iCs/>
              </w:rPr>
            </w:pPr>
            <w:r w:rsidRPr="70AE479E">
              <w:rPr>
                <w:rFonts w:ascii="Calibri" w:hAnsi="Calibri" w:cs="Book Antiqua"/>
                <w:i/>
                <w:iCs/>
              </w:rPr>
              <w:t xml:space="preserve">Media </w:t>
            </w:r>
          </w:p>
        </w:tc>
        <w:tc>
          <w:tcPr>
            <w:tcW w:w="983" w:type="dxa"/>
            <w:shd w:val="clear" w:color="auto" w:fill="auto"/>
            <w:tcMar>
              <w:top w:w="15" w:type="dxa"/>
              <w:left w:w="15" w:type="dxa"/>
              <w:bottom w:w="0" w:type="dxa"/>
              <w:right w:w="15" w:type="dxa"/>
            </w:tcMar>
            <w:vAlign w:val="center"/>
          </w:tcPr>
          <w:p w14:paraId="255E3F50" w14:textId="5F02A62D" w:rsidR="3EBE97C8" w:rsidRDefault="5AA29DE4" w:rsidP="70AE479E">
            <w:pPr>
              <w:jc w:val="center"/>
              <w:rPr>
                <w:rFonts w:ascii="Calibri" w:hAnsi="Calibri" w:cs="Book Antiqua"/>
                <w:i/>
                <w:iCs/>
              </w:rPr>
            </w:pPr>
            <w:r w:rsidRPr="70AE479E">
              <w:rPr>
                <w:rFonts w:ascii="Calibri" w:hAnsi="Calibri" w:cs="Book Antiqua"/>
                <w:i/>
                <w:iCs/>
              </w:rPr>
              <w:t xml:space="preserve">Alta </w:t>
            </w:r>
          </w:p>
        </w:tc>
        <w:tc>
          <w:tcPr>
            <w:tcW w:w="2551" w:type="dxa"/>
            <w:shd w:val="clear" w:color="auto" w:fill="auto"/>
            <w:tcMar>
              <w:top w:w="15" w:type="dxa"/>
              <w:left w:w="15" w:type="dxa"/>
              <w:bottom w:w="0" w:type="dxa"/>
              <w:right w:w="15" w:type="dxa"/>
            </w:tcMar>
          </w:tcPr>
          <w:p w14:paraId="68BE9B8B" w14:textId="37B10511" w:rsidR="3EBE97C8" w:rsidRDefault="3EBE97C8" w:rsidP="4F5AD2BB">
            <w:pPr>
              <w:spacing w:line="259" w:lineRule="auto"/>
              <w:jc w:val="both"/>
              <w:rPr>
                <w:rFonts w:ascii="Calibri" w:hAnsi="Calibri" w:cs="Book Antiqua"/>
                <w:i/>
                <w:iCs/>
              </w:rPr>
            </w:pPr>
            <w:r w:rsidRPr="4F5AD2BB">
              <w:rPr>
                <w:rFonts w:ascii="Calibri" w:hAnsi="Calibri" w:cs="Book Antiqua"/>
                <w:i/>
                <w:iCs/>
              </w:rPr>
              <w:t>Dependiendo la metodología escogida se realizará reuniones más seguidas para consultar los avances y los inconvenientes en el proyecto</w:t>
            </w:r>
          </w:p>
        </w:tc>
        <w:tc>
          <w:tcPr>
            <w:tcW w:w="1785" w:type="dxa"/>
            <w:shd w:val="clear" w:color="auto" w:fill="auto"/>
            <w:tcMar>
              <w:top w:w="15" w:type="dxa"/>
              <w:left w:w="15" w:type="dxa"/>
              <w:bottom w:w="0" w:type="dxa"/>
              <w:right w:w="15" w:type="dxa"/>
            </w:tcMar>
          </w:tcPr>
          <w:p w14:paraId="3FFA4EA4" w14:textId="27F8C9D1" w:rsidR="3EBE97C8" w:rsidRDefault="3EBE97C8" w:rsidP="4F5AD2BB">
            <w:pPr>
              <w:spacing w:line="259" w:lineRule="auto"/>
              <w:jc w:val="both"/>
              <w:rPr>
                <w:rFonts w:ascii="Calibri" w:hAnsi="Calibri" w:cs="Book Antiqua"/>
                <w:i/>
                <w:iCs/>
              </w:rPr>
            </w:pPr>
            <w:r w:rsidRPr="4F5AD2BB">
              <w:rPr>
                <w:rFonts w:ascii="Calibri" w:hAnsi="Calibri" w:cs="Book Antiqua"/>
                <w:i/>
                <w:iCs/>
              </w:rPr>
              <w:t>Fausto Torres (líder del proyecto)</w:t>
            </w:r>
          </w:p>
        </w:tc>
      </w:tr>
      <w:tr w:rsidR="70AE479E" w14:paraId="148D18E2" w14:textId="77777777" w:rsidTr="70AE479E">
        <w:trPr>
          <w:trHeight w:val="346"/>
          <w:jc w:val="center"/>
        </w:trPr>
        <w:tc>
          <w:tcPr>
            <w:tcW w:w="1852" w:type="dxa"/>
            <w:shd w:val="clear" w:color="auto" w:fill="auto"/>
            <w:tcMar>
              <w:top w:w="15" w:type="dxa"/>
              <w:left w:w="15" w:type="dxa"/>
              <w:bottom w:w="0" w:type="dxa"/>
              <w:right w:w="15" w:type="dxa"/>
            </w:tcMar>
            <w:vAlign w:val="center"/>
          </w:tcPr>
          <w:p w14:paraId="4C35B741" w14:textId="06C9F75B" w:rsidR="5E209C62" w:rsidRDefault="5E209C62" w:rsidP="70AE479E">
            <w:pPr>
              <w:jc w:val="center"/>
              <w:rPr>
                <w:rFonts w:ascii="Calibri" w:hAnsi="Calibri" w:cs="Book Antiqua"/>
                <w:i/>
                <w:iCs/>
              </w:rPr>
            </w:pPr>
            <w:r w:rsidRPr="70AE479E">
              <w:rPr>
                <w:rFonts w:ascii="Calibri" w:hAnsi="Calibri" w:cs="Book Antiqua"/>
                <w:i/>
                <w:iCs/>
              </w:rPr>
              <w:t xml:space="preserve">Poco </w:t>
            </w:r>
            <w:r w:rsidR="2C3B0B2D" w:rsidRPr="70AE479E">
              <w:rPr>
                <w:rFonts w:ascii="Calibri" w:hAnsi="Calibri" w:cs="Book Antiqua"/>
                <w:i/>
                <w:iCs/>
              </w:rPr>
              <w:t>interés</w:t>
            </w:r>
            <w:r w:rsidRPr="70AE479E">
              <w:rPr>
                <w:rFonts w:ascii="Calibri" w:hAnsi="Calibri" w:cs="Book Antiqua"/>
                <w:i/>
                <w:iCs/>
              </w:rPr>
              <w:t xml:space="preserve"> por parte de los choferes de la empresa en el uso de la aplicación </w:t>
            </w:r>
          </w:p>
        </w:tc>
        <w:tc>
          <w:tcPr>
            <w:tcW w:w="1433" w:type="dxa"/>
            <w:shd w:val="clear" w:color="auto" w:fill="auto"/>
            <w:tcMar>
              <w:top w:w="15" w:type="dxa"/>
              <w:left w:w="15" w:type="dxa"/>
              <w:bottom w:w="0" w:type="dxa"/>
              <w:right w:w="15" w:type="dxa"/>
            </w:tcMar>
            <w:vAlign w:val="center"/>
          </w:tcPr>
          <w:p w14:paraId="1713636F" w14:textId="2DCF738F" w:rsidR="5E209C62" w:rsidRDefault="5E209C62" w:rsidP="70AE479E">
            <w:pPr>
              <w:jc w:val="center"/>
              <w:rPr>
                <w:rFonts w:ascii="Calibri" w:hAnsi="Calibri" w:cs="Book Antiqua"/>
                <w:i/>
                <w:iCs/>
              </w:rPr>
            </w:pPr>
            <w:r w:rsidRPr="70AE479E">
              <w:rPr>
                <w:rFonts w:ascii="Calibri" w:hAnsi="Calibri" w:cs="Book Antiqua"/>
                <w:i/>
                <w:iCs/>
              </w:rPr>
              <w:t xml:space="preserve">Media </w:t>
            </w:r>
          </w:p>
        </w:tc>
        <w:tc>
          <w:tcPr>
            <w:tcW w:w="983" w:type="dxa"/>
            <w:shd w:val="clear" w:color="auto" w:fill="auto"/>
            <w:tcMar>
              <w:top w:w="15" w:type="dxa"/>
              <w:left w:w="15" w:type="dxa"/>
              <w:bottom w:w="0" w:type="dxa"/>
              <w:right w:w="15" w:type="dxa"/>
            </w:tcMar>
            <w:vAlign w:val="center"/>
          </w:tcPr>
          <w:p w14:paraId="754461C1" w14:textId="560F08B1" w:rsidR="5E209C62" w:rsidRDefault="5E209C62" w:rsidP="70AE479E">
            <w:pPr>
              <w:jc w:val="center"/>
              <w:rPr>
                <w:rFonts w:ascii="Calibri" w:hAnsi="Calibri" w:cs="Book Antiqua"/>
                <w:i/>
                <w:iCs/>
              </w:rPr>
            </w:pPr>
            <w:r w:rsidRPr="70AE479E">
              <w:rPr>
                <w:rFonts w:ascii="Calibri" w:hAnsi="Calibri" w:cs="Book Antiqua"/>
                <w:i/>
                <w:iCs/>
              </w:rPr>
              <w:t xml:space="preserve">Media </w:t>
            </w:r>
          </w:p>
        </w:tc>
        <w:tc>
          <w:tcPr>
            <w:tcW w:w="2551" w:type="dxa"/>
            <w:shd w:val="clear" w:color="auto" w:fill="auto"/>
            <w:tcMar>
              <w:top w:w="15" w:type="dxa"/>
              <w:left w:w="15" w:type="dxa"/>
              <w:bottom w:w="0" w:type="dxa"/>
              <w:right w:w="15" w:type="dxa"/>
            </w:tcMar>
          </w:tcPr>
          <w:p w14:paraId="4C00308D" w14:textId="31E428A9" w:rsidR="5E209C62" w:rsidRDefault="5E209C62" w:rsidP="70AE479E">
            <w:pPr>
              <w:spacing w:line="259" w:lineRule="auto"/>
              <w:jc w:val="both"/>
              <w:rPr>
                <w:rFonts w:ascii="Calibri" w:hAnsi="Calibri" w:cs="Book Antiqua"/>
                <w:i/>
                <w:iCs/>
              </w:rPr>
            </w:pPr>
            <w:r w:rsidRPr="70AE479E">
              <w:rPr>
                <w:rFonts w:ascii="Calibri" w:hAnsi="Calibri" w:cs="Book Antiqua"/>
                <w:i/>
                <w:iCs/>
              </w:rPr>
              <w:t>Realizar capacitaciones semanales fuera del trabajo para que se puedan familiarizar con el sistema</w:t>
            </w:r>
          </w:p>
        </w:tc>
        <w:tc>
          <w:tcPr>
            <w:tcW w:w="1785" w:type="dxa"/>
            <w:shd w:val="clear" w:color="auto" w:fill="auto"/>
            <w:tcMar>
              <w:top w:w="15" w:type="dxa"/>
              <w:left w:w="15" w:type="dxa"/>
              <w:bottom w:w="0" w:type="dxa"/>
              <w:right w:w="15" w:type="dxa"/>
            </w:tcMar>
          </w:tcPr>
          <w:p w14:paraId="4463137D" w14:textId="5EF12A97" w:rsidR="5E209C62" w:rsidRDefault="5E209C62" w:rsidP="70AE479E">
            <w:pPr>
              <w:ind w:left="164"/>
              <w:jc w:val="both"/>
              <w:rPr>
                <w:rFonts w:ascii="Calibri" w:hAnsi="Calibri" w:cs="Book Antiqua"/>
                <w:i/>
                <w:iCs/>
              </w:rPr>
            </w:pPr>
            <w:r w:rsidRPr="70AE479E">
              <w:rPr>
                <w:rFonts w:ascii="Calibri" w:hAnsi="Calibri" w:cs="Book Antiqua"/>
                <w:i/>
                <w:iCs/>
              </w:rPr>
              <w:t xml:space="preserve">Gerente de la empresa Camioncitos S.A. y el </w:t>
            </w:r>
            <w:r w:rsidR="452B8014" w:rsidRPr="70AE479E">
              <w:rPr>
                <w:rFonts w:ascii="Calibri" w:hAnsi="Calibri" w:cs="Book Antiqua"/>
                <w:i/>
                <w:iCs/>
              </w:rPr>
              <w:t>líder</w:t>
            </w:r>
            <w:r w:rsidRPr="70AE479E">
              <w:rPr>
                <w:rFonts w:ascii="Calibri" w:hAnsi="Calibri" w:cs="Book Antiqua"/>
                <w:i/>
                <w:iCs/>
              </w:rPr>
              <w:t xml:space="preserve"> del proyecto</w:t>
            </w:r>
          </w:p>
          <w:p w14:paraId="02B870B9" w14:textId="7A58C23C" w:rsidR="70AE479E" w:rsidRDefault="70AE479E" w:rsidP="70AE479E">
            <w:pPr>
              <w:spacing w:line="259" w:lineRule="auto"/>
              <w:jc w:val="both"/>
              <w:rPr>
                <w:rFonts w:ascii="Calibri" w:hAnsi="Calibri" w:cs="Book Antiqua"/>
                <w:i/>
                <w:iCs/>
              </w:rPr>
            </w:pPr>
          </w:p>
        </w:tc>
      </w:tr>
      <w:tr w:rsidR="70AE479E" w14:paraId="5F2E46A8" w14:textId="77777777" w:rsidTr="70AE479E">
        <w:trPr>
          <w:trHeight w:val="346"/>
          <w:jc w:val="center"/>
        </w:trPr>
        <w:tc>
          <w:tcPr>
            <w:tcW w:w="1852" w:type="dxa"/>
            <w:shd w:val="clear" w:color="auto" w:fill="auto"/>
            <w:tcMar>
              <w:top w:w="15" w:type="dxa"/>
              <w:left w:w="15" w:type="dxa"/>
              <w:bottom w:w="0" w:type="dxa"/>
              <w:right w:w="15" w:type="dxa"/>
            </w:tcMar>
            <w:vAlign w:val="center"/>
          </w:tcPr>
          <w:p w14:paraId="71FB758F" w14:textId="71C95C84" w:rsidR="65D9C70A" w:rsidRDefault="65D9C70A" w:rsidP="70AE479E">
            <w:pPr>
              <w:jc w:val="center"/>
              <w:rPr>
                <w:rFonts w:ascii="Calibri" w:hAnsi="Calibri" w:cs="Book Antiqua"/>
                <w:i/>
                <w:iCs/>
              </w:rPr>
            </w:pPr>
            <w:r w:rsidRPr="70AE479E">
              <w:rPr>
                <w:rFonts w:ascii="Calibri" w:hAnsi="Calibri" w:cs="Book Antiqua"/>
                <w:i/>
                <w:iCs/>
              </w:rPr>
              <w:t xml:space="preserve">Bajas </w:t>
            </w:r>
            <w:r w:rsidR="068552C8" w:rsidRPr="70AE479E">
              <w:rPr>
                <w:rFonts w:ascii="Calibri" w:hAnsi="Calibri" w:cs="Book Antiqua"/>
                <w:i/>
                <w:iCs/>
              </w:rPr>
              <w:t>Expectativas (no satisface los Requisitos funcionales)</w:t>
            </w:r>
            <w:r w:rsidRPr="70AE479E">
              <w:rPr>
                <w:rFonts w:ascii="Calibri" w:hAnsi="Calibri" w:cs="Book Antiqua"/>
                <w:i/>
                <w:iCs/>
              </w:rPr>
              <w:t xml:space="preserve"> en el sistema final</w:t>
            </w:r>
          </w:p>
        </w:tc>
        <w:tc>
          <w:tcPr>
            <w:tcW w:w="1433" w:type="dxa"/>
            <w:shd w:val="clear" w:color="auto" w:fill="auto"/>
            <w:tcMar>
              <w:top w:w="15" w:type="dxa"/>
              <w:left w:w="15" w:type="dxa"/>
              <w:bottom w:w="0" w:type="dxa"/>
              <w:right w:w="15" w:type="dxa"/>
            </w:tcMar>
            <w:vAlign w:val="center"/>
          </w:tcPr>
          <w:p w14:paraId="1AEB884E" w14:textId="4F3F71BF" w:rsidR="65D9C70A" w:rsidRDefault="65D9C70A" w:rsidP="70AE479E">
            <w:pPr>
              <w:jc w:val="center"/>
              <w:rPr>
                <w:rFonts w:ascii="Calibri" w:hAnsi="Calibri" w:cs="Book Antiqua"/>
                <w:i/>
                <w:iCs/>
              </w:rPr>
            </w:pPr>
            <w:r w:rsidRPr="70AE479E">
              <w:rPr>
                <w:rFonts w:ascii="Calibri" w:hAnsi="Calibri" w:cs="Book Antiqua"/>
                <w:i/>
                <w:iCs/>
              </w:rPr>
              <w:t>Alta</w:t>
            </w:r>
          </w:p>
        </w:tc>
        <w:tc>
          <w:tcPr>
            <w:tcW w:w="983" w:type="dxa"/>
            <w:shd w:val="clear" w:color="auto" w:fill="auto"/>
            <w:tcMar>
              <w:top w:w="15" w:type="dxa"/>
              <w:left w:w="15" w:type="dxa"/>
              <w:bottom w:w="0" w:type="dxa"/>
              <w:right w:w="15" w:type="dxa"/>
            </w:tcMar>
            <w:vAlign w:val="center"/>
          </w:tcPr>
          <w:p w14:paraId="46011E4E" w14:textId="5E6307E6" w:rsidR="65D9C70A" w:rsidRDefault="65D9C70A" w:rsidP="70AE479E">
            <w:pPr>
              <w:jc w:val="center"/>
              <w:rPr>
                <w:rFonts w:ascii="Calibri" w:hAnsi="Calibri" w:cs="Book Antiqua"/>
                <w:i/>
                <w:iCs/>
              </w:rPr>
            </w:pPr>
            <w:r w:rsidRPr="70AE479E">
              <w:rPr>
                <w:rFonts w:ascii="Calibri" w:hAnsi="Calibri" w:cs="Book Antiqua"/>
                <w:i/>
                <w:iCs/>
              </w:rPr>
              <w:t>Alta</w:t>
            </w:r>
          </w:p>
        </w:tc>
        <w:tc>
          <w:tcPr>
            <w:tcW w:w="2551" w:type="dxa"/>
            <w:shd w:val="clear" w:color="auto" w:fill="auto"/>
            <w:tcMar>
              <w:top w:w="15" w:type="dxa"/>
              <w:left w:w="15" w:type="dxa"/>
              <w:bottom w:w="0" w:type="dxa"/>
              <w:right w:w="15" w:type="dxa"/>
            </w:tcMar>
          </w:tcPr>
          <w:p w14:paraId="0390ED00" w14:textId="14D53C34" w:rsidR="65D9C70A" w:rsidRDefault="65D9C70A" w:rsidP="70AE479E">
            <w:pPr>
              <w:spacing w:line="259" w:lineRule="auto"/>
              <w:jc w:val="both"/>
              <w:rPr>
                <w:rFonts w:ascii="Calibri" w:hAnsi="Calibri" w:cs="Book Antiqua"/>
                <w:i/>
                <w:iCs/>
              </w:rPr>
            </w:pPr>
            <w:r w:rsidRPr="70AE479E">
              <w:rPr>
                <w:rFonts w:ascii="Calibri" w:hAnsi="Calibri" w:cs="Book Antiqua"/>
                <w:i/>
                <w:iCs/>
              </w:rPr>
              <w:t xml:space="preserve">En base a la metodología escogida plantear mejoras que no afecten </w:t>
            </w:r>
            <w:r w:rsidR="794FDD52" w:rsidRPr="70AE479E">
              <w:rPr>
                <w:rFonts w:ascii="Calibri" w:hAnsi="Calibri" w:cs="Book Antiqua"/>
                <w:i/>
                <w:iCs/>
              </w:rPr>
              <w:t>significativamente al costo del producto</w:t>
            </w:r>
          </w:p>
        </w:tc>
        <w:tc>
          <w:tcPr>
            <w:tcW w:w="1785" w:type="dxa"/>
            <w:shd w:val="clear" w:color="auto" w:fill="auto"/>
            <w:tcMar>
              <w:top w:w="15" w:type="dxa"/>
              <w:left w:w="15" w:type="dxa"/>
              <w:bottom w:w="0" w:type="dxa"/>
              <w:right w:w="15" w:type="dxa"/>
            </w:tcMar>
          </w:tcPr>
          <w:p w14:paraId="49015D15" w14:textId="1E46CC60" w:rsidR="5CD7C3FF" w:rsidRDefault="5CD7C3FF" w:rsidP="70AE479E">
            <w:pPr>
              <w:jc w:val="both"/>
              <w:rPr>
                <w:rFonts w:ascii="Calibri" w:hAnsi="Calibri" w:cs="Book Antiqua"/>
                <w:i/>
                <w:iCs/>
              </w:rPr>
            </w:pPr>
            <w:r w:rsidRPr="70AE479E">
              <w:rPr>
                <w:rFonts w:ascii="Calibri" w:hAnsi="Calibri" w:cs="Book Antiqua"/>
                <w:i/>
                <w:iCs/>
              </w:rPr>
              <w:t>Líder</w:t>
            </w:r>
            <w:r w:rsidR="794FDD52" w:rsidRPr="70AE479E">
              <w:rPr>
                <w:rFonts w:ascii="Calibri" w:hAnsi="Calibri" w:cs="Book Antiqua"/>
                <w:i/>
                <w:iCs/>
              </w:rPr>
              <w:t xml:space="preserve"> de mejoras </w:t>
            </w:r>
          </w:p>
          <w:p w14:paraId="38A6181C" w14:textId="11299687" w:rsidR="4CE3EFC5" w:rsidRDefault="4CE3EFC5" w:rsidP="70AE479E">
            <w:pPr>
              <w:jc w:val="both"/>
              <w:rPr>
                <w:rFonts w:ascii="Calibri" w:hAnsi="Calibri" w:cs="Book Antiqua"/>
                <w:i/>
                <w:iCs/>
              </w:rPr>
            </w:pPr>
            <w:r w:rsidRPr="70AE479E">
              <w:rPr>
                <w:rFonts w:ascii="Calibri" w:hAnsi="Calibri" w:cs="Book Antiqua"/>
                <w:i/>
                <w:iCs/>
              </w:rPr>
              <w:t>Líder</w:t>
            </w:r>
            <w:r w:rsidR="794FDD52" w:rsidRPr="70AE479E">
              <w:rPr>
                <w:rFonts w:ascii="Calibri" w:hAnsi="Calibri" w:cs="Book Antiqua"/>
                <w:i/>
                <w:iCs/>
              </w:rPr>
              <w:t xml:space="preserve"> del proyecto</w:t>
            </w:r>
          </w:p>
        </w:tc>
      </w:tr>
      <w:tr w:rsidR="70AE479E" w14:paraId="3715475C" w14:textId="77777777" w:rsidTr="70AE479E">
        <w:trPr>
          <w:trHeight w:val="346"/>
          <w:jc w:val="center"/>
        </w:trPr>
        <w:tc>
          <w:tcPr>
            <w:tcW w:w="1852" w:type="dxa"/>
            <w:shd w:val="clear" w:color="auto" w:fill="auto"/>
            <w:tcMar>
              <w:top w:w="15" w:type="dxa"/>
              <w:left w:w="15" w:type="dxa"/>
              <w:bottom w:w="0" w:type="dxa"/>
              <w:right w:w="15" w:type="dxa"/>
            </w:tcMar>
            <w:vAlign w:val="center"/>
          </w:tcPr>
          <w:p w14:paraId="73AA64E8" w14:textId="328FED1F" w:rsidR="1F1C2228" w:rsidRDefault="1F1C2228" w:rsidP="70AE479E">
            <w:pPr>
              <w:jc w:val="center"/>
              <w:rPr>
                <w:rFonts w:ascii="Calibri" w:hAnsi="Calibri" w:cs="Book Antiqua"/>
                <w:i/>
                <w:iCs/>
              </w:rPr>
            </w:pPr>
            <w:r w:rsidRPr="70AE479E">
              <w:rPr>
                <w:rFonts w:ascii="Calibri" w:hAnsi="Calibri" w:cs="Book Antiqua"/>
                <w:i/>
                <w:iCs/>
              </w:rPr>
              <w:t xml:space="preserve">Mala especificación de los requisitos funcionales </w:t>
            </w:r>
          </w:p>
        </w:tc>
        <w:tc>
          <w:tcPr>
            <w:tcW w:w="1433" w:type="dxa"/>
            <w:shd w:val="clear" w:color="auto" w:fill="auto"/>
            <w:tcMar>
              <w:top w:w="15" w:type="dxa"/>
              <w:left w:w="15" w:type="dxa"/>
              <w:bottom w:w="0" w:type="dxa"/>
              <w:right w:w="15" w:type="dxa"/>
            </w:tcMar>
            <w:vAlign w:val="center"/>
          </w:tcPr>
          <w:p w14:paraId="5A45746A" w14:textId="74D300D7" w:rsidR="1F1C2228" w:rsidRDefault="1F1C2228" w:rsidP="70AE479E">
            <w:pPr>
              <w:jc w:val="center"/>
              <w:rPr>
                <w:rFonts w:ascii="Calibri" w:hAnsi="Calibri" w:cs="Book Antiqua"/>
                <w:i/>
                <w:iCs/>
              </w:rPr>
            </w:pPr>
            <w:r w:rsidRPr="70AE479E">
              <w:rPr>
                <w:rFonts w:ascii="Calibri" w:hAnsi="Calibri" w:cs="Book Antiqua"/>
                <w:i/>
                <w:iCs/>
              </w:rPr>
              <w:t>Media</w:t>
            </w:r>
          </w:p>
        </w:tc>
        <w:tc>
          <w:tcPr>
            <w:tcW w:w="983" w:type="dxa"/>
            <w:shd w:val="clear" w:color="auto" w:fill="auto"/>
            <w:tcMar>
              <w:top w:w="15" w:type="dxa"/>
              <w:left w:w="15" w:type="dxa"/>
              <w:bottom w:w="0" w:type="dxa"/>
              <w:right w:w="15" w:type="dxa"/>
            </w:tcMar>
            <w:vAlign w:val="center"/>
          </w:tcPr>
          <w:p w14:paraId="758AB8AE" w14:textId="683796B5" w:rsidR="1F1C2228" w:rsidRDefault="1F1C2228" w:rsidP="70AE479E">
            <w:pPr>
              <w:jc w:val="center"/>
              <w:rPr>
                <w:rFonts w:ascii="Calibri" w:hAnsi="Calibri" w:cs="Book Antiqua"/>
                <w:i/>
                <w:iCs/>
              </w:rPr>
            </w:pPr>
            <w:r w:rsidRPr="70AE479E">
              <w:rPr>
                <w:rFonts w:ascii="Calibri" w:hAnsi="Calibri" w:cs="Book Antiqua"/>
                <w:i/>
                <w:iCs/>
              </w:rPr>
              <w:t xml:space="preserve">Alta </w:t>
            </w:r>
          </w:p>
        </w:tc>
        <w:tc>
          <w:tcPr>
            <w:tcW w:w="2551" w:type="dxa"/>
            <w:shd w:val="clear" w:color="auto" w:fill="auto"/>
            <w:tcMar>
              <w:top w:w="15" w:type="dxa"/>
              <w:left w:w="15" w:type="dxa"/>
              <w:bottom w:w="0" w:type="dxa"/>
              <w:right w:w="15" w:type="dxa"/>
            </w:tcMar>
          </w:tcPr>
          <w:p w14:paraId="7716227B" w14:textId="59BE12B0" w:rsidR="5361A54C" w:rsidRDefault="5361A54C" w:rsidP="70AE479E">
            <w:pPr>
              <w:spacing w:line="259" w:lineRule="auto"/>
              <w:jc w:val="both"/>
              <w:rPr>
                <w:rFonts w:ascii="Calibri" w:hAnsi="Calibri" w:cs="Book Antiqua"/>
                <w:i/>
                <w:iCs/>
              </w:rPr>
            </w:pPr>
            <w:r w:rsidRPr="70AE479E">
              <w:rPr>
                <w:rFonts w:ascii="Calibri" w:hAnsi="Calibri" w:cs="Book Antiqua"/>
                <w:i/>
                <w:iCs/>
              </w:rPr>
              <w:t>En base a la metodología escogida</w:t>
            </w:r>
            <w:r w:rsidR="21EBE650" w:rsidRPr="70AE479E">
              <w:rPr>
                <w:rFonts w:ascii="Calibri" w:hAnsi="Calibri" w:cs="Book Antiqua"/>
                <w:i/>
                <w:iCs/>
              </w:rPr>
              <w:t xml:space="preserve">, realizar un </w:t>
            </w:r>
            <w:r w:rsidR="76E7F2E3" w:rsidRPr="70AE479E">
              <w:rPr>
                <w:rFonts w:ascii="Calibri" w:hAnsi="Calibri" w:cs="Book Antiqua"/>
                <w:i/>
                <w:iCs/>
              </w:rPr>
              <w:t>análisis</w:t>
            </w:r>
            <w:r w:rsidR="21EBE650" w:rsidRPr="70AE479E">
              <w:rPr>
                <w:rFonts w:ascii="Calibri" w:hAnsi="Calibri" w:cs="Book Antiqua"/>
                <w:i/>
                <w:iCs/>
              </w:rPr>
              <w:t xml:space="preserve"> de </w:t>
            </w:r>
            <w:r w:rsidR="7B61B1DD" w:rsidRPr="70AE479E">
              <w:rPr>
                <w:rFonts w:ascii="Calibri" w:hAnsi="Calibri" w:cs="Book Antiqua"/>
                <w:i/>
                <w:iCs/>
              </w:rPr>
              <w:t>avance para ver que si se necesita comenzar todo de nuevo o se puede trabaj</w:t>
            </w:r>
            <w:r w:rsidR="17FDCD7C" w:rsidRPr="70AE479E">
              <w:rPr>
                <w:rFonts w:ascii="Calibri" w:hAnsi="Calibri" w:cs="Book Antiqua"/>
                <w:i/>
                <w:iCs/>
              </w:rPr>
              <w:t>a</w:t>
            </w:r>
            <w:r w:rsidR="7B61B1DD" w:rsidRPr="70AE479E">
              <w:rPr>
                <w:rFonts w:ascii="Calibri" w:hAnsi="Calibri" w:cs="Book Antiqua"/>
                <w:i/>
                <w:iCs/>
              </w:rPr>
              <w:t>r sobre la marcha</w:t>
            </w:r>
          </w:p>
        </w:tc>
        <w:tc>
          <w:tcPr>
            <w:tcW w:w="1785" w:type="dxa"/>
            <w:shd w:val="clear" w:color="auto" w:fill="auto"/>
            <w:tcMar>
              <w:top w:w="15" w:type="dxa"/>
              <w:left w:w="15" w:type="dxa"/>
              <w:bottom w:w="0" w:type="dxa"/>
              <w:right w:w="15" w:type="dxa"/>
            </w:tcMar>
          </w:tcPr>
          <w:p w14:paraId="145C441D" w14:textId="229B0EB5" w:rsidR="38294C83" w:rsidRDefault="38294C83" w:rsidP="70AE479E">
            <w:pPr>
              <w:jc w:val="both"/>
              <w:rPr>
                <w:rFonts w:ascii="Calibri" w:hAnsi="Calibri" w:cs="Book Antiqua"/>
                <w:i/>
                <w:iCs/>
              </w:rPr>
            </w:pPr>
            <w:r w:rsidRPr="70AE479E">
              <w:rPr>
                <w:rFonts w:ascii="Calibri" w:hAnsi="Calibri" w:cs="Book Antiqua"/>
                <w:i/>
                <w:iCs/>
              </w:rPr>
              <w:t xml:space="preserve">Líder de mejoras </w:t>
            </w:r>
          </w:p>
          <w:p w14:paraId="63A3FA7D" w14:textId="1DF5BA0D" w:rsidR="77EB1CB7" w:rsidRDefault="77EB1CB7" w:rsidP="70AE479E">
            <w:pPr>
              <w:jc w:val="both"/>
              <w:rPr>
                <w:rFonts w:ascii="Calibri" w:hAnsi="Calibri" w:cs="Book Antiqua"/>
                <w:i/>
                <w:iCs/>
              </w:rPr>
            </w:pPr>
            <w:r w:rsidRPr="70AE479E">
              <w:rPr>
                <w:rFonts w:ascii="Calibri" w:hAnsi="Calibri" w:cs="Book Antiqua"/>
                <w:i/>
                <w:iCs/>
              </w:rPr>
              <w:t>Líder de requerimientos</w:t>
            </w:r>
          </w:p>
          <w:p w14:paraId="58F169C1" w14:textId="027FA5EF" w:rsidR="77EB1CB7" w:rsidRDefault="77EB1CB7" w:rsidP="70AE479E">
            <w:pPr>
              <w:jc w:val="both"/>
              <w:rPr>
                <w:rFonts w:ascii="Calibri" w:hAnsi="Calibri" w:cs="Book Antiqua"/>
                <w:i/>
                <w:iCs/>
              </w:rPr>
            </w:pPr>
            <w:r w:rsidRPr="70AE479E">
              <w:rPr>
                <w:rFonts w:ascii="Calibri" w:hAnsi="Calibri" w:cs="Book Antiqua"/>
                <w:i/>
                <w:iCs/>
              </w:rPr>
              <w:t>Líder de Gestión</w:t>
            </w:r>
          </w:p>
        </w:tc>
      </w:tr>
    </w:tbl>
    <w:p w14:paraId="19C2AAE3" w14:textId="0C227EFE" w:rsidR="70AE479E" w:rsidRDefault="70AE479E"/>
    <w:p w14:paraId="562C75D1" w14:textId="77777777" w:rsidR="001905F6" w:rsidRDefault="001905F6" w:rsidP="001905F6">
      <w:pPr>
        <w:ind w:left="720"/>
        <w:jc w:val="both"/>
        <w:rPr>
          <w:rFonts w:ascii="Calibri" w:hAnsi="Calibri" w:cs="Book Antiqua"/>
          <w:i/>
          <w:color w:val="0000FF"/>
        </w:rPr>
      </w:pPr>
    </w:p>
    <w:p w14:paraId="664355AD" w14:textId="77777777" w:rsidR="001905F6" w:rsidRDefault="001905F6" w:rsidP="4F5AD2BB">
      <w:pPr>
        <w:ind w:left="708"/>
        <w:jc w:val="both"/>
        <w:rPr>
          <w:rFonts w:ascii="Calibri" w:hAnsi="Calibri" w:cs="Book Antiqua"/>
          <w:i/>
          <w:iCs/>
          <w:color w:val="0000FF"/>
        </w:rPr>
      </w:pPr>
    </w:p>
    <w:p w14:paraId="7DF4E37C" w14:textId="77777777" w:rsidR="00857C2C" w:rsidRPr="00453783" w:rsidRDefault="00857C2C" w:rsidP="00857C2C">
      <w:pPr>
        <w:rPr>
          <w:rFonts w:ascii="Calibri" w:hAnsi="Calibri" w:cs="Book Antiqua"/>
        </w:rPr>
      </w:pPr>
    </w:p>
    <w:p w14:paraId="3545B11A" w14:textId="77777777" w:rsidR="00857C2C" w:rsidRPr="00453783" w:rsidRDefault="32316616" w:rsidP="00F53248">
      <w:pPr>
        <w:pStyle w:val="Ttulo1"/>
        <w:numPr>
          <w:ilvl w:val="0"/>
          <w:numId w:val="24"/>
        </w:numPr>
        <w:spacing w:before="0" w:after="0"/>
        <w:rPr>
          <w:rFonts w:ascii="Calibri" w:hAnsi="Calibri" w:cs="Book Antiqua"/>
        </w:rPr>
      </w:pPr>
      <w:bookmarkStart w:id="37" w:name="_Toc106448028"/>
      <w:bookmarkStart w:id="38" w:name="_Toc1648544155"/>
      <w:r w:rsidRPr="5B15FE54">
        <w:rPr>
          <w:rFonts w:ascii="Calibri" w:hAnsi="Calibri" w:cs="Book Antiqua"/>
          <w:sz w:val="28"/>
          <w:szCs w:val="28"/>
        </w:rPr>
        <w:t>Descripción General</w:t>
      </w:r>
      <w:bookmarkEnd w:id="37"/>
      <w:r w:rsidRPr="5B15FE54">
        <w:rPr>
          <w:rFonts w:ascii="Calibri" w:hAnsi="Calibri" w:cs="Book Antiqua"/>
          <w:sz w:val="28"/>
          <w:szCs w:val="28"/>
        </w:rPr>
        <w:t xml:space="preserve"> </w:t>
      </w:r>
      <w:bookmarkEnd w:id="38"/>
    </w:p>
    <w:p w14:paraId="190CA151" w14:textId="77777777" w:rsidR="00857C2C" w:rsidRPr="00453783" w:rsidRDefault="32316616" w:rsidP="00F53248">
      <w:pPr>
        <w:pStyle w:val="Ttulo2"/>
        <w:numPr>
          <w:ilvl w:val="1"/>
          <w:numId w:val="24"/>
        </w:numPr>
        <w:ind w:left="1418"/>
        <w:rPr>
          <w:rFonts w:ascii="Calibri" w:hAnsi="Calibri" w:cs="Book Antiqua"/>
          <w:i w:val="0"/>
          <w:iCs w:val="0"/>
          <w:sz w:val="24"/>
          <w:szCs w:val="24"/>
        </w:rPr>
      </w:pPr>
      <w:bookmarkStart w:id="39" w:name="_Toc228804264"/>
      <w:bookmarkStart w:id="40" w:name="_Toc106448029"/>
      <w:r w:rsidRPr="5B15FE54">
        <w:rPr>
          <w:rFonts w:ascii="Calibri" w:hAnsi="Calibri" w:cs="Book Antiqua"/>
          <w:i w:val="0"/>
          <w:iCs w:val="0"/>
          <w:sz w:val="24"/>
          <w:szCs w:val="24"/>
        </w:rPr>
        <w:t>Contexto del Producto</w:t>
      </w:r>
      <w:bookmarkEnd w:id="39"/>
      <w:bookmarkEnd w:id="40"/>
    </w:p>
    <w:p w14:paraId="44FB30F8" w14:textId="77777777" w:rsidR="00CC3E5C" w:rsidRPr="00C65A24" w:rsidRDefault="00CC3E5C" w:rsidP="00CC3E5C">
      <w:pPr>
        <w:ind w:left="720"/>
        <w:jc w:val="both"/>
        <w:rPr>
          <w:rFonts w:ascii="Calibri" w:hAnsi="Calibri" w:cs="Book Antiqua"/>
          <w:i/>
          <w:color w:val="0000FF"/>
        </w:rPr>
      </w:pPr>
    </w:p>
    <w:p w14:paraId="0A3F9999" w14:textId="315EDE47" w:rsidR="00F3137F" w:rsidRPr="006F647B" w:rsidRDefault="142034C5" w:rsidP="4F5AD2BB">
      <w:pPr>
        <w:ind w:left="720"/>
        <w:jc w:val="both"/>
        <w:rPr>
          <w:rFonts w:ascii="Calibri" w:hAnsi="Calibri" w:cs="Book Antiqua"/>
          <w:i/>
          <w:iCs/>
          <w:color w:val="0000FF"/>
        </w:rPr>
      </w:pPr>
      <w:r w:rsidRPr="4F5AD2BB">
        <w:rPr>
          <w:rFonts w:ascii="Calibri" w:hAnsi="Calibri" w:cs="Calibri"/>
          <w:color w:val="000000" w:themeColor="text1"/>
        </w:rPr>
        <w:t xml:space="preserve">A diferencia del proceso actual a seguir, en el que la secretaría tiene dificultades, nuestro proyecto permitirá la realización de manera automatizada para que así los usuarios experimenten una mayor comodidad y con una fácil interacción con el sistema, sin </w:t>
      </w:r>
      <w:r w:rsidR="03DC5561" w:rsidRPr="4F5AD2BB">
        <w:rPr>
          <w:rFonts w:ascii="Calibri" w:hAnsi="Calibri" w:cs="Calibri"/>
          <w:color w:val="000000" w:themeColor="text1"/>
        </w:rPr>
        <w:t>latencia</w:t>
      </w:r>
      <w:r w:rsidRPr="4F5AD2BB">
        <w:rPr>
          <w:rFonts w:ascii="Calibri" w:hAnsi="Calibri" w:cs="Calibri"/>
          <w:color w:val="000000" w:themeColor="text1"/>
        </w:rPr>
        <w:t xml:space="preserve"> ni retrasos por parte del software.</w:t>
      </w:r>
    </w:p>
    <w:p w14:paraId="0427D2C2" w14:textId="77777777" w:rsidR="00857C2C" w:rsidRPr="00453783" w:rsidRDefault="32316616" w:rsidP="00F53248">
      <w:pPr>
        <w:pStyle w:val="Ttulo2"/>
        <w:numPr>
          <w:ilvl w:val="1"/>
          <w:numId w:val="24"/>
        </w:numPr>
        <w:ind w:left="1418"/>
        <w:rPr>
          <w:rFonts w:ascii="Calibri" w:hAnsi="Calibri" w:cs="Book Antiqua"/>
          <w:i w:val="0"/>
          <w:iCs w:val="0"/>
          <w:sz w:val="24"/>
          <w:szCs w:val="24"/>
        </w:rPr>
      </w:pPr>
      <w:bookmarkStart w:id="41" w:name="_Toc167003813"/>
      <w:bookmarkStart w:id="42" w:name="_Toc106448030"/>
      <w:r w:rsidRPr="5B15FE54">
        <w:rPr>
          <w:rFonts w:ascii="Calibri" w:hAnsi="Calibri" w:cs="Book Antiqua"/>
          <w:i w:val="0"/>
          <w:iCs w:val="0"/>
          <w:sz w:val="24"/>
          <w:szCs w:val="24"/>
        </w:rPr>
        <w:t>Perspectivas futuras del producto</w:t>
      </w:r>
      <w:bookmarkEnd w:id="41"/>
      <w:bookmarkEnd w:id="42"/>
    </w:p>
    <w:p w14:paraId="1F17652A" w14:textId="77777777" w:rsidR="00CC3E5C" w:rsidRDefault="00CC3E5C" w:rsidP="00F53248">
      <w:pPr>
        <w:pStyle w:val="NormalWeb"/>
        <w:numPr>
          <w:ilvl w:val="0"/>
          <w:numId w:val="31"/>
        </w:numPr>
        <w:spacing w:before="0" w:beforeAutospacing="0" w:after="0" w:afterAutospacing="0"/>
        <w:jc w:val="both"/>
        <w:textAlignment w:val="baseline"/>
        <w:rPr>
          <w:rFonts w:ascii="Calibri" w:hAnsi="Calibri" w:cs="Calibri"/>
          <w:color w:val="000000"/>
          <w:lang w:val="es-EC" w:eastAsia="es-EC"/>
        </w:rPr>
      </w:pPr>
      <w:r>
        <w:rPr>
          <w:rFonts w:ascii="Calibri" w:hAnsi="Calibri" w:cs="Calibri"/>
          <w:color w:val="000000"/>
        </w:rPr>
        <w:t>El sistema permitirá al usuario ingresar con una autenticación de 2 pasos. Puede elegir entre contraseña, escaneo de código QR, código por e-mail o huella dactilar.</w:t>
      </w:r>
    </w:p>
    <w:p w14:paraId="4229403D" w14:textId="60A1C2F4" w:rsidR="00CC3E5C" w:rsidRDefault="142034C5" w:rsidP="00F53248">
      <w:pPr>
        <w:pStyle w:val="NormalWeb"/>
        <w:numPr>
          <w:ilvl w:val="0"/>
          <w:numId w:val="31"/>
        </w:numPr>
        <w:spacing w:before="0" w:beforeAutospacing="0" w:after="0" w:afterAutospacing="0"/>
        <w:jc w:val="both"/>
        <w:textAlignment w:val="baseline"/>
        <w:rPr>
          <w:rFonts w:ascii="Calibri" w:hAnsi="Calibri" w:cs="Calibri"/>
          <w:color w:val="000000"/>
        </w:rPr>
      </w:pPr>
      <w:r w:rsidRPr="4F5AD2BB">
        <w:rPr>
          <w:rFonts w:ascii="Calibri" w:hAnsi="Calibri" w:cs="Calibri"/>
          <w:color w:val="000000" w:themeColor="text1"/>
        </w:rPr>
        <w:t xml:space="preserve">App móvil con la cual </w:t>
      </w:r>
      <w:r w:rsidR="4D65F9C1" w:rsidRPr="4F5AD2BB">
        <w:rPr>
          <w:rFonts w:ascii="Calibri" w:hAnsi="Calibri" w:cs="Calibri"/>
          <w:color w:val="000000" w:themeColor="text1"/>
        </w:rPr>
        <w:t xml:space="preserve">se podrá </w:t>
      </w:r>
      <w:r w:rsidRPr="4F5AD2BB">
        <w:rPr>
          <w:rFonts w:ascii="Calibri" w:hAnsi="Calibri" w:cs="Calibri"/>
          <w:color w:val="000000" w:themeColor="text1"/>
        </w:rPr>
        <w:t>manejar los mismos datos que la versión de escritorio.</w:t>
      </w:r>
    </w:p>
    <w:p w14:paraId="2A695D81" w14:textId="77777777" w:rsidR="00CC3E5C" w:rsidRDefault="00CC3E5C" w:rsidP="00F53248">
      <w:pPr>
        <w:pStyle w:val="NormalWeb"/>
        <w:numPr>
          <w:ilvl w:val="0"/>
          <w:numId w:val="31"/>
        </w:numPr>
        <w:spacing w:before="0" w:beforeAutospacing="0" w:after="0" w:afterAutospacing="0"/>
        <w:jc w:val="both"/>
        <w:textAlignment w:val="baseline"/>
        <w:rPr>
          <w:rFonts w:ascii="Calibri" w:hAnsi="Calibri" w:cs="Calibri"/>
          <w:color w:val="000000"/>
        </w:rPr>
      </w:pPr>
      <w:r>
        <w:rPr>
          <w:rFonts w:ascii="Calibri" w:hAnsi="Calibri" w:cs="Calibri"/>
          <w:color w:val="000000"/>
        </w:rPr>
        <w:t>Cada usuario podrá generar un listado de sus viajes de entrega de material junto a su inventario.</w:t>
      </w:r>
    </w:p>
    <w:p w14:paraId="3948B1D1" w14:textId="1D167C2E" w:rsidR="00CC3E5C" w:rsidRPr="00CC3E5C" w:rsidRDefault="142034C5" w:rsidP="00F53248">
      <w:pPr>
        <w:pStyle w:val="NormalWeb"/>
        <w:numPr>
          <w:ilvl w:val="0"/>
          <w:numId w:val="31"/>
        </w:numPr>
        <w:spacing w:before="0" w:beforeAutospacing="0" w:after="0" w:afterAutospacing="0"/>
        <w:jc w:val="both"/>
        <w:textAlignment w:val="baseline"/>
        <w:rPr>
          <w:rFonts w:ascii="Calibri" w:hAnsi="Calibri" w:cs="Calibri"/>
          <w:color w:val="000000"/>
        </w:rPr>
      </w:pPr>
      <w:r w:rsidRPr="4F5AD2BB">
        <w:rPr>
          <w:rFonts w:ascii="Calibri" w:hAnsi="Calibri" w:cs="Calibri"/>
          <w:color w:val="000000" w:themeColor="text1"/>
        </w:rPr>
        <w:t xml:space="preserve">La aplicación tendrá una ventana de chat con un </w:t>
      </w:r>
      <w:r w:rsidR="357FCBBD" w:rsidRPr="4F5AD2BB">
        <w:rPr>
          <w:rFonts w:ascii="Calibri" w:hAnsi="Calibri" w:cs="Calibri"/>
          <w:color w:val="000000" w:themeColor="text1"/>
        </w:rPr>
        <w:t>Bot</w:t>
      </w:r>
      <w:r w:rsidRPr="4F5AD2BB">
        <w:rPr>
          <w:rFonts w:ascii="Calibri" w:hAnsi="Calibri" w:cs="Calibri"/>
          <w:color w:val="000000" w:themeColor="text1"/>
        </w:rPr>
        <w:t xml:space="preserve"> el cual ayudará a los usuarios con sus preguntas y respuestas.</w:t>
      </w:r>
    </w:p>
    <w:p w14:paraId="1DA6542E" w14:textId="77777777" w:rsidR="00857C2C" w:rsidRPr="006F647B" w:rsidRDefault="00857C2C" w:rsidP="00857C2C">
      <w:pPr>
        <w:ind w:left="720"/>
        <w:jc w:val="both"/>
        <w:rPr>
          <w:rFonts w:ascii="Calibri" w:hAnsi="Calibri" w:cs="Book Antiqua"/>
          <w:i/>
          <w:color w:val="0000FF"/>
        </w:rPr>
      </w:pPr>
    </w:p>
    <w:p w14:paraId="3041E394" w14:textId="77777777" w:rsidR="00857C2C" w:rsidRPr="006F647B" w:rsidRDefault="00857C2C" w:rsidP="00857C2C">
      <w:pPr>
        <w:pStyle w:val="Sangra3detindependiente1"/>
        <w:spacing w:line="240" w:lineRule="auto"/>
        <w:ind w:left="788"/>
        <w:rPr>
          <w:rFonts w:ascii="Calibri" w:hAnsi="Calibri" w:cs="Book Antiqua"/>
          <w:sz w:val="24"/>
          <w:lang w:val="es-AR"/>
        </w:rPr>
      </w:pPr>
    </w:p>
    <w:p w14:paraId="32B6528A" w14:textId="77777777" w:rsidR="00857C2C" w:rsidRDefault="32316616" w:rsidP="00F53248">
      <w:pPr>
        <w:pStyle w:val="Ttulo2"/>
        <w:numPr>
          <w:ilvl w:val="1"/>
          <w:numId w:val="24"/>
        </w:numPr>
        <w:ind w:left="1418"/>
        <w:rPr>
          <w:rFonts w:ascii="Calibri" w:hAnsi="Calibri" w:cs="Book Antiqua"/>
          <w:i w:val="0"/>
          <w:iCs w:val="0"/>
          <w:sz w:val="24"/>
          <w:szCs w:val="24"/>
        </w:rPr>
      </w:pPr>
      <w:bookmarkStart w:id="43" w:name="_Toc643759123"/>
      <w:bookmarkStart w:id="44" w:name="_Toc106448031"/>
      <w:r w:rsidRPr="5B15FE54">
        <w:rPr>
          <w:rFonts w:ascii="Calibri" w:hAnsi="Calibri" w:cs="Book Antiqua"/>
          <w:i w:val="0"/>
          <w:iCs w:val="0"/>
          <w:sz w:val="24"/>
          <w:szCs w:val="24"/>
        </w:rPr>
        <w:t>Reglas y Funciones de Negocio</w:t>
      </w:r>
      <w:bookmarkEnd w:id="43"/>
      <w:bookmarkEnd w:id="44"/>
    </w:p>
    <w:p w14:paraId="5417DBF2" w14:textId="77777777" w:rsidR="00837034" w:rsidRPr="008A7220" w:rsidRDefault="142034C5" w:rsidP="4F5AD2BB">
      <w:pPr>
        <w:ind w:left="720"/>
        <w:jc w:val="both"/>
        <w:rPr>
          <w:rFonts w:ascii="Calibri" w:hAnsi="Calibri" w:cs="Book Antiqua"/>
          <w:b/>
          <w:bCs/>
          <w:color w:val="000000"/>
        </w:rPr>
      </w:pPr>
      <w:r w:rsidRPr="4F5AD2BB">
        <w:rPr>
          <w:rFonts w:ascii="Calibri" w:hAnsi="Calibri" w:cs="Book Antiqua"/>
          <w:b/>
          <w:bCs/>
          <w:color w:val="000000" w:themeColor="text1"/>
        </w:rPr>
        <w:t xml:space="preserve">Diagrama AS-IS </w:t>
      </w:r>
    </w:p>
    <w:p w14:paraId="722B00AE" w14:textId="77777777" w:rsidR="00CC3E5C" w:rsidRPr="008A7220" w:rsidRDefault="00CC3E5C" w:rsidP="4F5AD2BB">
      <w:pPr>
        <w:ind w:left="720"/>
        <w:jc w:val="both"/>
        <w:rPr>
          <w:rFonts w:ascii="Calibri" w:hAnsi="Calibri" w:cs="Book Antiqua"/>
          <w:color w:val="000000"/>
        </w:rPr>
      </w:pPr>
    </w:p>
    <w:p w14:paraId="654ED237" w14:textId="6FFC48CB" w:rsidR="22BF95BA" w:rsidRDefault="36E125D5" w:rsidP="4F5AD2BB">
      <w:pPr>
        <w:spacing w:line="259" w:lineRule="auto"/>
        <w:ind w:left="720"/>
        <w:jc w:val="both"/>
        <w:rPr>
          <w:rFonts w:ascii="Calibri" w:hAnsi="Calibri" w:cs="Book Antiqua"/>
          <w:color w:val="000000" w:themeColor="text1"/>
        </w:rPr>
      </w:pPr>
      <w:r w:rsidRPr="70AE479E">
        <w:rPr>
          <w:rFonts w:ascii="Calibri" w:hAnsi="Calibri" w:cs="Book Antiqua"/>
          <w:color w:val="000000" w:themeColor="text1"/>
        </w:rPr>
        <w:lastRenderedPageBreak/>
        <w:t xml:space="preserve">                      </w:t>
      </w:r>
      <w:r w:rsidR="145848A8">
        <w:rPr>
          <w:noProof/>
        </w:rPr>
        <w:drawing>
          <wp:inline distT="0" distB="0" distL="0" distR="0" wp14:anchorId="0DD5D49F" wp14:editId="43662DC0">
            <wp:extent cx="3819525" cy="4105275"/>
            <wp:effectExtent l="0" t="0" r="0" b="0"/>
            <wp:docPr id="1421942900" name="Imagen 14219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819525" cy="4105275"/>
                    </a:xfrm>
                    <a:prstGeom prst="rect">
                      <a:avLst/>
                    </a:prstGeom>
                  </pic:spPr>
                </pic:pic>
              </a:graphicData>
            </a:graphic>
          </wp:inline>
        </w:drawing>
      </w:r>
    </w:p>
    <w:p w14:paraId="42C6D796" w14:textId="767B2882" w:rsidR="00CC3E5C" w:rsidRDefault="00CC3E5C" w:rsidP="00837034">
      <w:pPr>
        <w:ind w:left="720"/>
        <w:jc w:val="both"/>
      </w:pPr>
    </w:p>
    <w:p w14:paraId="6E1831B3" w14:textId="77777777" w:rsidR="00CC3E5C" w:rsidRPr="008A7220" w:rsidRDefault="00CC3E5C" w:rsidP="00837034">
      <w:pPr>
        <w:ind w:left="720"/>
        <w:jc w:val="both"/>
        <w:rPr>
          <w:rFonts w:ascii="Calibri" w:hAnsi="Calibri" w:cs="Book Antiqua"/>
          <w:iCs/>
          <w:color w:val="000000"/>
        </w:rPr>
      </w:pPr>
    </w:p>
    <w:p w14:paraId="3A7F4CE3" w14:textId="6727D41D" w:rsidR="142034C5" w:rsidRDefault="5177E2C6" w:rsidP="4F5AD2BB">
      <w:pPr>
        <w:ind w:left="720"/>
        <w:jc w:val="both"/>
        <w:rPr>
          <w:rFonts w:ascii="Calibri" w:hAnsi="Calibri" w:cs="Book Antiqua"/>
          <w:b/>
          <w:bCs/>
          <w:color w:val="000000" w:themeColor="text1"/>
        </w:rPr>
      </w:pPr>
      <w:r w:rsidRPr="70AE479E">
        <w:rPr>
          <w:rFonts w:ascii="Calibri" w:hAnsi="Calibri" w:cs="Book Antiqua"/>
          <w:b/>
          <w:bCs/>
          <w:color w:val="000000" w:themeColor="text1"/>
        </w:rPr>
        <w:t>Diagrama TO-BE</w:t>
      </w:r>
      <w:r w:rsidR="6661F339" w:rsidRPr="70AE479E">
        <w:rPr>
          <w:rFonts w:ascii="Calibri" w:hAnsi="Calibri" w:cs="Book Antiqua"/>
          <w:b/>
          <w:bCs/>
          <w:color w:val="000000" w:themeColor="text1"/>
        </w:rPr>
        <w:t xml:space="preserve"> </w:t>
      </w:r>
    </w:p>
    <w:p w14:paraId="60818892" w14:textId="67CD0465" w:rsidR="00CC3E5C" w:rsidRPr="008A7220" w:rsidRDefault="00CC3E5C" w:rsidP="70AE479E">
      <w:pPr>
        <w:ind w:left="720"/>
        <w:jc w:val="both"/>
        <w:rPr>
          <w:rFonts w:ascii="Calibri" w:hAnsi="Calibri" w:cs="Book Antiqua"/>
          <w:b/>
          <w:bCs/>
          <w:color w:val="000000" w:themeColor="text1"/>
        </w:rPr>
      </w:pPr>
    </w:p>
    <w:p w14:paraId="54E11D2A" w14:textId="13632F8D" w:rsidR="00CC3E5C" w:rsidRPr="008A7220" w:rsidRDefault="0326F6FA" w:rsidP="70AE479E">
      <w:pPr>
        <w:jc w:val="both"/>
        <w:rPr>
          <w:rFonts w:ascii="Calibri" w:hAnsi="Calibri" w:cs="Book Antiqua"/>
          <w:b/>
          <w:bCs/>
          <w:color w:val="000000"/>
        </w:rPr>
      </w:pPr>
      <w:r>
        <w:rPr>
          <w:noProof/>
        </w:rPr>
        <w:lastRenderedPageBreak/>
        <w:drawing>
          <wp:inline distT="0" distB="0" distL="0" distR="0" wp14:anchorId="1D27E70F" wp14:editId="344C78B0">
            <wp:extent cx="6299516" cy="4225925"/>
            <wp:effectExtent l="0" t="0" r="0" b="0"/>
            <wp:docPr id="2112081041" name="Imagen 211208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299516" cy="4225925"/>
                    </a:xfrm>
                    <a:prstGeom prst="rect">
                      <a:avLst/>
                    </a:prstGeom>
                  </pic:spPr>
                </pic:pic>
              </a:graphicData>
            </a:graphic>
          </wp:inline>
        </w:drawing>
      </w:r>
    </w:p>
    <w:p w14:paraId="2DE403A5" w14:textId="04C401EC" w:rsidR="00837034" w:rsidRDefault="792AAF22" w:rsidP="70AE479E">
      <w:pPr>
        <w:spacing w:line="259" w:lineRule="auto"/>
        <w:jc w:val="both"/>
      </w:pPr>
      <w:r>
        <w:t xml:space="preserve"> </w:t>
      </w:r>
    </w:p>
    <w:p w14:paraId="62431CDC" w14:textId="77777777" w:rsidR="00DE2736" w:rsidRPr="006F647B" w:rsidRDefault="00DE2736" w:rsidP="00DE2736">
      <w:pPr>
        <w:ind w:left="720"/>
        <w:jc w:val="both"/>
        <w:rPr>
          <w:lang w:val="es-AR"/>
        </w:rPr>
      </w:pPr>
    </w:p>
    <w:p w14:paraId="357AD337" w14:textId="77777777" w:rsidR="00A2466D" w:rsidRPr="00A2466D" w:rsidRDefault="022A0C46" w:rsidP="00F53248">
      <w:pPr>
        <w:pStyle w:val="Ttulo1"/>
        <w:numPr>
          <w:ilvl w:val="0"/>
          <w:numId w:val="24"/>
        </w:numPr>
        <w:spacing w:before="0" w:after="0"/>
        <w:rPr>
          <w:rFonts w:ascii="Calibri" w:hAnsi="Calibri" w:cs="Book Antiqua"/>
          <w:sz w:val="28"/>
          <w:szCs w:val="28"/>
        </w:rPr>
      </w:pPr>
      <w:bookmarkStart w:id="45" w:name="_Toc453064074"/>
      <w:bookmarkStart w:id="46" w:name="_Toc218675074"/>
      <w:bookmarkStart w:id="47" w:name="_Toc106448032"/>
      <w:r w:rsidRPr="5B15FE54">
        <w:rPr>
          <w:rFonts w:ascii="Calibri" w:hAnsi="Calibri" w:cs="Book Antiqua"/>
          <w:sz w:val="28"/>
          <w:szCs w:val="28"/>
        </w:rPr>
        <w:t>REQUISITOS</w:t>
      </w:r>
      <w:bookmarkEnd w:id="45"/>
      <w:bookmarkEnd w:id="46"/>
      <w:bookmarkEnd w:id="47"/>
    </w:p>
    <w:p w14:paraId="728FF0D5" w14:textId="77777777" w:rsidR="00A2466D" w:rsidRDefault="022A0C46" w:rsidP="00F53248">
      <w:pPr>
        <w:pStyle w:val="Ttulo2"/>
        <w:numPr>
          <w:ilvl w:val="1"/>
          <w:numId w:val="24"/>
        </w:numPr>
        <w:ind w:left="1418"/>
        <w:rPr>
          <w:rFonts w:ascii="Calibri" w:hAnsi="Calibri" w:cs="Book Antiqua"/>
          <w:i w:val="0"/>
          <w:iCs w:val="0"/>
          <w:sz w:val="24"/>
          <w:szCs w:val="24"/>
        </w:rPr>
      </w:pPr>
      <w:bookmarkStart w:id="48" w:name="_Toc453064075"/>
      <w:bookmarkStart w:id="49" w:name="_Toc119863992"/>
      <w:bookmarkStart w:id="50" w:name="_Toc106448033"/>
      <w:r w:rsidRPr="5B15FE54">
        <w:rPr>
          <w:rFonts w:ascii="Calibri" w:hAnsi="Calibri" w:cs="Book Antiqua"/>
          <w:i w:val="0"/>
          <w:iCs w:val="0"/>
          <w:sz w:val="24"/>
          <w:szCs w:val="24"/>
        </w:rPr>
        <w:t>Funcionales</w:t>
      </w:r>
      <w:bookmarkEnd w:id="48"/>
      <w:bookmarkEnd w:id="49"/>
      <w:bookmarkEnd w:id="50"/>
    </w:p>
    <w:p w14:paraId="49E398E2" w14:textId="77777777" w:rsidR="00CC3E5C" w:rsidRPr="00CC3E5C" w:rsidRDefault="00CC3E5C" w:rsidP="00CC3E5C"/>
    <w:tbl>
      <w:tblPr>
        <w:tblW w:w="0" w:type="auto"/>
        <w:tblCellMar>
          <w:top w:w="15" w:type="dxa"/>
          <w:left w:w="15" w:type="dxa"/>
          <w:bottom w:w="15" w:type="dxa"/>
          <w:right w:w="15" w:type="dxa"/>
        </w:tblCellMar>
        <w:tblLook w:val="04A0" w:firstRow="1" w:lastRow="0" w:firstColumn="1" w:lastColumn="0" w:noHBand="0" w:noVBand="1"/>
      </w:tblPr>
      <w:tblGrid>
        <w:gridCol w:w="1963"/>
        <w:gridCol w:w="7655"/>
      </w:tblGrid>
      <w:tr w:rsidR="00E81DCD" w:rsidRPr="00E81DCD" w14:paraId="0ACAAB68" w14:textId="77777777" w:rsidTr="5B15FE54">
        <w:trPr>
          <w:trHeight w:val="35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68B773F"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1C63E47"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RF-1</w:t>
            </w:r>
          </w:p>
        </w:tc>
      </w:tr>
      <w:tr w:rsidR="00E81DCD" w:rsidRPr="00E81DCD" w14:paraId="55DE440E" w14:textId="77777777" w:rsidTr="5B15FE54">
        <w:trPr>
          <w:trHeight w:val="39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94E9BB5"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6FD2FE7"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Ingresar vehículos al sistema </w:t>
            </w:r>
          </w:p>
        </w:tc>
      </w:tr>
      <w:tr w:rsidR="00E81DCD" w:rsidRPr="00E81DCD" w14:paraId="488B82B8" w14:textId="77777777" w:rsidTr="5B15FE54">
        <w:trPr>
          <w:trHeight w:val="28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5F6B7B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F7B71F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el ingreso de datos de los vehículos de la empresa “Camioncitos S.A”. </w:t>
            </w:r>
          </w:p>
        </w:tc>
      </w:tr>
      <w:tr w:rsidR="00E81DCD" w:rsidRPr="00E81DCD" w14:paraId="0400C604" w14:textId="77777777" w:rsidTr="5B15FE54">
        <w:trPr>
          <w:trHeight w:val="187"/>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C99858E"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440B85A"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Funcional - Datos</w:t>
            </w:r>
          </w:p>
        </w:tc>
      </w:tr>
      <w:tr w:rsidR="00E81DCD" w:rsidRPr="00E81DCD" w14:paraId="720F8366" w14:textId="77777777" w:rsidTr="5B15FE54">
        <w:trPr>
          <w:trHeight w:val="131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925EB8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46F50C9" w14:textId="77777777" w:rsidR="00E81DCD" w:rsidRPr="00E81DCD" w:rsidRDefault="00E81DCD" w:rsidP="00E81DCD">
            <w:pPr>
              <w:suppressAutoHyphens w:val="0"/>
              <w:spacing w:before="240" w:after="240"/>
              <w:jc w:val="both"/>
              <w:rPr>
                <w:lang w:val="es-EC" w:eastAsia="es-EC"/>
              </w:rPr>
            </w:pPr>
            <w:r w:rsidRPr="00E81DCD">
              <w:rPr>
                <w:rFonts w:ascii="Calibri" w:hAnsi="Calibri" w:cs="Calibri"/>
                <w:color w:val="000000"/>
                <w:lang w:val="es-EC" w:eastAsia="es-EC"/>
              </w:rPr>
              <w:t xml:space="preserve">El sistema tendrá un modelo de ficha de ingreso para cada vehículo, donde se </w:t>
            </w:r>
            <w:r w:rsidR="00877614" w:rsidRPr="00E81DCD">
              <w:rPr>
                <w:rFonts w:ascii="Calibri" w:hAnsi="Calibri" w:cs="Calibri"/>
                <w:color w:val="000000"/>
                <w:lang w:val="es-EC" w:eastAsia="es-EC"/>
              </w:rPr>
              <w:t>ingresarán</w:t>
            </w:r>
            <w:r w:rsidRPr="00E81DCD">
              <w:rPr>
                <w:rFonts w:ascii="Calibri" w:hAnsi="Calibri" w:cs="Calibri"/>
                <w:color w:val="000000"/>
                <w:lang w:val="es-EC" w:eastAsia="es-EC"/>
              </w:rPr>
              <w:t xml:space="preserve"> datos como:</w:t>
            </w:r>
          </w:p>
          <w:p w14:paraId="632CDE41" w14:textId="1D62D78C" w:rsidR="00E81DCD" w:rsidRPr="00E81DCD" w:rsidRDefault="453B9F36" w:rsidP="00F53248">
            <w:pPr>
              <w:numPr>
                <w:ilvl w:val="0"/>
                <w:numId w:val="32"/>
              </w:numPr>
              <w:suppressAutoHyphens w:val="0"/>
              <w:spacing w:before="240"/>
              <w:jc w:val="both"/>
              <w:textAlignment w:val="baseline"/>
              <w:rPr>
                <w:rFonts w:ascii="Calibri" w:hAnsi="Calibri" w:cs="Calibri"/>
                <w:color w:val="000000"/>
                <w:lang w:val="es-EC" w:eastAsia="es-EC"/>
              </w:rPr>
            </w:pPr>
            <w:r w:rsidRPr="5B15FE54">
              <w:rPr>
                <w:rFonts w:ascii="Calibri" w:hAnsi="Calibri" w:cs="Calibri"/>
                <w:color w:val="000000" w:themeColor="text1"/>
                <w:lang w:val="es-EC" w:eastAsia="es-EC"/>
              </w:rPr>
              <w:t>Tipo de vehículo.</w:t>
            </w:r>
          </w:p>
          <w:p w14:paraId="1DAD4739" w14:textId="77777777" w:rsidR="00E81DCD" w:rsidRPr="00E81DCD" w:rsidRDefault="00E81DCD" w:rsidP="00F53248">
            <w:pPr>
              <w:numPr>
                <w:ilvl w:val="1"/>
                <w:numId w:val="32"/>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12 caracteres alfanuméricos.</w:t>
            </w:r>
          </w:p>
          <w:p w14:paraId="4690E332" w14:textId="77777777" w:rsidR="00E81DCD" w:rsidRPr="00E81DCD" w:rsidRDefault="00E81DCD" w:rsidP="00F53248">
            <w:pPr>
              <w:numPr>
                <w:ilvl w:val="1"/>
                <w:numId w:val="32"/>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lastRenderedPageBreak/>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25A8CC7E" w14:textId="51FE604D" w:rsidR="00E81DCD" w:rsidRPr="00E81DCD" w:rsidRDefault="453B9F36" w:rsidP="00F53248">
            <w:pPr>
              <w:numPr>
                <w:ilvl w:val="0"/>
                <w:numId w:val="32"/>
              </w:numPr>
              <w:suppressAutoHyphens w:val="0"/>
              <w:jc w:val="both"/>
              <w:textAlignment w:val="baseline"/>
              <w:rPr>
                <w:rFonts w:ascii="Calibri" w:hAnsi="Calibri" w:cs="Calibri"/>
                <w:color w:val="000000"/>
                <w:lang w:val="es-EC" w:eastAsia="es-EC"/>
              </w:rPr>
            </w:pPr>
            <w:r w:rsidRPr="5B15FE54">
              <w:rPr>
                <w:rFonts w:ascii="Calibri" w:hAnsi="Calibri" w:cs="Calibri"/>
                <w:color w:val="000000" w:themeColor="text1"/>
                <w:lang w:val="es-EC" w:eastAsia="es-EC"/>
              </w:rPr>
              <w:t>Matrícula del vehículo. </w:t>
            </w:r>
          </w:p>
          <w:p w14:paraId="21E1E2FA" w14:textId="77777777" w:rsidR="00E81DCD" w:rsidRPr="00E81DCD" w:rsidRDefault="00E81DCD" w:rsidP="00F53248">
            <w:pPr>
              <w:numPr>
                <w:ilvl w:val="1"/>
                <w:numId w:val="32"/>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8 caracteres alfanuméricos.</w:t>
            </w:r>
          </w:p>
          <w:p w14:paraId="3ACAC38A" w14:textId="77777777" w:rsidR="00E81DCD" w:rsidRPr="00E81DCD" w:rsidRDefault="00E81DCD" w:rsidP="00F53248">
            <w:pPr>
              <w:numPr>
                <w:ilvl w:val="1"/>
                <w:numId w:val="32"/>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55FA9E86" w14:textId="793623A9" w:rsidR="00E81DCD" w:rsidRPr="00E81DCD" w:rsidRDefault="453B9F36" w:rsidP="00F53248">
            <w:pPr>
              <w:numPr>
                <w:ilvl w:val="0"/>
                <w:numId w:val="32"/>
              </w:numPr>
              <w:suppressAutoHyphens w:val="0"/>
              <w:jc w:val="both"/>
              <w:textAlignment w:val="baseline"/>
              <w:rPr>
                <w:rFonts w:ascii="Calibri" w:hAnsi="Calibri" w:cs="Calibri"/>
                <w:color w:val="000000"/>
                <w:lang w:val="es-EC" w:eastAsia="es-EC"/>
              </w:rPr>
            </w:pPr>
            <w:r w:rsidRPr="5B15FE54">
              <w:rPr>
                <w:rFonts w:ascii="Calibri" w:hAnsi="Calibri" w:cs="Calibri"/>
                <w:color w:val="000000" w:themeColor="text1"/>
                <w:lang w:val="es-EC" w:eastAsia="es-EC"/>
              </w:rPr>
              <w:t>Kilometraje.</w:t>
            </w:r>
          </w:p>
          <w:p w14:paraId="3799ADB7" w14:textId="77777777" w:rsidR="00E81DCD" w:rsidRPr="00E81DCD" w:rsidRDefault="00E81DCD" w:rsidP="00F53248">
            <w:pPr>
              <w:numPr>
                <w:ilvl w:val="1"/>
                <w:numId w:val="32"/>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validará caracteres numéricos enteros.</w:t>
            </w:r>
          </w:p>
          <w:p w14:paraId="2981F17B" w14:textId="77777777" w:rsidR="00E81DCD" w:rsidRPr="00E81DCD" w:rsidRDefault="00E81DCD" w:rsidP="00F53248">
            <w:pPr>
              <w:numPr>
                <w:ilvl w:val="1"/>
                <w:numId w:val="32"/>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10 caracteres numéricos.</w:t>
            </w:r>
          </w:p>
          <w:p w14:paraId="5E06BC07" w14:textId="77777777" w:rsidR="00E81DCD" w:rsidRPr="00E81DCD" w:rsidRDefault="00E81DCD" w:rsidP="00F53248">
            <w:pPr>
              <w:numPr>
                <w:ilvl w:val="1"/>
                <w:numId w:val="32"/>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los dígitos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26401E1A" w14:textId="77777777" w:rsidR="00E81DCD" w:rsidRPr="00E81DCD" w:rsidRDefault="00E81DCD" w:rsidP="00F53248">
            <w:pPr>
              <w:numPr>
                <w:ilvl w:val="0"/>
                <w:numId w:val="32"/>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Consumo de combustible por kilómetro. </w:t>
            </w:r>
          </w:p>
          <w:p w14:paraId="1B33FF41" w14:textId="142C3A5D" w:rsidR="00E81DCD" w:rsidRPr="00E81DCD" w:rsidRDefault="453B9F36" w:rsidP="00F53248">
            <w:pPr>
              <w:numPr>
                <w:ilvl w:val="1"/>
                <w:numId w:val="32"/>
              </w:numPr>
              <w:suppressAutoHyphens w:val="0"/>
              <w:jc w:val="both"/>
              <w:textAlignment w:val="baseline"/>
              <w:rPr>
                <w:rFonts w:ascii="Calibri" w:eastAsia="Calibri" w:hAnsi="Calibri" w:cs="Calibri"/>
                <w:color w:val="000000"/>
                <w:lang w:val="es-EC" w:eastAsia="es-EC"/>
              </w:rPr>
            </w:pPr>
            <w:r w:rsidRPr="5B15FE54">
              <w:rPr>
                <w:rFonts w:ascii="Calibri" w:hAnsi="Calibri" w:cs="Calibri"/>
                <w:color w:val="000000" w:themeColor="text1"/>
                <w:lang w:val="es-EC" w:eastAsia="es-EC"/>
              </w:rPr>
              <w:t>El sistema validará caracteres numéricos enteros.</w:t>
            </w:r>
          </w:p>
          <w:p w14:paraId="00E0397C" w14:textId="77777777" w:rsidR="00E81DCD" w:rsidRPr="00E81DCD" w:rsidRDefault="00E81DCD" w:rsidP="00F53248">
            <w:pPr>
              <w:numPr>
                <w:ilvl w:val="1"/>
                <w:numId w:val="32"/>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6 caracteres numéricos.</w:t>
            </w:r>
          </w:p>
          <w:p w14:paraId="3FD5E508" w14:textId="77777777" w:rsidR="00E81DCD" w:rsidRPr="00E81DCD" w:rsidRDefault="00E81DCD" w:rsidP="00F53248">
            <w:pPr>
              <w:numPr>
                <w:ilvl w:val="1"/>
                <w:numId w:val="32"/>
              </w:numPr>
              <w:suppressAutoHyphens w:val="0"/>
              <w:spacing w:after="24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tc>
      </w:tr>
      <w:tr w:rsidR="00E81DCD" w:rsidRPr="00E81DCD" w14:paraId="5E2DE5B5" w14:textId="77777777" w:rsidTr="5B15FE54">
        <w:trPr>
          <w:trHeight w:val="942"/>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FA07B4A"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EE0D0EF"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14/12/2020</w:t>
            </w:r>
          </w:p>
          <w:p w14:paraId="515BE72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p w14:paraId="16287F21" w14:textId="77777777" w:rsidR="00E81DCD" w:rsidRPr="00E81DCD" w:rsidRDefault="00E81DCD" w:rsidP="00E81DCD">
            <w:pPr>
              <w:suppressAutoHyphens w:val="0"/>
              <w:rPr>
                <w:lang w:val="es-EC" w:eastAsia="es-EC"/>
              </w:rPr>
            </w:pPr>
          </w:p>
        </w:tc>
      </w:tr>
      <w:tr w:rsidR="00E81DCD" w:rsidRPr="00E81DCD" w14:paraId="72A06A7F" w14:textId="77777777" w:rsidTr="5B15FE54">
        <w:trPr>
          <w:trHeight w:val="369"/>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27E8A8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16715DD"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Alta </w:t>
            </w:r>
          </w:p>
        </w:tc>
      </w:tr>
    </w:tbl>
    <w:p w14:paraId="5BE93A62" w14:textId="77777777" w:rsidR="00E81DCD" w:rsidRPr="00E81DCD" w:rsidRDefault="00E81DCD" w:rsidP="00E81DCD">
      <w:pPr>
        <w:suppressAutoHyphens w:val="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1963"/>
        <w:gridCol w:w="7655"/>
      </w:tblGrid>
      <w:tr w:rsidR="00E81DCD" w:rsidRPr="00E81DCD" w14:paraId="1B348A68" w14:textId="77777777" w:rsidTr="5B15FE54">
        <w:trPr>
          <w:trHeight w:val="35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52DC0BB"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6DA39FD"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RF-2</w:t>
            </w:r>
          </w:p>
        </w:tc>
      </w:tr>
      <w:tr w:rsidR="00E81DCD" w:rsidRPr="00E81DCD" w14:paraId="2384AA83" w14:textId="77777777" w:rsidTr="5B15FE54">
        <w:trPr>
          <w:trHeight w:val="39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991EF24"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A73D4D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Ingresar choferes al sistema. </w:t>
            </w:r>
          </w:p>
        </w:tc>
      </w:tr>
      <w:tr w:rsidR="00E81DCD" w:rsidRPr="00E81DCD" w14:paraId="659FC48F" w14:textId="77777777" w:rsidTr="5B15FE54">
        <w:trPr>
          <w:trHeight w:val="28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E0C2B4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1084DCE"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el ingreso de datos de los choferes de la empresa “Camioncitos S.A”. </w:t>
            </w:r>
          </w:p>
        </w:tc>
      </w:tr>
      <w:tr w:rsidR="00E81DCD" w:rsidRPr="00E81DCD" w14:paraId="7FF5F458" w14:textId="77777777" w:rsidTr="5B15FE54">
        <w:trPr>
          <w:trHeight w:val="187"/>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62AFB1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A4CE33C"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Funcional - Datos</w:t>
            </w:r>
          </w:p>
        </w:tc>
      </w:tr>
      <w:tr w:rsidR="00E81DCD" w:rsidRPr="00E81DCD" w14:paraId="32EE1483" w14:textId="77777777" w:rsidTr="5B15FE54">
        <w:trPr>
          <w:trHeight w:val="131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3F9EE5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1EABB38" w14:textId="7FC30FBA" w:rsidR="00E81DCD" w:rsidRPr="00E81DCD" w:rsidRDefault="645A5162" w:rsidP="00E81DCD">
            <w:pPr>
              <w:suppressAutoHyphens w:val="0"/>
              <w:spacing w:before="240" w:after="240"/>
              <w:jc w:val="both"/>
              <w:rPr>
                <w:lang w:val="es-EC" w:eastAsia="es-EC"/>
              </w:rPr>
            </w:pPr>
            <w:r w:rsidRPr="4F5AD2BB">
              <w:rPr>
                <w:rFonts w:ascii="Calibri" w:hAnsi="Calibri" w:cs="Calibri"/>
                <w:color w:val="000000" w:themeColor="text1"/>
                <w:lang w:val="es-EC" w:eastAsia="es-EC"/>
              </w:rPr>
              <w:t xml:space="preserve">El sistema tendrá un modelo de ficha de ingreso para cada vehículo, donde se </w:t>
            </w:r>
            <w:r w:rsidR="44545B68" w:rsidRPr="4F5AD2BB">
              <w:rPr>
                <w:rFonts w:ascii="Calibri" w:hAnsi="Calibri" w:cs="Calibri"/>
                <w:color w:val="000000" w:themeColor="text1"/>
                <w:lang w:val="es-EC" w:eastAsia="es-EC"/>
              </w:rPr>
              <w:t>ingresarán</w:t>
            </w:r>
            <w:r w:rsidRPr="4F5AD2BB">
              <w:rPr>
                <w:rFonts w:ascii="Calibri" w:hAnsi="Calibri" w:cs="Calibri"/>
                <w:color w:val="000000" w:themeColor="text1"/>
                <w:lang w:val="es-EC" w:eastAsia="es-EC"/>
              </w:rPr>
              <w:t xml:space="preserve"> datos como:</w:t>
            </w:r>
          </w:p>
          <w:p w14:paraId="22D396D1" w14:textId="76A6D92C" w:rsidR="00E81DCD" w:rsidRPr="00E81DCD" w:rsidRDefault="453B9F36" w:rsidP="00F53248">
            <w:pPr>
              <w:numPr>
                <w:ilvl w:val="0"/>
                <w:numId w:val="33"/>
              </w:numPr>
              <w:suppressAutoHyphens w:val="0"/>
              <w:spacing w:before="240"/>
              <w:jc w:val="both"/>
              <w:textAlignment w:val="baseline"/>
              <w:rPr>
                <w:rFonts w:ascii="Calibri" w:hAnsi="Calibri" w:cs="Calibri"/>
                <w:color w:val="000000"/>
                <w:lang w:val="es-EC" w:eastAsia="es-EC"/>
              </w:rPr>
            </w:pPr>
            <w:r w:rsidRPr="5B15FE54">
              <w:rPr>
                <w:rFonts w:ascii="Calibri" w:hAnsi="Calibri" w:cs="Calibri"/>
                <w:color w:val="000000" w:themeColor="text1"/>
                <w:lang w:val="es-EC" w:eastAsia="es-EC"/>
              </w:rPr>
              <w:t>Nombres completo</w:t>
            </w:r>
            <w:r w:rsidR="0291591E" w:rsidRPr="5B15FE54">
              <w:rPr>
                <w:rFonts w:ascii="Calibri" w:hAnsi="Calibri" w:cs="Calibri"/>
                <w:color w:val="000000" w:themeColor="text1"/>
                <w:lang w:val="es-EC" w:eastAsia="es-EC"/>
              </w:rPr>
              <w:t>s.</w:t>
            </w:r>
          </w:p>
          <w:p w14:paraId="34454881" w14:textId="77777777" w:rsidR="00E81DCD" w:rsidRPr="00E81DCD" w:rsidRDefault="00E81DCD" w:rsidP="00F53248">
            <w:pPr>
              <w:numPr>
                <w:ilvl w:val="1"/>
                <w:numId w:val="33"/>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12 caracteres alfanuméricos.</w:t>
            </w:r>
          </w:p>
          <w:p w14:paraId="6597F742" w14:textId="77777777" w:rsidR="00E81DCD" w:rsidRPr="00E81DCD" w:rsidRDefault="00E81DCD" w:rsidP="00F53248">
            <w:pPr>
              <w:numPr>
                <w:ilvl w:val="1"/>
                <w:numId w:val="33"/>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00971F59" w14:textId="77777777" w:rsidR="00E81DCD" w:rsidRPr="00E81DCD" w:rsidRDefault="00E81DCD" w:rsidP="00F53248">
            <w:pPr>
              <w:numPr>
                <w:ilvl w:val="0"/>
                <w:numId w:val="33"/>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Cédula de identidad. </w:t>
            </w:r>
          </w:p>
          <w:p w14:paraId="4DF5B965" w14:textId="3515A287" w:rsidR="00E81DCD" w:rsidRPr="00E81DCD" w:rsidRDefault="453B9F36" w:rsidP="00F53248">
            <w:pPr>
              <w:numPr>
                <w:ilvl w:val="1"/>
                <w:numId w:val="33"/>
              </w:numPr>
              <w:suppressAutoHyphens w:val="0"/>
              <w:jc w:val="both"/>
              <w:textAlignment w:val="baseline"/>
              <w:rPr>
                <w:rFonts w:ascii="Calibri" w:eastAsia="Calibri" w:hAnsi="Calibri" w:cs="Calibri"/>
                <w:color w:val="000000"/>
                <w:lang w:val="es-EC" w:eastAsia="es-EC"/>
              </w:rPr>
            </w:pPr>
            <w:r w:rsidRPr="5B15FE54">
              <w:rPr>
                <w:rFonts w:ascii="Calibri" w:hAnsi="Calibri" w:cs="Calibri"/>
                <w:color w:val="000000" w:themeColor="text1"/>
                <w:lang w:val="es-EC" w:eastAsia="es-EC"/>
              </w:rPr>
              <w:t>El sistema validará caracteres numéricos enteros.</w:t>
            </w:r>
          </w:p>
          <w:p w14:paraId="54AAB3BB" w14:textId="77777777" w:rsidR="00E81DCD" w:rsidRPr="00E81DCD" w:rsidRDefault="00E81DCD" w:rsidP="00F53248">
            <w:pPr>
              <w:numPr>
                <w:ilvl w:val="1"/>
                <w:numId w:val="33"/>
              </w:numPr>
              <w:suppressAutoHyphens w:val="0"/>
              <w:jc w:val="both"/>
              <w:textAlignment w:val="baseline"/>
              <w:rPr>
                <w:color w:val="000000"/>
                <w:lang w:val="es-EC" w:eastAsia="es-EC"/>
              </w:rPr>
            </w:pPr>
            <w:r w:rsidRPr="00E81DCD">
              <w:rPr>
                <w:rFonts w:ascii="Calibri" w:hAnsi="Calibri" w:cs="Calibri"/>
                <w:color w:val="000000"/>
                <w:lang w:val="es-EC" w:eastAsia="es-EC"/>
              </w:rPr>
              <w:lastRenderedPageBreak/>
              <w:t>El sistema aceptará una capacidad de 6 caracteres numéricos.</w:t>
            </w:r>
          </w:p>
          <w:p w14:paraId="67547A90" w14:textId="77777777" w:rsidR="00E81DCD" w:rsidRPr="00E81DCD" w:rsidRDefault="00E81DCD" w:rsidP="00F53248">
            <w:pPr>
              <w:numPr>
                <w:ilvl w:val="1"/>
                <w:numId w:val="33"/>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1B14A644" w14:textId="77777777" w:rsidR="00E81DCD" w:rsidRPr="00E81DCD" w:rsidRDefault="00E81DCD" w:rsidP="00F53248">
            <w:pPr>
              <w:numPr>
                <w:ilvl w:val="0"/>
                <w:numId w:val="33"/>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Años de experiencia.</w:t>
            </w:r>
          </w:p>
          <w:p w14:paraId="5EE671D4" w14:textId="5CF272FD" w:rsidR="00E81DCD" w:rsidRPr="00E81DCD" w:rsidRDefault="453B9F36" w:rsidP="00F53248">
            <w:pPr>
              <w:numPr>
                <w:ilvl w:val="1"/>
                <w:numId w:val="33"/>
              </w:numPr>
              <w:suppressAutoHyphens w:val="0"/>
              <w:jc w:val="both"/>
              <w:textAlignment w:val="baseline"/>
              <w:rPr>
                <w:rFonts w:ascii="Calibri" w:eastAsia="Calibri" w:hAnsi="Calibri" w:cs="Calibri"/>
                <w:color w:val="000000"/>
                <w:lang w:val="es-EC" w:eastAsia="es-EC"/>
              </w:rPr>
            </w:pPr>
            <w:r w:rsidRPr="5B15FE54">
              <w:rPr>
                <w:rFonts w:ascii="Calibri" w:hAnsi="Calibri" w:cs="Calibri"/>
                <w:color w:val="000000" w:themeColor="text1"/>
                <w:lang w:val="es-EC" w:eastAsia="es-EC"/>
              </w:rPr>
              <w:t>El sistema validará caracteres numéricos enteros.</w:t>
            </w:r>
          </w:p>
          <w:p w14:paraId="577EAA1D" w14:textId="77777777" w:rsidR="00E81DCD" w:rsidRPr="00E81DCD" w:rsidRDefault="00E81DCD" w:rsidP="00F53248">
            <w:pPr>
              <w:numPr>
                <w:ilvl w:val="1"/>
                <w:numId w:val="33"/>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2 caracteres numéricos.</w:t>
            </w:r>
          </w:p>
          <w:p w14:paraId="5C415210" w14:textId="77777777" w:rsidR="00E81DCD" w:rsidRPr="00E81DCD" w:rsidRDefault="00E81DCD" w:rsidP="00F53248">
            <w:pPr>
              <w:numPr>
                <w:ilvl w:val="1"/>
                <w:numId w:val="33"/>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178AD952" w14:textId="77777777" w:rsidR="00E81DCD" w:rsidRPr="00E81DCD" w:rsidRDefault="00E81DCD" w:rsidP="00F53248">
            <w:pPr>
              <w:numPr>
                <w:ilvl w:val="0"/>
                <w:numId w:val="33"/>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Tipo de sangre.</w:t>
            </w:r>
          </w:p>
          <w:p w14:paraId="14B83E96" w14:textId="77777777" w:rsidR="00E81DCD" w:rsidRPr="00E81DCD" w:rsidRDefault="00E81DCD" w:rsidP="00F53248">
            <w:pPr>
              <w:numPr>
                <w:ilvl w:val="1"/>
                <w:numId w:val="33"/>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ComboBox, donde se mostrarán los diferentes grupos sanguíneos.</w:t>
            </w:r>
          </w:p>
          <w:p w14:paraId="0FB0429B" w14:textId="77777777" w:rsidR="00E81DCD" w:rsidRPr="00E81DCD" w:rsidRDefault="00E81DCD" w:rsidP="00F53248">
            <w:pPr>
              <w:numPr>
                <w:ilvl w:val="1"/>
                <w:numId w:val="33"/>
              </w:numPr>
              <w:suppressAutoHyphens w:val="0"/>
              <w:spacing w:after="24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tc>
      </w:tr>
      <w:tr w:rsidR="00E81DCD" w:rsidRPr="00E81DCD" w14:paraId="4B00354C" w14:textId="77777777" w:rsidTr="5B15FE54">
        <w:trPr>
          <w:trHeight w:val="942"/>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BA02FA4"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8E34F68"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14/12/2020</w:t>
            </w:r>
          </w:p>
          <w:p w14:paraId="3F60751F"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32AB6689" w14:textId="77777777" w:rsidTr="5B15FE54">
        <w:trPr>
          <w:trHeight w:val="369"/>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03D4A0B"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DC2BAD2"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Alta</w:t>
            </w:r>
          </w:p>
        </w:tc>
      </w:tr>
    </w:tbl>
    <w:p w14:paraId="384BA73E" w14:textId="77777777" w:rsidR="00E81DCD" w:rsidRPr="00E81DCD" w:rsidRDefault="00E81DCD" w:rsidP="00E81DCD">
      <w:pPr>
        <w:suppressAutoHyphens w:val="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1963"/>
        <w:gridCol w:w="7655"/>
      </w:tblGrid>
      <w:tr w:rsidR="00E81DCD" w:rsidRPr="00E81DCD" w14:paraId="1E8194E4" w14:textId="77777777" w:rsidTr="5B15FE54">
        <w:trPr>
          <w:trHeight w:val="35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8A451C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A2A0854"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RF-3</w:t>
            </w:r>
          </w:p>
        </w:tc>
      </w:tr>
      <w:tr w:rsidR="00E81DCD" w:rsidRPr="00E81DCD" w14:paraId="0FCC94DA" w14:textId="77777777" w:rsidTr="5B15FE54">
        <w:trPr>
          <w:trHeight w:val="39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9AD646F"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0D6C48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Registrar rutas</w:t>
            </w:r>
          </w:p>
        </w:tc>
      </w:tr>
      <w:tr w:rsidR="00E81DCD" w:rsidRPr="00E81DCD" w14:paraId="75B9B32B" w14:textId="77777777" w:rsidTr="5B15FE54">
        <w:trPr>
          <w:trHeight w:val="28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98EED0E"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BC330EF"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llevar un registro con las rutas que efectúe cada uno de los vehículos durante los días laborales. </w:t>
            </w:r>
          </w:p>
        </w:tc>
      </w:tr>
      <w:tr w:rsidR="00E81DCD" w:rsidRPr="00E81DCD" w14:paraId="3CA4D200" w14:textId="77777777" w:rsidTr="5B15FE54">
        <w:trPr>
          <w:trHeight w:val="187"/>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B131B5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2FE7912" w14:textId="23967670" w:rsidR="00E81DCD" w:rsidRPr="00E81DCD" w:rsidRDefault="1B050BB5" w:rsidP="2B75E9D6">
            <w:pPr>
              <w:suppressAutoHyphens w:val="0"/>
              <w:rPr>
                <w:lang w:val="es-EC" w:eastAsia="es-EC"/>
              </w:rPr>
            </w:pPr>
            <w:r w:rsidRPr="5B15FE54">
              <w:rPr>
                <w:rFonts w:ascii="Calibri" w:hAnsi="Calibri" w:cs="Calibri"/>
                <w:color w:val="000000" w:themeColor="text1"/>
                <w:lang w:val="es-EC" w:eastAsia="es-EC"/>
              </w:rPr>
              <w:t>Funcional - </w:t>
            </w:r>
            <w:r w:rsidR="384B8504" w:rsidRPr="5B15FE54">
              <w:rPr>
                <w:rFonts w:ascii="Calibri" w:hAnsi="Calibri" w:cs="Calibri"/>
                <w:color w:val="000000" w:themeColor="text1"/>
                <w:lang w:val="es-EC" w:eastAsia="es-EC"/>
              </w:rPr>
              <w:t>Datos</w:t>
            </w:r>
          </w:p>
        </w:tc>
      </w:tr>
      <w:tr w:rsidR="00E81DCD" w:rsidRPr="00E81DCD" w14:paraId="4EE63F82" w14:textId="77777777" w:rsidTr="5B15FE54">
        <w:trPr>
          <w:trHeight w:val="131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CCFBF1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B627B27"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llevará un registro individual de cada una de las rutas que lleve cada uno de los vehículos. Tomando en cuenta datos como:</w:t>
            </w:r>
          </w:p>
          <w:p w14:paraId="7D1829A9" w14:textId="013BD45E" w:rsidR="00E81DCD" w:rsidRPr="00E81DCD" w:rsidRDefault="453B9F36" w:rsidP="00F53248">
            <w:pPr>
              <w:numPr>
                <w:ilvl w:val="0"/>
                <w:numId w:val="34"/>
              </w:numPr>
              <w:suppressAutoHyphens w:val="0"/>
              <w:textAlignment w:val="baseline"/>
              <w:rPr>
                <w:rFonts w:ascii="Calibri" w:hAnsi="Calibri" w:cs="Calibri"/>
                <w:color w:val="000000"/>
                <w:lang w:val="es-EC" w:eastAsia="es-EC"/>
              </w:rPr>
            </w:pPr>
            <w:r w:rsidRPr="5B15FE54">
              <w:rPr>
                <w:rFonts w:ascii="Calibri" w:hAnsi="Calibri" w:cs="Calibri"/>
                <w:color w:val="000000" w:themeColor="text1"/>
                <w:lang w:val="es-EC" w:eastAsia="es-EC"/>
              </w:rPr>
              <w:t>Punto de inicio (recoger artículos).</w:t>
            </w:r>
          </w:p>
          <w:p w14:paraId="0E2943C5" w14:textId="77777777" w:rsidR="00E81DCD" w:rsidRPr="00E81DCD" w:rsidRDefault="00E81DCD" w:rsidP="00F53248">
            <w:pPr>
              <w:numPr>
                <w:ilvl w:val="1"/>
                <w:numId w:val="34"/>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2000 caracteres alfanuméricos.</w:t>
            </w:r>
          </w:p>
          <w:p w14:paraId="1429CD68" w14:textId="77777777" w:rsidR="00E81DCD" w:rsidRPr="00E81DCD" w:rsidRDefault="00E81DCD" w:rsidP="00F53248">
            <w:pPr>
              <w:numPr>
                <w:ilvl w:val="1"/>
                <w:numId w:val="34"/>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3D4FCE32" w14:textId="619B10C4" w:rsidR="00E81DCD" w:rsidRPr="00E81DCD" w:rsidRDefault="453B9F36" w:rsidP="00F53248">
            <w:pPr>
              <w:numPr>
                <w:ilvl w:val="0"/>
                <w:numId w:val="34"/>
              </w:numPr>
              <w:suppressAutoHyphens w:val="0"/>
              <w:textAlignment w:val="baseline"/>
              <w:rPr>
                <w:rFonts w:ascii="Calibri" w:hAnsi="Calibri" w:cs="Calibri"/>
                <w:color w:val="000000"/>
                <w:lang w:val="es-EC" w:eastAsia="es-EC"/>
              </w:rPr>
            </w:pPr>
            <w:r w:rsidRPr="5B15FE54">
              <w:rPr>
                <w:rFonts w:ascii="Calibri" w:hAnsi="Calibri" w:cs="Calibri"/>
                <w:color w:val="000000" w:themeColor="text1"/>
                <w:lang w:val="es-EC" w:eastAsia="es-EC"/>
              </w:rPr>
              <w:t>Punto final (entrega).</w:t>
            </w:r>
          </w:p>
          <w:p w14:paraId="08F6B185" w14:textId="77777777" w:rsidR="00E81DCD" w:rsidRPr="00E81DCD" w:rsidRDefault="00E81DCD" w:rsidP="00F53248">
            <w:pPr>
              <w:numPr>
                <w:ilvl w:val="1"/>
                <w:numId w:val="34"/>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2000 caracteres alfanuméricos.</w:t>
            </w:r>
          </w:p>
          <w:p w14:paraId="70555054" w14:textId="77777777" w:rsidR="00E81DCD" w:rsidRPr="00E81DCD" w:rsidRDefault="00E81DCD" w:rsidP="00F53248">
            <w:pPr>
              <w:numPr>
                <w:ilvl w:val="1"/>
                <w:numId w:val="34"/>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046D2F01" w14:textId="2087416A" w:rsidR="00E81DCD" w:rsidRPr="00E81DCD" w:rsidRDefault="453B9F36" w:rsidP="00F53248">
            <w:pPr>
              <w:numPr>
                <w:ilvl w:val="0"/>
                <w:numId w:val="34"/>
              </w:numPr>
              <w:suppressAutoHyphens w:val="0"/>
              <w:textAlignment w:val="baseline"/>
              <w:rPr>
                <w:rFonts w:ascii="Calibri" w:hAnsi="Calibri" w:cs="Calibri"/>
                <w:color w:val="000000"/>
                <w:lang w:val="es-EC" w:eastAsia="es-EC"/>
              </w:rPr>
            </w:pPr>
            <w:r w:rsidRPr="5B15FE54">
              <w:rPr>
                <w:rFonts w:ascii="Calibri" w:hAnsi="Calibri" w:cs="Calibri"/>
                <w:color w:val="000000" w:themeColor="text1"/>
                <w:lang w:val="es-EC" w:eastAsia="es-EC"/>
              </w:rPr>
              <w:t>Distancia recorrida</w:t>
            </w:r>
            <w:r w:rsidR="7A75C102" w:rsidRPr="5B15FE54">
              <w:rPr>
                <w:rFonts w:ascii="Calibri" w:hAnsi="Calibri" w:cs="Calibri"/>
                <w:color w:val="000000" w:themeColor="text1"/>
                <w:lang w:val="es-EC" w:eastAsia="es-EC"/>
              </w:rPr>
              <w:t>.</w:t>
            </w:r>
          </w:p>
          <w:p w14:paraId="6C32177F" w14:textId="77777777" w:rsidR="00E81DCD" w:rsidRPr="00E81DCD" w:rsidRDefault="00E81DCD" w:rsidP="00F53248">
            <w:pPr>
              <w:numPr>
                <w:ilvl w:val="1"/>
                <w:numId w:val="34"/>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validará caracteres numéricos decimales.</w:t>
            </w:r>
          </w:p>
          <w:p w14:paraId="31BDE254" w14:textId="5FEDC0C9" w:rsidR="00E81DCD" w:rsidRPr="00E81DCD" w:rsidRDefault="645A5162" w:rsidP="00F53248">
            <w:pPr>
              <w:numPr>
                <w:ilvl w:val="1"/>
                <w:numId w:val="34"/>
              </w:numPr>
              <w:suppressAutoHyphens w:val="0"/>
              <w:jc w:val="both"/>
              <w:textAlignment w:val="baseline"/>
              <w:rPr>
                <w:rFonts w:ascii="Calibri" w:hAnsi="Calibri" w:cs="Calibri"/>
                <w:color w:val="000000"/>
                <w:lang w:val="es-EC" w:eastAsia="es-EC"/>
              </w:rPr>
            </w:pPr>
            <w:r w:rsidRPr="4F5AD2BB">
              <w:rPr>
                <w:rFonts w:ascii="Calibri" w:hAnsi="Calibri" w:cs="Calibri"/>
                <w:color w:val="000000" w:themeColor="text1"/>
                <w:lang w:val="es-EC" w:eastAsia="es-EC"/>
              </w:rPr>
              <w:t>La distancia será representada en Km y m</w:t>
            </w:r>
            <w:r w:rsidR="570FD2B2" w:rsidRPr="4F5AD2BB">
              <w:rPr>
                <w:rFonts w:ascii="Calibri" w:hAnsi="Calibri" w:cs="Calibri"/>
                <w:color w:val="000000" w:themeColor="text1"/>
                <w:lang w:val="es-EC" w:eastAsia="es-EC"/>
              </w:rPr>
              <w:t>etros</w:t>
            </w:r>
            <w:r w:rsidRPr="4F5AD2BB">
              <w:rPr>
                <w:rFonts w:ascii="Calibri" w:hAnsi="Calibri" w:cs="Calibri"/>
                <w:color w:val="000000" w:themeColor="text1"/>
                <w:lang w:val="es-EC" w:eastAsia="es-EC"/>
              </w:rPr>
              <w:t>. </w:t>
            </w:r>
          </w:p>
          <w:p w14:paraId="5E9ED619" w14:textId="77777777" w:rsidR="00E81DCD" w:rsidRPr="00E81DCD" w:rsidRDefault="00E81DCD" w:rsidP="00F53248">
            <w:pPr>
              <w:numPr>
                <w:ilvl w:val="1"/>
                <w:numId w:val="34"/>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2000 caracteres numéricos.</w:t>
            </w:r>
          </w:p>
          <w:p w14:paraId="48C3EAD5" w14:textId="77777777" w:rsidR="00E81DCD" w:rsidRPr="00E81DCD" w:rsidRDefault="00E81DCD" w:rsidP="00F53248">
            <w:pPr>
              <w:numPr>
                <w:ilvl w:val="1"/>
                <w:numId w:val="34"/>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lastRenderedPageBreak/>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32F7A8AF" w14:textId="77777777" w:rsidR="00E81DCD" w:rsidRPr="00E81DCD" w:rsidRDefault="00E81DCD" w:rsidP="00F53248">
            <w:pPr>
              <w:numPr>
                <w:ilvl w:val="0"/>
                <w:numId w:val="34"/>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Tiempo de entrega, medido en días, horas y minutos.</w:t>
            </w:r>
          </w:p>
          <w:p w14:paraId="113F6CFC" w14:textId="77777777" w:rsidR="00E81DCD" w:rsidRPr="00E81DCD" w:rsidRDefault="00E81DCD" w:rsidP="00F53248">
            <w:pPr>
              <w:numPr>
                <w:ilvl w:val="1"/>
                <w:numId w:val="34"/>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Ejemplo (Tiempo de entrega: 2 días, 4 horas y 30 minutos).</w:t>
            </w:r>
          </w:p>
          <w:p w14:paraId="711D2566" w14:textId="77777777" w:rsidR="00E81DCD" w:rsidRPr="00E81DCD" w:rsidRDefault="00E81DCD" w:rsidP="00F53248">
            <w:pPr>
              <w:numPr>
                <w:ilvl w:val="1"/>
                <w:numId w:val="34"/>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34730EF3" w14:textId="77777777" w:rsidR="00E81DCD" w:rsidRPr="00E81DCD" w:rsidRDefault="00E81DCD" w:rsidP="00F53248">
            <w:pPr>
              <w:numPr>
                <w:ilvl w:val="1"/>
                <w:numId w:val="34"/>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2000 caracteres alfanuméricos.</w:t>
            </w:r>
          </w:p>
          <w:p w14:paraId="47DA8E3E" w14:textId="77777777" w:rsidR="00E81DCD" w:rsidRPr="00E81DCD" w:rsidRDefault="00E81DCD" w:rsidP="00F53248">
            <w:pPr>
              <w:numPr>
                <w:ilvl w:val="1"/>
                <w:numId w:val="34"/>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2F63773F" w14:textId="4DAD5E51" w:rsidR="00E81DCD" w:rsidRPr="00E81DCD" w:rsidRDefault="453B9F36" w:rsidP="00F53248">
            <w:pPr>
              <w:numPr>
                <w:ilvl w:val="0"/>
                <w:numId w:val="34"/>
              </w:numPr>
              <w:suppressAutoHyphens w:val="0"/>
              <w:textAlignment w:val="baseline"/>
              <w:rPr>
                <w:rFonts w:ascii="Calibri" w:hAnsi="Calibri" w:cs="Calibri"/>
                <w:color w:val="000000"/>
                <w:lang w:val="es-EC" w:eastAsia="es-EC"/>
              </w:rPr>
            </w:pPr>
            <w:r w:rsidRPr="5B15FE54">
              <w:rPr>
                <w:rFonts w:ascii="Calibri" w:hAnsi="Calibri" w:cs="Calibri"/>
                <w:color w:val="000000" w:themeColor="text1"/>
                <w:lang w:val="es-EC" w:eastAsia="es-EC"/>
              </w:rPr>
              <w:t>Combustible usado. </w:t>
            </w:r>
          </w:p>
          <w:p w14:paraId="64304082" w14:textId="77777777" w:rsidR="00E81DCD" w:rsidRPr="00E81DCD" w:rsidRDefault="00E81DCD" w:rsidP="00F53248">
            <w:pPr>
              <w:numPr>
                <w:ilvl w:val="1"/>
                <w:numId w:val="34"/>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validará caracteres numéricos enteros.</w:t>
            </w:r>
          </w:p>
          <w:p w14:paraId="60CF999A" w14:textId="77777777" w:rsidR="00E81DCD" w:rsidRPr="00E81DCD" w:rsidRDefault="00E81DCD" w:rsidP="00F53248">
            <w:pPr>
              <w:numPr>
                <w:ilvl w:val="1"/>
                <w:numId w:val="34"/>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6 caracteres numéricos.</w:t>
            </w:r>
          </w:p>
          <w:p w14:paraId="2755FD95" w14:textId="77777777" w:rsidR="00E81DCD" w:rsidRPr="00E81DCD" w:rsidRDefault="00E81DCD" w:rsidP="00F53248">
            <w:pPr>
              <w:numPr>
                <w:ilvl w:val="1"/>
                <w:numId w:val="34"/>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tc>
      </w:tr>
      <w:tr w:rsidR="00E81DCD" w:rsidRPr="00E81DCD" w14:paraId="14147DA4" w14:textId="77777777" w:rsidTr="5B15FE54">
        <w:trPr>
          <w:trHeight w:val="942"/>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D962228"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4F90540"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14/12/2021</w:t>
            </w:r>
          </w:p>
          <w:p w14:paraId="3C6D959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57061344" w14:textId="77777777" w:rsidTr="5B15FE54">
        <w:trPr>
          <w:trHeight w:val="369"/>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F8D81B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EDB7B10"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Media</w:t>
            </w:r>
          </w:p>
        </w:tc>
      </w:tr>
    </w:tbl>
    <w:p w14:paraId="34B3F2EB" w14:textId="77777777" w:rsidR="00E81DCD" w:rsidRPr="00E81DCD" w:rsidRDefault="00E81DCD" w:rsidP="00E81DCD">
      <w:pPr>
        <w:suppressAutoHyphens w:val="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1974"/>
        <w:gridCol w:w="7644"/>
      </w:tblGrid>
      <w:tr w:rsidR="00E81DCD" w:rsidRPr="00E81DCD" w14:paraId="72BDD04F" w14:textId="77777777" w:rsidTr="5B15FE54">
        <w:trPr>
          <w:trHeight w:val="35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BDED27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EB6D679"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RF-4</w:t>
            </w:r>
          </w:p>
        </w:tc>
      </w:tr>
      <w:tr w:rsidR="00E81DCD" w:rsidRPr="00E81DCD" w14:paraId="571C664F" w14:textId="77777777" w:rsidTr="5B15FE54">
        <w:trPr>
          <w:trHeight w:val="39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B497B7E"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8DFD0A5" w14:textId="2D8A7E2F" w:rsidR="00E81DCD" w:rsidRPr="00E81DCD" w:rsidRDefault="5632F276" w:rsidP="00E81DCD">
            <w:pPr>
              <w:suppressAutoHyphens w:val="0"/>
              <w:rPr>
                <w:lang w:val="es-EC" w:eastAsia="es-EC"/>
              </w:rPr>
            </w:pPr>
            <w:r w:rsidRPr="4F5AD2BB">
              <w:rPr>
                <w:rFonts w:ascii="Calibri" w:hAnsi="Calibri" w:cs="Calibri"/>
                <w:color w:val="000000" w:themeColor="text1"/>
                <w:lang w:val="es-EC" w:eastAsia="es-EC"/>
              </w:rPr>
              <w:t xml:space="preserve">Actualizar </w:t>
            </w:r>
            <w:r w:rsidR="645A5162" w:rsidRPr="4F5AD2BB">
              <w:rPr>
                <w:rFonts w:ascii="Calibri" w:hAnsi="Calibri" w:cs="Calibri"/>
                <w:color w:val="000000" w:themeColor="text1"/>
                <w:lang w:val="es-EC" w:eastAsia="es-EC"/>
              </w:rPr>
              <w:t>kilometraje de vehículos</w:t>
            </w:r>
            <w:r w:rsidR="3E1D3C11" w:rsidRPr="4F5AD2BB">
              <w:rPr>
                <w:rFonts w:ascii="Calibri" w:hAnsi="Calibri" w:cs="Calibri"/>
                <w:color w:val="000000" w:themeColor="text1"/>
                <w:lang w:val="es-EC" w:eastAsia="es-EC"/>
              </w:rPr>
              <w:t xml:space="preserve"> en el sistema</w:t>
            </w:r>
            <w:r w:rsidR="645A5162" w:rsidRPr="4F5AD2BB">
              <w:rPr>
                <w:rFonts w:ascii="Calibri" w:hAnsi="Calibri" w:cs="Calibri"/>
                <w:color w:val="000000" w:themeColor="text1"/>
                <w:lang w:val="es-EC" w:eastAsia="es-EC"/>
              </w:rPr>
              <w:t>.</w:t>
            </w:r>
          </w:p>
        </w:tc>
      </w:tr>
      <w:tr w:rsidR="00E81DCD" w:rsidRPr="00E81DCD" w14:paraId="1627D23F" w14:textId="77777777" w:rsidTr="5B15FE54">
        <w:trPr>
          <w:trHeight w:val="28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B59AEFF"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0B00046" w14:textId="73356753" w:rsidR="00E81DCD" w:rsidRPr="00E81DCD" w:rsidRDefault="645A5162" w:rsidP="4F5AD2BB">
            <w:pPr>
              <w:suppressAutoHyphens w:val="0"/>
              <w:rPr>
                <w:rFonts w:ascii="Calibri" w:hAnsi="Calibri" w:cs="Calibri"/>
                <w:color w:val="000000" w:themeColor="text1"/>
                <w:lang w:val="es-EC" w:eastAsia="es-EC"/>
              </w:rPr>
            </w:pPr>
            <w:r w:rsidRPr="4F5AD2BB">
              <w:rPr>
                <w:rFonts w:ascii="Calibri" w:hAnsi="Calibri" w:cs="Calibri"/>
                <w:color w:val="000000" w:themeColor="text1"/>
                <w:lang w:val="es-EC" w:eastAsia="es-EC"/>
              </w:rPr>
              <w:t xml:space="preserve">El sistema permitirá </w:t>
            </w:r>
            <w:r w:rsidR="1686EAF2" w:rsidRPr="4F5AD2BB">
              <w:rPr>
                <w:rFonts w:ascii="Calibri" w:hAnsi="Calibri" w:cs="Calibri"/>
                <w:color w:val="000000" w:themeColor="text1"/>
                <w:lang w:val="es-EC" w:eastAsia="es-EC"/>
              </w:rPr>
              <w:t xml:space="preserve">actualizar el </w:t>
            </w:r>
            <w:r w:rsidR="3C362324" w:rsidRPr="4F5AD2BB">
              <w:rPr>
                <w:rFonts w:ascii="Calibri" w:hAnsi="Calibri" w:cs="Calibri"/>
                <w:color w:val="000000" w:themeColor="text1"/>
                <w:lang w:val="es-EC" w:eastAsia="es-EC"/>
              </w:rPr>
              <w:t>kilometraje de los</w:t>
            </w:r>
            <w:r w:rsidRPr="4F5AD2BB">
              <w:rPr>
                <w:rFonts w:ascii="Calibri" w:hAnsi="Calibri" w:cs="Calibri"/>
                <w:color w:val="000000" w:themeColor="text1"/>
                <w:lang w:val="es-EC" w:eastAsia="es-EC"/>
              </w:rPr>
              <w:t xml:space="preserve"> vehículos registrados en el sistema de “Camioncitos S.A”</w:t>
            </w:r>
          </w:p>
        </w:tc>
      </w:tr>
      <w:tr w:rsidR="00E81DCD" w:rsidRPr="00E81DCD" w14:paraId="420B0877" w14:textId="77777777" w:rsidTr="5B15FE54">
        <w:trPr>
          <w:trHeight w:val="187"/>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1A5CAD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3395A91" w14:textId="2CDC2E83" w:rsidR="00E81DCD" w:rsidRPr="00E81DCD" w:rsidRDefault="29442A66" w:rsidP="2B75E9D6">
            <w:pPr>
              <w:suppressAutoHyphens w:val="0"/>
              <w:rPr>
                <w:lang w:val="es-EC" w:eastAsia="es-EC"/>
              </w:rPr>
            </w:pPr>
            <w:r w:rsidRPr="2B75E9D6">
              <w:rPr>
                <w:rFonts w:ascii="Calibri" w:hAnsi="Calibri" w:cs="Calibri"/>
                <w:color w:val="000000" w:themeColor="text1"/>
                <w:lang w:val="es-EC" w:eastAsia="es-EC"/>
              </w:rPr>
              <w:t>Funcional - Datos</w:t>
            </w:r>
          </w:p>
        </w:tc>
      </w:tr>
      <w:tr w:rsidR="00E81DCD" w:rsidRPr="00E81DCD" w14:paraId="7EDB1FF6" w14:textId="77777777" w:rsidTr="5B15FE54">
        <w:trPr>
          <w:trHeight w:val="131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4551935"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8BB3EAB" w14:textId="51B174C8" w:rsidR="00E81DCD" w:rsidRPr="00E81DCD" w:rsidRDefault="5D0CBE62" w:rsidP="5B15FE54">
            <w:pPr>
              <w:suppressAutoHyphens w:val="0"/>
              <w:jc w:val="both"/>
              <w:rPr>
                <w:rFonts w:ascii="Calibri" w:hAnsi="Calibri" w:cs="Calibri"/>
                <w:color w:val="000000" w:themeColor="text1"/>
                <w:lang w:val="es-EC" w:eastAsia="es-EC"/>
              </w:rPr>
            </w:pPr>
            <w:r w:rsidRPr="5B15FE54">
              <w:rPr>
                <w:rFonts w:ascii="Calibri" w:hAnsi="Calibri" w:cs="Calibri"/>
                <w:color w:val="000000" w:themeColor="text1"/>
                <w:lang w:val="es-EC" w:eastAsia="es-EC"/>
              </w:rPr>
              <w:t>El sistema</w:t>
            </w:r>
            <w:r w:rsidR="3664B747" w:rsidRPr="5B15FE54">
              <w:rPr>
                <w:rFonts w:ascii="Calibri" w:hAnsi="Calibri" w:cs="Calibri"/>
                <w:color w:val="000000" w:themeColor="text1"/>
                <w:lang w:val="es-EC" w:eastAsia="es-EC"/>
              </w:rPr>
              <w:t xml:space="preserve"> permitirá a la secretaria actualizar el kilometraje del vehículo en el sistema </w:t>
            </w:r>
            <w:r w:rsidR="66EA2CDD" w:rsidRPr="5B15FE54">
              <w:rPr>
                <w:rFonts w:ascii="Calibri" w:hAnsi="Calibri" w:cs="Calibri"/>
                <w:color w:val="000000" w:themeColor="text1"/>
                <w:lang w:val="es-EC" w:eastAsia="es-EC"/>
              </w:rPr>
              <w:t>una vez cada seis meses</w:t>
            </w:r>
            <w:r w:rsidR="3664B747" w:rsidRPr="5B15FE54">
              <w:rPr>
                <w:rFonts w:ascii="Calibri" w:hAnsi="Calibri" w:cs="Calibri"/>
                <w:color w:val="000000" w:themeColor="text1"/>
                <w:lang w:val="es-EC" w:eastAsia="es-EC"/>
              </w:rPr>
              <w:t xml:space="preserve">, para de esta manera llevar constancia del uso que cada </w:t>
            </w:r>
            <w:r w:rsidR="5D214045" w:rsidRPr="5B15FE54">
              <w:rPr>
                <w:rFonts w:ascii="Calibri" w:hAnsi="Calibri" w:cs="Calibri"/>
                <w:color w:val="000000" w:themeColor="text1"/>
                <w:lang w:val="es-EC" w:eastAsia="es-EC"/>
              </w:rPr>
              <w:t>uno</w:t>
            </w:r>
            <w:r w:rsidR="3664B747" w:rsidRPr="5B15FE54">
              <w:rPr>
                <w:rFonts w:ascii="Calibri" w:hAnsi="Calibri" w:cs="Calibri"/>
                <w:color w:val="000000" w:themeColor="text1"/>
                <w:lang w:val="es-EC" w:eastAsia="es-EC"/>
              </w:rPr>
              <w:t xml:space="preserve"> de los veh</w:t>
            </w:r>
            <w:r w:rsidR="5058C18F" w:rsidRPr="5B15FE54">
              <w:rPr>
                <w:rFonts w:ascii="Calibri" w:hAnsi="Calibri" w:cs="Calibri"/>
                <w:color w:val="000000" w:themeColor="text1"/>
                <w:lang w:val="es-EC" w:eastAsia="es-EC"/>
              </w:rPr>
              <w:t xml:space="preserve">ículos posee. </w:t>
            </w:r>
          </w:p>
          <w:p w14:paraId="31498F77" w14:textId="183FFF07" w:rsidR="00E81DCD" w:rsidRPr="00E81DCD" w:rsidRDefault="44DA2EBF" w:rsidP="00F53248">
            <w:pPr>
              <w:numPr>
                <w:ilvl w:val="0"/>
                <w:numId w:val="34"/>
              </w:numPr>
              <w:suppressAutoHyphens w:val="0"/>
              <w:rPr>
                <w:rFonts w:ascii="Calibri" w:hAnsi="Calibri" w:cs="Calibri"/>
                <w:color w:val="000000" w:themeColor="text1"/>
                <w:lang w:val="es-EC" w:eastAsia="es-EC"/>
              </w:rPr>
            </w:pPr>
            <w:r w:rsidRPr="5B15FE54">
              <w:rPr>
                <w:rFonts w:ascii="Calibri" w:hAnsi="Calibri" w:cs="Calibri"/>
                <w:color w:val="000000" w:themeColor="text1"/>
                <w:lang w:val="es-EC" w:eastAsia="es-EC"/>
              </w:rPr>
              <w:t>Actualizar kilometraje</w:t>
            </w:r>
            <w:r w:rsidR="2D32A549" w:rsidRPr="5B15FE54">
              <w:rPr>
                <w:rFonts w:ascii="Calibri" w:hAnsi="Calibri" w:cs="Calibri"/>
                <w:color w:val="000000" w:themeColor="text1"/>
                <w:lang w:val="es-EC" w:eastAsia="es-EC"/>
              </w:rPr>
              <w:t xml:space="preserve"> (</w:t>
            </w:r>
            <w:r w:rsidR="5DFA4031" w:rsidRPr="5B15FE54">
              <w:rPr>
                <w:rFonts w:ascii="Calibri" w:hAnsi="Calibri" w:cs="Calibri"/>
                <w:color w:val="000000" w:themeColor="text1"/>
                <w:lang w:val="es-EC" w:eastAsia="es-EC"/>
              </w:rPr>
              <w:t>Km</w:t>
            </w:r>
            <w:r w:rsidR="2D32A549" w:rsidRPr="5B15FE54">
              <w:rPr>
                <w:rFonts w:ascii="Calibri" w:hAnsi="Calibri" w:cs="Calibri"/>
                <w:color w:val="000000" w:themeColor="text1"/>
                <w:lang w:val="es-EC" w:eastAsia="es-EC"/>
              </w:rPr>
              <w:t>).</w:t>
            </w:r>
          </w:p>
          <w:p w14:paraId="54A72021" w14:textId="7BBC00FD" w:rsidR="00E81DCD" w:rsidRPr="00E81DCD" w:rsidRDefault="30D9D78E" w:rsidP="00F53248">
            <w:pPr>
              <w:numPr>
                <w:ilvl w:val="1"/>
                <w:numId w:val="34"/>
              </w:numPr>
              <w:suppressAutoHyphens w:val="0"/>
              <w:rPr>
                <w:color w:val="000000" w:themeColor="text1"/>
                <w:lang w:val="es-EC" w:eastAsia="es-EC"/>
              </w:rPr>
            </w:pPr>
            <w:r w:rsidRPr="5B15FE54">
              <w:rPr>
                <w:rFonts w:ascii="Calibri" w:hAnsi="Calibri" w:cs="Calibri"/>
                <w:color w:val="000000" w:themeColor="text1"/>
                <w:lang w:val="es-EC" w:eastAsia="es-EC"/>
              </w:rPr>
              <w:t>El sistema presentará un apartado individual para cada uno autos registrados en la empresa</w:t>
            </w:r>
            <w:r w:rsidR="7D37B3F5" w:rsidRPr="5B15FE54">
              <w:rPr>
                <w:rFonts w:ascii="Calibri" w:hAnsi="Calibri" w:cs="Calibri"/>
                <w:color w:val="000000" w:themeColor="text1"/>
                <w:lang w:val="es-EC" w:eastAsia="es-EC"/>
              </w:rPr>
              <w:t xml:space="preserve"> de “Camioncitos S.A”.</w:t>
            </w:r>
          </w:p>
          <w:p w14:paraId="0A29FF7C" w14:textId="374E8D74" w:rsidR="00E81DCD" w:rsidRPr="00E81DCD" w:rsidRDefault="7731857F" w:rsidP="00F53248">
            <w:pPr>
              <w:numPr>
                <w:ilvl w:val="1"/>
                <w:numId w:val="34"/>
              </w:numPr>
              <w:suppressAutoHyphens w:val="0"/>
              <w:rPr>
                <w:rFonts w:ascii="Calibri" w:eastAsia="Calibri" w:hAnsi="Calibri" w:cs="Calibri"/>
                <w:color w:val="000000" w:themeColor="text1"/>
                <w:lang w:val="es-EC" w:eastAsia="es-EC"/>
              </w:rPr>
            </w:pPr>
            <w:r w:rsidRPr="5B15FE54">
              <w:rPr>
                <w:rFonts w:ascii="Calibri" w:hAnsi="Calibri" w:cs="Calibri"/>
                <w:color w:val="000000" w:themeColor="text1"/>
                <w:lang w:val="es-EC" w:eastAsia="es-EC"/>
              </w:rPr>
              <w:t xml:space="preserve">El sistema </w:t>
            </w:r>
            <w:r w:rsidR="635124E0" w:rsidRPr="5B15FE54">
              <w:rPr>
                <w:rFonts w:ascii="Calibri" w:hAnsi="Calibri" w:cs="Calibri"/>
                <w:color w:val="000000" w:themeColor="text1"/>
                <w:lang w:val="es-EC" w:eastAsia="es-EC"/>
              </w:rPr>
              <w:t>aceptará una capacidad de 2000 caracteres numérico</w:t>
            </w:r>
            <w:r w:rsidR="272E604C" w:rsidRPr="5B15FE54">
              <w:rPr>
                <w:rFonts w:ascii="Calibri" w:hAnsi="Calibri" w:cs="Calibri"/>
                <w:color w:val="000000" w:themeColor="text1"/>
                <w:lang w:val="es-EC" w:eastAsia="es-EC"/>
              </w:rPr>
              <w:t>s</w:t>
            </w:r>
            <w:r w:rsidR="635124E0" w:rsidRPr="5B15FE54">
              <w:rPr>
                <w:rFonts w:ascii="Calibri" w:hAnsi="Calibri" w:cs="Calibri"/>
                <w:color w:val="000000" w:themeColor="text1"/>
                <w:lang w:val="es-EC" w:eastAsia="es-EC"/>
              </w:rPr>
              <w:t>.</w:t>
            </w:r>
          </w:p>
          <w:p w14:paraId="31CB089C" w14:textId="25E369D3" w:rsidR="00E81DCD" w:rsidRPr="00E81DCD" w:rsidRDefault="2D32A549" w:rsidP="00F53248">
            <w:pPr>
              <w:numPr>
                <w:ilvl w:val="1"/>
                <w:numId w:val="34"/>
              </w:numPr>
              <w:suppressAutoHyphens w:val="0"/>
              <w:jc w:val="both"/>
              <w:rPr>
                <w:color w:val="000000" w:themeColor="text1"/>
                <w:lang w:val="es-EC" w:eastAsia="es-EC"/>
              </w:rPr>
            </w:pPr>
            <w:r w:rsidRPr="5B15FE54">
              <w:rPr>
                <w:rFonts w:ascii="Calibri" w:hAnsi="Calibri" w:cs="Calibri"/>
                <w:color w:val="000000" w:themeColor="text1"/>
                <w:lang w:val="es-EC" w:eastAsia="es-EC"/>
              </w:rPr>
              <w:t xml:space="preserve">El sistema </w:t>
            </w:r>
            <w:r w:rsidR="7FD4D41A" w:rsidRPr="5B15FE54">
              <w:rPr>
                <w:rFonts w:ascii="Calibri" w:hAnsi="Calibri" w:cs="Calibri"/>
                <w:color w:val="000000" w:themeColor="text1"/>
                <w:lang w:val="es-EC" w:eastAsia="es-EC"/>
              </w:rPr>
              <w:t xml:space="preserve">presentará el texto </w:t>
            </w:r>
            <w:r w:rsidR="27D13DF6" w:rsidRPr="5B15FE54">
              <w:rPr>
                <w:rFonts w:ascii="Calibri" w:hAnsi="Calibri" w:cs="Calibri"/>
                <w:color w:val="000000" w:themeColor="text1"/>
                <w:lang w:val="es-EC" w:eastAsia="es-EC"/>
              </w:rPr>
              <w:t xml:space="preserve">el texto fuente de Times New </w:t>
            </w:r>
            <w:proofErr w:type="spellStart"/>
            <w:r w:rsidR="27D13DF6" w:rsidRPr="5B15FE54">
              <w:rPr>
                <w:rFonts w:ascii="Calibri" w:hAnsi="Calibri" w:cs="Calibri"/>
                <w:color w:val="000000" w:themeColor="text1"/>
                <w:lang w:val="es-EC" w:eastAsia="es-EC"/>
              </w:rPr>
              <w:t>Roman</w:t>
            </w:r>
            <w:proofErr w:type="spellEnd"/>
            <w:r w:rsidR="27D13DF6" w:rsidRPr="5B15FE54">
              <w:rPr>
                <w:rFonts w:ascii="Calibri" w:hAnsi="Calibri" w:cs="Calibri"/>
                <w:color w:val="000000" w:themeColor="text1"/>
                <w:lang w:val="es-EC" w:eastAsia="es-EC"/>
              </w:rPr>
              <w:t xml:space="preserve"> - tamaño 14</w:t>
            </w:r>
            <w:r w:rsidRPr="5B15FE54">
              <w:rPr>
                <w:rFonts w:ascii="Calibri" w:hAnsi="Calibri" w:cs="Calibri"/>
                <w:color w:val="000000" w:themeColor="text1"/>
                <w:lang w:val="es-EC" w:eastAsia="es-EC"/>
              </w:rPr>
              <w:t>.</w:t>
            </w:r>
          </w:p>
        </w:tc>
      </w:tr>
      <w:tr w:rsidR="00E81DCD" w:rsidRPr="00E81DCD" w14:paraId="02C37538" w14:textId="77777777" w:rsidTr="5B15FE54">
        <w:trPr>
          <w:trHeight w:val="942"/>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4560D7E" w14:textId="77777777" w:rsidR="00E81DCD" w:rsidRPr="00E81DCD" w:rsidRDefault="453B9F36" w:rsidP="5B15FE54">
            <w:pPr>
              <w:suppressAutoHyphens w:val="0"/>
              <w:ind w:left="708"/>
              <w:rPr>
                <w:lang w:val="es-EC" w:eastAsia="es-EC"/>
              </w:rPr>
            </w:pPr>
            <w:r w:rsidRPr="5B15FE54">
              <w:rPr>
                <w:rFonts w:ascii="Calibri" w:hAnsi="Calibri" w:cs="Calibri"/>
                <w:color w:val="000000" w:themeColor="text1"/>
                <w:lang w:val="es-EC"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89B080C"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14/12/2021</w:t>
            </w:r>
          </w:p>
          <w:p w14:paraId="588B3928"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137DDE10" w14:textId="77777777" w:rsidTr="5B15FE54">
        <w:trPr>
          <w:trHeight w:val="369"/>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9A4F5C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CFCBAED"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Media </w:t>
            </w:r>
          </w:p>
        </w:tc>
      </w:tr>
    </w:tbl>
    <w:p w14:paraId="7D34F5C7" w14:textId="77777777" w:rsidR="00E81DCD" w:rsidRPr="00E81DCD" w:rsidRDefault="00E81DCD" w:rsidP="00E81DCD">
      <w:pPr>
        <w:suppressAutoHyphens w:val="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1964"/>
        <w:gridCol w:w="7654"/>
      </w:tblGrid>
      <w:tr w:rsidR="00E81DCD" w:rsidRPr="00E81DCD" w14:paraId="719D22F7" w14:textId="77777777" w:rsidTr="5B15FE54">
        <w:trPr>
          <w:trHeight w:val="35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451E59A"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722F1F4"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RF-5</w:t>
            </w:r>
          </w:p>
        </w:tc>
      </w:tr>
      <w:tr w:rsidR="00E81DCD" w:rsidRPr="00E81DCD" w14:paraId="78C80EA9" w14:textId="77777777" w:rsidTr="5B15FE54">
        <w:trPr>
          <w:trHeight w:val="39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C252717"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5A394FF"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Registrar consumo de combustible por vehículo.</w:t>
            </w:r>
          </w:p>
        </w:tc>
      </w:tr>
      <w:tr w:rsidR="00E81DCD" w:rsidRPr="00E81DCD" w14:paraId="26753240" w14:textId="77777777" w:rsidTr="5B15FE54">
        <w:trPr>
          <w:trHeight w:val="28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A90B50C"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D4CE9E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llevar un registro del combustible que emplea cada uno de los vehículos de la empresa “Camioncitos S.A”.</w:t>
            </w:r>
          </w:p>
        </w:tc>
      </w:tr>
      <w:tr w:rsidR="00E81DCD" w:rsidRPr="00E81DCD" w14:paraId="0310309B" w14:textId="77777777" w:rsidTr="5B15FE54">
        <w:trPr>
          <w:trHeight w:val="187"/>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ABEEF0B"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46D197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Funcional - Datos</w:t>
            </w:r>
          </w:p>
        </w:tc>
      </w:tr>
      <w:tr w:rsidR="00E81DCD" w:rsidRPr="00E81DCD" w14:paraId="3D61A2CD" w14:textId="77777777" w:rsidTr="5B15FE54">
        <w:trPr>
          <w:trHeight w:val="131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7BCADE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91F1375" w14:textId="2A015E8F" w:rsidR="00E81DCD" w:rsidRPr="00E81DCD" w:rsidRDefault="5D0CBE62" w:rsidP="5B15FE54">
            <w:pPr>
              <w:suppressAutoHyphens w:val="0"/>
              <w:rPr>
                <w:lang w:val="es-EC" w:eastAsia="es-EC"/>
              </w:rPr>
            </w:pPr>
            <w:r w:rsidRPr="5B15FE54">
              <w:rPr>
                <w:rFonts w:ascii="Calibri" w:hAnsi="Calibri" w:cs="Calibri"/>
                <w:color w:val="000000" w:themeColor="text1"/>
                <w:lang w:val="es-EC" w:eastAsia="es-EC"/>
              </w:rPr>
              <w:t xml:space="preserve">Cada vez que un vehículo sea requerido por “Camioncitos S.A”, se le suministrará la cantidad de combustible necesaria para </w:t>
            </w:r>
            <w:r w:rsidR="3E15CD00" w:rsidRPr="5B15FE54">
              <w:rPr>
                <w:rFonts w:ascii="Calibri" w:hAnsi="Calibri" w:cs="Calibri"/>
                <w:color w:val="000000" w:themeColor="text1"/>
                <w:lang w:val="es-EC" w:eastAsia="es-EC"/>
              </w:rPr>
              <w:t>su</w:t>
            </w:r>
            <w:r w:rsidRPr="5B15FE54">
              <w:rPr>
                <w:rFonts w:ascii="Calibri" w:hAnsi="Calibri" w:cs="Calibri"/>
                <w:color w:val="000000" w:themeColor="text1"/>
                <w:lang w:val="es-EC" w:eastAsia="es-EC"/>
              </w:rPr>
              <w:t xml:space="preserve"> trayecto</w:t>
            </w:r>
            <w:r w:rsidR="6DCEFA93" w:rsidRPr="5B15FE54">
              <w:rPr>
                <w:rFonts w:ascii="Calibri" w:hAnsi="Calibri" w:cs="Calibri"/>
                <w:color w:val="000000" w:themeColor="text1"/>
                <w:lang w:val="es-EC" w:eastAsia="es-EC"/>
              </w:rPr>
              <w:t xml:space="preserve"> de viaje</w:t>
            </w:r>
            <w:r w:rsidRPr="5B15FE54">
              <w:rPr>
                <w:rFonts w:ascii="Calibri" w:hAnsi="Calibri" w:cs="Calibri"/>
                <w:color w:val="000000" w:themeColor="text1"/>
                <w:lang w:val="es-EC" w:eastAsia="es-EC"/>
              </w:rPr>
              <w:t xml:space="preserve"> y se registrará dicha recarga de combustible en el sistema junto al identificador del vehículo </w:t>
            </w:r>
            <w:proofErr w:type="spellStart"/>
            <w:r w:rsidRPr="5B15FE54">
              <w:rPr>
                <w:rFonts w:ascii="Calibri" w:hAnsi="Calibri" w:cs="Calibri"/>
                <w:color w:val="000000" w:themeColor="text1"/>
                <w:lang w:val="es-EC" w:eastAsia="es-EC"/>
              </w:rPr>
              <w:t>tanqueado</w:t>
            </w:r>
            <w:proofErr w:type="spellEnd"/>
            <w:r w:rsidRPr="5B15FE54">
              <w:rPr>
                <w:rFonts w:ascii="Calibri" w:hAnsi="Calibri" w:cs="Calibri"/>
                <w:color w:val="000000" w:themeColor="text1"/>
                <w:lang w:val="es-EC" w:eastAsia="es-EC"/>
              </w:rPr>
              <w:t>. </w:t>
            </w:r>
          </w:p>
          <w:p w14:paraId="1916DBDD" w14:textId="33C1EE6A" w:rsidR="00E81DCD" w:rsidRPr="00E81DCD" w:rsidRDefault="0F3CCD0D" w:rsidP="00F53248">
            <w:pPr>
              <w:numPr>
                <w:ilvl w:val="0"/>
                <w:numId w:val="34"/>
              </w:numPr>
              <w:suppressAutoHyphens w:val="0"/>
              <w:rPr>
                <w:rFonts w:ascii="Calibri" w:hAnsi="Calibri" w:cs="Calibri"/>
                <w:color w:val="000000" w:themeColor="text1"/>
                <w:lang w:val="es-EC" w:eastAsia="es-EC"/>
              </w:rPr>
            </w:pPr>
            <w:r w:rsidRPr="5B15FE54">
              <w:rPr>
                <w:rFonts w:ascii="Calibri" w:hAnsi="Calibri" w:cs="Calibri"/>
                <w:color w:val="000000" w:themeColor="text1"/>
                <w:lang w:val="es-EC" w:eastAsia="es-EC"/>
              </w:rPr>
              <w:t>Registro consumo de combustible (</w:t>
            </w:r>
            <w:r w:rsidR="5DF47FE6" w:rsidRPr="5B15FE54">
              <w:rPr>
                <w:rFonts w:ascii="Calibri" w:hAnsi="Calibri" w:cs="Calibri"/>
                <w:color w:val="000000" w:themeColor="text1"/>
                <w:lang w:val="es-EC" w:eastAsia="es-EC"/>
              </w:rPr>
              <w:t>Galón</w:t>
            </w:r>
            <w:r w:rsidRPr="5B15FE54">
              <w:rPr>
                <w:rFonts w:ascii="Calibri" w:hAnsi="Calibri" w:cs="Calibri"/>
                <w:color w:val="000000" w:themeColor="text1"/>
                <w:lang w:val="es-EC" w:eastAsia="es-EC"/>
              </w:rPr>
              <w:t>).</w:t>
            </w:r>
          </w:p>
          <w:p w14:paraId="65D9DA42" w14:textId="7BBC00FD" w:rsidR="00E81DCD" w:rsidRPr="00E81DCD" w:rsidRDefault="0F3CCD0D" w:rsidP="00F53248">
            <w:pPr>
              <w:numPr>
                <w:ilvl w:val="1"/>
                <w:numId w:val="34"/>
              </w:numPr>
              <w:suppressAutoHyphens w:val="0"/>
              <w:rPr>
                <w:color w:val="000000" w:themeColor="text1"/>
                <w:lang w:val="es-EC" w:eastAsia="es-EC"/>
              </w:rPr>
            </w:pPr>
            <w:r w:rsidRPr="5B15FE54">
              <w:rPr>
                <w:rFonts w:ascii="Calibri" w:hAnsi="Calibri" w:cs="Calibri"/>
                <w:color w:val="000000" w:themeColor="text1"/>
                <w:lang w:val="es-EC" w:eastAsia="es-EC"/>
              </w:rPr>
              <w:t>El sistema presentará un apartado individual para cada uno autos registrados en la empresa de “Camioncitos S.A”.</w:t>
            </w:r>
          </w:p>
          <w:p w14:paraId="2D83084B" w14:textId="374E8D74" w:rsidR="00E81DCD" w:rsidRPr="00E81DCD" w:rsidRDefault="0F3CCD0D" w:rsidP="00F53248">
            <w:pPr>
              <w:numPr>
                <w:ilvl w:val="1"/>
                <w:numId w:val="34"/>
              </w:numPr>
              <w:suppressAutoHyphens w:val="0"/>
              <w:rPr>
                <w:rFonts w:ascii="Calibri" w:eastAsia="Calibri" w:hAnsi="Calibri" w:cs="Calibri"/>
                <w:color w:val="000000" w:themeColor="text1"/>
                <w:lang w:val="es-EC" w:eastAsia="es-EC"/>
              </w:rPr>
            </w:pPr>
            <w:r w:rsidRPr="5B15FE54">
              <w:rPr>
                <w:rFonts w:ascii="Calibri" w:hAnsi="Calibri" w:cs="Calibri"/>
                <w:color w:val="000000" w:themeColor="text1"/>
                <w:lang w:val="es-EC" w:eastAsia="es-EC"/>
              </w:rPr>
              <w:t>El sistema aceptará una capacidad de 2000 caracteres numéricos.</w:t>
            </w:r>
          </w:p>
          <w:p w14:paraId="76A168B4" w14:textId="018A01E6" w:rsidR="00E81DCD" w:rsidRPr="00E81DCD" w:rsidRDefault="0F3CCD0D" w:rsidP="00F53248">
            <w:pPr>
              <w:numPr>
                <w:ilvl w:val="1"/>
                <w:numId w:val="34"/>
              </w:numPr>
              <w:suppressAutoHyphens w:val="0"/>
              <w:jc w:val="both"/>
              <w:rPr>
                <w:color w:val="000000" w:themeColor="text1"/>
                <w:lang w:val="es-EC" w:eastAsia="es-EC"/>
              </w:rPr>
            </w:pPr>
            <w:r w:rsidRPr="5B15FE54">
              <w:rPr>
                <w:rFonts w:ascii="Calibri" w:hAnsi="Calibri" w:cs="Calibri"/>
                <w:color w:val="000000" w:themeColor="text1"/>
                <w:lang w:val="es-EC" w:eastAsia="es-EC"/>
              </w:rPr>
              <w:t xml:space="preserve">El sistema presentará el texto el texto fuente de Times New </w:t>
            </w:r>
            <w:proofErr w:type="spellStart"/>
            <w:r w:rsidRPr="5B15FE54">
              <w:rPr>
                <w:rFonts w:ascii="Calibri" w:hAnsi="Calibri" w:cs="Calibri"/>
                <w:color w:val="000000" w:themeColor="text1"/>
                <w:lang w:val="es-EC" w:eastAsia="es-EC"/>
              </w:rPr>
              <w:t>Roman</w:t>
            </w:r>
            <w:proofErr w:type="spellEnd"/>
            <w:r w:rsidRPr="5B15FE54">
              <w:rPr>
                <w:rFonts w:ascii="Calibri" w:hAnsi="Calibri" w:cs="Calibri"/>
                <w:color w:val="000000" w:themeColor="text1"/>
                <w:lang w:val="es-EC" w:eastAsia="es-EC"/>
              </w:rPr>
              <w:t xml:space="preserve"> - tamaño 14.</w:t>
            </w:r>
          </w:p>
        </w:tc>
      </w:tr>
      <w:tr w:rsidR="00E81DCD" w:rsidRPr="00E81DCD" w14:paraId="26AF92AA" w14:textId="77777777" w:rsidTr="5B15FE54">
        <w:trPr>
          <w:trHeight w:val="942"/>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05FAD87"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B71F78B"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14/12/2021</w:t>
            </w:r>
          </w:p>
          <w:p w14:paraId="73D9458D"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3CDDF89B" w14:textId="77777777" w:rsidTr="5B15FE54">
        <w:trPr>
          <w:trHeight w:val="369"/>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D06EC2A"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37028E2"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Media</w:t>
            </w:r>
          </w:p>
        </w:tc>
      </w:tr>
    </w:tbl>
    <w:p w14:paraId="0B4020A7" w14:textId="77777777" w:rsidR="00E81DCD" w:rsidRPr="00E81DCD" w:rsidRDefault="00E81DCD" w:rsidP="00E81DCD">
      <w:pPr>
        <w:suppressAutoHyphens w:val="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1965"/>
        <w:gridCol w:w="7653"/>
      </w:tblGrid>
      <w:tr w:rsidR="00E81DCD" w:rsidRPr="00E81DCD" w14:paraId="2C1C460B" w14:textId="77777777" w:rsidTr="4F5AD2BB">
        <w:trPr>
          <w:trHeight w:val="35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62D47D5"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157FE75"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RF-6</w:t>
            </w:r>
          </w:p>
        </w:tc>
      </w:tr>
      <w:tr w:rsidR="00E81DCD" w:rsidRPr="00E81DCD" w14:paraId="7CB5E6E1" w14:textId="77777777" w:rsidTr="4F5AD2BB">
        <w:trPr>
          <w:trHeight w:val="39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D63AE20"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E44F02E" w14:textId="77777777" w:rsidR="00E81DCD" w:rsidRPr="00E81DCD" w:rsidRDefault="7AE8DE32" w:rsidP="00E81DCD">
            <w:pPr>
              <w:suppressAutoHyphens w:val="0"/>
              <w:rPr>
                <w:lang w:val="es-EC" w:eastAsia="es-EC"/>
              </w:rPr>
            </w:pPr>
            <w:r w:rsidRPr="4F5AD2BB">
              <w:rPr>
                <w:rFonts w:ascii="Calibri" w:hAnsi="Calibri" w:cs="Calibri"/>
                <w:color w:val="000000" w:themeColor="text1"/>
                <w:lang w:val="es-EC" w:eastAsia="es-EC"/>
              </w:rPr>
              <w:t>Registrar entregas encomendadas. </w:t>
            </w:r>
          </w:p>
        </w:tc>
      </w:tr>
      <w:tr w:rsidR="00E81DCD" w:rsidRPr="00E81DCD" w14:paraId="36BD23E7" w14:textId="77777777" w:rsidTr="4F5AD2BB">
        <w:trPr>
          <w:trHeight w:val="28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81517C4"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7D2C12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registrar las entregas que se le encomendó al chofer.</w:t>
            </w:r>
          </w:p>
        </w:tc>
      </w:tr>
      <w:tr w:rsidR="00E81DCD" w:rsidRPr="00E81DCD" w14:paraId="4533AFFC" w14:textId="77777777" w:rsidTr="4F5AD2BB">
        <w:trPr>
          <w:trHeight w:val="187"/>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148386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B77F5EB"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Funcional - Datos</w:t>
            </w:r>
          </w:p>
        </w:tc>
      </w:tr>
      <w:tr w:rsidR="00E81DCD" w:rsidRPr="00E81DCD" w14:paraId="76C69122" w14:textId="77777777" w:rsidTr="4F5AD2BB">
        <w:trPr>
          <w:trHeight w:val="1125"/>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09AC554"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7755C15"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registrar la entrega que se le encargó al chofer como retirar material, entregar producto terminado o cualquier otro servicio para el cual se solicitó el camión. Y completar los siguientes campos:</w:t>
            </w:r>
          </w:p>
          <w:p w14:paraId="5289CB4B" w14:textId="77777777" w:rsidR="00E81DCD" w:rsidRPr="00E81DCD" w:rsidRDefault="00E81DCD" w:rsidP="00F53248">
            <w:pPr>
              <w:numPr>
                <w:ilvl w:val="0"/>
                <w:numId w:val="35"/>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Nombre de la labor, este campo será de tipo alfanumérico y su longitud es de 30 caracteres.</w:t>
            </w:r>
          </w:p>
          <w:p w14:paraId="5C9804EB" w14:textId="77777777" w:rsidR="00E81DCD" w:rsidRPr="00E81DCD" w:rsidRDefault="00E81DCD" w:rsidP="00F53248">
            <w:pPr>
              <w:numPr>
                <w:ilvl w:val="1"/>
                <w:numId w:val="35"/>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6E4D7F73" w14:textId="77777777" w:rsidR="00E81DCD" w:rsidRPr="00E81DCD" w:rsidRDefault="00E81DCD" w:rsidP="00F53248">
            <w:pPr>
              <w:numPr>
                <w:ilvl w:val="0"/>
                <w:numId w:val="35"/>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Código, este campo será de tipo alfanumérico y su longitud es de 10 caracteres.</w:t>
            </w:r>
          </w:p>
          <w:p w14:paraId="700907F8" w14:textId="77777777" w:rsidR="00E81DCD" w:rsidRPr="00E81DCD" w:rsidRDefault="00E81DCD" w:rsidP="00F53248">
            <w:pPr>
              <w:numPr>
                <w:ilvl w:val="1"/>
                <w:numId w:val="35"/>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5A4D7336" w14:textId="77777777" w:rsidR="00E81DCD" w:rsidRPr="00E81DCD" w:rsidRDefault="00E81DCD" w:rsidP="00F53248">
            <w:pPr>
              <w:numPr>
                <w:ilvl w:val="0"/>
                <w:numId w:val="35"/>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Precio del uso del servicio, este campo será de tipo numérico y su longitud es de 8 caracteres.</w:t>
            </w:r>
          </w:p>
          <w:p w14:paraId="2A857833" w14:textId="77777777" w:rsidR="00E81DCD" w:rsidRPr="00E81DCD" w:rsidRDefault="00E81DCD" w:rsidP="00F53248">
            <w:pPr>
              <w:numPr>
                <w:ilvl w:val="1"/>
                <w:numId w:val="35"/>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lastRenderedPageBreak/>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tc>
      </w:tr>
      <w:tr w:rsidR="00E81DCD" w:rsidRPr="00E81DCD" w14:paraId="46CFAA9B" w14:textId="77777777" w:rsidTr="4F5AD2BB">
        <w:trPr>
          <w:trHeight w:val="87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651A818"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72A5140"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14/12/2021</w:t>
            </w:r>
          </w:p>
          <w:p w14:paraId="3D1A67D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0FD6EFA7" w14:textId="77777777" w:rsidTr="4F5AD2BB">
        <w:trPr>
          <w:trHeight w:val="369"/>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EC12040"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2E44DCE"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Alta</w:t>
            </w:r>
          </w:p>
        </w:tc>
      </w:tr>
    </w:tbl>
    <w:p w14:paraId="1D7B270A" w14:textId="77777777" w:rsidR="00E81DCD" w:rsidRPr="00E81DCD" w:rsidRDefault="00E81DCD" w:rsidP="00E81DCD">
      <w:pPr>
        <w:suppressAutoHyphens w:val="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1965"/>
        <w:gridCol w:w="7653"/>
      </w:tblGrid>
      <w:tr w:rsidR="00E81DCD" w:rsidRPr="00E81DCD" w14:paraId="5D58B886" w14:textId="77777777" w:rsidTr="2B75E9D6">
        <w:trPr>
          <w:trHeight w:val="35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DB52610"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DE84B67"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RF-7</w:t>
            </w:r>
          </w:p>
        </w:tc>
      </w:tr>
      <w:tr w:rsidR="00E81DCD" w:rsidRPr="00E81DCD" w14:paraId="25089C2C" w14:textId="77777777" w:rsidTr="2B75E9D6">
        <w:trPr>
          <w:trHeight w:val="39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4A6FD2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48D2144"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Consultar el historial de entregas </w:t>
            </w:r>
          </w:p>
        </w:tc>
      </w:tr>
      <w:tr w:rsidR="00E81DCD" w:rsidRPr="00E81DCD" w14:paraId="42D74EAE" w14:textId="77777777" w:rsidTr="2B75E9D6">
        <w:trPr>
          <w:trHeight w:val="28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385E1D5"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7940D7E"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Consultar el historial de entregas concretadas por el equipo de “Camioncitos S.A”.</w:t>
            </w:r>
          </w:p>
        </w:tc>
      </w:tr>
      <w:tr w:rsidR="00E81DCD" w:rsidRPr="00E81DCD" w14:paraId="7DAB9481" w14:textId="77777777" w:rsidTr="2B75E9D6">
        <w:trPr>
          <w:trHeight w:val="187"/>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12E2FC7"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11D71B2" w14:textId="3454E991" w:rsidR="00E81DCD" w:rsidRPr="00E81DCD" w:rsidRDefault="3746B7C5" w:rsidP="2B75E9D6">
            <w:pPr>
              <w:suppressAutoHyphens w:val="0"/>
              <w:rPr>
                <w:lang w:val="es-EC" w:eastAsia="es-EC"/>
              </w:rPr>
            </w:pPr>
            <w:r w:rsidRPr="2B75E9D6">
              <w:rPr>
                <w:rFonts w:ascii="Calibri" w:hAnsi="Calibri" w:cs="Calibri"/>
                <w:color w:val="000000" w:themeColor="text1"/>
                <w:lang w:val="es-EC" w:eastAsia="es-EC"/>
              </w:rPr>
              <w:t xml:space="preserve">Funcional </w:t>
            </w:r>
            <w:r w:rsidR="39856279" w:rsidRPr="2B75E9D6">
              <w:rPr>
                <w:rFonts w:ascii="Calibri" w:hAnsi="Calibri" w:cs="Calibri"/>
                <w:color w:val="000000" w:themeColor="text1"/>
                <w:lang w:val="es-EC" w:eastAsia="es-EC"/>
              </w:rPr>
              <w:t>- Datos</w:t>
            </w:r>
          </w:p>
        </w:tc>
      </w:tr>
      <w:tr w:rsidR="00E81DCD" w:rsidRPr="00E81DCD" w14:paraId="59A2F909" w14:textId="77777777" w:rsidTr="2B75E9D6">
        <w:trPr>
          <w:trHeight w:val="131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22BD7A7"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A1D711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contará con un historial donde se encontrarán todas las entregas concretadas, para así llevar un registro que ayude al momento de realizar auditorías. En el historial encontraremos información como:</w:t>
            </w:r>
          </w:p>
          <w:p w14:paraId="3E398BE7" w14:textId="77777777" w:rsidR="00E81DCD" w:rsidRPr="00E81DCD" w:rsidRDefault="00E81DCD" w:rsidP="00F53248">
            <w:pPr>
              <w:numPr>
                <w:ilvl w:val="0"/>
                <w:numId w:val="36"/>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Nombre del chofer que realizó la entrega.</w:t>
            </w:r>
          </w:p>
          <w:p w14:paraId="0E95D65C" w14:textId="77777777" w:rsidR="00E81DCD" w:rsidRPr="00E81DCD" w:rsidRDefault="00E81DCD" w:rsidP="00F53248">
            <w:pPr>
              <w:numPr>
                <w:ilvl w:val="1"/>
                <w:numId w:val="36"/>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listará todos los choferes que han realizado entregas.</w:t>
            </w:r>
          </w:p>
          <w:p w14:paraId="2715CD7E" w14:textId="77777777" w:rsidR="00E81DCD" w:rsidRPr="00E81DCD" w:rsidRDefault="00E81DCD" w:rsidP="00F53248">
            <w:pPr>
              <w:numPr>
                <w:ilvl w:val="1"/>
                <w:numId w:val="36"/>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01B87177" w14:textId="77777777" w:rsidR="00E81DCD" w:rsidRPr="00E81DCD" w:rsidRDefault="00E81DCD" w:rsidP="00F53248">
            <w:pPr>
              <w:numPr>
                <w:ilvl w:val="0"/>
                <w:numId w:val="36"/>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Matrícula del vehículo empleado para realizar la entrega.</w:t>
            </w:r>
          </w:p>
          <w:p w14:paraId="7D331CC9" w14:textId="77777777" w:rsidR="00E81DCD" w:rsidRPr="00E81DCD" w:rsidRDefault="00E81DCD" w:rsidP="00F53248">
            <w:pPr>
              <w:numPr>
                <w:ilvl w:val="1"/>
                <w:numId w:val="36"/>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listará todos los vehículos empleados para realizar entregas.</w:t>
            </w:r>
          </w:p>
          <w:p w14:paraId="31EF93F7" w14:textId="77777777" w:rsidR="00E81DCD" w:rsidRPr="00E81DCD" w:rsidRDefault="00E81DCD" w:rsidP="00F53248">
            <w:pPr>
              <w:numPr>
                <w:ilvl w:val="1"/>
                <w:numId w:val="36"/>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0C931C50" w14:textId="77777777" w:rsidR="00E81DCD" w:rsidRPr="00E81DCD" w:rsidRDefault="00E81DCD" w:rsidP="00F53248">
            <w:pPr>
              <w:numPr>
                <w:ilvl w:val="0"/>
                <w:numId w:val="36"/>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Dirección exacta del lugar donde se realizó la entrega.</w:t>
            </w:r>
          </w:p>
          <w:p w14:paraId="74DC125D" w14:textId="77777777" w:rsidR="00E81DCD" w:rsidRPr="00E81DCD" w:rsidRDefault="00E81DCD" w:rsidP="00F53248">
            <w:pPr>
              <w:numPr>
                <w:ilvl w:val="1"/>
                <w:numId w:val="36"/>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listará todos los lugares en los que se han realizado entregas.</w:t>
            </w:r>
          </w:p>
          <w:p w14:paraId="24B6F115" w14:textId="77777777" w:rsidR="00E81DCD" w:rsidRPr="00E81DCD" w:rsidRDefault="00E81DCD" w:rsidP="00F53248">
            <w:pPr>
              <w:numPr>
                <w:ilvl w:val="1"/>
                <w:numId w:val="36"/>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3CCD0290" w14:textId="77777777" w:rsidR="00E81DCD" w:rsidRPr="00E81DCD" w:rsidRDefault="00E81DCD" w:rsidP="00F53248">
            <w:pPr>
              <w:numPr>
                <w:ilvl w:val="0"/>
                <w:numId w:val="36"/>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Hora en la que el cliente recibió su pedido. </w:t>
            </w:r>
          </w:p>
          <w:p w14:paraId="680D392A" w14:textId="77777777" w:rsidR="00E81DCD" w:rsidRPr="00E81DCD" w:rsidRDefault="00E81DCD" w:rsidP="00F53248">
            <w:pPr>
              <w:numPr>
                <w:ilvl w:val="1"/>
                <w:numId w:val="36"/>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listará la hora exacta en la que se realizaron las entregas.</w:t>
            </w:r>
          </w:p>
          <w:p w14:paraId="57DDF49C" w14:textId="77777777" w:rsidR="00E81DCD" w:rsidRPr="00E81DCD" w:rsidRDefault="00E81DCD" w:rsidP="00F53248">
            <w:pPr>
              <w:numPr>
                <w:ilvl w:val="1"/>
                <w:numId w:val="36"/>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tc>
      </w:tr>
      <w:tr w:rsidR="00E81DCD" w:rsidRPr="00E81DCD" w14:paraId="29D30984" w14:textId="77777777" w:rsidTr="2B75E9D6">
        <w:trPr>
          <w:trHeight w:val="942"/>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B2B5D6B"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16021FC"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14/12/2021</w:t>
            </w:r>
          </w:p>
          <w:p w14:paraId="41A7F9A0"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411692E1" w14:textId="77777777" w:rsidTr="2B75E9D6">
        <w:trPr>
          <w:trHeight w:val="369"/>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B27A5FD"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38ACAE3"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Media</w:t>
            </w:r>
          </w:p>
        </w:tc>
      </w:tr>
    </w:tbl>
    <w:p w14:paraId="4F904CB7" w14:textId="77777777" w:rsidR="00E81DCD" w:rsidRPr="00E81DCD" w:rsidRDefault="00E81DCD" w:rsidP="00E81DCD">
      <w:pPr>
        <w:suppressAutoHyphens w:val="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7650"/>
      </w:tblGrid>
      <w:tr w:rsidR="00E81DCD" w:rsidRPr="00E81DCD" w14:paraId="53FB80B5" w14:textId="77777777" w:rsidTr="5B15FE54">
        <w:trPr>
          <w:trHeight w:val="35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41A061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62F63C"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RF-8</w:t>
            </w:r>
          </w:p>
        </w:tc>
      </w:tr>
      <w:tr w:rsidR="00E81DCD" w:rsidRPr="00E81DCD" w14:paraId="344E84A9" w14:textId="77777777" w:rsidTr="5B15FE54">
        <w:trPr>
          <w:trHeight w:val="39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9B195B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2B4C384" w14:textId="543DFB23" w:rsidR="00E81DCD" w:rsidRPr="00E81DCD" w:rsidRDefault="645A5162" w:rsidP="4F5AD2BB">
            <w:pPr>
              <w:suppressAutoHyphens w:val="0"/>
              <w:rPr>
                <w:rFonts w:ascii="Calibri" w:hAnsi="Calibri" w:cs="Calibri"/>
                <w:color w:val="000000" w:themeColor="text1"/>
                <w:lang w:val="es-EC" w:eastAsia="es-EC"/>
              </w:rPr>
            </w:pPr>
            <w:r w:rsidRPr="4F5AD2BB">
              <w:rPr>
                <w:rFonts w:ascii="Calibri" w:hAnsi="Calibri" w:cs="Calibri"/>
                <w:color w:val="000000" w:themeColor="text1"/>
                <w:lang w:val="es-EC" w:eastAsia="es-EC"/>
              </w:rPr>
              <w:t xml:space="preserve">Notificar </w:t>
            </w:r>
            <w:r w:rsidR="09107D34" w:rsidRPr="4F5AD2BB">
              <w:rPr>
                <w:rFonts w:ascii="Calibri" w:hAnsi="Calibri" w:cs="Calibri"/>
                <w:color w:val="000000" w:themeColor="text1"/>
                <w:lang w:val="es-EC" w:eastAsia="es-EC"/>
              </w:rPr>
              <w:t>eventos del sistema</w:t>
            </w:r>
          </w:p>
        </w:tc>
      </w:tr>
      <w:tr w:rsidR="00E81DCD" w:rsidRPr="00E81DCD" w14:paraId="61B75022" w14:textId="77777777" w:rsidTr="5B15FE54">
        <w:trPr>
          <w:trHeight w:val="28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E059418"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8006B2F" w14:textId="1FF24057" w:rsidR="00E81DCD" w:rsidRPr="00E81DCD" w:rsidRDefault="645A5162" w:rsidP="00E81DCD">
            <w:pPr>
              <w:suppressAutoHyphens w:val="0"/>
              <w:rPr>
                <w:lang w:val="es-EC" w:eastAsia="es-EC"/>
              </w:rPr>
            </w:pPr>
            <w:r w:rsidRPr="4F5AD2BB">
              <w:rPr>
                <w:rFonts w:ascii="Calibri" w:hAnsi="Calibri" w:cs="Calibri"/>
                <w:color w:val="000000" w:themeColor="text1"/>
                <w:lang w:val="es-EC" w:eastAsia="es-EC"/>
              </w:rPr>
              <w:t>El sistema permitirá enviar una advertencia al gerente respecto a eventos que sucedan en el campo de acceso en el sistema</w:t>
            </w:r>
            <w:r w:rsidR="7D51A899" w:rsidRPr="4F5AD2BB">
              <w:rPr>
                <w:rFonts w:ascii="Calibri" w:hAnsi="Calibri" w:cs="Calibri"/>
                <w:color w:val="000000" w:themeColor="text1"/>
                <w:lang w:val="es-EC" w:eastAsia="es-EC"/>
              </w:rPr>
              <w:t>, misma notificación será enviada por correo electrónico</w:t>
            </w:r>
            <w:r w:rsidRPr="4F5AD2BB">
              <w:rPr>
                <w:rFonts w:ascii="Calibri" w:hAnsi="Calibri" w:cs="Calibri"/>
                <w:color w:val="000000" w:themeColor="text1"/>
                <w:lang w:val="es-EC" w:eastAsia="es-EC"/>
              </w:rPr>
              <w:t>.</w:t>
            </w:r>
          </w:p>
        </w:tc>
      </w:tr>
      <w:tr w:rsidR="00E81DCD" w:rsidRPr="00E81DCD" w14:paraId="717204E4" w14:textId="77777777" w:rsidTr="5B15FE54">
        <w:trPr>
          <w:trHeight w:val="187"/>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ACD969E"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9FF6C1B"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Funcional - Seguridad</w:t>
            </w:r>
          </w:p>
        </w:tc>
      </w:tr>
      <w:tr w:rsidR="00E81DCD" w:rsidRPr="00E81DCD" w14:paraId="6EEF0F6B" w14:textId="77777777" w:rsidTr="5B15FE54">
        <w:trPr>
          <w:trHeight w:val="131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AB6803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64DF544"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deberá enviar una alerta al gerente encargado del sistema cuando ocurra alguno de los siguientes eventos:</w:t>
            </w:r>
          </w:p>
          <w:p w14:paraId="4A13476B" w14:textId="77777777" w:rsidR="00E81DCD" w:rsidRPr="00E81DCD" w:rsidRDefault="00E81DCD" w:rsidP="00F53248">
            <w:pPr>
              <w:numPr>
                <w:ilvl w:val="0"/>
                <w:numId w:val="37"/>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Registro de una nueva cuenta de acceso al sistema.</w:t>
            </w:r>
          </w:p>
          <w:p w14:paraId="5C544507" w14:textId="7BCA5281" w:rsidR="00E81DCD" w:rsidRPr="00E81DCD" w:rsidRDefault="453B9F36" w:rsidP="00F53248">
            <w:pPr>
              <w:numPr>
                <w:ilvl w:val="0"/>
                <w:numId w:val="37"/>
              </w:numPr>
              <w:suppressAutoHyphens w:val="0"/>
              <w:textAlignment w:val="baseline"/>
              <w:rPr>
                <w:rFonts w:ascii="Calibri" w:hAnsi="Calibri" w:cs="Calibri"/>
                <w:color w:val="000000"/>
                <w:lang w:val="es-EC" w:eastAsia="es-EC"/>
              </w:rPr>
            </w:pPr>
            <w:r w:rsidRPr="5B15FE54">
              <w:rPr>
                <w:rFonts w:ascii="Calibri" w:hAnsi="Calibri" w:cs="Calibri"/>
                <w:color w:val="000000" w:themeColor="text1"/>
                <w:lang w:val="es-EC" w:eastAsia="es-EC"/>
              </w:rPr>
              <w:t>Cambio de contraseña de usuario.</w:t>
            </w:r>
          </w:p>
          <w:p w14:paraId="316DD141" w14:textId="13CACAE0" w:rsidR="00E81DCD" w:rsidRPr="00E81DCD" w:rsidRDefault="0F962B9A" w:rsidP="00F53248">
            <w:pPr>
              <w:numPr>
                <w:ilvl w:val="0"/>
                <w:numId w:val="37"/>
              </w:numPr>
              <w:suppressAutoHyphens w:val="0"/>
              <w:textAlignment w:val="baseline"/>
              <w:rPr>
                <w:rFonts w:ascii="Calibri" w:eastAsia="Calibri" w:hAnsi="Calibri" w:cs="Calibri"/>
                <w:color w:val="000000"/>
                <w:lang w:val="es-EC"/>
              </w:rPr>
            </w:pPr>
            <w:r w:rsidRPr="5B15FE54">
              <w:rPr>
                <w:rFonts w:ascii="Calibri" w:eastAsia="Calibri" w:hAnsi="Calibri" w:cs="Calibri"/>
                <w:color w:val="000000" w:themeColor="text1"/>
                <w:lang w:val="es-EC"/>
              </w:rPr>
              <w:t xml:space="preserve">El sistema presentará el texto en fuente de Times New </w:t>
            </w:r>
            <w:proofErr w:type="spellStart"/>
            <w:r w:rsidRPr="5B15FE54">
              <w:rPr>
                <w:rFonts w:ascii="Calibri" w:eastAsia="Calibri" w:hAnsi="Calibri" w:cs="Calibri"/>
                <w:color w:val="000000" w:themeColor="text1"/>
                <w:lang w:val="es-EC"/>
              </w:rPr>
              <w:t>Roman</w:t>
            </w:r>
            <w:proofErr w:type="spellEnd"/>
            <w:r w:rsidRPr="5B15FE54">
              <w:rPr>
                <w:rFonts w:ascii="Calibri" w:eastAsia="Calibri" w:hAnsi="Calibri" w:cs="Calibri"/>
                <w:color w:val="000000" w:themeColor="text1"/>
                <w:lang w:val="es-EC"/>
              </w:rPr>
              <w:t xml:space="preserve"> – tamaño 14.</w:t>
            </w:r>
          </w:p>
        </w:tc>
      </w:tr>
      <w:tr w:rsidR="00E81DCD" w:rsidRPr="00E81DCD" w14:paraId="28BA0B3E" w14:textId="77777777" w:rsidTr="5B15FE54">
        <w:trPr>
          <w:trHeight w:val="942"/>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8AF513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7D547EE"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14/12/2021</w:t>
            </w:r>
          </w:p>
          <w:p w14:paraId="183E21C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71217F59" w14:textId="77777777" w:rsidTr="5B15FE54">
        <w:trPr>
          <w:trHeight w:val="369"/>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F388EB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B1CFF3D"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Alta</w:t>
            </w:r>
          </w:p>
        </w:tc>
      </w:tr>
    </w:tbl>
    <w:p w14:paraId="06971CD3" w14:textId="77777777" w:rsidR="00E81DCD" w:rsidRPr="00E81DCD" w:rsidRDefault="00E81DCD" w:rsidP="00E81DCD">
      <w:pPr>
        <w:suppressAutoHyphens w:val="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1965"/>
        <w:gridCol w:w="7653"/>
      </w:tblGrid>
      <w:tr w:rsidR="00E81DCD" w:rsidRPr="00E81DCD" w14:paraId="663B75FF" w14:textId="77777777" w:rsidTr="4F5AD2BB">
        <w:trPr>
          <w:trHeight w:val="35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602733D"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FCCAE00"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RF-9</w:t>
            </w:r>
          </w:p>
        </w:tc>
      </w:tr>
      <w:tr w:rsidR="00E81DCD" w:rsidRPr="00E81DCD" w14:paraId="2A033802" w14:textId="77777777" w:rsidTr="4F5AD2BB">
        <w:trPr>
          <w:trHeight w:val="39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074AAD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D4BBF52" w14:textId="30FB6607" w:rsidR="00E81DCD" w:rsidRPr="00E81DCD" w:rsidRDefault="68E1D38D" w:rsidP="00E81DCD">
            <w:pPr>
              <w:suppressAutoHyphens w:val="0"/>
              <w:rPr>
                <w:lang w:val="es-EC" w:eastAsia="es-EC"/>
              </w:rPr>
            </w:pPr>
            <w:r w:rsidRPr="4F5AD2BB">
              <w:rPr>
                <w:rFonts w:ascii="Calibri" w:hAnsi="Calibri" w:cs="Calibri"/>
                <w:color w:val="000000" w:themeColor="text1"/>
                <w:lang w:val="es-EC" w:eastAsia="es-EC"/>
              </w:rPr>
              <w:t xml:space="preserve">Crear </w:t>
            </w:r>
            <w:r w:rsidR="7AE8DE32" w:rsidRPr="4F5AD2BB">
              <w:rPr>
                <w:rFonts w:ascii="Calibri" w:hAnsi="Calibri" w:cs="Calibri"/>
                <w:color w:val="000000" w:themeColor="text1"/>
                <w:lang w:val="es-EC" w:eastAsia="es-EC"/>
              </w:rPr>
              <w:t>cuentas de acceso al sistema. </w:t>
            </w:r>
          </w:p>
        </w:tc>
      </w:tr>
      <w:tr w:rsidR="00E81DCD" w:rsidRPr="00E81DCD" w14:paraId="54FC1EC2" w14:textId="77777777" w:rsidTr="4F5AD2BB">
        <w:trPr>
          <w:trHeight w:val="28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1EBFA15"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1319F86" w14:textId="07CCA3D2" w:rsidR="00E81DCD" w:rsidRPr="00E81DCD" w:rsidRDefault="645A5162" w:rsidP="4F5AD2BB">
            <w:pPr>
              <w:suppressAutoHyphens w:val="0"/>
              <w:rPr>
                <w:rFonts w:ascii="Calibri" w:hAnsi="Calibri" w:cs="Calibri"/>
                <w:color w:val="000000" w:themeColor="text1"/>
                <w:lang w:val="es-EC" w:eastAsia="es-EC"/>
              </w:rPr>
            </w:pPr>
            <w:r w:rsidRPr="4F5AD2BB">
              <w:rPr>
                <w:rFonts w:ascii="Calibri" w:hAnsi="Calibri" w:cs="Calibri"/>
                <w:color w:val="000000" w:themeColor="text1"/>
                <w:lang w:val="es-EC" w:eastAsia="es-EC"/>
              </w:rPr>
              <w:t>El sistema permitirá</w:t>
            </w:r>
            <w:r w:rsidR="6EA3B157" w:rsidRPr="4F5AD2BB">
              <w:rPr>
                <w:rFonts w:ascii="Calibri" w:hAnsi="Calibri" w:cs="Calibri"/>
                <w:color w:val="000000" w:themeColor="text1"/>
                <w:lang w:val="es-EC" w:eastAsia="es-EC"/>
              </w:rPr>
              <w:t xml:space="preserve"> que el gerente de “Camioncitos S.A”</w:t>
            </w:r>
            <w:r w:rsidRPr="4F5AD2BB">
              <w:rPr>
                <w:rFonts w:ascii="Calibri" w:hAnsi="Calibri" w:cs="Calibri"/>
                <w:color w:val="000000" w:themeColor="text1"/>
                <w:lang w:val="es-EC" w:eastAsia="es-EC"/>
              </w:rPr>
              <w:t xml:space="preserve"> cre</w:t>
            </w:r>
            <w:r w:rsidR="2B98806F" w:rsidRPr="4F5AD2BB">
              <w:rPr>
                <w:rFonts w:ascii="Calibri" w:hAnsi="Calibri" w:cs="Calibri"/>
                <w:color w:val="000000" w:themeColor="text1"/>
                <w:lang w:val="es-EC" w:eastAsia="es-EC"/>
              </w:rPr>
              <w:t>e</w:t>
            </w:r>
            <w:r w:rsidRPr="4F5AD2BB">
              <w:rPr>
                <w:rFonts w:ascii="Calibri" w:hAnsi="Calibri" w:cs="Calibri"/>
                <w:color w:val="000000" w:themeColor="text1"/>
                <w:lang w:val="es-EC" w:eastAsia="es-EC"/>
              </w:rPr>
              <w:t xml:space="preserve"> cuentas de acceso al sistema solo para el personal autorizado de la empresa </w:t>
            </w:r>
            <w:r w:rsidR="201410C8" w:rsidRPr="4F5AD2BB">
              <w:rPr>
                <w:rFonts w:ascii="Calibri" w:hAnsi="Calibri" w:cs="Calibri"/>
                <w:color w:val="000000" w:themeColor="text1"/>
                <w:lang w:val="es-EC" w:eastAsia="es-EC"/>
              </w:rPr>
              <w:t>“</w:t>
            </w:r>
            <w:r w:rsidRPr="4F5AD2BB">
              <w:rPr>
                <w:rFonts w:ascii="Calibri" w:hAnsi="Calibri" w:cs="Calibri"/>
                <w:color w:val="000000" w:themeColor="text1"/>
                <w:lang w:val="es-EC" w:eastAsia="es-EC"/>
              </w:rPr>
              <w:t>Camioncitos S.A</w:t>
            </w:r>
            <w:r w:rsidR="2BBD4270" w:rsidRPr="4F5AD2BB">
              <w:rPr>
                <w:rFonts w:ascii="Calibri" w:hAnsi="Calibri" w:cs="Calibri"/>
                <w:color w:val="000000" w:themeColor="text1"/>
                <w:lang w:val="es-EC" w:eastAsia="es-EC"/>
              </w:rPr>
              <w:t>”</w:t>
            </w:r>
            <w:r w:rsidRPr="4F5AD2BB">
              <w:rPr>
                <w:rFonts w:ascii="Calibri" w:hAnsi="Calibri" w:cs="Calibri"/>
                <w:color w:val="000000" w:themeColor="text1"/>
                <w:lang w:val="es-EC" w:eastAsia="es-EC"/>
              </w:rPr>
              <w:t>.</w:t>
            </w:r>
          </w:p>
        </w:tc>
      </w:tr>
      <w:tr w:rsidR="00E81DCD" w:rsidRPr="00E81DCD" w14:paraId="6E526C86" w14:textId="77777777" w:rsidTr="4F5AD2BB">
        <w:trPr>
          <w:trHeight w:val="187"/>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98D52A7"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16FAE5E"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Funcional - Datos</w:t>
            </w:r>
          </w:p>
        </w:tc>
      </w:tr>
      <w:tr w:rsidR="00E81DCD" w:rsidRPr="00E81DCD" w14:paraId="30CB1E58" w14:textId="77777777" w:rsidTr="4F5AD2BB">
        <w:trPr>
          <w:trHeight w:val="131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3C19D5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1C73B0F"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deberá registrar la siguiente información: </w:t>
            </w:r>
          </w:p>
          <w:p w14:paraId="350B0AAA" w14:textId="77777777" w:rsidR="00E81DCD" w:rsidRPr="00E81DCD" w:rsidRDefault="00E81DCD" w:rsidP="00F53248">
            <w:pPr>
              <w:numPr>
                <w:ilvl w:val="0"/>
                <w:numId w:val="3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Nombres y Apellidos, estos campos serán de tipo </w:t>
            </w:r>
            <w:proofErr w:type="spellStart"/>
            <w:r w:rsidRPr="00E81DCD">
              <w:rPr>
                <w:rFonts w:ascii="Calibri" w:hAnsi="Calibri" w:cs="Calibri"/>
                <w:color w:val="000000"/>
                <w:lang w:val="es-EC" w:eastAsia="es-EC"/>
              </w:rPr>
              <w:t>char</w:t>
            </w:r>
            <w:proofErr w:type="spellEnd"/>
            <w:r w:rsidRPr="00E81DCD">
              <w:rPr>
                <w:rFonts w:ascii="Calibri" w:hAnsi="Calibri" w:cs="Calibri"/>
                <w:color w:val="000000"/>
                <w:lang w:val="es-EC" w:eastAsia="es-EC"/>
              </w:rPr>
              <w:t xml:space="preserve"> y su longitud es de 30 caracteres.</w:t>
            </w:r>
          </w:p>
          <w:p w14:paraId="5BCC3CBC" w14:textId="77777777" w:rsidR="00E81DCD" w:rsidRPr="00E81DCD" w:rsidRDefault="00E81DCD" w:rsidP="00F53248">
            <w:pPr>
              <w:numPr>
                <w:ilvl w:val="1"/>
                <w:numId w:val="3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72D90C59" w14:textId="77777777" w:rsidR="00E81DCD" w:rsidRPr="00E81DCD" w:rsidRDefault="00E81DCD" w:rsidP="00F53248">
            <w:pPr>
              <w:numPr>
                <w:ilvl w:val="0"/>
                <w:numId w:val="3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Usuario, este campo será de tipo alfanumérico y su longitud es de 20 caracteres.</w:t>
            </w:r>
          </w:p>
          <w:p w14:paraId="07D4B079" w14:textId="77777777" w:rsidR="00E81DCD" w:rsidRPr="00E81DCD" w:rsidRDefault="00E81DCD" w:rsidP="00F53248">
            <w:pPr>
              <w:numPr>
                <w:ilvl w:val="1"/>
                <w:numId w:val="3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4B8A7363" w14:textId="77777777" w:rsidR="00E81DCD" w:rsidRPr="00E81DCD" w:rsidRDefault="00E81DCD" w:rsidP="00F53248">
            <w:pPr>
              <w:numPr>
                <w:ilvl w:val="0"/>
                <w:numId w:val="3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Contraseña, este campo será de tipo alfanumérico y su longitud será de 20 caracteres.</w:t>
            </w:r>
          </w:p>
          <w:p w14:paraId="7BFAE932" w14:textId="77777777" w:rsidR="00E81DCD" w:rsidRPr="00E81DCD" w:rsidRDefault="00E81DCD" w:rsidP="00F53248">
            <w:pPr>
              <w:numPr>
                <w:ilvl w:val="1"/>
                <w:numId w:val="3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lastRenderedPageBreak/>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48C94552" w14:textId="77777777" w:rsidR="00E81DCD" w:rsidRPr="00E81DCD" w:rsidRDefault="00E81DCD" w:rsidP="00F53248">
            <w:pPr>
              <w:numPr>
                <w:ilvl w:val="0"/>
                <w:numId w:val="38"/>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Correo electrónico, este campo será de tipo alfanumérico y su longitud es de 40 caracteres.</w:t>
            </w:r>
          </w:p>
          <w:p w14:paraId="50D8226E" w14:textId="77777777" w:rsidR="00E81DCD" w:rsidRPr="00E81DCD" w:rsidRDefault="00E81DCD" w:rsidP="00F53248">
            <w:pPr>
              <w:numPr>
                <w:ilvl w:val="1"/>
                <w:numId w:val="38"/>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tc>
      </w:tr>
      <w:tr w:rsidR="00E81DCD" w:rsidRPr="00E81DCD" w14:paraId="2543E97F" w14:textId="77777777" w:rsidTr="4F5AD2BB">
        <w:trPr>
          <w:trHeight w:val="942"/>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50BA654"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D94784A"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14/12/2021</w:t>
            </w:r>
          </w:p>
          <w:p w14:paraId="13C6F95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1BB05644" w14:textId="77777777" w:rsidTr="4F5AD2BB">
        <w:trPr>
          <w:trHeight w:val="369"/>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A570BF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49397E6"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Alta</w:t>
            </w:r>
          </w:p>
        </w:tc>
      </w:tr>
    </w:tbl>
    <w:p w14:paraId="2A1F701D" w14:textId="77777777" w:rsidR="00E81DCD" w:rsidRPr="00E81DCD" w:rsidRDefault="00E81DCD" w:rsidP="00E81DCD">
      <w:pPr>
        <w:suppressAutoHyphens w:val="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1965"/>
        <w:gridCol w:w="7653"/>
      </w:tblGrid>
      <w:tr w:rsidR="00E81DCD" w:rsidRPr="00E81DCD" w14:paraId="7F4A3557" w14:textId="77777777" w:rsidTr="5B15FE54">
        <w:trPr>
          <w:trHeight w:val="35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2E27768"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57E8C6E"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RF-10</w:t>
            </w:r>
          </w:p>
        </w:tc>
      </w:tr>
      <w:tr w:rsidR="00E81DCD" w:rsidRPr="00E81DCD" w14:paraId="44C282F1" w14:textId="77777777" w:rsidTr="5B15FE54">
        <w:trPr>
          <w:trHeight w:val="39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FEE881E"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D2D95CA" w14:textId="3AF13DCF" w:rsidR="00E81DCD" w:rsidRPr="00E81DCD" w:rsidRDefault="645A5162" w:rsidP="4F5AD2BB">
            <w:pPr>
              <w:suppressAutoHyphens w:val="0"/>
              <w:rPr>
                <w:rFonts w:ascii="Calibri" w:hAnsi="Calibri" w:cs="Calibri"/>
                <w:color w:val="000000" w:themeColor="text1"/>
                <w:lang w:val="es-EC" w:eastAsia="es-EC"/>
              </w:rPr>
            </w:pPr>
            <w:r w:rsidRPr="4F5AD2BB">
              <w:rPr>
                <w:rFonts w:ascii="Calibri" w:hAnsi="Calibri" w:cs="Calibri"/>
                <w:color w:val="000000" w:themeColor="text1"/>
                <w:lang w:val="es-EC" w:eastAsia="es-EC"/>
              </w:rPr>
              <w:t>Recuperar c</w:t>
            </w:r>
            <w:r w:rsidR="0124AA6B" w:rsidRPr="4F5AD2BB">
              <w:rPr>
                <w:rFonts w:ascii="Calibri" w:hAnsi="Calibri" w:cs="Calibri"/>
                <w:color w:val="000000" w:themeColor="text1"/>
                <w:lang w:val="es-EC" w:eastAsia="es-EC"/>
              </w:rPr>
              <w:t>lave de acceso.</w:t>
            </w:r>
          </w:p>
        </w:tc>
      </w:tr>
      <w:tr w:rsidR="00E81DCD" w:rsidRPr="00E81DCD" w14:paraId="2C311ECD" w14:textId="77777777" w:rsidTr="5B15FE54">
        <w:trPr>
          <w:trHeight w:val="28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B6C304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D4120BA"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al personal autorizado de la Empresa Camioncitos S.A. generar una nueva contraseña para el acceso al sistema.</w:t>
            </w:r>
          </w:p>
        </w:tc>
      </w:tr>
      <w:tr w:rsidR="00E81DCD" w:rsidRPr="00E81DCD" w14:paraId="5E4DD15F" w14:textId="77777777" w:rsidTr="5B15FE54">
        <w:trPr>
          <w:trHeight w:val="187"/>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00A69AF"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96B4D5D" w14:textId="1493D172" w:rsidR="00E81DCD" w:rsidRPr="00E81DCD" w:rsidRDefault="453B9F36" w:rsidP="5B15FE54">
            <w:pPr>
              <w:suppressAutoHyphens w:val="0"/>
              <w:rPr>
                <w:rFonts w:ascii="Calibri" w:hAnsi="Calibri" w:cs="Calibri"/>
                <w:color w:val="000000" w:themeColor="text1"/>
                <w:lang w:val="es-EC" w:eastAsia="es-EC"/>
              </w:rPr>
            </w:pPr>
            <w:r w:rsidRPr="5B15FE54">
              <w:rPr>
                <w:rFonts w:ascii="Calibri" w:hAnsi="Calibri" w:cs="Calibri"/>
                <w:color w:val="000000" w:themeColor="text1"/>
                <w:lang w:val="es-EC" w:eastAsia="es-EC"/>
              </w:rPr>
              <w:t xml:space="preserve">Funcional - </w:t>
            </w:r>
            <w:r w:rsidR="0A74D482" w:rsidRPr="5B15FE54">
              <w:rPr>
                <w:rFonts w:ascii="Calibri" w:hAnsi="Calibri" w:cs="Calibri"/>
                <w:color w:val="000000" w:themeColor="text1"/>
                <w:lang w:val="es-EC" w:eastAsia="es-EC"/>
              </w:rPr>
              <w:t>Seguridad</w:t>
            </w:r>
          </w:p>
        </w:tc>
      </w:tr>
      <w:tr w:rsidR="00E81DCD" w:rsidRPr="00E81DCD" w14:paraId="7B43E367" w14:textId="77777777" w:rsidTr="5B15FE54">
        <w:trPr>
          <w:trHeight w:val="1095"/>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0282FB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0B47592" w14:textId="1053AD21" w:rsidR="00E81DCD" w:rsidRPr="00E81DCD" w:rsidRDefault="453B9F36" w:rsidP="5B15FE54">
            <w:pPr>
              <w:suppressAutoHyphens w:val="0"/>
              <w:textAlignment w:val="baseline"/>
              <w:rPr>
                <w:rFonts w:ascii="Calibri" w:hAnsi="Calibri" w:cs="Calibri"/>
                <w:color w:val="000000"/>
                <w:lang w:val="es-EC" w:eastAsia="es-EC"/>
              </w:rPr>
            </w:pPr>
            <w:r w:rsidRPr="5B15FE54">
              <w:rPr>
                <w:rFonts w:ascii="Calibri" w:hAnsi="Calibri" w:cs="Calibri"/>
                <w:color w:val="000000" w:themeColor="text1"/>
                <w:lang w:val="es-EC" w:eastAsia="es-EC"/>
              </w:rPr>
              <w:t xml:space="preserve">El sistema deberá enviar una nueva contraseña </w:t>
            </w:r>
            <w:r w:rsidR="6BEF2323" w:rsidRPr="5B15FE54">
              <w:rPr>
                <w:rFonts w:ascii="Calibri" w:hAnsi="Calibri" w:cs="Calibri"/>
                <w:color w:val="000000" w:themeColor="text1"/>
                <w:lang w:val="es-EC" w:eastAsia="es-EC"/>
              </w:rPr>
              <w:t xml:space="preserve">temporal </w:t>
            </w:r>
            <w:r w:rsidRPr="5B15FE54">
              <w:rPr>
                <w:rFonts w:ascii="Calibri" w:hAnsi="Calibri" w:cs="Calibri"/>
                <w:color w:val="000000" w:themeColor="text1"/>
                <w:lang w:val="es-EC" w:eastAsia="es-EC"/>
              </w:rPr>
              <w:t>al personal autorizado mediante</w:t>
            </w:r>
            <w:r w:rsidR="4F6D2F84" w:rsidRPr="5B15FE54">
              <w:rPr>
                <w:rFonts w:ascii="Calibri" w:hAnsi="Calibri" w:cs="Calibri"/>
                <w:color w:val="000000" w:themeColor="text1"/>
                <w:lang w:val="es-EC" w:eastAsia="es-EC"/>
              </w:rPr>
              <w:t xml:space="preserve"> correo electrónico</w:t>
            </w:r>
            <w:r w:rsidR="414121E9" w:rsidRPr="5B15FE54">
              <w:rPr>
                <w:rFonts w:ascii="Calibri" w:hAnsi="Calibri" w:cs="Calibri"/>
                <w:color w:val="000000" w:themeColor="text1"/>
                <w:lang w:val="es-EC" w:eastAsia="es-EC"/>
              </w:rPr>
              <w:t>,</w:t>
            </w:r>
            <w:r w:rsidR="4F5594CB" w:rsidRPr="5B15FE54">
              <w:rPr>
                <w:rFonts w:ascii="Calibri" w:hAnsi="Calibri" w:cs="Calibri"/>
                <w:color w:val="000000" w:themeColor="text1"/>
                <w:lang w:val="es-EC" w:eastAsia="es-EC"/>
              </w:rPr>
              <w:t xml:space="preserve"> presentando en el sistema:</w:t>
            </w:r>
          </w:p>
          <w:p w14:paraId="439C9C9C" w14:textId="3EE5A23E" w:rsidR="00E81DCD" w:rsidRPr="00E81DCD" w:rsidRDefault="4F5594CB" w:rsidP="00F53248">
            <w:pPr>
              <w:pStyle w:val="Prrafodelista"/>
              <w:numPr>
                <w:ilvl w:val="0"/>
                <w:numId w:val="4"/>
              </w:numPr>
              <w:textAlignment w:val="baseline"/>
              <w:rPr>
                <w:rFonts w:ascii="Calibri" w:eastAsia="Calibri" w:hAnsi="Calibri" w:cs="Calibri"/>
                <w:color w:val="000000"/>
                <w:lang w:val="es-EC"/>
              </w:rPr>
            </w:pPr>
            <w:r w:rsidRPr="5B15FE54">
              <w:rPr>
                <w:rFonts w:ascii="Calibri" w:eastAsia="Calibri" w:hAnsi="Calibri" w:cs="Calibri"/>
                <w:color w:val="000000" w:themeColor="text1"/>
                <w:lang w:val="es-EC"/>
              </w:rPr>
              <w:t xml:space="preserve">El sistema presentará el texto en fuente de Times New </w:t>
            </w:r>
            <w:proofErr w:type="spellStart"/>
            <w:r w:rsidRPr="5B15FE54">
              <w:rPr>
                <w:rFonts w:ascii="Calibri" w:eastAsia="Calibri" w:hAnsi="Calibri" w:cs="Calibri"/>
                <w:color w:val="000000" w:themeColor="text1"/>
                <w:lang w:val="es-EC"/>
              </w:rPr>
              <w:t>Roman</w:t>
            </w:r>
            <w:proofErr w:type="spellEnd"/>
            <w:r w:rsidRPr="5B15FE54">
              <w:rPr>
                <w:rFonts w:ascii="Calibri" w:eastAsia="Calibri" w:hAnsi="Calibri" w:cs="Calibri"/>
                <w:color w:val="000000" w:themeColor="text1"/>
                <w:lang w:val="es-EC"/>
              </w:rPr>
              <w:t xml:space="preserve"> – tamaño 14.</w:t>
            </w:r>
          </w:p>
          <w:p w14:paraId="51982CCC" w14:textId="27440BD6" w:rsidR="00E81DCD" w:rsidRPr="00E81DCD" w:rsidRDefault="4F5594CB" w:rsidP="00F53248">
            <w:pPr>
              <w:pStyle w:val="Prrafodelista"/>
              <w:numPr>
                <w:ilvl w:val="0"/>
                <w:numId w:val="4"/>
              </w:numPr>
              <w:textAlignment w:val="baseline"/>
              <w:rPr>
                <w:color w:val="000000"/>
                <w:lang w:val="es-EC" w:eastAsia="es-EC"/>
              </w:rPr>
            </w:pPr>
            <w:r w:rsidRPr="5B15FE54">
              <w:rPr>
                <w:rFonts w:ascii="Calibri" w:hAnsi="Calibri" w:cs="Calibri"/>
                <w:color w:val="000000" w:themeColor="text1"/>
                <w:lang w:val="es-EC" w:eastAsia="es-EC"/>
              </w:rPr>
              <w:t xml:space="preserve">Al </w:t>
            </w:r>
            <w:proofErr w:type="spellStart"/>
            <w:r w:rsidRPr="5B15FE54">
              <w:rPr>
                <w:rFonts w:ascii="Calibri" w:hAnsi="Calibri" w:cs="Calibri"/>
                <w:color w:val="000000" w:themeColor="text1"/>
                <w:lang w:val="es-EC" w:eastAsia="es-EC"/>
              </w:rPr>
              <w:t>log</w:t>
            </w:r>
            <w:r w:rsidR="1E4B0DAF" w:rsidRPr="5B15FE54">
              <w:rPr>
                <w:rFonts w:ascii="Calibri" w:hAnsi="Calibri" w:cs="Calibri"/>
                <w:color w:val="000000" w:themeColor="text1"/>
                <w:lang w:val="es-EC" w:eastAsia="es-EC"/>
              </w:rPr>
              <w:t>u</w:t>
            </w:r>
            <w:r w:rsidRPr="5B15FE54">
              <w:rPr>
                <w:rFonts w:ascii="Calibri" w:hAnsi="Calibri" w:cs="Calibri"/>
                <w:color w:val="000000" w:themeColor="text1"/>
                <w:lang w:val="es-EC" w:eastAsia="es-EC"/>
              </w:rPr>
              <w:t>earse</w:t>
            </w:r>
            <w:proofErr w:type="spellEnd"/>
            <w:r w:rsidRPr="5B15FE54">
              <w:rPr>
                <w:rFonts w:ascii="Calibri" w:hAnsi="Calibri" w:cs="Calibri"/>
                <w:color w:val="000000" w:themeColor="text1"/>
                <w:lang w:val="es-EC" w:eastAsia="es-EC"/>
              </w:rPr>
              <w:t xml:space="preserve"> en el sistema, con la contraseña temporal el sistema solicitará un cambio de contraseña. </w:t>
            </w:r>
          </w:p>
          <w:p w14:paraId="4D3575FF" w14:textId="181F7F60" w:rsidR="00E81DCD" w:rsidRPr="00E81DCD" w:rsidRDefault="74F2AB37" w:rsidP="00F53248">
            <w:pPr>
              <w:pStyle w:val="Prrafodelista"/>
              <w:numPr>
                <w:ilvl w:val="0"/>
                <w:numId w:val="4"/>
              </w:numPr>
              <w:textAlignment w:val="baseline"/>
              <w:rPr>
                <w:rFonts w:ascii="Calibri" w:eastAsia="Calibri" w:hAnsi="Calibri" w:cs="Calibri"/>
                <w:color w:val="000000"/>
                <w:lang w:val="es-EC" w:eastAsia="es-EC"/>
              </w:rPr>
            </w:pPr>
            <w:r w:rsidRPr="5B15FE54">
              <w:rPr>
                <w:rFonts w:ascii="Calibri" w:hAnsi="Calibri" w:cs="Calibri"/>
                <w:color w:val="000000" w:themeColor="text1"/>
                <w:lang w:val="es-EC" w:eastAsia="es-EC"/>
              </w:rPr>
              <w:t xml:space="preserve">La nueva contraseña puede ser cualquier combinación de letras, números y símbolos (solo caracteres del estándar ASCII). </w:t>
            </w:r>
          </w:p>
          <w:p w14:paraId="047C7E14" w14:textId="7AFBB2FA" w:rsidR="00E81DCD" w:rsidRPr="00E81DCD" w:rsidRDefault="74F2AB37" w:rsidP="00F53248">
            <w:pPr>
              <w:pStyle w:val="Prrafodelista"/>
              <w:numPr>
                <w:ilvl w:val="1"/>
                <w:numId w:val="4"/>
              </w:numPr>
              <w:textAlignment w:val="baseline"/>
              <w:rPr>
                <w:color w:val="000000"/>
                <w:lang w:val="es-EC" w:eastAsia="es-EC"/>
              </w:rPr>
            </w:pPr>
            <w:r w:rsidRPr="5B15FE54">
              <w:rPr>
                <w:rFonts w:ascii="Calibri" w:hAnsi="Calibri" w:cs="Calibri"/>
                <w:color w:val="000000" w:themeColor="text1"/>
                <w:lang w:val="es-EC" w:eastAsia="es-EC"/>
              </w:rPr>
              <w:t>No se admiten acentos ni caracteres acentuados.</w:t>
            </w:r>
          </w:p>
        </w:tc>
      </w:tr>
      <w:tr w:rsidR="00E81DCD" w:rsidRPr="00E81DCD" w14:paraId="64E625AE" w14:textId="77777777" w:rsidTr="5B15FE54">
        <w:trPr>
          <w:trHeight w:val="942"/>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16F962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19D4950"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14/12/2021</w:t>
            </w:r>
          </w:p>
          <w:p w14:paraId="077C5D90"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01F97E13" w14:textId="77777777" w:rsidTr="5B15FE54">
        <w:trPr>
          <w:trHeight w:val="369"/>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E16C7E0"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1AB1E93"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Media </w:t>
            </w:r>
          </w:p>
        </w:tc>
      </w:tr>
    </w:tbl>
    <w:p w14:paraId="03EFCA41" w14:textId="77777777" w:rsidR="00E81DCD" w:rsidRPr="00E81DCD" w:rsidRDefault="00E81DCD" w:rsidP="00E81DCD">
      <w:pPr>
        <w:suppressAutoHyphens w:val="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1965"/>
        <w:gridCol w:w="7653"/>
      </w:tblGrid>
      <w:tr w:rsidR="00E81DCD" w:rsidRPr="00E81DCD" w14:paraId="27689E59" w14:textId="77777777" w:rsidTr="4F5AD2BB">
        <w:trPr>
          <w:trHeight w:val="35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3D7706D"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45685E9"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RF-11</w:t>
            </w:r>
          </w:p>
        </w:tc>
      </w:tr>
      <w:tr w:rsidR="00E81DCD" w:rsidRPr="00E81DCD" w14:paraId="3B35A5EB" w14:textId="77777777" w:rsidTr="4F5AD2BB">
        <w:trPr>
          <w:trHeight w:val="39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8308A67"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3BFD9FC"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Registrar pagos.</w:t>
            </w:r>
          </w:p>
        </w:tc>
      </w:tr>
      <w:tr w:rsidR="00E81DCD" w:rsidRPr="00E81DCD" w14:paraId="1E044685" w14:textId="77777777" w:rsidTr="4F5AD2BB">
        <w:trPr>
          <w:trHeight w:val="28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8B64D85"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A7438D4"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llevar un registro de pago del cliente. </w:t>
            </w:r>
          </w:p>
        </w:tc>
      </w:tr>
      <w:tr w:rsidR="00E81DCD" w:rsidRPr="00E81DCD" w14:paraId="74D64BC8" w14:textId="77777777" w:rsidTr="4F5AD2BB">
        <w:trPr>
          <w:trHeight w:val="187"/>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4477D1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53B358E"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Funcional - Datos</w:t>
            </w:r>
          </w:p>
        </w:tc>
      </w:tr>
      <w:tr w:rsidR="00E81DCD" w:rsidRPr="00E81DCD" w14:paraId="2AB03B34" w14:textId="77777777" w:rsidTr="4F5AD2BB">
        <w:trPr>
          <w:trHeight w:val="131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F9432ED"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604954A" w14:textId="0D4DFB23" w:rsidR="00E81DCD" w:rsidRPr="00E81DCD" w:rsidRDefault="645A5162" w:rsidP="00E81DCD">
            <w:pPr>
              <w:suppressAutoHyphens w:val="0"/>
              <w:rPr>
                <w:lang w:val="es-EC" w:eastAsia="es-EC"/>
              </w:rPr>
            </w:pPr>
            <w:r w:rsidRPr="4F5AD2BB">
              <w:rPr>
                <w:rFonts w:ascii="Calibri" w:hAnsi="Calibri" w:cs="Calibri"/>
                <w:color w:val="000000" w:themeColor="text1"/>
                <w:lang w:val="es-EC" w:eastAsia="es-EC"/>
              </w:rPr>
              <w:t>El sistema deberá</w:t>
            </w:r>
            <w:r w:rsidR="6B921871" w:rsidRPr="4F5AD2BB">
              <w:rPr>
                <w:rFonts w:ascii="Calibri" w:hAnsi="Calibri" w:cs="Calibri"/>
                <w:color w:val="000000" w:themeColor="text1"/>
                <w:lang w:val="es-EC" w:eastAsia="es-EC"/>
              </w:rPr>
              <w:t xml:space="preserve"> permitir</w:t>
            </w:r>
            <w:r w:rsidRPr="4F5AD2BB">
              <w:rPr>
                <w:rFonts w:ascii="Calibri" w:hAnsi="Calibri" w:cs="Calibri"/>
                <w:color w:val="000000" w:themeColor="text1"/>
                <w:lang w:val="es-EC" w:eastAsia="es-EC"/>
              </w:rPr>
              <w:t xml:space="preserve"> registrar el pago de cada cliente por medio de un formulario con los siguientes datos:</w:t>
            </w:r>
          </w:p>
          <w:p w14:paraId="3FD74892" w14:textId="774A4E4C" w:rsidR="00E81DCD" w:rsidRPr="00E81DCD" w:rsidRDefault="6BD4E25B" w:rsidP="00F53248">
            <w:pPr>
              <w:numPr>
                <w:ilvl w:val="0"/>
                <w:numId w:val="39"/>
              </w:numPr>
              <w:suppressAutoHyphens w:val="0"/>
              <w:textAlignment w:val="baseline"/>
              <w:rPr>
                <w:rFonts w:ascii="Calibri" w:hAnsi="Calibri" w:cs="Calibri"/>
                <w:color w:val="000000"/>
                <w:lang w:val="es-EC" w:eastAsia="es-EC"/>
              </w:rPr>
            </w:pPr>
            <w:r w:rsidRPr="4F5AD2BB">
              <w:rPr>
                <w:rFonts w:ascii="Calibri" w:hAnsi="Calibri" w:cs="Calibri"/>
                <w:color w:val="000000" w:themeColor="text1"/>
                <w:lang w:val="es-EC" w:eastAsia="es-EC"/>
              </w:rPr>
              <w:t xml:space="preserve">Número </w:t>
            </w:r>
            <w:r w:rsidR="645A5162" w:rsidRPr="4F5AD2BB">
              <w:rPr>
                <w:rFonts w:ascii="Calibri" w:hAnsi="Calibri" w:cs="Calibri"/>
                <w:color w:val="000000" w:themeColor="text1"/>
                <w:lang w:val="es-EC" w:eastAsia="es-EC"/>
              </w:rPr>
              <w:t>de Cédula.</w:t>
            </w:r>
          </w:p>
          <w:p w14:paraId="79795853" w14:textId="77777777" w:rsidR="00E81DCD" w:rsidRPr="00E81DCD" w:rsidRDefault="00E81DCD" w:rsidP="00F53248">
            <w:pPr>
              <w:numPr>
                <w:ilvl w:val="1"/>
                <w:numId w:val="39"/>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3DA6C266" w14:textId="77777777" w:rsidR="00E81DCD" w:rsidRPr="00E81DCD" w:rsidRDefault="00E81DCD" w:rsidP="00F53248">
            <w:pPr>
              <w:numPr>
                <w:ilvl w:val="0"/>
                <w:numId w:val="39"/>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Nombres y Apellidos del cliente.</w:t>
            </w:r>
          </w:p>
          <w:p w14:paraId="5A497C6F" w14:textId="77777777" w:rsidR="00E81DCD" w:rsidRPr="00E81DCD" w:rsidRDefault="00E81DCD" w:rsidP="00F53248">
            <w:pPr>
              <w:numPr>
                <w:ilvl w:val="1"/>
                <w:numId w:val="39"/>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23802C04" w14:textId="77777777" w:rsidR="00E81DCD" w:rsidRPr="00E81DCD" w:rsidRDefault="00E81DCD" w:rsidP="00F53248">
            <w:pPr>
              <w:numPr>
                <w:ilvl w:val="0"/>
                <w:numId w:val="39"/>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Teléfono.</w:t>
            </w:r>
          </w:p>
          <w:p w14:paraId="172765C4" w14:textId="77777777" w:rsidR="00E81DCD" w:rsidRPr="00E81DCD" w:rsidRDefault="00E81DCD" w:rsidP="00F53248">
            <w:pPr>
              <w:numPr>
                <w:ilvl w:val="1"/>
                <w:numId w:val="39"/>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01F10F34" w14:textId="4D0C63E9" w:rsidR="00E81DCD" w:rsidRPr="00E81DCD" w:rsidRDefault="370DA088" w:rsidP="00F53248">
            <w:pPr>
              <w:numPr>
                <w:ilvl w:val="0"/>
                <w:numId w:val="39"/>
              </w:numPr>
              <w:suppressAutoHyphens w:val="0"/>
              <w:textAlignment w:val="baseline"/>
              <w:rPr>
                <w:rFonts w:ascii="Calibri" w:hAnsi="Calibri" w:cs="Calibri"/>
                <w:color w:val="000000"/>
                <w:lang w:val="es-EC" w:eastAsia="es-EC"/>
              </w:rPr>
            </w:pPr>
            <w:r w:rsidRPr="4F5AD2BB">
              <w:rPr>
                <w:rFonts w:ascii="Calibri" w:hAnsi="Calibri" w:cs="Calibri"/>
                <w:color w:val="000000" w:themeColor="text1"/>
                <w:lang w:val="es-EC" w:eastAsia="es-EC"/>
              </w:rPr>
              <w:t>Total,</w:t>
            </w:r>
            <w:r w:rsidR="645A5162" w:rsidRPr="4F5AD2BB">
              <w:rPr>
                <w:rFonts w:ascii="Calibri" w:hAnsi="Calibri" w:cs="Calibri"/>
                <w:color w:val="000000" w:themeColor="text1"/>
                <w:lang w:val="es-EC" w:eastAsia="es-EC"/>
              </w:rPr>
              <w:t xml:space="preserve"> a pagar.</w:t>
            </w:r>
          </w:p>
          <w:p w14:paraId="5E4BE717" w14:textId="77777777" w:rsidR="00E81DCD" w:rsidRPr="00E81DCD" w:rsidRDefault="00E81DCD" w:rsidP="00F53248">
            <w:pPr>
              <w:numPr>
                <w:ilvl w:val="1"/>
                <w:numId w:val="39"/>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45F4E459" w14:textId="77777777" w:rsidR="00E81DCD" w:rsidRPr="00E81DCD" w:rsidRDefault="00E81DCD" w:rsidP="00F53248">
            <w:pPr>
              <w:numPr>
                <w:ilvl w:val="0"/>
                <w:numId w:val="39"/>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Fecha de pago.</w:t>
            </w:r>
          </w:p>
          <w:p w14:paraId="69458355" w14:textId="77777777" w:rsidR="00E81DCD" w:rsidRPr="00E81DCD" w:rsidRDefault="00E81DCD" w:rsidP="00F53248">
            <w:pPr>
              <w:numPr>
                <w:ilvl w:val="1"/>
                <w:numId w:val="39"/>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tc>
      </w:tr>
      <w:tr w:rsidR="00E81DCD" w:rsidRPr="00E81DCD" w14:paraId="07804E4D" w14:textId="77777777" w:rsidTr="4F5AD2BB">
        <w:trPr>
          <w:trHeight w:val="942"/>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DA5FAD7"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DCCA31F"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14/12/2021</w:t>
            </w:r>
          </w:p>
          <w:p w14:paraId="03308A6B"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11D3FC5C" w14:textId="77777777" w:rsidTr="4F5AD2BB">
        <w:trPr>
          <w:trHeight w:val="369"/>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C4993F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DEB0772"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Media</w:t>
            </w:r>
          </w:p>
        </w:tc>
      </w:tr>
    </w:tbl>
    <w:p w14:paraId="5F96A722" w14:textId="77777777" w:rsidR="00E81DCD" w:rsidRPr="00E81DCD" w:rsidRDefault="00E81DCD" w:rsidP="00E81DCD">
      <w:pPr>
        <w:suppressAutoHyphens w:val="0"/>
        <w:spacing w:after="24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1963"/>
        <w:gridCol w:w="7655"/>
      </w:tblGrid>
      <w:tr w:rsidR="00E81DCD" w:rsidRPr="00E81DCD" w14:paraId="6B2541D4" w14:textId="77777777" w:rsidTr="00877614">
        <w:trPr>
          <w:trHeight w:val="354"/>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C28F38"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20B5E7FD"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RF-12</w:t>
            </w:r>
          </w:p>
        </w:tc>
      </w:tr>
      <w:tr w:rsidR="00E81DCD" w:rsidRPr="00E81DCD" w14:paraId="513D6C5C" w14:textId="77777777" w:rsidTr="00877614">
        <w:trPr>
          <w:trHeight w:val="390"/>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31FEC0"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2E22EC2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Modificar registro de vehículos.</w:t>
            </w:r>
          </w:p>
        </w:tc>
      </w:tr>
      <w:tr w:rsidR="00E81DCD" w:rsidRPr="00E81DCD" w14:paraId="2C310005" w14:textId="77777777" w:rsidTr="00877614">
        <w:trPr>
          <w:trHeight w:val="284"/>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DF2D9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A09826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modificar la información de los vehículos que estén registrados en el sistema.</w:t>
            </w:r>
          </w:p>
        </w:tc>
      </w:tr>
      <w:tr w:rsidR="00E81DCD" w:rsidRPr="00E81DCD" w14:paraId="05EE7FCB" w14:textId="77777777" w:rsidTr="00877614">
        <w:trPr>
          <w:trHeight w:val="187"/>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0D01D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3234A9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Funcional - Datos</w:t>
            </w:r>
          </w:p>
        </w:tc>
      </w:tr>
      <w:tr w:rsidR="00E81DCD" w:rsidRPr="00E81DCD" w14:paraId="194CF081" w14:textId="77777777" w:rsidTr="00877614">
        <w:trPr>
          <w:trHeight w:val="1310"/>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63A6B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8881E49" w14:textId="77777777" w:rsidR="00E81DCD" w:rsidRPr="00E81DCD" w:rsidRDefault="00E81DCD" w:rsidP="00E81DCD">
            <w:pPr>
              <w:suppressAutoHyphens w:val="0"/>
              <w:spacing w:before="240" w:after="240"/>
              <w:jc w:val="both"/>
              <w:rPr>
                <w:lang w:val="es-EC" w:eastAsia="es-EC"/>
              </w:rPr>
            </w:pPr>
            <w:r w:rsidRPr="00E81DCD">
              <w:rPr>
                <w:rFonts w:ascii="Calibri" w:hAnsi="Calibri" w:cs="Calibri"/>
                <w:color w:val="000000"/>
                <w:lang w:val="es-EC" w:eastAsia="es-EC"/>
              </w:rPr>
              <w:t>El sistema tendrá un modelo de ficha de modificación similar al del registro para cada vehículo, donde se ingresarán datos como:</w:t>
            </w:r>
          </w:p>
          <w:p w14:paraId="697018C2" w14:textId="77777777" w:rsidR="00E81DCD" w:rsidRPr="00E81DCD" w:rsidRDefault="00E81DCD" w:rsidP="00F53248">
            <w:pPr>
              <w:numPr>
                <w:ilvl w:val="0"/>
                <w:numId w:val="40"/>
              </w:numPr>
              <w:suppressAutoHyphens w:val="0"/>
              <w:spacing w:before="240"/>
              <w:jc w:val="both"/>
              <w:textAlignment w:val="baseline"/>
              <w:rPr>
                <w:rFonts w:ascii="Calibri" w:hAnsi="Calibri" w:cs="Calibri"/>
                <w:color w:val="000000"/>
                <w:lang w:val="es-EC" w:eastAsia="es-EC"/>
              </w:rPr>
            </w:pPr>
            <w:r w:rsidRPr="00E81DCD">
              <w:rPr>
                <w:rFonts w:ascii="Calibri" w:hAnsi="Calibri" w:cs="Calibri"/>
                <w:color w:val="000000"/>
                <w:lang w:val="es-EC" w:eastAsia="es-EC"/>
              </w:rPr>
              <w:t>Tipo de vehículo.</w:t>
            </w:r>
          </w:p>
          <w:p w14:paraId="71436144" w14:textId="77777777" w:rsidR="00E81DCD" w:rsidRPr="00E81DCD" w:rsidRDefault="00E81DCD" w:rsidP="00F53248">
            <w:pPr>
              <w:numPr>
                <w:ilvl w:val="1"/>
                <w:numId w:val="40"/>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1FB87693" w14:textId="77777777" w:rsidR="00E81DCD" w:rsidRPr="00E81DCD" w:rsidRDefault="00E81DCD" w:rsidP="00F53248">
            <w:pPr>
              <w:numPr>
                <w:ilvl w:val="1"/>
                <w:numId w:val="40"/>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12 caracteres alfanuméricos.</w:t>
            </w:r>
          </w:p>
          <w:p w14:paraId="55B296CA" w14:textId="77777777" w:rsidR="00E81DCD" w:rsidRPr="00E81DCD" w:rsidRDefault="00E81DCD" w:rsidP="00F53248">
            <w:pPr>
              <w:numPr>
                <w:ilvl w:val="1"/>
                <w:numId w:val="40"/>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13A9F3D2" w14:textId="77777777" w:rsidR="00E81DCD" w:rsidRPr="00E81DCD" w:rsidRDefault="00E81DCD" w:rsidP="00F53248">
            <w:pPr>
              <w:numPr>
                <w:ilvl w:val="0"/>
                <w:numId w:val="40"/>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Matrícula del vehículo. </w:t>
            </w:r>
          </w:p>
          <w:p w14:paraId="6006F8C1" w14:textId="77777777" w:rsidR="00E81DCD" w:rsidRPr="00E81DCD" w:rsidRDefault="00E81DCD" w:rsidP="00F53248">
            <w:pPr>
              <w:numPr>
                <w:ilvl w:val="1"/>
                <w:numId w:val="40"/>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783FE9A8" w14:textId="77777777" w:rsidR="00E81DCD" w:rsidRPr="00E81DCD" w:rsidRDefault="00E81DCD" w:rsidP="00F53248">
            <w:pPr>
              <w:numPr>
                <w:ilvl w:val="1"/>
                <w:numId w:val="40"/>
              </w:numPr>
              <w:suppressAutoHyphens w:val="0"/>
              <w:jc w:val="both"/>
              <w:textAlignment w:val="baseline"/>
              <w:rPr>
                <w:color w:val="000000"/>
                <w:lang w:val="es-EC" w:eastAsia="es-EC"/>
              </w:rPr>
            </w:pPr>
            <w:r w:rsidRPr="00E81DCD">
              <w:rPr>
                <w:rFonts w:ascii="Calibri" w:hAnsi="Calibri" w:cs="Calibri"/>
                <w:color w:val="000000"/>
                <w:lang w:val="es-EC" w:eastAsia="es-EC"/>
              </w:rPr>
              <w:lastRenderedPageBreak/>
              <w:t>El sistema aceptará una capacidad de 8 caracteres alfanuméricos.</w:t>
            </w:r>
          </w:p>
          <w:p w14:paraId="52A6E736" w14:textId="77777777" w:rsidR="00E81DCD" w:rsidRPr="00E81DCD" w:rsidRDefault="00E81DCD" w:rsidP="00F53248">
            <w:pPr>
              <w:numPr>
                <w:ilvl w:val="1"/>
                <w:numId w:val="40"/>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02042765" w14:textId="77777777" w:rsidR="00E81DCD" w:rsidRPr="00E81DCD" w:rsidRDefault="00E81DCD" w:rsidP="00F53248">
            <w:pPr>
              <w:numPr>
                <w:ilvl w:val="0"/>
                <w:numId w:val="40"/>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Kilometraje.</w:t>
            </w:r>
          </w:p>
          <w:p w14:paraId="0B3811DC" w14:textId="77777777" w:rsidR="00E81DCD" w:rsidRPr="00E81DCD" w:rsidRDefault="00E81DCD" w:rsidP="00F53248">
            <w:pPr>
              <w:numPr>
                <w:ilvl w:val="1"/>
                <w:numId w:val="40"/>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1FA3B321" w14:textId="77777777" w:rsidR="00E81DCD" w:rsidRPr="00E81DCD" w:rsidRDefault="00E81DCD" w:rsidP="00F53248">
            <w:pPr>
              <w:numPr>
                <w:ilvl w:val="1"/>
                <w:numId w:val="40"/>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validará caracteres numéricos enteros.</w:t>
            </w:r>
          </w:p>
          <w:p w14:paraId="78F9135A" w14:textId="77777777" w:rsidR="00E81DCD" w:rsidRPr="00E81DCD" w:rsidRDefault="00E81DCD" w:rsidP="00F53248">
            <w:pPr>
              <w:numPr>
                <w:ilvl w:val="1"/>
                <w:numId w:val="40"/>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10 caracteres numéricos.</w:t>
            </w:r>
          </w:p>
          <w:p w14:paraId="0488D2FD" w14:textId="77777777" w:rsidR="00E81DCD" w:rsidRPr="00E81DCD" w:rsidRDefault="00E81DCD" w:rsidP="00F53248">
            <w:pPr>
              <w:numPr>
                <w:ilvl w:val="1"/>
                <w:numId w:val="40"/>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los dígitos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64AD4C88" w14:textId="77777777" w:rsidR="00E81DCD" w:rsidRPr="00E81DCD" w:rsidRDefault="00E81DCD" w:rsidP="00F53248">
            <w:pPr>
              <w:numPr>
                <w:ilvl w:val="0"/>
                <w:numId w:val="40"/>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Consumo de combustible por kilómetro. </w:t>
            </w:r>
          </w:p>
          <w:p w14:paraId="07039822" w14:textId="77777777" w:rsidR="00E81DCD" w:rsidRPr="00E81DCD" w:rsidRDefault="00E81DCD" w:rsidP="00F53248">
            <w:pPr>
              <w:numPr>
                <w:ilvl w:val="1"/>
                <w:numId w:val="40"/>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3D2BC0DF" w14:textId="77777777" w:rsidR="00E81DCD" w:rsidRPr="00E81DCD" w:rsidRDefault="00E81DCD" w:rsidP="00F53248">
            <w:pPr>
              <w:numPr>
                <w:ilvl w:val="1"/>
                <w:numId w:val="40"/>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validará caracteres numéricos enteros.</w:t>
            </w:r>
          </w:p>
          <w:p w14:paraId="78F155FF" w14:textId="77777777" w:rsidR="00E81DCD" w:rsidRPr="00E81DCD" w:rsidRDefault="00E81DCD" w:rsidP="00F53248">
            <w:pPr>
              <w:numPr>
                <w:ilvl w:val="1"/>
                <w:numId w:val="40"/>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6 caracteres numéricos.</w:t>
            </w:r>
          </w:p>
          <w:p w14:paraId="0AC8E0F0" w14:textId="77777777" w:rsidR="00E81DCD" w:rsidRPr="00E81DCD" w:rsidRDefault="00E81DCD" w:rsidP="00F53248">
            <w:pPr>
              <w:numPr>
                <w:ilvl w:val="1"/>
                <w:numId w:val="40"/>
              </w:numPr>
              <w:suppressAutoHyphens w:val="0"/>
              <w:ind w:left="36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tc>
      </w:tr>
      <w:tr w:rsidR="00E81DCD" w:rsidRPr="00E81DCD" w14:paraId="41ACEE86" w14:textId="77777777" w:rsidTr="00877614">
        <w:trPr>
          <w:trHeight w:val="942"/>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764225A"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Fecha de revisión y versión:</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A432BE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14/12/2021</w:t>
            </w:r>
          </w:p>
          <w:p w14:paraId="7E55DE6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2F3B4803" w14:textId="77777777" w:rsidTr="00877614">
        <w:trPr>
          <w:trHeight w:val="369"/>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9B7C3FE"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081DF55"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Media</w:t>
            </w:r>
          </w:p>
        </w:tc>
      </w:tr>
    </w:tbl>
    <w:p w14:paraId="5B95CD12" w14:textId="77777777" w:rsidR="00E81DCD" w:rsidRPr="00E81DCD" w:rsidRDefault="00E81DCD" w:rsidP="00E81DCD">
      <w:pPr>
        <w:suppressAutoHyphens w:val="0"/>
        <w:spacing w:after="24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1964"/>
        <w:gridCol w:w="7654"/>
      </w:tblGrid>
      <w:tr w:rsidR="00E81DCD" w:rsidRPr="00E81DCD" w14:paraId="6E339F3E" w14:textId="77777777" w:rsidTr="70AE479E">
        <w:trPr>
          <w:trHeight w:val="35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AAE2FFF"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D46943D"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RF-13</w:t>
            </w:r>
          </w:p>
        </w:tc>
      </w:tr>
      <w:tr w:rsidR="00E81DCD" w:rsidRPr="00E81DCD" w14:paraId="3876F92C" w14:textId="77777777" w:rsidTr="70AE479E">
        <w:trPr>
          <w:trHeight w:val="39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E6DF1D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0CC6128"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Gestionar rutas alternas</w:t>
            </w:r>
          </w:p>
        </w:tc>
      </w:tr>
      <w:tr w:rsidR="00E81DCD" w:rsidRPr="00E81DCD" w14:paraId="41C154F0" w14:textId="77777777" w:rsidTr="70AE479E">
        <w:trPr>
          <w:trHeight w:val="28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2D58457"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EA31D68"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el ingreso de rutas alternas que serán usadas en caso de inconvenientes para la entrega.</w:t>
            </w:r>
          </w:p>
        </w:tc>
      </w:tr>
      <w:tr w:rsidR="00E81DCD" w:rsidRPr="00E81DCD" w14:paraId="3B6C7279" w14:textId="77777777" w:rsidTr="70AE479E">
        <w:trPr>
          <w:trHeight w:val="187"/>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0E3321C"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1F1344A"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Funcional - Datos</w:t>
            </w:r>
          </w:p>
        </w:tc>
      </w:tr>
      <w:tr w:rsidR="00E81DCD" w:rsidRPr="00E81DCD" w14:paraId="075CAB6B" w14:textId="77777777" w:rsidTr="70AE479E">
        <w:trPr>
          <w:trHeight w:val="131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26E4A55"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220BBB2" w14:textId="5CBEF24F" w:rsidR="00E81DCD" w:rsidRPr="00E81DCD" w:rsidRDefault="05E03F28" w:rsidP="00E81DCD">
            <w:pPr>
              <w:suppressAutoHyphens w:val="0"/>
              <w:rPr>
                <w:lang w:val="es-EC" w:eastAsia="es-EC"/>
              </w:rPr>
            </w:pPr>
            <w:r w:rsidRPr="70AE479E">
              <w:rPr>
                <w:rFonts w:ascii="Calibri" w:hAnsi="Calibri" w:cs="Calibri"/>
                <w:color w:val="000000" w:themeColor="text1"/>
                <w:lang w:val="es-EC" w:eastAsia="es-EC"/>
              </w:rPr>
              <w:t>El sistema permitirá el ingreso de datos parametrizado para el uso de rutas alternas realizando consultas en tiempo de ejecución en caso de emergencia o inconvenientes de:</w:t>
            </w:r>
          </w:p>
          <w:p w14:paraId="5A2E8790" w14:textId="77777777" w:rsidR="00E81DCD" w:rsidRPr="00E81DCD" w:rsidRDefault="00E81DCD" w:rsidP="00F53248">
            <w:pPr>
              <w:numPr>
                <w:ilvl w:val="0"/>
                <w:numId w:val="41"/>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Rutas congestionadas</w:t>
            </w:r>
          </w:p>
          <w:p w14:paraId="13CB595B" w14:textId="39AD8897" w:rsidR="00E81DCD" w:rsidRPr="00E81DCD" w:rsidRDefault="453B9F36" w:rsidP="00F53248">
            <w:pPr>
              <w:numPr>
                <w:ilvl w:val="1"/>
                <w:numId w:val="41"/>
              </w:numPr>
              <w:suppressAutoHyphens w:val="0"/>
              <w:rPr>
                <w:rFonts w:ascii="Calibri" w:hAnsi="Calibri" w:cs="Calibri"/>
                <w:color w:val="000000" w:themeColor="text1"/>
                <w:lang w:val="es-EC" w:eastAsia="es-EC"/>
              </w:rPr>
            </w:pPr>
            <w:r w:rsidRPr="5B15FE54">
              <w:rPr>
                <w:rFonts w:ascii="Calibri" w:hAnsi="Calibri" w:cs="Calibri"/>
                <w:color w:val="000000" w:themeColor="text1"/>
                <w:lang w:val="es-EC" w:eastAsia="es-EC"/>
              </w:rPr>
              <w:t>El sistema permitirá observar el tiempo de llegada y recorrido de cada entrega en el GPS lo que permitirá la elección e ingreso de nuevas alternativas (en tiempo de ejecución)</w:t>
            </w:r>
          </w:p>
          <w:p w14:paraId="2409B559" w14:textId="3F6A826A" w:rsidR="00E81DCD" w:rsidRPr="00E81DCD" w:rsidRDefault="453B9F36" w:rsidP="00F53248">
            <w:pPr>
              <w:numPr>
                <w:ilvl w:val="0"/>
                <w:numId w:val="42"/>
              </w:numPr>
              <w:suppressAutoHyphens w:val="0"/>
              <w:ind w:left="1440"/>
              <w:textAlignment w:val="baseline"/>
              <w:rPr>
                <w:rFonts w:ascii="Calibri" w:hAnsi="Calibri" w:cs="Calibri"/>
                <w:color w:val="000000" w:themeColor="text1"/>
              </w:rPr>
            </w:pPr>
            <w:r w:rsidRPr="5B15FE54">
              <w:rPr>
                <w:rFonts w:ascii="Calibri" w:hAnsi="Calibri" w:cs="Calibri"/>
                <w:color w:val="000000" w:themeColor="text1"/>
                <w:lang w:val="es-EC" w:eastAsia="es-EC"/>
              </w:rPr>
              <w:t>El sistema permitirá el ingreso de nuevos datos de tipo alfanumérico y su longitud máxima por ingreso será de 30 caracteres.</w:t>
            </w:r>
          </w:p>
          <w:p w14:paraId="07B3BC5F" w14:textId="77777777" w:rsidR="00E81DCD" w:rsidRPr="00E81DCD" w:rsidRDefault="00E81DCD" w:rsidP="00F53248">
            <w:pPr>
              <w:numPr>
                <w:ilvl w:val="0"/>
                <w:numId w:val="43"/>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Mal clima</w:t>
            </w:r>
          </w:p>
          <w:p w14:paraId="6D9C8D39" w14:textId="6F242167" w:rsidR="00E81DCD" w:rsidRPr="00E81DCD" w:rsidRDefault="4BCA1742" w:rsidP="00F53248">
            <w:pPr>
              <w:numPr>
                <w:ilvl w:val="1"/>
                <w:numId w:val="43"/>
              </w:numPr>
              <w:suppressAutoHyphens w:val="0"/>
              <w:spacing w:after="240"/>
              <w:rPr>
                <w:rFonts w:ascii="Calibri" w:hAnsi="Calibri" w:cs="Calibri"/>
                <w:color w:val="000000" w:themeColor="text1"/>
                <w:lang w:val="es-EC" w:eastAsia="es-EC"/>
              </w:rPr>
            </w:pPr>
            <w:r w:rsidRPr="70AE479E">
              <w:rPr>
                <w:rFonts w:ascii="Calibri" w:hAnsi="Calibri" w:cs="Calibri"/>
                <w:color w:val="000000" w:themeColor="text1"/>
                <w:lang w:val="es-EC" w:eastAsia="es-EC"/>
              </w:rPr>
              <w:lastRenderedPageBreak/>
              <w:t>E</w:t>
            </w:r>
            <w:r w:rsidR="5F329115" w:rsidRPr="70AE479E">
              <w:rPr>
                <w:rFonts w:ascii="Calibri" w:hAnsi="Calibri" w:cs="Calibri"/>
                <w:color w:val="000000" w:themeColor="text1"/>
                <w:lang w:val="es-EC" w:eastAsia="es-EC"/>
              </w:rPr>
              <w:t>l sistema permitirá visualizar el estado del clima en tiempo real </w:t>
            </w:r>
          </w:p>
          <w:p w14:paraId="031A3175"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no permitirá el ingreso de datos inexistentes en la tecnología satelital GPS, por lo que se deberá ingresar correctamente cada ruta.</w:t>
            </w:r>
          </w:p>
        </w:tc>
      </w:tr>
      <w:tr w:rsidR="00E81DCD" w:rsidRPr="00E81DCD" w14:paraId="1AB3A256" w14:textId="77777777" w:rsidTr="70AE479E">
        <w:trPr>
          <w:trHeight w:val="942"/>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2711E65"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BDC01B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16/12/2021</w:t>
            </w:r>
          </w:p>
          <w:p w14:paraId="7F8D46E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0A39DD64" w14:textId="77777777" w:rsidTr="70AE479E">
        <w:trPr>
          <w:trHeight w:val="369"/>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A7685FD"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CD9EC2C" w14:textId="60D36747" w:rsidR="00E81DCD" w:rsidRPr="00E81DCD" w:rsidRDefault="645A5162" w:rsidP="00E81DCD">
            <w:pPr>
              <w:suppressAutoHyphens w:val="0"/>
              <w:rPr>
                <w:lang w:val="es-EC" w:eastAsia="es-EC"/>
              </w:rPr>
            </w:pPr>
            <w:r w:rsidRPr="4F5AD2BB">
              <w:rPr>
                <w:rFonts w:ascii="Calibri" w:hAnsi="Calibri" w:cs="Calibri"/>
                <w:b/>
                <w:bCs/>
                <w:color w:val="000000" w:themeColor="text1"/>
                <w:lang w:val="es-EC" w:eastAsia="es-EC"/>
              </w:rPr>
              <w:t>Media</w:t>
            </w:r>
          </w:p>
        </w:tc>
      </w:tr>
    </w:tbl>
    <w:p w14:paraId="675E05EE" w14:textId="77777777" w:rsidR="00E81DCD" w:rsidRPr="00E81DCD" w:rsidRDefault="00E81DCD" w:rsidP="00E81DCD">
      <w:pPr>
        <w:suppressAutoHyphens w:val="0"/>
        <w:spacing w:after="24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1963"/>
        <w:gridCol w:w="7655"/>
      </w:tblGrid>
      <w:tr w:rsidR="00E81DCD" w:rsidRPr="00E81DCD" w14:paraId="0516A915" w14:textId="77777777" w:rsidTr="4F5AD2BB">
        <w:trPr>
          <w:trHeight w:val="35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47806FD"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FE9C8FB"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RF-14 </w:t>
            </w:r>
          </w:p>
        </w:tc>
      </w:tr>
      <w:tr w:rsidR="00E81DCD" w:rsidRPr="00E81DCD" w14:paraId="523DE163" w14:textId="77777777" w:rsidTr="4F5AD2BB">
        <w:trPr>
          <w:trHeight w:val="39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79A240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E499125" w14:textId="19566056" w:rsidR="00E81DCD" w:rsidRPr="00E81DCD" w:rsidRDefault="062181ED" w:rsidP="00E81DCD">
            <w:pPr>
              <w:suppressAutoHyphens w:val="0"/>
              <w:rPr>
                <w:lang w:val="es-EC" w:eastAsia="es-EC"/>
              </w:rPr>
            </w:pPr>
            <w:r w:rsidRPr="4F5AD2BB">
              <w:rPr>
                <w:rFonts w:ascii="Calibri" w:hAnsi="Calibri" w:cs="Calibri"/>
                <w:color w:val="000000" w:themeColor="text1"/>
                <w:lang w:val="es-EC" w:eastAsia="es-EC"/>
              </w:rPr>
              <w:t xml:space="preserve">Eliminar </w:t>
            </w:r>
            <w:r w:rsidR="645A5162" w:rsidRPr="4F5AD2BB">
              <w:rPr>
                <w:rFonts w:ascii="Calibri" w:hAnsi="Calibri" w:cs="Calibri"/>
                <w:color w:val="000000" w:themeColor="text1"/>
                <w:lang w:val="es-EC" w:eastAsia="es-EC"/>
              </w:rPr>
              <w:t>vehículos</w:t>
            </w:r>
            <w:r w:rsidR="1405F0FA" w:rsidRPr="4F5AD2BB">
              <w:rPr>
                <w:rFonts w:ascii="Calibri" w:hAnsi="Calibri" w:cs="Calibri"/>
                <w:color w:val="000000" w:themeColor="text1"/>
                <w:lang w:val="es-EC" w:eastAsia="es-EC"/>
              </w:rPr>
              <w:t xml:space="preserve"> del sistema. </w:t>
            </w:r>
          </w:p>
        </w:tc>
      </w:tr>
      <w:tr w:rsidR="00E81DCD" w:rsidRPr="00E81DCD" w14:paraId="5205B14E" w14:textId="77777777" w:rsidTr="4F5AD2BB">
        <w:trPr>
          <w:trHeight w:val="28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E9FDAB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D2BB86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eliminar vehículos que no puedan continuar operando.</w:t>
            </w:r>
          </w:p>
        </w:tc>
      </w:tr>
      <w:tr w:rsidR="00E81DCD" w:rsidRPr="00E81DCD" w14:paraId="12DC2B53" w14:textId="77777777" w:rsidTr="4F5AD2BB">
        <w:trPr>
          <w:trHeight w:val="187"/>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0D1F0EF"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63A991D"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Funcional - Datos</w:t>
            </w:r>
          </w:p>
        </w:tc>
      </w:tr>
      <w:tr w:rsidR="00E81DCD" w:rsidRPr="00E81DCD" w14:paraId="09A851BB" w14:textId="77777777" w:rsidTr="4F5AD2BB">
        <w:trPr>
          <w:trHeight w:val="131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9D54F9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BCF2BF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eliminar vehículos mediante un formulario que solicitará los siguientes datos:</w:t>
            </w:r>
          </w:p>
          <w:p w14:paraId="56288A31" w14:textId="77777777" w:rsidR="00E81DCD" w:rsidRPr="00E81DCD" w:rsidRDefault="00E81DCD" w:rsidP="00F53248">
            <w:pPr>
              <w:numPr>
                <w:ilvl w:val="0"/>
                <w:numId w:val="44"/>
              </w:numPr>
              <w:suppressAutoHyphens w:val="0"/>
              <w:spacing w:before="240"/>
              <w:jc w:val="both"/>
              <w:textAlignment w:val="baseline"/>
              <w:rPr>
                <w:rFonts w:ascii="Calibri" w:hAnsi="Calibri" w:cs="Calibri"/>
                <w:color w:val="000000"/>
                <w:lang w:val="es-EC" w:eastAsia="es-EC"/>
              </w:rPr>
            </w:pPr>
            <w:r w:rsidRPr="00E81DCD">
              <w:rPr>
                <w:rFonts w:ascii="Calibri" w:hAnsi="Calibri" w:cs="Calibri"/>
                <w:color w:val="000000"/>
                <w:lang w:val="es-EC" w:eastAsia="es-EC"/>
              </w:rPr>
              <w:t>Matrícula del vehículo. </w:t>
            </w:r>
          </w:p>
          <w:p w14:paraId="2AFC7484" w14:textId="77777777" w:rsidR="00E81DCD" w:rsidRPr="00E81DCD" w:rsidRDefault="00E81DCD" w:rsidP="00F53248">
            <w:pPr>
              <w:numPr>
                <w:ilvl w:val="1"/>
                <w:numId w:val="44"/>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1508F77A" w14:textId="77777777" w:rsidR="00E81DCD" w:rsidRPr="00E81DCD" w:rsidRDefault="00E81DCD" w:rsidP="00F53248">
            <w:pPr>
              <w:numPr>
                <w:ilvl w:val="1"/>
                <w:numId w:val="44"/>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8 caracteres alfanuméricos.</w:t>
            </w:r>
          </w:p>
          <w:p w14:paraId="7C2A53A6" w14:textId="77777777" w:rsidR="00E81DCD" w:rsidRPr="00E81DCD" w:rsidRDefault="00E81DCD" w:rsidP="00F53248">
            <w:pPr>
              <w:numPr>
                <w:ilvl w:val="1"/>
                <w:numId w:val="44"/>
              </w:numPr>
              <w:suppressAutoHyphens w:val="0"/>
              <w:spacing w:after="24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03BB76F0" w14:textId="77777777" w:rsidR="00E81DCD" w:rsidRPr="00E81DCD" w:rsidRDefault="00E81DCD" w:rsidP="00E81DCD">
            <w:pPr>
              <w:suppressAutoHyphens w:val="0"/>
              <w:spacing w:before="240" w:after="240"/>
              <w:jc w:val="both"/>
              <w:rPr>
                <w:lang w:val="es-EC" w:eastAsia="es-EC"/>
              </w:rPr>
            </w:pPr>
            <w:r w:rsidRPr="00E81DCD">
              <w:rPr>
                <w:rFonts w:ascii="Calibri" w:hAnsi="Calibri" w:cs="Calibri"/>
                <w:color w:val="000000"/>
                <w:lang w:val="es-EC" w:eastAsia="es-EC"/>
              </w:rPr>
              <w:t>El mismo formulario también contendrá un listado de todos los vehículos, donde el usuario puede seleccionar cual eliminar, el listado tendrá los siguientes datos:</w:t>
            </w:r>
          </w:p>
          <w:p w14:paraId="10A3E3E2" w14:textId="77777777" w:rsidR="00E81DCD" w:rsidRPr="00E81DCD" w:rsidRDefault="00E81DCD" w:rsidP="00F53248">
            <w:pPr>
              <w:numPr>
                <w:ilvl w:val="0"/>
                <w:numId w:val="45"/>
              </w:numPr>
              <w:suppressAutoHyphens w:val="0"/>
              <w:spacing w:before="240"/>
              <w:jc w:val="both"/>
              <w:textAlignment w:val="baseline"/>
              <w:rPr>
                <w:rFonts w:ascii="Calibri" w:hAnsi="Calibri" w:cs="Calibri"/>
                <w:color w:val="000000"/>
                <w:lang w:val="es-EC" w:eastAsia="es-EC"/>
              </w:rPr>
            </w:pPr>
            <w:r w:rsidRPr="00E81DCD">
              <w:rPr>
                <w:rFonts w:ascii="Calibri" w:hAnsi="Calibri" w:cs="Calibri"/>
                <w:color w:val="000000"/>
                <w:lang w:val="es-EC" w:eastAsia="es-EC"/>
              </w:rPr>
              <w:t>Tipo de vehículo.</w:t>
            </w:r>
          </w:p>
          <w:p w14:paraId="7FFAD4FE" w14:textId="77777777" w:rsidR="00E81DCD" w:rsidRPr="00E81DCD" w:rsidRDefault="00E81DCD" w:rsidP="00F53248">
            <w:pPr>
              <w:numPr>
                <w:ilvl w:val="1"/>
                <w:numId w:val="45"/>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usará </w:t>
            </w:r>
            <w:proofErr w:type="spellStart"/>
            <w:r w:rsidRPr="00E81DCD">
              <w:rPr>
                <w:rFonts w:ascii="Calibri" w:hAnsi="Calibri" w:cs="Calibri"/>
                <w:color w:val="000000"/>
                <w:lang w:val="es-EC" w:eastAsia="es-EC"/>
              </w:rPr>
              <w:t>DataGridView</w:t>
            </w:r>
            <w:proofErr w:type="spellEnd"/>
            <w:r w:rsidRPr="00E81DCD">
              <w:rPr>
                <w:rFonts w:ascii="Calibri" w:hAnsi="Calibri" w:cs="Calibri"/>
                <w:color w:val="000000"/>
                <w:lang w:val="es-EC" w:eastAsia="es-EC"/>
              </w:rPr>
              <w:t>.</w:t>
            </w:r>
          </w:p>
          <w:p w14:paraId="03B1F795" w14:textId="77777777" w:rsidR="00E81DCD" w:rsidRPr="00E81DCD" w:rsidRDefault="00E81DCD" w:rsidP="00F53248">
            <w:pPr>
              <w:numPr>
                <w:ilvl w:val="1"/>
                <w:numId w:val="45"/>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6412F1FA" w14:textId="77777777" w:rsidR="00E81DCD" w:rsidRPr="00E81DCD" w:rsidRDefault="00E81DCD" w:rsidP="00F53248">
            <w:pPr>
              <w:numPr>
                <w:ilvl w:val="0"/>
                <w:numId w:val="45"/>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Matrícula del vehículo. </w:t>
            </w:r>
          </w:p>
          <w:p w14:paraId="2516436C" w14:textId="77777777" w:rsidR="00E81DCD" w:rsidRPr="00E81DCD" w:rsidRDefault="00E81DCD" w:rsidP="00F53248">
            <w:pPr>
              <w:numPr>
                <w:ilvl w:val="1"/>
                <w:numId w:val="45"/>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usará </w:t>
            </w:r>
            <w:proofErr w:type="spellStart"/>
            <w:r w:rsidRPr="00E81DCD">
              <w:rPr>
                <w:rFonts w:ascii="Calibri" w:hAnsi="Calibri" w:cs="Calibri"/>
                <w:color w:val="000000"/>
                <w:lang w:val="es-EC" w:eastAsia="es-EC"/>
              </w:rPr>
              <w:t>DataGridView</w:t>
            </w:r>
            <w:proofErr w:type="spellEnd"/>
            <w:r w:rsidRPr="00E81DCD">
              <w:rPr>
                <w:rFonts w:ascii="Calibri" w:hAnsi="Calibri" w:cs="Calibri"/>
                <w:color w:val="000000"/>
                <w:lang w:val="es-EC" w:eastAsia="es-EC"/>
              </w:rPr>
              <w:t>.</w:t>
            </w:r>
          </w:p>
          <w:p w14:paraId="0E4DB960" w14:textId="77777777" w:rsidR="00E81DCD" w:rsidRPr="00E81DCD" w:rsidRDefault="00E81DCD" w:rsidP="00F53248">
            <w:pPr>
              <w:numPr>
                <w:ilvl w:val="1"/>
                <w:numId w:val="45"/>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2B15E649" w14:textId="77777777" w:rsidR="00E81DCD" w:rsidRPr="00E81DCD" w:rsidRDefault="00E81DCD" w:rsidP="00F53248">
            <w:pPr>
              <w:numPr>
                <w:ilvl w:val="0"/>
                <w:numId w:val="45"/>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Kilometraje.</w:t>
            </w:r>
          </w:p>
          <w:p w14:paraId="1EF80000" w14:textId="77777777" w:rsidR="00E81DCD" w:rsidRPr="00E81DCD" w:rsidRDefault="00E81DCD" w:rsidP="00F53248">
            <w:pPr>
              <w:numPr>
                <w:ilvl w:val="1"/>
                <w:numId w:val="45"/>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usará </w:t>
            </w:r>
            <w:proofErr w:type="spellStart"/>
            <w:r w:rsidRPr="00E81DCD">
              <w:rPr>
                <w:rFonts w:ascii="Calibri" w:hAnsi="Calibri" w:cs="Calibri"/>
                <w:color w:val="000000"/>
                <w:lang w:val="es-EC" w:eastAsia="es-EC"/>
              </w:rPr>
              <w:t>DataGridView</w:t>
            </w:r>
            <w:proofErr w:type="spellEnd"/>
            <w:r w:rsidRPr="00E81DCD">
              <w:rPr>
                <w:rFonts w:ascii="Calibri" w:hAnsi="Calibri" w:cs="Calibri"/>
                <w:color w:val="000000"/>
                <w:lang w:val="es-EC" w:eastAsia="es-EC"/>
              </w:rPr>
              <w:t>.</w:t>
            </w:r>
          </w:p>
          <w:p w14:paraId="24182B26" w14:textId="77777777" w:rsidR="00E81DCD" w:rsidRPr="00E81DCD" w:rsidRDefault="00E81DCD" w:rsidP="00F53248">
            <w:pPr>
              <w:numPr>
                <w:ilvl w:val="1"/>
                <w:numId w:val="45"/>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lastRenderedPageBreak/>
              <w:t xml:space="preserve">El sistema presentará los dígitos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27EA0463" w14:textId="77777777" w:rsidR="00E81DCD" w:rsidRPr="00E81DCD" w:rsidRDefault="00E81DCD" w:rsidP="00F53248">
            <w:pPr>
              <w:numPr>
                <w:ilvl w:val="0"/>
                <w:numId w:val="45"/>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Consumo de combustible por kilómetro. </w:t>
            </w:r>
          </w:p>
          <w:p w14:paraId="3FAA33BE" w14:textId="77777777" w:rsidR="00E81DCD" w:rsidRPr="00E81DCD" w:rsidRDefault="00E81DCD" w:rsidP="00F53248">
            <w:pPr>
              <w:numPr>
                <w:ilvl w:val="1"/>
                <w:numId w:val="45"/>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usará </w:t>
            </w:r>
            <w:proofErr w:type="spellStart"/>
            <w:r w:rsidRPr="00E81DCD">
              <w:rPr>
                <w:rFonts w:ascii="Calibri" w:hAnsi="Calibri" w:cs="Calibri"/>
                <w:color w:val="000000"/>
                <w:lang w:val="es-EC" w:eastAsia="es-EC"/>
              </w:rPr>
              <w:t>DataGridView</w:t>
            </w:r>
            <w:proofErr w:type="spellEnd"/>
            <w:r w:rsidRPr="00E81DCD">
              <w:rPr>
                <w:rFonts w:ascii="Calibri" w:hAnsi="Calibri" w:cs="Calibri"/>
                <w:color w:val="000000"/>
                <w:lang w:val="es-EC" w:eastAsia="es-EC"/>
              </w:rPr>
              <w:t>.</w:t>
            </w:r>
          </w:p>
          <w:p w14:paraId="4196DCC5" w14:textId="77777777" w:rsidR="00E81DCD" w:rsidRPr="00E81DCD" w:rsidRDefault="00E81DCD" w:rsidP="00F53248">
            <w:pPr>
              <w:numPr>
                <w:ilvl w:val="1"/>
                <w:numId w:val="45"/>
              </w:numPr>
              <w:suppressAutoHyphens w:val="0"/>
              <w:spacing w:after="24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tc>
      </w:tr>
      <w:tr w:rsidR="00E81DCD" w:rsidRPr="00E81DCD" w14:paraId="28FDFF03" w14:textId="77777777" w:rsidTr="4F5AD2BB">
        <w:trPr>
          <w:trHeight w:val="942"/>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5002AA7"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ADE1D4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14/12/2021</w:t>
            </w:r>
          </w:p>
          <w:p w14:paraId="3285F72C"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67727113" w14:textId="77777777" w:rsidTr="4F5AD2BB">
        <w:trPr>
          <w:trHeight w:val="369"/>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0CE2D1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1EE56B9"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Media</w:t>
            </w:r>
          </w:p>
        </w:tc>
      </w:tr>
    </w:tbl>
    <w:p w14:paraId="2FC17F8B" w14:textId="77777777" w:rsidR="00E81DCD" w:rsidRPr="00E81DCD" w:rsidRDefault="00E81DCD" w:rsidP="00E81DCD">
      <w:pPr>
        <w:suppressAutoHyphens w:val="0"/>
        <w:spacing w:after="24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2097"/>
        <w:gridCol w:w="7521"/>
      </w:tblGrid>
      <w:tr w:rsidR="00E81DCD" w:rsidRPr="00E81DCD" w14:paraId="09C08826" w14:textId="77777777" w:rsidTr="4F5AD2BB">
        <w:trPr>
          <w:trHeight w:val="354"/>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900B5AD"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A2222E5"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RF-15</w:t>
            </w:r>
          </w:p>
        </w:tc>
      </w:tr>
      <w:tr w:rsidR="00E81DCD" w:rsidRPr="00E81DCD" w14:paraId="5EE369D5" w14:textId="77777777" w:rsidTr="4F5AD2BB">
        <w:trPr>
          <w:trHeight w:val="390"/>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EC38117"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2031352" w14:textId="05CA7466" w:rsidR="00E81DCD" w:rsidRPr="00E81DCD" w:rsidRDefault="0DA890A3" w:rsidP="4F5AD2BB">
            <w:pPr>
              <w:suppressAutoHyphens w:val="0"/>
              <w:rPr>
                <w:rFonts w:ascii="Calibri" w:hAnsi="Calibri" w:cs="Calibri"/>
                <w:color w:val="000000" w:themeColor="text1"/>
                <w:lang w:val="es-EC" w:eastAsia="es-EC"/>
              </w:rPr>
            </w:pPr>
            <w:r w:rsidRPr="4F5AD2BB">
              <w:rPr>
                <w:rFonts w:ascii="Calibri" w:hAnsi="Calibri" w:cs="Calibri"/>
                <w:color w:val="000000" w:themeColor="text1"/>
                <w:lang w:val="es-EC" w:eastAsia="es-EC"/>
              </w:rPr>
              <w:t xml:space="preserve">Eliminar </w:t>
            </w:r>
            <w:r w:rsidR="645A5162" w:rsidRPr="4F5AD2BB">
              <w:rPr>
                <w:rFonts w:ascii="Calibri" w:hAnsi="Calibri" w:cs="Calibri"/>
                <w:color w:val="000000" w:themeColor="text1"/>
                <w:lang w:val="es-EC" w:eastAsia="es-EC"/>
              </w:rPr>
              <w:t>choferes</w:t>
            </w:r>
          </w:p>
        </w:tc>
      </w:tr>
      <w:tr w:rsidR="00E81DCD" w:rsidRPr="00E81DCD" w14:paraId="36AF08D3" w14:textId="77777777" w:rsidTr="4F5AD2BB">
        <w:trPr>
          <w:trHeight w:val="284"/>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4D0D1AE"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012741E"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eliminar a los choferes asociados a la empresa “Camioncitos S.A”.</w:t>
            </w:r>
          </w:p>
        </w:tc>
      </w:tr>
      <w:tr w:rsidR="00E81DCD" w:rsidRPr="00E81DCD" w14:paraId="14E7C7B6" w14:textId="77777777" w:rsidTr="4F5AD2BB">
        <w:trPr>
          <w:trHeight w:val="187"/>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CE08C5B"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26EBE7F"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Funcional - Datos</w:t>
            </w:r>
          </w:p>
        </w:tc>
      </w:tr>
      <w:tr w:rsidR="00E81DCD" w:rsidRPr="00E81DCD" w14:paraId="73FC26BE" w14:textId="77777777" w:rsidTr="4F5AD2BB">
        <w:trPr>
          <w:trHeight w:val="1310"/>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BAF7FF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0DDEEB7"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eliminar choferes mediante un formulario que solicitará los siguientes datos:</w:t>
            </w:r>
          </w:p>
          <w:p w14:paraId="6448FC76" w14:textId="77777777" w:rsidR="00E81DCD" w:rsidRPr="00E81DCD" w:rsidRDefault="00E81DCD" w:rsidP="00F53248">
            <w:pPr>
              <w:numPr>
                <w:ilvl w:val="0"/>
                <w:numId w:val="46"/>
              </w:numPr>
              <w:suppressAutoHyphens w:val="0"/>
              <w:spacing w:before="240"/>
              <w:jc w:val="both"/>
              <w:textAlignment w:val="baseline"/>
              <w:rPr>
                <w:rFonts w:ascii="Calibri" w:hAnsi="Calibri" w:cs="Calibri"/>
                <w:color w:val="000000"/>
                <w:lang w:val="es-EC" w:eastAsia="es-EC"/>
              </w:rPr>
            </w:pPr>
            <w:r w:rsidRPr="00E81DCD">
              <w:rPr>
                <w:rFonts w:ascii="Calibri" w:hAnsi="Calibri" w:cs="Calibri"/>
                <w:color w:val="000000"/>
                <w:lang w:val="es-EC" w:eastAsia="es-EC"/>
              </w:rPr>
              <w:t>Cédula de identidad. </w:t>
            </w:r>
          </w:p>
          <w:p w14:paraId="02F2A4F4" w14:textId="77777777" w:rsidR="00E81DCD" w:rsidRPr="00E81DCD" w:rsidRDefault="00E81DCD" w:rsidP="00F53248">
            <w:pPr>
              <w:numPr>
                <w:ilvl w:val="1"/>
                <w:numId w:val="46"/>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6B2EACF1" w14:textId="77777777" w:rsidR="00E81DCD" w:rsidRPr="00E81DCD" w:rsidRDefault="00E81DCD" w:rsidP="00F53248">
            <w:pPr>
              <w:numPr>
                <w:ilvl w:val="1"/>
                <w:numId w:val="46"/>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validará caracteres numéricos enteros.</w:t>
            </w:r>
          </w:p>
          <w:p w14:paraId="0754ED1A" w14:textId="77777777" w:rsidR="00E81DCD" w:rsidRPr="00E81DCD" w:rsidRDefault="00E81DCD" w:rsidP="00F53248">
            <w:pPr>
              <w:numPr>
                <w:ilvl w:val="1"/>
                <w:numId w:val="46"/>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6 caracteres numéricos.</w:t>
            </w:r>
          </w:p>
          <w:p w14:paraId="479D8256" w14:textId="77777777" w:rsidR="00E81DCD" w:rsidRPr="00E81DCD" w:rsidRDefault="00E81DCD" w:rsidP="00F53248">
            <w:pPr>
              <w:numPr>
                <w:ilvl w:val="1"/>
                <w:numId w:val="46"/>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12DCE63E" w14:textId="77777777" w:rsidR="00E81DCD" w:rsidRPr="00E81DCD" w:rsidRDefault="00E81DCD" w:rsidP="00E81DCD">
            <w:pPr>
              <w:suppressAutoHyphens w:val="0"/>
              <w:spacing w:before="240" w:after="240"/>
              <w:jc w:val="both"/>
              <w:rPr>
                <w:lang w:val="es-EC" w:eastAsia="es-EC"/>
              </w:rPr>
            </w:pPr>
            <w:r w:rsidRPr="00E81DCD">
              <w:rPr>
                <w:rFonts w:ascii="Calibri" w:hAnsi="Calibri" w:cs="Calibri"/>
                <w:color w:val="000000"/>
                <w:lang w:val="es-EC" w:eastAsia="es-EC"/>
              </w:rPr>
              <w:t>El mismo formulario también contendrá un listado de todos los choferes, donde el usuario puede seleccionar cual eliminar, el listado tendrá los siguientes datos:</w:t>
            </w:r>
          </w:p>
          <w:p w14:paraId="38B3065C" w14:textId="77777777" w:rsidR="00E81DCD" w:rsidRPr="00E81DCD" w:rsidRDefault="00E81DCD" w:rsidP="00F53248">
            <w:pPr>
              <w:numPr>
                <w:ilvl w:val="0"/>
                <w:numId w:val="47"/>
              </w:numPr>
              <w:suppressAutoHyphens w:val="0"/>
              <w:spacing w:before="240"/>
              <w:jc w:val="both"/>
              <w:textAlignment w:val="baseline"/>
              <w:rPr>
                <w:rFonts w:ascii="Calibri" w:hAnsi="Calibri" w:cs="Calibri"/>
                <w:color w:val="000000"/>
                <w:lang w:val="es-EC" w:eastAsia="es-EC"/>
              </w:rPr>
            </w:pPr>
            <w:r w:rsidRPr="00E81DCD">
              <w:rPr>
                <w:rFonts w:ascii="Calibri" w:hAnsi="Calibri" w:cs="Calibri"/>
                <w:color w:val="000000"/>
                <w:lang w:val="es-EC" w:eastAsia="es-EC"/>
              </w:rPr>
              <w:t>Nombres completos.</w:t>
            </w:r>
          </w:p>
          <w:p w14:paraId="3A40B441" w14:textId="77777777" w:rsidR="00E81DCD" w:rsidRPr="00E81DCD" w:rsidRDefault="00E81DCD" w:rsidP="00F53248">
            <w:pPr>
              <w:numPr>
                <w:ilvl w:val="1"/>
                <w:numId w:val="47"/>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usará </w:t>
            </w:r>
            <w:proofErr w:type="spellStart"/>
            <w:r w:rsidRPr="00E81DCD">
              <w:rPr>
                <w:rFonts w:ascii="Calibri" w:hAnsi="Calibri" w:cs="Calibri"/>
                <w:color w:val="000000"/>
                <w:lang w:val="es-EC" w:eastAsia="es-EC"/>
              </w:rPr>
              <w:t>DataGridView</w:t>
            </w:r>
            <w:proofErr w:type="spellEnd"/>
            <w:r w:rsidRPr="00E81DCD">
              <w:rPr>
                <w:rFonts w:ascii="Calibri" w:hAnsi="Calibri" w:cs="Calibri"/>
                <w:color w:val="000000"/>
                <w:lang w:val="es-EC" w:eastAsia="es-EC"/>
              </w:rPr>
              <w:t>.</w:t>
            </w:r>
          </w:p>
          <w:p w14:paraId="1E17F39C" w14:textId="77777777" w:rsidR="00E81DCD" w:rsidRPr="00E81DCD" w:rsidRDefault="00E81DCD" w:rsidP="00F53248">
            <w:pPr>
              <w:numPr>
                <w:ilvl w:val="1"/>
                <w:numId w:val="47"/>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1701767E" w14:textId="77777777" w:rsidR="00E81DCD" w:rsidRPr="00E81DCD" w:rsidRDefault="00E81DCD" w:rsidP="00F53248">
            <w:pPr>
              <w:numPr>
                <w:ilvl w:val="0"/>
                <w:numId w:val="47"/>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Cédula de identidad. </w:t>
            </w:r>
          </w:p>
          <w:p w14:paraId="2019DD88" w14:textId="77777777" w:rsidR="00E81DCD" w:rsidRPr="00E81DCD" w:rsidRDefault="00E81DCD" w:rsidP="00F53248">
            <w:pPr>
              <w:numPr>
                <w:ilvl w:val="1"/>
                <w:numId w:val="47"/>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usará </w:t>
            </w:r>
            <w:proofErr w:type="spellStart"/>
            <w:r w:rsidRPr="00E81DCD">
              <w:rPr>
                <w:rFonts w:ascii="Calibri" w:hAnsi="Calibri" w:cs="Calibri"/>
                <w:color w:val="000000"/>
                <w:lang w:val="es-EC" w:eastAsia="es-EC"/>
              </w:rPr>
              <w:t>DataGridView</w:t>
            </w:r>
            <w:proofErr w:type="spellEnd"/>
            <w:r w:rsidRPr="00E81DCD">
              <w:rPr>
                <w:rFonts w:ascii="Calibri" w:hAnsi="Calibri" w:cs="Calibri"/>
                <w:color w:val="000000"/>
                <w:lang w:val="es-EC" w:eastAsia="es-EC"/>
              </w:rPr>
              <w:t>.</w:t>
            </w:r>
          </w:p>
          <w:p w14:paraId="3A605B29" w14:textId="77777777" w:rsidR="00E81DCD" w:rsidRPr="00E81DCD" w:rsidRDefault="00E81DCD" w:rsidP="00F53248">
            <w:pPr>
              <w:numPr>
                <w:ilvl w:val="1"/>
                <w:numId w:val="47"/>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4A9FFA5F" w14:textId="77777777" w:rsidR="00E81DCD" w:rsidRPr="00E81DCD" w:rsidRDefault="00E81DCD" w:rsidP="00F53248">
            <w:pPr>
              <w:numPr>
                <w:ilvl w:val="0"/>
                <w:numId w:val="47"/>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lastRenderedPageBreak/>
              <w:t>Años de experiencia.</w:t>
            </w:r>
          </w:p>
          <w:p w14:paraId="3C412BE5" w14:textId="77777777" w:rsidR="00E81DCD" w:rsidRPr="00E81DCD" w:rsidRDefault="00E81DCD" w:rsidP="00F53248">
            <w:pPr>
              <w:numPr>
                <w:ilvl w:val="1"/>
                <w:numId w:val="47"/>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usará </w:t>
            </w:r>
            <w:proofErr w:type="spellStart"/>
            <w:r w:rsidRPr="00E81DCD">
              <w:rPr>
                <w:rFonts w:ascii="Calibri" w:hAnsi="Calibri" w:cs="Calibri"/>
                <w:color w:val="000000"/>
                <w:lang w:val="es-EC" w:eastAsia="es-EC"/>
              </w:rPr>
              <w:t>DataGridView</w:t>
            </w:r>
            <w:proofErr w:type="spellEnd"/>
            <w:r w:rsidRPr="00E81DCD">
              <w:rPr>
                <w:rFonts w:ascii="Calibri" w:hAnsi="Calibri" w:cs="Calibri"/>
                <w:color w:val="000000"/>
                <w:lang w:val="es-EC" w:eastAsia="es-EC"/>
              </w:rPr>
              <w:t>.</w:t>
            </w:r>
          </w:p>
          <w:p w14:paraId="08D85178" w14:textId="77777777" w:rsidR="00E81DCD" w:rsidRPr="00E81DCD" w:rsidRDefault="00E81DCD" w:rsidP="00F53248">
            <w:pPr>
              <w:numPr>
                <w:ilvl w:val="1"/>
                <w:numId w:val="47"/>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1385CF09" w14:textId="77777777" w:rsidR="00E81DCD" w:rsidRPr="00E81DCD" w:rsidRDefault="00E81DCD" w:rsidP="00F53248">
            <w:pPr>
              <w:numPr>
                <w:ilvl w:val="0"/>
                <w:numId w:val="47"/>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Tipo de sangre.</w:t>
            </w:r>
          </w:p>
          <w:p w14:paraId="52704FE1" w14:textId="77777777" w:rsidR="00E81DCD" w:rsidRPr="00E81DCD" w:rsidRDefault="00E81DCD" w:rsidP="00F53248">
            <w:pPr>
              <w:numPr>
                <w:ilvl w:val="1"/>
                <w:numId w:val="47"/>
              </w:numPr>
              <w:suppressAutoHyphens w:val="0"/>
              <w:spacing w:after="24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tc>
      </w:tr>
      <w:tr w:rsidR="00E81DCD" w:rsidRPr="00E81DCD" w14:paraId="29288456" w14:textId="77777777" w:rsidTr="4F5AD2BB">
        <w:trPr>
          <w:trHeight w:val="942"/>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8837E2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Fecha de revisión y versión:</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77EE167"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14/12/2021</w:t>
            </w:r>
          </w:p>
          <w:p w14:paraId="4E5A7E0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74DD6D3B" w14:textId="77777777" w:rsidTr="4F5AD2BB">
        <w:trPr>
          <w:trHeight w:val="369"/>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000EBD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EB3B302"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 xml:space="preserve">Media </w:t>
            </w:r>
          </w:p>
        </w:tc>
      </w:tr>
    </w:tbl>
    <w:p w14:paraId="0A4F7224" w14:textId="77777777" w:rsidR="00E81DCD" w:rsidRPr="00E81DCD" w:rsidRDefault="00E81DCD" w:rsidP="00E81DCD">
      <w:pPr>
        <w:suppressAutoHyphens w:val="0"/>
        <w:spacing w:after="24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2219"/>
        <w:gridCol w:w="7399"/>
      </w:tblGrid>
      <w:tr w:rsidR="00E81DCD" w:rsidRPr="00E81DCD" w14:paraId="10E8DED3" w14:textId="77777777" w:rsidTr="00E81DCD">
        <w:trPr>
          <w:trHeight w:val="354"/>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794D5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F953E4B"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RF-16</w:t>
            </w:r>
          </w:p>
        </w:tc>
      </w:tr>
      <w:tr w:rsidR="00E81DCD" w:rsidRPr="00E81DCD" w14:paraId="04F8AF85" w14:textId="77777777" w:rsidTr="00E81DCD">
        <w:trPr>
          <w:trHeight w:val="390"/>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CB499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1C5CE0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Eliminar rutas</w:t>
            </w:r>
          </w:p>
        </w:tc>
      </w:tr>
      <w:tr w:rsidR="00E81DCD" w:rsidRPr="00E81DCD" w14:paraId="708C9170" w14:textId="77777777" w:rsidTr="00E81DCD">
        <w:trPr>
          <w:trHeight w:val="284"/>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935BA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41D7E40"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eliminar rutas que no sean utilizadas. </w:t>
            </w:r>
          </w:p>
        </w:tc>
      </w:tr>
      <w:tr w:rsidR="00E81DCD" w:rsidRPr="00E81DCD" w14:paraId="5990C5D5" w14:textId="77777777" w:rsidTr="00E81DCD">
        <w:trPr>
          <w:trHeight w:val="187"/>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023BB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5230D45"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Funcional - Datos</w:t>
            </w:r>
          </w:p>
        </w:tc>
      </w:tr>
      <w:tr w:rsidR="00E81DCD" w:rsidRPr="00E81DCD" w14:paraId="41F92666" w14:textId="77777777" w:rsidTr="00E81DCD">
        <w:trPr>
          <w:trHeight w:val="1310"/>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9DF60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840F7CD"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eliminar rutas mediante un formulario que contendrá un listado de todas las rutas, donde el usuario puede seleccionar cual eliminar, el listado tendrá los siguientes datos:</w:t>
            </w:r>
          </w:p>
          <w:p w14:paraId="71BFFE0D" w14:textId="77777777" w:rsidR="00E81DCD" w:rsidRPr="00E81DCD" w:rsidRDefault="00E81DCD" w:rsidP="00F53248">
            <w:pPr>
              <w:numPr>
                <w:ilvl w:val="0"/>
                <w:numId w:val="4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Punto de inicio (recoger artículos).</w:t>
            </w:r>
          </w:p>
          <w:p w14:paraId="2CE791F0" w14:textId="77777777" w:rsidR="00E81DCD" w:rsidRPr="00E81DCD" w:rsidRDefault="00E81DCD" w:rsidP="00F53248">
            <w:pPr>
              <w:numPr>
                <w:ilvl w:val="1"/>
                <w:numId w:val="48"/>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usará </w:t>
            </w:r>
            <w:proofErr w:type="spellStart"/>
            <w:r w:rsidRPr="00E81DCD">
              <w:rPr>
                <w:rFonts w:ascii="Calibri" w:hAnsi="Calibri" w:cs="Calibri"/>
                <w:color w:val="000000"/>
                <w:lang w:val="es-EC" w:eastAsia="es-EC"/>
              </w:rPr>
              <w:t>DataGridView</w:t>
            </w:r>
            <w:proofErr w:type="spellEnd"/>
            <w:r w:rsidRPr="00E81DCD">
              <w:rPr>
                <w:rFonts w:ascii="Calibri" w:hAnsi="Calibri" w:cs="Calibri"/>
                <w:color w:val="000000"/>
                <w:lang w:val="es-EC" w:eastAsia="es-EC"/>
              </w:rPr>
              <w:t>.</w:t>
            </w:r>
          </w:p>
          <w:p w14:paraId="7955609F" w14:textId="77777777" w:rsidR="00E81DCD" w:rsidRPr="00E81DCD" w:rsidRDefault="00E81DCD" w:rsidP="00F53248">
            <w:pPr>
              <w:numPr>
                <w:ilvl w:val="1"/>
                <w:numId w:val="4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755A947E" w14:textId="77777777" w:rsidR="00E81DCD" w:rsidRPr="00E81DCD" w:rsidRDefault="00E81DCD" w:rsidP="00F53248">
            <w:pPr>
              <w:numPr>
                <w:ilvl w:val="0"/>
                <w:numId w:val="4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Punto final (entrega).</w:t>
            </w:r>
          </w:p>
          <w:p w14:paraId="6DFE6FE8" w14:textId="77777777" w:rsidR="00E81DCD" w:rsidRPr="00E81DCD" w:rsidRDefault="00E81DCD" w:rsidP="00F53248">
            <w:pPr>
              <w:numPr>
                <w:ilvl w:val="1"/>
                <w:numId w:val="48"/>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usará </w:t>
            </w:r>
            <w:proofErr w:type="spellStart"/>
            <w:r w:rsidRPr="00E81DCD">
              <w:rPr>
                <w:rFonts w:ascii="Calibri" w:hAnsi="Calibri" w:cs="Calibri"/>
                <w:color w:val="000000"/>
                <w:lang w:val="es-EC" w:eastAsia="es-EC"/>
              </w:rPr>
              <w:t>DataGridView</w:t>
            </w:r>
            <w:proofErr w:type="spellEnd"/>
            <w:r w:rsidRPr="00E81DCD">
              <w:rPr>
                <w:rFonts w:ascii="Calibri" w:hAnsi="Calibri" w:cs="Calibri"/>
                <w:color w:val="000000"/>
                <w:lang w:val="es-EC" w:eastAsia="es-EC"/>
              </w:rPr>
              <w:t>.</w:t>
            </w:r>
          </w:p>
          <w:p w14:paraId="293334DF" w14:textId="77777777" w:rsidR="00E81DCD" w:rsidRPr="00E81DCD" w:rsidRDefault="00E81DCD" w:rsidP="00F53248">
            <w:pPr>
              <w:numPr>
                <w:ilvl w:val="1"/>
                <w:numId w:val="4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4CCBFF3C" w14:textId="77777777" w:rsidR="00E81DCD" w:rsidRPr="00E81DCD" w:rsidRDefault="00E81DCD" w:rsidP="00F53248">
            <w:pPr>
              <w:numPr>
                <w:ilvl w:val="0"/>
                <w:numId w:val="4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Distancia recorrida.</w:t>
            </w:r>
          </w:p>
          <w:p w14:paraId="40690242" w14:textId="77777777" w:rsidR="00E81DCD" w:rsidRPr="00E81DCD" w:rsidRDefault="00E81DCD" w:rsidP="00F53248">
            <w:pPr>
              <w:numPr>
                <w:ilvl w:val="1"/>
                <w:numId w:val="48"/>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usará </w:t>
            </w:r>
            <w:proofErr w:type="spellStart"/>
            <w:r w:rsidRPr="00E81DCD">
              <w:rPr>
                <w:rFonts w:ascii="Calibri" w:hAnsi="Calibri" w:cs="Calibri"/>
                <w:color w:val="000000"/>
                <w:lang w:val="es-EC" w:eastAsia="es-EC"/>
              </w:rPr>
              <w:t>DataGridView</w:t>
            </w:r>
            <w:proofErr w:type="spellEnd"/>
            <w:r w:rsidRPr="00E81DCD">
              <w:rPr>
                <w:rFonts w:ascii="Calibri" w:hAnsi="Calibri" w:cs="Calibri"/>
                <w:color w:val="000000"/>
                <w:lang w:val="es-EC" w:eastAsia="es-EC"/>
              </w:rPr>
              <w:t>.</w:t>
            </w:r>
          </w:p>
          <w:p w14:paraId="456BB3E6" w14:textId="77777777" w:rsidR="00E81DCD" w:rsidRPr="00E81DCD" w:rsidRDefault="00E81DCD" w:rsidP="00F53248">
            <w:pPr>
              <w:numPr>
                <w:ilvl w:val="1"/>
                <w:numId w:val="48"/>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validará caracteres numéricos decimales.</w:t>
            </w:r>
          </w:p>
          <w:p w14:paraId="6445B70B" w14:textId="77777777" w:rsidR="00E81DCD" w:rsidRPr="00E81DCD" w:rsidRDefault="00E81DCD" w:rsidP="00F53248">
            <w:pPr>
              <w:numPr>
                <w:ilvl w:val="1"/>
                <w:numId w:val="4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0551C852" w14:textId="77777777" w:rsidR="00E81DCD" w:rsidRPr="00E81DCD" w:rsidRDefault="00E81DCD" w:rsidP="00F53248">
            <w:pPr>
              <w:numPr>
                <w:ilvl w:val="0"/>
                <w:numId w:val="4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Tiempo de entrega, medido en días, horas y minutos.</w:t>
            </w:r>
          </w:p>
          <w:p w14:paraId="5DE52BDA" w14:textId="77777777" w:rsidR="00E81DCD" w:rsidRPr="00E81DCD" w:rsidRDefault="00E81DCD" w:rsidP="00F53248">
            <w:pPr>
              <w:numPr>
                <w:ilvl w:val="1"/>
                <w:numId w:val="4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Ejemplo (Tiempo de entrega: 2 días, 4 horas y 30 minutos).</w:t>
            </w:r>
          </w:p>
          <w:p w14:paraId="11C30A27" w14:textId="77777777" w:rsidR="00E81DCD" w:rsidRPr="00E81DCD" w:rsidRDefault="00E81DCD" w:rsidP="00F53248">
            <w:pPr>
              <w:numPr>
                <w:ilvl w:val="1"/>
                <w:numId w:val="48"/>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usará </w:t>
            </w:r>
            <w:proofErr w:type="spellStart"/>
            <w:r w:rsidRPr="00E81DCD">
              <w:rPr>
                <w:rFonts w:ascii="Calibri" w:hAnsi="Calibri" w:cs="Calibri"/>
                <w:color w:val="000000"/>
                <w:lang w:val="es-EC" w:eastAsia="es-EC"/>
              </w:rPr>
              <w:t>DataGridView</w:t>
            </w:r>
            <w:proofErr w:type="spellEnd"/>
            <w:r w:rsidRPr="00E81DCD">
              <w:rPr>
                <w:rFonts w:ascii="Calibri" w:hAnsi="Calibri" w:cs="Calibri"/>
                <w:color w:val="000000"/>
                <w:lang w:val="es-EC" w:eastAsia="es-EC"/>
              </w:rPr>
              <w:t>.</w:t>
            </w:r>
          </w:p>
          <w:p w14:paraId="0EE648BB" w14:textId="77777777" w:rsidR="00E81DCD" w:rsidRPr="00E81DCD" w:rsidRDefault="00E81DCD" w:rsidP="00F53248">
            <w:pPr>
              <w:numPr>
                <w:ilvl w:val="1"/>
                <w:numId w:val="4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46415D8B" w14:textId="77777777" w:rsidR="00E81DCD" w:rsidRPr="00E81DCD" w:rsidRDefault="00E81DCD" w:rsidP="00F53248">
            <w:pPr>
              <w:numPr>
                <w:ilvl w:val="0"/>
                <w:numId w:val="4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Combustible usado. </w:t>
            </w:r>
          </w:p>
          <w:p w14:paraId="65834654" w14:textId="77777777" w:rsidR="00E81DCD" w:rsidRPr="00E81DCD" w:rsidRDefault="00E81DCD" w:rsidP="00F53248">
            <w:pPr>
              <w:numPr>
                <w:ilvl w:val="1"/>
                <w:numId w:val="48"/>
              </w:numPr>
              <w:suppressAutoHyphens w:val="0"/>
              <w:spacing w:after="240"/>
              <w:jc w:val="both"/>
              <w:textAlignment w:val="baseline"/>
              <w:rPr>
                <w:rFonts w:ascii="Calibri" w:hAnsi="Calibri" w:cs="Calibri"/>
                <w:color w:val="000000"/>
                <w:lang w:val="es-EC" w:eastAsia="es-EC"/>
              </w:rPr>
            </w:pPr>
            <w:r w:rsidRPr="00E81DCD">
              <w:rPr>
                <w:rFonts w:ascii="Calibri" w:hAnsi="Calibri" w:cs="Calibri"/>
                <w:color w:val="000000"/>
                <w:lang w:val="es-EC" w:eastAsia="es-EC"/>
              </w:rPr>
              <w:lastRenderedPageBreak/>
              <w:t xml:space="preserve">El sistema usará </w:t>
            </w:r>
            <w:proofErr w:type="spellStart"/>
            <w:r w:rsidRPr="00E81DCD">
              <w:rPr>
                <w:rFonts w:ascii="Calibri" w:hAnsi="Calibri" w:cs="Calibri"/>
                <w:color w:val="000000"/>
                <w:lang w:val="es-EC" w:eastAsia="es-EC"/>
              </w:rPr>
              <w:t>DataGridView</w:t>
            </w:r>
            <w:proofErr w:type="spellEnd"/>
            <w:r w:rsidRPr="00E81DCD">
              <w:rPr>
                <w:rFonts w:ascii="Calibri" w:hAnsi="Calibri" w:cs="Calibri"/>
                <w:color w:val="000000"/>
                <w:lang w:val="es-EC" w:eastAsia="es-EC"/>
              </w:rPr>
              <w:t>.</w:t>
            </w:r>
          </w:p>
        </w:tc>
      </w:tr>
      <w:tr w:rsidR="00E81DCD" w:rsidRPr="00E81DCD" w14:paraId="1D854217" w14:textId="77777777" w:rsidTr="00E81DCD">
        <w:trPr>
          <w:trHeight w:val="942"/>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458C24"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Fecha de revisión y versión:</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F30317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14/12/2021</w:t>
            </w:r>
          </w:p>
          <w:p w14:paraId="29A6CE5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42883B81" w14:textId="77777777" w:rsidTr="00E81DCD">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4E216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72005313"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Alta</w:t>
            </w:r>
          </w:p>
        </w:tc>
      </w:tr>
    </w:tbl>
    <w:p w14:paraId="5AE48A43" w14:textId="77777777" w:rsidR="00E81DCD" w:rsidRPr="00E81DCD" w:rsidRDefault="00E81DCD" w:rsidP="00E81DCD">
      <w:pPr>
        <w:suppressAutoHyphens w:val="0"/>
        <w:spacing w:after="24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2097"/>
        <w:gridCol w:w="7521"/>
      </w:tblGrid>
      <w:tr w:rsidR="00E81DCD" w:rsidRPr="00E81DCD" w14:paraId="2079F5A7" w14:textId="77777777" w:rsidTr="4F5AD2BB">
        <w:trPr>
          <w:trHeight w:val="354"/>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19E21C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827159A"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RF-17</w:t>
            </w:r>
          </w:p>
        </w:tc>
      </w:tr>
      <w:tr w:rsidR="00E81DCD" w:rsidRPr="00E81DCD" w14:paraId="5AD318B8" w14:textId="77777777" w:rsidTr="4F5AD2BB">
        <w:trPr>
          <w:trHeight w:val="390"/>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FD1E10B"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824D124"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Ingresar partes de los vehículos</w:t>
            </w:r>
          </w:p>
        </w:tc>
      </w:tr>
      <w:tr w:rsidR="00E81DCD" w:rsidRPr="00E81DCD" w14:paraId="7B266FB4" w14:textId="77777777" w:rsidTr="4F5AD2BB">
        <w:trPr>
          <w:trHeight w:val="284"/>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57D6F08"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D03D2C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el ingreso de partes específicas de cada vehículo perteneciente a la empresa “Camioncitos S.A”</w:t>
            </w:r>
          </w:p>
        </w:tc>
      </w:tr>
      <w:tr w:rsidR="00E81DCD" w:rsidRPr="00E81DCD" w14:paraId="3C416D91" w14:textId="77777777" w:rsidTr="4F5AD2BB">
        <w:trPr>
          <w:trHeight w:val="187"/>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3B535F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5F3A7C0"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Funcional - Datos</w:t>
            </w:r>
          </w:p>
        </w:tc>
      </w:tr>
      <w:tr w:rsidR="00E81DCD" w:rsidRPr="00E81DCD" w14:paraId="14880DA4" w14:textId="77777777" w:rsidTr="4F5AD2BB">
        <w:trPr>
          <w:trHeight w:val="1310"/>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4902D1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63FADC4"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el ingreso de las partes de los vehículos que se puedan reemplazar después de su vida útil y llevar un mejor control de cada vehículo, tales como:</w:t>
            </w:r>
          </w:p>
          <w:p w14:paraId="50F40DEB" w14:textId="77777777" w:rsidR="00E81DCD" w:rsidRPr="00E81DCD" w:rsidRDefault="00E81DCD" w:rsidP="00E81DCD">
            <w:pPr>
              <w:suppressAutoHyphens w:val="0"/>
              <w:rPr>
                <w:lang w:val="es-EC" w:eastAsia="es-EC"/>
              </w:rPr>
            </w:pPr>
            <w:r w:rsidRPr="00E81DCD">
              <w:rPr>
                <w:lang w:val="es-EC" w:eastAsia="es-EC"/>
              </w:rPr>
              <w:br/>
            </w:r>
          </w:p>
          <w:p w14:paraId="11376E1D" w14:textId="77777777" w:rsidR="00E81DCD" w:rsidRPr="00E81DCD" w:rsidRDefault="00E81DCD" w:rsidP="00F53248">
            <w:pPr>
              <w:numPr>
                <w:ilvl w:val="0"/>
                <w:numId w:val="49"/>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Neumáticos</w:t>
            </w:r>
          </w:p>
          <w:p w14:paraId="77F60222" w14:textId="77777777" w:rsidR="00E81DCD" w:rsidRPr="00E81DCD" w:rsidRDefault="00E81DCD" w:rsidP="00F53248">
            <w:pPr>
              <w:numPr>
                <w:ilvl w:val="1"/>
                <w:numId w:val="49"/>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Permitirá el ingreso del color, tamaño (ancho y perfil), marca, precio y PSI inicial </w:t>
            </w:r>
          </w:p>
          <w:p w14:paraId="6C68EA33" w14:textId="0D8575D8" w:rsidR="00E81DCD" w:rsidRPr="00E81DCD" w:rsidRDefault="645A5162" w:rsidP="00F53248">
            <w:pPr>
              <w:numPr>
                <w:ilvl w:val="1"/>
                <w:numId w:val="49"/>
              </w:numPr>
              <w:suppressAutoHyphens w:val="0"/>
              <w:textAlignment w:val="baseline"/>
              <w:rPr>
                <w:rFonts w:ascii="Calibri" w:hAnsi="Calibri" w:cs="Calibri"/>
                <w:color w:val="000000" w:themeColor="text1"/>
              </w:rPr>
            </w:pPr>
            <w:r w:rsidRPr="4F5AD2BB">
              <w:rPr>
                <w:rFonts w:ascii="Calibri" w:hAnsi="Calibri" w:cs="Calibri"/>
                <w:color w:val="000000" w:themeColor="text1"/>
                <w:lang w:val="es-EC" w:eastAsia="es-EC"/>
              </w:rPr>
              <w:t>El sistema usará una caja de texto para cada campo con un número máximo de 20 caracteres alfanuméricos</w:t>
            </w:r>
          </w:p>
          <w:p w14:paraId="38F8DB87" w14:textId="77777777" w:rsidR="00E81DCD" w:rsidRPr="00E81DCD" w:rsidRDefault="00E81DCD" w:rsidP="00F53248">
            <w:pPr>
              <w:numPr>
                <w:ilvl w:val="0"/>
                <w:numId w:val="50"/>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Aros</w:t>
            </w:r>
          </w:p>
          <w:p w14:paraId="1FAB9D61" w14:textId="77777777" w:rsidR="00E81DCD" w:rsidRPr="00E81DCD" w:rsidRDefault="00E81DCD" w:rsidP="00F53248">
            <w:pPr>
              <w:numPr>
                <w:ilvl w:val="1"/>
                <w:numId w:val="50"/>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Permitirá el ingreso del tamaño, el color, precio y la marca </w:t>
            </w:r>
          </w:p>
          <w:p w14:paraId="17EAE9E3" w14:textId="417CF330" w:rsidR="00E81DCD" w:rsidRPr="00E81DCD" w:rsidRDefault="645A5162" w:rsidP="00F53248">
            <w:pPr>
              <w:numPr>
                <w:ilvl w:val="1"/>
                <w:numId w:val="50"/>
              </w:numPr>
              <w:suppressAutoHyphens w:val="0"/>
              <w:textAlignment w:val="baseline"/>
              <w:rPr>
                <w:rFonts w:ascii="Calibri" w:hAnsi="Calibri" w:cs="Calibri"/>
                <w:color w:val="000000" w:themeColor="text1"/>
              </w:rPr>
            </w:pPr>
            <w:r w:rsidRPr="4F5AD2BB">
              <w:rPr>
                <w:rFonts w:ascii="Calibri" w:hAnsi="Calibri" w:cs="Calibri"/>
                <w:color w:val="000000" w:themeColor="text1"/>
                <w:lang w:val="es-EC" w:eastAsia="es-EC"/>
              </w:rPr>
              <w:t>el sistema usará una caja de texto para cada campo con un número máximo de 20 caracteres alfanuméricos</w:t>
            </w:r>
          </w:p>
          <w:p w14:paraId="6851EFE2" w14:textId="77777777" w:rsidR="00E81DCD" w:rsidRPr="00E81DCD" w:rsidRDefault="00E81DCD" w:rsidP="00F53248">
            <w:pPr>
              <w:numPr>
                <w:ilvl w:val="0"/>
                <w:numId w:val="51"/>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Frenos</w:t>
            </w:r>
          </w:p>
          <w:p w14:paraId="68EDE76D" w14:textId="77777777" w:rsidR="00E81DCD" w:rsidRPr="00E81DCD" w:rsidRDefault="00E81DCD" w:rsidP="00F53248">
            <w:pPr>
              <w:numPr>
                <w:ilvl w:val="1"/>
                <w:numId w:val="51"/>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Permitirá el ingreso del modelo, la marca y el precio</w:t>
            </w:r>
          </w:p>
          <w:p w14:paraId="5CD988E3" w14:textId="4471C124" w:rsidR="00E81DCD" w:rsidRPr="00E81DCD" w:rsidRDefault="645A5162" w:rsidP="00F53248">
            <w:pPr>
              <w:numPr>
                <w:ilvl w:val="1"/>
                <w:numId w:val="51"/>
              </w:numPr>
              <w:suppressAutoHyphens w:val="0"/>
              <w:textAlignment w:val="baseline"/>
              <w:rPr>
                <w:rFonts w:ascii="Calibri" w:hAnsi="Calibri" w:cs="Calibri"/>
                <w:color w:val="000000" w:themeColor="text1"/>
              </w:rPr>
            </w:pPr>
            <w:r w:rsidRPr="4F5AD2BB">
              <w:rPr>
                <w:rFonts w:ascii="Calibri" w:hAnsi="Calibri" w:cs="Calibri"/>
                <w:color w:val="000000" w:themeColor="text1"/>
                <w:lang w:val="es-EC" w:eastAsia="es-EC"/>
              </w:rPr>
              <w:t>El sistema usará una caja de texto para cada campo con un número máximo de 20 caracteres alfanuméricos</w:t>
            </w:r>
          </w:p>
          <w:p w14:paraId="1373217E" w14:textId="77777777" w:rsidR="00E81DCD" w:rsidRPr="00E81DCD" w:rsidRDefault="00E81DCD" w:rsidP="00F53248">
            <w:pPr>
              <w:numPr>
                <w:ilvl w:val="0"/>
                <w:numId w:val="52"/>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Motor</w:t>
            </w:r>
          </w:p>
          <w:p w14:paraId="356CC9F0" w14:textId="77777777" w:rsidR="00E81DCD" w:rsidRPr="00E81DCD" w:rsidRDefault="00E81DCD" w:rsidP="00F53248">
            <w:pPr>
              <w:numPr>
                <w:ilvl w:val="1"/>
                <w:numId w:val="52"/>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Permitirá el ingreso del tipo, modelo, marca y el año </w:t>
            </w:r>
          </w:p>
          <w:p w14:paraId="77A52294" w14:textId="5F250CEC" w:rsidR="00E81DCD" w:rsidRPr="00E81DCD" w:rsidRDefault="645A5162" w:rsidP="00F53248">
            <w:pPr>
              <w:numPr>
                <w:ilvl w:val="1"/>
                <w:numId w:val="52"/>
              </w:numPr>
              <w:suppressAutoHyphens w:val="0"/>
              <w:rPr>
                <w:rFonts w:ascii="Calibri" w:hAnsi="Calibri" w:cs="Calibri"/>
                <w:color w:val="000000" w:themeColor="text1"/>
                <w:lang w:val="es-EC" w:eastAsia="es-EC"/>
              </w:rPr>
            </w:pPr>
            <w:r w:rsidRPr="4F5AD2BB">
              <w:rPr>
                <w:rFonts w:ascii="Calibri" w:hAnsi="Calibri" w:cs="Calibri"/>
                <w:color w:val="000000" w:themeColor="text1"/>
                <w:lang w:val="es-EC" w:eastAsia="es-EC"/>
              </w:rPr>
              <w:t>El sistema usará una caja de texto para cada campo con un número máximo de 20 caracteres alfanuméricos</w:t>
            </w:r>
          </w:p>
          <w:p w14:paraId="443AF20E" w14:textId="77777777" w:rsidR="00E81DCD" w:rsidRPr="00E81DCD" w:rsidRDefault="00E81DCD" w:rsidP="00F53248">
            <w:pPr>
              <w:numPr>
                <w:ilvl w:val="0"/>
                <w:numId w:val="53"/>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parabrisas y ventanas </w:t>
            </w:r>
          </w:p>
          <w:p w14:paraId="45C09A77" w14:textId="77777777" w:rsidR="00E81DCD" w:rsidRPr="00E81DCD" w:rsidRDefault="00E81DCD" w:rsidP="00F53248">
            <w:pPr>
              <w:numPr>
                <w:ilvl w:val="1"/>
                <w:numId w:val="53"/>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Permitirá el ingreso de las medidas exactas (anchos, largo y espesor), marca, modelo y precio.</w:t>
            </w:r>
          </w:p>
          <w:p w14:paraId="007DCDA8" w14:textId="0A237085" w:rsidR="00E81DCD" w:rsidRPr="00E81DCD" w:rsidRDefault="645A5162" w:rsidP="00F53248">
            <w:pPr>
              <w:numPr>
                <w:ilvl w:val="1"/>
                <w:numId w:val="53"/>
              </w:numPr>
              <w:suppressAutoHyphens w:val="0"/>
              <w:rPr>
                <w:rFonts w:ascii="Calibri" w:hAnsi="Calibri" w:cs="Calibri"/>
                <w:color w:val="000000" w:themeColor="text1"/>
                <w:lang w:val="es-EC" w:eastAsia="es-EC"/>
              </w:rPr>
            </w:pPr>
            <w:r w:rsidRPr="4F5AD2BB">
              <w:rPr>
                <w:rFonts w:ascii="Calibri" w:hAnsi="Calibri" w:cs="Calibri"/>
                <w:color w:val="000000" w:themeColor="text1"/>
                <w:lang w:val="es-EC" w:eastAsia="es-EC"/>
              </w:rPr>
              <w:lastRenderedPageBreak/>
              <w:t>El sistema usará una caja de texto para cada campo con un número máximo de 20 caracteres alfanuméricos</w:t>
            </w:r>
          </w:p>
          <w:p w14:paraId="0FC7360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el ingreso de un código identificador para cada parte del auto por vehículo contemplado en el sistema que permitirá identificarlas y no permitirá el ingreso de partes adicionales de auto con diferentes códigos de vehículo. ejemplo: se registra las llantas de un vehículo y se le asocia su código identificador, este no podrá aparecer el en registro de otro vehículo. </w:t>
            </w:r>
          </w:p>
        </w:tc>
      </w:tr>
      <w:tr w:rsidR="00E81DCD" w:rsidRPr="00E81DCD" w14:paraId="06C1A8E9" w14:textId="77777777" w:rsidTr="4F5AD2BB">
        <w:trPr>
          <w:trHeight w:val="942"/>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038941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Fecha de revisión y versión:</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7FE9A50"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16/12/2021</w:t>
            </w:r>
          </w:p>
          <w:p w14:paraId="4D521B0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440966CD" w14:textId="77777777" w:rsidTr="4F5AD2BB">
        <w:trPr>
          <w:trHeight w:val="369"/>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AA051EA"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485714D"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Alta</w:t>
            </w:r>
          </w:p>
        </w:tc>
      </w:tr>
    </w:tbl>
    <w:p w14:paraId="450EA2D7" w14:textId="77777777" w:rsidR="00E81DCD" w:rsidRPr="00E81DCD" w:rsidRDefault="00E81DCD" w:rsidP="00E81DCD">
      <w:pPr>
        <w:suppressAutoHyphens w:val="0"/>
        <w:spacing w:after="24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2097"/>
        <w:gridCol w:w="7521"/>
      </w:tblGrid>
      <w:tr w:rsidR="00E81DCD" w:rsidRPr="00E81DCD" w14:paraId="0BDCFBFF" w14:textId="77777777" w:rsidTr="4F5AD2BB">
        <w:trPr>
          <w:trHeight w:val="354"/>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C2920CF"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FDDC51B"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RF-18</w:t>
            </w:r>
          </w:p>
        </w:tc>
      </w:tr>
      <w:tr w:rsidR="00E81DCD" w:rsidRPr="00E81DCD" w14:paraId="29E5857F" w14:textId="77777777" w:rsidTr="4F5AD2BB">
        <w:trPr>
          <w:trHeight w:val="390"/>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19223AB"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EF2A78F" w14:textId="124B64D3" w:rsidR="00E81DCD" w:rsidRPr="00E81DCD" w:rsidRDefault="297F45E6" w:rsidP="00E81DCD">
            <w:pPr>
              <w:suppressAutoHyphens w:val="0"/>
              <w:rPr>
                <w:lang w:val="es-EC" w:eastAsia="es-EC"/>
              </w:rPr>
            </w:pPr>
            <w:r w:rsidRPr="571C7E03">
              <w:rPr>
                <w:rFonts w:ascii="Calibri" w:hAnsi="Calibri" w:cs="Calibri"/>
                <w:color w:val="000000" w:themeColor="text1"/>
                <w:lang w:val="es-EC" w:eastAsia="es-EC"/>
              </w:rPr>
              <w:t>Registrar c</w:t>
            </w:r>
            <w:r w:rsidR="587EA672" w:rsidRPr="571C7E03">
              <w:rPr>
                <w:rFonts w:ascii="Calibri" w:hAnsi="Calibri" w:cs="Calibri"/>
                <w:color w:val="000000" w:themeColor="text1"/>
                <w:lang w:val="es-EC" w:eastAsia="es-EC"/>
              </w:rPr>
              <w:t>lientes</w:t>
            </w:r>
          </w:p>
        </w:tc>
      </w:tr>
      <w:tr w:rsidR="00E81DCD" w:rsidRPr="00E81DCD" w14:paraId="2878D90D" w14:textId="77777777" w:rsidTr="4F5AD2BB">
        <w:trPr>
          <w:trHeight w:val="284"/>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B0F8E27"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2D58B65"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el ingreso de la nómina de clientes que maneja la empresa “Camioncitos S.A”</w:t>
            </w:r>
          </w:p>
        </w:tc>
      </w:tr>
      <w:tr w:rsidR="00E81DCD" w:rsidRPr="00E81DCD" w14:paraId="0D3C4CFE" w14:textId="77777777" w:rsidTr="4F5AD2BB">
        <w:trPr>
          <w:trHeight w:val="187"/>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97D5DC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1FB85C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Funcional - Datos</w:t>
            </w:r>
          </w:p>
        </w:tc>
      </w:tr>
      <w:tr w:rsidR="00E81DCD" w:rsidRPr="00E81DCD" w14:paraId="666DD273" w14:textId="77777777" w:rsidTr="4F5AD2BB">
        <w:trPr>
          <w:trHeight w:val="1310"/>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357E38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B0F65F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ingresar los clientes que tenga la empresa “Camioncitos S.A” mediante un formulario que solicitará los siguientes datos:</w:t>
            </w:r>
          </w:p>
          <w:p w14:paraId="2FAF506D" w14:textId="77777777" w:rsidR="00E81DCD" w:rsidRPr="00E81DCD" w:rsidRDefault="00E81DCD" w:rsidP="00F53248">
            <w:pPr>
              <w:numPr>
                <w:ilvl w:val="0"/>
                <w:numId w:val="54"/>
              </w:numPr>
              <w:suppressAutoHyphens w:val="0"/>
              <w:spacing w:before="240"/>
              <w:jc w:val="both"/>
              <w:textAlignment w:val="baseline"/>
              <w:rPr>
                <w:rFonts w:ascii="Calibri" w:hAnsi="Calibri" w:cs="Calibri"/>
                <w:color w:val="000000"/>
                <w:lang w:val="es-EC" w:eastAsia="es-EC"/>
              </w:rPr>
            </w:pPr>
            <w:r w:rsidRPr="00E81DCD">
              <w:rPr>
                <w:rFonts w:ascii="Calibri" w:hAnsi="Calibri" w:cs="Calibri"/>
                <w:color w:val="000000"/>
                <w:lang w:val="es-EC" w:eastAsia="es-EC"/>
              </w:rPr>
              <w:t>Nombres completos.</w:t>
            </w:r>
          </w:p>
          <w:p w14:paraId="307DF604" w14:textId="77777777" w:rsidR="00E81DCD" w:rsidRPr="00E81DCD" w:rsidRDefault="00E81DCD" w:rsidP="00F53248">
            <w:pPr>
              <w:numPr>
                <w:ilvl w:val="1"/>
                <w:numId w:val="54"/>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51A03561" w14:textId="77777777" w:rsidR="00E81DCD" w:rsidRPr="00E81DCD" w:rsidRDefault="00E81DCD" w:rsidP="00F53248">
            <w:pPr>
              <w:numPr>
                <w:ilvl w:val="1"/>
                <w:numId w:val="54"/>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12 caracteres alfanuméricos.</w:t>
            </w:r>
          </w:p>
          <w:p w14:paraId="4CA974F3" w14:textId="39EDA3E9" w:rsidR="00E81DCD" w:rsidRPr="00E81DCD" w:rsidRDefault="645A5162" w:rsidP="00F53248">
            <w:pPr>
              <w:numPr>
                <w:ilvl w:val="1"/>
                <w:numId w:val="54"/>
              </w:numPr>
              <w:suppressAutoHyphens w:val="0"/>
              <w:jc w:val="both"/>
              <w:textAlignment w:val="baseline"/>
              <w:rPr>
                <w:rFonts w:ascii="Calibri" w:hAnsi="Calibri" w:cs="Calibri"/>
                <w:color w:val="000000" w:themeColor="text1"/>
              </w:rPr>
            </w:pPr>
            <w:r w:rsidRPr="4F5AD2BB">
              <w:rPr>
                <w:rFonts w:ascii="Calibri" w:hAnsi="Calibri" w:cs="Calibri"/>
                <w:color w:val="000000" w:themeColor="text1"/>
                <w:lang w:val="es-EC" w:eastAsia="es-EC"/>
              </w:rPr>
              <w:t xml:space="preserve">El sistema presentará el texto en fuente de Times New </w:t>
            </w:r>
            <w:proofErr w:type="spellStart"/>
            <w:r w:rsidRPr="4F5AD2BB">
              <w:rPr>
                <w:rFonts w:ascii="Calibri" w:hAnsi="Calibri" w:cs="Calibri"/>
                <w:color w:val="000000" w:themeColor="text1"/>
                <w:lang w:val="es-EC" w:eastAsia="es-EC"/>
              </w:rPr>
              <w:t>Roman</w:t>
            </w:r>
            <w:proofErr w:type="spellEnd"/>
            <w:r w:rsidRPr="4F5AD2BB">
              <w:rPr>
                <w:rFonts w:ascii="Calibri" w:hAnsi="Calibri" w:cs="Calibri"/>
                <w:color w:val="000000" w:themeColor="text1"/>
                <w:lang w:val="es-EC" w:eastAsia="es-EC"/>
              </w:rPr>
              <w:t>–tamaño14.</w:t>
            </w:r>
          </w:p>
          <w:p w14:paraId="6D5AA669" w14:textId="77777777" w:rsidR="00E81DCD" w:rsidRPr="00E81DCD" w:rsidRDefault="00E81DCD" w:rsidP="00F53248">
            <w:pPr>
              <w:numPr>
                <w:ilvl w:val="0"/>
                <w:numId w:val="54"/>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Cédula de identidad. </w:t>
            </w:r>
          </w:p>
          <w:p w14:paraId="29C4DE4B" w14:textId="77777777" w:rsidR="00E81DCD" w:rsidRPr="00E81DCD" w:rsidRDefault="00E81DCD" w:rsidP="00F53248">
            <w:pPr>
              <w:numPr>
                <w:ilvl w:val="1"/>
                <w:numId w:val="54"/>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3F3CDDE1" w14:textId="77777777" w:rsidR="00E81DCD" w:rsidRPr="00E81DCD" w:rsidRDefault="00E81DCD" w:rsidP="00F53248">
            <w:pPr>
              <w:numPr>
                <w:ilvl w:val="1"/>
                <w:numId w:val="54"/>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validará caracteres numéricos enteros.</w:t>
            </w:r>
          </w:p>
          <w:p w14:paraId="4FF5A974" w14:textId="77777777" w:rsidR="00E81DCD" w:rsidRPr="00E81DCD" w:rsidRDefault="00E81DCD" w:rsidP="00F53248">
            <w:pPr>
              <w:numPr>
                <w:ilvl w:val="1"/>
                <w:numId w:val="54"/>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6 caracteres numéricos.</w:t>
            </w:r>
          </w:p>
          <w:p w14:paraId="3DD355C9" w14:textId="30D65075" w:rsidR="00E81DCD" w:rsidRPr="00E81DCD" w:rsidRDefault="645A5162" w:rsidP="00F53248">
            <w:pPr>
              <w:numPr>
                <w:ilvl w:val="1"/>
                <w:numId w:val="54"/>
              </w:numPr>
              <w:suppressAutoHyphens w:val="0"/>
              <w:rPr>
                <w:rFonts w:ascii="Calibri" w:hAnsi="Calibri" w:cs="Calibri"/>
                <w:color w:val="000000" w:themeColor="text1"/>
                <w:lang w:val="es-EC" w:eastAsia="es-EC"/>
              </w:rPr>
            </w:pPr>
            <w:r w:rsidRPr="4F5AD2BB">
              <w:rPr>
                <w:rFonts w:ascii="Calibri" w:hAnsi="Calibri" w:cs="Calibri"/>
                <w:color w:val="000000" w:themeColor="text1"/>
                <w:lang w:val="es-EC" w:eastAsia="es-EC"/>
              </w:rPr>
              <w:t xml:space="preserve">El sistema presentará el texto en fuente de Times New </w:t>
            </w:r>
            <w:proofErr w:type="spellStart"/>
            <w:r w:rsidRPr="4F5AD2BB">
              <w:rPr>
                <w:rFonts w:ascii="Calibri" w:hAnsi="Calibri" w:cs="Calibri"/>
                <w:color w:val="000000" w:themeColor="text1"/>
                <w:lang w:val="es-EC" w:eastAsia="es-EC"/>
              </w:rPr>
              <w:t>Roman</w:t>
            </w:r>
            <w:proofErr w:type="spellEnd"/>
            <w:r w:rsidRPr="4F5AD2BB">
              <w:rPr>
                <w:rFonts w:ascii="Calibri" w:hAnsi="Calibri" w:cs="Calibri"/>
                <w:color w:val="000000" w:themeColor="text1"/>
                <w:lang w:val="es-EC" w:eastAsia="es-EC"/>
              </w:rPr>
              <w:t xml:space="preserve"> – tamaño 14.</w:t>
            </w:r>
          </w:p>
          <w:p w14:paraId="43D0D56A" w14:textId="77777777" w:rsidR="00E81DCD" w:rsidRPr="00E81DCD" w:rsidRDefault="00E81DCD" w:rsidP="00F53248">
            <w:pPr>
              <w:numPr>
                <w:ilvl w:val="0"/>
                <w:numId w:val="55"/>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Dirección exacta</w:t>
            </w:r>
          </w:p>
          <w:p w14:paraId="43388303" w14:textId="77777777" w:rsidR="00E81DCD" w:rsidRPr="00E81DCD" w:rsidRDefault="00E81DCD" w:rsidP="00F53248">
            <w:pPr>
              <w:numPr>
                <w:ilvl w:val="1"/>
                <w:numId w:val="55"/>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63B92CC8" w14:textId="77777777" w:rsidR="00E81DCD" w:rsidRPr="00E81DCD" w:rsidRDefault="00E81DCD" w:rsidP="00F53248">
            <w:pPr>
              <w:numPr>
                <w:ilvl w:val="1"/>
                <w:numId w:val="55"/>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validará caracteres alfanuméricos enteros.</w:t>
            </w:r>
          </w:p>
          <w:p w14:paraId="44B66621" w14:textId="77777777" w:rsidR="00E81DCD" w:rsidRPr="00E81DCD" w:rsidRDefault="00E81DCD" w:rsidP="00F53248">
            <w:pPr>
              <w:numPr>
                <w:ilvl w:val="1"/>
                <w:numId w:val="55"/>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20 caracteres alfanuméricos.</w:t>
            </w:r>
          </w:p>
          <w:p w14:paraId="1A81F0B1" w14:textId="02737374" w:rsidR="00E81DCD" w:rsidRPr="00E81DCD" w:rsidRDefault="645A5162" w:rsidP="00F53248">
            <w:pPr>
              <w:numPr>
                <w:ilvl w:val="1"/>
                <w:numId w:val="55"/>
              </w:numPr>
              <w:suppressAutoHyphens w:val="0"/>
              <w:textAlignment w:val="baseline"/>
              <w:rPr>
                <w:rFonts w:ascii="Calibri" w:hAnsi="Calibri" w:cs="Calibri"/>
                <w:color w:val="000000"/>
                <w:lang w:val="es-EC" w:eastAsia="es-EC"/>
              </w:rPr>
            </w:pPr>
            <w:r w:rsidRPr="4F5AD2BB">
              <w:rPr>
                <w:rFonts w:ascii="Calibri" w:hAnsi="Calibri" w:cs="Calibri"/>
                <w:color w:val="000000" w:themeColor="text1"/>
                <w:lang w:val="es-EC" w:eastAsia="es-EC"/>
              </w:rPr>
              <w:lastRenderedPageBreak/>
              <w:t xml:space="preserve">El sistema presentará el texto en fuente de Times New </w:t>
            </w:r>
            <w:proofErr w:type="spellStart"/>
            <w:r w:rsidRPr="4F5AD2BB">
              <w:rPr>
                <w:rFonts w:ascii="Calibri" w:hAnsi="Calibri" w:cs="Calibri"/>
                <w:color w:val="000000" w:themeColor="text1"/>
                <w:lang w:val="es-EC" w:eastAsia="es-EC"/>
              </w:rPr>
              <w:t>Roman</w:t>
            </w:r>
            <w:proofErr w:type="spellEnd"/>
            <w:r w:rsidRPr="4F5AD2BB">
              <w:rPr>
                <w:rFonts w:ascii="Calibri" w:hAnsi="Calibri" w:cs="Calibri"/>
                <w:color w:val="000000" w:themeColor="text1"/>
                <w:lang w:val="es-EC" w:eastAsia="es-EC"/>
              </w:rPr>
              <w:t xml:space="preserve"> – tamaño 14.</w:t>
            </w:r>
          </w:p>
          <w:p w14:paraId="2DB5105C" w14:textId="77777777" w:rsidR="00E81DCD" w:rsidRPr="00E81DCD" w:rsidRDefault="00E81DCD" w:rsidP="00F53248">
            <w:pPr>
              <w:numPr>
                <w:ilvl w:val="0"/>
                <w:numId w:val="56"/>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Teléfono </w:t>
            </w:r>
          </w:p>
          <w:p w14:paraId="3156637E" w14:textId="77777777" w:rsidR="00E81DCD" w:rsidRPr="00E81DCD" w:rsidRDefault="00E81DCD" w:rsidP="00F53248">
            <w:pPr>
              <w:numPr>
                <w:ilvl w:val="1"/>
                <w:numId w:val="56"/>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05C895E5" w14:textId="77777777" w:rsidR="00E81DCD" w:rsidRPr="00E81DCD" w:rsidRDefault="00E81DCD" w:rsidP="00F53248">
            <w:pPr>
              <w:numPr>
                <w:ilvl w:val="1"/>
                <w:numId w:val="56"/>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validará caracteres numéricos enteros.</w:t>
            </w:r>
          </w:p>
          <w:p w14:paraId="73702538" w14:textId="77777777" w:rsidR="00E81DCD" w:rsidRPr="00E81DCD" w:rsidRDefault="00E81DCD" w:rsidP="00F53248">
            <w:pPr>
              <w:numPr>
                <w:ilvl w:val="1"/>
                <w:numId w:val="56"/>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10 caracteres numéricos.</w:t>
            </w:r>
          </w:p>
          <w:p w14:paraId="23C90502" w14:textId="1703E815" w:rsidR="00E81DCD" w:rsidRPr="00E81DCD" w:rsidRDefault="645A5162" w:rsidP="00F53248">
            <w:pPr>
              <w:numPr>
                <w:ilvl w:val="1"/>
                <w:numId w:val="56"/>
              </w:numPr>
              <w:suppressAutoHyphens w:val="0"/>
              <w:textAlignment w:val="baseline"/>
              <w:rPr>
                <w:rFonts w:ascii="Calibri" w:hAnsi="Calibri" w:cs="Calibri"/>
                <w:color w:val="000000" w:themeColor="text1"/>
              </w:rPr>
            </w:pPr>
            <w:r w:rsidRPr="4F5AD2BB">
              <w:rPr>
                <w:rFonts w:ascii="Calibri" w:hAnsi="Calibri" w:cs="Calibri"/>
                <w:color w:val="000000" w:themeColor="text1"/>
                <w:lang w:val="es-EC" w:eastAsia="es-EC"/>
              </w:rPr>
              <w:t xml:space="preserve">El sistema presentará el texto en fuente de Times New </w:t>
            </w:r>
            <w:proofErr w:type="spellStart"/>
            <w:r w:rsidRPr="4F5AD2BB">
              <w:rPr>
                <w:rFonts w:ascii="Calibri" w:hAnsi="Calibri" w:cs="Calibri"/>
                <w:color w:val="000000" w:themeColor="text1"/>
                <w:lang w:val="es-EC" w:eastAsia="es-EC"/>
              </w:rPr>
              <w:t>Roman</w:t>
            </w:r>
            <w:proofErr w:type="spellEnd"/>
            <w:r w:rsidRPr="4F5AD2BB">
              <w:rPr>
                <w:rFonts w:ascii="Calibri" w:hAnsi="Calibri" w:cs="Calibri"/>
                <w:color w:val="000000" w:themeColor="text1"/>
                <w:lang w:val="es-EC" w:eastAsia="es-EC"/>
              </w:rPr>
              <w:t xml:space="preserve"> – tamaño 14.</w:t>
            </w:r>
          </w:p>
          <w:p w14:paraId="445F3E88"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 xml:space="preserve">El sistema no admita el ingreso de caracteres especiales para el registro de clientes tales como: @, #, ~, </w:t>
            </w:r>
            <w:proofErr w:type="gramStart"/>
            <w:r w:rsidRPr="00E81DCD">
              <w:rPr>
                <w:rFonts w:ascii="Calibri" w:hAnsi="Calibri" w:cs="Calibri"/>
                <w:color w:val="000000"/>
                <w:lang w:val="es-EC" w:eastAsia="es-EC"/>
              </w:rPr>
              <w:t>|,€</w:t>
            </w:r>
            <w:proofErr w:type="gramEnd"/>
            <w:r w:rsidRPr="00E81DCD">
              <w:rPr>
                <w:rFonts w:ascii="Calibri" w:hAnsi="Calibri" w:cs="Calibri"/>
                <w:color w:val="000000"/>
                <w:lang w:val="es-EC" w:eastAsia="es-EC"/>
              </w:rPr>
              <w:t>,¬</w:t>
            </w:r>
          </w:p>
        </w:tc>
      </w:tr>
      <w:tr w:rsidR="00E81DCD" w:rsidRPr="00E81DCD" w14:paraId="31E73F3C" w14:textId="77777777" w:rsidTr="4F5AD2BB">
        <w:trPr>
          <w:trHeight w:val="942"/>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521D89C"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Fecha de revisión y versión:</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918B73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16/12/2021</w:t>
            </w:r>
          </w:p>
          <w:p w14:paraId="0113451A"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5E233F4C" w14:textId="77777777" w:rsidTr="4F5AD2BB">
        <w:trPr>
          <w:trHeight w:val="369"/>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71465E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B59EF17" w14:textId="77777777" w:rsidR="00E81DCD" w:rsidRPr="00E81DCD" w:rsidRDefault="00E81DCD" w:rsidP="00E81DCD">
            <w:pPr>
              <w:suppressAutoHyphens w:val="0"/>
              <w:rPr>
                <w:lang w:val="es-EC" w:eastAsia="es-EC"/>
              </w:rPr>
            </w:pPr>
            <w:r>
              <w:rPr>
                <w:rFonts w:ascii="Calibri" w:hAnsi="Calibri" w:cs="Calibri"/>
                <w:b/>
                <w:bCs/>
                <w:color w:val="000000"/>
                <w:lang w:val="es-EC" w:eastAsia="es-EC"/>
              </w:rPr>
              <w:t>M</w:t>
            </w:r>
            <w:r w:rsidRPr="00E81DCD">
              <w:rPr>
                <w:rFonts w:ascii="Calibri" w:hAnsi="Calibri" w:cs="Calibri"/>
                <w:b/>
                <w:bCs/>
                <w:color w:val="000000"/>
                <w:lang w:val="es-EC" w:eastAsia="es-EC"/>
              </w:rPr>
              <w:t>edia</w:t>
            </w:r>
          </w:p>
        </w:tc>
      </w:tr>
    </w:tbl>
    <w:p w14:paraId="717AAFBA" w14:textId="77777777" w:rsidR="00E81DCD" w:rsidRPr="00E81DCD" w:rsidRDefault="00E81DCD" w:rsidP="00E81DCD">
      <w:pPr>
        <w:suppressAutoHyphens w:val="0"/>
        <w:spacing w:after="24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2097"/>
        <w:gridCol w:w="7521"/>
      </w:tblGrid>
      <w:tr w:rsidR="00E81DCD" w:rsidRPr="00E81DCD" w14:paraId="29044AE3" w14:textId="77777777" w:rsidTr="4F5AD2BB">
        <w:trPr>
          <w:trHeight w:val="354"/>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63DB204"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820F08A"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RF-19</w:t>
            </w:r>
          </w:p>
        </w:tc>
      </w:tr>
      <w:tr w:rsidR="00E81DCD" w:rsidRPr="00E81DCD" w14:paraId="1CF6D1DB" w14:textId="77777777" w:rsidTr="4F5AD2BB">
        <w:trPr>
          <w:trHeight w:val="390"/>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CB0EEF7"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CB3C0AA"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Ingresar proveedores</w:t>
            </w:r>
          </w:p>
        </w:tc>
      </w:tr>
      <w:tr w:rsidR="00E81DCD" w:rsidRPr="00E81DCD" w14:paraId="5745352D" w14:textId="77777777" w:rsidTr="4F5AD2BB">
        <w:trPr>
          <w:trHeight w:val="284"/>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C31138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2F257AC"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el ingreso de la nómina de proveedores que maneja la empresa “Camioncitos S.A”</w:t>
            </w:r>
          </w:p>
        </w:tc>
      </w:tr>
      <w:tr w:rsidR="00E81DCD" w:rsidRPr="00E81DCD" w14:paraId="450D12C7" w14:textId="77777777" w:rsidTr="4F5AD2BB">
        <w:trPr>
          <w:trHeight w:val="187"/>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71FA42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AF31A5A"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Funcional - Datos</w:t>
            </w:r>
          </w:p>
        </w:tc>
      </w:tr>
      <w:tr w:rsidR="00E81DCD" w:rsidRPr="00E81DCD" w14:paraId="739BD491" w14:textId="77777777" w:rsidTr="4F5AD2BB">
        <w:trPr>
          <w:trHeight w:val="1310"/>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E989764"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448A9AE" w14:textId="2A16D23A" w:rsidR="18F69434" w:rsidRDefault="18F69434" w:rsidP="4F5AD2BB">
            <w:pPr>
              <w:jc w:val="both"/>
              <w:rPr>
                <w:rFonts w:ascii="Calibri" w:hAnsi="Calibri" w:cs="Calibri"/>
                <w:color w:val="000000" w:themeColor="text1"/>
                <w:lang w:val="es-EC" w:eastAsia="es-EC"/>
              </w:rPr>
            </w:pPr>
            <w:r w:rsidRPr="4F5AD2BB">
              <w:rPr>
                <w:rFonts w:ascii="Calibri" w:hAnsi="Calibri" w:cs="Calibri"/>
                <w:color w:val="000000" w:themeColor="text1"/>
                <w:lang w:val="es-EC" w:eastAsia="es-EC"/>
              </w:rPr>
              <w:t>La nómina tendrá el siguiente formato y se solicitará la siguiente información:</w:t>
            </w:r>
          </w:p>
          <w:p w14:paraId="150D6D3A" w14:textId="77777777" w:rsidR="00E81DCD" w:rsidRPr="00E81DCD" w:rsidRDefault="00E81DCD" w:rsidP="00F53248">
            <w:pPr>
              <w:numPr>
                <w:ilvl w:val="0"/>
                <w:numId w:val="57"/>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Nombres del proveedor.</w:t>
            </w:r>
          </w:p>
          <w:p w14:paraId="2C7D6634" w14:textId="77777777" w:rsidR="00E81DCD" w:rsidRPr="00E81DCD" w:rsidRDefault="00E81DCD" w:rsidP="00F53248">
            <w:pPr>
              <w:numPr>
                <w:ilvl w:val="1"/>
                <w:numId w:val="57"/>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37104B4D" w14:textId="77777777" w:rsidR="00E81DCD" w:rsidRPr="00E81DCD" w:rsidRDefault="00E81DCD" w:rsidP="00F53248">
            <w:pPr>
              <w:numPr>
                <w:ilvl w:val="1"/>
                <w:numId w:val="57"/>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12 caracteres alfanuméricos.</w:t>
            </w:r>
          </w:p>
          <w:p w14:paraId="3E481B91" w14:textId="77777777" w:rsidR="00E81DCD" w:rsidRPr="00E81DCD" w:rsidRDefault="00E81DCD" w:rsidP="00F53248">
            <w:pPr>
              <w:numPr>
                <w:ilvl w:val="1"/>
                <w:numId w:val="57"/>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375A2EED" w14:textId="77777777" w:rsidR="00E81DCD" w:rsidRPr="00E81DCD" w:rsidRDefault="00E81DCD" w:rsidP="00F53248">
            <w:pPr>
              <w:numPr>
                <w:ilvl w:val="0"/>
                <w:numId w:val="57"/>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RUC. </w:t>
            </w:r>
          </w:p>
          <w:p w14:paraId="002410B4" w14:textId="77777777" w:rsidR="00E81DCD" w:rsidRPr="00E81DCD" w:rsidRDefault="00E81DCD" w:rsidP="00F53248">
            <w:pPr>
              <w:numPr>
                <w:ilvl w:val="1"/>
                <w:numId w:val="57"/>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401028C3" w14:textId="77777777" w:rsidR="00E81DCD" w:rsidRPr="00E81DCD" w:rsidRDefault="00E81DCD" w:rsidP="00F53248">
            <w:pPr>
              <w:numPr>
                <w:ilvl w:val="1"/>
                <w:numId w:val="57"/>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validará caracteres numéricos enteros.</w:t>
            </w:r>
          </w:p>
          <w:p w14:paraId="7621D5F1" w14:textId="77777777" w:rsidR="00E81DCD" w:rsidRPr="00E81DCD" w:rsidRDefault="00E81DCD" w:rsidP="00F53248">
            <w:pPr>
              <w:numPr>
                <w:ilvl w:val="1"/>
                <w:numId w:val="57"/>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11 caracteres numéricos.</w:t>
            </w:r>
          </w:p>
          <w:p w14:paraId="564D9347" w14:textId="77777777" w:rsidR="00E81DCD" w:rsidRPr="00E81DCD" w:rsidRDefault="00E81DCD" w:rsidP="00F53248">
            <w:pPr>
              <w:numPr>
                <w:ilvl w:val="1"/>
                <w:numId w:val="57"/>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4B708FCD" w14:textId="77777777" w:rsidR="00E81DCD" w:rsidRPr="00E81DCD" w:rsidRDefault="00E81DCD" w:rsidP="00F53248">
            <w:pPr>
              <w:numPr>
                <w:ilvl w:val="0"/>
                <w:numId w:val="5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Dirección exacta</w:t>
            </w:r>
          </w:p>
          <w:p w14:paraId="7A0A1ACF" w14:textId="77777777" w:rsidR="00E81DCD" w:rsidRPr="00E81DCD" w:rsidRDefault="00E81DCD" w:rsidP="00F53248">
            <w:pPr>
              <w:numPr>
                <w:ilvl w:val="1"/>
                <w:numId w:val="58"/>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23A80CA7" w14:textId="77777777" w:rsidR="00E81DCD" w:rsidRPr="00E81DCD" w:rsidRDefault="00E81DCD" w:rsidP="00F53248">
            <w:pPr>
              <w:numPr>
                <w:ilvl w:val="1"/>
                <w:numId w:val="58"/>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validará caracteres alfanuméricos.</w:t>
            </w:r>
          </w:p>
          <w:p w14:paraId="7C9BBEBD" w14:textId="77777777" w:rsidR="00E81DCD" w:rsidRPr="00E81DCD" w:rsidRDefault="00E81DCD" w:rsidP="00F53248">
            <w:pPr>
              <w:numPr>
                <w:ilvl w:val="1"/>
                <w:numId w:val="58"/>
              </w:numPr>
              <w:suppressAutoHyphens w:val="0"/>
              <w:jc w:val="both"/>
              <w:textAlignment w:val="baseline"/>
              <w:rPr>
                <w:color w:val="000000"/>
                <w:lang w:val="es-EC" w:eastAsia="es-EC"/>
              </w:rPr>
            </w:pPr>
            <w:r w:rsidRPr="00E81DCD">
              <w:rPr>
                <w:rFonts w:ascii="Calibri" w:hAnsi="Calibri" w:cs="Calibri"/>
                <w:color w:val="000000"/>
                <w:lang w:val="es-EC" w:eastAsia="es-EC"/>
              </w:rPr>
              <w:lastRenderedPageBreak/>
              <w:t>El sistema aceptará una capacidad de 20 caracteres alfanuméricos.</w:t>
            </w:r>
          </w:p>
          <w:p w14:paraId="2F62FD6C" w14:textId="77777777" w:rsidR="00E81DCD" w:rsidRPr="00E81DCD" w:rsidRDefault="00E81DCD" w:rsidP="00F53248">
            <w:pPr>
              <w:numPr>
                <w:ilvl w:val="1"/>
                <w:numId w:val="58"/>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p w14:paraId="1D5EC606" w14:textId="77777777" w:rsidR="00E81DCD" w:rsidRPr="00E81DCD" w:rsidRDefault="00E81DCD" w:rsidP="00F53248">
            <w:pPr>
              <w:numPr>
                <w:ilvl w:val="0"/>
                <w:numId w:val="59"/>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Teléfono </w:t>
            </w:r>
          </w:p>
          <w:p w14:paraId="6E95701E" w14:textId="77777777" w:rsidR="00E81DCD" w:rsidRPr="00E81DCD" w:rsidRDefault="00E81DCD" w:rsidP="00F53248">
            <w:pPr>
              <w:numPr>
                <w:ilvl w:val="1"/>
                <w:numId w:val="59"/>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1997BCF7" w14:textId="77777777" w:rsidR="00E81DCD" w:rsidRPr="00E81DCD" w:rsidRDefault="00E81DCD" w:rsidP="00F53248">
            <w:pPr>
              <w:numPr>
                <w:ilvl w:val="1"/>
                <w:numId w:val="59"/>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validará caracteres numéricos enteros.</w:t>
            </w:r>
          </w:p>
          <w:p w14:paraId="4511EFF1" w14:textId="77777777" w:rsidR="00E81DCD" w:rsidRPr="00E81DCD" w:rsidRDefault="00E81DCD" w:rsidP="00F53248">
            <w:pPr>
              <w:numPr>
                <w:ilvl w:val="1"/>
                <w:numId w:val="59"/>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10 caracteres numéricos.</w:t>
            </w:r>
          </w:p>
          <w:p w14:paraId="5D300DCB" w14:textId="77777777" w:rsidR="00E81DCD" w:rsidRPr="00E81DCD" w:rsidRDefault="00E81DCD" w:rsidP="00F53248">
            <w:pPr>
              <w:numPr>
                <w:ilvl w:val="1"/>
                <w:numId w:val="59"/>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r w:rsidRPr="00E81DCD">
              <w:rPr>
                <w:rFonts w:ascii="Calibri" w:hAnsi="Calibri" w:cs="Calibri"/>
                <w:color w:val="000000"/>
                <w:lang w:val="es-EC" w:eastAsia="es-EC"/>
              </w:rPr>
              <w:br/>
            </w:r>
          </w:p>
          <w:p w14:paraId="0215F8BC"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 xml:space="preserve">El sistema no admita el ingreso de caracteres especiales para el registro de proveedores tales como: @, #, ~, </w:t>
            </w:r>
            <w:proofErr w:type="gramStart"/>
            <w:r w:rsidRPr="00E81DCD">
              <w:rPr>
                <w:rFonts w:ascii="Calibri" w:hAnsi="Calibri" w:cs="Calibri"/>
                <w:color w:val="000000"/>
                <w:lang w:val="es-EC" w:eastAsia="es-EC"/>
              </w:rPr>
              <w:t>|,€</w:t>
            </w:r>
            <w:proofErr w:type="gramEnd"/>
            <w:r w:rsidRPr="00E81DCD">
              <w:rPr>
                <w:rFonts w:ascii="Calibri" w:hAnsi="Calibri" w:cs="Calibri"/>
                <w:color w:val="000000"/>
                <w:lang w:val="es-EC" w:eastAsia="es-EC"/>
              </w:rPr>
              <w:t>,¬</w:t>
            </w:r>
          </w:p>
        </w:tc>
      </w:tr>
      <w:tr w:rsidR="00E81DCD" w:rsidRPr="00E81DCD" w14:paraId="6D3EE978" w14:textId="77777777" w:rsidTr="4F5AD2BB">
        <w:trPr>
          <w:trHeight w:val="942"/>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8A650B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Fecha de revisión y versión:</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073B5C6"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16/12/2021</w:t>
            </w:r>
          </w:p>
          <w:p w14:paraId="5B07166E"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542F3E7E" w14:textId="77777777" w:rsidTr="4F5AD2BB">
        <w:trPr>
          <w:trHeight w:val="369"/>
        </w:trPr>
        <w:tc>
          <w:tcPr>
            <w:tcW w:w="21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FAB6E9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A67843D" w14:textId="77777777" w:rsidR="00E81DCD" w:rsidRPr="00E81DCD" w:rsidRDefault="00E81DCD" w:rsidP="00E81DCD">
            <w:pPr>
              <w:suppressAutoHyphens w:val="0"/>
              <w:rPr>
                <w:lang w:val="es-EC" w:eastAsia="es-EC"/>
              </w:rPr>
            </w:pPr>
            <w:r>
              <w:rPr>
                <w:rFonts w:ascii="Calibri" w:hAnsi="Calibri" w:cs="Calibri"/>
                <w:b/>
                <w:bCs/>
                <w:color w:val="000000"/>
                <w:lang w:val="es-EC" w:eastAsia="es-EC"/>
              </w:rPr>
              <w:t>M</w:t>
            </w:r>
            <w:r w:rsidRPr="00E81DCD">
              <w:rPr>
                <w:rFonts w:ascii="Calibri" w:hAnsi="Calibri" w:cs="Calibri"/>
                <w:b/>
                <w:bCs/>
                <w:color w:val="000000"/>
                <w:lang w:val="es-EC" w:eastAsia="es-EC"/>
              </w:rPr>
              <w:t>edia</w:t>
            </w:r>
          </w:p>
        </w:tc>
      </w:tr>
    </w:tbl>
    <w:p w14:paraId="56EE48EE" w14:textId="77777777" w:rsidR="00E81DCD" w:rsidRPr="00E81DCD" w:rsidRDefault="00E81DCD" w:rsidP="00E81DCD">
      <w:pPr>
        <w:suppressAutoHyphens w:val="0"/>
        <w:rPr>
          <w:lang w:val="es-EC" w:eastAsia="es-EC"/>
        </w:rPr>
      </w:pPr>
    </w:p>
    <w:tbl>
      <w:tblPr>
        <w:tblW w:w="0" w:type="auto"/>
        <w:tblCellMar>
          <w:top w:w="15" w:type="dxa"/>
          <w:left w:w="15" w:type="dxa"/>
          <w:bottom w:w="15" w:type="dxa"/>
          <w:right w:w="15" w:type="dxa"/>
        </w:tblCellMar>
        <w:tblLook w:val="04A0" w:firstRow="1" w:lastRow="0" w:firstColumn="1" w:lastColumn="0" w:noHBand="0" w:noVBand="1"/>
      </w:tblPr>
      <w:tblGrid>
        <w:gridCol w:w="1963"/>
        <w:gridCol w:w="7655"/>
      </w:tblGrid>
      <w:tr w:rsidR="00E81DCD" w:rsidRPr="00E81DCD" w14:paraId="2F3BBC49" w14:textId="77777777" w:rsidTr="4F5AD2BB">
        <w:trPr>
          <w:trHeight w:val="35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A65E7D2"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8AD7D11"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RF-20</w:t>
            </w:r>
          </w:p>
        </w:tc>
      </w:tr>
      <w:tr w:rsidR="00E81DCD" w:rsidRPr="00E81DCD" w14:paraId="3AB73777" w14:textId="77777777" w:rsidTr="4F5AD2BB">
        <w:trPr>
          <w:trHeight w:val="39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3771D6A"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B2F4F13"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Registrar Bodegas</w:t>
            </w:r>
          </w:p>
        </w:tc>
      </w:tr>
      <w:tr w:rsidR="00E81DCD" w:rsidRPr="00E81DCD" w14:paraId="469F18BE" w14:textId="77777777" w:rsidTr="4F5AD2BB">
        <w:trPr>
          <w:trHeight w:val="284"/>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D9D083B"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7CF9F2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El sistema permitirá el registro de las bodegas de los proveedores </w:t>
            </w:r>
          </w:p>
        </w:tc>
      </w:tr>
      <w:tr w:rsidR="00E81DCD" w:rsidRPr="00E81DCD" w14:paraId="19FC5FB0" w14:textId="77777777" w:rsidTr="4F5AD2BB">
        <w:trPr>
          <w:trHeight w:val="187"/>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AE76FF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681B98A"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Funcional - Datos</w:t>
            </w:r>
          </w:p>
        </w:tc>
      </w:tr>
      <w:tr w:rsidR="00E81DCD" w:rsidRPr="00E81DCD" w14:paraId="7AD851E6" w14:textId="77777777" w:rsidTr="4F5AD2BB">
        <w:trPr>
          <w:trHeight w:val="1310"/>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3974CD0"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908EB2C" w14:textId="2BCA9A43" w:rsidR="00E81DCD" w:rsidRPr="00E81DCD" w:rsidRDefault="587EA672" w:rsidP="00E81DCD">
            <w:pPr>
              <w:suppressAutoHyphens w:val="0"/>
              <w:rPr>
                <w:lang w:val="es-EC" w:eastAsia="es-EC"/>
              </w:rPr>
            </w:pPr>
            <w:r w:rsidRPr="571C7E03">
              <w:rPr>
                <w:rFonts w:ascii="Calibri" w:hAnsi="Calibri" w:cs="Calibri"/>
                <w:color w:val="000000" w:themeColor="text1"/>
                <w:lang w:val="es-EC" w:eastAsia="es-EC"/>
              </w:rPr>
              <w:t>El sistema permitirá el ingreso de datos de las bodegas que hacen uso los proveedores para surtir materiales a la empresa “Camioncitos S.A”, mediante un formulario de dato que contendrá lo siguiente:</w:t>
            </w:r>
          </w:p>
          <w:p w14:paraId="1FE15DBF" w14:textId="77777777" w:rsidR="00E81DCD" w:rsidRPr="00E81DCD" w:rsidRDefault="00E81DCD" w:rsidP="00F53248">
            <w:pPr>
              <w:numPr>
                <w:ilvl w:val="0"/>
                <w:numId w:val="60"/>
              </w:numPr>
              <w:suppressAutoHyphens w:val="0"/>
              <w:spacing w:before="240"/>
              <w:jc w:val="both"/>
              <w:textAlignment w:val="baseline"/>
              <w:rPr>
                <w:rFonts w:ascii="Calibri" w:hAnsi="Calibri" w:cs="Calibri"/>
                <w:color w:val="000000"/>
                <w:lang w:val="es-EC" w:eastAsia="es-EC"/>
              </w:rPr>
            </w:pPr>
            <w:r w:rsidRPr="00E81DCD">
              <w:rPr>
                <w:rFonts w:ascii="Calibri" w:hAnsi="Calibri" w:cs="Calibri"/>
                <w:color w:val="000000"/>
                <w:lang w:val="es-EC" w:eastAsia="es-EC"/>
              </w:rPr>
              <w:t>Número de identificación.</w:t>
            </w:r>
          </w:p>
          <w:p w14:paraId="319AE634" w14:textId="77777777" w:rsidR="00E81DCD" w:rsidRPr="00E81DCD" w:rsidRDefault="00E81DCD" w:rsidP="00F53248">
            <w:pPr>
              <w:numPr>
                <w:ilvl w:val="1"/>
                <w:numId w:val="60"/>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2EEEEBD2" w14:textId="77777777" w:rsidR="00E81DCD" w:rsidRPr="00E81DCD" w:rsidRDefault="00E81DCD" w:rsidP="00F53248">
            <w:pPr>
              <w:numPr>
                <w:ilvl w:val="1"/>
                <w:numId w:val="60"/>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validará caracteres numéricos enteros.</w:t>
            </w:r>
          </w:p>
          <w:p w14:paraId="50F6AC74" w14:textId="77777777" w:rsidR="00E81DCD" w:rsidRPr="00E81DCD" w:rsidRDefault="00E81DCD" w:rsidP="00F53248">
            <w:pPr>
              <w:numPr>
                <w:ilvl w:val="1"/>
                <w:numId w:val="60"/>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6 caracteres numéricos.</w:t>
            </w:r>
          </w:p>
          <w:p w14:paraId="47623084" w14:textId="58C01C12" w:rsidR="00E81DCD" w:rsidRPr="00E81DCD" w:rsidRDefault="645A5162" w:rsidP="00F53248">
            <w:pPr>
              <w:numPr>
                <w:ilvl w:val="1"/>
                <w:numId w:val="60"/>
              </w:numPr>
              <w:suppressAutoHyphens w:val="0"/>
              <w:jc w:val="both"/>
              <w:textAlignment w:val="baseline"/>
              <w:rPr>
                <w:rFonts w:ascii="Calibri" w:hAnsi="Calibri" w:cs="Calibri"/>
                <w:color w:val="000000" w:themeColor="text1"/>
              </w:rPr>
            </w:pPr>
            <w:r w:rsidRPr="4F5AD2BB">
              <w:rPr>
                <w:rFonts w:ascii="Calibri" w:hAnsi="Calibri" w:cs="Calibri"/>
                <w:color w:val="000000" w:themeColor="text1"/>
                <w:lang w:val="es-EC" w:eastAsia="es-EC"/>
              </w:rPr>
              <w:t xml:space="preserve">El sistema presentará el texto en fuente de Times New </w:t>
            </w:r>
            <w:proofErr w:type="spellStart"/>
            <w:r w:rsidRPr="4F5AD2BB">
              <w:rPr>
                <w:rFonts w:ascii="Calibri" w:hAnsi="Calibri" w:cs="Calibri"/>
                <w:color w:val="000000" w:themeColor="text1"/>
                <w:lang w:val="es-EC" w:eastAsia="es-EC"/>
              </w:rPr>
              <w:t>Roman</w:t>
            </w:r>
            <w:proofErr w:type="spellEnd"/>
            <w:r w:rsidRPr="4F5AD2BB">
              <w:rPr>
                <w:rFonts w:ascii="Calibri" w:hAnsi="Calibri" w:cs="Calibri"/>
                <w:color w:val="000000" w:themeColor="text1"/>
                <w:lang w:val="es-EC" w:eastAsia="es-EC"/>
              </w:rPr>
              <w:t xml:space="preserve"> – tamaño 14.</w:t>
            </w:r>
          </w:p>
          <w:p w14:paraId="51BD9BBA" w14:textId="77777777" w:rsidR="00E81DCD" w:rsidRPr="00E81DCD" w:rsidRDefault="00E81DCD" w:rsidP="00F53248">
            <w:pPr>
              <w:numPr>
                <w:ilvl w:val="0"/>
                <w:numId w:val="60"/>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Dirección </w:t>
            </w:r>
          </w:p>
          <w:p w14:paraId="791214EB" w14:textId="77777777" w:rsidR="00E81DCD" w:rsidRPr="00E81DCD" w:rsidRDefault="00E81DCD" w:rsidP="00F53248">
            <w:pPr>
              <w:numPr>
                <w:ilvl w:val="1"/>
                <w:numId w:val="60"/>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usará caja de texto.</w:t>
            </w:r>
          </w:p>
          <w:p w14:paraId="09EF779F" w14:textId="77777777" w:rsidR="00E81DCD" w:rsidRPr="00E81DCD" w:rsidRDefault="00E81DCD" w:rsidP="00F53248">
            <w:pPr>
              <w:numPr>
                <w:ilvl w:val="1"/>
                <w:numId w:val="60"/>
              </w:numPr>
              <w:suppressAutoHyphens w:val="0"/>
              <w:jc w:val="both"/>
              <w:textAlignment w:val="baseline"/>
              <w:rPr>
                <w:rFonts w:ascii="Calibri" w:hAnsi="Calibri" w:cs="Calibri"/>
                <w:color w:val="000000"/>
                <w:lang w:val="es-EC" w:eastAsia="es-EC"/>
              </w:rPr>
            </w:pPr>
            <w:r w:rsidRPr="00E81DCD">
              <w:rPr>
                <w:rFonts w:ascii="Calibri" w:hAnsi="Calibri" w:cs="Calibri"/>
                <w:color w:val="000000"/>
                <w:lang w:val="es-EC" w:eastAsia="es-EC"/>
              </w:rPr>
              <w:t>El sistema validará caracteres alfanuméricos.</w:t>
            </w:r>
          </w:p>
          <w:p w14:paraId="520636B2" w14:textId="77777777" w:rsidR="00E81DCD" w:rsidRPr="00E81DCD" w:rsidRDefault="00E81DCD" w:rsidP="00F53248">
            <w:pPr>
              <w:numPr>
                <w:ilvl w:val="1"/>
                <w:numId w:val="60"/>
              </w:numPr>
              <w:suppressAutoHyphens w:val="0"/>
              <w:jc w:val="both"/>
              <w:textAlignment w:val="baseline"/>
              <w:rPr>
                <w:color w:val="000000"/>
                <w:lang w:val="es-EC" w:eastAsia="es-EC"/>
              </w:rPr>
            </w:pPr>
            <w:r w:rsidRPr="00E81DCD">
              <w:rPr>
                <w:rFonts w:ascii="Calibri" w:hAnsi="Calibri" w:cs="Calibri"/>
                <w:color w:val="000000"/>
                <w:lang w:val="es-EC" w:eastAsia="es-EC"/>
              </w:rPr>
              <w:t>El sistema aceptará una capacidad de 20 caracteres alfanuméricos.</w:t>
            </w:r>
          </w:p>
          <w:p w14:paraId="14F30A0A" w14:textId="77777777" w:rsidR="00E81DCD" w:rsidRPr="00E81DCD" w:rsidRDefault="00E81DCD" w:rsidP="00F53248">
            <w:pPr>
              <w:numPr>
                <w:ilvl w:val="1"/>
                <w:numId w:val="60"/>
              </w:numPr>
              <w:suppressAutoHyphens w:val="0"/>
              <w:textAlignment w:val="baseline"/>
              <w:rPr>
                <w:rFonts w:ascii="Calibri" w:hAnsi="Calibri" w:cs="Calibri"/>
                <w:color w:val="000000"/>
                <w:lang w:val="es-EC" w:eastAsia="es-EC"/>
              </w:rPr>
            </w:pPr>
            <w:r w:rsidRPr="00E81DCD">
              <w:rPr>
                <w:rFonts w:ascii="Calibri" w:hAnsi="Calibri" w:cs="Calibri"/>
                <w:color w:val="000000"/>
                <w:lang w:val="es-EC" w:eastAsia="es-EC"/>
              </w:rPr>
              <w:t xml:space="preserve">El sistema presentará el texto en fuente de Times New </w:t>
            </w:r>
            <w:proofErr w:type="spellStart"/>
            <w:r w:rsidRPr="00E81DCD">
              <w:rPr>
                <w:rFonts w:ascii="Calibri" w:hAnsi="Calibri" w:cs="Calibri"/>
                <w:color w:val="000000"/>
                <w:lang w:val="es-EC" w:eastAsia="es-EC"/>
              </w:rPr>
              <w:t>Roman</w:t>
            </w:r>
            <w:proofErr w:type="spellEnd"/>
            <w:r w:rsidRPr="00E81DCD">
              <w:rPr>
                <w:rFonts w:ascii="Calibri" w:hAnsi="Calibri" w:cs="Calibri"/>
                <w:color w:val="000000"/>
                <w:lang w:val="es-EC" w:eastAsia="es-EC"/>
              </w:rPr>
              <w:t xml:space="preserve"> – tamaño 14.</w:t>
            </w:r>
          </w:p>
        </w:tc>
      </w:tr>
      <w:tr w:rsidR="00E81DCD" w:rsidRPr="00E81DCD" w14:paraId="521B56C4" w14:textId="77777777" w:rsidTr="4F5AD2BB">
        <w:trPr>
          <w:trHeight w:val="942"/>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F6A06EF"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001B789"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16/12/2021</w:t>
            </w:r>
          </w:p>
          <w:p w14:paraId="291AB71F"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Versión1.0</w:t>
            </w:r>
          </w:p>
        </w:tc>
      </w:tr>
      <w:tr w:rsidR="00E81DCD" w:rsidRPr="00E81DCD" w14:paraId="023C2C50" w14:textId="77777777" w:rsidTr="4F5AD2BB">
        <w:trPr>
          <w:trHeight w:val="369"/>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C553391" w14:textId="77777777" w:rsidR="00E81DCD" w:rsidRPr="00E81DCD" w:rsidRDefault="00E81DCD" w:rsidP="00E81DCD">
            <w:pPr>
              <w:suppressAutoHyphens w:val="0"/>
              <w:rPr>
                <w:lang w:val="es-EC" w:eastAsia="es-EC"/>
              </w:rPr>
            </w:pPr>
            <w:r w:rsidRPr="00E81DCD">
              <w:rPr>
                <w:rFonts w:ascii="Calibri" w:hAnsi="Calibri" w:cs="Calibri"/>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06B5BA8" w14:textId="77777777" w:rsidR="00E81DCD" w:rsidRPr="00E81DCD" w:rsidRDefault="00E81DCD" w:rsidP="00E81DCD">
            <w:pPr>
              <w:suppressAutoHyphens w:val="0"/>
              <w:rPr>
                <w:lang w:val="es-EC" w:eastAsia="es-EC"/>
              </w:rPr>
            </w:pPr>
            <w:r w:rsidRPr="00E81DCD">
              <w:rPr>
                <w:rFonts w:ascii="Calibri" w:hAnsi="Calibri" w:cs="Calibri"/>
                <w:b/>
                <w:bCs/>
                <w:color w:val="000000"/>
                <w:lang w:val="es-EC" w:eastAsia="es-EC"/>
              </w:rPr>
              <w:t xml:space="preserve"> </w:t>
            </w:r>
            <w:r>
              <w:rPr>
                <w:rFonts w:ascii="Calibri" w:hAnsi="Calibri" w:cs="Calibri"/>
                <w:b/>
                <w:bCs/>
                <w:color w:val="000000"/>
                <w:lang w:val="es-EC" w:eastAsia="es-EC"/>
              </w:rPr>
              <w:t>M</w:t>
            </w:r>
            <w:r w:rsidRPr="00E81DCD">
              <w:rPr>
                <w:rFonts w:ascii="Calibri" w:hAnsi="Calibri" w:cs="Calibri"/>
                <w:b/>
                <w:bCs/>
                <w:color w:val="000000"/>
                <w:lang w:val="es-EC" w:eastAsia="es-EC"/>
              </w:rPr>
              <w:t>edia</w:t>
            </w:r>
          </w:p>
        </w:tc>
      </w:tr>
    </w:tbl>
    <w:p w14:paraId="121FD38A" w14:textId="77777777" w:rsidR="0088178D" w:rsidRPr="007C35BB" w:rsidRDefault="0088178D" w:rsidP="4F5AD2BB">
      <w:pPr>
        <w:ind w:left="708" w:firstLine="12"/>
        <w:rPr>
          <w:rFonts w:ascii="Calibri" w:hAnsi="Calibri"/>
          <w:i/>
          <w:iCs/>
          <w:color w:val="0000FF"/>
        </w:rPr>
      </w:pPr>
    </w:p>
    <w:tbl>
      <w:tblPr>
        <w:tblW w:w="0" w:type="auto"/>
        <w:tblLook w:val="04A0" w:firstRow="1" w:lastRow="0" w:firstColumn="1" w:lastColumn="0" w:noHBand="0" w:noVBand="1"/>
      </w:tblPr>
      <w:tblGrid>
        <w:gridCol w:w="1963"/>
        <w:gridCol w:w="7655"/>
      </w:tblGrid>
      <w:tr w:rsidR="4F5AD2BB" w14:paraId="30F9D4C7" w14:textId="77777777" w:rsidTr="5B15FE54">
        <w:trPr>
          <w:trHeight w:val="35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843C8F" w14:textId="77777777" w:rsidR="4F5AD2BB" w:rsidRDefault="4F5AD2BB" w:rsidP="4F5AD2BB">
            <w:pPr>
              <w:rPr>
                <w:lang w:val="es-EC" w:eastAsia="es-EC"/>
              </w:rPr>
            </w:pPr>
            <w:r w:rsidRPr="4F5AD2BB">
              <w:rPr>
                <w:rFonts w:ascii="Calibri" w:hAnsi="Calibri" w:cs="Calibri"/>
                <w:color w:val="000000" w:themeColor="text1"/>
                <w:lang w:val="es-EC" w:eastAsia="es-EC"/>
              </w:rPr>
              <w:t>Número: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512F46B" w14:textId="759F3005" w:rsidR="4F5AD2BB" w:rsidRDefault="4F5AD2BB" w:rsidP="4F5AD2BB">
            <w:pPr>
              <w:rPr>
                <w:rFonts w:ascii="Calibri" w:hAnsi="Calibri" w:cs="Calibri"/>
                <w:b/>
                <w:bCs/>
                <w:color w:val="000000" w:themeColor="text1"/>
                <w:lang w:val="es-EC" w:eastAsia="es-EC"/>
              </w:rPr>
            </w:pPr>
            <w:r w:rsidRPr="4F5AD2BB">
              <w:rPr>
                <w:rFonts w:ascii="Calibri" w:hAnsi="Calibri" w:cs="Calibri"/>
                <w:b/>
                <w:bCs/>
                <w:color w:val="000000" w:themeColor="text1"/>
                <w:lang w:val="es-EC" w:eastAsia="es-EC"/>
              </w:rPr>
              <w:t>RF-2</w:t>
            </w:r>
            <w:r w:rsidR="1061E414" w:rsidRPr="4F5AD2BB">
              <w:rPr>
                <w:rFonts w:ascii="Calibri" w:hAnsi="Calibri" w:cs="Calibri"/>
                <w:b/>
                <w:bCs/>
                <w:color w:val="000000" w:themeColor="text1"/>
                <w:lang w:val="es-EC" w:eastAsia="es-EC"/>
              </w:rPr>
              <w:t>1</w:t>
            </w:r>
          </w:p>
        </w:tc>
      </w:tr>
      <w:tr w:rsidR="4F5AD2BB" w14:paraId="65580FBD" w14:textId="77777777" w:rsidTr="5B15FE54">
        <w:trPr>
          <w:trHeight w:val="39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F2D7A2C" w14:textId="77777777" w:rsidR="4F5AD2BB" w:rsidRDefault="4F5AD2BB" w:rsidP="4F5AD2BB">
            <w:pPr>
              <w:rPr>
                <w:lang w:val="es-EC" w:eastAsia="es-EC"/>
              </w:rPr>
            </w:pPr>
            <w:r w:rsidRPr="4F5AD2BB">
              <w:rPr>
                <w:rFonts w:ascii="Calibri" w:hAnsi="Calibri" w:cs="Calibri"/>
                <w:color w:val="000000" w:themeColor="text1"/>
                <w:lang w:val="es-EC" w:eastAsia="es-EC"/>
              </w:rPr>
              <w:t>Título: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3856C8C" w14:textId="5B8458D3" w:rsidR="5D6F20D6" w:rsidRDefault="5D6F20D6" w:rsidP="4F5AD2BB">
            <w:pPr>
              <w:spacing w:line="259" w:lineRule="auto"/>
              <w:rPr>
                <w:rFonts w:ascii="Calibri" w:hAnsi="Calibri" w:cs="Calibri"/>
                <w:color w:val="000000" w:themeColor="text1"/>
                <w:lang w:val="es-EC" w:eastAsia="es-EC"/>
              </w:rPr>
            </w:pPr>
            <w:r w:rsidRPr="4F5AD2BB">
              <w:rPr>
                <w:rFonts w:ascii="Calibri" w:hAnsi="Calibri" w:cs="Calibri"/>
                <w:color w:val="000000" w:themeColor="text1"/>
                <w:lang w:val="es-EC" w:eastAsia="es-EC"/>
              </w:rPr>
              <w:t>Generar informe</w:t>
            </w:r>
          </w:p>
        </w:tc>
      </w:tr>
      <w:tr w:rsidR="4F5AD2BB" w14:paraId="59C0CCE0" w14:textId="77777777" w:rsidTr="5B15FE54">
        <w:trPr>
          <w:trHeight w:val="28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E181E4" w14:textId="77777777" w:rsidR="4F5AD2BB" w:rsidRDefault="4F5AD2BB" w:rsidP="4F5AD2BB">
            <w:pPr>
              <w:rPr>
                <w:lang w:val="es-EC" w:eastAsia="es-EC"/>
              </w:rPr>
            </w:pPr>
            <w:r w:rsidRPr="4F5AD2BB">
              <w:rPr>
                <w:rFonts w:ascii="Calibri" w:hAnsi="Calibri" w:cs="Calibri"/>
                <w:color w:val="000000" w:themeColor="text1"/>
                <w:lang w:val="es-EC" w:eastAsia="es-EC"/>
              </w:rPr>
              <w:t>Texto: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409ADF8" w14:textId="177471F3" w:rsidR="4F5AD2BB" w:rsidRDefault="4F5AD2BB" w:rsidP="4F5AD2BB">
            <w:pPr>
              <w:rPr>
                <w:rFonts w:ascii="Calibri" w:hAnsi="Calibri" w:cs="Calibri"/>
                <w:color w:val="000000" w:themeColor="text1"/>
                <w:lang w:val="es-EC" w:eastAsia="es-EC"/>
              </w:rPr>
            </w:pPr>
            <w:r w:rsidRPr="4F5AD2BB">
              <w:rPr>
                <w:rFonts w:ascii="Calibri" w:hAnsi="Calibri" w:cs="Calibri"/>
                <w:color w:val="000000" w:themeColor="text1"/>
                <w:lang w:val="es-EC" w:eastAsia="es-EC"/>
              </w:rPr>
              <w:t xml:space="preserve">El sistema permitirá </w:t>
            </w:r>
            <w:r w:rsidR="233606C9" w:rsidRPr="4F5AD2BB">
              <w:rPr>
                <w:rFonts w:ascii="Calibri" w:hAnsi="Calibri" w:cs="Calibri"/>
                <w:color w:val="000000" w:themeColor="text1"/>
                <w:lang w:val="es-EC" w:eastAsia="es-EC"/>
              </w:rPr>
              <w:t xml:space="preserve">generar un informe que muestre los detalles de </w:t>
            </w:r>
            <w:r w:rsidR="106D4102" w:rsidRPr="4F5AD2BB">
              <w:rPr>
                <w:rFonts w:ascii="Calibri" w:hAnsi="Calibri" w:cs="Calibri"/>
                <w:color w:val="000000" w:themeColor="text1"/>
                <w:lang w:val="es-EC" w:eastAsia="es-EC"/>
              </w:rPr>
              <w:t>todos los envíos realizados.</w:t>
            </w:r>
          </w:p>
        </w:tc>
      </w:tr>
      <w:tr w:rsidR="4F5AD2BB" w14:paraId="700DE060" w14:textId="77777777" w:rsidTr="5B15FE54">
        <w:trPr>
          <w:trHeight w:val="187"/>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8C17C88" w14:textId="77777777" w:rsidR="4F5AD2BB" w:rsidRDefault="4F5AD2BB" w:rsidP="4F5AD2BB">
            <w:pPr>
              <w:rPr>
                <w:lang w:val="es-EC" w:eastAsia="es-EC"/>
              </w:rPr>
            </w:pPr>
            <w:r w:rsidRPr="4F5AD2BB">
              <w:rPr>
                <w:rFonts w:ascii="Calibri" w:hAnsi="Calibri" w:cs="Calibri"/>
                <w:color w:val="000000" w:themeColor="text1"/>
                <w:lang w:val="es-EC" w:eastAsia="es-EC"/>
              </w:rPr>
              <w:t>Tipo: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7AB4615" w14:textId="5AFAC232" w:rsidR="4F5AD2BB" w:rsidRDefault="2EF24347" w:rsidP="2B75E9D6">
            <w:pPr>
              <w:rPr>
                <w:lang w:val="es-EC" w:eastAsia="es-EC"/>
              </w:rPr>
            </w:pPr>
            <w:r w:rsidRPr="2B75E9D6">
              <w:rPr>
                <w:rFonts w:ascii="Calibri" w:hAnsi="Calibri" w:cs="Calibri"/>
                <w:color w:val="000000" w:themeColor="text1"/>
                <w:lang w:val="es-EC" w:eastAsia="es-EC"/>
              </w:rPr>
              <w:t>Funcional</w:t>
            </w:r>
            <w:r w:rsidR="5CB6C9C8" w:rsidRPr="2B75E9D6">
              <w:rPr>
                <w:rFonts w:ascii="Calibri" w:hAnsi="Calibri" w:cs="Calibri"/>
                <w:color w:val="000000" w:themeColor="text1"/>
                <w:lang w:val="es-EC" w:eastAsia="es-EC"/>
              </w:rPr>
              <w:t xml:space="preserve"> - Datos</w:t>
            </w:r>
          </w:p>
        </w:tc>
      </w:tr>
      <w:tr w:rsidR="4F5AD2BB" w14:paraId="26F248B6" w14:textId="77777777" w:rsidTr="5B15FE54">
        <w:trPr>
          <w:trHeight w:val="131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660B1D8" w14:textId="77777777" w:rsidR="4F5AD2BB" w:rsidRDefault="4F5AD2BB" w:rsidP="4F5AD2BB">
            <w:pPr>
              <w:rPr>
                <w:lang w:val="es-EC" w:eastAsia="es-EC"/>
              </w:rPr>
            </w:pPr>
            <w:r w:rsidRPr="4F5AD2BB">
              <w:rPr>
                <w:rFonts w:ascii="Calibri" w:hAnsi="Calibri" w:cs="Calibri"/>
                <w:color w:val="000000" w:themeColor="text1"/>
                <w:lang w:val="es-EC" w:eastAsia="es-EC"/>
              </w:rPr>
              <w:t>Detalles de requisitos y restricciones:</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65E034B" w14:textId="6671926A" w:rsidR="4F5AD2BB" w:rsidRDefault="0C0B3094" w:rsidP="4F5AD2BB">
            <w:pPr>
              <w:rPr>
                <w:rFonts w:ascii="Calibri" w:hAnsi="Calibri" w:cs="Calibri"/>
                <w:color w:val="000000" w:themeColor="text1"/>
                <w:lang w:val="es-EC" w:eastAsia="es-EC"/>
              </w:rPr>
            </w:pPr>
            <w:r w:rsidRPr="5B15FE54">
              <w:rPr>
                <w:rFonts w:ascii="Calibri" w:hAnsi="Calibri" w:cs="Calibri"/>
                <w:color w:val="000000" w:themeColor="text1"/>
                <w:lang w:val="es-EC" w:eastAsia="es-EC"/>
              </w:rPr>
              <w:t xml:space="preserve">El sistema </w:t>
            </w:r>
            <w:r w:rsidR="21AA79E8" w:rsidRPr="5B15FE54">
              <w:rPr>
                <w:rFonts w:ascii="Calibri" w:hAnsi="Calibri" w:cs="Calibri"/>
                <w:color w:val="000000" w:themeColor="text1"/>
                <w:lang w:val="es-EC" w:eastAsia="es-EC"/>
              </w:rPr>
              <w:t xml:space="preserve">generar un reporte o informe </w:t>
            </w:r>
            <w:r w:rsidR="548B97E9" w:rsidRPr="5B15FE54">
              <w:rPr>
                <w:rFonts w:ascii="Calibri" w:hAnsi="Calibri" w:cs="Calibri"/>
                <w:color w:val="000000" w:themeColor="text1"/>
                <w:lang w:val="es-EC" w:eastAsia="es-EC"/>
              </w:rPr>
              <w:t xml:space="preserve">de todos los envíos realizados por la empresa </w:t>
            </w:r>
            <w:r w:rsidR="300DB284" w:rsidRPr="5B15FE54">
              <w:rPr>
                <w:rFonts w:ascii="Calibri" w:eastAsia="Calibri" w:hAnsi="Calibri" w:cs="Calibri"/>
                <w:lang w:val="es-EC"/>
              </w:rPr>
              <w:t>Camioncitos S. A.</w:t>
            </w:r>
            <w:r w:rsidR="548B97E9" w:rsidRPr="5B15FE54">
              <w:rPr>
                <w:rFonts w:ascii="Calibri" w:hAnsi="Calibri" w:cs="Calibri"/>
                <w:color w:val="000000" w:themeColor="text1"/>
                <w:lang w:val="es-EC" w:eastAsia="es-EC"/>
              </w:rPr>
              <w:t>, donde se muestren los siguientes datos:</w:t>
            </w:r>
          </w:p>
          <w:p w14:paraId="65905591" w14:textId="163292F9" w:rsidR="59E8C8B5" w:rsidRDefault="59E8C8B5" w:rsidP="00F53248">
            <w:pPr>
              <w:pStyle w:val="Prrafodelista"/>
              <w:numPr>
                <w:ilvl w:val="0"/>
                <w:numId w:val="18"/>
              </w:numPr>
              <w:rPr>
                <w:rFonts w:ascii="Calibri" w:eastAsia="Calibri" w:hAnsi="Calibri" w:cs="Calibri"/>
                <w:color w:val="000000" w:themeColor="text1"/>
                <w:lang w:val="es-EC" w:eastAsia="es-EC"/>
              </w:rPr>
            </w:pPr>
            <w:r w:rsidRPr="5B15FE54">
              <w:rPr>
                <w:rFonts w:ascii="Calibri" w:hAnsi="Calibri" w:cs="Calibri"/>
                <w:color w:val="000000" w:themeColor="text1"/>
                <w:lang w:val="es-EC" w:eastAsia="es-EC"/>
              </w:rPr>
              <w:t xml:space="preserve">El sistema presentará los datos en texto fuente de Times New </w:t>
            </w:r>
            <w:proofErr w:type="spellStart"/>
            <w:r w:rsidRPr="5B15FE54">
              <w:rPr>
                <w:rFonts w:ascii="Calibri" w:hAnsi="Calibri" w:cs="Calibri"/>
                <w:color w:val="000000" w:themeColor="text1"/>
                <w:lang w:val="es-EC" w:eastAsia="es-EC"/>
              </w:rPr>
              <w:t>Roman</w:t>
            </w:r>
            <w:proofErr w:type="spellEnd"/>
            <w:r w:rsidRPr="5B15FE54">
              <w:rPr>
                <w:rFonts w:ascii="Calibri" w:hAnsi="Calibri" w:cs="Calibri"/>
                <w:color w:val="000000" w:themeColor="text1"/>
                <w:lang w:val="es-EC" w:eastAsia="es-EC"/>
              </w:rPr>
              <w:t xml:space="preserve"> - tamaño 14.</w:t>
            </w:r>
          </w:p>
          <w:p w14:paraId="1D7C32BB" w14:textId="3B029FD6" w:rsidR="17C5686D" w:rsidRDefault="3DB5BB29" w:rsidP="00F53248">
            <w:pPr>
              <w:pStyle w:val="Prrafodelista"/>
              <w:numPr>
                <w:ilvl w:val="0"/>
                <w:numId w:val="18"/>
              </w:numPr>
              <w:rPr>
                <w:color w:val="000000" w:themeColor="text1"/>
                <w:lang w:val="es-EC" w:eastAsia="es-EC"/>
              </w:rPr>
            </w:pPr>
            <w:r w:rsidRPr="5B15FE54">
              <w:rPr>
                <w:rFonts w:ascii="Calibri" w:hAnsi="Calibri" w:cs="Calibri"/>
                <w:color w:val="000000" w:themeColor="text1"/>
                <w:lang w:val="es-EC" w:eastAsia="es-EC"/>
              </w:rPr>
              <w:t>Vehículo asociado a la entrega.</w:t>
            </w:r>
          </w:p>
          <w:p w14:paraId="6574B104" w14:textId="4C631C64" w:rsidR="76FB5ECD" w:rsidRDefault="76FB5ECD" w:rsidP="00F53248">
            <w:pPr>
              <w:pStyle w:val="Prrafodelista"/>
              <w:numPr>
                <w:ilvl w:val="1"/>
                <w:numId w:val="18"/>
              </w:numPr>
              <w:rPr>
                <w:color w:val="000000" w:themeColor="text1"/>
                <w:lang w:val="es-EC" w:eastAsia="es-EC"/>
              </w:rPr>
            </w:pPr>
            <w:r w:rsidRPr="5B15FE54">
              <w:rPr>
                <w:color w:val="000000" w:themeColor="text1"/>
                <w:lang w:val="es-EC" w:eastAsia="es-EC"/>
              </w:rPr>
              <w:t xml:space="preserve">Tipo de vehículo. </w:t>
            </w:r>
          </w:p>
          <w:p w14:paraId="483D7825" w14:textId="5A009A11" w:rsidR="76FB5ECD" w:rsidRDefault="76FB5ECD" w:rsidP="00F53248">
            <w:pPr>
              <w:pStyle w:val="Prrafodelista"/>
              <w:numPr>
                <w:ilvl w:val="1"/>
                <w:numId w:val="18"/>
              </w:numPr>
              <w:rPr>
                <w:color w:val="000000" w:themeColor="text1"/>
                <w:lang w:val="es-EC" w:eastAsia="es-EC"/>
              </w:rPr>
            </w:pPr>
            <w:r w:rsidRPr="5B15FE54">
              <w:rPr>
                <w:color w:val="000000" w:themeColor="text1"/>
                <w:lang w:val="es-EC" w:eastAsia="es-EC"/>
              </w:rPr>
              <w:t>Matrícula del vehículo.</w:t>
            </w:r>
          </w:p>
          <w:p w14:paraId="176320D4" w14:textId="708EE3C3" w:rsidR="76FB5ECD" w:rsidRDefault="76FB5ECD" w:rsidP="00F53248">
            <w:pPr>
              <w:pStyle w:val="Prrafodelista"/>
              <w:numPr>
                <w:ilvl w:val="1"/>
                <w:numId w:val="18"/>
              </w:numPr>
              <w:rPr>
                <w:color w:val="000000" w:themeColor="text1"/>
                <w:lang w:val="es-EC" w:eastAsia="es-EC"/>
              </w:rPr>
            </w:pPr>
            <w:r w:rsidRPr="5B15FE54">
              <w:rPr>
                <w:color w:val="000000" w:themeColor="text1"/>
                <w:lang w:val="es-EC" w:eastAsia="es-EC"/>
              </w:rPr>
              <w:t>Kilometraje.</w:t>
            </w:r>
          </w:p>
          <w:p w14:paraId="763F3A3F" w14:textId="0B6A711B" w:rsidR="2F3BB476" w:rsidRDefault="2F3BB476" w:rsidP="00F53248">
            <w:pPr>
              <w:pStyle w:val="Prrafodelista"/>
              <w:numPr>
                <w:ilvl w:val="1"/>
                <w:numId w:val="18"/>
              </w:numPr>
              <w:rPr>
                <w:color w:val="000000" w:themeColor="text1"/>
                <w:lang w:val="es-EC" w:eastAsia="es-EC"/>
              </w:rPr>
            </w:pPr>
            <w:r w:rsidRPr="5B15FE54">
              <w:rPr>
                <w:color w:val="000000" w:themeColor="text1"/>
                <w:lang w:val="es-EC" w:eastAsia="es-EC"/>
              </w:rPr>
              <w:t>Combustible empleado.</w:t>
            </w:r>
          </w:p>
          <w:p w14:paraId="493652C8" w14:textId="1696CCDF" w:rsidR="17C5686D" w:rsidRDefault="3DB5BB29" w:rsidP="00F53248">
            <w:pPr>
              <w:pStyle w:val="Prrafodelista"/>
              <w:numPr>
                <w:ilvl w:val="0"/>
                <w:numId w:val="18"/>
              </w:numPr>
              <w:rPr>
                <w:color w:val="000000" w:themeColor="text1"/>
                <w:lang w:val="es-EC" w:eastAsia="es-EC"/>
              </w:rPr>
            </w:pPr>
            <w:r w:rsidRPr="5B15FE54">
              <w:rPr>
                <w:rFonts w:ascii="Calibri" w:hAnsi="Calibri" w:cs="Calibri"/>
                <w:color w:val="000000" w:themeColor="text1"/>
                <w:lang w:val="es-EC" w:eastAsia="es-EC"/>
              </w:rPr>
              <w:t>Chofer designado</w:t>
            </w:r>
          </w:p>
          <w:p w14:paraId="0306B6AD" w14:textId="30440200" w:rsidR="630594B6" w:rsidRDefault="630594B6" w:rsidP="00F53248">
            <w:pPr>
              <w:pStyle w:val="Prrafodelista"/>
              <w:numPr>
                <w:ilvl w:val="1"/>
                <w:numId w:val="18"/>
              </w:numPr>
              <w:rPr>
                <w:color w:val="000000" w:themeColor="text1"/>
                <w:lang w:val="es-EC" w:eastAsia="es-EC"/>
              </w:rPr>
            </w:pPr>
            <w:r w:rsidRPr="5B15FE54">
              <w:rPr>
                <w:color w:val="000000" w:themeColor="text1"/>
                <w:lang w:val="es-EC" w:eastAsia="es-EC"/>
              </w:rPr>
              <w:t>Nombre completo.</w:t>
            </w:r>
          </w:p>
          <w:p w14:paraId="39E32273" w14:textId="1288D052" w:rsidR="630594B6" w:rsidRDefault="630594B6" w:rsidP="00F53248">
            <w:pPr>
              <w:pStyle w:val="Prrafodelista"/>
              <w:numPr>
                <w:ilvl w:val="1"/>
                <w:numId w:val="18"/>
              </w:numPr>
              <w:rPr>
                <w:color w:val="000000" w:themeColor="text1"/>
                <w:lang w:val="es-EC" w:eastAsia="es-EC"/>
              </w:rPr>
            </w:pPr>
            <w:r w:rsidRPr="5B15FE54">
              <w:rPr>
                <w:color w:val="000000" w:themeColor="text1"/>
                <w:lang w:val="es-EC" w:eastAsia="es-EC"/>
              </w:rPr>
              <w:t>Cédula de identidad.</w:t>
            </w:r>
          </w:p>
          <w:p w14:paraId="1987CCA2" w14:textId="515322F2" w:rsidR="630594B6" w:rsidRDefault="630594B6" w:rsidP="00F53248">
            <w:pPr>
              <w:pStyle w:val="Prrafodelista"/>
              <w:numPr>
                <w:ilvl w:val="1"/>
                <w:numId w:val="18"/>
              </w:numPr>
              <w:rPr>
                <w:color w:val="000000" w:themeColor="text1"/>
                <w:lang w:val="es-EC" w:eastAsia="es-EC"/>
              </w:rPr>
            </w:pPr>
            <w:r w:rsidRPr="5B15FE54">
              <w:rPr>
                <w:color w:val="000000" w:themeColor="text1"/>
                <w:lang w:val="es-EC" w:eastAsia="es-EC"/>
              </w:rPr>
              <w:t>Años de experiencia.</w:t>
            </w:r>
          </w:p>
          <w:p w14:paraId="5B4EF7EA" w14:textId="2236B735" w:rsidR="630594B6" w:rsidRDefault="630594B6" w:rsidP="00F53248">
            <w:pPr>
              <w:pStyle w:val="Prrafodelista"/>
              <w:numPr>
                <w:ilvl w:val="1"/>
                <w:numId w:val="18"/>
              </w:numPr>
              <w:rPr>
                <w:color w:val="000000" w:themeColor="text1"/>
                <w:lang w:val="es-EC" w:eastAsia="es-EC"/>
              </w:rPr>
            </w:pPr>
            <w:r w:rsidRPr="5B15FE54">
              <w:rPr>
                <w:color w:val="000000" w:themeColor="text1"/>
                <w:lang w:val="es-EC" w:eastAsia="es-EC"/>
              </w:rPr>
              <w:t>Tipo de sangre.</w:t>
            </w:r>
          </w:p>
          <w:p w14:paraId="62CE6A83" w14:textId="3B9A87C1" w:rsidR="17C5686D" w:rsidRDefault="3DB5BB29" w:rsidP="00F53248">
            <w:pPr>
              <w:pStyle w:val="Prrafodelista"/>
              <w:numPr>
                <w:ilvl w:val="0"/>
                <w:numId w:val="18"/>
              </w:numPr>
              <w:rPr>
                <w:color w:val="000000" w:themeColor="text1"/>
                <w:lang w:val="es-EC" w:eastAsia="es-EC"/>
              </w:rPr>
            </w:pPr>
            <w:r w:rsidRPr="5B15FE54">
              <w:rPr>
                <w:rFonts w:ascii="Calibri" w:hAnsi="Calibri" w:cs="Calibri"/>
                <w:color w:val="000000" w:themeColor="text1"/>
                <w:lang w:val="es-EC" w:eastAsia="es-EC"/>
              </w:rPr>
              <w:t>Ruta.</w:t>
            </w:r>
          </w:p>
          <w:p w14:paraId="5DDA5D32" w14:textId="67909134" w:rsidR="360F0CA9" w:rsidRDefault="360F0CA9" w:rsidP="00F53248">
            <w:pPr>
              <w:pStyle w:val="Prrafodelista"/>
              <w:numPr>
                <w:ilvl w:val="1"/>
                <w:numId w:val="18"/>
              </w:numPr>
              <w:rPr>
                <w:color w:val="000000" w:themeColor="text1"/>
                <w:lang w:val="es-EC" w:eastAsia="es-EC"/>
              </w:rPr>
            </w:pPr>
            <w:r w:rsidRPr="5B15FE54">
              <w:rPr>
                <w:color w:val="000000" w:themeColor="text1"/>
                <w:lang w:val="es-EC" w:eastAsia="es-EC"/>
              </w:rPr>
              <w:t>Punto de inicio.</w:t>
            </w:r>
          </w:p>
          <w:p w14:paraId="4186CE1C" w14:textId="450E95C3" w:rsidR="360F0CA9" w:rsidRDefault="360F0CA9" w:rsidP="00F53248">
            <w:pPr>
              <w:pStyle w:val="Prrafodelista"/>
              <w:numPr>
                <w:ilvl w:val="1"/>
                <w:numId w:val="18"/>
              </w:numPr>
              <w:rPr>
                <w:color w:val="000000" w:themeColor="text1"/>
                <w:lang w:val="es-EC" w:eastAsia="es-EC"/>
              </w:rPr>
            </w:pPr>
            <w:r w:rsidRPr="5B15FE54">
              <w:rPr>
                <w:color w:val="000000" w:themeColor="text1"/>
                <w:lang w:val="es-EC" w:eastAsia="es-EC"/>
              </w:rPr>
              <w:t>Punto final.</w:t>
            </w:r>
          </w:p>
          <w:p w14:paraId="1F064E95" w14:textId="632A5C7E" w:rsidR="360F0CA9" w:rsidRDefault="360F0CA9" w:rsidP="00F53248">
            <w:pPr>
              <w:pStyle w:val="Prrafodelista"/>
              <w:numPr>
                <w:ilvl w:val="1"/>
                <w:numId w:val="18"/>
              </w:numPr>
              <w:rPr>
                <w:color w:val="000000" w:themeColor="text1"/>
                <w:lang w:val="es-EC" w:eastAsia="es-EC"/>
              </w:rPr>
            </w:pPr>
            <w:r w:rsidRPr="5B15FE54">
              <w:rPr>
                <w:color w:val="000000" w:themeColor="text1"/>
                <w:lang w:val="es-EC" w:eastAsia="es-EC"/>
              </w:rPr>
              <w:t>Distancia recorrida.</w:t>
            </w:r>
          </w:p>
          <w:p w14:paraId="718919D6" w14:textId="2FA4824A" w:rsidR="360F0CA9" w:rsidRDefault="360F0CA9" w:rsidP="00F53248">
            <w:pPr>
              <w:pStyle w:val="Prrafodelista"/>
              <w:numPr>
                <w:ilvl w:val="1"/>
                <w:numId w:val="18"/>
              </w:numPr>
              <w:rPr>
                <w:color w:val="000000" w:themeColor="text1"/>
                <w:lang w:val="es-EC" w:eastAsia="es-EC"/>
              </w:rPr>
            </w:pPr>
            <w:r w:rsidRPr="5B15FE54">
              <w:rPr>
                <w:color w:val="000000" w:themeColor="text1"/>
                <w:lang w:val="es-EC" w:eastAsia="es-EC"/>
              </w:rPr>
              <w:t>Tiempo de entrega.</w:t>
            </w:r>
          </w:p>
          <w:p w14:paraId="65E4EB2B" w14:textId="149429BC" w:rsidR="4F5AD2BB" w:rsidRDefault="4F5AD2BB" w:rsidP="4F5AD2BB">
            <w:pPr>
              <w:rPr>
                <w:rFonts w:ascii="Calibri" w:hAnsi="Calibri" w:cs="Calibri"/>
                <w:color w:val="000000" w:themeColor="text1"/>
                <w:lang w:val="es-EC" w:eastAsia="es-EC"/>
              </w:rPr>
            </w:pPr>
          </w:p>
        </w:tc>
      </w:tr>
      <w:tr w:rsidR="4F5AD2BB" w14:paraId="62E16207" w14:textId="77777777" w:rsidTr="5B15FE54">
        <w:trPr>
          <w:trHeight w:val="942"/>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1FF84DA" w14:textId="77777777" w:rsidR="4F5AD2BB" w:rsidRDefault="4F5AD2BB" w:rsidP="4F5AD2BB">
            <w:pPr>
              <w:rPr>
                <w:lang w:val="es-EC" w:eastAsia="es-EC"/>
              </w:rPr>
            </w:pPr>
            <w:r w:rsidRPr="4F5AD2BB">
              <w:rPr>
                <w:rFonts w:ascii="Calibri" w:hAnsi="Calibri" w:cs="Calibri"/>
                <w:color w:val="000000" w:themeColor="text1"/>
                <w:lang w:val="es-EC" w:eastAsia="es-EC"/>
              </w:rPr>
              <w:t>Fecha de revisión y versión:</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B0286A3" w14:textId="77777777" w:rsidR="4F5AD2BB" w:rsidRDefault="4F5AD2BB" w:rsidP="4F5AD2BB">
            <w:pPr>
              <w:rPr>
                <w:lang w:val="es-EC" w:eastAsia="es-EC"/>
              </w:rPr>
            </w:pPr>
            <w:r w:rsidRPr="4F5AD2BB">
              <w:rPr>
                <w:rFonts w:ascii="Calibri" w:hAnsi="Calibri" w:cs="Calibri"/>
                <w:color w:val="000000" w:themeColor="text1"/>
                <w:lang w:val="es-EC" w:eastAsia="es-EC"/>
              </w:rPr>
              <w:t>16/12/2021</w:t>
            </w:r>
          </w:p>
          <w:p w14:paraId="69F313F5" w14:textId="77777777" w:rsidR="4F5AD2BB" w:rsidRDefault="4F5AD2BB" w:rsidP="4F5AD2BB">
            <w:pPr>
              <w:rPr>
                <w:lang w:val="es-EC" w:eastAsia="es-EC"/>
              </w:rPr>
            </w:pPr>
            <w:r w:rsidRPr="4F5AD2BB">
              <w:rPr>
                <w:rFonts w:ascii="Calibri" w:hAnsi="Calibri" w:cs="Calibri"/>
                <w:color w:val="000000" w:themeColor="text1"/>
                <w:lang w:val="es-EC" w:eastAsia="es-EC"/>
              </w:rPr>
              <w:t>Versión1.0</w:t>
            </w:r>
          </w:p>
        </w:tc>
      </w:tr>
      <w:tr w:rsidR="4F5AD2BB" w14:paraId="1B8B233D" w14:textId="77777777" w:rsidTr="5B15FE54">
        <w:trPr>
          <w:trHeight w:val="369"/>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6983889" w14:textId="77777777" w:rsidR="4F5AD2BB" w:rsidRDefault="4F5AD2BB" w:rsidP="4F5AD2BB">
            <w:pPr>
              <w:rPr>
                <w:lang w:val="es-EC" w:eastAsia="es-EC"/>
              </w:rPr>
            </w:pPr>
            <w:r w:rsidRPr="4F5AD2BB">
              <w:rPr>
                <w:rFonts w:ascii="Calibri" w:hAnsi="Calibri" w:cs="Calibri"/>
                <w:color w:val="000000" w:themeColor="text1"/>
                <w:lang w:val="es-EC" w:eastAsia="es-EC"/>
              </w:rPr>
              <w:t>Prioridad:</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987A5EA" w14:textId="77777777" w:rsidR="4F5AD2BB" w:rsidRDefault="4F5AD2BB" w:rsidP="4F5AD2BB">
            <w:pPr>
              <w:rPr>
                <w:lang w:val="es-EC" w:eastAsia="es-EC"/>
              </w:rPr>
            </w:pPr>
            <w:r w:rsidRPr="4F5AD2BB">
              <w:rPr>
                <w:rFonts w:ascii="Calibri" w:hAnsi="Calibri" w:cs="Calibri"/>
                <w:b/>
                <w:bCs/>
                <w:color w:val="000000" w:themeColor="text1"/>
                <w:lang w:val="es-EC" w:eastAsia="es-EC"/>
              </w:rPr>
              <w:t xml:space="preserve"> Media</w:t>
            </w:r>
          </w:p>
        </w:tc>
      </w:tr>
    </w:tbl>
    <w:p w14:paraId="1676FE4B" w14:textId="4A3FCBFF" w:rsidR="4F5AD2BB" w:rsidRDefault="4F5AD2BB" w:rsidP="4F5AD2BB">
      <w:pPr>
        <w:rPr>
          <w:rFonts w:ascii="Calibri" w:hAnsi="Calibri"/>
          <w:i/>
          <w:iCs/>
          <w:color w:val="0000FF"/>
        </w:rPr>
      </w:pPr>
    </w:p>
    <w:p w14:paraId="30F5D029" w14:textId="3F436ADA" w:rsidR="4F5AD2BB" w:rsidRDefault="4F5AD2BB" w:rsidP="4F5AD2BB">
      <w:pPr>
        <w:ind w:left="708" w:firstLine="12"/>
        <w:rPr>
          <w:rFonts w:ascii="Calibri" w:hAnsi="Calibri"/>
          <w:i/>
          <w:iCs/>
          <w:color w:val="0000FF"/>
        </w:rPr>
      </w:pPr>
    </w:p>
    <w:tbl>
      <w:tblPr>
        <w:tblW w:w="0" w:type="auto"/>
        <w:tblLook w:val="04A0" w:firstRow="1" w:lastRow="0" w:firstColumn="1" w:lastColumn="0" w:noHBand="0" w:noVBand="1"/>
      </w:tblPr>
      <w:tblGrid>
        <w:gridCol w:w="1963"/>
        <w:gridCol w:w="7655"/>
      </w:tblGrid>
      <w:tr w:rsidR="4F5AD2BB" w14:paraId="63B7303C" w14:textId="77777777" w:rsidTr="4016A1B0">
        <w:trPr>
          <w:trHeight w:val="35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E7C9435" w14:textId="77777777" w:rsidR="4F5AD2BB" w:rsidRDefault="4F5AD2BB" w:rsidP="4F5AD2BB">
            <w:pPr>
              <w:rPr>
                <w:lang w:val="es-EC" w:eastAsia="es-EC"/>
              </w:rPr>
            </w:pPr>
            <w:r w:rsidRPr="4F5AD2BB">
              <w:rPr>
                <w:rFonts w:ascii="Calibri" w:hAnsi="Calibri" w:cs="Calibri"/>
                <w:color w:val="000000" w:themeColor="text1"/>
                <w:lang w:val="es-EC" w:eastAsia="es-EC"/>
              </w:rPr>
              <w:t>Número: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B4C251D" w14:textId="272E4B9D" w:rsidR="4F5AD2BB" w:rsidRDefault="4F5AD2BB" w:rsidP="4F5AD2BB">
            <w:pPr>
              <w:rPr>
                <w:rFonts w:ascii="Calibri" w:hAnsi="Calibri" w:cs="Calibri"/>
                <w:b/>
                <w:bCs/>
                <w:color w:val="000000" w:themeColor="text1"/>
                <w:lang w:val="es-EC" w:eastAsia="es-EC"/>
              </w:rPr>
            </w:pPr>
            <w:r w:rsidRPr="4F5AD2BB">
              <w:rPr>
                <w:rFonts w:ascii="Calibri" w:hAnsi="Calibri" w:cs="Calibri"/>
                <w:b/>
                <w:bCs/>
                <w:color w:val="000000" w:themeColor="text1"/>
                <w:lang w:val="es-EC" w:eastAsia="es-EC"/>
              </w:rPr>
              <w:t>RF-2</w:t>
            </w:r>
            <w:r w:rsidR="60135FC9" w:rsidRPr="4F5AD2BB">
              <w:rPr>
                <w:rFonts w:ascii="Calibri" w:hAnsi="Calibri" w:cs="Calibri"/>
                <w:b/>
                <w:bCs/>
                <w:color w:val="000000" w:themeColor="text1"/>
                <w:lang w:val="es-EC" w:eastAsia="es-EC"/>
              </w:rPr>
              <w:t>2</w:t>
            </w:r>
          </w:p>
        </w:tc>
      </w:tr>
      <w:tr w:rsidR="4F5AD2BB" w14:paraId="7DB7C513" w14:textId="77777777" w:rsidTr="4016A1B0">
        <w:trPr>
          <w:trHeight w:val="39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9A69C5D" w14:textId="77777777" w:rsidR="4F5AD2BB" w:rsidRDefault="4F5AD2BB" w:rsidP="4F5AD2BB">
            <w:pPr>
              <w:rPr>
                <w:lang w:val="es-EC" w:eastAsia="es-EC"/>
              </w:rPr>
            </w:pPr>
            <w:r w:rsidRPr="4F5AD2BB">
              <w:rPr>
                <w:rFonts w:ascii="Calibri" w:hAnsi="Calibri" w:cs="Calibri"/>
                <w:color w:val="000000" w:themeColor="text1"/>
                <w:lang w:val="es-EC" w:eastAsia="es-EC"/>
              </w:rPr>
              <w:t>Título: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CADA78C" w14:textId="2398BB4D" w:rsidR="212AA437" w:rsidRDefault="212AA437" w:rsidP="4F5AD2BB">
            <w:pPr>
              <w:spacing w:line="259" w:lineRule="auto"/>
              <w:rPr>
                <w:rFonts w:ascii="Calibri" w:hAnsi="Calibri" w:cs="Calibri"/>
                <w:color w:val="000000" w:themeColor="text1"/>
                <w:lang w:val="es-EC" w:eastAsia="es-EC"/>
              </w:rPr>
            </w:pPr>
            <w:r w:rsidRPr="4F5AD2BB">
              <w:rPr>
                <w:rFonts w:ascii="Calibri" w:hAnsi="Calibri" w:cs="Calibri"/>
                <w:color w:val="000000" w:themeColor="text1"/>
                <w:lang w:val="es-EC" w:eastAsia="es-EC"/>
              </w:rPr>
              <w:t xml:space="preserve">Generar orden de pago </w:t>
            </w:r>
          </w:p>
        </w:tc>
      </w:tr>
      <w:tr w:rsidR="4F5AD2BB" w14:paraId="3BBEFBF0" w14:textId="77777777" w:rsidTr="4016A1B0">
        <w:trPr>
          <w:trHeight w:val="28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43B24E6" w14:textId="77777777" w:rsidR="4F5AD2BB" w:rsidRDefault="4F5AD2BB" w:rsidP="4F5AD2BB">
            <w:pPr>
              <w:rPr>
                <w:lang w:val="es-EC" w:eastAsia="es-EC"/>
              </w:rPr>
            </w:pPr>
            <w:r w:rsidRPr="4F5AD2BB">
              <w:rPr>
                <w:rFonts w:ascii="Calibri" w:hAnsi="Calibri" w:cs="Calibri"/>
                <w:color w:val="000000" w:themeColor="text1"/>
                <w:lang w:val="es-EC" w:eastAsia="es-EC"/>
              </w:rPr>
              <w:lastRenderedPageBreak/>
              <w:t>Texto: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984A328" w14:textId="12A5C4AF" w:rsidR="5FB5809D" w:rsidRDefault="5FB5809D" w:rsidP="4F5AD2BB">
            <w:pPr>
              <w:rPr>
                <w:rFonts w:ascii="Calibri" w:hAnsi="Calibri" w:cs="Calibri"/>
                <w:color w:val="000000" w:themeColor="text1"/>
                <w:lang w:val="es-EC" w:eastAsia="es-EC"/>
              </w:rPr>
            </w:pPr>
            <w:r w:rsidRPr="4F5AD2BB">
              <w:rPr>
                <w:rFonts w:ascii="Calibri" w:hAnsi="Calibri" w:cs="Calibri"/>
                <w:color w:val="000000" w:themeColor="text1"/>
                <w:lang w:val="es-EC" w:eastAsia="es-EC"/>
              </w:rPr>
              <w:t>El sistema permitirá generar una orden de pago previo a</w:t>
            </w:r>
            <w:r w:rsidR="5548DB8F" w:rsidRPr="4F5AD2BB">
              <w:rPr>
                <w:rFonts w:ascii="Calibri" w:hAnsi="Calibri" w:cs="Calibri"/>
                <w:color w:val="000000" w:themeColor="text1"/>
                <w:lang w:val="es-EC" w:eastAsia="es-EC"/>
              </w:rPr>
              <w:t xml:space="preserve"> recibir el servicio prestado por “Camioncitos S.A”.</w:t>
            </w:r>
          </w:p>
        </w:tc>
      </w:tr>
      <w:tr w:rsidR="4F5AD2BB" w14:paraId="779A563F" w14:textId="77777777" w:rsidTr="4016A1B0">
        <w:trPr>
          <w:trHeight w:val="187"/>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48B8B66" w14:textId="77777777" w:rsidR="4F5AD2BB" w:rsidRDefault="4F5AD2BB" w:rsidP="4F5AD2BB">
            <w:pPr>
              <w:rPr>
                <w:lang w:val="es-EC" w:eastAsia="es-EC"/>
              </w:rPr>
            </w:pPr>
            <w:r w:rsidRPr="4F5AD2BB">
              <w:rPr>
                <w:rFonts w:ascii="Calibri" w:hAnsi="Calibri" w:cs="Calibri"/>
                <w:color w:val="000000" w:themeColor="text1"/>
                <w:lang w:val="es-EC" w:eastAsia="es-EC"/>
              </w:rPr>
              <w:t>Tipo: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D864CE0" w14:textId="2F163263" w:rsidR="4F5AD2BB" w:rsidRDefault="0C0B3094" w:rsidP="4F5AD2BB">
            <w:pPr>
              <w:rPr>
                <w:lang w:val="es-EC" w:eastAsia="es-EC"/>
              </w:rPr>
            </w:pPr>
            <w:r w:rsidRPr="5B15FE54">
              <w:rPr>
                <w:rFonts w:ascii="Calibri" w:hAnsi="Calibri" w:cs="Calibri"/>
                <w:color w:val="000000" w:themeColor="text1"/>
                <w:lang w:val="es-EC" w:eastAsia="es-EC"/>
              </w:rPr>
              <w:t xml:space="preserve">Funcional - </w:t>
            </w:r>
            <w:r w:rsidR="17228D13" w:rsidRPr="5B15FE54">
              <w:rPr>
                <w:rFonts w:ascii="Calibri" w:hAnsi="Calibri" w:cs="Calibri"/>
                <w:color w:val="000000" w:themeColor="text1"/>
                <w:lang w:val="es-EC" w:eastAsia="es-EC"/>
              </w:rPr>
              <w:t>Datos</w:t>
            </w:r>
          </w:p>
        </w:tc>
      </w:tr>
      <w:tr w:rsidR="4F5AD2BB" w14:paraId="3BC24CE8" w14:textId="77777777" w:rsidTr="4016A1B0">
        <w:trPr>
          <w:trHeight w:val="131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5B8781C" w14:textId="77777777" w:rsidR="4F5AD2BB" w:rsidRDefault="4F5AD2BB" w:rsidP="4F5AD2BB">
            <w:pPr>
              <w:rPr>
                <w:lang w:val="es-EC" w:eastAsia="es-EC"/>
              </w:rPr>
            </w:pPr>
            <w:r w:rsidRPr="4F5AD2BB">
              <w:rPr>
                <w:rFonts w:ascii="Calibri" w:hAnsi="Calibri" w:cs="Calibri"/>
                <w:color w:val="000000" w:themeColor="text1"/>
                <w:lang w:val="es-EC" w:eastAsia="es-EC"/>
              </w:rPr>
              <w:t>Detalles de requisitos y restricciones:</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989CDB9" w14:textId="5552AC55" w:rsidR="0EA18161" w:rsidRDefault="0EA18161" w:rsidP="4F5AD2BB">
            <w:pPr>
              <w:rPr>
                <w:rFonts w:ascii="Calibri" w:hAnsi="Calibri" w:cs="Calibri"/>
                <w:color w:val="000000" w:themeColor="text1"/>
                <w:lang w:val="es-EC" w:eastAsia="es-EC"/>
              </w:rPr>
            </w:pPr>
            <w:r w:rsidRPr="4F5AD2BB">
              <w:rPr>
                <w:rFonts w:ascii="Calibri" w:hAnsi="Calibri" w:cs="Calibri"/>
                <w:color w:val="000000" w:themeColor="text1"/>
                <w:lang w:val="es-EC" w:eastAsia="es-EC"/>
              </w:rPr>
              <w:t>El sistema presentará una orden de pago con la siguiente información:</w:t>
            </w:r>
          </w:p>
          <w:p w14:paraId="4B78B4FC" w14:textId="6F5D6696" w:rsidR="0EA18161" w:rsidRDefault="0EA18161" w:rsidP="00F53248">
            <w:pPr>
              <w:pStyle w:val="Prrafodelista"/>
              <w:numPr>
                <w:ilvl w:val="0"/>
                <w:numId w:val="20"/>
              </w:numPr>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Nombre del cliente.</w:t>
            </w:r>
          </w:p>
          <w:p w14:paraId="5A1A6E5D" w14:textId="6F5D6696" w:rsidR="0EA18161" w:rsidRDefault="0EA18161" w:rsidP="00F53248">
            <w:pPr>
              <w:pStyle w:val="Prrafodelista"/>
              <w:numPr>
                <w:ilvl w:val="1"/>
                <w:numId w:val="20"/>
              </w:numPr>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usará caja de texto.</w:t>
            </w:r>
          </w:p>
          <w:p w14:paraId="0D3FC01B" w14:textId="4605FE62" w:rsidR="0EA18161" w:rsidRDefault="0EA18161" w:rsidP="00F53248">
            <w:pPr>
              <w:pStyle w:val="Prrafodelista"/>
              <w:numPr>
                <w:ilvl w:val="1"/>
                <w:numId w:val="20"/>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validará caracteres alfanuméricos.</w:t>
            </w:r>
          </w:p>
          <w:p w14:paraId="6EFFAE94" w14:textId="0557EEFB" w:rsidR="0EA18161" w:rsidRDefault="0EA18161" w:rsidP="00F53248">
            <w:pPr>
              <w:pStyle w:val="Prrafodelista"/>
              <w:numPr>
                <w:ilvl w:val="1"/>
                <w:numId w:val="20"/>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aceptará una capacidad de 20 caracteres alfanuméricos.</w:t>
            </w:r>
          </w:p>
          <w:p w14:paraId="1577CD7B" w14:textId="6F5D6696" w:rsidR="0EA18161" w:rsidRDefault="0EA18161" w:rsidP="00F53248">
            <w:pPr>
              <w:pStyle w:val="Prrafodelista"/>
              <w:numPr>
                <w:ilvl w:val="1"/>
                <w:numId w:val="20"/>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 xml:space="preserve">El sistema presentará el texto en fuente de Times New </w:t>
            </w:r>
            <w:proofErr w:type="spellStart"/>
            <w:r w:rsidRPr="4F5AD2BB">
              <w:rPr>
                <w:rFonts w:ascii="Calibri" w:hAnsi="Calibri" w:cs="Calibri"/>
                <w:color w:val="000000" w:themeColor="text1"/>
                <w:lang w:val="es-EC" w:eastAsia="es-EC"/>
              </w:rPr>
              <w:t>Roman</w:t>
            </w:r>
            <w:proofErr w:type="spellEnd"/>
            <w:r w:rsidRPr="4F5AD2BB">
              <w:rPr>
                <w:rFonts w:ascii="Calibri" w:hAnsi="Calibri" w:cs="Calibri"/>
                <w:color w:val="000000" w:themeColor="text1"/>
                <w:lang w:val="es-EC" w:eastAsia="es-EC"/>
              </w:rPr>
              <w:t xml:space="preserve"> – tamaño 14.</w:t>
            </w:r>
          </w:p>
          <w:p w14:paraId="1BCC6AF4" w14:textId="0D2C4166" w:rsidR="0EA18161" w:rsidRDefault="0EA18161" w:rsidP="00F53248">
            <w:pPr>
              <w:pStyle w:val="Prrafodelista"/>
              <w:numPr>
                <w:ilvl w:val="0"/>
                <w:numId w:val="20"/>
              </w:numPr>
              <w:rPr>
                <w:color w:val="000000" w:themeColor="text1"/>
                <w:lang w:val="es-EC" w:eastAsia="es-EC"/>
              </w:rPr>
            </w:pPr>
            <w:r w:rsidRPr="4F5AD2BB">
              <w:rPr>
                <w:rFonts w:ascii="Calibri" w:hAnsi="Calibri" w:cs="Calibri"/>
                <w:color w:val="000000" w:themeColor="text1"/>
                <w:lang w:val="es-EC" w:eastAsia="es-EC"/>
              </w:rPr>
              <w:t>Servicio prestado.</w:t>
            </w:r>
          </w:p>
          <w:p w14:paraId="402B3C27" w14:textId="00331E6A" w:rsidR="0EA18161" w:rsidRDefault="0EA18161" w:rsidP="00F53248">
            <w:pPr>
              <w:pStyle w:val="Prrafodelista"/>
              <w:numPr>
                <w:ilvl w:val="1"/>
                <w:numId w:val="20"/>
              </w:numPr>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usará un ComboBox para seleccionar el servicio adquirido por el cliente.</w:t>
            </w:r>
          </w:p>
          <w:p w14:paraId="4D7BBA53" w14:textId="0D921449" w:rsidR="0EA18161" w:rsidRDefault="0EA18161" w:rsidP="00F53248">
            <w:pPr>
              <w:pStyle w:val="Prrafodelista"/>
              <w:numPr>
                <w:ilvl w:val="1"/>
                <w:numId w:val="20"/>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 xml:space="preserve">El sistema presentará el texto en fuente de Times New </w:t>
            </w:r>
            <w:proofErr w:type="spellStart"/>
            <w:r w:rsidRPr="4F5AD2BB">
              <w:rPr>
                <w:rFonts w:ascii="Calibri" w:hAnsi="Calibri" w:cs="Calibri"/>
                <w:color w:val="000000" w:themeColor="text1"/>
                <w:lang w:val="es-EC" w:eastAsia="es-EC"/>
              </w:rPr>
              <w:t>Roman</w:t>
            </w:r>
            <w:proofErr w:type="spellEnd"/>
            <w:r w:rsidRPr="4F5AD2BB">
              <w:rPr>
                <w:rFonts w:ascii="Calibri" w:hAnsi="Calibri" w:cs="Calibri"/>
                <w:color w:val="000000" w:themeColor="text1"/>
                <w:lang w:val="es-EC" w:eastAsia="es-EC"/>
              </w:rPr>
              <w:t xml:space="preserve"> – tamaño 14.</w:t>
            </w:r>
          </w:p>
          <w:p w14:paraId="7B7E1925" w14:textId="5924709D" w:rsidR="0EA18161" w:rsidRDefault="0EA18161" w:rsidP="00F53248">
            <w:pPr>
              <w:pStyle w:val="Prrafodelista"/>
              <w:numPr>
                <w:ilvl w:val="0"/>
                <w:numId w:val="20"/>
              </w:numPr>
              <w:rPr>
                <w:color w:val="000000" w:themeColor="text1"/>
                <w:lang w:val="es-EC" w:eastAsia="es-EC"/>
              </w:rPr>
            </w:pPr>
            <w:r w:rsidRPr="4F5AD2BB">
              <w:rPr>
                <w:rFonts w:ascii="Calibri" w:hAnsi="Calibri" w:cs="Calibri"/>
                <w:color w:val="000000" w:themeColor="text1"/>
                <w:lang w:val="es-EC" w:eastAsia="es-EC"/>
              </w:rPr>
              <w:t>Dirección asociada al servicio prestado.</w:t>
            </w:r>
          </w:p>
          <w:p w14:paraId="04B770D0" w14:textId="56BD7850" w:rsidR="6E398392" w:rsidRDefault="6E398392" w:rsidP="00F53248">
            <w:pPr>
              <w:pStyle w:val="Prrafodelista"/>
              <w:numPr>
                <w:ilvl w:val="1"/>
                <w:numId w:val="20"/>
              </w:numPr>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usará caja de texto.</w:t>
            </w:r>
          </w:p>
          <w:p w14:paraId="5693CAF4" w14:textId="4605FE62" w:rsidR="6E398392" w:rsidRDefault="6E398392" w:rsidP="00F53248">
            <w:pPr>
              <w:pStyle w:val="Prrafodelista"/>
              <w:numPr>
                <w:ilvl w:val="1"/>
                <w:numId w:val="20"/>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validará caracteres alfanuméricos.</w:t>
            </w:r>
          </w:p>
          <w:p w14:paraId="713CAA7C" w14:textId="0557EEFB" w:rsidR="6E398392" w:rsidRDefault="6E398392" w:rsidP="00F53248">
            <w:pPr>
              <w:pStyle w:val="Prrafodelista"/>
              <w:numPr>
                <w:ilvl w:val="1"/>
                <w:numId w:val="20"/>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aceptará una capacidad de 20 caracteres alfanuméricos.</w:t>
            </w:r>
          </w:p>
          <w:p w14:paraId="2B52C0C8" w14:textId="42149A40" w:rsidR="6E398392" w:rsidRDefault="6E398392" w:rsidP="00F53248">
            <w:pPr>
              <w:pStyle w:val="Prrafodelista"/>
              <w:numPr>
                <w:ilvl w:val="1"/>
                <w:numId w:val="20"/>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 xml:space="preserve">El sistema presentará el texto en fuente de Times New </w:t>
            </w:r>
            <w:proofErr w:type="spellStart"/>
            <w:r w:rsidRPr="4F5AD2BB">
              <w:rPr>
                <w:rFonts w:ascii="Calibri" w:hAnsi="Calibri" w:cs="Calibri"/>
                <w:color w:val="000000" w:themeColor="text1"/>
                <w:lang w:val="es-EC" w:eastAsia="es-EC"/>
              </w:rPr>
              <w:t>Roman</w:t>
            </w:r>
            <w:proofErr w:type="spellEnd"/>
            <w:r w:rsidRPr="4F5AD2BB">
              <w:rPr>
                <w:rFonts w:ascii="Calibri" w:hAnsi="Calibri" w:cs="Calibri"/>
                <w:color w:val="000000" w:themeColor="text1"/>
                <w:lang w:val="es-EC" w:eastAsia="es-EC"/>
              </w:rPr>
              <w:t xml:space="preserve"> – tamaño 14.</w:t>
            </w:r>
          </w:p>
          <w:p w14:paraId="254ADC31" w14:textId="26E62DBD" w:rsidR="0EA18161" w:rsidRDefault="0EA18161" w:rsidP="00F53248">
            <w:pPr>
              <w:pStyle w:val="Prrafodelista"/>
              <w:numPr>
                <w:ilvl w:val="0"/>
                <w:numId w:val="20"/>
              </w:numPr>
              <w:rPr>
                <w:color w:val="000000" w:themeColor="text1"/>
                <w:lang w:val="es-EC" w:eastAsia="es-EC"/>
              </w:rPr>
            </w:pPr>
            <w:r w:rsidRPr="4F5AD2BB">
              <w:rPr>
                <w:rFonts w:ascii="Calibri" w:hAnsi="Calibri" w:cs="Calibri"/>
                <w:color w:val="000000" w:themeColor="text1"/>
                <w:lang w:val="es-EC" w:eastAsia="es-EC"/>
              </w:rPr>
              <w:t xml:space="preserve">Tipo de </w:t>
            </w:r>
            <w:r w:rsidR="2C2E89A8" w:rsidRPr="4F5AD2BB">
              <w:rPr>
                <w:rFonts w:ascii="Calibri" w:hAnsi="Calibri" w:cs="Calibri"/>
                <w:color w:val="000000" w:themeColor="text1"/>
                <w:lang w:val="es-EC" w:eastAsia="es-EC"/>
              </w:rPr>
              <w:t xml:space="preserve">vehículo </w:t>
            </w:r>
            <w:r w:rsidRPr="4F5AD2BB">
              <w:rPr>
                <w:rFonts w:ascii="Calibri" w:hAnsi="Calibri" w:cs="Calibri"/>
                <w:color w:val="000000" w:themeColor="text1"/>
                <w:lang w:val="es-EC" w:eastAsia="es-EC"/>
              </w:rPr>
              <w:t>empleado.</w:t>
            </w:r>
          </w:p>
          <w:p w14:paraId="0C96B8BE" w14:textId="77073A38" w:rsidR="2716765E" w:rsidRDefault="2716765E" w:rsidP="00F53248">
            <w:pPr>
              <w:pStyle w:val="Prrafodelista"/>
              <w:numPr>
                <w:ilvl w:val="1"/>
                <w:numId w:val="20"/>
              </w:numPr>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usará un ComboBox para seleccionar el tipo de vehículo adquirido por el cliente.</w:t>
            </w:r>
          </w:p>
          <w:p w14:paraId="0FE5E2C1" w14:textId="04B0A522" w:rsidR="2716765E" w:rsidRDefault="2716765E" w:rsidP="00F53248">
            <w:pPr>
              <w:pStyle w:val="Prrafodelista"/>
              <w:numPr>
                <w:ilvl w:val="1"/>
                <w:numId w:val="20"/>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 xml:space="preserve">El sistema presentará el texto en fuente de Times New </w:t>
            </w:r>
            <w:proofErr w:type="spellStart"/>
            <w:r w:rsidRPr="4F5AD2BB">
              <w:rPr>
                <w:rFonts w:ascii="Calibri" w:hAnsi="Calibri" w:cs="Calibri"/>
                <w:color w:val="000000" w:themeColor="text1"/>
                <w:lang w:val="es-EC" w:eastAsia="es-EC"/>
              </w:rPr>
              <w:t>Roman</w:t>
            </w:r>
            <w:proofErr w:type="spellEnd"/>
            <w:r w:rsidRPr="4F5AD2BB">
              <w:rPr>
                <w:rFonts w:ascii="Calibri" w:hAnsi="Calibri" w:cs="Calibri"/>
                <w:color w:val="000000" w:themeColor="text1"/>
                <w:lang w:val="es-EC" w:eastAsia="es-EC"/>
              </w:rPr>
              <w:t xml:space="preserve"> – tamaño 14.</w:t>
            </w:r>
          </w:p>
          <w:p w14:paraId="19494ABB" w14:textId="1718B389" w:rsidR="0EA18161" w:rsidRDefault="0EA18161" w:rsidP="00F53248">
            <w:pPr>
              <w:pStyle w:val="Prrafodelista"/>
              <w:numPr>
                <w:ilvl w:val="0"/>
                <w:numId w:val="20"/>
              </w:numPr>
              <w:rPr>
                <w:color w:val="000000" w:themeColor="text1"/>
                <w:lang w:val="es-EC" w:eastAsia="es-EC"/>
              </w:rPr>
            </w:pPr>
            <w:r w:rsidRPr="4F5AD2BB">
              <w:rPr>
                <w:rFonts w:ascii="Calibri" w:hAnsi="Calibri" w:cs="Calibri"/>
                <w:color w:val="000000" w:themeColor="text1"/>
                <w:lang w:val="es-EC" w:eastAsia="es-EC"/>
              </w:rPr>
              <w:t>Valor en dólares americanos.</w:t>
            </w:r>
          </w:p>
          <w:p w14:paraId="6A9AD28A" w14:textId="2C1DA0D2" w:rsidR="5BD6AB54" w:rsidRDefault="5BD6AB54" w:rsidP="00F53248">
            <w:pPr>
              <w:pStyle w:val="Prrafodelista"/>
              <w:numPr>
                <w:ilvl w:val="1"/>
                <w:numId w:val="20"/>
              </w:numPr>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presentará el valor total del servicio expresado en dólares americanos, empleando 2 cifras de</w:t>
            </w:r>
            <w:r w:rsidR="7B32ABE5" w:rsidRPr="4F5AD2BB">
              <w:rPr>
                <w:rFonts w:ascii="Calibri" w:hAnsi="Calibri" w:cs="Calibri"/>
                <w:color w:val="000000" w:themeColor="text1"/>
                <w:lang w:val="es-EC" w:eastAsia="es-EC"/>
              </w:rPr>
              <w:t>cimales</w:t>
            </w:r>
            <w:r w:rsidRPr="4F5AD2BB">
              <w:rPr>
                <w:rFonts w:ascii="Calibri" w:hAnsi="Calibri" w:cs="Calibri"/>
                <w:color w:val="000000" w:themeColor="text1"/>
                <w:lang w:val="es-EC" w:eastAsia="es-EC"/>
              </w:rPr>
              <w:t>.</w:t>
            </w:r>
          </w:p>
          <w:p w14:paraId="363AC940" w14:textId="04B0A522" w:rsidR="5BD6AB54" w:rsidRDefault="5BD6AB54" w:rsidP="00F53248">
            <w:pPr>
              <w:pStyle w:val="Prrafodelista"/>
              <w:numPr>
                <w:ilvl w:val="1"/>
                <w:numId w:val="20"/>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 xml:space="preserve">El sistema presentará el texto en fuente de Times New </w:t>
            </w:r>
            <w:proofErr w:type="spellStart"/>
            <w:r w:rsidRPr="4F5AD2BB">
              <w:rPr>
                <w:rFonts w:ascii="Calibri" w:hAnsi="Calibri" w:cs="Calibri"/>
                <w:color w:val="000000" w:themeColor="text1"/>
                <w:lang w:val="es-EC" w:eastAsia="es-EC"/>
              </w:rPr>
              <w:t>Roman</w:t>
            </w:r>
            <w:proofErr w:type="spellEnd"/>
            <w:r w:rsidRPr="4F5AD2BB">
              <w:rPr>
                <w:rFonts w:ascii="Calibri" w:hAnsi="Calibri" w:cs="Calibri"/>
                <w:color w:val="000000" w:themeColor="text1"/>
                <w:lang w:val="es-EC" w:eastAsia="es-EC"/>
              </w:rPr>
              <w:t xml:space="preserve"> – tamaño 14.</w:t>
            </w:r>
          </w:p>
          <w:p w14:paraId="61108C17" w14:textId="53909BA0" w:rsidR="4F5AD2BB" w:rsidRDefault="4F5AD2BB" w:rsidP="4F5AD2BB">
            <w:pPr>
              <w:rPr>
                <w:rFonts w:ascii="Calibri" w:hAnsi="Calibri" w:cs="Calibri"/>
                <w:color w:val="000000" w:themeColor="text1"/>
                <w:lang w:val="es-EC" w:eastAsia="es-EC"/>
              </w:rPr>
            </w:pPr>
          </w:p>
        </w:tc>
      </w:tr>
      <w:tr w:rsidR="4F5AD2BB" w14:paraId="75713F2A" w14:textId="77777777" w:rsidTr="4016A1B0">
        <w:trPr>
          <w:trHeight w:val="942"/>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5ED0CF8" w14:textId="77777777" w:rsidR="4F5AD2BB" w:rsidRDefault="4F5AD2BB" w:rsidP="4F5AD2BB">
            <w:pPr>
              <w:rPr>
                <w:lang w:val="es-EC" w:eastAsia="es-EC"/>
              </w:rPr>
            </w:pPr>
            <w:r w:rsidRPr="4F5AD2BB">
              <w:rPr>
                <w:rFonts w:ascii="Calibri" w:hAnsi="Calibri" w:cs="Calibri"/>
                <w:color w:val="000000" w:themeColor="text1"/>
                <w:lang w:val="es-EC" w:eastAsia="es-EC"/>
              </w:rPr>
              <w:t>Fecha de revisión y versión:</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536E2AF" w14:textId="77777777" w:rsidR="4F5AD2BB" w:rsidRDefault="4F5AD2BB" w:rsidP="4F5AD2BB">
            <w:pPr>
              <w:rPr>
                <w:lang w:val="es-EC" w:eastAsia="es-EC"/>
              </w:rPr>
            </w:pPr>
            <w:r w:rsidRPr="4F5AD2BB">
              <w:rPr>
                <w:rFonts w:ascii="Calibri" w:hAnsi="Calibri" w:cs="Calibri"/>
                <w:color w:val="000000" w:themeColor="text1"/>
                <w:lang w:val="es-EC" w:eastAsia="es-EC"/>
              </w:rPr>
              <w:t>16/12/2021</w:t>
            </w:r>
          </w:p>
          <w:p w14:paraId="1C7C0110" w14:textId="77777777" w:rsidR="4F5AD2BB" w:rsidRDefault="4F5AD2BB" w:rsidP="4F5AD2BB">
            <w:pPr>
              <w:rPr>
                <w:lang w:val="es-EC" w:eastAsia="es-EC"/>
              </w:rPr>
            </w:pPr>
            <w:r w:rsidRPr="4F5AD2BB">
              <w:rPr>
                <w:rFonts w:ascii="Calibri" w:hAnsi="Calibri" w:cs="Calibri"/>
                <w:color w:val="000000" w:themeColor="text1"/>
                <w:lang w:val="es-EC" w:eastAsia="es-EC"/>
              </w:rPr>
              <w:t>Versión1.0</w:t>
            </w:r>
          </w:p>
        </w:tc>
      </w:tr>
      <w:tr w:rsidR="4F5AD2BB" w14:paraId="31417147" w14:textId="77777777" w:rsidTr="4016A1B0">
        <w:trPr>
          <w:trHeight w:val="369"/>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697A517" w14:textId="77777777" w:rsidR="4F5AD2BB" w:rsidRDefault="4F5AD2BB" w:rsidP="4F5AD2BB">
            <w:pPr>
              <w:rPr>
                <w:lang w:val="es-EC" w:eastAsia="es-EC"/>
              </w:rPr>
            </w:pPr>
            <w:r w:rsidRPr="4F5AD2BB">
              <w:rPr>
                <w:rFonts w:ascii="Calibri" w:hAnsi="Calibri" w:cs="Calibri"/>
                <w:color w:val="000000" w:themeColor="text1"/>
                <w:lang w:val="es-EC" w:eastAsia="es-EC"/>
              </w:rPr>
              <w:t>Prioridad:</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E656A7A" w14:textId="1712FB94" w:rsidR="4F5AD2BB" w:rsidRDefault="4F5AD2BB" w:rsidP="4F5AD2BB">
            <w:pPr>
              <w:rPr>
                <w:lang w:val="es-EC" w:eastAsia="es-EC"/>
              </w:rPr>
            </w:pPr>
            <w:r w:rsidRPr="4F5AD2BB">
              <w:rPr>
                <w:rFonts w:ascii="Calibri" w:hAnsi="Calibri" w:cs="Calibri"/>
                <w:b/>
                <w:bCs/>
                <w:color w:val="000000" w:themeColor="text1"/>
                <w:lang w:val="es-EC" w:eastAsia="es-EC"/>
              </w:rPr>
              <w:t xml:space="preserve"> </w:t>
            </w:r>
            <w:r w:rsidR="08F3772E" w:rsidRPr="4F5AD2BB">
              <w:rPr>
                <w:rFonts w:ascii="Calibri" w:hAnsi="Calibri" w:cs="Calibri"/>
                <w:b/>
                <w:bCs/>
                <w:color w:val="000000" w:themeColor="text1"/>
                <w:lang w:val="es-EC" w:eastAsia="es-EC"/>
              </w:rPr>
              <w:t xml:space="preserve">Alta </w:t>
            </w:r>
          </w:p>
        </w:tc>
      </w:tr>
    </w:tbl>
    <w:p w14:paraId="397CD0B0" w14:textId="56A033E1" w:rsidR="4016A1B0" w:rsidRDefault="4016A1B0"/>
    <w:p w14:paraId="75D53E49" w14:textId="0C245BC9" w:rsidR="4F5AD2BB" w:rsidRDefault="4F5AD2BB" w:rsidP="4F5AD2BB">
      <w:pPr>
        <w:ind w:left="708" w:firstLine="12"/>
        <w:rPr>
          <w:rFonts w:ascii="Calibri" w:hAnsi="Calibri"/>
          <w:i/>
          <w:iCs/>
          <w:color w:val="0000FF"/>
        </w:rPr>
      </w:pPr>
    </w:p>
    <w:tbl>
      <w:tblPr>
        <w:tblW w:w="0" w:type="auto"/>
        <w:tblLook w:val="04A0" w:firstRow="1" w:lastRow="0" w:firstColumn="1" w:lastColumn="0" w:noHBand="0" w:noVBand="1"/>
      </w:tblPr>
      <w:tblGrid>
        <w:gridCol w:w="1963"/>
        <w:gridCol w:w="7655"/>
      </w:tblGrid>
      <w:tr w:rsidR="4F5AD2BB" w14:paraId="15B3C6DF" w14:textId="77777777" w:rsidTr="4016A1B0">
        <w:trPr>
          <w:trHeight w:val="35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C6FC2E2" w14:textId="77777777" w:rsidR="4F5AD2BB" w:rsidRDefault="4F5AD2BB" w:rsidP="4F5AD2BB">
            <w:pPr>
              <w:rPr>
                <w:lang w:val="es-EC" w:eastAsia="es-EC"/>
              </w:rPr>
            </w:pPr>
            <w:r w:rsidRPr="4F5AD2BB">
              <w:rPr>
                <w:rFonts w:ascii="Calibri" w:hAnsi="Calibri" w:cs="Calibri"/>
                <w:color w:val="000000" w:themeColor="text1"/>
                <w:lang w:val="es-EC" w:eastAsia="es-EC"/>
              </w:rPr>
              <w:t>Número: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1D9320D" w14:textId="36E933A3" w:rsidR="4F5AD2BB" w:rsidRDefault="4F5AD2BB" w:rsidP="4F5AD2BB">
            <w:pPr>
              <w:rPr>
                <w:rFonts w:ascii="Calibri" w:hAnsi="Calibri" w:cs="Calibri"/>
                <w:b/>
                <w:bCs/>
                <w:color w:val="000000" w:themeColor="text1"/>
                <w:lang w:val="es-EC" w:eastAsia="es-EC"/>
              </w:rPr>
            </w:pPr>
            <w:r w:rsidRPr="4F5AD2BB">
              <w:rPr>
                <w:rFonts w:ascii="Calibri" w:hAnsi="Calibri" w:cs="Calibri"/>
                <w:b/>
                <w:bCs/>
                <w:color w:val="000000" w:themeColor="text1"/>
                <w:lang w:val="es-EC" w:eastAsia="es-EC"/>
              </w:rPr>
              <w:t>RF-2</w:t>
            </w:r>
            <w:r w:rsidR="44557C8D" w:rsidRPr="4F5AD2BB">
              <w:rPr>
                <w:rFonts w:ascii="Calibri" w:hAnsi="Calibri" w:cs="Calibri"/>
                <w:b/>
                <w:bCs/>
                <w:color w:val="000000" w:themeColor="text1"/>
                <w:lang w:val="es-EC" w:eastAsia="es-EC"/>
              </w:rPr>
              <w:t>3</w:t>
            </w:r>
          </w:p>
        </w:tc>
      </w:tr>
      <w:tr w:rsidR="4F5AD2BB" w14:paraId="41B6FD92" w14:textId="77777777" w:rsidTr="4016A1B0">
        <w:trPr>
          <w:trHeight w:val="39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3FAAA03" w14:textId="77777777" w:rsidR="4F5AD2BB" w:rsidRDefault="4F5AD2BB" w:rsidP="4F5AD2BB">
            <w:pPr>
              <w:rPr>
                <w:lang w:val="es-EC" w:eastAsia="es-EC"/>
              </w:rPr>
            </w:pPr>
            <w:r w:rsidRPr="4F5AD2BB">
              <w:rPr>
                <w:rFonts w:ascii="Calibri" w:hAnsi="Calibri" w:cs="Calibri"/>
                <w:color w:val="000000" w:themeColor="text1"/>
                <w:lang w:val="es-EC" w:eastAsia="es-EC"/>
              </w:rPr>
              <w:lastRenderedPageBreak/>
              <w:t>Título: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3F9B821" w14:textId="3E7A25E6" w:rsidR="382E2323" w:rsidRDefault="382E2323" w:rsidP="4F5AD2BB">
            <w:pPr>
              <w:spacing w:line="259" w:lineRule="auto"/>
              <w:rPr>
                <w:rFonts w:ascii="Calibri" w:hAnsi="Calibri" w:cs="Calibri"/>
                <w:color w:val="000000" w:themeColor="text1"/>
                <w:lang w:val="es-EC" w:eastAsia="es-EC"/>
              </w:rPr>
            </w:pPr>
            <w:r w:rsidRPr="4F5AD2BB">
              <w:rPr>
                <w:rFonts w:ascii="Calibri" w:hAnsi="Calibri" w:cs="Calibri"/>
                <w:color w:val="000000" w:themeColor="text1"/>
                <w:lang w:val="es-EC" w:eastAsia="es-EC"/>
              </w:rPr>
              <w:t>Registr</w:t>
            </w:r>
            <w:r w:rsidR="39DDC22C" w:rsidRPr="4F5AD2BB">
              <w:rPr>
                <w:rFonts w:ascii="Calibri" w:hAnsi="Calibri" w:cs="Calibri"/>
                <w:color w:val="000000" w:themeColor="text1"/>
                <w:lang w:val="es-EC" w:eastAsia="es-EC"/>
              </w:rPr>
              <w:t>ar</w:t>
            </w:r>
            <w:r w:rsidRPr="4F5AD2BB">
              <w:rPr>
                <w:rFonts w:ascii="Calibri" w:hAnsi="Calibri" w:cs="Calibri"/>
                <w:color w:val="000000" w:themeColor="text1"/>
                <w:lang w:val="es-EC" w:eastAsia="es-EC"/>
              </w:rPr>
              <w:t xml:space="preserve"> ordenes paga</w:t>
            </w:r>
            <w:r w:rsidR="767B4BAC" w:rsidRPr="4F5AD2BB">
              <w:rPr>
                <w:rFonts w:ascii="Calibri" w:hAnsi="Calibri" w:cs="Calibri"/>
                <w:color w:val="000000" w:themeColor="text1"/>
                <w:lang w:val="es-EC" w:eastAsia="es-EC"/>
              </w:rPr>
              <w:t>das</w:t>
            </w:r>
          </w:p>
        </w:tc>
      </w:tr>
      <w:tr w:rsidR="4F5AD2BB" w14:paraId="04323928" w14:textId="77777777" w:rsidTr="4016A1B0">
        <w:trPr>
          <w:trHeight w:val="30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ACF74EB" w14:textId="77777777" w:rsidR="4F5AD2BB" w:rsidRDefault="4F5AD2BB" w:rsidP="4F5AD2BB">
            <w:pPr>
              <w:rPr>
                <w:lang w:val="es-EC" w:eastAsia="es-EC"/>
              </w:rPr>
            </w:pPr>
            <w:r w:rsidRPr="4F5AD2BB">
              <w:rPr>
                <w:rFonts w:ascii="Calibri" w:hAnsi="Calibri" w:cs="Calibri"/>
                <w:color w:val="000000" w:themeColor="text1"/>
                <w:lang w:val="es-EC" w:eastAsia="es-EC"/>
              </w:rPr>
              <w:t>Texto: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9873661" w14:textId="2C521C1C" w:rsidR="2C5871B1" w:rsidRDefault="2C5871B1" w:rsidP="4F5AD2BB">
            <w:pPr>
              <w:rPr>
                <w:rFonts w:ascii="Calibri" w:hAnsi="Calibri" w:cs="Calibri"/>
                <w:color w:val="000000" w:themeColor="text1"/>
                <w:lang w:val="es-EC" w:eastAsia="es-EC"/>
              </w:rPr>
            </w:pPr>
            <w:r w:rsidRPr="4F5AD2BB">
              <w:rPr>
                <w:rFonts w:ascii="Calibri" w:hAnsi="Calibri" w:cs="Calibri"/>
                <w:color w:val="000000" w:themeColor="text1"/>
                <w:lang w:val="es-EC" w:eastAsia="es-EC"/>
              </w:rPr>
              <w:t xml:space="preserve">El sistema </w:t>
            </w:r>
            <w:r w:rsidR="199AE017" w:rsidRPr="4F5AD2BB">
              <w:rPr>
                <w:rFonts w:ascii="Calibri" w:hAnsi="Calibri" w:cs="Calibri"/>
                <w:color w:val="000000" w:themeColor="text1"/>
                <w:lang w:val="es-EC" w:eastAsia="es-EC"/>
              </w:rPr>
              <w:t xml:space="preserve">debe </w:t>
            </w:r>
            <w:r w:rsidR="7B815D30" w:rsidRPr="4F5AD2BB">
              <w:rPr>
                <w:rFonts w:ascii="Calibri" w:hAnsi="Calibri" w:cs="Calibri"/>
                <w:color w:val="000000" w:themeColor="text1"/>
                <w:lang w:val="es-EC" w:eastAsia="es-EC"/>
              </w:rPr>
              <w:t>permitir registrar</w:t>
            </w:r>
            <w:r w:rsidRPr="4F5AD2BB">
              <w:rPr>
                <w:rFonts w:ascii="Calibri" w:hAnsi="Calibri" w:cs="Calibri"/>
                <w:color w:val="000000" w:themeColor="text1"/>
                <w:lang w:val="es-EC" w:eastAsia="es-EC"/>
              </w:rPr>
              <w:t xml:space="preserve"> las ordenes pagadas por parte de los clientes. </w:t>
            </w:r>
          </w:p>
        </w:tc>
      </w:tr>
      <w:tr w:rsidR="4F5AD2BB" w14:paraId="789FD6A8" w14:textId="77777777" w:rsidTr="4016A1B0">
        <w:trPr>
          <w:trHeight w:val="187"/>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47F57C3" w14:textId="77777777" w:rsidR="4F5AD2BB" w:rsidRDefault="4F5AD2BB" w:rsidP="4F5AD2BB">
            <w:pPr>
              <w:rPr>
                <w:lang w:val="es-EC" w:eastAsia="es-EC"/>
              </w:rPr>
            </w:pPr>
            <w:r w:rsidRPr="4F5AD2BB">
              <w:rPr>
                <w:rFonts w:ascii="Calibri" w:hAnsi="Calibri" w:cs="Calibri"/>
                <w:color w:val="000000" w:themeColor="text1"/>
                <w:lang w:val="es-EC" w:eastAsia="es-EC"/>
              </w:rPr>
              <w:t>Tipo: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CC8D83A" w14:textId="78ED0D43" w:rsidR="4F5AD2BB" w:rsidRDefault="0C0B3094" w:rsidP="4F5AD2BB">
            <w:pPr>
              <w:rPr>
                <w:lang w:val="es-EC" w:eastAsia="es-EC"/>
              </w:rPr>
            </w:pPr>
            <w:r w:rsidRPr="5B15FE54">
              <w:rPr>
                <w:rFonts w:ascii="Calibri" w:hAnsi="Calibri" w:cs="Calibri"/>
                <w:color w:val="000000" w:themeColor="text1"/>
                <w:lang w:val="es-EC" w:eastAsia="es-EC"/>
              </w:rPr>
              <w:t>Funcional</w:t>
            </w:r>
            <w:r w:rsidR="0A4547BD" w:rsidRPr="5B15FE54">
              <w:rPr>
                <w:rFonts w:ascii="Calibri" w:hAnsi="Calibri" w:cs="Calibri"/>
                <w:color w:val="000000" w:themeColor="text1"/>
                <w:lang w:val="es-EC" w:eastAsia="es-EC"/>
              </w:rPr>
              <w:t xml:space="preserve"> - Datos</w:t>
            </w:r>
          </w:p>
        </w:tc>
      </w:tr>
      <w:tr w:rsidR="4F5AD2BB" w14:paraId="00E31CFB" w14:textId="77777777" w:rsidTr="4016A1B0">
        <w:trPr>
          <w:trHeight w:val="131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D26D696" w14:textId="77777777" w:rsidR="4F5AD2BB" w:rsidRDefault="4F5AD2BB" w:rsidP="4F5AD2BB">
            <w:pPr>
              <w:rPr>
                <w:lang w:val="es-EC" w:eastAsia="es-EC"/>
              </w:rPr>
            </w:pPr>
            <w:r w:rsidRPr="4F5AD2BB">
              <w:rPr>
                <w:rFonts w:ascii="Calibri" w:hAnsi="Calibri" w:cs="Calibri"/>
                <w:color w:val="000000" w:themeColor="text1"/>
                <w:lang w:val="es-EC" w:eastAsia="es-EC"/>
              </w:rPr>
              <w:t>Detalles de requisitos y restricciones:</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4831877" w14:textId="68E0CE6B" w:rsidR="6335A6F7" w:rsidRDefault="6335A6F7" w:rsidP="4F5AD2BB">
            <w:pPr>
              <w:rPr>
                <w:rFonts w:ascii="Calibri" w:hAnsi="Calibri" w:cs="Calibri"/>
                <w:color w:val="000000" w:themeColor="text1"/>
                <w:lang w:val="es-EC" w:eastAsia="es-EC"/>
              </w:rPr>
            </w:pPr>
            <w:r w:rsidRPr="4F5AD2BB">
              <w:rPr>
                <w:rFonts w:ascii="Calibri" w:hAnsi="Calibri" w:cs="Calibri"/>
                <w:color w:val="000000" w:themeColor="text1"/>
                <w:lang w:val="es-EC" w:eastAsia="es-EC"/>
              </w:rPr>
              <w:t xml:space="preserve">El sistema proporcionará un </w:t>
            </w:r>
            <w:r w:rsidR="58C242F6" w:rsidRPr="4F5AD2BB">
              <w:rPr>
                <w:rFonts w:ascii="Calibri" w:hAnsi="Calibri" w:cs="Calibri"/>
                <w:color w:val="000000" w:themeColor="text1"/>
                <w:lang w:val="es-EC" w:eastAsia="es-EC"/>
              </w:rPr>
              <w:t xml:space="preserve">formulario </w:t>
            </w:r>
            <w:r w:rsidRPr="4F5AD2BB">
              <w:rPr>
                <w:rFonts w:ascii="Calibri" w:hAnsi="Calibri" w:cs="Calibri"/>
                <w:color w:val="000000" w:themeColor="text1"/>
                <w:lang w:val="es-EC" w:eastAsia="es-EC"/>
              </w:rPr>
              <w:t>donde se</w:t>
            </w:r>
            <w:r w:rsidR="6B3AF056" w:rsidRPr="4F5AD2BB">
              <w:rPr>
                <w:rFonts w:ascii="Calibri" w:hAnsi="Calibri" w:cs="Calibri"/>
                <w:color w:val="000000" w:themeColor="text1"/>
                <w:lang w:val="es-EC" w:eastAsia="es-EC"/>
              </w:rPr>
              <w:t xml:space="preserve"> ingresarán las</w:t>
            </w:r>
            <w:r w:rsidRPr="4F5AD2BB">
              <w:rPr>
                <w:rFonts w:ascii="Calibri" w:hAnsi="Calibri" w:cs="Calibri"/>
                <w:color w:val="000000" w:themeColor="text1"/>
                <w:lang w:val="es-EC" w:eastAsia="es-EC"/>
              </w:rPr>
              <w:t xml:space="preserve"> ordenes pagadas por los clientes </w:t>
            </w:r>
            <w:r w:rsidR="1F2551EE" w:rsidRPr="4F5AD2BB">
              <w:rPr>
                <w:rFonts w:ascii="Calibri" w:hAnsi="Calibri" w:cs="Calibri"/>
                <w:color w:val="000000" w:themeColor="text1"/>
                <w:lang w:val="es-EC" w:eastAsia="es-EC"/>
              </w:rPr>
              <w:t>de” Camioncitos</w:t>
            </w:r>
            <w:r w:rsidRPr="4F5AD2BB">
              <w:rPr>
                <w:rFonts w:ascii="Calibri" w:hAnsi="Calibri" w:cs="Calibri"/>
                <w:color w:val="000000" w:themeColor="text1"/>
                <w:lang w:val="es-EC" w:eastAsia="es-EC"/>
              </w:rPr>
              <w:t xml:space="preserve"> S.A”</w:t>
            </w:r>
            <w:r w:rsidR="37FBBA24" w:rsidRPr="4F5AD2BB">
              <w:rPr>
                <w:rFonts w:ascii="Calibri" w:hAnsi="Calibri" w:cs="Calibri"/>
                <w:color w:val="000000" w:themeColor="text1"/>
                <w:lang w:val="es-EC" w:eastAsia="es-EC"/>
              </w:rPr>
              <w:t xml:space="preserve">, presentado los siguientes datos: </w:t>
            </w:r>
          </w:p>
          <w:p w14:paraId="5A53FA03" w14:textId="16BF1AC4" w:rsidR="0280F9F8" w:rsidRDefault="0280F9F8" w:rsidP="00F53248">
            <w:pPr>
              <w:pStyle w:val="Prrafodelista"/>
              <w:numPr>
                <w:ilvl w:val="0"/>
                <w:numId w:val="19"/>
              </w:numPr>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 xml:space="preserve">Nombre completo del cliente </w:t>
            </w:r>
          </w:p>
          <w:p w14:paraId="652641FC" w14:textId="68F24D16" w:rsidR="0280F9F8" w:rsidRDefault="0280F9F8" w:rsidP="00F53248">
            <w:pPr>
              <w:pStyle w:val="Prrafodelista"/>
              <w:numPr>
                <w:ilvl w:val="1"/>
                <w:numId w:val="19"/>
              </w:numPr>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usará caja de texto.</w:t>
            </w:r>
          </w:p>
          <w:p w14:paraId="4249E65F" w14:textId="4605FE62" w:rsidR="0280F9F8" w:rsidRDefault="0280F9F8" w:rsidP="00F53248">
            <w:pPr>
              <w:pStyle w:val="Prrafodelista"/>
              <w:numPr>
                <w:ilvl w:val="1"/>
                <w:numId w:val="19"/>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validará caracteres alfanuméricos.</w:t>
            </w:r>
          </w:p>
          <w:p w14:paraId="1FBF7E61" w14:textId="7ED98609" w:rsidR="0280F9F8" w:rsidRDefault="0280F9F8" w:rsidP="00F53248">
            <w:pPr>
              <w:pStyle w:val="Prrafodelista"/>
              <w:numPr>
                <w:ilvl w:val="1"/>
                <w:numId w:val="19"/>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aceptará una capacidad de 90 caracteres alfanuméricos.</w:t>
            </w:r>
          </w:p>
          <w:p w14:paraId="3ED5E039" w14:textId="42149A40" w:rsidR="0280F9F8" w:rsidRDefault="0280F9F8" w:rsidP="00F53248">
            <w:pPr>
              <w:pStyle w:val="Prrafodelista"/>
              <w:numPr>
                <w:ilvl w:val="1"/>
                <w:numId w:val="19"/>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 xml:space="preserve">El sistema presentará el texto en fuente de Times New </w:t>
            </w:r>
            <w:proofErr w:type="spellStart"/>
            <w:r w:rsidRPr="4F5AD2BB">
              <w:rPr>
                <w:rFonts w:ascii="Calibri" w:hAnsi="Calibri" w:cs="Calibri"/>
                <w:color w:val="000000" w:themeColor="text1"/>
                <w:lang w:val="es-EC" w:eastAsia="es-EC"/>
              </w:rPr>
              <w:t>Roman</w:t>
            </w:r>
            <w:proofErr w:type="spellEnd"/>
            <w:r w:rsidRPr="4F5AD2BB">
              <w:rPr>
                <w:rFonts w:ascii="Calibri" w:hAnsi="Calibri" w:cs="Calibri"/>
                <w:color w:val="000000" w:themeColor="text1"/>
                <w:lang w:val="es-EC" w:eastAsia="es-EC"/>
              </w:rPr>
              <w:t xml:space="preserve"> – tamaño 14.</w:t>
            </w:r>
          </w:p>
          <w:p w14:paraId="550BB942" w14:textId="148EF452" w:rsidR="4F5AD2BB" w:rsidRDefault="4F5AD2BB" w:rsidP="4F5AD2BB">
            <w:pPr>
              <w:ind w:left="720"/>
              <w:jc w:val="both"/>
              <w:rPr>
                <w:rFonts w:ascii="Calibri" w:hAnsi="Calibri" w:cs="Calibri"/>
                <w:color w:val="000000" w:themeColor="text1"/>
                <w:lang w:val="es-EC" w:eastAsia="es-EC"/>
              </w:rPr>
            </w:pPr>
          </w:p>
          <w:p w14:paraId="265C4DDE" w14:textId="424CCB63" w:rsidR="0280F9F8" w:rsidRDefault="0280F9F8" w:rsidP="00F53248">
            <w:pPr>
              <w:pStyle w:val="Prrafodelista"/>
              <w:numPr>
                <w:ilvl w:val="0"/>
                <w:numId w:val="19"/>
              </w:numPr>
              <w:rPr>
                <w:color w:val="000000" w:themeColor="text1"/>
                <w:lang w:val="es-EC" w:eastAsia="es-EC"/>
              </w:rPr>
            </w:pPr>
            <w:r w:rsidRPr="4F5AD2BB">
              <w:rPr>
                <w:rFonts w:ascii="Calibri" w:hAnsi="Calibri" w:cs="Calibri"/>
                <w:color w:val="000000" w:themeColor="text1"/>
                <w:lang w:val="es-EC" w:eastAsia="es-EC"/>
              </w:rPr>
              <w:t>Ciudad</w:t>
            </w:r>
          </w:p>
          <w:p w14:paraId="26F62F08" w14:textId="55F07DE0" w:rsidR="0280F9F8" w:rsidRDefault="0280F9F8" w:rsidP="00F53248">
            <w:pPr>
              <w:pStyle w:val="Prrafodelista"/>
              <w:numPr>
                <w:ilvl w:val="1"/>
                <w:numId w:val="19"/>
              </w:numPr>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usará caja de texto.</w:t>
            </w:r>
          </w:p>
          <w:p w14:paraId="6528C6F0" w14:textId="4605FE62" w:rsidR="0280F9F8" w:rsidRDefault="0280F9F8" w:rsidP="00F53248">
            <w:pPr>
              <w:pStyle w:val="Prrafodelista"/>
              <w:numPr>
                <w:ilvl w:val="1"/>
                <w:numId w:val="19"/>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validará caracteres alfanuméricos.</w:t>
            </w:r>
          </w:p>
          <w:p w14:paraId="1E18D472" w14:textId="1B6B6051" w:rsidR="0280F9F8" w:rsidRDefault="0280F9F8" w:rsidP="00F53248">
            <w:pPr>
              <w:pStyle w:val="Prrafodelista"/>
              <w:numPr>
                <w:ilvl w:val="1"/>
                <w:numId w:val="19"/>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aceptará una capacidad de 20 caracteres alfanuméricos.</w:t>
            </w:r>
          </w:p>
          <w:p w14:paraId="691E9827" w14:textId="42149A40" w:rsidR="0280F9F8" w:rsidRDefault="0280F9F8" w:rsidP="00F53248">
            <w:pPr>
              <w:pStyle w:val="Prrafodelista"/>
              <w:numPr>
                <w:ilvl w:val="1"/>
                <w:numId w:val="19"/>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 xml:space="preserve">El sistema presentará el texto en fuente de Times New </w:t>
            </w:r>
            <w:proofErr w:type="spellStart"/>
            <w:r w:rsidRPr="4F5AD2BB">
              <w:rPr>
                <w:rFonts w:ascii="Calibri" w:hAnsi="Calibri" w:cs="Calibri"/>
                <w:color w:val="000000" w:themeColor="text1"/>
                <w:lang w:val="es-EC" w:eastAsia="es-EC"/>
              </w:rPr>
              <w:t>Roman</w:t>
            </w:r>
            <w:proofErr w:type="spellEnd"/>
            <w:r w:rsidRPr="4F5AD2BB">
              <w:rPr>
                <w:rFonts w:ascii="Calibri" w:hAnsi="Calibri" w:cs="Calibri"/>
                <w:color w:val="000000" w:themeColor="text1"/>
                <w:lang w:val="es-EC" w:eastAsia="es-EC"/>
              </w:rPr>
              <w:t xml:space="preserve"> – tamaño 14.</w:t>
            </w:r>
          </w:p>
          <w:p w14:paraId="71AADCF0" w14:textId="57D3EBDE" w:rsidR="4F5AD2BB" w:rsidRDefault="4F5AD2BB" w:rsidP="4F5AD2BB">
            <w:pPr>
              <w:ind w:left="708"/>
              <w:jc w:val="both"/>
              <w:rPr>
                <w:rFonts w:ascii="Calibri" w:hAnsi="Calibri" w:cs="Calibri"/>
                <w:color w:val="000000" w:themeColor="text1"/>
                <w:lang w:val="es-EC" w:eastAsia="es-EC"/>
              </w:rPr>
            </w:pPr>
          </w:p>
          <w:p w14:paraId="05D84D30" w14:textId="5902FDBE" w:rsidR="0280F9F8" w:rsidRDefault="0280F9F8" w:rsidP="00F53248">
            <w:pPr>
              <w:pStyle w:val="Prrafodelista"/>
              <w:numPr>
                <w:ilvl w:val="0"/>
                <w:numId w:val="19"/>
              </w:numPr>
              <w:rPr>
                <w:color w:val="000000" w:themeColor="text1"/>
                <w:lang w:val="es-EC" w:eastAsia="es-EC"/>
              </w:rPr>
            </w:pPr>
            <w:r w:rsidRPr="4F5AD2BB">
              <w:rPr>
                <w:rFonts w:ascii="Calibri" w:hAnsi="Calibri" w:cs="Calibri"/>
                <w:color w:val="000000" w:themeColor="text1"/>
                <w:lang w:val="es-EC" w:eastAsia="es-EC"/>
              </w:rPr>
              <w:t>Número telefónico del cliente.</w:t>
            </w:r>
          </w:p>
          <w:p w14:paraId="140B182E" w14:textId="75C73C0D" w:rsidR="0280F9F8" w:rsidRDefault="0280F9F8" w:rsidP="00F53248">
            <w:pPr>
              <w:pStyle w:val="Prrafodelista"/>
              <w:numPr>
                <w:ilvl w:val="1"/>
                <w:numId w:val="19"/>
              </w:numPr>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usará caja de texto.</w:t>
            </w:r>
          </w:p>
          <w:p w14:paraId="6B08C443" w14:textId="3CF8ECA9" w:rsidR="0280F9F8" w:rsidRDefault="0280F9F8" w:rsidP="00F53248">
            <w:pPr>
              <w:pStyle w:val="Prrafodelista"/>
              <w:numPr>
                <w:ilvl w:val="1"/>
                <w:numId w:val="19"/>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validará caracteres numéricos.</w:t>
            </w:r>
          </w:p>
          <w:p w14:paraId="15C5794C" w14:textId="7C9D8DFB" w:rsidR="0280F9F8" w:rsidRDefault="0280F9F8" w:rsidP="00F53248">
            <w:pPr>
              <w:pStyle w:val="Prrafodelista"/>
              <w:numPr>
                <w:ilvl w:val="1"/>
                <w:numId w:val="19"/>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aceptará una capacidad de 10 caracteres numéricos.</w:t>
            </w:r>
          </w:p>
          <w:p w14:paraId="106B292E" w14:textId="42149A40" w:rsidR="0280F9F8" w:rsidRDefault="0280F9F8" w:rsidP="00F53248">
            <w:pPr>
              <w:pStyle w:val="Prrafodelista"/>
              <w:numPr>
                <w:ilvl w:val="1"/>
                <w:numId w:val="19"/>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 xml:space="preserve">El sistema presentará el texto en fuente de Times New </w:t>
            </w:r>
            <w:proofErr w:type="spellStart"/>
            <w:r w:rsidRPr="4F5AD2BB">
              <w:rPr>
                <w:rFonts w:ascii="Calibri" w:hAnsi="Calibri" w:cs="Calibri"/>
                <w:color w:val="000000" w:themeColor="text1"/>
                <w:lang w:val="es-EC" w:eastAsia="es-EC"/>
              </w:rPr>
              <w:t>Roman</w:t>
            </w:r>
            <w:proofErr w:type="spellEnd"/>
            <w:r w:rsidRPr="4F5AD2BB">
              <w:rPr>
                <w:rFonts w:ascii="Calibri" w:hAnsi="Calibri" w:cs="Calibri"/>
                <w:color w:val="000000" w:themeColor="text1"/>
                <w:lang w:val="es-EC" w:eastAsia="es-EC"/>
              </w:rPr>
              <w:t xml:space="preserve"> – tamaño 14.</w:t>
            </w:r>
          </w:p>
          <w:p w14:paraId="10D7B3E1" w14:textId="0BC14466" w:rsidR="0280F9F8" w:rsidRDefault="0280F9F8" w:rsidP="00F53248">
            <w:pPr>
              <w:pStyle w:val="Prrafodelista"/>
              <w:numPr>
                <w:ilvl w:val="0"/>
                <w:numId w:val="19"/>
              </w:numPr>
              <w:rPr>
                <w:color w:val="000000" w:themeColor="text1"/>
                <w:lang w:val="es-EC" w:eastAsia="es-EC"/>
              </w:rPr>
            </w:pPr>
            <w:r w:rsidRPr="4F5AD2BB">
              <w:rPr>
                <w:rFonts w:ascii="Calibri" w:hAnsi="Calibri" w:cs="Calibri"/>
                <w:color w:val="000000" w:themeColor="text1"/>
                <w:lang w:val="es-EC" w:eastAsia="es-EC"/>
              </w:rPr>
              <w:t xml:space="preserve">Valor </w:t>
            </w:r>
          </w:p>
          <w:p w14:paraId="1085D33D" w14:textId="3D32A33D" w:rsidR="0280F9F8" w:rsidRDefault="0280F9F8" w:rsidP="00F53248">
            <w:pPr>
              <w:pStyle w:val="Prrafodelista"/>
              <w:numPr>
                <w:ilvl w:val="1"/>
                <w:numId w:val="19"/>
              </w:numPr>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usará caja de texto.</w:t>
            </w:r>
          </w:p>
          <w:p w14:paraId="34AF2B25" w14:textId="5E427348" w:rsidR="0280F9F8" w:rsidRDefault="0280F9F8" w:rsidP="00F53248">
            <w:pPr>
              <w:pStyle w:val="Prrafodelista"/>
              <w:numPr>
                <w:ilvl w:val="1"/>
                <w:numId w:val="19"/>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El sistema presentará caracteres numéricos, con dos decimales.</w:t>
            </w:r>
          </w:p>
          <w:p w14:paraId="502AA9FF" w14:textId="1B04AFFC" w:rsidR="0280F9F8" w:rsidRDefault="0280F9F8" w:rsidP="00F53248">
            <w:pPr>
              <w:pStyle w:val="Prrafodelista"/>
              <w:numPr>
                <w:ilvl w:val="1"/>
                <w:numId w:val="19"/>
              </w:numPr>
              <w:jc w:val="both"/>
              <w:rPr>
                <w:rFonts w:ascii="Calibri" w:eastAsia="Calibri" w:hAnsi="Calibri" w:cs="Calibri"/>
                <w:color w:val="000000" w:themeColor="text1"/>
                <w:lang w:val="es-EC" w:eastAsia="es-EC"/>
              </w:rPr>
            </w:pPr>
            <w:r w:rsidRPr="4F5AD2BB">
              <w:rPr>
                <w:rFonts w:ascii="Calibri" w:hAnsi="Calibri" w:cs="Calibri"/>
                <w:color w:val="000000" w:themeColor="text1"/>
                <w:lang w:val="es-EC" w:eastAsia="es-EC"/>
              </w:rPr>
              <w:t xml:space="preserve">El sistema presentará el texto en fuente de Times New </w:t>
            </w:r>
            <w:proofErr w:type="spellStart"/>
            <w:r w:rsidRPr="4F5AD2BB">
              <w:rPr>
                <w:rFonts w:ascii="Calibri" w:hAnsi="Calibri" w:cs="Calibri"/>
                <w:color w:val="000000" w:themeColor="text1"/>
                <w:lang w:val="es-EC" w:eastAsia="es-EC"/>
              </w:rPr>
              <w:t>Roman</w:t>
            </w:r>
            <w:proofErr w:type="spellEnd"/>
            <w:r w:rsidRPr="4F5AD2BB">
              <w:rPr>
                <w:rFonts w:ascii="Calibri" w:hAnsi="Calibri" w:cs="Calibri"/>
                <w:color w:val="000000" w:themeColor="text1"/>
                <w:lang w:val="es-EC" w:eastAsia="es-EC"/>
              </w:rPr>
              <w:t xml:space="preserve"> – tamaño 14.</w:t>
            </w:r>
          </w:p>
          <w:p w14:paraId="1B294B0E" w14:textId="6AB386C2" w:rsidR="4F5AD2BB" w:rsidRDefault="4F5AD2BB" w:rsidP="4F5AD2BB">
            <w:pPr>
              <w:ind w:left="720"/>
              <w:jc w:val="both"/>
              <w:rPr>
                <w:rFonts w:ascii="Calibri" w:hAnsi="Calibri" w:cs="Calibri"/>
                <w:color w:val="000000" w:themeColor="text1"/>
                <w:lang w:val="es-EC" w:eastAsia="es-EC"/>
              </w:rPr>
            </w:pPr>
          </w:p>
          <w:p w14:paraId="299E0F64" w14:textId="2141FF4B" w:rsidR="0280F9F8" w:rsidRDefault="0280F9F8" w:rsidP="00F53248">
            <w:pPr>
              <w:pStyle w:val="Prrafodelista"/>
              <w:numPr>
                <w:ilvl w:val="0"/>
                <w:numId w:val="19"/>
              </w:numPr>
              <w:rPr>
                <w:color w:val="000000" w:themeColor="text1"/>
                <w:lang w:val="es-EC" w:eastAsia="es-EC"/>
              </w:rPr>
            </w:pPr>
            <w:r w:rsidRPr="4F5AD2BB">
              <w:rPr>
                <w:rFonts w:ascii="Calibri" w:hAnsi="Calibri" w:cs="Calibri"/>
                <w:color w:val="000000" w:themeColor="text1"/>
                <w:lang w:val="es-EC" w:eastAsia="es-EC"/>
              </w:rPr>
              <w:t xml:space="preserve">Fecha de pago </w:t>
            </w:r>
          </w:p>
        </w:tc>
      </w:tr>
      <w:tr w:rsidR="4F5AD2BB" w14:paraId="02689AF9" w14:textId="77777777" w:rsidTr="4016A1B0">
        <w:trPr>
          <w:trHeight w:val="942"/>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86AC9F0" w14:textId="77777777" w:rsidR="4F5AD2BB" w:rsidRDefault="4F5AD2BB" w:rsidP="4F5AD2BB">
            <w:pPr>
              <w:rPr>
                <w:lang w:val="es-EC" w:eastAsia="es-EC"/>
              </w:rPr>
            </w:pPr>
            <w:r w:rsidRPr="4F5AD2BB">
              <w:rPr>
                <w:rFonts w:ascii="Calibri" w:hAnsi="Calibri" w:cs="Calibri"/>
                <w:color w:val="000000" w:themeColor="text1"/>
                <w:lang w:val="es-EC" w:eastAsia="es-EC"/>
              </w:rPr>
              <w:t>Fecha de revisión y versión:</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4066D69" w14:textId="77777777" w:rsidR="4F5AD2BB" w:rsidRDefault="4F5AD2BB" w:rsidP="4F5AD2BB">
            <w:pPr>
              <w:rPr>
                <w:lang w:val="es-EC" w:eastAsia="es-EC"/>
              </w:rPr>
            </w:pPr>
            <w:r w:rsidRPr="4F5AD2BB">
              <w:rPr>
                <w:rFonts w:ascii="Calibri" w:hAnsi="Calibri" w:cs="Calibri"/>
                <w:color w:val="000000" w:themeColor="text1"/>
                <w:lang w:val="es-EC" w:eastAsia="es-EC"/>
              </w:rPr>
              <w:t>16/12/2021</w:t>
            </w:r>
          </w:p>
          <w:p w14:paraId="34D6BC35" w14:textId="77777777" w:rsidR="4F5AD2BB" w:rsidRDefault="4F5AD2BB" w:rsidP="4F5AD2BB">
            <w:pPr>
              <w:rPr>
                <w:lang w:val="es-EC" w:eastAsia="es-EC"/>
              </w:rPr>
            </w:pPr>
            <w:r w:rsidRPr="4F5AD2BB">
              <w:rPr>
                <w:rFonts w:ascii="Calibri" w:hAnsi="Calibri" w:cs="Calibri"/>
                <w:color w:val="000000" w:themeColor="text1"/>
                <w:lang w:val="es-EC" w:eastAsia="es-EC"/>
              </w:rPr>
              <w:t>Versión1.0</w:t>
            </w:r>
          </w:p>
        </w:tc>
      </w:tr>
      <w:tr w:rsidR="4F5AD2BB" w14:paraId="46D92BE7" w14:textId="77777777" w:rsidTr="4016A1B0">
        <w:trPr>
          <w:trHeight w:val="369"/>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7D0CA23" w14:textId="77777777" w:rsidR="4F5AD2BB" w:rsidRDefault="4F5AD2BB" w:rsidP="4F5AD2BB">
            <w:pPr>
              <w:rPr>
                <w:lang w:val="es-EC" w:eastAsia="es-EC"/>
              </w:rPr>
            </w:pPr>
            <w:r w:rsidRPr="4F5AD2BB">
              <w:rPr>
                <w:rFonts w:ascii="Calibri" w:hAnsi="Calibri" w:cs="Calibri"/>
                <w:color w:val="000000" w:themeColor="text1"/>
                <w:lang w:val="es-EC" w:eastAsia="es-EC"/>
              </w:rPr>
              <w:t>Prioridad:</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29AA85B" w14:textId="03543137" w:rsidR="4F5AD2BB" w:rsidRDefault="4F5AD2BB" w:rsidP="4F5AD2BB">
            <w:pPr>
              <w:rPr>
                <w:rFonts w:ascii="Calibri" w:hAnsi="Calibri" w:cs="Calibri"/>
                <w:b/>
                <w:bCs/>
                <w:color w:val="000000" w:themeColor="text1"/>
                <w:lang w:val="es-EC" w:eastAsia="es-EC"/>
              </w:rPr>
            </w:pPr>
            <w:r w:rsidRPr="4F5AD2BB">
              <w:rPr>
                <w:rFonts w:ascii="Calibri" w:hAnsi="Calibri" w:cs="Calibri"/>
                <w:b/>
                <w:bCs/>
                <w:color w:val="000000" w:themeColor="text1"/>
                <w:lang w:val="es-EC" w:eastAsia="es-EC"/>
              </w:rPr>
              <w:t xml:space="preserve"> </w:t>
            </w:r>
            <w:r w:rsidR="2E8D9281" w:rsidRPr="4F5AD2BB">
              <w:rPr>
                <w:rFonts w:ascii="Calibri" w:hAnsi="Calibri" w:cs="Calibri"/>
                <w:b/>
                <w:bCs/>
                <w:color w:val="000000" w:themeColor="text1"/>
                <w:lang w:val="es-EC" w:eastAsia="es-EC"/>
              </w:rPr>
              <w:t>Alto</w:t>
            </w:r>
          </w:p>
        </w:tc>
      </w:tr>
    </w:tbl>
    <w:p w14:paraId="033E90C7" w14:textId="56E5C0C5" w:rsidR="4016A1B0" w:rsidRDefault="4016A1B0"/>
    <w:p w14:paraId="41191735" w14:textId="2A6D2571" w:rsidR="4F5AD2BB" w:rsidRDefault="4F5AD2BB" w:rsidP="4F5AD2BB">
      <w:pPr>
        <w:ind w:left="708" w:firstLine="12"/>
        <w:rPr>
          <w:rFonts w:ascii="Calibri" w:hAnsi="Calibri"/>
          <w:i/>
          <w:iCs/>
          <w:color w:val="0000FF"/>
        </w:rPr>
      </w:pPr>
    </w:p>
    <w:tbl>
      <w:tblPr>
        <w:tblW w:w="0" w:type="auto"/>
        <w:tblLook w:val="04A0" w:firstRow="1" w:lastRow="0" w:firstColumn="1" w:lastColumn="0" w:noHBand="0" w:noVBand="1"/>
      </w:tblPr>
      <w:tblGrid>
        <w:gridCol w:w="1963"/>
        <w:gridCol w:w="7655"/>
      </w:tblGrid>
      <w:tr w:rsidR="4F5AD2BB" w14:paraId="49987307" w14:textId="77777777" w:rsidTr="5B15FE54">
        <w:trPr>
          <w:trHeight w:val="35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6309956" w14:textId="77777777" w:rsidR="4F5AD2BB" w:rsidRDefault="4F5AD2BB" w:rsidP="4F5AD2BB">
            <w:pPr>
              <w:rPr>
                <w:lang w:val="es-EC" w:eastAsia="es-EC"/>
              </w:rPr>
            </w:pPr>
            <w:r w:rsidRPr="4F5AD2BB">
              <w:rPr>
                <w:rFonts w:ascii="Calibri" w:hAnsi="Calibri" w:cs="Calibri"/>
                <w:color w:val="000000" w:themeColor="text1"/>
                <w:lang w:val="es-EC" w:eastAsia="es-EC"/>
              </w:rPr>
              <w:t>Número: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9A06CDF" w14:textId="4E118C62" w:rsidR="4F5AD2BB" w:rsidRDefault="4F5AD2BB" w:rsidP="4F5AD2BB">
            <w:pPr>
              <w:rPr>
                <w:rFonts w:ascii="Calibri" w:hAnsi="Calibri" w:cs="Calibri"/>
                <w:b/>
                <w:bCs/>
                <w:color w:val="000000" w:themeColor="text1"/>
                <w:lang w:val="es-EC" w:eastAsia="es-EC"/>
              </w:rPr>
            </w:pPr>
            <w:r w:rsidRPr="4F5AD2BB">
              <w:rPr>
                <w:rFonts w:ascii="Calibri" w:hAnsi="Calibri" w:cs="Calibri"/>
                <w:b/>
                <w:bCs/>
                <w:color w:val="000000" w:themeColor="text1"/>
                <w:lang w:val="es-EC" w:eastAsia="es-EC"/>
              </w:rPr>
              <w:t>RF-2</w:t>
            </w:r>
            <w:r w:rsidR="4DE6A8C3" w:rsidRPr="4F5AD2BB">
              <w:rPr>
                <w:rFonts w:ascii="Calibri" w:hAnsi="Calibri" w:cs="Calibri"/>
                <w:b/>
                <w:bCs/>
                <w:color w:val="000000" w:themeColor="text1"/>
                <w:lang w:val="es-EC" w:eastAsia="es-EC"/>
              </w:rPr>
              <w:t>4</w:t>
            </w:r>
          </w:p>
        </w:tc>
      </w:tr>
      <w:tr w:rsidR="4F5AD2BB" w14:paraId="3C20A777" w14:textId="77777777" w:rsidTr="5B15FE54">
        <w:trPr>
          <w:trHeight w:val="39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FCE780C" w14:textId="77777777" w:rsidR="4F5AD2BB" w:rsidRDefault="4F5AD2BB" w:rsidP="4F5AD2BB">
            <w:pPr>
              <w:rPr>
                <w:lang w:val="es-EC" w:eastAsia="es-EC"/>
              </w:rPr>
            </w:pPr>
            <w:r w:rsidRPr="4F5AD2BB">
              <w:rPr>
                <w:rFonts w:ascii="Calibri" w:hAnsi="Calibri" w:cs="Calibri"/>
                <w:color w:val="000000" w:themeColor="text1"/>
                <w:lang w:val="es-EC" w:eastAsia="es-EC"/>
              </w:rPr>
              <w:t>Título: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B6DC90F" w14:textId="2EDBC6EA" w:rsidR="040D703E" w:rsidRDefault="040D703E" w:rsidP="4F5AD2BB">
            <w:pPr>
              <w:spacing w:line="259" w:lineRule="auto"/>
              <w:rPr>
                <w:rFonts w:ascii="Calibri" w:hAnsi="Calibri" w:cs="Calibri"/>
                <w:color w:val="000000" w:themeColor="text1"/>
                <w:lang w:val="es-EC" w:eastAsia="es-EC"/>
              </w:rPr>
            </w:pPr>
            <w:r w:rsidRPr="4F5AD2BB">
              <w:rPr>
                <w:rFonts w:ascii="Calibri" w:hAnsi="Calibri" w:cs="Calibri"/>
                <w:color w:val="000000" w:themeColor="text1"/>
                <w:lang w:val="es-EC" w:eastAsia="es-EC"/>
              </w:rPr>
              <w:t xml:space="preserve">Consultar </w:t>
            </w:r>
            <w:r w:rsidR="6A3FFC70" w:rsidRPr="4F5AD2BB">
              <w:rPr>
                <w:rFonts w:ascii="Calibri" w:hAnsi="Calibri" w:cs="Calibri"/>
                <w:color w:val="000000" w:themeColor="text1"/>
                <w:lang w:val="es-EC" w:eastAsia="es-EC"/>
              </w:rPr>
              <w:t xml:space="preserve">clientes prioritarios </w:t>
            </w:r>
          </w:p>
        </w:tc>
      </w:tr>
      <w:tr w:rsidR="4F5AD2BB" w14:paraId="7FE6E669" w14:textId="77777777" w:rsidTr="5B15FE54">
        <w:trPr>
          <w:trHeight w:val="28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CF9904A" w14:textId="77777777" w:rsidR="4F5AD2BB" w:rsidRDefault="4F5AD2BB" w:rsidP="4F5AD2BB">
            <w:pPr>
              <w:rPr>
                <w:lang w:val="es-EC" w:eastAsia="es-EC"/>
              </w:rPr>
            </w:pPr>
            <w:r w:rsidRPr="4F5AD2BB">
              <w:rPr>
                <w:rFonts w:ascii="Calibri" w:hAnsi="Calibri" w:cs="Calibri"/>
                <w:color w:val="000000" w:themeColor="text1"/>
                <w:lang w:val="es-EC" w:eastAsia="es-EC"/>
              </w:rPr>
              <w:t>Texto: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F1D6054" w14:textId="65724C57" w:rsidR="24E92FE5" w:rsidRDefault="24E92FE5" w:rsidP="4F5AD2BB">
            <w:pPr>
              <w:rPr>
                <w:rFonts w:ascii="Calibri" w:hAnsi="Calibri" w:cs="Calibri"/>
                <w:color w:val="000000" w:themeColor="text1"/>
                <w:lang w:val="es-EC" w:eastAsia="es-EC"/>
              </w:rPr>
            </w:pPr>
            <w:r w:rsidRPr="4F5AD2BB">
              <w:rPr>
                <w:rFonts w:ascii="Calibri" w:hAnsi="Calibri" w:cs="Calibri"/>
                <w:color w:val="000000" w:themeColor="text1"/>
                <w:lang w:val="es-EC" w:eastAsia="es-EC"/>
              </w:rPr>
              <w:t>El sistema presentará un listado donde encontraremos a los clientes con más de 50 facturas registradas a su nombre.</w:t>
            </w:r>
          </w:p>
        </w:tc>
      </w:tr>
      <w:tr w:rsidR="4F5AD2BB" w14:paraId="11F07A5B" w14:textId="77777777" w:rsidTr="5B15FE54">
        <w:trPr>
          <w:trHeight w:val="187"/>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C65A7E9" w14:textId="77777777" w:rsidR="4F5AD2BB" w:rsidRDefault="4F5AD2BB" w:rsidP="4F5AD2BB">
            <w:pPr>
              <w:rPr>
                <w:lang w:val="es-EC" w:eastAsia="es-EC"/>
              </w:rPr>
            </w:pPr>
            <w:r w:rsidRPr="4F5AD2BB">
              <w:rPr>
                <w:rFonts w:ascii="Calibri" w:hAnsi="Calibri" w:cs="Calibri"/>
                <w:color w:val="000000" w:themeColor="text1"/>
                <w:lang w:val="es-EC" w:eastAsia="es-EC"/>
              </w:rPr>
              <w:t>Tipo: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8039D37" w14:textId="77777777" w:rsidR="4F5AD2BB" w:rsidRDefault="4F5AD2BB" w:rsidP="4F5AD2BB">
            <w:pPr>
              <w:rPr>
                <w:lang w:val="es-EC" w:eastAsia="es-EC"/>
              </w:rPr>
            </w:pPr>
            <w:r w:rsidRPr="4F5AD2BB">
              <w:rPr>
                <w:rFonts w:ascii="Calibri" w:hAnsi="Calibri" w:cs="Calibri"/>
                <w:color w:val="000000" w:themeColor="text1"/>
                <w:lang w:val="es-EC" w:eastAsia="es-EC"/>
              </w:rPr>
              <w:t>Funcional - Datos</w:t>
            </w:r>
          </w:p>
        </w:tc>
      </w:tr>
      <w:tr w:rsidR="4F5AD2BB" w14:paraId="2AC6E065" w14:textId="77777777" w:rsidTr="5B15FE54">
        <w:trPr>
          <w:trHeight w:val="131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85A9DDF" w14:textId="77777777" w:rsidR="4F5AD2BB" w:rsidRDefault="4F5AD2BB" w:rsidP="4F5AD2BB">
            <w:pPr>
              <w:rPr>
                <w:lang w:val="es-EC" w:eastAsia="es-EC"/>
              </w:rPr>
            </w:pPr>
            <w:r w:rsidRPr="4F5AD2BB">
              <w:rPr>
                <w:rFonts w:ascii="Calibri" w:hAnsi="Calibri" w:cs="Calibri"/>
                <w:color w:val="000000" w:themeColor="text1"/>
                <w:lang w:val="es-EC" w:eastAsia="es-EC"/>
              </w:rPr>
              <w:t>Detalles de requisitos y restricciones:</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F5BB32B" w14:textId="2D6D3625" w:rsidR="527AAB71" w:rsidRDefault="53BAA5D4" w:rsidP="5B15FE54">
            <w:pPr>
              <w:rPr>
                <w:rFonts w:ascii="Calibri" w:hAnsi="Calibri" w:cs="Calibri"/>
                <w:color w:val="000000" w:themeColor="text1"/>
                <w:lang w:val="es-EC" w:eastAsia="es-EC"/>
              </w:rPr>
            </w:pPr>
            <w:r w:rsidRPr="5B15FE54">
              <w:rPr>
                <w:rFonts w:ascii="Calibri" w:hAnsi="Calibri" w:cs="Calibri"/>
                <w:color w:val="000000" w:themeColor="text1"/>
                <w:lang w:val="es-EC" w:eastAsia="es-EC"/>
              </w:rPr>
              <w:t>El sistema presentará un listado con los clientes con un número igual o superior a 50 facturas por trimestre</w:t>
            </w:r>
            <w:r w:rsidR="6D78281D" w:rsidRPr="5B15FE54">
              <w:rPr>
                <w:rFonts w:ascii="Calibri" w:hAnsi="Calibri" w:cs="Calibri"/>
                <w:color w:val="000000" w:themeColor="text1"/>
                <w:lang w:val="es-EC" w:eastAsia="es-EC"/>
              </w:rPr>
              <w:t xml:space="preserve">. </w:t>
            </w:r>
          </w:p>
          <w:p w14:paraId="0A2A4902" w14:textId="712FA91C" w:rsidR="527AAB71" w:rsidRDefault="38801A93" w:rsidP="00F53248">
            <w:pPr>
              <w:pStyle w:val="Prrafodelista"/>
              <w:numPr>
                <w:ilvl w:val="0"/>
                <w:numId w:val="19"/>
              </w:numPr>
              <w:jc w:val="both"/>
              <w:rPr>
                <w:color w:val="000000" w:themeColor="text1"/>
                <w:lang w:val="es-EC" w:eastAsia="es-EC"/>
              </w:rPr>
            </w:pPr>
            <w:r w:rsidRPr="5B15FE54">
              <w:rPr>
                <w:rFonts w:ascii="Calibri" w:eastAsia="Calibri" w:hAnsi="Calibri" w:cs="Calibri"/>
                <w:color w:val="000000" w:themeColor="text1"/>
                <w:lang w:val="es-EC" w:eastAsia="es-EC"/>
              </w:rPr>
              <w:t xml:space="preserve">El sistema presentará los siguientes datos de los clientes: </w:t>
            </w:r>
          </w:p>
          <w:p w14:paraId="66F8C557" w14:textId="1ED09221" w:rsidR="527AAB71" w:rsidRDefault="38801A93" w:rsidP="00F53248">
            <w:pPr>
              <w:pStyle w:val="Prrafodelista"/>
              <w:numPr>
                <w:ilvl w:val="1"/>
                <w:numId w:val="19"/>
              </w:numPr>
              <w:jc w:val="both"/>
              <w:rPr>
                <w:rFonts w:ascii="Calibri" w:eastAsia="Calibri" w:hAnsi="Calibri" w:cs="Calibri"/>
                <w:color w:val="000000" w:themeColor="text1"/>
                <w:lang w:val="es-EC" w:eastAsia="es-EC"/>
              </w:rPr>
            </w:pPr>
            <w:r w:rsidRPr="5B15FE54">
              <w:rPr>
                <w:rFonts w:ascii="Calibri" w:hAnsi="Calibri" w:cs="Calibri"/>
                <w:color w:val="000000" w:themeColor="text1"/>
                <w:lang w:val="es-EC" w:eastAsia="es-EC"/>
              </w:rPr>
              <w:t>Nombres completos.</w:t>
            </w:r>
          </w:p>
          <w:p w14:paraId="5AA17593" w14:textId="5B3B1024" w:rsidR="527AAB71" w:rsidRDefault="38801A93" w:rsidP="00F53248">
            <w:pPr>
              <w:pStyle w:val="Prrafodelista"/>
              <w:numPr>
                <w:ilvl w:val="1"/>
                <w:numId w:val="19"/>
              </w:numPr>
              <w:jc w:val="both"/>
              <w:rPr>
                <w:color w:val="000000" w:themeColor="text1"/>
                <w:lang w:val="es-EC" w:eastAsia="es-EC"/>
              </w:rPr>
            </w:pPr>
            <w:r w:rsidRPr="5B15FE54">
              <w:rPr>
                <w:rFonts w:ascii="Calibri" w:hAnsi="Calibri" w:cs="Calibri"/>
                <w:color w:val="000000" w:themeColor="text1"/>
                <w:lang w:val="es-EC" w:eastAsia="es-EC"/>
              </w:rPr>
              <w:t>Cédula de identidad.</w:t>
            </w:r>
          </w:p>
          <w:p w14:paraId="22D66E29" w14:textId="49FF41E9" w:rsidR="527AAB71" w:rsidRDefault="38801A93" w:rsidP="00F53248">
            <w:pPr>
              <w:pStyle w:val="Prrafodelista"/>
              <w:numPr>
                <w:ilvl w:val="1"/>
                <w:numId w:val="19"/>
              </w:numPr>
              <w:jc w:val="both"/>
              <w:rPr>
                <w:color w:val="000000" w:themeColor="text1"/>
                <w:lang w:val="es-EC" w:eastAsia="es-EC"/>
              </w:rPr>
            </w:pPr>
            <w:r w:rsidRPr="5B15FE54">
              <w:rPr>
                <w:rFonts w:ascii="Calibri" w:hAnsi="Calibri" w:cs="Calibri"/>
                <w:color w:val="000000" w:themeColor="text1"/>
                <w:lang w:val="es-EC" w:eastAsia="es-EC"/>
              </w:rPr>
              <w:t>Dirección.</w:t>
            </w:r>
          </w:p>
          <w:p w14:paraId="70673F29" w14:textId="58553ABF" w:rsidR="527AAB71" w:rsidRDefault="38801A93" w:rsidP="00F53248">
            <w:pPr>
              <w:pStyle w:val="Prrafodelista"/>
              <w:numPr>
                <w:ilvl w:val="1"/>
                <w:numId w:val="19"/>
              </w:numPr>
              <w:jc w:val="both"/>
              <w:rPr>
                <w:color w:val="000000" w:themeColor="text1"/>
                <w:lang w:val="es-EC" w:eastAsia="es-EC"/>
              </w:rPr>
            </w:pPr>
            <w:r w:rsidRPr="5B15FE54">
              <w:rPr>
                <w:rFonts w:ascii="Calibri" w:hAnsi="Calibri" w:cs="Calibri"/>
                <w:color w:val="000000" w:themeColor="text1"/>
                <w:lang w:val="es-EC" w:eastAsia="es-EC"/>
              </w:rPr>
              <w:t>Teléfono.</w:t>
            </w:r>
          </w:p>
          <w:p w14:paraId="5BA1B9E5" w14:textId="2252B214" w:rsidR="527AAB71" w:rsidRDefault="137B25ED" w:rsidP="00F53248">
            <w:pPr>
              <w:pStyle w:val="Prrafodelista"/>
              <w:numPr>
                <w:ilvl w:val="0"/>
                <w:numId w:val="19"/>
              </w:numPr>
              <w:jc w:val="both"/>
              <w:rPr>
                <w:rFonts w:ascii="Calibri" w:eastAsia="Calibri" w:hAnsi="Calibri" w:cs="Calibri"/>
                <w:color w:val="000000" w:themeColor="text1"/>
                <w:lang w:val="es-EC" w:eastAsia="es-EC"/>
              </w:rPr>
            </w:pPr>
            <w:r w:rsidRPr="5B15FE54">
              <w:rPr>
                <w:rFonts w:ascii="Calibri" w:hAnsi="Calibri" w:cs="Calibri"/>
                <w:color w:val="000000" w:themeColor="text1"/>
                <w:lang w:val="es-EC" w:eastAsia="es-EC"/>
              </w:rPr>
              <w:t xml:space="preserve">El sistema presentará el texto en fuente de Times New </w:t>
            </w:r>
            <w:proofErr w:type="spellStart"/>
            <w:r w:rsidRPr="5B15FE54">
              <w:rPr>
                <w:rFonts w:ascii="Calibri" w:hAnsi="Calibri" w:cs="Calibri"/>
                <w:color w:val="000000" w:themeColor="text1"/>
                <w:lang w:val="es-EC" w:eastAsia="es-EC"/>
              </w:rPr>
              <w:t>Roman</w:t>
            </w:r>
            <w:proofErr w:type="spellEnd"/>
            <w:r w:rsidRPr="5B15FE54">
              <w:rPr>
                <w:rFonts w:ascii="Calibri" w:hAnsi="Calibri" w:cs="Calibri"/>
                <w:color w:val="000000" w:themeColor="text1"/>
                <w:lang w:val="es-EC" w:eastAsia="es-EC"/>
              </w:rPr>
              <w:t xml:space="preserve"> – tamaño 14.</w:t>
            </w:r>
          </w:p>
        </w:tc>
      </w:tr>
      <w:tr w:rsidR="4F5AD2BB" w14:paraId="60750D1B" w14:textId="77777777" w:rsidTr="5B15FE54">
        <w:trPr>
          <w:trHeight w:val="942"/>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802023A" w14:textId="77777777" w:rsidR="4F5AD2BB" w:rsidRDefault="4F5AD2BB" w:rsidP="4F5AD2BB">
            <w:pPr>
              <w:rPr>
                <w:lang w:val="es-EC" w:eastAsia="es-EC"/>
              </w:rPr>
            </w:pPr>
            <w:r w:rsidRPr="4F5AD2BB">
              <w:rPr>
                <w:rFonts w:ascii="Calibri" w:hAnsi="Calibri" w:cs="Calibri"/>
                <w:color w:val="000000" w:themeColor="text1"/>
                <w:lang w:val="es-EC" w:eastAsia="es-EC"/>
              </w:rPr>
              <w:t>Fecha de revisión y versión:</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089B3EB" w14:textId="77777777" w:rsidR="4F5AD2BB" w:rsidRDefault="4F5AD2BB" w:rsidP="4F5AD2BB">
            <w:pPr>
              <w:rPr>
                <w:lang w:val="es-EC" w:eastAsia="es-EC"/>
              </w:rPr>
            </w:pPr>
            <w:r w:rsidRPr="4F5AD2BB">
              <w:rPr>
                <w:rFonts w:ascii="Calibri" w:hAnsi="Calibri" w:cs="Calibri"/>
                <w:color w:val="000000" w:themeColor="text1"/>
                <w:lang w:val="es-EC" w:eastAsia="es-EC"/>
              </w:rPr>
              <w:t>16/12/2021</w:t>
            </w:r>
          </w:p>
          <w:p w14:paraId="32AFAD09" w14:textId="77777777" w:rsidR="4F5AD2BB" w:rsidRDefault="4F5AD2BB" w:rsidP="4F5AD2BB">
            <w:pPr>
              <w:rPr>
                <w:lang w:val="es-EC" w:eastAsia="es-EC"/>
              </w:rPr>
            </w:pPr>
            <w:r w:rsidRPr="4F5AD2BB">
              <w:rPr>
                <w:rFonts w:ascii="Calibri" w:hAnsi="Calibri" w:cs="Calibri"/>
                <w:color w:val="000000" w:themeColor="text1"/>
                <w:lang w:val="es-EC" w:eastAsia="es-EC"/>
              </w:rPr>
              <w:t>Versión1.0</w:t>
            </w:r>
          </w:p>
        </w:tc>
      </w:tr>
      <w:tr w:rsidR="4F5AD2BB" w14:paraId="1706366E" w14:textId="77777777" w:rsidTr="5B15FE54">
        <w:trPr>
          <w:trHeight w:val="369"/>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8CC500B" w14:textId="77777777" w:rsidR="4F5AD2BB" w:rsidRDefault="4F5AD2BB" w:rsidP="4F5AD2BB">
            <w:pPr>
              <w:rPr>
                <w:lang w:val="es-EC" w:eastAsia="es-EC"/>
              </w:rPr>
            </w:pPr>
            <w:r w:rsidRPr="4F5AD2BB">
              <w:rPr>
                <w:rFonts w:ascii="Calibri" w:hAnsi="Calibri" w:cs="Calibri"/>
                <w:color w:val="000000" w:themeColor="text1"/>
                <w:lang w:val="es-EC" w:eastAsia="es-EC"/>
              </w:rPr>
              <w:t>Prioridad:</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0AA9C92" w14:textId="77777777" w:rsidR="4F5AD2BB" w:rsidRDefault="4F5AD2BB" w:rsidP="4F5AD2BB">
            <w:pPr>
              <w:rPr>
                <w:lang w:val="es-EC" w:eastAsia="es-EC"/>
              </w:rPr>
            </w:pPr>
            <w:r w:rsidRPr="4F5AD2BB">
              <w:rPr>
                <w:rFonts w:ascii="Calibri" w:hAnsi="Calibri" w:cs="Calibri"/>
                <w:b/>
                <w:bCs/>
                <w:color w:val="000000" w:themeColor="text1"/>
                <w:lang w:val="es-EC" w:eastAsia="es-EC"/>
              </w:rPr>
              <w:t xml:space="preserve"> Media</w:t>
            </w:r>
          </w:p>
        </w:tc>
      </w:tr>
    </w:tbl>
    <w:p w14:paraId="1188EC1B" w14:textId="7C460F94" w:rsidR="4F5AD2BB" w:rsidRDefault="4F5AD2BB" w:rsidP="4F5AD2BB">
      <w:pPr>
        <w:ind w:left="708" w:firstLine="12"/>
        <w:rPr>
          <w:rFonts w:ascii="Calibri" w:hAnsi="Calibri"/>
          <w:i/>
          <w:iCs/>
          <w:color w:val="0000FF"/>
        </w:rPr>
      </w:pPr>
    </w:p>
    <w:tbl>
      <w:tblPr>
        <w:tblW w:w="0" w:type="auto"/>
        <w:tblLook w:val="04A0" w:firstRow="1" w:lastRow="0" w:firstColumn="1" w:lastColumn="0" w:noHBand="0" w:noVBand="1"/>
      </w:tblPr>
      <w:tblGrid>
        <w:gridCol w:w="1963"/>
        <w:gridCol w:w="7655"/>
      </w:tblGrid>
      <w:tr w:rsidR="4F5AD2BB" w14:paraId="66E4D0FC" w14:textId="77777777" w:rsidTr="5B15FE54">
        <w:trPr>
          <w:trHeight w:val="35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820E1A5" w14:textId="77777777" w:rsidR="4F5AD2BB" w:rsidRDefault="4F5AD2BB" w:rsidP="4F5AD2BB">
            <w:pPr>
              <w:rPr>
                <w:lang w:val="es-EC" w:eastAsia="es-EC"/>
              </w:rPr>
            </w:pPr>
            <w:r w:rsidRPr="4F5AD2BB">
              <w:rPr>
                <w:rFonts w:ascii="Calibri" w:hAnsi="Calibri" w:cs="Calibri"/>
                <w:color w:val="000000" w:themeColor="text1"/>
                <w:lang w:val="es-EC" w:eastAsia="es-EC"/>
              </w:rPr>
              <w:t>Número: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C7287AF" w14:textId="7C9EC6D0" w:rsidR="4F5AD2BB" w:rsidRDefault="4F5AD2BB" w:rsidP="4F5AD2BB">
            <w:pPr>
              <w:rPr>
                <w:rFonts w:ascii="Calibri" w:hAnsi="Calibri" w:cs="Calibri"/>
                <w:b/>
                <w:bCs/>
                <w:color w:val="000000" w:themeColor="text1"/>
                <w:lang w:val="es-EC" w:eastAsia="es-EC"/>
              </w:rPr>
            </w:pPr>
            <w:r w:rsidRPr="4F5AD2BB">
              <w:rPr>
                <w:rFonts w:ascii="Calibri" w:hAnsi="Calibri" w:cs="Calibri"/>
                <w:b/>
                <w:bCs/>
                <w:color w:val="000000" w:themeColor="text1"/>
                <w:lang w:val="es-EC" w:eastAsia="es-EC"/>
              </w:rPr>
              <w:t>RF-2</w:t>
            </w:r>
            <w:r w:rsidR="59EE4B96" w:rsidRPr="4F5AD2BB">
              <w:rPr>
                <w:rFonts w:ascii="Calibri" w:hAnsi="Calibri" w:cs="Calibri"/>
                <w:b/>
                <w:bCs/>
                <w:color w:val="000000" w:themeColor="text1"/>
                <w:lang w:val="es-EC" w:eastAsia="es-EC"/>
              </w:rPr>
              <w:t>5</w:t>
            </w:r>
          </w:p>
        </w:tc>
      </w:tr>
      <w:tr w:rsidR="4F5AD2BB" w14:paraId="05FE5FFB" w14:textId="77777777" w:rsidTr="5B15FE54">
        <w:trPr>
          <w:trHeight w:val="39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EB66957" w14:textId="77777777" w:rsidR="4F5AD2BB" w:rsidRDefault="4F5AD2BB" w:rsidP="4F5AD2BB">
            <w:pPr>
              <w:rPr>
                <w:lang w:val="es-EC" w:eastAsia="es-EC"/>
              </w:rPr>
            </w:pPr>
            <w:r w:rsidRPr="4F5AD2BB">
              <w:rPr>
                <w:rFonts w:ascii="Calibri" w:hAnsi="Calibri" w:cs="Calibri"/>
                <w:color w:val="000000" w:themeColor="text1"/>
                <w:lang w:val="es-EC" w:eastAsia="es-EC"/>
              </w:rPr>
              <w:t>Título: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9D99E30" w14:textId="20729436" w:rsidR="2E325385" w:rsidRDefault="2E325385" w:rsidP="4F5AD2BB">
            <w:pPr>
              <w:spacing w:line="259" w:lineRule="auto"/>
              <w:rPr>
                <w:rFonts w:ascii="Calibri" w:hAnsi="Calibri" w:cs="Calibri"/>
                <w:color w:val="000000" w:themeColor="text1"/>
                <w:lang w:val="es-EC" w:eastAsia="es-EC"/>
              </w:rPr>
            </w:pPr>
            <w:r w:rsidRPr="4F5AD2BB">
              <w:rPr>
                <w:rFonts w:ascii="Calibri" w:hAnsi="Calibri" w:cs="Calibri"/>
                <w:color w:val="000000" w:themeColor="text1"/>
                <w:lang w:val="es-EC" w:eastAsia="es-EC"/>
              </w:rPr>
              <w:t>Realizar r</w:t>
            </w:r>
            <w:r w:rsidR="0CC9FDE5" w:rsidRPr="4F5AD2BB">
              <w:rPr>
                <w:rFonts w:ascii="Calibri" w:hAnsi="Calibri" w:cs="Calibri"/>
                <w:color w:val="000000" w:themeColor="text1"/>
                <w:lang w:val="es-EC" w:eastAsia="es-EC"/>
              </w:rPr>
              <w:t>e</w:t>
            </w:r>
            <w:r w:rsidRPr="4F5AD2BB">
              <w:rPr>
                <w:rFonts w:ascii="Calibri" w:hAnsi="Calibri" w:cs="Calibri"/>
                <w:color w:val="000000" w:themeColor="text1"/>
                <w:lang w:val="es-EC" w:eastAsia="es-EC"/>
              </w:rPr>
              <w:t xml:space="preserve">embolsos </w:t>
            </w:r>
          </w:p>
        </w:tc>
      </w:tr>
      <w:tr w:rsidR="4F5AD2BB" w14:paraId="3C1E515C" w14:textId="77777777" w:rsidTr="5B15FE54">
        <w:trPr>
          <w:trHeight w:val="28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F1FD2A7" w14:textId="77777777" w:rsidR="4F5AD2BB" w:rsidRDefault="4F5AD2BB" w:rsidP="4F5AD2BB">
            <w:pPr>
              <w:rPr>
                <w:lang w:val="es-EC" w:eastAsia="es-EC"/>
              </w:rPr>
            </w:pPr>
            <w:r w:rsidRPr="4F5AD2BB">
              <w:rPr>
                <w:rFonts w:ascii="Calibri" w:hAnsi="Calibri" w:cs="Calibri"/>
                <w:color w:val="000000" w:themeColor="text1"/>
                <w:lang w:val="es-EC" w:eastAsia="es-EC"/>
              </w:rPr>
              <w:t>Texto: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24C52D8" w14:textId="588FE13E" w:rsidR="658C402C" w:rsidRDefault="658C402C" w:rsidP="4F5AD2BB">
            <w:pPr>
              <w:rPr>
                <w:rFonts w:ascii="Calibri" w:hAnsi="Calibri" w:cs="Calibri"/>
                <w:color w:val="000000" w:themeColor="text1"/>
                <w:lang w:val="es-EC" w:eastAsia="es-EC"/>
              </w:rPr>
            </w:pPr>
            <w:r w:rsidRPr="4F5AD2BB">
              <w:rPr>
                <w:rFonts w:ascii="Calibri" w:hAnsi="Calibri" w:cs="Calibri"/>
                <w:color w:val="000000" w:themeColor="text1"/>
                <w:lang w:val="es-EC" w:eastAsia="es-EC"/>
              </w:rPr>
              <w:t>El sistema de “</w:t>
            </w:r>
            <w:r w:rsidR="08CE73C4" w:rsidRPr="4F5AD2BB">
              <w:rPr>
                <w:rFonts w:ascii="Calibri" w:hAnsi="Calibri" w:cs="Calibri"/>
                <w:color w:val="000000" w:themeColor="text1"/>
                <w:lang w:val="es-EC" w:eastAsia="es-EC"/>
              </w:rPr>
              <w:t>Camioncitos S.A</w:t>
            </w:r>
            <w:r w:rsidR="4D790D20" w:rsidRPr="4F5AD2BB">
              <w:rPr>
                <w:rFonts w:ascii="Calibri" w:hAnsi="Calibri" w:cs="Calibri"/>
                <w:color w:val="000000" w:themeColor="text1"/>
                <w:lang w:val="es-EC" w:eastAsia="es-EC"/>
              </w:rPr>
              <w:t xml:space="preserve"> </w:t>
            </w:r>
            <w:r w:rsidR="4BE2FFD1" w:rsidRPr="4F5AD2BB">
              <w:rPr>
                <w:rFonts w:ascii="Calibri" w:hAnsi="Calibri" w:cs="Calibri"/>
                <w:color w:val="000000" w:themeColor="text1"/>
                <w:lang w:val="es-EC" w:eastAsia="es-EC"/>
              </w:rPr>
              <w:t>“contará</w:t>
            </w:r>
            <w:r w:rsidR="4ACB3538" w:rsidRPr="4F5AD2BB">
              <w:rPr>
                <w:rFonts w:ascii="Calibri" w:hAnsi="Calibri" w:cs="Calibri"/>
                <w:color w:val="000000" w:themeColor="text1"/>
                <w:lang w:val="es-EC" w:eastAsia="es-EC"/>
              </w:rPr>
              <w:t xml:space="preserve"> con un apartado en que se podrá calcular valores a </w:t>
            </w:r>
            <w:r w:rsidR="4D790D20" w:rsidRPr="4F5AD2BB">
              <w:rPr>
                <w:rFonts w:ascii="Calibri" w:hAnsi="Calibri" w:cs="Calibri"/>
                <w:color w:val="000000" w:themeColor="text1"/>
                <w:lang w:val="es-EC" w:eastAsia="es-EC"/>
              </w:rPr>
              <w:t>d</w:t>
            </w:r>
            <w:r w:rsidR="1D1BC10F" w:rsidRPr="4F5AD2BB">
              <w:rPr>
                <w:rFonts w:ascii="Calibri" w:hAnsi="Calibri" w:cs="Calibri"/>
                <w:color w:val="000000" w:themeColor="text1"/>
                <w:lang w:val="es-EC" w:eastAsia="es-EC"/>
              </w:rPr>
              <w:t xml:space="preserve">evolver iguales a </w:t>
            </w:r>
            <w:r w:rsidR="4D790D20" w:rsidRPr="4F5AD2BB">
              <w:rPr>
                <w:rFonts w:ascii="Calibri" w:hAnsi="Calibri" w:cs="Calibri"/>
                <w:color w:val="000000" w:themeColor="text1"/>
                <w:lang w:val="es-EC" w:eastAsia="es-EC"/>
              </w:rPr>
              <w:t xml:space="preserve">un 80% del valor cancelado si es imposible el complimiento parcial o completo de la </w:t>
            </w:r>
            <w:r w:rsidR="12EB26D8" w:rsidRPr="4F5AD2BB">
              <w:rPr>
                <w:rFonts w:ascii="Calibri" w:hAnsi="Calibri" w:cs="Calibri"/>
                <w:color w:val="000000" w:themeColor="text1"/>
                <w:lang w:val="es-EC" w:eastAsia="es-EC"/>
              </w:rPr>
              <w:t>actividad</w:t>
            </w:r>
            <w:r w:rsidR="4D790D20" w:rsidRPr="4F5AD2BB">
              <w:rPr>
                <w:rFonts w:ascii="Calibri" w:hAnsi="Calibri" w:cs="Calibri"/>
                <w:color w:val="000000" w:themeColor="text1"/>
                <w:lang w:val="es-EC" w:eastAsia="es-EC"/>
              </w:rPr>
              <w:t xml:space="preserve"> solicitada</w:t>
            </w:r>
            <w:r w:rsidR="3F638EC9" w:rsidRPr="4F5AD2BB">
              <w:rPr>
                <w:rFonts w:ascii="Calibri" w:hAnsi="Calibri" w:cs="Calibri"/>
                <w:color w:val="000000" w:themeColor="text1"/>
                <w:lang w:val="es-EC" w:eastAsia="es-EC"/>
              </w:rPr>
              <w:t>.</w:t>
            </w:r>
          </w:p>
        </w:tc>
      </w:tr>
      <w:tr w:rsidR="4F5AD2BB" w14:paraId="42264C9B" w14:textId="77777777" w:rsidTr="5B15FE54">
        <w:trPr>
          <w:trHeight w:val="187"/>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6EC021C" w14:textId="77777777" w:rsidR="4F5AD2BB" w:rsidRDefault="4F5AD2BB" w:rsidP="4F5AD2BB">
            <w:pPr>
              <w:rPr>
                <w:lang w:val="es-EC" w:eastAsia="es-EC"/>
              </w:rPr>
            </w:pPr>
            <w:r w:rsidRPr="4F5AD2BB">
              <w:rPr>
                <w:rFonts w:ascii="Calibri" w:hAnsi="Calibri" w:cs="Calibri"/>
                <w:color w:val="000000" w:themeColor="text1"/>
                <w:lang w:val="es-EC" w:eastAsia="es-EC"/>
              </w:rPr>
              <w:t>Tipo: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F630379" w14:textId="77777777" w:rsidR="4F5AD2BB" w:rsidRDefault="4F5AD2BB" w:rsidP="4F5AD2BB">
            <w:pPr>
              <w:rPr>
                <w:lang w:val="es-EC" w:eastAsia="es-EC"/>
              </w:rPr>
            </w:pPr>
            <w:r w:rsidRPr="4F5AD2BB">
              <w:rPr>
                <w:rFonts w:ascii="Calibri" w:hAnsi="Calibri" w:cs="Calibri"/>
                <w:color w:val="000000" w:themeColor="text1"/>
                <w:lang w:val="es-EC" w:eastAsia="es-EC"/>
              </w:rPr>
              <w:t>Funcional - Datos</w:t>
            </w:r>
          </w:p>
        </w:tc>
      </w:tr>
      <w:tr w:rsidR="4F5AD2BB" w14:paraId="6EA6FE2F" w14:textId="77777777" w:rsidTr="5B15FE54">
        <w:trPr>
          <w:trHeight w:val="131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638C065" w14:textId="77777777" w:rsidR="4F5AD2BB" w:rsidRDefault="4F5AD2BB" w:rsidP="4F5AD2BB">
            <w:pPr>
              <w:rPr>
                <w:lang w:val="es-EC" w:eastAsia="es-EC"/>
              </w:rPr>
            </w:pPr>
            <w:r w:rsidRPr="4F5AD2BB">
              <w:rPr>
                <w:rFonts w:ascii="Calibri" w:hAnsi="Calibri" w:cs="Calibri"/>
                <w:color w:val="000000" w:themeColor="text1"/>
                <w:lang w:val="es-EC" w:eastAsia="es-EC"/>
              </w:rPr>
              <w:t>Detalles de requisitos y restricciones:</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5939287" w14:textId="54175368" w:rsidR="44BE6BFD" w:rsidRDefault="434C886E" w:rsidP="5B15FE54">
            <w:pPr>
              <w:rPr>
                <w:rFonts w:ascii="Calibri" w:hAnsi="Calibri" w:cs="Calibri"/>
                <w:color w:val="000000" w:themeColor="text1"/>
                <w:lang w:val="es-EC" w:eastAsia="es-EC"/>
              </w:rPr>
            </w:pPr>
            <w:r w:rsidRPr="5B15FE54">
              <w:rPr>
                <w:rFonts w:ascii="Calibri" w:hAnsi="Calibri" w:cs="Calibri"/>
                <w:color w:val="000000" w:themeColor="text1"/>
                <w:lang w:val="es-EC" w:eastAsia="es-EC"/>
              </w:rPr>
              <w:t xml:space="preserve">El sistema </w:t>
            </w:r>
            <w:r w:rsidR="6E151315" w:rsidRPr="5B15FE54">
              <w:rPr>
                <w:rFonts w:ascii="Calibri" w:hAnsi="Calibri" w:cs="Calibri"/>
                <w:color w:val="000000" w:themeColor="text1"/>
                <w:lang w:val="es-EC" w:eastAsia="es-EC"/>
              </w:rPr>
              <w:t xml:space="preserve">contará </w:t>
            </w:r>
            <w:r w:rsidR="2BC1D6C1" w:rsidRPr="5B15FE54">
              <w:rPr>
                <w:rFonts w:ascii="Calibri" w:hAnsi="Calibri" w:cs="Calibri"/>
                <w:color w:val="000000" w:themeColor="text1"/>
                <w:lang w:val="es-EC" w:eastAsia="es-EC"/>
              </w:rPr>
              <w:t xml:space="preserve">con un apartado en la cual se presentarán las solicitudes de reembolso proporcionadas por los clientes enviados vía email. </w:t>
            </w:r>
          </w:p>
          <w:p w14:paraId="5BC11EE6" w14:textId="797F9C55" w:rsidR="44BE6BFD" w:rsidRDefault="25C7625C" w:rsidP="5B15FE54">
            <w:pPr>
              <w:rPr>
                <w:rFonts w:ascii="Calibri" w:hAnsi="Calibri" w:cs="Calibri"/>
                <w:color w:val="000000" w:themeColor="text1"/>
                <w:lang w:val="es-EC" w:eastAsia="es-EC"/>
              </w:rPr>
            </w:pPr>
            <w:r w:rsidRPr="5B15FE54">
              <w:rPr>
                <w:rFonts w:ascii="Calibri" w:hAnsi="Calibri" w:cs="Calibri"/>
                <w:color w:val="000000" w:themeColor="text1"/>
                <w:lang w:val="es-EC" w:eastAsia="es-EC"/>
              </w:rPr>
              <w:t>La solicitud de reembolsos se presentará de la siguiente manera:</w:t>
            </w:r>
          </w:p>
          <w:p w14:paraId="6745CC97" w14:textId="41FCE2C2" w:rsidR="44BE6BFD" w:rsidRDefault="6896410A" w:rsidP="00F53248">
            <w:pPr>
              <w:pStyle w:val="Prrafodelista"/>
              <w:numPr>
                <w:ilvl w:val="0"/>
                <w:numId w:val="6"/>
              </w:numPr>
              <w:rPr>
                <w:rFonts w:ascii="Calibri" w:eastAsia="Calibri" w:hAnsi="Calibri" w:cs="Calibri"/>
                <w:color w:val="000000" w:themeColor="text1"/>
                <w:lang w:val="es-EC" w:eastAsia="es-EC"/>
              </w:rPr>
            </w:pPr>
            <w:r w:rsidRPr="5B15FE54">
              <w:rPr>
                <w:rFonts w:ascii="Calibri" w:hAnsi="Calibri" w:cs="Calibri"/>
                <w:color w:val="000000" w:themeColor="text1"/>
                <w:lang w:val="es-EC" w:eastAsia="es-EC"/>
              </w:rPr>
              <w:t xml:space="preserve">El sistema presentará el texto en fuente de Times New </w:t>
            </w:r>
            <w:proofErr w:type="spellStart"/>
            <w:r w:rsidRPr="5B15FE54">
              <w:rPr>
                <w:rFonts w:ascii="Calibri" w:hAnsi="Calibri" w:cs="Calibri"/>
                <w:color w:val="000000" w:themeColor="text1"/>
                <w:lang w:val="es-EC" w:eastAsia="es-EC"/>
              </w:rPr>
              <w:t>Roman</w:t>
            </w:r>
            <w:proofErr w:type="spellEnd"/>
            <w:r w:rsidRPr="5B15FE54">
              <w:rPr>
                <w:rFonts w:ascii="Calibri" w:hAnsi="Calibri" w:cs="Calibri"/>
                <w:color w:val="000000" w:themeColor="text1"/>
                <w:lang w:val="es-EC" w:eastAsia="es-EC"/>
              </w:rPr>
              <w:t xml:space="preserve"> – tamaño 14.</w:t>
            </w:r>
          </w:p>
          <w:p w14:paraId="75D3A7CD" w14:textId="54005B3F" w:rsidR="44BE6BFD" w:rsidRDefault="6896410A" w:rsidP="00F53248">
            <w:pPr>
              <w:pStyle w:val="Prrafodelista"/>
              <w:numPr>
                <w:ilvl w:val="0"/>
                <w:numId w:val="6"/>
              </w:numPr>
              <w:rPr>
                <w:color w:val="000000" w:themeColor="text1"/>
                <w:lang w:val="es-EC" w:eastAsia="es-EC"/>
              </w:rPr>
            </w:pPr>
            <w:r w:rsidRPr="5B15FE54">
              <w:rPr>
                <w:rFonts w:ascii="Calibri" w:eastAsia="Calibri" w:hAnsi="Calibri" w:cs="Calibri"/>
                <w:color w:val="000000" w:themeColor="text1"/>
                <w:lang w:val="es-EC" w:eastAsia="es-EC"/>
              </w:rPr>
              <w:t>El sistema presentara un</w:t>
            </w:r>
            <w:r w:rsidR="7B920799" w:rsidRPr="5B15FE54">
              <w:rPr>
                <w:rFonts w:ascii="Calibri" w:eastAsia="Calibri" w:hAnsi="Calibri" w:cs="Calibri"/>
                <w:color w:val="000000" w:themeColor="text1"/>
                <w:lang w:val="es-EC" w:eastAsia="es-EC"/>
              </w:rPr>
              <w:t xml:space="preserve"> apartado en el que el cliente pude subir su solicitud de desembolso explicando su disconformidad con el servici</w:t>
            </w:r>
            <w:r w:rsidR="7ACC7C50" w:rsidRPr="5B15FE54">
              <w:rPr>
                <w:rFonts w:ascii="Calibri" w:eastAsia="Calibri" w:hAnsi="Calibri" w:cs="Calibri"/>
                <w:color w:val="000000" w:themeColor="text1"/>
                <w:lang w:val="es-EC" w:eastAsia="es-EC"/>
              </w:rPr>
              <w:t>o.</w:t>
            </w:r>
          </w:p>
          <w:p w14:paraId="0C97493B" w14:textId="0C5C7CF3" w:rsidR="44BE6BFD" w:rsidRDefault="7ACC7C50" w:rsidP="00F53248">
            <w:pPr>
              <w:pStyle w:val="Prrafodelista"/>
              <w:numPr>
                <w:ilvl w:val="1"/>
                <w:numId w:val="6"/>
              </w:numPr>
              <w:rPr>
                <w:color w:val="000000" w:themeColor="text1"/>
                <w:lang w:val="es-EC" w:eastAsia="es-EC"/>
              </w:rPr>
            </w:pPr>
            <w:r w:rsidRPr="5B15FE54">
              <w:rPr>
                <w:rFonts w:ascii="Calibri" w:eastAsia="Calibri" w:hAnsi="Calibri" w:cs="Calibri"/>
                <w:color w:val="000000" w:themeColor="text1"/>
                <w:lang w:val="es-EC" w:eastAsia="es-EC"/>
              </w:rPr>
              <w:t>El único formato admitido será .</w:t>
            </w:r>
            <w:proofErr w:type="spellStart"/>
            <w:r w:rsidRPr="5B15FE54">
              <w:rPr>
                <w:rFonts w:ascii="Calibri" w:eastAsia="Calibri" w:hAnsi="Calibri" w:cs="Calibri"/>
                <w:color w:val="000000" w:themeColor="text1"/>
                <w:lang w:val="es-EC" w:eastAsia="es-EC"/>
              </w:rPr>
              <w:t>pdf</w:t>
            </w:r>
            <w:proofErr w:type="spellEnd"/>
            <w:r w:rsidRPr="5B15FE54">
              <w:rPr>
                <w:rFonts w:ascii="Calibri" w:eastAsia="Calibri" w:hAnsi="Calibri" w:cs="Calibri"/>
                <w:color w:val="000000" w:themeColor="text1"/>
                <w:lang w:val="es-EC" w:eastAsia="es-EC"/>
              </w:rPr>
              <w:t>.</w:t>
            </w:r>
          </w:p>
        </w:tc>
      </w:tr>
      <w:tr w:rsidR="4F5AD2BB" w14:paraId="16FB3BF8" w14:textId="77777777" w:rsidTr="5B15FE54">
        <w:trPr>
          <w:trHeight w:val="942"/>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DBE5B3B" w14:textId="77777777" w:rsidR="4F5AD2BB" w:rsidRDefault="0C0B3094" w:rsidP="5B15FE54">
            <w:pPr>
              <w:rPr>
                <w:lang w:val="es-EC" w:eastAsia="es-EC"/>
              </w:rPr>
            </w:pPr>
            <w:r w:rsidRPr="5B15FE54">
              <w:rPr>
                <w:rFonts w:ascii="Calibri" w:hAnsi="Calibri" w:cs="Calibri"/>
                <w:color w:val="000000" w:themeColor="text1"/>
                <w:lang w:val="es-EC" w:eastAsia="es-EC"/>
              </w:rPr>
              <w:lastRenderedPageBreak/>
              <w:t>Fecha de revisión y versión:</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CA8E1C6" w14:textId="77777777" w:rsidR="4F5AD2BB" w:rsidRDefault="4F5AD2BB" w:rsidP="4F5AD2BB">
            <w:pPr>
              <w:rPr>
                <w:lang w:val="es-EC" w:eastAsia="es-EC"/>
              </w:rPr>
            </w:pPr>
            <w:r w:rsidRPr="4F5AD2BB">
              <w:rPr>
                <w:rFonts w:ascii="Calibri" w:hAnsi="Calibri" w:cs="Calibri"/>
                <w:color w:val="000000" w:themeColor="text1"/>
                <w:lang w:val="es-EC" w:eastAsia="es-EC"/>
              </w:rPr>
              <w:t>16/12/2021</w:t>
            </w:r>
          </w:p>
          <w:p w14:paraId="795A6684" w14:textId="77777777" w:rsidR="4F5AD2BB" w:rsidRDefault="4F5AD2BB" w:rsidP="4F5AD2BB">
            <w:pPr>
              <w:rPr>
                <w:lang w:val="es-EC" w:eastAsia="es-EC"/>
              </w:rPr>
            </w:pPr>
            <w:r w:rsidRPr="4F5AD2BB">
              <w:rPr>
                <w:rFonts w:ascii="Calibri" w:hAnsi="Calibri" w:cs="Calibri"/>
                <w:color w:val="000000" w:themeColor="text1"/>
                <w:lang w:val="es-EC" w:eastAsia="es-EC"/>
              </w:rPr>
              <w:t>Versión1.0</w:t>
            </w:r>
          </w:p>
        </w:tc>
      </w:tr>
      <w:tr w:rsidR="4F5AD2BB" w14:paraId="6B74479E" w14:textId="77777777" w:rsidTr="5B15FE54">
        <w:trPr>
          <w:trHeight w:val="369"/>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4EC5F15" w14:textId="77777777" w:rsidR="4F5AD2BB" w:rsidRDefault="4F5AD2BB" w:rsidP="4F5AD2BB">
            <w:pPr>
              <w:rPr>
                <w:lang w:val="es-EC" w:eastAsia="es-EC"/>
              </w:rPr>
            </w:pPr>
            <w:r w:rsidRPr="4F5AD2BB">
              <w:rPr>
                <w:rFonts w:ascii="Calibri" w:hAnsi="Calibri" w:cs="Calibri"/>
                <w:color w:val="000000" w:themeColor="text1"/>
                <w:lang w:val="es-EC" w:eastAsia="es-EC"/>
              </w:rPr>
              <w:t>Prioridad:</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5388B53" w14:textId="77777777" w:rsidR="4F5AD2BB" w:rsidRDefault="4F5AD2BB" w:rsidP="4F5AD2BB">
            <w:pPr>
              <w:rPr>
                <w:lang w:val="es-EC" w:eastAsia="es-EC"/>
              </w:rPr>
            </w:pPr>
            <w:r w:rsidRPr="4F5AD2BB">
              <w:rPr>
                <w:rFonts w:ascii="Calibri" w:hAnsi="Calibri" w:cs="Calibri"/>
                <w:b/>
                <w:bCs/>
                <w:color w:val="000000" w:themeColor="text1"/>
                <w:lang w:val="es-EC" w:eastAsia="es-EC"/>
              </w:rPr>
              <w:t xml:space="preserve"> Media</w:t>
            </w:r>
          </w:p>
        </w:tc>
      </w:tr>
    </w:tbl>
    <w:p w14:paraId="3605C8AD" w14:textId="6FB74979" w:rsidR="4F5AD2BB" w:rsidRDefault="4F5AD2BB" w:rsidP="4F5AD2BB">
      <w:pPr>
        <w:ind w:left="708" w:firstLine="12"/>
        <w:rPr>
          <w:rFonts w:ascii="Calibri" w:hAnsi="Calibri"/>
          <w:i/>
          <w:iCs/>
          <w:color w:val="0000FF"/>
        </w:rPr>
      </w:pPr>
    </w:p>
    <w:tbl>
      <w:tblPr>
        <w:tblW w:w="0" w:type="auto"/>
        <w:tblLook w:val="04A0" w:firstRow="1" w:lastRow="0" w:firstColumn="1" w:lastColumn="0" w:noHBand="0" w:noVBand="1"/>
      </w:tblPr>
      <w:tblGrid>
        <w:gridCol w:w="1963"/>
        <w:gridCol w:w="7655"/>
      </w:tblGrid>
      <w:tr w:rsidR="4F5AD2BB" w14:paraId="08A02F1E" w14:textId="77777777" w:rsidTr="5B15FE54">
        <w:trPr>
          <w:trHeight w:val="35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C45A02B" w14:textId="77777777" w:rsidR="4F5AD2BB" w:rsidRDefault="4F5AD2BB" w:rsidP="4F5AD2BB">
            <w:pPr>
              <w:rPr>
                <w:lang w:val="es-EC" w:eastAsia="es-EC"/>
              </w:rPr>
            </w:pPr>
            <w:r w:rsidRPr="4F5AD2BB">
              <w:rPr>
                <w:rFonts w:ascii="Calibri" w:hAnsi="Calibri" w:cs="Calibri"/>
                <w:color w:val="000000" w:themeColor="text1"/>
                <w:lang w:val="es-EC" w:eastAsia="es-EC"/>
              </w:rPr>
              <w:t>Número: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FF00F66" w14:textId="40A464E6" w:rsidR="4F5AD2BB" w:rsidRDefault="4F5AD2BB" w:rsidP="4F5AD2BB">
            <w:pPr>
              <w:rPr>
                <w:rFonts w:ascii="Calibri" w:hAnsi="Calibri" w:cs="Calibri"/>
                <w:b/>
                <w:bCs/>
                <w:color w:val="000000" w:themeColor="text1"/>
                <w:lang w:val="es-EC" w:eastAsia="es-EC"/>
              </w:rPr>
            </w:pPr>
            <w:r w:rsidRPr="4F5AD2BB">
              <w:rPr>
                <w:rFonts w:ascii="Calibri" w:hAnsi="Calibri" w:cs="Calibri"/>
                <w:b/>
                <w:bCs/>
                <w:color w:val="000000" w:themeColor="text1"/>
                <w:lang w:val="es-EC" w:eastAsia="es-EC"/>
              </w:rPr>
              <w:t>RF-2</w:t>
            </w:r>
            <w:r w:rsidR="0B1279CC" w:rsidRPr="4F5AD2BB">
              <w:rPr>
                <w:rFonts w:ascii="Calibri" w:hAnsi="Calibri" w:cs="Calibri"/>
                <w:b/>
                <w:bCs/>
                <w:color w:val="000000" w:themeColor="text1"/>
                <w:lang w:val="es-EC" w:eastAsia="es-EC"/>
              </w:rPr>
              <w:t>6</w:t>
            </w:r>
          </w:p>
        </w:tc>
      </w:tr>
      <w:tr w:rsidR="4F5AD2BB" w14:paraId="68C0A6FA" w14:textId="77777777" w:rsidTr="5B15FE54">
        <w:trPr>
          <w:trHeight w:val="39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838149E" w14:textId="77777777" w:rsidR="4F5AD2BB" w:rsidRDefault="4F5AD2BB" w:rsidP="4F5AD2BB">
            <w:pPr>
              <w:rPr>
                <w:lang w:val="es-EC" w:eastAsia="es-EC"/>
              </w:rPr>
            </w:pPr>
            <w:r w:rsidRPr="4F5AD2BB">
              <w:rPr>
                <w:rFonts w:ascii="Calibri" w:hAnsi="Calibri" w:cs="Calibri"/>
                <w:color w:val="000000" w:themeColor="text1"/>
                <w:lang w:val="es-EC" w:eastAsia="es-EC"/>
              </w:rPr>
              <w:t>Título: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C1758CB" w14:textId="79735708" w:rsidR="49531415" w:rsidRDefault="49531415" w:rsidP="4F5AD2BB">
            <w:pPr>
              <w:spacing w:line="259" w:lineRule="auto"/>
              <w:rPr>
                <w:rFonts w:ascii="Calibri" w:hAnsi="Calibri" w:cs="Calibri"/>
                <w:color w:val="000000" w:themeColor="text1"/>
                <w:lang w:val="es-EC" w:eastAsia="es-EC"/>
              </w:rPr>
            </w:pPr>
            <w:r w:rsidRPr="4F5AD2BB">
              <w:rPr>
                <w:rFonts w:ascii="Calibri" w:hAnsi="Calibri" w:cs="Calibri"/>
                <w:color w:val="000000" w:themeColor="text1"/>
                <w:lang w:val="es-EC" w:eastAsia="es-EC"/>
              </w:rPr>
              <w:t>Generar reporte de entregas diarias</w:t>
            </w:r>
          </w:p>
        </w:tc>
      </w:tr>
      <w:tr w:rsidR="4F5AD2BB" w14:paraId="14D359CB" w14:textId="77777777" w:rsidTr="5B15FE54">
        <w:trPr>
          <w:trHeight w:val="28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1E0A6CA" w14:textId="77777777" w:rsidR="4F5AD2BB" w:rsidRDefault="4F5AD2BB" w:rsidP="4F5AD2BB">
            <w:pPr>
              <w:rPr>
                <w:lang w:val="es-EC" w:eastAsia="es-EC"/>
              </w:rPr>
            </w:pPr>
            <w:r w:rsidRPr="4F5AD2BB">
              <w:rPr>
                <w:rFonts w:ascii="Calibri" w:hAnsi="Calibri" w:cs="Calibri"/>
                <w:color w:val="000000" w:themeColor="text1"/>
                <w:lang w:val="es-EC" w:eastAsia="es-EC"/>
              </w:rPr>
              <w:t>Texto: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8BA6A47" w14:textId="269E2472" w:rsidR="60C87110" w:rsidRDefault="60C87110" w:rsidP="4F5AD2BB">
            <w:pPr>
              <w:jc w:val="both"/>
              <w:rPr>
                <w:rFonts w:ascii="Calibri" w:hAnsi="Calibri" w:cs="Calibri"/>
                <w:color w:val="000000" w:themeColor="text1"/>
                <w:lang w:val="es-EC" w:eastAsia="es-EC"/>
              </w:rPr>
            </w:pPr>
            <w:r w:rsidRPr="4F5AD2BB">
              <w:rPr>
                <w:rFonts w:ascii="Calibri" w:hAnsi="Calibri" w:cs="Calibri"/>
                <w:color w:val="000000" w:themeColor="text1"/>
                <w:lang w:val="es-EC" w:eastAsia="es-EC"/>
              </w:rPr>
              <w:t xml:space="preserve">Cada día el </w:t>
            </w:r>
            <w:r w:rsidR="568421E7" w:rsidRPr="4F5AD2BB">
              <w:rPr>
                <w:rFonts w:ascii="Calibri" w:hAnsi="Calibri" w:cs="Calibri"/>
                <w:color w:val="000000" w:themeColor="text1"/>
                <w:lang w:val="es-EC" w:eastAsia="es-EC"/>
              </w:rPr>
              <w:t>chofer</w:t>
            </w:r>
            <w:r w:rsidRPr="4F5AD2BB">
              <w:rPr>
                <w:rFonts w:ascii="Calibri" w:hAnsi="Calibri" w:cs="Calibri"/>
                <w:color w:val="000000" w:themeColor="text1"/>
                <w:lang w:val="es-EC" w:eastAsia="es-EC"/>
              </w:rPr>
              <w:t xml:space="preserve"> </w:t>
            </w:r>
            <w:r w:rsidR="66F3D529" w:rsidRPr="4F5AD2BB">
              <w:rPr>
                <w:rFonts w:ascii="Calibri" w:hAnsi="Calibri" w:cs="Calibri"/>
                <w:color w:val="000000" w:themeColor="text1"/>
                <w:lang w:val="es-EC" w:eastAsia="es-EC"/>
              </w:rPr>
              <w:t xml:space="preserve">presentará </w:t>
            </w:r>
            <w:r w:rsidRPr="4F5AD2BB">
              <w:rPr>
                <w:rFonts w:ascii="Calibri" w:hAnsi="Calibri" w:cs="Calibri"/>
                <w:color w:val="000000" w:themeColor="text1"/>
                <w:lang w:val="es-EC" w:eastAsia="es-EC"/>
              </w:rPr>
              <w:t>un listado de las entregas</w:t>
            </w:r>
            <w:r w:rsidR="76DD9517" w:rsidRPr="4F5AD2BB">
              <w:rPr>
                <w:rFonts w:ascii="Calibri" w:hAnsi="Calibri" w:cs="Calibri"/>
                <w:color w:val="000000" w:themeColor="text1"/>
                <w:lang w:val="es-EC" w:eastAsia="es-EC"/>
              </w:rPr>
              <w:t xml:space="preserve"> </w:t>
            </w:r>
            <w:r w:rsidR="76D260EA" w:rsidRPr="4F5AD2BB">
              <w:rPr>
                <w:rFonts w:ascii="Calibri" w:hAnsi="Calibri" w:cs="Calibri"/>
                <w:color w:val="000000" w:themeColor="text1"/>
                <w:lang w:val="es-EC" w:eastAsia="es-EC"/>
              </w:rPr>
              <w:t>culminadas</w:t>
            </w:r>
            <w:r w:rsidRPr="4F5AD2BB">
              <w:rPr>
                <w:rFonts w:ascii="Calibri" w:hAnsi="Calibri" w:cs="Calibri"/>
                <w:color w:val="000000" w:themeColor="text1"/>
                <w:lang w:val="es-EC" w:eastAsia="es-EC"/>
              </w:rPr>
              <w:t xml:space="preserve"> </w:t>
            </w:r>
            <w:r w:rsidR="53128E84" w:rsidRPr="4F5AD2BB">
              <w:rPr>
                <w:rFonts w:ascii="Calibri" w:hAnsi="Calibri" w:cs="Calibri"/>
                <w:color w:val="000000" w:themeColor="text1"/>
                <w:lang w:val="es-EC" w:eastAsia="es-EC"/>
              </w:rPr>
              <w:t>satisfactoriamente</w:t>
            </w:r>
            <w:r w:rsidR="3DC4EBA4" w:rsidRPr="4F5AD2BB">
              <w:rPr>
                <w:rFonts w:ascii="Calibri" w:hAnsi="Calibri" w:cs="Calibri"/>
                <w:color w:val="000000" w:themeColor="text1"/>
                <w:lang w:val="es-EC" w:eastAsia="es-EC"/>
              </w:rPr>
              <w:t xml:space="preserve"> </w:t>
            </w:r>
            <w:r w:rsidR="021BE6B8" w:rsidRPr="4F5AD2BB">
              <w:rPr>
                <w:rFonts w:ascii="Calibri" w:hAnsi="Calibri" w:cs="Calibri"/>
                <w:color w:val="000000" w:themeColor="text1"/>
                <w:lang w:val="es-EC" w:eastAsia="es-EC"/>
              </w:rPr>
              <w:t>durante</w:t>
            </w:r>
            <w:r w:rsidRPr="4F5AD2BB">
              <w:rPr>
                <w:rFonts w:ascii="Calibri" w:hAnsi="Calibri" w:cs="Calibri"/>
                <w:color w:val="000000" w:themeColor="text1"/>
                <w:lang w:val="es-EC" w:eastAsia="es-EC"/>
              </w:rPr>
              <w:t xml:space="preserve"> ese día.</w:t>
            </w:r>
          </w:p>
        </w:tc>
      </w:tr>
      <w:tr w:rsidR="4F5AD2BB" w14:paraId="179AA9B7" w14:textId="77777777" w:rsidTr="5B15FE54">
        <w:trPr>
          <w:trHeight w:val="187"/>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376FB9A" w14:textId="77777777" w:rsidR="4F5AD2BB" w:rsidRDefault="4F5AD2BB" w:rsidP="4F5AD2BB">
            <w:pPr>
              <w:rPr>
                <w:lang w:val="es-EC" w:eastAsia="es-EC"/>
              </w:rPr>
            </w:pPr>
            <w:r w:rsidRPr="4F5AD2BB">
              <w:rPr>
                <w:rFonts w:ascii="Calibri" w:hAnsi="Calibri" w:cs="Calibri"/>
                <w:color w:val="000000" w:themeColor="text1"/>
                <w:lang w:val="es-EC" w:eastAsia="es-EC"/>
              </w:rPr>
              <w:t>Tipo: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1376B68" w14:textId="03964A89" w:rsidR="4F5AD2BB" w:rsidRDefault="4F5AD2BB" w:rsidP="4F5AD2BB">
            <w:pPr>
              <w:rPr>
                <w:lang w:val="es-EC" w:eastAsia="es-EC"/>
              </w:rPr>
            </w:pPr>
            <w:r w:rsidRPr="4F5AD2BB">
              <w:rPr>
                <w:rFonts w:ascii="Calibri" w:hAnsi="Calibri" w:cs="Calibri"/>
                <w:color w:val="000000" w:themeColor="text1"/>
                <w:lang w:val="es-EC" w:eastAsia="es-EC"/>
              </w:rPr>
              <w:t xml:space="preserve">Funcional </w:t>
            </w:r>
          </w:p>
        </w:tc>
      </w:tr>
      <w:tr w:rsidR="4F5AD2BB" w14:paraId="725081BF" w14:textId="77777777" w:rsidTr="5B15FE54">
        <w:trPr>
          <w:trHeight w:val="131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E2DC4F2" w14:textId="77777777" w:rsidR="4F5AD2BB" w:rsidRDefault="4F5AD2BB" w:rsidP="4F5AD2BB">
            <w:pPr>
              <w:rPr>
                <w:lang w:val="es-EC" w:eastAsia="es-EC"/>
              </w:rPr>
            </w:pPr>
            <w:r w:rsidRPr="4F5AD2BB">
              <w:rPr>
                <w:rFonts w:ascii="Calibri" w:hAnsi="Calibri" w:cs="Calibri"/>
                <w:color w:val="000000" w:themeColor="text1"/>
                <w:lang w:val="es-EC" w:eastAsia="es-EC"/>
              </w:rPr>
              <w:t>Detalles de requisitos y restricciones:</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FF7C4C0" w14:textId="66E94F55" w:rsidR="2C8A7816" w:rsidRDefault="2C8A7816" w:rsidP="4F5AD2BB">
            <w:pPr>
              <w:rPr>
                <w:rFonts w:ascii="Calibri" w:hAnsi="Calibri" w:cs="Calibri"/>
                <w:color w:val="000000" w:themeColor="text1"/>
                <w:lang w:val="es-EC" w:eastAsia="es-EC"/>
              </w:rPr>
            </w:pPr>
            <w:r w:rsidRPr="4F5AD2BB">
              <w:rPr>
                <w:rFonts w:ascii="Calibri" w:hAnsi="Calibri" w:cs="Calibri"/>
                <w:color w:val="000000" w:themeColor="text1"/>
                <w:lang w:val="es-EC" w:eastAsia="es-EC"/>
              </w:rPr>
              <w:t xml:space="preserve">El </w:t>
            </w:r>
            <w:r w:rsidR="40EE0DDB" w:rsidRPr="4F5AD2BB">
              <w:rPr>
                <w:rFonts w:ascii="Calibri" w:hAnsi="Calibri" w:cs="Calibri"/>
                <w:color w:val="000000" w:themeColor="text1"/>
                <w:lang w:val="es-EC" w:eastAsia="es-EC"/>
              </w:rPr>
              <w:t>chofer</w:t>
            </w:r>
            <w:r w:rsidRPr="4F5AD2BB">
              <w:rPr>
                <w:rFonts w:ascii="Calibri" w:hAnsi="Calibri" w:cs="Calibri"/>
                <w:color w:val="000000" w:themeColor="text1"/>
                <w:lang w:val="es-EC" w:eastAsia="es-EC"/>
              </w:rPr>
              <w:t xml:space="preserve"> </w:t>
            </w:r>
            <w:r w:rsidR="692EEA12" w:rsidRPr="4F5AD2BB">
              <w:rPr>
                <w:rFonts w:ascii="Calibri" w:hAnsi="Calibri" w:cs="Calibri"/>
                <w:color w:val="000000" w:themeColor="text1"/>
                <w:lang w:val="es-EC" w:eastAsia="es-EC"/>
              </w:rPr>
              <w:t>presentará</w:t>
            </w:r>
            <w:r w:rsidRPr="4F5AD2BB">
              <w:rPr>
                <w:rFonts w:ascii="Calibri" w:hAnsi="Calibri" w:cs="Calibri"/>
                <w:color w:val="000000" w:themeColor="text1"/>
                <w:lang w:val="es-EC" w:eastAsia="es-EC"/>
              </w:rPr>
              <w:t xml:space="preserve"> un listado con las entregas del día donde encontraremos información como:</w:t>
            </w:r>
          </w:p>
          <w:p w14:paraId="0819D6F7" w14:textId="3350DFB1" w:rsidR="2C8A7816" w:rsidRDefault="31405FEF" w:rsidP="00F53248">
            <w:pPr>
              <w:pStyle w:val="Prrafodelista"/>
              <w:numPr>
                <w:ilvl w:val="1"/>
                <w:numId w:val="18"/>
              </w:numPr>
              <w:rPr>
                <w:rFonts w:ascii="Calibri" w:eastAsia="Calibri" w:hAnsi="Calibri" w:cs="Calibri"/>
                <w:color w:val="000000" w:themeColor="text1"/>
                <w:lang w:val="es-EC" w:eastAsia="es-EC"/>
              </w:rPr>
            </w:pPr>
            <w:r w:rsidRPr="5B15FE54">
              <w:rPr>
                <w:rFonts w:ascii="Calibri" w:hAnsi="Calibri" w:cs="Calibri"/>
                <w:color w:val="000000" w:themeColor="text1"/>
                <w:lang w:val="es-EC" w:eastAsia="es-EC"/>
              </w:rPr>
              <w:t>Dirección.</w:t>
            </w:r>
          </w:p>
          <w:p w14:paraId="1CE07B9E" w14:textId="4F9501B7" w:rsidR="2C8A7816" w:rsidRDefault="31405FEF" w:rsidP="00F53248">
            <w:pPr>
              <w:pStyle w:val="Prrafodelista"/>
              <w:numPr>
                <w:ilvl w:val="1"/>
                <w:numId w:val="18"/>
              </w:numPr>
              <w:rPr>
                <w:color w:val="000000" w:themeColor="text1"/>
                <w:lang w:val="es-EC" w:eastAsia="es-EC"/>
              </w:rPr>
            </w:pPr>
            <w:r w:rsidRPr="5B15FE54">
              <w:rPr>
                <w:rFonts w:ascii="Calibri" w:hAnsi="Calibri" w:cs="Calibri"/>
                <w:color w:val="000000" w:themeColor="text1"/>
                <w:lang w:val="es-EC" w:eastAsia="es-EC"/>
              </w:rPr>
              <w:t>Vehículo asociado a la entrega.</w:t>
            </w:r>
          </w:p>
          <w:p w14:paraId="42C41607" w14:textId="563E7C74" w:rsidR="2C8A7816" w:rsidRDefault="31405FEF" w:rsidP="00F53248">
            <w:pPr>
              <w:pStyle w:val="Prrafodelista"/>
              <w:numPr>
                <w:ilvl w:val="1"/>
                <w:numId w:val="18"/>
              </w:numPr>
              <w:rPr>
                <w:color w:val="000000" w:themeColor="text1"/>
                <w:lang w:val="es-EC" w:eastAsia="es-EC"/>
              </w:rPr>
            </w:pPr>
            <w:r w:rsidRPr="5B15FE54">
              <w:rPr>
                <w:rFonts w:ascii="Calibri" w:hAnsi="Calibri" w:cs="Calibri"/>
                <w:color w:val="000000" w:themeColor="text1"/>
                <w:lang w:val="es-EC" w:eastAsia="es-EC"/>
              </w:rPr>
              <w:t xml:space="preserve">Chofer designado </w:t>
            </w:r>
          </w:p>
          <w:p w14:paraId="5ED98FDC" w14:textId="1856535D" w:rsidR="2C8A7816" w:rsidRDefault="36F29F44" w:rsidP="00F53248">
            <w:pPr>
              <w:pStyle w:val="Prrafodelista"/>
              <w:numPr>
                <w:ilvl w:val="0"/>
                <w:numId w:val="18"/>
              </w:numPr>
              <w:rPr>
                <w:rFonts w:ascii="Calibri" w:eastAsia="Calibri" w:hAnsi="Calibri" w:cs="Calibri"/>
                <w:color w:val="000000" w:themeColor="text1"/>
                <w:lang w:val="es-EC" w:eastAsia="es-EC"/>
              </w:rPr>
            </w:pPr>
            <w:r w:rsidRPr="5B15FE54">
              <w:rPr>
                <w:rFonts w:ascii="Calibri" w:hAnsi="Calibri" w:cs="Calibri"/>
                <w:color w:val="000000" w:themeColor="text1"/>
                <w:lang w:val="es-EC" w:eastAsia="es-EC"/>
              </w:rPr>
              <w:t xml:space="preserve">El sistema presentará el texto en fuente de Times New </w:t>
            </w:r>
            <w:proofErr w:type="spellStart"/>
            <w:r w:rsidRPr="5B15FE54">
              <w:rPr>
                <w:rFonts w:ascii="Calibri" w:hAnsi="Calibri" w:cs="Calibri"/>
                <w:color w:val="000000" w:themeColor="text1"/>
                <w:lang w:val="es-EC" w:eastAsia="es-EC"/>
              </w:rPr>
              <w:t>Roman</w:t>
            </w:r>
            <w:proofErr w:type="spellEnd"/>
            <w:r w:rsidRPr="5B15FE54">
              <w:rPr>
                <w:rFonts w:ascii="Calibri" w:hAnsi="Calibri" w:cs="Calibri"/>
                <w:color w:val="000000" w:themeColor="text1"/>
                <w:lang w:val="es-EC" w:eastAsia="es-EC"/>
              </w:rPr>
              <w:t xml:space="preserve"> – tamaño 14.</w:t>
            </w:r>
          </w:p>
        </w:tc>
      </w:tr>
      <w:tr w:rsidR="4F5AD2BB" w14:paraId="2F518945" w14:textId="77777777" w:rsidTr="5B15FE54">
        <w:trPr>
          <w:trHeight w:val="942"/>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A4C4510" w14:textId="77777777" w:rsidR="4F5AD2BB" w:rsidRDefault="4F5AD2BB" w:rsidP="4F5AD2BB">
            <w:pPr>
              <w:rPr>
                <w:lang w:val="es-EC" w:eastAsia="es-EC"/>
              </w:rPr>
            </w:pPr>
            <w:r w:rsidRPr="4F5AD2BB">
              <w:rPr>
                <w:rFonts w:ascii="Calibri" w:hAnsi="Calibri" w:cs="Calibri"/>
                <w:color w:val="000000" w:themeColor="text1"/>
                <w:lang w:val="es-EC" w:eastAsia="es-EC"/>
              </w:rPr>
              <w:t>Fecha de revisión y versión:</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6B06289" w14:textId="77777777" w:rsidR="4F5AD2BB" w:rsidRDefault="4F5AD2BB" w:rsidP="4F5AD2BB">
            <w:pPr>
              <w:rPr>
                <w:lang w:val="es-EC" w:eastAsia="es-EC"/>
              </w:rPr>
            </w:pPr>
            <w:r w:rsidRPr="4F5AD2BB">
              <w:rPr>
                <w:rFonts w:ascii="Calibri" w:hAnsi="Calibri" w:cs="Calibri"/>
                <w:color w:val="000000" w:themeColor="text1"/>
                <w:lang w:val="es-EC" w:eastAsia="es-EC"/>
              </w:rPr>
              <w:t>16/12/2021</w:t>
            </w:r>
          </w:p>
          <w:p w14:paraId="36EBF0D9" w14:textId="77777777" w:rsidR="4F5AD2BB" w:rsidRDefault="4F5AD2BB" w:rsidP="4F5AD2BB">
            <w:pPr>
              <w:rPr>
                <w:lang w:val="es-EC" w:eastAsia="es-EC"/>
              </w:rPr>
            </w:pPr>
            <w:r w:rsidRPr="4F5AD2BB">
              <w:rPr>
                <w:rFonts w:ascii="Calibri" w:hAnsi="Calibri" w:cs="Calibri"/>
                <w:color w:val="000000" w:themeColor="text1"/>
                <w:lang w:val="es-EC" w:eastAsia="es-EC"/>
              </w:rPr>
              <w:t>Versión1.0</w:t>
            </w:r>
          </w:p>
        </w:tc>
      </w:tr>
      <w:tr w:rsidR="4F5AD2BB" w14:paraId="057E2CF2" w14:textId="77777777" w:rsidTr="5B15FE54">
        <w:trPr>
          <w:trHeight w:val="369"/>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E3E1715" w14:textId="77777777" w:rsidR="4F5AD2BB" w:rsidRDefault="4F5AD2BB" w:rsidP="4F5AD2BB">
            <w:pPr>
              <w:rPr>
                <w:lang w:val="es-EC" w:eastAsia="es-EC"/>
              </w:rPr>
            </w:pPr>
            <w:r w:rsidRPr="4F5AD2BB">
              <w:rPr>
                <w:rFonts w:ascii="Calibri" w:hAnsi="Calibri" w:cs="Calibri"/>
                <w:color w:val="000000" w:themeColor="text1"/>
                <w:lang w:val="es-EC" w:eastAsia="es-EC"/>
              </w:rPr>
              <w:t>Prioridad:</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B5BF0D7" w14:textId="6FE2CAE9" w:rsidR="4F5AD2BB" w:rsidRDefault="4F5AD2BB" w:rsidP="4F5AD2BB">
            <w:pPr>
              <w:rPr>
                <w:lang w:val="es-EC" w:eastAsia="es-EC"/>
              </w:rPr>
            </w:pPr>
            <w:r w:rsidRPr="4F5AD2BB">
              <w:rPr>
                <w:rFonts w:ascii="Calibri" w:hAnsi="Calibri" w:cs="Calibri"/>
                <w:b/>
                <w:bCs/>
                <w:color w:val="000000" w:themeColor="text1"/>
                <w:lang w:val="es-EC" w:eastAsia="es-EC"/>
              </w:rPr>
              <w:t xml:space="preserve"> </w:t>
            </w:r>
            <w:r w:rsidR="5D3486A5" w:rsidRPr="4F5AD2BB">
              <w:rPr>
                <w:rFonts w:ascii="Calibri" w:hAnsi="Calibri" w:cs="Calibri"/>
                <w:b/>
                <w:bCs/>
                <w:color w:val="000000" w:themeColor="text1"/>
                <w:lang w:val="es-EC" w:eastAsia="es-EC"/>
              </w:rPr>
              <w:t>Alta</w:t>
            </w:r>
          </w:p>
        </w:tc>
      </w:tr>
    </w:tbl>
    <w:p w14:paraId="372CA2B0" w14:textId="162AAF83" w:rsidR="4F5AD2BB" w:rsidRDefault="4F5AD2BB" w:rsidP="4F5AD2BB">
      <w:pPr>
        <w:ind w:left="708" w:firstLine="12"/>
        <w:rPr>
          <w:rFonts w:ascii="Calibri" w:hAnsi="Calibri"/>
          <w:i/>
          <w:iCs/>
          <w:color w:val="0000FF"/>
        </w:rPr>
      </w:pPr>
    </w:p>
    <w:tbl>
      <w:tblPr>
        <w:tblW w:w="0" w:type="auto"/>
        <w:tblLook w:val="04A0" w:firstRow="1" w:lastRow="0" w:firstColumn="1" w:lastColumn="0" w:noHBand="0" w:noVBand="1"/>
      </w:tblPr>
      <w:tblGrid>
        <w:gridCol w:w="1963"/>
        <w:gridCol w:w="7655"/>
      </w:tblGrid>
      <w:tr w:rsidR="4F5AD2BB" w14:paraId="2CCFFCFA" w14:textId="77777777" w:rsidTr="5B15FE54">
        <w:trPr>
          <w:trHeight w:val="35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AC6E723" w14:textId="77777777" w:rsidR="4F5AD2BB" w:rsidRDefault="4F5AD2BB" w:rsidP="4F5AD2BB">
            <w:pPr>
              <w:rPr>
                <w:lang w:val="es-EC" w:eastAsia="es-EC"/>
              </w:rPr>
            </w:pPr>
            <w:r w:rsidRPr="4F5AD2BB">
              <w:rPr>
                <w:rFonts w:ascii="Calibri" w:hAnsi="Calibri" w:cs="Calibri"/>
                <w:color w:val="000000" w:themeColor="text1"/>
                <w:lang w:val="es-EC" w:eastAsia="es-EC"/>
              </w:rPr>
              <w:t>Número: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6AA76C7" w14:textId="76C0C768" w:rsidR="4F5AD2BB" w:rsidRDefault="4F5AD2BB" w:rsidP="4F5AD2BB">
            <w:pPr>
              <w:rPr>
                <w:rFonts w:ascii="Calibri" w:hAnsi="Calibri" w:cs="Calibri"/>
                <w:b/>
                <w:bCs/>
                <w:color w:val="000000" w:themeColor="text1"/>
                <w:lang w:val="es-EC" w:eastAsia="es-EC"/>
              </w:rPr>
            </w:pPr>
            <w:r w:rsidRPr="4F5AD2BB">
              <w:rPr>
                <w:rFonts w:ascii="Calibri" w:hAnsi="Calibri" w:cs="Calibri"/>
                <w:b/>
                <w:bCs/>
                <w:color w:val="000000" w:themeColor="text1"/>
                <w:lang w:val="es-EC" w:eastAsia="es-EC"/>
              </w:rPr>
              <w:t>RF-2</w:t>
            </w:r>
            <w:r w:rsidR="26BB490E" w:rsidRPr="4F5AD2BB">
              <w:rPr>
                <w:rFonts w:ascii="Calibri" w:hAnsi="Calibri" w:cs="Calibri"/>
                <w:b/>
                <w:bCs/>
                <w:color w:val="000000" w:themeColor="text1"/>
                <w:lang w:val="es-EC" w:eastAsia="es-EC"/>
              </w:rPr>
              <w:t>7</w:t>
            </w:r>
          </w:p>
        </w:tc>
      </w:tr>
      <w:tr w:rsidR="4F5AD2BB" w14:paraId="393A914D" w14:textId="77777777" w:rsidTr="5B15FE54">
        <w:trPr>
          <w:trHeight w:val="39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EE4D45A" w14:textId="77777777" w:rsidR="4F5AD2BB" w:rsidRDefault="4F5AD2BB" w:rsidP="4F5AD2BB">
            <w:pPr>
              <w:rPr>
                <w:lang w:val="es-EC" w:eastAsia="es-EC"/>
              </w:rPr>
            </w:pPr>
            <w:r w:rsidRPr="4F5AD2BB">
              <w:rPr>
                <w:rFonts w:ascii="Calibri" w:hAnsi="Calibri" w:cs="Calibri"/>
                <w:color w:val="000000" w:themeColor="text1"/>
                <w:lang w:val="es-EC" w:eastAsia="es-EC"/>
              </w:rPr>
              <w:t>Título: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AF61226" w14:textId="01D24CB6" w:rsidR="40BAD89D" w:rsidRDefault="40BAD89D" w:rsidP="4F5AD2BB">
            <w:pPr>
              <w:spacing w:line="259" w:lineRule="auto"/>
              <w:rPr>
                <w:rFonts w:ascii="Calibri" w:hAnsi="Calibri" w:cs="Calibri"/>
                <w:color w:val="000000" w:themeColor="text1"/>
                <w:lang w:val="es-EC" w:eastAsia="es-EC"/>
              </w:rPr>
            </w:pPr>
            <w:r w:rsidRPr="4F5AD2BB">
              <w:rPr>
                <w:rFonts w:ascii="Calibri" w:hAnsi="Calibri" w:cs="Calibri"/>
                <w:color w:val="000000" w:themeColor="text1"/>
                <w:lang w:val="es-EC" w:eastAsia="es-EC"/>
              </w:rPr>
              <w:t xml:space="preserve">Reasignar chofer </w:t>
            </w:r>
          </w:p>
        </w:tc>
      </w:tr>
      <w:tr w:rsidR="4F5AD2BB" w14:paraId="4D311BA0" w14:textId="77777777" w:rsidTr="5B15FE54">
        <w:trPr>
          <w:trHeight w:val="28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2BDB3CE" w14:textId="77777777" w:rsidR="4F5AD2BB" w:rsidRDefault="4F5AD2BB" w:rsidP="4F5AD2BB">
            <w:pPr>
              <w:rPr>
                <w:lang w:val="es-EC" w:eastAsia="es-EC"/>
              </w:rPr>
            </w:pPr>
            <w:r w:rsidRPr="4F5AD2BB">
              <w:rPr>
                <w:rFonts w:ascii="Calibri" w:hAnsi="Calibri" w:cs="Calibri"/>
                <w:color w:val="000000" w:themeColor="text1"/>
                <w:lang w:val="es-EC" w:eastAsia="es-EC"/>
              </w:rPr>
              <w:t>Texto: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791C11E" w14:textId="7B79C994" w:rsidR="6A2C1354" w:rsidRDefault="6A2C1354" w:rsidP="4F5AD2BB">
            <w:pPr>
              <w:rPr>
                <w:rFonts w:ascii="Calibri" w:hAnsi="Calibri" w:cs="Calibri"/>
                <w:color w:val="000000" w:themeColor="text1"/>
                <w:lang w:val="es-EC" w:eastAsia="es-EC"/>
              </w:rPr>
            </w:pPr>
            <w:r w:rsidRPr="4F5AD2BB">
              <w:rPr>
                <w:rFonts w:ascii="Calibri" w:hAnsi="Calibri" w:cs="Calibri"/>
                <w:color w:val="000000" w:themeColor="text1"/>
                <w:lang w:val="es-EC" w:eastAsia="es-EC"/>
              </w:rPr>
              <w:t xml:space="preserve">Modificar el reporte de entregas para asignar un nuevo chofer. </w:t>
            </w:r>
          </w:p>
        </w:tc>
      </w:tr>
      <w:tr w:rsidR="4F5AD2BB" w14:paraId="122F8194" w14:textId="77777777" w:rsidTr="5B15FE54">
        <w:trPr>
          <w:trHeight w:val="187"/>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A716CCB" w14:textId="77777777" w:rsidR="4F5AD2BB" w:rsidRDefault="4F5AD2BB" w:rsidP="4F5AD2BB">
            <w:pPr>
              <w:rPr>
                <w:lang w:val="es-EC" w:eastAsia="es-EC"/>
              </w:rPr>
            </w:pPr>
            <w:r w:rsidRPr="4F5AD2BB">
              <w:rPr>
                <w:rFonts w:ascii="Calibri" w:hAnsi="Calibri" w:cs="Calibri"/>
                <w:color w:val="000000" w:themeColor="text1"/>
                <w:lang w:val="es-EC" w:eastAsia="es-EC"/>
              </w:rPr>
              <w:t>Tipo: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9902961" w14:textId="4535AE47" w:rsidR="4F5AD2BB" w:rsidRDefault="0C0B3094" w:rsidP="4F5AD2BB">
            <w:pPr>
              <w:rPr>
                <w:lang w:val="es-EC" w:eastAsia="es-EC"/>
              </w:rPr>
            </w:pPr>
            <w:r w:rsidRPr="5B15FE54">
              <w:rPr>
                <w:rFonts w:ascii="Calibri" w:hAnsi="Calibri" w:cs="Calibri"/>
                <w:color w:val="000000" w:themeColor="text1"/>
                <w:lang w:val="es-EC" w:eastAsia="es-EC"/>
              </w:rPr>
              <w:t xml:space="preserve">Funcional </w:t>
            </w:r>
            <w:r w:rsidR="1C633003" w:rsidRPr="5B15FE54">
              <w:rPr>
                <w:rFonts w:ascii="Calibri" w:hAnsi="Calibri" w:cs="Calibri"/>
                <w:color w:val="000000" w:themeColor="text1"/>
                <w:lang w:val="es-EC" w:eastAsia="es-EC"/>
              </w:rPr>
              <w:t>- Datos</w:t>
            </w:r>
          </w:p>
        </w:tc>
      </w:tr>
      <w:tr w:rsidR="4F5AD2BB" w14:paraId="6FAD5625" w14:textId="77777777" w:rsidTr="5B15FE54">
        <w:trPr>
          <w:trHeight w:val="131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9E8A781" w14:textId="77777777" w:rsidR="4F5AD2BB" w:rsidRDefault="4F5AD2BB" w:rsidP="4F5AD2BB">
            <w:pPr>
              <w:rPr>
                <w:lang w:val="es-EC" w:eastAsia="es-EC"/>
              </w:rPr>
            </w:pPr>
            <w:r w:rsidRPr="4F5AD2BB">
              <w:rPr>
                <w:rFonts w:ascii="Calibri" w:hAnsi="Calibri" w:cs="Calibri"/>
                <w:color w:val="000000" w:themeColor="text1"/>
                <w:lang w:val="es-EC" w:eastAsia="es-EC"/>
              </w:rPr>
              <w:t>Detalles de requisitos y restricciones:</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DDA1798" w14:textId="6C7DDA97" w:rsidR="41EE8D37" w:rsidRDefault="524AA271" w:rsidP="5B15FE54">
            <w:pPr>
              <w:rPr>
                <w:rFonts w:ascii="Calibri" w:hAnsi="Calibri" w:cs="Calibri"/>
                <w:color w:val="000000" w:themeColor="text1"/>
                <w:lang w:val="es-EC" w:eastAsia="es-EC"/>
              </w:rPr>
            </w:pPr>
            <w:r w:rsidRPr="5B15FE54">
              <w:rPr>
                <w:rFonts w:ascii="Calibri" w:hAnsi="Calibri" w:cs="Calibri"/>
                <w:color w:val="000000" w:themeColor="text1"/>
                <w:lang w:val="es-EC" w:eastAsia="es-EC"/>
              </w:rPr>
              <w:t>El sistema permitirá que el usuario modifique el reporte de entregas antes de ser enviado a los choferes, permitiendo reasignar</w:t>
            </w:r>
            <w:r w:rsidR="25AEB088" w:rsidRPr="5B15FE54">
              <w:rPr>
                <w:rFonts w:ascii="Calibri" w:hAnsi="Calibri" w:cs="Calibri"/>
                <w:color w:val="000000" w:themeColor="text1"/>
                <w:lang w:val="es-EC" w:eastAsia="es-EC"/>
              </w:rPr>
              <w:t xml:space="preserve"> un chofer</w:t>
            </w:r>
            <w:r w:rsidRPr="5B15FE54">
              <w:rPr>
                <w:rFonts w:ascii="Calibri" w:hAnsi="Calibri" w:cs="Calibri"/>
                <w:color w:val="000000" w:themeColor="text1"/>
                <w:lang w:val="es-EC" w:eastAsia="es-EC"/>
              </w:rPr>
              <w:t xml:space="preserve">.  </w:t>
            </w:r>
          </w:p>
          <w:p w14:paraId="63F88E0D" w14:textId="69EDDA1F" w:rsidR="41EE8D37" w:rsidRDefault="3B947CFC" w:rsidP="00F53248">
            <w:pPr>
              <w:pStyle w:val="Prrafodelista"/>
              <w:numPr>
                <w:ilvl w:val="0"/>
                <w:numId w:val="3"/>
              </w:numPr>
              <w:rPr>
                <w:rFonts w:ascii="Calibri" w:eastAsia="Calibri" w:hAnsi="Calibri" w:cs="Calibri"/>
                <w:color w:val="000000" w:themeColor="text1"/>
                <w:lang w:val="es-EC" w:eastAsia="es-EC"/>
              </w:rPr>
            </w:pPr>
            <w:r w:rsidRPr="5B15FE54">
              <w:rPr>
                <w:rFonts w:ascii="Calibri" w:hAnsi="Calibri" w:cs="Calibri"/>
                <w:color w:val="000000" w:themeColor="text1"/>
                <w:lang w:val="es-EC" w:eastAsia="es-EC"/>
              </w:rPr>
              <w:t>El sistema</w:t>
            </w:r>
            <w:r w:rsidR="272FEA3B" w:rsidRPr="5B15FE54">
              <w:rPr>
                <w:rFonts w:ascii="Calibri" w:hAnsi="Calibri" w:cs="Calibri"/>
                <w:color w:val="000000" w:themeColor="text1"/>
                <w:lang w:val="es-EC" w:eastAsia="es-EC"/>
              </w:rPr>
              <w:t xml:space="preserve"> presentará un ComboBox para cada una de las entregas </w:t>
            </w:r>
            <w:r w:rsidR="5B1E28DE" w:rsidRPr="5B15FE54">
              <w:rPr>
                <w:rFonts w:ascii="Calibri" w:hAnsi="Calibri" w:cs="Calibri"/>
                <w:color w:val="000000" w:themeColor="text1"/>
                <w:lang w:val="es-EC" w:eastAsia="es-EC"/>
              </w:rPr>
              <w:t>donde se encontrarán los nombres de los choferes.</w:t>
            </w:r>
          </w:p>
          <w:p w14:paraId="4556129D" w14:textId="6C7E7434" w:rsidR="41EE8D37" w:rsidRDefault="25B0276B" w:rsidP="00F53248">
            <w:pPr>
              <w:pStyle w:val="Prrafodelista"/>
              <w:numPr>
                <w:ilvl w:val="0"/>
                <w:numId w:val="3"/>
              </w:numPr>
              <w:rPr>
                <w:rFonts w:ascii="Calibri" w:eastAsia="Calibri" w:hAnsi="Calibri" w:cs="Calibri"/>
                <w:color w:val="000000" w:themeColor="text1"/>
                <w:lang w:val="es-EC"/>
              </w:rPr>
            </w:pPr>
            <w:r w:rsidRPr="5B15FE54">
              <w:rPr>
                <w:rFonts w:ascii="Calibri" w:eastAsia="Calibri" w:hAnsi="Calibri" w:cs="Calibri"/>
                <w:color w:val="000000" w:themeColor="text1"/>
                <w:lang w:val="es-EC"/>
              </w:rPr>
              <w:t xml:space="preserve">El sistema presentará el texto en fuente de Times New </w:t>
            </w:r>
            <w:proofErr w:type="spellStart"/>
            <w:r w:rsidRPr="5B15FE54">
              <w:rPr>
                <w:rFonts w:ascii="Calibri" w:eastAsia="Calibri" w:hAnsi="Calibri" w:cs="Calibri"/>
                <w:color w:val="000000" w:themeColor="text1"/>
                <w:lang w:val="es-EC"/>
              </w:rPr>
              <w:t>Roman</w:t>
            </w:r>
            <w:proofErr w:type="spellEnd"/>
            <w:r w:rsidRPr="5B15FE54">
              <w:rPr>
                <w:rFonts w:ascii="Calibri" w:eastAsia="Calibri" w:hAnsi="Calibri" w:cs="Calibri"/>
                <w:color w:val="000000" w:themeColor="text1"/>
                <w:lang w:val="es-EC"/>
              </w:rPr>
              <w:t xml:space="preserve"> – tamaño 14.</w:t>
            </w:r>
          </w:p>
          <w:p w14:paraId="1EA5215F" w14:textId="0CC37829" w:rsidR="41EE8D37" w:rsidRDefault="41EE8D37" w:rsidP="4F5AD2BB">
            <w:pPr>
              <w:rPr>
                <w:rFonts w:ascii="Calibri" w:hAnsi="Calibri" w:cs="Calibri"/>
                <w:color w:val="000000" w:themeColor="text1"/>
                <w:lang w:val="es-EC" w:eastAsia="es-EC"/>
              </w:rPr>
            </w:pPr>
          </w:p>
        </w:tc>
      </w:tr>
      <w:tr w:rsidR="4F5AD2BB" w14:paraId="52383644" w14:textId="77777777" w:rsidTr="5B15FE54">
        <w:trPr>
          <w:trHeight w:val="942"/>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D3877A7" w14:textId="77777777" w:rsidR="4F5AD2BB" w:rsidRDefault="4F5AD2BB" w:rsidP="4F5AD2BB">
            <w:pPr>
              <w:rPr>
                <w:lang w:val="es-EC" w:eastAsia="es-EC"/>
              </w:rPr>
            </w:pPr>
            <w:r w:rsidRPr="4F5AD2BB">
              <w:rPr>
                <w:rFonts w:ascii="Calibri" w:hAnsi="Calibri" w:cs="Calibri"/>
                <w:color w:val="000000" w:themeColor="text1"/>
                <w:lang w:val="es-EC" w:eastAsia="es-EC"/>
              </w:rPr>
              <w:lastRenderedPageBreak/>
              <w:t>Fecha de revisión y versión:</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31F08E8" w14:textId="77777777" w:rsidR="4F5AD2BB" w:rsidRDefault="4F5AD2BB" w:rsidP="4F5AD2BB">
            <w:pPr>
              <w:rPr>
                <w:lang w:val="es-EC" w:eastAsia="es-EC"/>
              </w:rPr>
            </w:pPr>
            <w:r w:rsidRPr="4F5AD2BB">
              <w:rPr>
                <w:rFonts w:ascii="Calibri" w:hAnsi="Calibri" w:cs="Calibri"/>
                <w:color w:val="000000" w:themeColor="text1"/>
                <w:lang w:val="es-EC" w:eastAsia="es-EC"/>
              </w:rPr>
              <w:t>16/12/2021</w:t>
            </w:r>
          </w:p>
          <w:p w14:paraId="792769C4" w14:textId="77777777" w:rsidR="4F5AD2BB" w:rsidRDefault="4F5AD2BB" w:rsidP="4F5AD2BB">
            <w:pPr>
              <w:rPr>
                <w:lang w:val="es-EC" w:eastAsia="es-EC"/>
              </w:rPr>
            </w:pPr>
            <w:r w:rsidRPr="4F5AD2BB">
              <w:rPr>
                <w:rFonts w:ascii="Calibri" w:hAnsi="Calibri" w:cs="Calibri"/>
                <w:color w:val="000000" w:themeColor="text1"/>
                <w:lang w:val="es-EC" w:eastAsia="es-EC"/>
              </w:rPr>
              <w:t>Versión1.0</w:t>
            </w:r>
          </w:p>
        </w:tc>
      </w:tr>
      <w:tr w:rsidR="4F5AD2BB" w14:paraId="32CA5BB8" w14:textId="77777777" w:rsidTr="5B15FE54">
        <w:trPr>
          <w:trHeight w:val="369"/>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1DBE624" w14:textId="77777777" w:rsidR="4F5AD2BB" w:rsidRDefault="4F5AD2BB" w:rsidP="4F5AD2BB">
            <w:pPr>
              <w:rPr>
                <w:lang w:val="es-EC" w:eastAsia="es-EC"/>
              </w:rPr>
            </w:pPr>
            <w:r w:rsidRPr="4F5AD2BB">
              <w:rPr>
                <w:rFonts w:ascii="Calibri" w:hAnsi="Calibri" w:cs="Calibri"/>
                <w:color w:val="000000" w:themeColor="text1"/>
                <w:lang w:val="es-EC" w:eastAsia="es-EC"/>
              </w:rPr>
              <w:t>Prioridad:</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506AA28" w14:textId="77777777" w:rsidR="4F5AD2BB" w:rsidRDefault="4F5AD2BB" w:rsidP="4F5AD2BB">
            <w:pPr>
              <w:rPr>
                <w:lang w:val="es-EC" w:eastAsia="es-EC"/>
              </w:rPr>
            </w:pPr>
            <w:r w:rsidRPr="4F5AD2BB">
              <w:rPr>
                <w:rFonts w:ascii="Calibri" w:hAnsi="Calibri" w:cs="Calibri"/>
                <w:b/>
                <w:bCs/>
                <w:color w:val="000000" w:themeColor="text1"/>
                <w:lang w:val="es-EC" w:eastAsia="es-EC"/>
              </w:rPr>
              <w:t xml:space="preserve"> Media</w:t>
            </w:r>
          </w:p>
        </w:tc>
      </w:tr>
    </w:tbl>
    <w:p w14:paraId="7EE099AD" w14:textId="1D64C819" w:rsidR="4F5AD2BB" w:rsidRDefault="4F5AD2BB" w:rsidP="4F5AD2BB">
      <w:pPr>
        <w:ind w:left="708" w:firstLine="12"/>
        <w:rPr>
          <w:rFonts w:ascii="Calibri" w:hAnsi="Calibri"/>
          <w:i/>
          <w:iCs/>
          <w:color w:val="0000FF"/>
        </w:rPr>
      </w:pPr>
    </w:p>
    <w:tbl>
      <w:tblPr>
        <w:tblW w:w="0" w:type="auto"/>
        <w:tblLook w:val="04A0" w:firstRow="1" w:lastRow="0" w:firstColumn="1" w:lastColumn="0" w:noHBand="0" w:noVBand="1"/>
      </w:tblPr>
      <w:tblGrid>
        <w:gridCol w:w="1963"/>
        <w:gridCol w:w="7655"/>
      </w:tblGrid>
      <w:tr w:rsidR="4F5AD2BB" w14:paraId="48415DBA" w14:textId="77777777" w:rsidTr="5B15FE54">
        <w:trPr>
          <w:trHeight w:val="35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4F5B059" w14:textId="77777777" w:rsidR="4F5AD2BB" w:rsidRDefault="4F5AD2BB" w:rsidP="4F5AD2BB">
            <w:pPr>
              <w:rPr>
                <w:lang w:val="es-EC" w:eastAsia="es-EC"/>
              </w:rPr>
            </w:pPr>
            <w:r w:rsidRPr="4F5AD2BB">
              <w:rPr>
                <w:rFonts w:ascii="Calibri" w:hAnsi="Calibri" w:cs="Calibri"/>
                <w:color w:val="000000" w:themeColor="text1"/>
                <w:lang w:val="es-EC" w:eastAsia="es-EC"/>
              </w:rPr>
              <w:t>Número: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E0792B2" w14:textId="2CF66461" w:rsidR="4F5AD2BB" w:rsidRDefault="4F5AD2BB" w:rsidP="4F5AD2BB">
            <w:pPr>
              <w:rPr>
                <w:rFonts w:ascii="Calibri" w:hAnsi="Calibri" w:cs="Calibri"/>
                <w:b/>
                <w:bCs/>
                <w:color w:val="000000" w:themeColor="text1"/>
                <w:lang w:val="es-EC" w:eastAsia="es-EC"/>
              </w:rPr>
            </w:pPr>
            <w:r w:rsidRPr="4F5AD2BB">
              <w:rPr>
                <w:rFonts w:ascii="Calibri" w:hAnsi="Calibri" w:cs="Calibri"/>
                <w:b/>
                <w:bCs/>
                <w:color w:val="000000" w:themeColor="text1"/>
                <w:lang w:val="es-EC" w:eastAsia="es-EC"/>
              </w:rPr>
              <w:t>RF-2</w:t>
            </w:r>
            <w:r w:rsidR="095BFFE3" w:rsidRPr="4F5AD2BB">
              <w:rPr>
                <w:rFonts w:ascii="Calibri" w:hAnsi="Calibri" w:cs="Calibri"/>
                <w:b/>
                <w:bCs/>
                <w:color w:val="000000" w:themeColor="text1"/>
                <w:lang w:val="es-EC" w:eastAsia="es-EC"/>
              </w:rPr>
              <w:t>8</w:t>
            </w:r>
          </w:p>
        </w:tc>
      </w:tr>
      <w:tr w:rsidR="4F5AD2BB" w14:paraId="2383F841" w14:textId="77777777" w:rsidTr="5B15FE54">
        <w:trPr>
          <w:trHeight w:val="39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BA1CFF1" w14:textId="77777777" w:rsidR="4F5AD2BB" w:rsidRDefault="4F5AD2BB" w:rsidP="4F5AD2BB">
            <w:pPr>
              <w:rPr>
                <w:lang w:val="es-EC" w:eastAsia="es-EC"/>
              </w:rPr>
            </w:pPr>
            <w:r w:rsidRPr="4F5AD2BB">
              <w:rPr>
                <w:rFonts w:ascii="Calibri" w:hAnsi="Calibri" w:cs="Calibri"/>
                <w:color w:val="000000" w:themeColor="text1"/>
                <w:lang w:val="es-EC" w:eastAsia="es-EC"/>
              </w:rPr>
              <w:t>Título: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29E174F" w14:textId="323A1125" w:rsidR="30D90EBC" w:rsidRDefault="538285EF" w:rsidP="4F5AD2BB">
            <w:pPr>
              <w:spacing w:line="259" w:lineRule="auto"/>
              <w:rPr>
                <w:rFonts w:ascii="Calibri" w:hAnsi="Calibri" w:cs="Calibri"/>
                <w:color w:val="000000" w:themeColor="text1"/>
                <w:lang w:val="es-EC" w:eastAsia="es-EC"/>
              </w:rPr>
            </w:pPr>
            <w:r w:rsidRPr="5B15FE54">
              <w:rPr>
                <w:rFonts w:ascii="Calibri" w:hAnsi="Calibri" w:cs="Calibri"/>
                <w:color w:val="000000" w:themeColor="text1"/>
                <w:lang w:val="es-EC" w:eastAsia="es-EC"/>
              </w:rPr>
              <w:t>Regist</w:t>
            </w:r>
            <w:r w:rsidR="79340074" w:rsidRPr="5B15FE54">
              <w:rPr>
                <w:rFonts w:ascii="Calibri" w:hAnsi="Calibri" w:cs="Calibri"/>
                <w:color w:val="000000" w:themeColor="text1"/>
                <w:lang w:val="es-EC" w:eastAsia="es-EC"/>
              </w:rPr>
              <w:t>rar</w:t>
            </w:r>
            <w:r w:rsidRPr="5B15FE54">
              <w:rPr>
                <w:rFonts w:ascii="Calibri" w:hAnsi="Calibri" w:cs="Calibri"/>
                <w:color w:val="000000" w:themeColor="text1"/>
                <w:lang w:val="es-EC" w:eastAsia="es-EC"/>
              </w:rPr>
              <w:t xml:space="preserve"> entregas no cumplidas</w:t>
            </w:r>
          </w:p>
        </w:tc>
      </w:tr>
      <w:tr w:rsidR="4F5AD2BB" w14:paraId="2453B059" w14:textId="77777777" w:rsidTr="5B15FE54">
        <w:trPr>
          <w:trHeight w:val="28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5527BB9" w14:textId="77777777" w:rsidR="4F5AD2BB" w:rsidRDefault="4F5AD2BB" w:rsidP="4F5AD2BB">
            <w:pPr>
              <w:rPr>
                <w:lang w:val="es-EC" w:eastAsia="es-EC"/>
              </w:rPr>
            </w:pPr>
            <w:r w:rsidRPr="4F5AD2BB">
              <w:rPr>
                <w:rFonts w:ascii="Calibri" w:hAnsi="Calibri" w:cs="Calibri"/>
                <w:color w:val="000000" w:themeColor="text1"/>
                <w:lang w:val="es-EC" w:eastAsia="es-EC"/>
              </w:rPr>
              <w:t>Texto: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FF0C31C" w14:textId="53B17A91" w:rsidR="2F052B97" w:rsidRDefault="2F052B97" w:rsidP="4F5AD2BB">
            <w:pPr>
              <w:rPr>
                <w:rFonts w:ascii="Calibri" w:hAnsi="Calibri" w:cs="Calibri"/>
                <w:color w:val="000000" w:themeColor="text1"/>
                <w:lang w:val="es-EC" w:eastAsia="es-EC"/>
              </w:rPr>
            </w:pPr>
            <w:r w:rsidRPr="4F5AD2BB">
              <w:rPr>
                <w:rFonts w:ascii="Calibri" w:hAnsi="Calibri" w:cs="Calibri"/>
                <w:color w:val="000000" w:themeColor="text1"/>
                <w:lang w:val="es-EC" w:eastAsia="es-EC"/>
              </w:rPr>
              <w:t>El sistema permitirá llevar un registro de los paquetes que no fueron recibidos por parte del cliente.</w:t>
            </w:r>
          </w:p>
        </w:tc>
      </w:tr>
      <w:tr w:rsidR="4F5AD2BB" w14:paraId="5104FE7F" w14:textId="77777777" w:rsidTr="5B15FE54">
        <w:trPr>
          <w:trHeight w:val="187"/>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5606AB4" w14:textId="77777777" w:rsidR="4F5AD2BB" w:rsidRDefault="4F5AD2BB" w:rsidP="4F5AD2BB">
            <w:pPr>
              <w:rPr>
                <w:lang w:val="es-EC" w:eastAsia="es-EC"/>
              </w:rPr>
            </w:pPr>
            <w:r w:rsidRPr="4F5AD2BB">
              <w:rPr>
                <w:rFonts w:ascii="Calibri" w:hAnsi="Calibri" w:cs="Calibri"/>
                <w:color w:val="000000" w:themeColor="text1"/>
                <w:lang w:val="es-EC" w:eastAsia="es-EC"/>
              </w:rPr>
              <w:t>Tipo: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ABA7D49" w14:textId="625BCC0F" w:rsidR="4F5AD2BB" w:rsidRDefault="4F5AD2BB" w:rsidP="4F5AD2BB">
            <w:pPr>
              <w:rPr>
                <w:lang w:val="es-EC" w:eastAsia="es-EC"/>
              </w:rPr>
            </w:pPr>
            <w:r w:rsidRPr="4F5AD2BB">
              <w:rPr>
                <w:rFonts w:ascii="Calibri" w:hAnsi="Calibri" w:cs="Calibri"/>
                <w:color w:val="000000" w:themeColor="text1"/>
                <w:lang w:val="es-EC" w:eastAsia="es-EC"/>
              </w:rPr>
              <w:t xml:space="preserve">Funcional </w:t>
            </w:r>
          </w:p>
        </w:tc>
      </w:tr>
      <w:tr w:rsidR="4F5AD2BB" w14:paraId="3335D890" w14:textId="77777777" w:rsidTr="5B15FE54">
        <w:trPr>
          <w:trHeight w:val="131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2C23547" w14:textId="77777777" w:rsidR="4F5AD2BB" w:rsidRDefault="4F5AD2BB" w:rsidP="4F5AD2BB">
            <w:pPr>
              <w:rPr>
                <w:lang w:val="es-EC" w:eastAsia="es-EC"/>
              </w:rPr>
            </w:pPr>
            <w:r w:rsidRPr="4F5AD2BB">
              <w:rPr>
                <w:rFonts w:ascii="Calibri" w:hAnsi="Calibri" w:cs="Calibri"/>
                <w:color w:val="000000" w:themeColor="text1"/>
                <w:lang w:val="es-EC" w:eastAsia="es-EC"/>
              </w:rPr>
              <w:t>Detalles de requisitos y restricciones:</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45051E46" w14:textId="072C2B79" w:rsidR="16232908" w:rsidRDefault="66846F6A" w:rsidP="4F5AD2BB">
            <w:pPr>
              <w:rPr>
                <w:rFonts w:ascii="Calibri" w:hAnsi="Calibri" w:cs="Calibri"/>
                <w:color w:val="000000" w:themeColor="text1"/>
                <w:lang w:val="es-EC" w:eastAsia="es-EC"/>
              </w:rPr>
            </w:pPr>
            <w:r w:rsidRPr="5B15FE54">
              <w:rPr>
                <w:rFonts w:ascii="Calibri" w:hAnsi="Calibri" w:cs="Calibri"/>
                <w:color w:val="000000" w:themeColor="text1"/>
                <w:lang w:val="es-EC" w:eastAsia="es-EC"/>
              </w:rPr>
              <w:t>El sistema permitirá llevar un registro de todos los paquetes que no fueron recibidos en el lugar y fecha asignado en el registro de entregas encontraremos información como</w:t>
            </w:r>
            <w:r w:rsidR="307F5476" w:rsidRPr="5B15FE54">
              <w:rPr>
                <w:rFonts w:ascii="Calibri" w:hAnsi="Calibri" w:cs="Calibri"/>
                <w:color w:val="000000" w:themeColor="text1"/>
                <w:lang w:val="es-EC" w:eastAsia="es-EC"/>
              </w:rPr>
              <w:t>:</w:t>
            </w:r>
          </w:p>
          <w:p w14:paraId="6DB52660" w14:textId="0D8D101E" w:rsidR="52A1E2F6" w:rsidRDefault="37B998EE" w:rsidP="00F53248">
            <w:pPr>
              <w:pStyle w:val="Prrafodelista"/>
              <w:numPr>
                <w:ilvl w:val="1"/>
                <w:numId w:val="17"/>
              </w:numPr>
              <w:rPr>
                <w:rFonts w:ascii="Calibri" w:eastAsia="Calibri" w:hAnsi="Calibri" w:cs="Calibri"/>
                <w:color w:val="000000" w:themeColor="text1"/>
                <w:lang w:val="es-EC" w:eastAsia="es-EC"/>
              </w:rPr>
            </w:pPr>
            <w:r w:rsidRPr="5B15FE54">
              <w:rPr>
                <w:rFonts w:ascii="Calibri" w:hAnsi="Calibri" w:cs="Calibri"/>
                <w:color w:val="000000" w:themeColor="text1"/>
                <w:lang w:val="es-EC" w:eastAsia="es-EC"/>
              </w:rPr>
              <w:t>Nombre completo.</w:t>
            </w:r>
          </w:p>
          <w:p w14:paraId="2779DC86" w14:textId="54B47B0C" w:rsidR="52A1E2F6" w:rsidRDefault="307F5476" w:rsidP="00F53248">
            <w:pPr>
              <w:pStyle w:val="Prrafodelista"/>
              <w:numPr>
                <w:ilvl w:val="1"/>
                <w:numId w:val="17"/>
              </w:numPr>
              <w:rPr>
                <w:rFonts w:ascii="Calibri" w:eastAsia="Calibri" w:hAnsi="Calibri" w:cs="Calibri"/>
                <w:color w:val="000000" w:themeColor="text1"/>
                <w:lang w:val="es-EC" w:eastAsia="es-EC"/>
              </w:rPr>
            </w:pPr>
            <w:r w:rsidRPr="5B15FE54">
              <w:rPr>
                <w:rFonts w:ascii="Calibri" w:hAnsi="Calibri" w:cs="Calibri"/>
                <w:color w:val="000000" w:themeColor="text1"/>
                <w:lang w:val="es-EC" w:eastAsia="es-EC"/>
              </w:rPr>
              <w:t>Dirección asociada.</w:t>
            </w:r>
          </w:p>
          <w:p w14:paraId="59E51402" w14:textId="06313B68" w:rsidR="52A1E2F6" w:rsidRDefault="384B0DA1" w:rsidP="00F53248">
            <w:pPr>
              <w:pStyle w:val="Prrafodelista"/>
              <w:numPr>
                <w:ilvl w:val="1"/>
                <w:numId w:val="17"/>
              </w:numPr>
              <w:rPr>
                <w:rFonts w:ascii="Calibri" w:eastAsia="Calibri" w:hAnsi="Calibri" w:cs="Calibri"/>
                <w:color w:val="000000" w:themeColor="text1"/>
                <w:lang w:val="es-EC" w:eastAsia="es-EC"/>
              </w:rPr>
            </w:pPr>
            <w:r w:rsidRPr="5B15FE54">
              <w:rPr>
                <w:rFonts w:ascii="Calibri" w:hAnsi="Calibri" w:cs="Calibri"/>
                <w:color w:val="000000" w:themeColor="text1"/>
                <w:lang w:val="es-EC" w:eastAsia="es-EC"/>
              </w:rPr>
              <w:t>Hora a la que el personal llegó a la dirección asignada.</w:t>
            </w:r>
          </w:p>
          <w:p w14:paraId="1E9D5B2C" w14:textId="1B1272AE" w:rsidR="52A1E2F6" w:rsidRDefault="4567E8DC" w:rsidP="00F53248">
            <w:pPr>
              <w:pStyle w:val="Prrafodelista"/>
              <w:numPr>
                <w:ilvl w:val="0"/>
                <w:numId w:val="17"/>
              </w:numPr>
              <w:rPr>
                <w:rFonts w:ascii="Calibri" w:eastAsia="Calibri" w:hAnsi="Calibri" w:cs="Calibri"/>
                <w:color w:val="000000" w:themeColor="text1"/>
                <w:lang w:val="es-EC" w:eastAsia="es-EC"/>
              </w:rPr>
            </w:pPr>
            <w:r w:rsidRPr="5B15FE54">
              <w:rPr>
                <w:rFonts w:ascii="Calibri" w:hAnsi="Calibri" w:cs="Calibri"/>
                <w:color w:val="000000" w:themeColor="text1"/>
                <w:lang w:val="es-EC" w:eastAsia="es-EC"/>
              </w:rPr>
              <w:t xml:space="preserve">El sistema presentará el texto en fuente de Times New </w:t>
            </w:r>
            <w:proofErr w:type="spellStart"/>
            <w:r w:rsidRPr="5B15FE54">
              <w:rPr>
                <w:rFonts w:ascii="Calibri" w:hAnsi="Calibri" w:cs="Calibri"/>
                <w:color w:val="000000" w:themeColor="text1"/>
                <w:lang w:val="es-EC" w:eastAsia="es-EC"/>
              </w:rPr>
              <w:t>Roman</w:t>
            </w:r>
            <w:proofErr w:type="spellEnd"/>
            <w:r w:rsidRPr="5B15FE54">
              <w:rPr>
                <w:rFonts w:ascii="Calibri" w:hAnsi="Calibri" w:cs="Calibri"/>
                <w:color w:val="000000" w:themeColor="text1"/>
                <w:lang w:val="es-EC" w:eastAsia="es-EC"/>
              </w:rPr>
              <w:t xml:space="preserve"> – tamaño 14.</w:t>
            </w:r>
          </w:p>
        </w:tc>
      </w:tr>
      <w:tr w:rsidR="4F5AD2BB" w14:paraId="03363721" w14:textId="77777777" w:rsidTr="5B15FE54">
        <w:trPr>
          <w:trHeight w:val="942"/>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7A7FD01" w14:textId="77777777" w:rsidR="4F5AD2BB" w:rsidRDefault="0C0B3094" w:rsidP="5B15FE54">
            <w:pPr>
              <w:ind w:left="708"/>
              <w:rPr>
                <w:lang w:val="es-EC" w:eastAsia="es-EC"/>
              </w:rPr>
            </w:pPr>
            <w:r w:rsidRPr="5B15FE54">
              <w:rPr>
                <w:rFonts w:ascii="Calibri" w:hAnsi="Calibri" w:cs="Calibri"/>
                <w:color w:val="000000" w:themeColor="text1"/>
                <w:lang w:val="es-EC" w:eastAsia="es-EC"/>
              </w:rPr>
              <w:t>Fecha de revisión y versión:</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E532271" w14:textId="77777777" w:rsidR="4F5AD2BB" w:rsidRDefault="4F5AD2BB" w:rsidP="4F5AD2BB">
            <w:pPr>
              <w:rPr>
                <w:lang w:val="es-EC" w:eastAsia="es-EC"/>
              </w:rPr>
            </w:pPr>
            <w:r w:rsidRPr="4F5AD2BB">
              <w:rPr>
                <w:rFonts w:ascii="Calibri" w:hAnsi="Calibri" w:cs="Calibri"/>
                <w:color w:val="000000" w:themeColor="text1"/>
                <w:lang w:val="es-EC" w:eastAsia="es-EC"/>
              </w:rPr>
              <w:t>16/12/2021</w:t>
            </w:r>
          </w:p>
          <w:p w14:paraId="74617013" w14:textId="77777777" w:rsidR="4F5AD2BB" w:rsidRDefault="4F5AD2BB" w:rsidP="4F5AD2BB">
            <w:pPr>
              <w:rPr>
                <w:lang w:val="es-EC" w:eastAsia="es-EC"/>
              </w:rPr>
            </w:pPr>
            <w:r w:rsidRPr="4F5AD2BB">
              <w:rPr>
                <w:rFonts w:ascii="Calibri" w:hAnsi="Calibri" w:cs="Calibri"/>
                <w:color w:val="000000" w:themeColor="text1"/>
                <w:lang w:val="es-EC" w:eastAsia="es-EC"/>
              </w:rPr>
              <w:t>Versión1.0</w:t>
            </w:r>
          </w:p>
        </w:tc>
      </w:tr>
      <w:tr w:rsidR="4F5AD2BB" w14:paraId="5C469BBB" w14:textId="77777777" w:rsidTr="5B15FE54">
        <w:trPr>
          <w:trHeight w:val="369"/>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AD32BE9" w14:textId="77777777" w:rsidR="4F5AD2BB" w:rsidRDefault="4F5AD2BB" w:rsidP="4F5AD2BB">
            <w:pPr>
              <w:rPr>
                <w:lang w:val="es-EC" w:eastAsia="es-EC"/>
              </w:rPr>
            </w:pPr>
            <w:r w:rsidRPr="4F5AD2BB">
              <w:rPr>
                <w:rFonts w:ascii="Calibri" w:hAnsi="Calibri" w:cs="Calibri"/>
                <w:color w:val="000000" w:themeColor="text1"/>
                <w:lang w:val="es-EC" w:eastAsia="es-EC"/>
              </w:rPr>
              <w:t>Prioridad:</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6D0DF6F" w14:textId="77777777" w:rsidR="4F5AD2BB" w:rsidRDefault="4F5AD2BB" w:rsidP="4F5AD2BB">
            <w:pPr>
              <w:rPr>
                <w:lang w:val="es-EC" w:eastAsia="es-EC"/>
              </w:rPr>
            </w:pPr>
            <w:r w:rsidRPr="4F5AD2BB">
              <w:rPr>
                <w:rFonts w:ascii="Calibri" w:hAnsi="Calibri" w:cs="Calibri"/>
                <w:b/>
                <w:bCs/>
                <w:color w:val="000000" w:themeColor="text1"/>
                <w:lang w:val="es-EC" w:eastAsia="es-EC"/>
              </w:rPr>
              <w:t xml:space="preserve"> Media</w:t>
            </w:r>
          </w:p>
        </w:tc>
      </w:tr>
    </w:tbl>
    <w:p w14:paraId="55935799" w14:textId="6023DF1A" w:rsidR="4F5AD2BB" w:rsidRDefault="4F5AD2BB" w:rsidP="4F5AD2BB">
      <w:pPr>
        <w:ind w:left="708" w:firstLine="12"/>
        <w:rPr>
          <w:rFonts w:ascii="Calibri" w:hAnsi="Calibri"/>
          <w:i/>
          <w:iCs/>
          <w:color w:val="0000FF"/>
        </w:rPr>
      </w:pPr>
    </w:p>
    <w:tbl>
      <w:tblPr>
        <w:tblW w:w="0" w:type="auto"/>
        <w:tblLook w:val="04A0" w:firstRow="1" w:lastRow="0" w:firstColumn="1" w:lastColumn="0" w:noHBand="0" w:noVBand="1"/>
      </w:tblPr>
      <w:tblGrid>
        <w:gridCol w:w="1963"/>
        <w:gridCol w:w="7655"/>
      </w:tblGrid>
      <w:tr w:rsidR="4F5AD2BB" w14:paraId="2C27A588" w14:textId="77777777" w:rsidTr="5B15FE54">
        <w:trPr>
          <w:trHeight w:val="35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8C62429" w14:textId="77777777" w:rsidR="4F5AD2BB" w:rsidRDefault="4F5AD2BB" w:rsidP="4F5AD2BB">
            <w:pPr>
              <w:rPr>
                <w:lang w:val="es-EC" w:eastAsia="es-EC"/>
              </w:rPr>
            </w:pPr>
            <w:r w:rsidRPr="4F5AD2BB">
              <w:rPr>
                <w:rFonts w:ascii="Calibri" w:hAnsi="Calibri" w:cs="Calibri"/>
                <w:color w:val="000000" w:themeColor="text1"/>
                <w:lang w:val="es-EC" w:eastAsia="es-EC"/>
              </w:rPr>
              <w:t>Número: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C139CE9" w14:textId="34F689B9" w:rsidR="4F5AD2BB" w:rsidRDefault="4F5AD2BB" w:rsidP="4F5AD2BB">
            <w:pPr>
              <w:rPr>
                <w:rFonts w:ascii="Calibri" w:hAnsi="Calibri" w:cs="Calibri"/>
                <w:b/>
                <w:bCs/>
                <w:color w:val="000000" w:themeColor="text1"/>
                <w:lang w:val="es-EC" w:eastAsia="es-EC"/>
              </w:rPr>
            </w:pPr>
            <w:r w:rsidRPr="4F5AD2BB">
              <w:rPr>
                <w:rFonts w:ascii="Calibri" w:hAnsi="Calibri" w:cs="Calibri"/>
                <w:b/>
                <w:bCs/>
                <w:color w:val="000000" w:themeColor="text1"/>
                <w:lang w:val="es-EC" w:eastAsia="es-EC"/>
              </w:rPr>
              <w:t>RF-2</w:t>
            </w:r>
            <w:r w:rsidR="310F4E68" w:rsidRPr="4F5AD2BB">
              <w:rPr>
                <w:rFonts w:ascii="Calibri" w:hAnsi="Calibri" w:cs="Calibri"/>
                <w:b/>
                <w:bCs/>
                <w:color w:val="000000" w:themeColor="text1"/>
                <w:lang w:val="es-EC" w:eastAsia="es-EC"/>
              </w:rPr>
              <w:t>9</w:t>
            </w:r>
          </w:p>
        </w:tc>
      </w:tr>
      <w:tr w:rsidR="4F5AD2BB" w14:paraId="1553F46A" w14:textId="77777777" w:rsidTr="5B15FE54">
        <w:trPr>
          <w:trHeight w:val="39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21E8731" w14:textId="77777777" w:rsidR="4F5AD2BB" w:rsidRDefault="4F5AD2BB" w:rsidP="4F5AD2BB">
            <w:pPr>
              <w:rPr>
                <w:lang w:val="es-EC" w:eastAsia="es-EC"/>
              </w:rPr>
            </w:pPr>
            <w:r w:rsidRPr="4F5AD2BB">
              <w:rPr>
                <w:rFonts w:ascii="Calibri" w:hAnsi="Calibri" w:cs="Calibri"/>
                <w:color w:val="000000" w:themeColor="text1"/>
                <w:lang w:val="es-EC" w:eastAsia="es-EC"/>
              </w:rPr>
              <w:t>Título: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341CF0F" w14:textId="63CDA658" w:rsidR="29023E8C" w:rsidRDefault="29023E8C" w:rsidP="4F5AD2BB">
            <w:pPr>
              <w:spacing w:line="259" w:lineRule="auto"/>
              <w:rPr>
                <w:rFonts w:ascii="Calibri" w:hAnsi="Calibri" w:cs="Calibri"/>
                <w:color w:val="000000" w:themeColor="text1"/>
                <w:lang w:val="es-EC" w:eastAsia="es-EC"/>
              </w:rPr>
            </w:pPr>
            <w:r w:rsidRPr="4F5AD2BB">
              <w:rPr>
                <w:rFonts w:ascii="Calibri" w:hAnsi="Calibri" w:cs="Calibri"/>
                <w:color w:val="000000" w:themeColor="text1"/>
                <w:lang w:val="es-EC" w:eastAsia="es-EC"/>
              </w:rPr>
              <w:t>Consulta</w:t>
            </w:r>
            <w:r w:rsidR="607571DF" w:rsidRPr="4F5AD2BB">
              <w:rPr>
                <w:rFonts w:ascii="Calibri" w:hAnsi="Calibri" w:cs="Calibri"/>
                <w:color w:val="000000" w:themeColor="text1"/>
                <w:lang w:val="es-EC" w:eastAsia="es-EC"/>
              </w:rPr>
              <w:t xml:space="preserve">r </w:t>
            </w:r>
            <w:r w:rsidRPr="4F5AD2BB">
              <w:rPr>
                <w:rFonts w:ascii="Calibri" w:hAnsi="Calibri" w:cs="Calibri"/>
                <w:color w:val="000000" w:themeColor="text1"/>
                <w:lang w:val="es-EC" w:eastAsia="es-EC"/>
              </w:rPr>
              <w:t xml:space="preserve">Proveedores </w:t>
            </w:r>
          </w:p>
        </w:tc>
      </w:tr>
      <w:tr w:rsidR="4F5AD2BB" w14:paraId="305A24BB" w14:textId="77777777" w:rsidTr="5B15FE54">
        <w:trPr>
          <w:trHeight w:val="28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1E155A9" w14:textId="77777777" w:rsidR="4F5AD2BB" w:rsidRDefault="4F5AD2BB" w:rsidP="4F5AD2BB">
            <w:pPr>
              <w:rPr>
                <w:lang w:val="es-EC" w:eastAsia="es-EC"/>
              </w:rPr>
            </w:pPr>
            <w:r w:rsidRPr="4F5AD2BB">
              <w:rPr>
                <w:rFonts w:ascii="Calibri" w:hAnsi="Calibri" w:cs="Calibri"/>
                <w:color w:val="000000" w:themeColor="text1"/>
                <w:lang w:val="es-EC" w:eastAsia="es-EC"/>
              </w:rPr>
              <w:t>Texto: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0248AD5" w14:textId="5DDB138D" w:rsidR="4ECFAADE" w:rsidRDefault="4ECFAADE" w:rsidP="4F5AD2BB">
            <w:pPr>
              <w:rPr>
                <w:rFonts w:ascii="Calibri" w:hAnsi="Calibri" w:cs="Calibri"/>
                <w:color w:val="000000" w:themeColor="text1"/>
                <w:lang w:val="es-EC" w:eastAsia="es-EC"/>
              </w:rPr>
            </w:pPr>
            <w:r w:rsidRPr="4F5AD2BB">
              <w:rPr>
                <w:rFonts w:ascii="Calibri" w:hAnsi="Calibri" w:cs="Calibri"/>
                <w:color w:val="000000" w:themeColor="text1"/>
                <w:lang w:val="es-EC" w:eastAsia="es-EC"/>
              </w:rPr>
              <w:t>El sistema permitirá la consulta de los proveedores que estén registrados en el sistema</w:t>
            </w:r>
            <w:r w:rsidR="5E659C21" w:rsidRPr="4F5AD2BB">
              <w:rPr>
                <w:rFonts w:ascii="Calibri" w:hAnsi="Calibri" w:cs="Calibri"/>
                <w:color w:val="000000" w:themeColor="text1"/>
                <w:lang w:val="es-EC" w:eastAsia="es-EC"/>
              </w:rPr>
              <w:t>.</w:t>
            </w:r>
          </w:p>
        </w:tc>
      </w:tr>
      <w:tr w:rsidR="4F5AD2BB" w14:paraId="66C721A1" w14:textId="77777777" w:rsidTr="5B15FE54">
        <w:trPr>
          <w:trHeight w:val="187"/>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010F055" w14:textId="77777777" w:rsidR="4F5AD2BB" w:rsidRDefault="4F5AD2BB" w:rsidP="4F5AD2BB">
            <w:pPr>
              <w:rPr>
                <w:lang w:val="es-EC" w:eastAsia="es-EC"/>
              </w:rPr>
            </w:pPr>
            <w:r w:rsidRPr="4F5AD2BB">
              <w:rPr>
                <w:rFonts w:ascii="Calibri" w:hAnsi="Calibri" w:cs="Calibri"/>
                <w:color w:val="000000" w:themeColor="text1"/>
                <w:lang w:val="es-EC" w:eastAsia="es-EC"/>
              </w:rPr>
              <w:t>Tipo: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F20AFA2" w14:textId="77777777" w:rsidR="4F5AD2BB" w:rsidRDefault="4F5AD2BB" w:rsidP="4F5AD2BB">
            <w:pPr>
              <w:rPr>
                <w:lang w:val="es-EC" w:eastAsia="es-EC"/>
              </w:rPr>
            </w:pPr>
            <w:r w:rsidRPr="4F5AD2BB">
              <w:rPr>
                <w:rFonts w:ascii="Calibri" w:hAnsi="Calibri" w:cs="Calibri"/>
                <w:color w:val="000000" w:themeColor="text1"/>
                <w:lang w:val="es-EC" w:eastAsia="es-EC"/>
              </w:rPr>
              <w:t>Funcional - Datos</w:t>
            </w:r>
          </w:p>
        </w:tc>
      </w:tr>
      <w:tr w:rsidR="4F5AD2BB" w14:paraId="390D9198" w14:textId="77777777" w:rsidTr="5B15FE54">
        <w:trPr>
          <w:trHeight w:val="131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4D349DD" w14:textId="77777777" w:rsidR="4F5AD2BB" w:rsidRDefault="4F5AD2BB" w:rsidP="4F5AD2BB">
            <w:pPr>
              <w:rPr>
                <w:lang w:val="es-EC" w:eastAsia="es-EC"/>
              </w:rPr>
            </w:pPr>
            <w:r w:rsidRPr="4F5AD2BB">
              <w:rPr>
                <w:rFonts w:ascii="Calibri" w:hAnsi="Calibri" w:cs="Calibri"/>
                <w:color w:val="000000" w:themeColor="text1"/>
                <w:lang w:val="es-EC" w:eastAsia="es-EC"/>
              </w:rPr>
              <w:t>Detalles de requisitos y restricciones:</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335C41D" w14:textId="71AE3963" w:rsidR="49AAD834" w:rsidRDefault="49AAD834" w:rsidP="5B15FE54">
            <w:pPr>
              <w:jc w:val="both"/>
              <w:rPr>
                <w:rFonts w:ascii="Calibri" w:hAnsi="Calibri" w:cs="Calibri"/>
                <w:color w:val="000000" w:themeColor="text1"/>
                <w:lang w:val="es-EC" w:eastAsia="es-EC"/>
              </w:rPr>
            </w:pPr>
            <w:r w:rsidRPr="5B15FE54">
              <w:rPr>
                <w:rFonts w:ascii="Calibri" w:hAnsi="Calibri" w:cs="Calibri"/>
                <w:color w:val="000000" w:themeColor="text1"/>
                <w:lang w:val="es-EC" w:eastAsia="es-EC"/>
              </w:rPr>
              <w:t>Para consultar a los proveedores</w:t>
            </w:r>
            <w:r w:rsidR="12FA9EAB" w:rsidRPr="5B15FE54">
              <w:rPr>
                <w:rFonts w:ascii="Calibri" w:hAnsi="Calibri" w:cs="Calibri"/>
                <w:color w:val="000000" w:themeColor="text1"/>
                <w:lang w:val="es-EC" w:eastAsia="es-EC"/>
              </w:rPr>
              <w:t xml:space="preserve"> que están registrados en el sistema</w:t>
            </w:r>
            <w:r w:rsidRPr="5B15FE54">
              <w:rPr>
                <w:rFonts w:ascii="Calibri" w:hAnsi="Calibri" w:cs="Calibri"/>
                <w:color w:val="000000" w:themeColor="text1"/>
                <w:lang w:val="es-EC" w:eastAsia="es-EC"/>
              </w:rPr>
              <w:t xml:space="preserve"> </w:t>
            </w:r>
            <w:r w:rsidR="2E562243" w:rsidRPr="5B15FE54">
              <w:rPr>
                <w:rFonts w:ascii="Calibri" w:hAnsi="Calibri" w:cs="Calibri"/>
                <w:color w:val="000000" w:themeColor="text1"/>
                <w:lang w:val="es-EC" w:eastAsia="es-EC"/>
              </w:rPr>
              <w:t>debes</w:t>
            </w:r>
            <w:r w:rsidRPr="5B15FE54">
              <w:rPr>
                <w:rFonts w:ascii="Calibri" w:hAnsi="Calibri" w:cs="Calibri"/>
                <w:color w:val="000000" w:themeColor="text1"/>
                <w:lang w:val="es-EC" w:eastAsia="es-EC"/>
              </w:rPr>
              <w:t xml:space="preserve"> ingresar cualquiera de la siguiente información:</w:t>
            </w:r>
          </w:p>
          <w:p w14:paraId="18472FCC" w14:textId="77777777" w:rsidR="43EE5CBA" w:rsidRDefault="73EB3B46" w:rsidP="00F53248">
            <w:pPr>
              <w:numPr>
                <w:ilvl w:val="1"/>
                <w:numId w:val="57"/>
              </w:numPr>
              <w:jc w:val="both"/>
              <w:rPr>
                <w:rFonts w:ascii="Calibri" w:hAnsi="Calibri" w:cs="Calibri"/>
                <w:color w:val="000000" w:themeColor="text1"/>
                <w:lang w:val="es-EC" w:eastAsia="es-EC"/>
              </w:rPr>
            </w:pPr>
            <w:r w:rsidRPr="5B15FE54">
              <w:rPr>
                <w:rFonts w:ascii="Calibri" w:hAnsi="Calibri" w:cs="Calibri"/>
                <w:color w:val="000000" w:themeColor="text1"/>
                <w:lang w:val="es-EC" w:eastAsia="es-EC"/>
              </w:rPr>
              <w:t>Nombres del proveedor.</w:t>
            </w:r>
          </w:p>
          <w:p w14:paraId="091FD704" w14:textId="77777777" w:rsidR="43EE5CBA" w:rsidRDefault="73EB3B46" w:rsidP="00F53248">
            <w:pPr>
              <w:numPr>
                <w:ilvl w:val="1"/>
                <w:numId w:val="57"/>
              </w:numPr>
              <w:jc w:val="both"/>
              <w:rPr>
                <w:rFonts w:ascii="Calibri" w:hAnsi="Calibri" w:cs="Calibri"/>
                <w:color w:val="000000" w:themeColor="text1"/>
                <w:lang w:val="es-EC" w:eastAsia="es-EC"/>
              </w:rPr>
            </w:pPr>
            <w:r w:rsidRPr="5B15FE54">
              <w:rPr>
                <w:rFonts w:ascii="Calibri" w:hAnsi="Calibri" w:cs="Calibri"/>
                <w:color w:val="000000" w:themeColor="text1"/>
                <w:lang w:val="es-EC" w:eastAsia="es-EC"/>
              </w:rPr>
              <w:t>RUC. </w:t>
            </w:r>
          </w:p>
          <w:p w14:paraId="49D59141" w14:textId="27E07D8D" w:rsidR="43EE5CBA" w:rsidRDefault="73EB3B46" w:rsidP="00F53248">
            <w:pPr>
              <w:numPr>
                <w:ilvl w:val="1"/>
                <w:numId w:val="58"/>
              </w:numPr>
              <w:rPr>
                <w:rFonts w:ascii="Calibri" w:hAnsi="Calibri" w:cs="Calibri"/>
                <w:color w:val="000000" w:themeColor="text1"/>
                <w:lang w:val="es-EC" w:eastAsia="es-EC"/>
              </w:rPr>
            </w:pPr>
            <w:r w:rsidRPr="5B15FE54">
              <w:rPr>
                <w:rFonts w:ascii="Calibri" w:hAnsi="Calibri" w:cs="Calibri"/>
                <w:color w:val="000000" w:themeColor="text1"/>
                <w:lang w:val="es-EC" w:eastAsia="es-EC"/>
              </w:rPr>
              <w:t>Dirección exacta</w:t>
            </w:r>
          </w:p>
          <w:p w14:paraId="5CC43B90" w14:textId="3E76236E" w:rsidR="2D0CE41D" w:rsidRDefault="7289672E" w:rsidP="00F53248">
            <w:pPr>
              <w:numPr>
                <w:ilvl w:val="1"/>
                <w:numId w:val="58"/>
              </w:numPr>
              <w:rPr>
                <w:color w:val="000000" w:themeColor="text1"/>
                <w:lang w:val="es-EC" w:eastAsia="es-EC"/>
              </w:rPr>
            </w:pPr>
            <w:r w:rsidRPr="5B15FE54">
              <w:rPr>
                <w:rFonts w:ascii="Calibri" w:hAnsi="Calibri" w:cs="Calibri"/>
                <w:color w:val="000000" w:themeColor="text1"/>
                <w:lang w:val="es-EC" w:eastAsia="es-EC"/>
              </w:rPr>
              <w:t>Teléfono</w:t>
            </w:r>
          </w:p>
          <w:p w14:paraId="5AB996EA" w14:textId="0E41DF4A" w:rsidR="2D0CE41D" w:rsidRDefault="16A0E81B" w:rsidP="00F53248">
            <w:pPr>
              <w:numPr>
                <w:ilvl w:val="0"/>
                <w:numId w:val="58"/>
              </w:numPr>
              <w:rPr>
                <w:rFonts w:ascii="Calibri" w:eastAsia="Calibri" w:hAnsi="Calibri" w:cs="Calibri"/>
                <w:color w:val="000000" w:themeColor="text1"/>
                <w:lang w:val="es-EC" w:eastAsia="es-EC"/>
              </w:rPr>
            </w:pPr>
            <w:r w:rsidRPr="5B15FE54">
              <w:rPr>
                <w:rFonts w:ascii="Calibri" w:hAnsi="Calibri" w:cs="Calibri"/>
                <w:color w:val="000000" w:themeColor="text1"/>
                <w:lang w:val="es-EC" w:eastAsia="es-EC"/>
              </w:rPr>
              <w:t xml:space="preserve">El sistema presentará el texto en fuente de Times New </w:t>
            </w:r>
            <w:proofErr w:type="spellStart"/>
            <w:r w:rsidRPr="5B15FE54">
              <w:rPr>
                <w:rFonts w:ascii="Calibri" w:hAnsi="Calibri" w:cs="Calibri"/>
                <w:color w:val="000000" w:themeColor="text1"/>
                <w:lang w:val="es-EC" w:eastAsia="es-EC"/>
              </w:rPr>
              <w:t>Roman</w:t>
            </w:r>
            <w:proofErr w:type="spellEnd"/>
            <w:r w:rsidRPr="5B15FE54">
              <w:rPr>
                <w:rFonts w:ascii="Calibri" w:hAnsi="Calibri" w:cs="Calibri"/>
                <w:color w:val="000000" w:themeColor="text1"/>
                <w:lang w:val="es-EC" w:eastAsia="es-EC"/>
              </w:rPr>
              <w:t xml:space="preserve"> – tamaño 14.</w:t>
            </w:r>
          </w:p>
        </w:tc>
      </w:tr>
      <w:tr w:rsidR="4F5AD2BB" w14:paraId="05FAF6DD" w14:textId="77777777" w:rsidTr="5B15FE54">
        <w:trPr>
          <w:trHeight w:val="942"/>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422BFFC" w14:textId="77777777" w:rsidR="4F5AD2BB" w:rsidRDefault="4F5AD2BB" w:rsidP="4F5AD2BB">
            <w:pPr>
              <w:rPr>
                <w:lang w:val="es-EC" w:eastAsia="es-EC"/>
              </w:rPr>
            </w:pPr>
            <w:r w:rsidRPr="4F5AD2BB">
              <w:rPr>
                <w:rFonts w:ascii="Calibri" w:hAnsi="Calibri" w:cs="Calibri"/>
                <w:color w:val="000000" w:themeColor="text1"/>
                <w:lang w:val="es-EC" w:eastAsia="es-EC"/>
              </w:rPr>
              <w:lastRenderedPageBreak/>
              <w:t>Fecha de revisión y versión:</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B067BBF" w14:textId="77777777" w:rsidR="4F5AD2BB" w:rsidRDefault="4F5AD2BB" w:rsidP="4F5AD2BB">
            <w:pPr>
              <w:rPr>
                <w:lang w:val="es-EC" w:eastAsia="es-EC"/>
              </w:rPr>
            </w:pPr>
            <w:r w:rsidRPr="4F5AD2BB">
              <w:rPr>
                <w:rFonts w:ascii="Calibri" w:hAnsi="Calibri" w:cs="Calibri"/>
                <w:color w:val="000000" w:themeColor="text1"/>
                <w:lang w:val="es-EC" w:eastAsia="es-EC"/>
              </w:rPr>
              <w:t>16/12/2021</w:t>
            </w:r>
          </w:p>
          <w:p w14:paraId="6C1D3FE6" w14:textId="77777777" w:rsidR="4F5AD2BB" w:rsidRDefault="4F5AD2BB" w:rsidP="4F5AD2BB">
            <w:pPr>
              <w:rPr>
                <w:lang w:val="es-EC" w:eastAsia="es-EC"/>
              </w:rPr>
            </w:pPr>
            <w:r w:rsidRPr="4F5AD2BB">
              <w:rPr>
                <w:rFonts w:ascii="Calibri" w:hAnsi="Calibri" w:cs="Calibri"/>
                <w:color w:val="000000" w:themeColor="text1"/>
                <w:lang w:val="es-EC" w:eastAsia="es-EC"/>
              </w:rPr>
              <w:t>Versión1.0</w:t>
            </w:r>
          </w:p>
        </w:tc>
      </w:tr>
      <w:tr w:rsidR="4F5AD2BB" w14:paraId="339D5356" w14:textId="77777777" w:rsidTr="5B15FE54">
        <w:trPr>
          <w:trHeight w:val="369"/>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E835FBF" w14:textId="77777777" w:rsidR="4F5AD2BB" w:rsidRDefault="4F5AD2BB" w:rsidP="4F5AD2BB">
            <w:pPr>
              <w:rPr>
                <w:lang w:val="es-EC" w:eastAsia="es-EC"/>
              </w:rPr>
            </w:pPr>
            <w:r w:rsidRPr="4F5AD2BB">
              <w:rPr>
                <w:rFonts w:ascii="Calibri" w:hAnsi="Calibri" w:cs="Calibri"/>
                <w:color w:val="000000" w:themeColor="text1"/>
                <w:lang w:val="es-EC" w:eastAsia="es-EC"/>
              </w:rPr>
              <w:t>Prioridad:</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2B11378" w14:textId="77777777" w:rsidR="4F5AD2BB" w:rsidRDefault="4F5AD2BB" w:rsidP="4F5AD2BB">
            <w:pPr>
              <w:rPr>
                <w:lang w:val="es-EC" w:eastAsia="es-EC"/>
              </w:rPr>
            </w:pPr>
            <w:r w:rsidRPr="4F5AD2BB">
              <w:rPr>
                <w:rFonts w:ascii="Calibri" w:hAnsi="Calibri" w:cs="Calibri"/>
                <w:b/>
                <w:bCs/>
                <w:color w:val="000000" w:themeColor="text1"/>
                <w:lang w:val="es-EC" w:eastAsia="es-EC"/>
              </w:rPr>
              <w:t xml:space="preserve"> Media</w:t>
            </w:r>
          </w:p>
        </w:tc>
      </w:tr>
    </w:tbl>
    <w:p w14:paraId="7E1D9046" w14:textId="7AD3EAC7" w:rsidR="4F5AD2BB" w:rsidRDefault="4F5AD2BB" w:rsidP="4F5AD2BB">
      <w:pPr>
        <w:ind w:left="708" w:firstLine="12"/>
        <w:rPr>
          <w:rFonts w:ascii="Calibri" w:hAnsi="Calibri"/>
          <w:i/>
          <w:iCs/>
          <w:color w:val="0000FF"/>
        </w:rPr>
      </w:pPr>
    </w:p>
    <w:tbl>
      <w:tblPr>
        <w:tblW w:w="0" w:type="auto"/>
        <w:tblLook w:val="04A0" w:firstRow="1" w:lastRow="0" w:firstColumn="1" w:lastColumn="0" w:noHBand="0" w:noVBand="1"/>
      </w:tblPr>
      <w:tblGrid>
        <w:gridCol w:w="1963"/>
        <w:gridCol w:w="7655"/>
      </w:tblGrid>
      <w:tr w:rsidR="4F5AD2BB" w14:paraId="08DF05F8" w14:textId="77777777" w:rsidTr="5B15FE54">
        <w:trPr>
          <w:trHeight w:val="35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8E4FFB1" w14:textId="77777777" w:rsidR="4F5AD2BB" w:rsidRDefault="4F5AD2BB" w:rsidP="4F5AD2BB">
            <w:pPr>
              <w:rPr>
                <w:lang w:val="es-EC" w:eastAsia="es-EC"/>
              </w:rPr>
            </w:pPr>
            <w:r w:rsidRPr="4F5AD2BB">
              <w:rPr>
                <w:rFonts w:ascii="Calibri" w:hAnsi="Calibri" w:cs="Calibri"/>
                <w:color w:val="000000" w:themeColor="text1"/>
                <w:lang w:val="es-EC" w:eastAsia="es-EC"/>
              </w:rPr>
              <w:t>Número: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7B0D32D" w14:textId="7EC9D14C" w:rsidR="4F5AD2BB" w:rsidRDefault="4F5AD2BB" w:rsidP="4F5AD2BB">
            <w:pPr>
              <w:rPr>
                <w:rFonts w:ascii="Calibri" w:hAnsi="Calibri" w:cs="Calibri"/>
                <w:b/>
                <w:bCs/>
                <w:color w:val="000000" w:themeColor="text1"/>
                <w:lang w:val="es-EC" w:eastAsia="es-EC"/>
              </w:rPr>
            </w:pPr>
            <w:r w:rsidRPr="4F5AD2BB">
              <w:rPr>
                <w:rFonts w:ascii="Calibri" w:hAnsi="Calibri" w:cs="Calibri"/>
                <w:b/>
                <w:bCs/>
                <w:color w:val="000000" w:themeColor="text1"/>
                <w:lang w:val="es-EC" w:eastAsia="es-EC"/>
              </w:rPr>
              <w:t>RF-</w:t>
            </w:r>
            <w:r w:rsidR="776E802B" w:rsidRPr="4F5AD2BB">
              <w:rPr>
                <w:rFonts w:ascii="Calibri" w:hAnsi="Calibri" w:cs="Calibri"/>
                <w:b/>
                <w:bCs/>
                <w:color w:val="000000" w:themeColor="text1"/>
                <w:lang w:val="es-EC" w:eastAsia="es-EC"/>
              </w:rPr>
              <w:t>30</w:t>
            </w:r>
          </w:p>
        </w:tc>
      </w:tr>
      <w:tr w:rsidR="4F5AD2BB" w14:paraId="12FBB7F2" w14:textId="77777777" w:rsidTr="5B15FE54">
        <w:trPr>
          <w:trHeight w:val="39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1F9F765" w14:textId="77777777" w:rsidR="4F5AD2BB" w:rsidRDefault="4F5AD2BB" w:rsidP="4F5AD2BB">
            <w:pPr>
              <w:rPr>
                <w:lang w:val="es-EC" w:eastAsia="es-EC"/>
              </w:rPr>
            </w:pPr>
            <w:r w:rsidRPr="4F5AD2BB">
              <w:rPr>
                <w:rFonts w:ascii="Calibri" w:hAnsi="Calibri" w:cs="Calibri"/>
                <w:color w:val="000000" w:themeColor="text1"/>
                <w:lang w:val="es-EC" w:eastAsia="es-EC"/>
              </w:rPr>
              <w:t>Título: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98B7FDB" w14:textId="6310B5F2" w:rsidR="653A7E6B" w:rsidRDefault="653A7E6B" w:rsidP="4F5AD2BB">
            <w:pPr>
              <w:spacing w:line="259" w:lineRule="auto"/>
              <w:rPr>
                <w:rFonts w:ascii="Calibri" w:hAnsi="Calibri" w:cs="Calibri"/>
                <w:color w:val="000000" w:themeColor="text1"/>
                <w:lang w:val="es-EC" w:eastAsia="es-EC"/>
              </w:rPr>
            </w:pPr>
            <w:r w:rsidRPr="4F5AD2BB">
              <w:rPr>
                <w:rFonts w:ascii="Calibri" w:hAnsi="Calibri" w:cs="Calibri"/>
                <w:color w:val="000000" w:themeColor="text1"/>
                <w:lang w:val="es-EC" w:eastAsia="es-EC"/>
              </w:rPr>
              <w:t>Consultar Ordenes Pagadas</w:t>
            </w:r>
          </w:p>
        </w:tc>
      </w:tr>
      <w:tr w:rsidR="4F5AD2BB" w14:paraId="3CC3561F" w14:textId="77777777" w:rsidTr="5B15FE54">
        <w:trPr>
          <w:trHeight w:val="284"/>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90F8259" w14:textId="77777777" w:rsidR="4F5AD2BB" w:rsidRDefault="4F5AD2BB" w:rsidP="4F5AD2BB">
            <w:pPr>
              <w:rPr>
                <w:lang w:val="es-EC" w:eastAsia="es-EC"/>
              </w:rPr>
            </w:pPr>
            <w:r w:rsidRPr="4F5AD2BB">
              <w:rPr>
                <w:rFonts w:ascii="Calibri" w:hAnsi="Calibri" w:cs="Calibri"/>
                <w:color w:val="000000" w:themeColor="text1"/>
                <w:lang w:val="es-EC" w:eastAsia="es-EC"/>
              </w:rPr>
              <w:t>Texto: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011B5950" w14:textId="2B5E3CC5" w:rsidR="6D1E37B2" w:rsidRDefault="6D1E37B2" w:rsidP="4F5AD2BB">
            <w:pPr>
              <w:rPr>
                <w:rFonts w:ascii="Calibri" w:hAnsi="Calibri" w:cs="Calibri"/>
                <w:color w:val="000000" w:themeColor="text1"/>
                <w:lang w:val="es-EC" w:eastAsia="es-EC"/>
              </w:rPr>
            </w:pPr>
            <w:r w:rsidRPr="4F5AD2BB">
              <w:rPr>
                <w:rFonts w:ascii="Calibri" w:hAnsi="Calibri" w:cs="Calibri"/>
                <w:color w:val="000000" w:themeColor="text1"/>
                <w:lang w:val="es-EC" w:eastAsia="es-EC"/>
              </w:rPr>
              <w:t>El sistema permitirá la consulta de las ordenes pagadas que se hayan registrado en el sistema.</w:t>
            </w:r>
          </w:p>
        </w:tc>
      </w:tr>
      <w:tr w:rsidR="4F5AD2BB" w14:paraId="7392F600" w14:textId="77777777" w:rsidTr="5B15FE54">
        <w:trPr>
          <w:trHeight w:val="187"/>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FB7A629" w14:textId="77777777" w:rsidR="4F5AD2BB" w:rsidRDefault="4F5AD2BB" w:rsidP="4F5AD2BB">
            <w:pPr>
              <w:rPr>
                <w:lang w:val="es-EC" w:eastAsia="es-EC"/>
              </w:rPr>
            </w:pPr>
            <w:r w:rsidRPr="4F5AD2BB">
              <w:rPr>
                <w:rFonts w:ascii="Calibri" w:hAnsi="Calibri" w:cs="Calibri"/>
                <w:color w:val="000000" w:themeColor="text1"/>
                <w:lang w:val="es-EC" w:eastAsia="es-EC"/>
              </w:rPr>
              <w:t>Tipo:</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66606FE0" w14:textId="77777777" w:rsidR="4F5AD2BB" w:rsidRDefault="4F5AD2BB" w:rsidP="4F5AD2BB">
            <w:pPr>
              <w:rPr>
                <w:lang w:val="es-EC" w:eastAsia="es-EC"/>
              </w:rPr>
            </w:pPr>
            <w:r w:rsidRPr="4F5AD2BB">
              <w:rPr>
                <w:rFonts w:ascii="Calibri" w:hAnsi="Calibri" w:cs="Calibri"/>
                <w:color w:val="000000" w:themeColor="text1"/>
                <w:lang w:val="es-EC" w:eastAsia="es-EC"/>
              </w:rPr>
              <w:t>Funcional - Datos</w:t>
            </w:r>
          </w:p>
        </w:tc>
      </w:tr>
      <w:tr w:rsidR="4F5AD2BB" w14:paraId="199AAE98" w14:textId="77777777" w:rsidTr="5B15FE54">
        <w:trPr>
          <w:trHeight w:val="1310"/>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E231AAB" w14:textId="77777777" w:rsidR="4F5AD2BB" w:rsidRDefault="4F5AD2BB" w:rsidP="4F5AD2BB">
            <w:pPr>
              <w:rPr>
                <w:lang w:val="es-EC" w:eastAsia="es-EC"/>
              </w:rPr>
            </w:pPr>
            <w:r w:rsidRPr="4F5AD2BB">
              <w:rPr>
                <w:rFonts w:ascii="Calibri" w:hAnsi="Calibri" w:cs="Calibri"/>
                <w:color w:val="000000" w:themeColor="text1"/>
                <w:lang w:val="es-EC" w:eastAsia="es-EC"/>
              </w:rPr>
              <w:t>Detalles de requisitos y restricciones:</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A72A96E" w14:textId="01E47C69" w:rsidR="2E0B9ACD" w:rsidRDefault="2A51BCF4" w:rsidP="5B15FE54">
            <w:pPr>
              <w:rPr>
                <w:rFonts w:ascii="Calibri" w:hAnsi="Calibri" w:cs="Calibri"/>
                <w:color w:val="000000" w:themeColor="text1"/>
                <w:lang w:val="es-EC" w:eastAsia="es-EC"/>
              </w:rPr>
            </w:pPr>
            <w:r w:rsidRPr="5B15FE54">
              <w:rPr>
                <w:rFonts w:ascii="Calibri" w:hAnsi="Calibri" w:cs="Calibri"/>
                <w:color w:val="000000" w:themeColor="text1"/>
                <w:lang w:val="es-EC" w:eastAsia="es-EC"/>
              </w:rPr>
              <w:t xml:space="preserve">El sistema permitirá la consulta de las ordenes pagadas que se hayan registrado en el sistema </w:t>
            </w:r>
            <w:r w:rsidR="31FA0A97" w:rsidRPr="5B15FE54">
              <w:rPr>
                <w:rFonts w:ascii="Calibri" w:hAnsi="Calibri" w:cs="Calibri"/>
                <w:color w:val="000000" w:themeColor="text1"/>
                <w:lang w:val="es-EC" w:eastAsia="es-EC"/>
              </w:rPr>
              <w:t>a travé</w:t>
            </w:r>
            <w:r w:rsidR="2671906A" w:rsidRPr="5B15FE54">
              <w:rPr>
                <w:rFonts w:ascii="Calibri" w:hAnsi="Calibri" w:cs="Calibri"/>
                <w:color w:val="000000" w:themeColor="text1"/>
                <w:lang w:val="es-EC" w:eastAsia="es-EC"/>
              </w:rPr>
              <w:t>s del número de factura.</w:t>
            </w:r>
          </w:p>
          <w:p w14:paraId="5D79EBF6" w14:textId="5922A815" w:rsidR="2E0B9ACD" w:rsidRDefault="2671906A" w:rsidP="00F53248">
            <w:pPr>
              <w:pStyle w:val="Prrafodelista"/>
              <w:numPr>
                <w:ilvl w:val="0"/>
                <w:numId w:val="5"/>
              </w:numPr>
              <w:rPr>
                <w:rFonts w:ascii="Calibri" w:eastAsia="Calibri" w:hAnsi="Calibri" w:cs="Calibri"/>
                <w:color w:val="000000" w:themeColor="text1"/>
                <w:lang w:val="es-EC" w:eastAsia="es-EC"/>
              </w:rPr>
            </w:pPr>
            <w:r w:rsidRPr="5B15FE54">
              <w:rPr>
                <w:rFonts w:ascii="Calibri" w:hAnsi="Calibri" w:cs="Calibri"/>
                <w:color w:val="000000" w:themeColor="text1"/>
                <w:lang w:val="es-EC" w:eastAsia="es-EC"/>
              </w:rPr>
              <w:t xml:space="preserve">El sistema presentará el texto en fuente de Times New </w:t>
            </w:r>
            <w:proofErr w:type="spellStart"/>
            <w:r w:rsidRPr="5B15FE54">
              <w:rPr>
                <w:rFonts w:ascii="Calibri" w:hAnsi="Calibri" w:cs="Calibri"/>
                <w:color w:val="000000" w:themeColor="text1"/>
                <w:lang w:val="es-EC" w:eastAsia="es-EC"/>
              </w:rPr>
              <w:t>Roman</w:t>
            </w:r>
            <w:proofErr w:type="spellEnd"/>
            <w:r w:rsidRPr="5B15FE54">
              <w:rPr>
                <w:rFonts w:ascii="Calibri" w:hAnsi="Calibri" w:cs="Calibri"/>
                <w:color w:val="000000" w:themeColor="text1"/>
                <w:lang w:val="es-EC" w:eastAsia="es-EC"/>
              </w:rPr>
              <w:t xml:space="preserve"> – tamaño 14.</w:t>
            </w:r>
          </w:p>
          <w:p w14:paraId="1AF0A423" w14:textId="66594055" w:rsidR="2E0B9ACD" w:rsidRDefault="2671906A" w:rsidP="00F53248">
            <w:pPr>
              <w:pStyle w:val="Prrafodelista"/>
              <w:numPr>
                <w:ilvl w:val="0"/>
                <w:numId w:val="5"/>
              </w:numPr>
              <w:rPr>
                <w:color w:val="000000" w:themeColor="text1"/>
                <w:lang w:val="es-EC" w:eastAsia="es-EC"/>
              </w:rPr>
            </w:pPr>
            <w:r w:rsidRPr="5B15FE54">
              <w:rPr>
                <w:rFonts w:ascii="Calibri" w:hAnsi="Calibri" w:cs="Calibri"/>
                <w:color w:val="000000" w:themeColor="text1"/>
                <w:lang w:val="es-EC" w:eastAsia="es-EC"/>
              </w:rPr>
              <w:t>El sistema será capaz de realizar búsquedas a partir del número de factura.</w:t>
            </w:r>
          </w:p>
          <w:p w14:paraId="3CC8F023" w14:textId="753FF5C5" w:rsidR="2E0B9ACD" w:rsidRDefault="2671906A" w:rsidP="00F53248">
            <w:pPr>
              <w:pStyle w:val="Prrafodelista"/>
              <w:numPr>
                <w:ilvl w:val="0"/>
                <w:numId w:val="5"/>
              </w:numPr>
              <w:rPr>
                <w:color w:val="000000" w:themeColor="text1"/>
                <w:lang w:val="es-EC" w:eastAsia="es-EC"/>
              </w:rPr>
            </w:pPr>
            <w:r w:rsidRPr="5B15FE54">
              <w:rPr>
                <w:rFonts w:ascii="Calibri" w:hAnsi="Calibri" w:cs="Calibri"/>
                <w:color w:val="000000" w:themeColor="text1"/>
                <w:lang w:val="es-EC" w:eastAsia="es-EC"/>
              </w:rPr>
              <w:t>Los resultados obtenidos serán:</w:t>
            </w:r>
          </w:p>
          <w:p w14:paraId="31A9CEF7" w14:textId="63AD2B2A" w:rsidR="2E0B9ACD" w:rsidRDefault="191958D8" w:rsidP="00F53248">
            <w:pPr>
              <w:pStyle w:val="Prrafodelista"/>
              <w:numPr>
                <w:ilvl w:val="1"/>
                <w:numId w:val="19"/>
              </w:numPr>
              <w:jc w:val="both"/>
              <w:rPr>
                <w:rFonts w:ascii="Calibri" w:eastAsia="Calibri" w:hAnsi="Calibri" w:cs="Calibri"/>
                <w:color w:val="000000" w:themeColor="text1"/>
                <w:lang w:val="es-EC" w:eastAsia="es-EC"/>
              </w:rPr>
            </w:pPr>
            <w:r w:rsidRPr="5B15FE54">
              <w:rPr>
                <w:rFonts w:ascii="Calibri" w:hAnsi="Calibri" w:cs="Calibri"/>
                <w:color w:val="000000" w:themeColor="text1"/>
                <w:lang w:val="es-EC" w:eastAsia="es-EC"/>
              </w:rPr>
              <w:t>Nombre del cliente.</w:t>
            </w:r>
          </w:p>
          <w:p w14:paraId="3EDF3B16" w14:textId="16A78D45" w:rsidR="2E0B9ACD" w:rsidRDefault="191958D8" w:rsidP="00F53248">
            <w:pPr>
              <w:pStyle w:val="Prrafodelista"/>
              <w:numPr>
                <w:ilvl w:val="1"/>
                <w:numId w:val="19"/>
              </w:numPr>
              <w:jc w:val="both"/>
              <w:rPr>
                <w:color w:val="000000" w:themeColor="text1"/>
                <w:lang w:val="es-EC" w:eastAsia="es-EC"/>
              </w:rPr>
            </w:pPr>
            <w:r w:rsidRPr="5B15FE54">
              <w:rPr>
                <w:rFonts w:ascii="Calibri" w:hAnsi="Calibri" w:cs="Calibri"/>
                <w:color w:val="000000" w:themeColor="text1"/>
                <w:lang w:val="es-EC" w:eastAsia="es-EC"/>
              </w:rPr>
              <w:t>Dirección del cliente.</w:t>
            </w:r>
          </w:p>
          <w:p w14:paraId="5F7000BC" w14:textId="3878127B" w:rsidR="2E0B9ACD" w:rsidRDefault="191958D8" w:rsidP="00F53248">
            <w:pPr>
              <w:pStyle w:val="Prrafodelista"/>
              <w:numPr>
                <w:ilvl w:val="1"/>
                <w:numId w:val="19"/>
              </w:numPr>
              <w:jc w:val="both"/>
              <w:rPr>
                <w:color w:val="000000" w:themeColor="text1"/>
                <w:lang w:val="es-EC" w:eastAsia="es-EC"/>
              </w:rPr>
            </w:pPr>
            <w:r w:rsidRPr="5B15FE54">
              <w:rPr>
                <w:rFonts w:ascii="Calibri" w:hAnsi="Calibri" w:cs="Calibri"/>
                <w:color w:val="000000" w:themeColor="text1"/>
                <w:lang w:val="es-EC" w:eastAsia="es-EC"/>
              </w:rPr>
              <w:t>Servicios prestados.</w:t>
            </w:r>
          </w:p>
          <w:p w14:paraId="4E82025F" w14:textId="63A9E455" w:rsidR="2E0B9ACD" w:rsidRDefault="191958D8" w:rsidP="00F53248">
            <w:pPr>
              <w:pStyle w:val="Prrafodelista"/>
              <w:numPr>
                <w:ilvl w:val="1"/>
                <w:numId w:val="19"/>
              </w:numPr>
              <w:jc w:val="both"/>
              <w:rPr>
                <w:color w:val="000000" w:themeColor="text1"/>
                <w:lang w:val="es-EC" w:eastAsia="es-EC"/>
              </w:rPr>
            </w:pPr>
            <w:r w:rsidRPr="5B15FE54">
              <w:rPr>
                <w:rFonts w:ascii="Calibri" w:hAnsi="Calibri" w:cs="Calibri"/>
                <w:color w:val="000000" w:themeColor="text1"/>
                <w:lang w:val="es-EC" w:eastAsia="es-EC"/>
              </w:rPr>
              <w:t>Total, cancelado (pagado).</w:t>
            </w:r>
          </w:p>
          <w:p w14:paraId="05DF89EC" w14:textId="73FB4F90" w:rsidR="2E0B9ACD" w:rsidRDefault="2671906A" w:rsidP="5B15FE54">
            <w:pPr>
              <w:ind w:left="1440"/>
              <w:rPr>
                <w:rFonts w:ascii="Calibri" w:hAnsi="Calibri" w:cs="Calibri"/>
                <w:color w:val="000000" w:themeColor="text1"/>
                <w:lang w:val="es-EC" w:eastAsia="es-EC"/>
              </w:rPr>
            </w:pPr>
            <w:r w:rsidRPr="5B15FE54">
              <w:rPr>
                <w:rFonts w:ascii="Calibri" w:hAnsi="Calibri" w:cs="Calibri"/>
                <w:color w:val="000000" w:themeColor="text1"/>
                <w:lang w:val="es-EC" w:eastAsia="es-EC"/>
              </w:rPr>
              <w:t xml:space="preserve"> </w:t>
            </w:r>
          </w:p>
        </w:tc>
      </w:tr>
      <w:tr w:rsidR="4F5AD2BB" w14:paraId="4E17CBB6" w14:textId="77777777" w:rsidTr="5B15FE54">
        <w:trPr>
          <w:trHeight w:val="942"/>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1D8BEB7" w14:textId="77777777" w:rsidR="4F5AD2BB" w:rsidRDefault="4F5AD2BB" w:rsidP="4F5AD2BB">
            <w:pPr>
              <w:rPr>
                <w:lang w:val="es-EC" w:eastAsia="es-EC"/>
              </w:rPr>
            </w:pPr>
            <w:r w:rsidRPr="4F5AD2BB">
              <w:rPr>
                <w:rFonts w:ascii="Calibri" w:hAnsi="Calibri" w:cs="Calibri"/>
                <w:color w:val="000000" w:themeColor="text1"/>
                <w:lang w:val="es-EC" w:eastAsia="es-EC"/>
              </w:rPr>
              <w:t>Fecha de revisión y versión:</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538CD7F8" w14:textId="77777777" w:rsidR="4F5AD2BB" w:rsidRDefault="4F5AD2BB" w:rsidP="4F5AD2BB">
            <w:pPr>
              <w:rPr>
                <w:lang w:val="es-EC" w:eastAsia="es-EC"/>
              </w:rPr>
            </w:pPr>
            <w:r w:rsidRPr="4F5AD2BB">
              <w:rPr>
                <w:rFonts w:ascii="Calibri" w:hAnsi="Calibri" w:cs="Calibri"/>
                <w:color w:val="000000" w:themeColor="text1"/>
                <w:lang w:val="es-EC" w:eastAsia="es-EC"/>
              </w:rPr>
              <w:t>16/12/2021</w:t>
            </w:r>
          </w:p>
          <w:p w14:paraId="0094C3CF" w14:textId="58F03F42" w:rsidR="4F5AD2BB" w:rsidRDefault="4F5AD2BB" w:rsidP="4F5AD2BB">
            <w:pPr>
              <w:rPr>
                <w:lang w:val="es-EC" w:eastAsia="es-EC"/>
              </w:rPr>
            </w:pPr>
            <w:r w:rsidRPr="4F5AD2BB">
              <w:rPr>
                <w:rFonts w:ascii="Calibri" w:hAnsi="Calibri" w:cs="Calibri"/>
                <w:color w:val="000000" w:themeColor="text1"/>
                <w:lang w:val="es-EC" w:eastAsia="es-EC"/>
              </w:rPr>
              <w:t>Versión</w:t>
            </w:r>
            <w:r w:rsidR="5BA84A86" w:rsidRPr="4F5AD2BB">
              <w:rPr>
                <w:rFonts w:ascii="Calibri" w:hAnsi="Calibri" w:cs="Calibri"/>
                <w:color w:val="000000" w:themeColor="text1"/>
                <w:lang w:val="es-EC" w:eastAsia="es-EC"/>
              </w:rPr>
              <w:t xml:space="preserve"> </w:t>
            </w:r>
            <w:r w:rsidRPr="4F5AD2BB">
              <w:rPr>
                <w:rFonts w:ascii="Calibri" w:hAnsi="Calibri" w:cs="Calibri"/>
                <w:color w:val="000000" w:themeColor="text1"/>
                <w:lang w:val="es-EC" w:eastAsia="es-EC"/>
              </w:rPr>
              <w:t>1.0</w:t>
            </w:r>
          </w:p>
        </w:tc>
      </w:tr>
      <w:tr w:rsidR="4F5AD2BB" w14:paraId="72737EC6" w14:textId="77777777" w:rsidTr="5B15FE54">
        <w:trPr>
          <w:trHeight w:val="369"/>
        </w:trPr>
        <w:tc>
          <w:tcPr>
            <w:tcW w:w="1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F3244CA" w14:textId="77777777" w:rsidR="4F5AD2BB" w:rsidRDefault="4F5AD2BB" w:rsidP="4F5AD2BB">
            <w:pPr>
              <w:rPr>
                <w:lang w:val="es-EC" w:eastAsia="es-EC"/>
              </w:rPr>
            </w:pPr>
            <w:r w:rsidRPr="4F5AD2BB">
              <w:rPr>
                <w:rFonts w:ascii="Calibri" w:hAnsi="Calibri" w:cs="Calibri"/>
                <w:color w:val="000000" w:themeColor="text1"/>
                <w:lang w:val="es-EC" w:eastAsia="es-EC"/>
              </w:rPr>
              <w:t>Prioridad:</w:t>
            </w:r>
          </w:p>
        </w:tc>
        <w:tc>
          <w:tcPr>
            <w:tcW w:w="76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AA38C60" w14:textId="77777777" w:rsidR="4F5AD2BB" w:rsidRDefault="4F5AD2BB" w:rsidP="4F5AD2BB">
            <w:pPr>
              <w:rPr>
                <w:lang w:val="es-EC" w:eastAsia="es-EC"/>
              </w:rPr>
            </w:pPr>
            <w:r w:rsidRPr="4F5AD2BB">
              <w:rPr>
                <w:rFonts w:ascii="Calibri" w:hAnsi="Calibri" w:cs="Calibri"/>
                <w:b/>
                <w:bCs/>
                <w:color w:val="000000" w:themeColor="text1"/>
                <w:lang w:val="es-EC" w:eastAsia="es-EC"/>
              </w:rPr>
              <w:t xml:space="preserve"> Media</w:t>
            </w:r>
          </w:p>
        </w:tc>
      </w:tr>
    </w:tbl>
    <w:p w14:paraId="5C0F92F2" w14:textId="55366701" w:rsidR="4F5AD2BB" w:rsidRDefault="4F5AD2BB" w:rsidP="4F5AD2BB">
      <w:pPr>
        <w:ind w:left="708" w:firstLine="12"/>
        <w:rPr>
          <w:rFonts w:ascii="Calibri" w:hAnsi="Calibri"/>
          <w:i/>
          <w:iCs/>
          <w:color w:val="0000FF"/>
        </w:rPr>
      </w:pPr>
    </w:p>
    <w:p w14:paraId="3B8E1E9E" w14:textId="77777777" w:rsidR="00A2466D" w:rsidRDefault="022A0C46" w:rsidP="00F53248">
      <w:pPr>
        <w:pStyle w:val="Ttulo2"/>
        <w:numPr>
          <w:ilvl w:val="1"/>
          <w:numId w:val="24"/>
        </w:numPr>
        <w:ind w:left="1418"/>
        <w:rPr>
          <w:rFonts w:ascii="Calibri" w:hAnsi="Calibri" w:cs="Book Antiqua"/>
          <w:i w:val="0"/>
          <w:iCs w:val="0"/>
          <w:sz w:val="24"/>
          <w:szCs w:val="24"/>
        </w:rPr>
      </w:pPr>
      <w:bookmarkStart w:id="51" w:name="_Toc453064076"/>
      <w:bookmarkStart w:id="52" w:name="_Toc557558138"/>
      <w:bookmarkStart w:id="53" w:name="_Toc106448034"/>
      <w:r w:rsidRPr="5B15FE54">
        <w:rPr>
          <w:rFonts w:ascii="Calibri" w:hAnsi="Calibri" w:cs="Book Antiqua"/>
          <w:i w:val="0"/>
          <w:iCs w:val="0"/>
          <w:sz w:val="24"/>
          <w:szCs w:val="24"/>
        </w:rPr>
        <w:t>No funcionales</w:t>
      </w:r>
      <w:bookmarkEnd w:id="51"/>
      <w:bookmarkEnd w:id="52"/>
      <w:bookmarkEnd w:id="53"/>
    </w:p>
    <w:tbl>
      <w:tblPr>
        <w:tblW w:w="0" w:type="auto"/>
        <w:jc w:val="center"/>
        <w:tblCellMar>
          <w:top w:w="15" w:type="dxa"/>
          <w:left w:w="15" w:type="dxa"/>
          <w:bottom w:w="15" w:type="dxa"/>
          <w:right w:w="15" w:type="dxa"/>
        </w:tblCellMar>
        <w:tblLook w:val="04A0" w:firstRow="1" w:lastRow="0" w:firstColumn="1" w:lastColumn="0" w:noHBand="0" w:noVBand="1"/>
      </w:tblPr>
      <w:tblGrid>
        <w:gridCol w:w="1966"/>
        <w:gridCol w:w="7652"/>
      </w:tblGrid>
      <w:tr w:rsidR="00877614" w:rsidRPr="00877614" w14:paraId="364AA334" w14:textId="77777777" w:rsidTr="70AE479E">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33D1CB8"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F2D1AC7"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RN-1</w:t>
            </w:r>
          </w:p>
        </w:tc>
      </w:tr>
      <w:tr w:rsidR="00877614" w:rsidRPr="00877614" w14:paraId="7E39060E" w14:textId="77777777" w:rsidTr="70AE479E">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D318268"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A655D31"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Compatibilidad con los Navegadores</w:t>
            </w:r>
          </w:p>
        </w:tc>
      </w:tr>
      <w:tr w:rsidR="00877614" w:rsidRPr="00877614" w14:paraId="2D343DBB" w14:textId="77777777" w:rsidTr="70AE479E">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D2D7DDC"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C6044ED" w14:textId="0FB89F54" w:rsidR="00877614" w:rsidRPr="00877614" w:rsidRDefault="061FAEE7" w:rsidP="70AE479E">
            <w:pPr>
              <w:suppressAutoHyphens w:val="0"/>
              <w:rPr>
                <w:rFonts w:ascii="Calibri" w:hAnsi="Calibri" w:cs="Calibri"/>
                <w:color w:val="000000" w:themeColor="text1"/>
                <w:lang w:val="es-EC" w:eastAsia="es-EC"/>
              </w:rPr>
            </w:pPr>
            <w:r w:rsidRPr="70AE479E">
              <w:rPr>
                <w:rFonts w:ascii="Calibri" w:hAnsi="Calibri" w:cs="Calibri"/>
                <w:color w:val="000000" w:themeColor="text1"/>
                <w:lang w:val="es-EC" w:eastAsia="es-EC"/>
              </w:rPr>
              <w:t xml:space="preserve">El sistema debe ejecutarse correctamente </w:t>
            </w:r>
            <w:r w:rsidR="5A0A2D72" w:rsidRPr="70AE479E">
              <w:rPr>
                <w:rFonts w:ascii="Calibri" w:hAnsi="Calibri" w:cs="Calibri"/>
                <w:color w:val="000000" w:themeColor="text1"/>
                <w:lang w:val="es-EC" w:eastAsia="es-EC"/>
              </w:rPr>
              <w:t xml:space="preserve">independientemente del navegador que el usuario emplee. </w:t>
            </w:r>
          </w:p>
        </w:tc>
      </w:tr>
      <w:tr w:rsidR="00877614" w:rsidRPr="00877614" w14:paraId="6913CB1C" w14:textId="77777777" w:rsidTr="70AE479E">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A83D909"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EED35E7"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No Funcional-Usabilidad</w:t>
            </w:r>
          </w:p>
        </w:tc>
      </w:tr>
      <w:tr w:rsidR="00877614" w:rsidRPr="00877614" w14:paraId="21D9F9B7" w14:textId="77777777" w:rsidTr="70AE479E">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7DDB7D0"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lastRenderedPageBreak/>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370D270" w14:textId="62FD3C8A" w:rsidR="00877614" w:rsidRPr="00877614" w:rsidRDefault="5018F05A" w:rsidP="00F53248">
            <w:pPr>
              <w:pStyle w:val="Prrafodelista"/>
              <w:numPr>
                <w:ilvl w:val="0"/>
                <w:numId w:val="2"/>
              </w:numPr>
              <w:jc w:val="both"/>
              <w:textAlignment w:val="baseline"/>
              <w:rPr>
                <w:rFonts w:ascii="Calibri" w:eastAsia="Calibri" w:hAnsi="Calibri" w:cs="Calibri"/>
                <w:color w:val="000000"/>
                <w:lang w:val="es-EC" w:eastAsia="es-EC"/>
              </w:rPr>
            </w:pPr>
            <w:r w:rsidRPr="70AE479E">
              <w:rPr>
                <w:rFonts w:ascii="Calibri" w:hAnsi="Calibri" w:cs="Calibri"/>
                <w:color w:val="000000" w:themeColor="text1"/>
                <w:lang w:val="es-EC" w:eastAsia="es-EC"/>
              </w:rPr>
              <w:t>El sistema funcionará de manera óptima con las últimas versiones de los navegadores más populares de la internet</w:t>
            </w:r>
            <w:r w:rsidR="0D077E9F" w:rsidRPr="70AE479E">
              <w:rPr>
                <w:rFonts w:ascii="Calibri" w:hAnsi="Calibri" w:cs="Calibri"/>
                <w:color w:val="000000" w:themeColor="text1"/>
                <w:lang w:val="es-EC" w:eastAsia="es-EC"/>
              </w:rPr>
              <w:t xml:space="preserve"> (Google Chrome</w:t>
            </w:r>
          </w:p>
          <w:p w14:paraId="74FE214F" w14:textId="6DD587C4" w:rsidR="00877614" w:rsidRPr="00877614" w:rsidRDefault="0D077E9F" w:rsidP="70AE479E">
            <w:pPr>
              <w:suppressAutoHyphens w:val="0"/>
              <w:ind w:left="708"/>
              <w:jc w:val="both"/>
              <w:textAlignment w:val="baseline"/>
              <w:rPr>
                <w:rFonts w:ascii="Calibri" w:hAnsi="Calibri" w:cs="Calibri"/>
                <w:color w:val="000000"/>
                <w:lang w:val="es-EC" w:eastAsia="es-EC"/>
              </w:rPr>
            </w:pPr>
            <w:r w:rsidRPr="70AE479E">
              <w:rPr>
                <w:rFonts w:ascii="Calibri" w:hAnsi="Calibri" w:cs="Calibri"/>
                <w:color w:val="000000" w:themeColor="text1"/>
                <w:lang w:val="es-EC" w:eastAsia="es-EC"/>
              </w:rPr>
              <w:t>Brave Browser)</w:t>
            </w:r>
            <w:r w:rsidR="5018F05A" w:rsidRPr="70AE479E">
              <w:rPr>
                <w:rFonts w:ascii="Calibri" w:hAnsi="Calibri" w:cs="Calibri"/>
                <w:color w:val="000000" w:themeColor="text1"/>
                <w:lang w:val="es-EC" w:eastAsia="es-EC"/>
              </w:rPr>
              <w:t>, entre ellos tenemos:</w:t>
            </w:r>
          </w:p>
          <w:p w14:paraId="2FE59F9F" w14:textId="7AE77155" w:rsidR="00877614" w:rsidRPr="00877614" w:rsidRDefault="5018F05A" w:rsidP="00F53248">
            <w:pPr>
              <w:pStyle w:val="Prrafodelista"/>
              <w:numPr>
                <w:ilvl w:val="0"/>
                <w:numId w:val="2"/>
              </w:numPr>
              <w:jc w:val="both"/>
              <w:textAlignment w:val="baseline"/>
              <w:rPr>
                <w:rFonts w:ascii="Calibri" w:eastAsia="Calibri" w:hAnsi="Calibri" w:cs="Calibri"/>
                <w:color w:val="000000"/>
                <w:lang w:val="es-EC" w:eastAsia="es-EC"/>
              </w:rPr>
            </w:pPr>
            <w:r w:rsidRPr="70AE479E">
              <w:rPr>
                <w:rFonts w:ascii="Calibri" w:hAnsi="Calibri" w:cs="Calibri"/>
                <w:color w:val="000000" w:themeColor="text1"/>
                <w:lang w:val="es-EC" w:eastAsia="es-EC"/>
              </w:rPr>
              <w:t>Google Chrome</w:t>
            </w:r>
          </w:p>
          <w:p w14:paraId="2AB1117F" w14:textId="46AC192E" w:rsidR="00877614" w:rsidRPr="00877614" w:rsidRDefault="5018F05A" w:rsidP="00F53248">
            <w:pPr>
              <w:pStyle w:val="Prrafodelista"/>
              <w:numPr>
                <w:ilvl w:val="0"/>
                <w:numId w:val="2"/>
              </w:numPr>
              <w:jc w:val="both"/>
              <w:textAlignment w:val="baseline"/>
              <w:rPr>
                <w:color w:val="000000"/>
                <w:lang w:val="es-EC" w:eastAsia="es-EC"/>
              </w:rPr>
            </w:pPr>
            <w:r w:rsidRPr="70AE479E">
              <w:rPr>
                <w:rFonts w:ascii="Calibri" w:hAnsi="Calibri" w:cs="Calibri"/>
                <w:color w:val="000000" w:themeColor="text1"/>
                <w:lang w:val="es-EC" w:eastAsia="es-EC"/>
              </w:rPr>
              <w:t xml:space="preserve">Internet Explorer </w:t>
            </w:r>
          </w:p>
          <w:p w14:paraId="676D1498" w14:textId="0A45D442" w:rsidR="00877614" w:rsidRPr="00877614" w:rsidRDefault="5018F05A" w:rsidP="00F53248">
            <w:pPr>
              <w:pStyle w:val="Prrafodelista"/>
              <w:numPr>
                <w:ilvl w:val="0"/>
                <w:numId w:val="2"/>
              </w:numPr>
              <w:jc w:val="both"/>
              <w:textAlignment w:val="baseline"/>
              <w:rPr>
                <w:color w:val="000000"/>
                <w:lang w:val="es-EC" w:eastAsia="es-EC"/>
              </w:rPr>
            </w:pPr>
            <w:r w:rsidRPr="70AE479E">
              <w:rPr>
                <w:rFonts w:ascii="Calibri" w:hAnsi="Calibri" w:cs="Calibri"/>
                <w:color w:val="000000" w:themeColor="text1"/>
                <w:lang w:val="es-EC" w:eastAsia="es-EC"/>
              </w:rPr>
              <w:t>Opera</w:t>
            </w:r>
          </w:p>
          <w:p w14:paraId="62D3DB2E" w14:textId="11CE44B9" w:rsidR="00877614" w:rsidRPr="00877614" w:rsidRDefault="5018F05A" w:rsidP="00F53248">
            <w:pPr>
              <w:pStyle w:val="Prrafodelista"/>
              <w:numPr>
                <w:ilvl w:val="0"/>
                <w:numId w:val="2"/>
              </w:numPr>
              <w:jc w:val="both"/>
              <w:textAlignment w:val="baseline"/>
              <w:rPr>
                <w:color w:val="000000"/>
                <w:lang w:val="es-EC" w:eastAsia="es-EC"/>
              </w:rPr>
            </w:pPr>
            <w:r w:rsidRPr="70AE479E">
              <w:rPr>
                <w:rFonts w:ascii="Calibri" w:hAnsi="Calibri" w:cs="Calibri"/>
                <w:color w:val="000000" w:themeColor="text1"/>
                <w:lang w:val="es-EC" w:eastAsia="es-EC"/>
              </w:rPr>
              <w:t>Mozilla Firefox</w:t>
            </w:r>
          </w:p>
          <w:p w14:paraId="3757ECE5" w14:textId="5D27A2D4" w:rsidR="00877614" w:rsidRPr="00877614" w:rsidRDefault="5018F05A" w:rsidP="00F53248">
            <w:pPr>
              <w:pStyle w:val="Prrafodelista"/>
              <w:numPr>
                <w:ilvl w:val="0"/>
                <w:numId w:val="2"/>
              </w:numPr>
              <w:jc w:val="both"/>
              <w:textAlignment w:val="baseline"/>
              <w:rPr>
                <w:color w:val="000000"/>
                <w:lang w:val="es-EC" w:eastAsia="es-EC"/>
              </w:rPr>
            </w:pPr>
            <w:r w:rsidRPr="70AE479E">
              <w:rPr>
                <w:rFonts w:ascii="Calibri" w:hAnsi="Calibri" w:cs="Calibri"/>
                <w:color w:val="000000" w:themeColor="text1"/>
                <w:lang w:val="es-EC" w:eastAsia="es-EC"/>
              </w:rPr>
              <w:t>Brave Browser</w:t>
            </w:r>
          </w:p>
        </w:tc>
      </w:tr>
      <w:tr w:rsidR="00877614" w:rsidRPr="00877614" w14:paraId="34C0B780" w14:textId="77777777" w:rsidTr="70AE479E">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3BE7EE1"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0EB737F"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14/12/2021</w:t>
            </w:r>
          </w:p>
          <w:p w14:paraId="4F45D2A6"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Versión 1.0</w:t>
            </w:r>
          </w:p>
        </w:tc>
      </w:tr>
      <w:tr w:rsidR="00877614" w:rsidRPr="00877614" w14:paraId="4BD1BE3F" w14:textId="77777777" w:rsidTr="70AE479E">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AF84268"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BCE6D71"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Media</w:t>
            </w:r>
          </w:p>
        </w:tc>
      </w:tr>
    </w:tbl>
    <w:p w14:paraId="1FE2DD96" w14:textId="77777777" w:rsidR="00877614" w:rsidRPr="00877614" w:rsidRDefault="00877614" w:rsidP="00877614">
      <w:pPr>
        <w:suppressAutoHyphens w:val="0"/>
        <w:rPr>
          <w:lang w:val="es-EC"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67"/>
        <w:gridCol w:w="7651"/>
      </w:tblGrid>
      <w:tr w:rsidR="00877614" w:rsidRPr="00877614" w14:paraId="5AC6243F" w14:textId="77777777" w:rsidTr="70AE479E">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544668C"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6BA0869"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RN-2</w:t>
            </w:r>
          </w:p>
        </w:tc>
      </w:tr>
      <w:tr w:rsidR="00877614" w:rsidRPr="00877614" w14:paraId="63B096B3" w14:textId="77777777" w:rsidTr="70AE479E">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FDBF613"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54807F5"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Protección de Datos</w:t>
            </w:r>
          </w:p>
        </w:tc>
      </w:tr>
      <w:tr w:rsidR="00877614" w:rsidRPr="00877614" w14:paraId="2F92B2D3" w14:textId="77777777" w:rsidTr="70AE479E">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E31A376"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84DF800"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El sistema debe asegurar que los datos están protegidos del acceso no autorizado.</w:t>
            </w:r>
          </w:p>
        </w:tc>
      </w:tr>
      <w:tr w:rsidR="00877614" w:rsidRPr="00877614" w14:paraId="6EF78645" w14:textId="77777777" w:rsidTr="70AE479E">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E64117A"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3507B03"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Seguridad/Legal</w:t>
            </w:r>
          </w:p>
        </w:tc>
      </w:tr>
      <w:tr w:rsidR="00877614" w:rsidRPr="00877614" w14:paraId="0A976314" w14:textId="77777777" w:rsidTr="70AE479E">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688B4AD"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96476BD" w14:textId="610E93ED" w:rsidR="061FAEE7" w:rsidRDefault="061FAEE7" w:rsidP="70AE479E">
            <w:pPr>
              <w:jc w:val="both"/>
              <w:rPr>
                <w:rFonts w:ascii="Calibri" w:hAnsi="Calibri" w:cs="Calibri"/>
                <w:color w:val="000000" w:themeColor="text1"/>
                <w:lang w:val="es-EC" w:eastAsia="es-EC"/>
              </w:rPr>
            </w:pPr>
            <w:r w:rsidRPr="70AE479E">
              <w:rPr>
                <w:rFonts w:ascii="Calibri" w:hAnsi="Calibri" w:cs="Calibri"/>
                <w:color w:val="000000" w:themeColor="text1"/>
                <w:lang w:val="es-EC" w:eastAsia="es-EC"/>
              </w:rPr>
              <w:t xml:space="preserve">• Los datos </w:t>
            </w:r>
            <w:r w:rsidR="5C71C9B9" w:rsidRPr="70AE479E">
              <w:rPr>
                <w:rFonts w:ascii="Calibri" w:hAnsi="Calibri" w:cs="Calibri"/>
                <w:color w:val="000000" w:themeColor="text1"/>
                <w:lang w:val="es-EC" w:eastAsia="es-EC"/>
              </w:rPr>
              <w:t>serán</w:t>
            </w:r>
            <w:r w:rsidRPr="70AE479E">
              <w:rPr>
                <w:rFonts w:ascii="Calibri" w:hAnsi="Calibri" w:cs="Calibri"/>
                <w:color w:val="000000" w:themeColor="text1"/>
                <w:lang w:val="es-EC" w:eastAsia="es-EC"/>
              </w:rPr>
              <w:t xml:space="preserve"> encriptados y no deben ser </w:t>
            </w:r>
            <w:r w:rsidR="25C5C90F" w:rsidRPr="70AE479E">
              <w:rPr>
                <w:rFonts w:ascii="Calibri" w:hAnsi="Calibri" w:cs="Calibri"/>
                <w:color w:val="000000" w:themeColor="text1"/>
                <w:lang w:val="es-EC" w:eastAsia="es-EC"/>
              </w:rPr>
              <w:t>almacenados</w:t>
            </w:r>
            <w:r w:rsidRPr="70AE479E">
              <w:rPr>
                <w:rFonts w:ascii="Calibri" w:hAnsi="Calibri" w:cs="Calibri"/>
                <w:color w:val="000000" w:themeColor="text1"/>
                <w:lang w:val="es-EC" w:eastAsia="es-EC"/>
              </w:rPr>
              <w:t xml:space="preserve"> por más </w:t>
            </w:r>
            <w:r w:rsidR="4F391945" w:rsidRPr="70AE479E">
              <w:rPr>
                <w:rFonts w:ascii="Calibri" w:hAnsi="Calibri" w:cs="Calibri"/>
                <w:color w:val="000000" w:themeColor="text1"/>
                <w:lang w:val="es-EC" w:eastAsia="es-EC"/>
              </w:rPr>
              <w:t>un año</w:t>
            </w:r>
            <w:r w:rsidRPr="70AE479E">
              <w:rPr>
                <w:rFonts w:ascii="Calibri" w:hAnsi="Calibri" w:cs="Calibri"/>
                <w:color w:val="000000" w:themeColor="text1"/>
                <w:lang w:val="es-EC" w:eastAsia="es-EC"/>
              </w:rPr>
              <w:t>.</w:t>
            </w:r>
          </w:p>
          <w:p w14:paraId="59C4FA37" w14:textId="6BF65FF4" w:rsidR="00877614" w:rsidRPr="00877614" w:rsidRDefault="061FAEE7" w:rsidP="70AE479E">
            <w:pPr>
              <w:suppressAutoHyphens w:val="0"/>
              <w:jc w:val="both"/>
              <w:rPr>
                <w:lang w:val="es-EC" w:eastAsia="es-EC"/>
              </w:rPr>
            </w:pPr>
            <w:r w:rsidRPr="70AE479E">
              <w:rPr>
                <w:rFonts w:ascii="Calibri" w:hAnsi="Calibri" w:cs="Calibri"/>
                <w:color w:val="000000" w:themeColor="text1"/>
                <w:lang w:val="es-EC" w:eastAsia="es-EC"/>
              </w:rPr>
              <w:t>•  Los datos personales recopilados deben limitarse a ser pertinente y excesivo en relación con el propósito específico.</w:t>
            </w:r>
          </w:p>
          <w:p w14:paraId="2FA7F5AD" w14:textId="1EC1C839" w:rsidR="00877614" w:rsidRPr="00877614" w:rsidRDefault="7433ADA8" w:rsidP="70AE479E">
            <w:pPr>
              <w:pStyle w:val="Prrafodelista"/>
              <w:numPr>
                <w:ilvl w:val="0"/>
                <w:numId w:val="1"/>
              </w:numPr>
              <w:jc w:val="both"/>
              <w:rPr>
                <w:rFonts w:ascii="Calibri" w:eastAsia="Calibri" w:hAnsi="Calibri" w:cs="Calibri"/>
                <w:color w:val="000000" w:themeColor="text1"/>
                <w:lang w:val="es-EC" w:eastAsia="es-EC"/>
              </w:rPr>
            </w:pPr>
            <w:r w:rsidRPr="70AE479E">
              <w:rPr>
                <w:rFonts w:ascii="Calibri" w:hAnsi="Calibri" w:cs="Calibri"/>
                <w:color w:val="000000" w:themeColor="text1"/>
                <w:lang w:val="es-EC" w:eastAsia="es-EC"/>
              </w:rPr>
              <w:t>Se emplearán funciones hash para la encriptación de datos.</w:t>
            </w:r>
          </w:p>
          <w:p w14:paraId="682CDEFC" w14:textId="482A483C" w:rsidR="00877614" w:rsidRPr="00877614" w:rsidRDefault="00877614" w:rsidP="70AE479E">
            <w:pPr>
              <w:suppressAutoHyphens w:val="0"/>
              <w:ind w:left="720"/>
              <w:jc w:val="both"/>
              <w:rPr>
                <w:rFonts w:ascii="Calibri" w:hAnsi="Calibri" w:cs="Calibri"/>
                <w:color w:val="000000" w:themeColor="text1"/>
                <w:lang w:val="es-EC" w:eastAsia="es-EC"/>
              </w:rPr>
            </w:pPr>
          </w:p>
        </w:tc>
      </w:tr>
      <w:tr w:rsidR="00877614" w:rsidRPr="00877614" w14:paraId="0ADB1292" w14:textId="77777777" w:rsidTr="70AE479E">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2AB6F6A"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E6E923B"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14/12/2021</w:t>
            </w:r>
          </w:p>
          <w:p w14:paraId="62E87176"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Versión 1.0</w:t>
            </w:r>
          </w:p>
        </w:tc>
      </w:tr>
      <w:tr w:rsidR="00877614" w:rsidRPr="00877614" w14:paraId="33778010" w14:textId="77777777" w:rsidTr="70AE479E">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F6CD92F"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F05A162"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Alta</w:t>
            </w:r>
          </w:p>
        </w:tc>
      </w:tr>
    </w:tbl>
    <w:p w14:paraId="27357532" w14:textId="77777777" w:rsidR="00877614" w:rsidRPr="00877614" w:rsidRDefault="00877614" w:rsidP="00877614">
      <w:pPr>
        <w:suppressAutoHyphens w:val="0"/>
        <w:rPr>
          <w:lang w:val="es-EC"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64"/>
        <w:gridCol w:w="7654"/>
      </w:tblGrid>
      <w:tr w:rsidR="00877614" w:rsidRPr="00877614" w14:paraId="10BEEA64" w14:textId="77777777" w:rsidTr="70AE479E">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3068D32"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F49E58B"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RN-3</w:t>
            </w:r>
          </w:p>
        </w:tc>
      </w:tr>
      <w:tr w:rsidR="00877614" w:rsidRPr="00877614" w14:paraId="23AF8DC6" w14:textId="77777777" w:rsidTr="70AE479E">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D20804E"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20389DE"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Tiempo de respuesta del sistema</w:t>
            </w:r>
          </w:p>
        </w:tc>
      </w:tr>
      <w:tr w:rsidR="00877614" w:rsidRPr="00877614" w14:paraId="3151CFE3" w14:textId="77777777" w:rsidTr="70AE479E">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84E8BA1"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C820AFF" w14:textId="42DB6240" w:rsidR="00877614" w:rsidRPr="00877614" w:rsidRDefault="061FAEE7" w:rsidP="00877614">
            <w:pPr>
              <w:suppressAutoHyphens w:val="0"/>
              <w:rPr>
                <w:lang w:val="es-EC" w:eastAsia="es-EC"/>
              </w:rPr>
            </w:pPr>
            <w:r w:rsidRPr="70AE479E">
              <w:rPr>
                <w:rFonts w:ascii="Calibri" w:hAnsi="Calibri" w:cs="Calibri"/>
                <w:color w:val="000000" w:themeColor="text1"/>
                <w:lang w:val="es-EC" w:eastAsia="es-EC"/>
              </w:rPr>
              <w:t xml:space="preserve">El sistema </w:t>
            </w:r>
            <w:r w:rsidR="23090AD0" w:rsidRPr="70AE479E">
              <w:rPr>
                <w:rFonts w:ascii="Calibri" w:hAnsi="Calibri" w:cs="Calibri"/>
                <w:color w:val="000000" w:themeColor="text1"/>
                <w:lang w:val="es-EC" w:eastAsia="es-EC"/>
              </w:rPr>
              <w:t xml:space="preserve">tendrá </w:t>
            </w:r>
            <w:r w:rsidRPr="70AE479E">
              <w:rPr>
                <w:rFonts w:ascii="Calibri" w:hAnsi="Calibri" w:cs="Calibri"/>
                <w:color w:val="000000" w:themeColor="text1"/>
                <w:lang w:val="es-EC" w:eastAsia="es-EC"/>
              </w:rPr>
              <w:t>un tiempo máximo de respuesta de 5 segundos para cualquier operación de consulta.</w:t>
            </w:r>
          </w:p>
        </w:tc>
      </w:tr>
      <w:tr w:rsidR="00877614" w:rsidRPr="00877614" w14:paraId="482A4E11" w14:textId="77777777" w:rsidTr="70AE479E">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A467AB9"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0AC5B61"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No Funcional-Rendimiento</w:t>
            </w:r>
          </w:p>
        </w:tc>
      </w:tr>
      <w:tr w:rsidR="00877614" w:rsidRPr="00877614" w14:paraId="114675E4" w14:textId="77777777" w:rsidTr="70AE479E">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FC30A14"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0A804F0" w14:textId="3211B29F" w:rsidR="00877614" w:rsidRPr="00877614" w:rsidRDefault="77470EA4" w:rsidP="00F53248">
            <w:pPr>
              <w:numPr>
                <w:ilvl w:val="0"/>
                <w:numId w:val="61"/>
              </w:numPr>
              <w:suppressAutoHyphens w:val="0"/>
              <w:jc w:val="both"/>
              <w:textAlignment w:val="baseline"/>
              <w:rPr>
                <w:rFonts w:ascii="Calibri" w:hAnsi="Calibri" w:cs="Calibri"/>
                <w:color w:val="000000"/>
                <w:lang w:val="es-EC" w:eastAsia="es-EC"/>
              </w:rPr>
            </w:pPr>
            <w:r w:rsidRPr="4F5AD2BB">
              <w:rPr>
                <w:rFonts w:ascii="Calibri" w:hAnsi="Calibri" w:cs="Calibri"/>
                <w:color w:val="000000" w:themeColor="text1"/>
                <w:lang w:val="es-EC" w:eastAsia="es-EC"/>
              </w:rPr>
              <w:t xml:space="preserve">El sistema deberá tener un tiempo máximo de respuesta de 10 segundos para cualquier </w:t>
            </w:r>
            <w:r w:rsidR="1C295FF2" w:rsidRPr="4F5AD2BB">
              <w:rPr>
                <w:rFonts w:ascii="Calibri" w:hAnsi="Calibri" w:cs="Calibri"/>
                <w:color w:val="000000" w:themeColor="text1"/>
                <w:lang w:val="es-EC" w:eastAsia="es-EC"/>
              </w:rPr>
              <w:t>operación como</w:t>
            </w:r>
            <w:r w:rsidRPr="4F5AD2BB">
              <w:rPr>
                <w:rFonts w:ascii="Calibri" w:hAnsi="Calibri" w:cs="Calibri"/>
                <w:color w:val="000000" w:themeColor="text1"/>
                <w:lang w:val="es-EC" w:eastAsia="es-EC"/>
              </w:rPr>
              <w:t>:</w:t>
            </w:r>
          </w:p>
          <w:p w14:paraId="4B1AA0E4" w14:textId="77777777" w:rsidR="00877614" w:rsidRPr="00877614" w:rsidRDefault="00877614" w:rsidP="00F53248">
            <w:pPr>
              <w:numPr>
                <w:ilvl w:val="0"/>
                <w:numId w:val="61"/>
              </w:numPr>
              <w:suppressAutoHyphens w:val="0"/>
              <w:jc w:val="both"/>
              <w:textAlignment w:val="baseline"/>
              <w:rPr>
                <w:rFonts w:ascii="Calibri" w:hAnsi="Calibri" w:cs="Calibri"/>
                <w:color w:val="000000"/>
                <w:lang w:val="es-EC" w:eastAsia="es-EC"/>
              </w:rPr>
            </w:pPr>
            <w:r w:rsidRPr="00877614">
              <w:rPr>
                <w:rFonts w:ascii="Calibri" w:hAnsi="Calibri" w:cs="Calibri"/>
                <w:color w:val="000000"/>
                <w:lang w:val="es-EC" w:eastAsia="es-EC"/>
              </w:rPr>
              <w:t>Asignar vehículo, chofer, ruta y labores encomendadas.</w:t>
            </w:r>
          </w:p>
        </w:tc>
      </w:tr>
      <w:tr w:rsidR="00877614" w:rsidRPr="00877614" w14:paraId="2AA3C78E" w14:textId="77777777" w:rsidTr="70AE479E">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7B5E7B0"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1EB361E"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14/12/2021</w:t>
            </w:r>
          </w:p>
          <w:p w14:paraId="38CA40A1"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Versión 1.0</w:t>
            </w:r>
          </w:p>
        </w:tc>
      </w:tr>
      <w:tr w:rsidR="00877614" w:rsidRPr="00877614" w14:paraId="21FD7ABB" w14:textId="77777777" w:rsidTr="70AE479E">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F1B82D2"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8B2E9C1"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Media</w:t>
            </w:r>
          </w:p>
        </w:tc>
      </w:tr>
    </w:tbl>
    <w:p w14:paraId="07F023C8" w14:textId="77777777" w:rsidR="00877614" w:rsidRPr="00877614" w:rsidRDefault="00877614" w:rsidP="00877614">
      <w:pPr>
        <w:suppressAutoHyphens w:val="0"/>
        <w:rPr>
          <w:lang w:val="es-EC"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63"/>
        <w:gridCol w:w="7655"/>
      </w:tblGrid>
      <w:tr w:rsidR="00877614" w:rsidRPr="00877614" w14:paraId="3BDEB193" w14:textId="77777777" w:rsidTr="00877614">
        <w:trPr>
          <w:trHeight w:val="375"/>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2B35E9"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Número: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45F045D"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RN-4</w:t>
            </w:r>
          </w:p>
        </w:tc>
      </w:tr>
      <w:tr w:rsidR="00877614" w:rsidRPr="00877614" w14:paraId="52CC791D" w14:textId="77777777" w:rsidTr="00877614">
        <w:trPr>
          <w:trHeight w:val="326"/>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0585D1C"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Título: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71FC7C4"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Operaciones incompletas en el sistema.</w:t>
            </w:r>
          </w:p>
        </w:tc>
      </w:tr>
      <w:tr w:rsidR="00877614" w:rsidRPr="00877614" w14:paraId="1D56D44A" w14:textId="77777777" w:rsidTr="00877614">
        <w:trPr>
          <w:trHeight w:val="284"/>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8D1C019"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Texto: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4E49A0D"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El sistema no permitirá el cierre de ninguna operación hasta que haya sido terminada satisfactoriamente.</w:t>
            </w:r>
          </w:p>
        </w:tc>
      </w:tr>
      <w:tr w:rsidR="00877614" w:rsidRPr="00877614" w14:paraId="16D3B4D4" w14:textId="77777777" w:rsidTr="00877614">
        <w:trPr>
          <w:trHeight w:val="347"/>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95D0640"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Tipo: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1F6E9FD"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No Funcional-Usabilidad</w:t>
            </w:r>
          </w:p>
        </w:tc>
      </w:tr>
      <w:tr w:rsidR="00877614" w:rsidRPr="00877614" w14:paraId="52E4F882" w14:textId="77777777" w:rsidTr="00877614">
        <w:trPr>
          <w:trHeight w:val="1001"/>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BDC0C9"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Detalles de requisitos y restricciones:</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6E8F4F6" w14:textId="77777777" w:rsidR="00877614" w:rsidRPr="00877614" w:rsidRDefault="00877614" w:rsidP="00877614">
            <w:pPr>
              <w:suppressAutoHyphens w:val="0"/>
              <w:jc w:val="both"/>
              <w:rPr>
                <w:lang w:val="es-EC" w:eastAsia="es-EC"/>
              </w:rPr>
            </w:pPr>
            <w:r w:rsidRPr="00877614">
              <w:rPr>
                <w:rFonts w:ascii="Calibri" w:hAnsi="Calibri" w:cs="Calibri"/>
                <w:color w:val="000000"/>
                <w:lang w:val="es-EC" w:eastAsia="es-EC"/>
              </w:rPr>
              <w:t>El sistema no debe permitir el cierre de una operación hasta que: </w:t>
            </w:r>
          </w:p>
          <w:p w14:paraId="2E8593DE" w14:textId="77777777" w:rsidR="00877614" w:rsidRPr="00877614" w:rsidRDefault="00877614" w:rsidP="00F53248">
            <w:pPr>
              <w:numPr>
                <w:ilvl w:val="0"/>
                <w:numId w:val="62"/>
              </w:numPr>
              <w:suppressAutoHyphens w:val="0"/>
              <w:jc w:val="both"/>
              <w:textAlignment w:val="baseline"/>
              <w:rPr>
                <w:rFonts w:ascii="Calibri" w:hAnsi="Calibri" w:cs="Calibri"/>
                <w:color w:val="000000"/>
                <w:lang w:val="es-EC" w:eastAsia="es-EC"/>
              </w:rPr>
            </w:pPr>
            <w:r w:rsidRPr="00877614">
              <w:rPr>
                <w:rFonts w:ascii="Calibri" w:hAnsi="Calibri" w:cs="Calibri"/>
                <w:color w:val="000000"/>
                <w:lang w:val="es-EC" w:eastAsia="es-EC"/>
              </w:rPr>
              <w:t>Todos sus procesos, subprocesos y tareas relacionadas, hayan sido terminados y cerrados satisfactoriamente.</w:t>
            </w:r>
          </w:p>
        </w:tc>
      </w:tr>
      <w:tr w:rsidR="00877614" w:rsidRPr="00877614" w14:paraId="1057FFF6" w14:textId="77777777" w:rsidTr="00877614">
        <w:trPr>
          <w:trHeight w:val="859"/>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6FAD45"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Fecha de revisión y versión:</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25F20933"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14/12/2021</w:t>
            </w:r>
          </w:p>
          <w:p w14:paraId="781613C6"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Versión 1.0</w:t>
            </w:r>
          </w:p>
        </w:tc>
      </w:tr>
      <w:tr w:rsidR="00877614" w:rsidRPr="00877614" w14:paraId="6972D93D" w14:textId="77777777" w:rsidTr="00877614">
        <w:trPr>
          <w:trHeight w:val="378"/>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29D9E0"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Prioridad:</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C43CE6E"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Media</w:t>
            </w:r>
          </w:p>
        </w:tc>
      </w:tr>
    </w:tbl>
    <w:p w14:paraId="4BDB5498" w14:textId="77777777" w:rsidR="00877614" w:rsidRPr="00877614" w:rsidRDefault="00877614" w:rsidP="00877614">
      <w:pPr>
        <w:suppressAutoHyphens w:val="0"/>
        <w:rPr>
          <w:lang w:val="es-EC"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66"/>
        <w:gridCol w:w="7652"/>
      </w:tblGrid>
      <w:tr w:rsidR="00877614" w:rsidRPr="00877614" w14:paraId="193D980C" w14:textId="77777777" w:rsidTr="4F5AD2BB">
        <w:trPr>
          <w:trHeight w:val="390"/>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BD3CB9F"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6B1F6DC"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RN-5</w:t>
            </w:r>
          </w:p>
        </w:tc>
      </w:tr>
      <w:tr w:rsidR="00877614" w:rsidRPr="00877614" w14:paraId="5EF52347" w14:textId="77777777" w:rsidTr="4F5AD2BB">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4A92335"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AAD7453"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Logo de la empresa “Camioncitos S.A”</w:t>
            </w:r>
          </w:p>
        </w:tc>
      </w:tr>
      <w:tr w:rsidR="00877614" w:rsidRPr="00877614" w14:paraId="7283579E" w14:textId="77777777" w:rsidTr="4F5AD2BB">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652BB8F"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A2C58E8" w14:textId="2729E74E" w:rsidR="00877614" w:rsidRPr="00877614" w:rsidRDefault="77470EA4" w:rsidP="00877614">
            <w:pPr>
              <w:suppressAutoHyphens w:val="0"/>
              <w:rPr>
                <w:lang w:val="es-EC" w:eastAsia="es-EC"/>
              </w:rPr>
            </w:pPr>
            <w:r w:rsidRPr="4F5AD2BB">
              <w:rPr>
                <w:rFonts w:ascii="Calibri" w:hAnsi="Calibri" w:cs="Calibri"/>
                <w:color w:val="000000" w:themeColor="text1"/>
                <w:lang w:val="es-EC" w:eastAsia="es-EC"/>
              </w:rPr>
              <w:t xml:space="preserve">Especificación de las características de la imagen del logo de la </w:t>
            </w:r>
            <w:r w:rsidR="2C166CCD" w:rsidRPr="4F5AD2BB">
              <w:rPr>
                <w:rFonts w:ascii="Calibri" w:hAnsi="Calibri" w:cs="Calibri"/>
                <w:color w:val="000000" w:themeColor="text1"/>
                <w:lang w:val="es-EC" w:eastAsia="es-EC"/>
              </w:rPr>
              <w:t>Camioncitos S.A</w:t>
            </w:r>
            <w:r w:rsidRPr="4F5AD2BB">
              <w:rPr>
                <w:rFonts w:ascii="Calibri" w:hAnsi="Calibri" w:cs="Calibri"/>
                <w:color w:val="000000" w:themeColor="text1"/>
                <w:lang w:val="es-EC" w:eastAsia="es-EC"/>
              </w:rPr>
              <w:t xml:space="preserve"> en el sistema</w:t>
            </w:r>
          </w:p>
        </w:tc>
      </w:tr>
      <w:tr w:rsidR="00877614" w:rsidRPr="00877614" w14:paraId="01BA318C" w14:textId="77777777" w:rsidTr="4F5AD2BB">
        <w:trPr>
          <w:trHeight w:val="450"/>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8C91E4C"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3E7DE2E"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No Funcional – Interfaz Gráfica</w:t>
            </w:r>
          </w:p>
        </w:tc>
      </w:tr>
      <w:tr w:rsidR="00877614" w:rsidRPr="00877614" w14:paraId="32D7501E" w14:textId="77777777" w:rsidTr="4F5AD2BB">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8DD2C75"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2873AC2" w14:textId="77777777" w:rsidR="00877614" w:rsidRPr="00877614" w:rsidRDefault="00877614" w:rsidP="00F53248">
            <w:pPr>
              <w:numPr>
                <w:ilvl w:val="0"/>
                <w:numId w:val="63"/>
              </w:numPr>
              <w:suppressAutoHyphens w:val="0"/>
              <w:spacing w:before="240" w:after="240"/>
              <w:jc w:val="both"/>
              <w:textAlignment w:val="baseline"/>
              <w:rPr>
                <w:rFonts w:ascii="Calibri" w:hAnsi="Calibri" w:cs="Calibri"/>
                <w:color w:val="000000"/>
                <w:lang w:val="es-EC" w:eastAsia="es-EC"/>
              </w:rPr>
            </w:pPr>
            <w:r w:rsidRPr="00877614">
              <w:rPr>
                <w:rFonts w:ascii="Calibri" w:hAnsi="Calibri" w:cs="Calibri"/>
                <w:color w:val="000000"/>
                <w:lang w:val="es-EC" w:eastAsia="es-EC"/>
              </w:rPr>
              <w:t>El sistema integrará el logo de la empresa “Camioncitos S.A” en la interfaz gráfica con un tamaño de 40x40 píxeles.</w:t>
            </w:r>
          </w:p>
          <w:p w14:paraId="6A00D103" w14:textId="77777777" w:rsidR="00877614" w:rsidRPr="00877614" w:rsidRDefault="00877614" w:rsidP="00F53248">
            <w:pPr>
              <w:numPr>
                <w:ilvl w:val="0"/>
                <w:numId w:val="63"/>
              </w:numPr>
              <w:suppressAutoHyphens w:val="0"/>
              <w:spacing w:before="240" w:after="240"/>
              <w:jc w:val="both"/>
              <w:textAlignment w:val="baseline"/>
              <w:rPr>
                <w:rFonts w:ascii="Calibri" w:hAnsi="Calibri" w:cs="Calibri"/>
                <w:color w:val="000000"/>
                <w:lang w:val="es-EC" w:eastAsia="es-EC"/>
              </w:rPr>
            </w:pPr>
            <w:r w:rsidRPr="00877614">
              <w:rPr>
                <w:rFonts w:ascii="Calibri" w:hAnsi="Calibri" w:cs="Calibri"/>
                <w:color w:val="000000"/>
                <w:lang w:val="es-EC" w:eastAsia="es-EC"/>
              </w:rPr>
              <w:t>La imagen llevara un borde de 1 punto color negro.</w:t>
            </w:r>
          </w:p>
          <w:p w14:paraId="25D3D396" w14:textId="77777777" w:rsidR="00877614" w:rsidRPr="00877614" w:rsidRDefault="77470EA4" w:rsidP="00F53248">
            <w:pPr>
              <w:numPr>
                <w:ilvl w:val="0"/>
                <w:numId w:val="63"/>
              </w:numPr>
              <w:suppressAutoHyphens w:val="0"/>
              <w:jc w:val="both"/>
              <w:textAlignment w:val="baseline"/>
              <w:rPr>
                <w:rFonts w:ascii="Calibri" w:hAnsi="Calibri" w:cs="Calibri"/>
                <w:color w:val="000000"/>
                <w:lang w:val="es-EC" w:eastAsia="es-EC"/>
              </w:rPr>
            </w:pPr>
            <w:r w:rsidRPr="4F5AD2BB">
              <w:rPr>
                <w:rFonts w:ascii="Calibri" w:hAnsi="Calibri" w:cs="Calibri"/>
                <w:color w:val="000000" w:themeColor="text1"/>
                <w:lang w:val="es-EC" w:eastAsia="es-EC"/>
              </w:rPr>
              <w:t>La imagen podrá ser modificada únicamente por el equipo de ERS</w:t>
            </w:r>
          </w:p>
        </w:tc>
      </w:tr>
      <w:tr w:rsidR="00877614" w:rsidRPr="00877614" w14:paraId="2E2DD27B" w14:textId="77777777" w:rsidTr="4F5AD2BB">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143A9CF"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C5D2EAD"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14/12/2021</w:t>
            </w:r>
          </w:p>
          <w:p w14:paraId="4E89C098"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Versión 1.0</w:t>
            </w:r>
          </w:p>
        </w:tc>
      </w:tr>
      <w:tr w:rsidR="00877614" w:rsidRPr="00877614" w14:paraId="28F2E5C7" w14:textId="77777777" w:rsidTr="4F5AD2BB">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B694C97"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03CE53A"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Media</w:t>
            </w:r>
          </w:p>
        </w:tc>
      </w:tr>
    </w:tbl>
    <w:p w14:paraId="2916C19D" w14:textId="77777777" w:rsidR="00877614" w:rsidRPr="00877614" w:rsidRDefault="00877614" w:rsidP="00877614">
      <w:pPr>
        <w:suppressAutoHyphens w:val="0"/>
        <w:rPr>
          <w:lang w:val="es-EC"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67"/>
        <w:gridCol w:w="7651"/>
      </w:tblGrid>
      <w:tr w:rsidR="00877614" w:rsidRPr="00877614" w14:paraId="022781CD" w14:textId="77777777" w:rsidTr="4F5AD2BB">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7760BBD"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151A113"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RN-6</w:t>
            </w:r>
          </w:p>
        </w:tc>
      </w:tr>
      <w:tr w:rsidR="00877614" w:rsidRPr="00877614" w14:paraId="2B515C09" w14:textId="77777777" w:rsidTr="4F5AD2BB">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414D697"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2883EF8"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Compatibilidad con Sistemas Operativos</w:t>
            </w:r>
          </w:p>
        </w:tc>
      </w:tr>
      <w:tr w:rsidR="00877614" w:rsidRPr="00877614" w14:paraId="05A68FD8" w14:textId="77777777" w:rsidTr="4F5AD2BB">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DDC0F69"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84AE338"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Se presentan Sistemas operativos que serán compatibles con el sistema.</w:t>
            </w:r>
          </w:p>
        </w:tc>
      </w:tr>
      <w:tr w:rsidR="00877614" w:rsidRPr="00877614" w14:paraId="4D95679A" w14:textId="77777777" w:rsidTr="4F5AD2BB">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1A7F00D"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36C073A"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No Funcional – Usabilidad</w:t>
            </w:r>
          </w:p>
        </w:tc>
      </w:tr>
      <w:tr w:rsidR="00877614" w:rsidRPr="00877614" w14:paraId="48DC57A8" w14:textId="77777777" w:rsidTr="4F5AD2BB">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CE99BE0"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4EC6A65" w14:textId="77777777" w:rsidR="00877614" w:rsidRPr="00877614" w:rsidRDefault="00877614" w:rsidP="00877614">
            <w:pPr>
              <w:suppressAutoHyphens w:val="0"/>
              <w:spacing w:before="240" w:after="240"/>
              <w:jc w:val="both"/>
              <w:rPr>
                <w:lang w:val="es-EC" w:eastAsia="es-EC"/>
              </w:rPr>
            </w:pPr>
            <w:r w:rsidRPr="00877614">
              <w:rPr>
                <w:rFonts w:ascii="Calibri" w:hAnsi="Calibri" w:cs="Calibri"/>
                <w:color w:val="000000"/>
                <w:lang w:val="es-EC" w:eastAsia="es-EC"/>
              </w:rPr>
              <w:t>El sistema será capaz de ejecutarse en diversos sistemas operativos. Eliminando limitaciones en los procesos, los Sistemas operativos compatibles son:</w:t>
            </w:r>
          </w:p>
          <w:p w14:paraId="116A5B61" w14:textId="77777777" w:rsidR="00877614" w:rsidRPr="00877614" w:rsidRDefault="77470EA4" w:rsidP="00F53248">
            <w:pPr>
              <w:numPr>
                <w:ilvl w:val="0"/>
                <w:numId w:val="27"/>
              </w:numPr>
              <w:suppressAutoHyphens w:val="0"/>
              <w:spacing w:before="240" w:after="240"/>
              <w:jc w:val="both"/>
              <w:rPr>
                <w:lang w:val="es-EC" w:eastAsia="es-EC"/>
              </w:rPr>
            </w:pPr>
            <w:r w:rsidRPr="4F5AD2BB">
              <w:rPr>
                <w:rFonts w:ascii="Calibri" w:hAnsi="Calibri" w:cs="Calibri"/>
                <w:color w:val="000000" w:themeColor="text1"/>
                <w:lang w:val="es-EC" w:eastAsia="es-EC"/>
              </w:rPr>
              <w:t>Windows 8</w:t>
            </w:r>
          </w:p>
          <w:p w14:paraId="7EE22413" w14:textId="77777777" w:rsidR="00877614" w:rsidRPr="00877614" w:rsidRDefault="77470EA4" w:rsidP="00F53248">
            <w:pPr>
              <w:numPr>
                <w:ilvl w:val="0"/>
                <w:numId w:val="27"/>
              </w:numPr>
              <w:suppressAutoHyphens w:val="0"/>
              <w:spacing w:before="240" w:after="240"/>
              <w:jc w:val="both"/>
              <w:rPr>
                <w:lang w:val="es-EC" w:eastAsia="es-EC"/>
              </w:rPr>
            </w:pPr>
            <w:r w:rsidRPr="4F5AD2BB">
              <w:rPr>
                <w:rFonts w:ascii="Calibri" w:hAnsi="Calibri" w:cs="Calibri"/>
                <w:color w:val="000000" w:themeColor="text1"/>
                <w:lang w:val="es-EC" w:eastAsia="es-EC"/>
              </w:rPr>
              <w:t>Windows 8.1</w:t>
            </w:r>
          </w:p>
          <w:p w14:paraId="13285DFA" w14:textId="77777777" w:rsidR="00877614" w:rsidRPr="00877614" w:rsidRDefault="77470EA4" w:rsidP="00F53248">
            <w:pPr>
              <w:numPr>
                <w:ilvl w:val="0"/>
                <w:numId w:val="27"/>
              </w:numPr>
              <w:suppressAutoHyphens w:val="0"/>
              <w:spacing w:before="240" w:after="240"/>
              <w:jc w:val="both"/>
              <w:rPr>
                <w:lang w:val="es-EC" w:eastAsia="es-EC"/>
              </w:rPr>
            </w:pPr>
            <w:r w:rsidRPr="4F5AD2BB">
              <w:rPr>
                <w:rFonts w:ascii="Calibri" w:hAnsi="Calibri" w:cs="Calibri"/>
                <w:color w:val="000000" w:themeColor="text1"/>
                <w:lang w:val="es-EC" w:eastAsia="es-EC"/>
              </w:rPr>
              <w:t>Windows 10</w:t>
            </w:r>
          </w:p>
          <w:p w14:paraId="2C05400A" w14:textId="77777777" w:rsidR="00877614" w:rsidRPr="00877614" w:rsidRDefault="00877614" w:rsidP="00877614">
            <w:pPr>
              <w:suppressAutoHyphens w:val="0"/>
              <w:spacing w:before="240" w:after="240"/>
              <w:ind w:left="360"/>
              <w:jc w:val="both"/>
              <w:rPr>
                <w:lang w:val="es-EC" w:eastAsia="es-EC"/>
              </w:rPr>
            </w:pPr>
            <w:r w:rsidRPr="00877614">
              <w:rPr>
                <w:rFonts w:ascii="Arial" w:hAnsi="Arial" w:cs="Arial"/>
                <w:color w:val="000000"/>
                <w:lang w:val="es-EC" w:eastAsia="es-EC"/>
              </w:rPr>
              <w:t>•</w:t>
            </w:r>
            <w:r w:rsidRPr="00877614">
              <w:rPr>
                <w:color w:val="000000"/>
                <w:sz w:val="14"/>
                <w:szCs w:val="14"/>
                <w:lang w:val="es-EC" w:eastAsia="es-EC"/>
              </w:rPr>
              <w:t xml:space="preserve">      </w:t>
            </w:r>
            <w:r w:rsidRPr="00877614">
              <w:rPr>
                <w:rFonts w:ascii="Calibri" w:hAnsi="Calibri" w:cs="Calibri"/>
                <w:color w:val="000000"/>
                <w:lang w:val="es-EC" w:eastAsia="es-EC"/>
              </w:rPr>
              <w:t>Windows 11</w:t>
            </w:r>
          </w:p>
        </w:tc>
      </w:tr>
      <w:tr w:rsidR="00877614" w:rsidRPr="00877614" w14:paraId="653D2E8E" w14:textId="77777777" w:rsidTr="4F5AD2BB">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80ADECF"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4D1E533"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14/12/2021</w:t>
            </w:r>
          </w:p>
          <w:p w14:paraId="0E9BE6B0"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Versión 1.0</w:t>
            </w:r>
          </w:p>
        </w:tc>
      </w:tr>
      <w:tr w:rsidR="00877614" w:rsidRPr="00877614" w14:paraId="6A7390BA" w14:textId="77777777" w:rsidTr="4F5AD2BB">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DB919EA"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3D6352F"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Media</w:t>
            </w:r>
          </w:p>
        </w:tc>
      </w:tr>
    </w:tbl>
    <w:p w14:paraId="74869460" w14:textId="77777777" w:rsidR="00877614" w:rsidRPr="00877614" w:rsidRDefault="00877614" w:rsidP="00877614">
      <w:pPr>
        <w:suppressAutoHyphens w:val="0"/>
        <w:rPr>
          <w:lang w:val="es-EC"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66"/>
        <w:gridCol w:w="7652"/>
      </w:tblGrid>
      <w:tr w:rsidR="00877614" w:rsidRPr="00877614" w14:paraId="038CEAF4" w14:textId="77777777" w:rsidTr="70AE479E">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A7FF0AD"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B348D6C"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RN-7</w:t>
            </w:r>
          </w:p>
        </w:tc>
      </w:tr>
      <w:tr w:rsidR="00877614" w:rsidRPr="00877614" w14:paraId="75E23209" w14:textId="77777777" w:rsidTr="70AE479E">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B5EFD53"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919191B"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Diseño e interfaz.</w:t>
            </w:r>
          </w:p>
        </w:tc>
      </w:tr>
      <w:tr w:rsidR="00877614" w:rsidRPr="00877614" w14:paraId="40A11C8C" w14:textId="77777777" w:rsidTr="70AE479E">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E5A0008"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023458A"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El diseño visual del sistema deberá cumplir la normativa corporativa existente.</w:t>
            </w:r>
          </w:p>
        </w:tc>
      </w:tr>
      <w:tr w:rsidR="00877614" w:rsidRPr="00877614" w14:paraId="696B4EEA" w14:textId="77777777" w:rsidTr="70AE479E">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4FB5581"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7DCCDC2"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No Funcional – de organización. </w:t>
            </w:r>
          </w:p>
        </w:tc>
      </w:tr>
      <w:tr w:rsidR="00877614" w:rsidRPr="00877614" w14:paraId="1017C9EB" w14:textId="77777777" w:rsidTr="70AE479E">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5EF8C51"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31F000B" w14:textId="77777777" w:rsidR="00877614" w:rsidRPr="00877614" w:rsidRDefault="00877614" w:rsidP="00877614">
            <w:pPr>
              <w:suppressAutoHyphens w:val="0"/>
              <w:spacing w:before="240" w:after="240"/>
              <w:jc w:val="both"/>
              <w:rPr>
                <w:lang w:val="es-EC" w:eastAsia="es-EC"/>
              </w:rPr>
            </w:pPr>
            <w:r w:rsidRPr="00877614">
              <w:rPr>
                <w:rFonts w:ascii="Calibri" w:hAnsi="Calibri" w:cs="Calibri"/>
                <w:color w:val="000000"/>
                <w:lang w:val="es-EC" w:eastAsia="es-EC"/>
              </w:rPr>
              <w:t xml:space="preserve">El desarrollo del aplicativo deberá de regirse a la identidad propia de “Camioncitos S.A”, detalles </w:t>
            </w:r>
            <w:proofErr w:type="gramStart"/>
            <w:r w:rsidRPr="00877614">
              <w:rPr>
                <w:rFonts w:ascii="Calibri" w:hAnsi="Calibri" w:cs="Calibri"/>
                <w:color w:val="000000"/>
                <w:lang w:val="es-EC" w:eastAsia="es-EC"/>
              </w:rPr>
              <w:t>a</w:t>
            </w:r>
            <w:proofErr w:type="gramEnd"/>
            <w:r w:rsidRPr="00877614">
              <w:rPr>
                <w:rFonts w:ascii="Calibri" w:hAnsi="Calibri" w:cs="Calibri"/>
                <w:color w:val="000000"/>
                <w:lang w:val="es-EC" w:eastAsia="es-EC"/>
              </w:rPr>
              <w:t xml:space="preserve"> tener en cuenta son:</w:t>
            </w:r>
          </w:p>
          <w:p w14:paraId="5D87B9C6" w14:textId="7C30FC27" w:rsidR="00877614" w:rsidRPr="00877614" w:rsidRDefault="061FAEE7" w:rsidP="00F53248">
            <w:pPr>
              <w:numPr>
                <w:ilvl w:val="0"/>
                <w:numId w:val="64"/>
              </w:numPr>
              <w:suppressAutoHyphens w:val="0"/>
              <w:spacing w:before="240"/>
              <w:jc w:val="both"/>
              <w:textAlignment w:val="baseline"/>
              <w:rPr>
                <w:rFonts w:ascii="Calibri" w:eastAsia="Calibri" w:hAnsi="Calibri" w:cs="Calibri"/>
                <w:color w:val="000000"/>
                <w:lang w:val="es-EC" w:eastAsia="es-EC"/>
              </w:rPr>
            </w:pPr>
            <w:r w:rsidRPr="70AE479E">
              <w:rPr>
                <w:rFonts w:ascii="Calibri" w:hAnsi="Calibri" w:cs="Calibri"/>
                <w:color w:val="000000" w:themeColor="text1"/>
                <w:lang w:val="es-EC" w:eastAsia="es-EC"/>
              </w:rPr>
              <w:t>Colores que representen a “Camioncitos S.A”</w:t>
            </w:r>
            <w:r w:rsidR="1FC7BCE0" w:rsidRPr="70AE479E">
              <w:rPr>
                <w:rFonts w:ascii="Calibri" w:hAnsi="Calibri" w:cs="Calibri"/>
                <w:color w:val="000000" w:themeColor="text1"/>
                <w:lang w:val="es-EC" w:eastAsia="es-EC"/>
              </w:rPr>
              <w:t xml:space="preserve"> (</w:t>
            </w:r>
            <w:r w:rsidR="00B9A8CB" w:rsidRPr="70AE479E">
              <w:rPr>
                <w:rFonts w:ascii="Calibri" w:hAnsi="Calibri" w:cs="Calibri"/>
                <w:color w:val="000000" w:themeColor="text1"/>
                <w:lang w:val="es-EC" w:eastAsia="es-EC"/>
              </w:rPr>
              <w:t>Turquesa - #59DFED &amp; Morado - #583594</w:t>
            </w:r>
            <w:r w:rsidR="1FC7BCE0" w:rsidRPr="70AE479E">
              <w:rPr>
                <w:rFonts w:ascii="Calibri" w:hAnsi="Calibri" w:cs="Calibri"/>
                <w:color w:val="000000" w:themeColor="text1"/>
                <w:lang w:val="es-EC" w:eastAsia="es-EC"/>
              </w:rPr>
              <w:t>)</w:t>
            </w:r>
            <w:r w:rsidRPr="70AE479E">
              <w:rPr>
                <w:rFonts w:ascii="Calibri" w:hAnsi="Calibri" w:cs="Calibri"/>
                <w:color w:val="000000" w:themeColor="text1"/>
                <w:lang w:val="es-EC" w:eastAsia="es-EC"/>
              </w:rPr>
              <w:t>.</w:t>
            </w:r>
          </w:p>
          <w:p w14:paraId="7CE05C53" w14:textId="1FFAAD3D" w:rsidR="00877614" w:rsidRPr="00877614" w:rsidRDefault="061FAEE7" w:rsidP="00F53248">
            <w:pPr>
              <w:numPr>
                <w:ilvl w:val="0"/>
                <w:numId w:val="64"/>
              </w:numPr>
              <w:suppressAutoHyphens w:val="0"/>
              <w:jc w:val="both"/>
              <w:textAlignment w:val="baseline"/>
              <w:rPr>
                <w:rFonts w:ascii="Calibri" w:eastAsia="Calibri" w:hAnsi="Calibri" w:cs="Calibri"/>
                <w:color w:val="000000" w:themeColor="text1"/>
              </w:rPr>
            </w:pPr>
            <w:r w:rsidRPr="70AE479E">
              <w:rPr>
                <w:rFonts w:ascii="Calibri" w:hAnsi="Calibri" w:cs="Calibri"/>
                <w:color w:val="000000" w:themeColor="text1"/>
                <w:lang w:val="es-EC" w:eastAsia="es-EC"/>
              </w:rPr>
              <w:lastRenderedPageBreak/>
              <w:t>Uso de logos referentes a “Camioncitos S.A”.</w:t>
            </w:r>
            <w:r w:rsidR="00877614">
              <w:br/>
            </w:r>
          </w:p>
          <w:p w14:paraId="561B4987" w14:textId="77777777" w:rsidR="00877614" w:rsidRPr="00877614" w:rsidRDefault="00877614" w:rsidP="00F53248">
            <w:pPr>
              <w:numPr>
                <w:ilvl w:val="0"/>
                <w:numId w:val="64"/>
              </w:numPr>
              <w:suppressAutoHyphens w:val="0"/>
              <w:spacing w:after="240"/>
              <w:jc w:val="both"/>
              <w:textAlignment w:val="baseline"/>
              <w:rPr>
                <w:rFonts w:ascii="Calibri" w:hAnsi="Calibri" w:cs="Calibri"/>
                <w:color w:val="000000"/>
                <w:lang w:val="es-EC" w:eastAsia="es-EC"/>
              </w:rPr>
            </w:pPr>
            <w:r w:rsidRPr="00877614">
              <w:rPr>
                <w:rFonts w:ascii="Calibri" w:hAnsi="Calibri" w:cs="Calibri"/>
                <w:color w:val="000000"/>
                <w:lang w:val="es-EC" w:eastAsia="es-EC"/>
              </w:rPr>
              <w:t>Uso del nombre “Camioncitos S.A”.</w:t>
            </w:r>
          </w:p>
          <w:p w14:paraId="187F57B8" w14:textId="77777777" w:rsidR="00877614" w:rsidRPr="00877614" w:rsidRDefault="00877614" w:rsidP="00877614">
            <w:pPr>
              <w:suppressAutoHyphens w:val="0"/>
              <w:rPr>
                <w:lang w:val="es-EC" w:eastAsia="es-EC"/>
              </w:rPr>
            </w:pPr>
          </w:p>
        </w:tc>
      </w:tr>
      <w:tr w:rsidR="00877614" w:rsidRPr="00877614" w14:paraId="42B6C1EA" w14:textId="77777777" w:rsidTr="70AE479E">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0F6AEDE"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E814BFB"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14/12/2021</w:t>
            </w:r>
          </w:p>
          <w:p w14:paraId="33487A57"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Versión 1.0</w:t>
            </w:r>
          </w:p>
        </w:tc>
      </w:tr>
      <w:tr w:rsidR="00877614" w:rsidRPr="00877614" w14:paraId="3A136890" w14:textId="77777777" w:rsidTr="70AE479E">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D9ECF9B"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DB90291"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Media</w:t>
            </w:r>
          </w:p>
        </w:tc>
      </w:tr>
    </w:tbl>
    <w:p w14:paraId="54738AF4" w14:textId="77777777" w:rsidR="00877614" w:rsidRPr="00877614" w:rsidRDefault="00877614" w:rsidP="00877614">
      <w:pPr>
        <w:suppressAutoHyphens w:val="0"/>
        <w:rPr>
          <w:lang w:val="es-EC"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022"/>
        <w:gridCol w:w="7596"/>
      </w:tblGrid>
      <w:tr w:rsidR="00877614" w:rsidRPr="00877614" w14:paraId="5D221B77" w14:textId="77777777" w:rsidTr="00877614">
        <w:trPr>
          <w:trHeight w:val="375"/>
          <w:jc w:val="center"/>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B912BB8"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Número:</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5C8B16A"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RN-8</w:t>
            </w:r>
          </w:p>
        </w:tc>
      </w:tr>
      <w:tr w:rsidR="00877614" w:rsidRPr="00877614" w14:paraId="6BB9360D" w14:textId="77777777" w:rsidTr="00877614">
        <w:trPr>
          <w:trHeight w:val="326"/>
          <w:jc w:val="center"/>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B4A22C0"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Título:</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827E6E3"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Bloqueo de sistema por seguridad</w:t>
            </w:r>
          </w:p>
        </w:tc>
      </w:tr>
      <w:tr w:rsidR="00877614" w:rsidRPr="00877614" w14:paraId="6F75868A" w14:textId="77777777" w:rsidTr="00877614">
        <w:trPr>
          <w:trHeight w:val="2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BE45DAD"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Texto:</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1ACF9BE"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Al identificar ataques de seguridad o brecha del sistema, el mismo no continuará operando hasta ser desbloqueado por un administrador de seguridad.</w:t>
            </w:r>
          </w:p>
        </w:tc>
      </w:tr>
      <w:tr w:rsidR="00877614" w:rsidRPr="00877614" w14:paraId="72711CD6" w14:textId="77777777" w:rsidTr="00877614">
        <w:trPr>
          <w:trHeight w:val="347"/>
          <w:jc w:val="center"/>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4B8D8D"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Tipo:</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739D6F62"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No funcional - Seguridad</w:t>
            </w:r>
          </w:p>
        </w:tc>
      </w:tr>
      <w:tr w:rsidR="00877614" w:rsidRPr="00877614" w14:paraId="6C09BFD5" w14:textId="77777777" w:rsidTr="00877614">
        <w:trPr>
          <w:trHeight w:val="1001"/>
          <w:jc w:val="center"/>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2F905C"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Detalles de requisitos y restricciones:</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7824669F" w14:textId="77777777" w:rsidR="00877614" w:rsidRPr="00877614" w:rsidRDefault="00877614" w:rsidP="00877614">
            <w:pPr>
              <w:suppressAutoHyphens w:val="0"/>
              <w:spacing w:before="240" w:after="240"/>
              <w:ind w:left="-77" w:hanging="360"/>
              <w:jc w:val="both"/>
              <w:rPr>
                <w:lang w:val="es-EC" w:eastAsia="es-EC"/>
              </w:rPr>
            </w:pPr>
            <w:r w:rsidRPr="00877614">
              <w:rPr>
                <w:rFonts w:ascii="Calibri" w:hAnsi="Calibri" w:cs="Calibri"/>
                <w:color w:val="000000"/>
                <w:lang w:val="es-EC" w:eastAsia="es-EC"/>
              </w:rPr>
              <w:t>    El sistema deberá bloquear todo acceso y funcionalidad de este, en caso de detectar una brecha o ataques de seguridad, con el objetivo de mantener segura la información impidiendo acceso a otras personas a dicha información. El sistema entrará en hibernación, suspendiendo todas las actividades que se estaban llevando a cabo, la operatividad del sistema se restaurará únicamente cuando un administrador de seguridad del sistema elimine el bloqueo automático impuesto por el mismo.</w:t>
            </w:r>
          </w:p>
        </w:tc>
      </w:tr>
      <w:tr w:rsidR="00877614" w:rsidRPr="00877614" w14:paraId="4140F8E9" w14:textId="77777777" w:rsidTr="00877614">
        <w:trPr>
          <w:trHeight w:val="859"/>
          <w:jc w:val="center"/>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0FD9CC"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Fecha de revisión y versión:</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B189308"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14/12/2021</w:t>
            </w:r>
          </w:p>
          <w:p w14:paraId="245AC703"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Versión 1.0</w:t>
            </w:r>
          </w:p>
        </w:tc>
      </w:tr>
      <w:tr w:rsidR="00877614" w:rsidRPr="00877614" w14:paraId="01D471AB" w14:textId="77777777" w:rsidTr="00877614">
        <w:trPr>
          <w:trHeight w:val="378"/>
          <w:jc w:val="center"/>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E164E4"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Prioridad:</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CBADD79"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Alta</w:t>
            </w:r>
          </w:p>
        </w:tc>
      </w:tr>
    </w:tbl>
    <w:p w14:paraId="46ABBD8F" w14:textId="77777777" w:rsidR="00877614" w:rsidRPr="00877614" w:rsidRDefault="00877614" w:rsidP="00877614">
      <w:pPr>
        <w:suppressAutoHyphens w:val="0"/>
        <w:rPr>
          <w:lang w:val="es-EC"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877614" w:rsidRPr="00877614" w14:paraId="62410601" w14:textId="77777777" w:rsidTr="00877614">
        <w:trPr>
          <w:trHeight w:val="375"/>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A43BC0"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Número: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FE30A6E"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RN-9</w:t>
            </w:r>
          </w:p>
        </w:tc>
      </w:tr>
      <w:tr w:rsidR="00877614" w:rsidRPr="00877614" w14:paraId="5C32A16A" w14:textId="77777777" w:rsidTr="00877614">
        <w:trPr>
          <w:trHeight w:val="326"/>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EAD095C"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Título: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0BC1DC0"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Base de datos</w:t>
            </w:r>
          </w:p>
        </w:tc>
      </w:tr>
      <w:tr w:rsidR="00877614" w:rsidRPr="00877614" w14:paraId="145301CB" w14:textId="77777777" w:rsidTr="00877614">
        <w:trPr>
          <w:trHeight w:val="284"/>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EF2F19C"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Texto: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C131FEE"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El sistema usará como base de datos MySQL.</w:t>
            </w:r>
          </w:p>
        </w:tc>
      </w:tr>
      <w:tr w:rsidR="00877614" w:rsidRPr="00877614" w14:paraId="20338632" w14:textId="77777777" w:rsidTr="00877614">
        <w:trPr>
          <w:trHeight w:val="347"/>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754C20"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Tipo: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26509908"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No funcional - Rendimiento</w:t>
            </w:r>
          </w:p>
        </w:tc>
      </w:tr>
      <w:tr w:rsidR="00877614" w:rsidRPr="00877614" w14:paraId="29F538FE" w14:textId="77777777" w:rsidTr="00877614">
        <w:trPr>
          <w:trHeight w:val="1001"/>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478604"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Detalles de requisitos y restricciones:</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727DF3E6" w14:textId="77777777" w:rsidR="00877614" w:rsidRPr="00877614" w:rsidRDefault="00877614" w:rsidP="00877614">
            <w:pPr>
              <w:suppressAutoHyphens w:val="0"/>
              <w:jc w:val="both"/>
              <w:rPr>
                <w:lang w:val="es-EC" w:eastAsia="es-EC"/>
              </w:rPr>
            </w:pPr>
            <w:r w:rsidRPr="00877614">
              <w:rPr>
                <w:rFonts w:ascii="Calibri" w:hAnsi="Calibri" w:cs="Calibri"/>
                <w:color w:val="000000"/>
                <w:lang w:val="es-EC" w:eastAsia="es-EC"/>
              </w:rPr>
              <w:t>El sistema hará uso de la base de datos de MySQL para almacenar toda la información del sistema. Se utilizará esta base de datos por las ventajas de velocidad, coste-beneficio y seguridad que brinda respecto a la información almacenada en la misma.</w:t>
            </w:r>
          </w:p>
        </w:tc>
      </w:tr>
      <w:tr w:rsidR="00877614" w:rsidRPr="00877614" w14:paraId="6E00E6C0" w14:textId="77777777" w:rsidTr="00877614">
        <w:trPr>
          <w:trHeight w:val="859"/>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A93CD70"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lastRenderedPageBreak/>
              <w:t>Fecha de revisión y versión:</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2CE7D33E"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14/12/2020</w:t>
            </w:r>
          </w:p>
          <w:p w14:paraId="3E8E84B8"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Versión 1.0</w:t>
            </w:r>
          </w:p>
        </w:tc>
      </w:tr>
      <w:tr w:rsidR="00877614" w:rsidRPr="00877614" w14:paraId="4F269850" w14:textId="77777777" w:rsidTr="00877614">
        <w:trPr>
          <w:trHeight w:val="378"/>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CD5EB4"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Prioridad:</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71B392E1"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Alta</w:t>
            </w:r>
          </w:p>
        </w:tc>
      </w:tr>
    </w:tbl>
    <w:p w14:paraId="06BBA33E" w14:textId="77777777" w:rsidR="00877614" w:rsidRPr="00877614" w:rsidRDefault="00877614" w:rsidP="00877614">
      <w:pPr>
        <w:suppressAutoHyphens w:val="0"/>
        <w:rPr>
          <w:lang w:val="es-EC"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002"/>
        <w:gridCol w:w="7616"/>
      </w:tblGrid>
      <w:tr w:rsidR="00877614" w:rsidRPr="00877614" w14:paraId="282874A7" w14:textId="77777777" w:rsidTr="00877614">
        <w:trPr>
          <w:trHeight w:val="375"/>
          <w:jc w:val="center"/>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9B3F48"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Número:</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8E165BC"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RN-10</w:t>
            </w:r>
          </w:p>
        </w:tc>
      </w:tr>
      <w:tr w:rsidR="00877614" w:rsidRPr="00877614" w14:paraId="72B6B15F" w14:textId="77777777" w:rsidTr="00877614">
        <w:trPr>
          <w:trHeight w:val="326"/>
          <w:jc w:val="center"/>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AA8A0A0"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Título:</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937C80D"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Respaldos de información</w:t>
            </w:r>
          </w:p>
        </w:tc>
      </w:tr>
      <w:tr w:rsidR="00877614" w:rsidRPr="00877614" w14:paraId="6EEEF4C5" w14:textId="77777777" w:rsidTr="00877614">
        <w:trPr>
          <w:trHeight w:val="2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928243"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Texto:</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2702E551"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Toda la información debe respaldarse cada 24 horas. Los respaldos deben ser almacenados en una localidad segura ubicada en un edificio distinto al que reside el sistema.</w:t>
            </w:r>
          </w:p>
        </w:tc>
      </w:tr>
      <w:tr w:rsidR="00877614" w:rsidRPr="00877614" w14:paraId="777FBD02" w14:textId="77777777" w:rsidTr="00877614">
        <w:trPr>
          <w:trHeight w:val="347"/>
          <w:jc w:val="center"/>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69C6ADC"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Tipo:</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4E729D8" w14:textId="77777777" w:rsidR="00877614" w:rsidRPr="00877614" w:rsidRDefault="00877614" w:rsidP="00877614">
            <w:pPr>
              <w:suppressAutoHyphens w:val="0"/>
              <w:rPr>
                <w:lang w:val="es-EC" w:eastAsia="es-EC"/>
              </w:rPr>
            </w:pPr>
            <w:r w:rsidRPr="00877614">
              <w:rPr>
                <w:rFonts w:ascii="Calibri" w:hAnsi="Calibri" w:cs="Calibri"/>
                <w:color w:val="000000"/>
                <w:lang w:val="es-EC" w:eastAsia="es-EC"/>
              </w:rPr>
              <w:t>No funcional - Seguridad</w:t>
            </w:r>
          </w:p>
        </w:tc>
      </w:tr>
      <w:tr w:rsidR="00877614" w:rsidRPr="00877614" w14:paraId="5F34709A" w14:textId="77777777" w:rsidTr="00877614">
        <w:trPr>
          <w:trHeight w:val="1001"/>
          <w:jc w:val="center"/>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B91B679"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Detalles de requisitos y restricciones:</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D9ACF87" w14:textId="77777777" w:rsidR="00877614" w:rsidRPr="00877614" w:rsidRDefault="00877614" w:rsidP="00877614">
            <w:pPr>
              <w:suppressAutoHyphens w:val="0"/>
              <w:jc w:val="both"/>
              <w:rPr>
                <w:lang w:val="es-EC" w:eastAsia="es-EC"/>
              </w:rPr>
            </w:pPr>
            <w:r w:rsidRPr="00877614">
              <w:rPr>
                <w:rFonts w:ascii="Calibri" w:hAnsi="Calibri" w:cs="Calibri"/>
                <w:color w:val="000000"/>
                <w:lang w:val="es-EC" w:eastAsia="es-EC"/>
              </w:rPr>
              <w:t>El sistema deberá generar un reporte de información registrada que será respaldada cada 24 horas en una base de almacenamiento de datos fuera del edificio en el que reside el sistema, esto para evitar la pérdida o corrupción de la información existente en el sistema, y en caso de pérdida de esta información, poder restaurarla de manera rápida y sencilla con los respaldos creados automáticamente por el sistema.</w:t>
            </w:r>
          </w:p>
        </w:tc>
      </w:tr>
      <w:tr w:rsidR="00877614" w:rsidRPr="00877614" w14:paraId="3ADFF6DF" w14:textId="77777777" w:rsidTr="00877614">
        <w:trPr>
          <w:trHeight w:val="859"/>
          <w:jc w:val="center"/>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466000"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Fecha de revisión y versión:</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2C852C0"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14/12/2021</w:t>
            </w:r>
          </w:p>
          <w:p w14:paraId="752AF27B"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Versión 1.0</w:t>
            </w:r>
          </w:p>
        </w:tc>
      </w:tr>
      <w:tr w:rsidR="00877614" w:rsidRPr="00877614" w14:paraId="1964FF4B" w14:textId="77777777" w:rsidTr="00877614">
        <w:trPr>
          <w:trHeight w:val="378"/>
          <w:jc w:val="center"/>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7DA1C5F" w14:textId="77777777" w:rsidR="00877614" w:rsidRPr="00877614" w:rsidRDefault="00877614" w:rsidP="00877614">
            <w:pPr>
              <w:suppressAutoHyphens w:val="0"/>
              <w:rPr>
                <w:lang w:val="es-EC" w:eastAsia="es-EC"/>
              </w:rPr>
            </w:pPr>
            <w:r w:rsidRPr="00877614">
              <w:rPr>
                <w:rFonts w:ascii="Calibri" w:hAnsi="Calibri" w:cs="Calibri"/>
                <w:i/>
                <w:iCs/>
                <w:color w:val="000000"/>
                <w:lang w:val="es-EC" w:eastAsia="es-EC"/>
              </w:rPr>
              <w:t>Prioridad:</w:t>
            </w:r>
          </w:p>
        </w:tc>
        <w:tc>
          <w:tcPr>
            <w:tcW w:w="0" w:type="auto"/>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608F968" w14:textId="77777777" w:rsidR="00877614" w:rsidRPr="00877614" w:rsidRDefault="00877614" w:rsidP="00877614">
            <w:pPr>
              <w:suppressAutoHyphens w:val="0"/>
              <w:rPr>
                <w:lang w:val="es-EC" w:eastAsia="es-EC"/>
              </w:rPr>
            </w:pPr>
            <w:r w:rsidRPr="00877614">
              <w:rPr>
                <w:rFonts w:ascii="Calibri" w:hAnsi="Calibri" w:cs="Calibri"/>
                <w:b/>
                <w:bCs/>
                <w:i/>
                <w:iCs/>
                <w:color w:val="000000"/>
                <w:lang w:val="es-EC" w:eastAsia="es-EC"/>
              </w:rPr>
              <w:t>Alta</w:t>
            </w:r>
          </w:p>
        </w:tc>
      </w:tr>
    </w:tbl>
    <w:p w14:paraId="464FCBC1" w14:textId="77777777" w:rsidR="00E81DCD" w:rsidRPr="00E81DCD" w:rsidRDefault="00E81DCD" w:rsidP="00E81DCD"/>
    <w:p w14:paraId="0773FB83" w14:textId="43D4C767" w:rsidR="571C7E03" w:rsidRDefault="571C7E03" w:rsidP="571C7E03"/>
    <w:p w14:paraId="5C8C6B09" w14:textId="77777777" w:rsidR="00837034" w:rsidRDefault="00837034" w:rsidP="00837034">
      <w:pPr>
        <w:ind w:left="720"/>
        <w:jc w:val="both"/>
        <w:rPr>
          <w:rFonts w:ascii="Calibri" w:hAnsi="Calibri" w:cs="Book Antiqua"/>
          <w:i/>
          <w:color w:val="0000FF"/>
        </w:rPr>
      </w:pPr>
    </w:p>
    <w:p w14:paraId="5B4E724F" w14:textId="77777777" w:rsidR="00A2466D" w:rsidRPr="00A2466D" w:rsidRDefault="022A0C46" w:rsidP="00F53248">
      <w:pPr>
        <w:pStyle w:val="Ttulo3"/>
        <w:numPr>
          <w:ilvl w:val="2"/>
          <w:numId w:val="24"/>
        </w:numPr>
        <w:ind w:left="1843"/>
        <w:rPr>
          <w:rFonts w:ascii="Calibri" w:hAnsi="Calibri" w:cs="Calibri"/>
          <w:sz w:val="24"/>
          <w:szCs w:val="24"/>
        </w:rPr>
      </w:pPr>
      <w:bookmarkStart w:id="54" w:name="_Toc453064077"/>
      <w:bookmarkStart w:id="55" w:name="_Toc2037785654"/>
      <w:bookmarkStart w:id="56" w:name="_Toc106448035"/>
      <w:r w:rsidRPr="5B15FE54">
        <w:rPr>
          <w:rFonts w:ascii="Calibri" w:hAnsi="Calibri" w:cs="Calibri"/>
          <w:sz w:val="24"/>
          <w:szCs w:val="24"/>
        </w:rPr>
        <w:t>Tamaño y rendimiento</w:t>
      </w:r>
      <w:bookmarkEnd w:id="54"/>
      <w:bookmarkEnd w:id="55"/>
      <w:bookmarkEnd w:id="56"/>
    </w:p>
    <w:p w14:paraId="06A67261" w14:textId="77777777" w:rsidR="00A2466D" w:rsidRPr="00A2466D" w:rsidRDefault="00A2466D" w:rsidP="00837034">
      <w:pPr>
        <w:ind w:left="1134"/>
        <w:jc w:val="both"/>
        <w:rPr>
          <w:rFonts w:ascii="Calibri" w:hAnsi="Calibri" w:cs="Book Antiqua"/>
          <w:i/>
          <w:color w:val="0000FF"/>
        </w:rPr>
      </w:pPr>
      <w:r>
        <w:rPr>
          <w:rFonts w:ascii="Calibri" w:hAnsi="Calibri" w:cs="Book Antiqua"/>
          <w:i/>
          <w:color w:val="0000FF"/>
        </w:rPr>
        <w:t>&lt;</w:t>
      </w:r>
      <w:r w:rsidRPr="00A2466D">
        <w:rPr>
          <w:rFonts w:ascii="Calibri" w:hAnsi="Calibri" w:cs="Book Antiqua"/>
          <w:i/>
          <w:color w:val="0000FF"/>
        </w:rPr>
        <w:t>En esta sección se describen las características volumétricas de definición arquitectónica y de respuesta del sistema. La información presentada puede incluir: El número de elementos clave que el sistema tendrá que manejar, Las medidas de rendimiento clave del sistema, como el tiempo de respuesta medio para sucesos clave; índices de rendimiento medio, máximo y mínimo, etc. utilización de memoria, disco duro, etc.</w:t>
      </w:r>
      <w:r>
        <w:rPr>
          <w:rFonts w:ascii="Calibri" w:hAnsi="Calibri" w:cs="Book Antiqua"/>
          <w:i/>
          <w:color w:val="0000FF"/>
        </w:rPr>
        <w:t>&gt;</w:t>
      </w:r>
    </w:p>
    <w:p w14:paraId="2C7FB160" w14:textId="77777777" w:rsidR="00A2466D" w:rsidRPr="00A2466D" w:rsidRDefault="022A0C46" w:rsidP="00F53248">
      <w:pPr>
        <w:pStyle w:val="Ttulo3"/>
        <w:numPr>
          <w:ilvl w:val="2"/>
          <w:numId w:val="24"/>
        </w:numPr>
        <w:ind w:left="1843"/>
        <w:rPr>
          <w:rFonts w:ascii="Calibri" w:hAnsi="Calibri" w:cs="Calibri"/>
          <w:sz w:val="24"/>
          <w:szCs w:val="24"/>
        </w:rPr>
      </w:pPr>
      <w:bookmarkStart w:id="57" w:name="_Toc453064078"/>
      <w:bookmarkStart w:id="58" w:name="_Toc1961752554"/>
      <w:bookmarkStart w:id="59" w:name="_Toc106448036"/>
      <w:r w:rsidRPr="5B15FE54">
        <w:rPr>
          <w:rFonts w:ascii="Calibri" w:hAnsi="Calibri" w:cs="Calibri"/>
          <w:sz w:val="24"/>
          <w:szCs w:val="24"/>
        </w:rPr>
        <w:t>Calidad</w:t>
      </w:r>
      <w:bookmarkEnd w:id="57"/>
      <w:bookmarkEnd w:id="58"/>
      <w:bookmarkEnd w:id="59"/>
    </w:p>
    <w:p w14:paraId="5F3BB2D6" w14:textId="77777777" w:rsidR="00A2466D" w:rsidRPr="00A2466D" w:rsidRDefault="00A2466D" w:rsidP="00837034">
      <w:pPr>
        <w:ind w:left="1134"/>
        <w:jc w:val="both"/>
        <w:rPr>
          <w:rFonts w:ascii="Calibri" w:hAnsi="Calibri" w:cs="Book Antiqua"/>
          <w:i/>
          <w:color w:val="0000FF"/>
        </w:rPr>
      </w:pPr>
      <w:r>
        <w:rPr>
          <w:rFonts w:ascii="Calibri" w:hAnsi="Calibri" w:cs="Book Antiqua"/>
          <w:i/>
          <w:color w:val="0000FF"/>
        </w:rPr>
        <w:t>&lt;</w:t>
      </w:r>
      <w:r w:rsidRPr="00A2466D">
        <w:rPr>
          <w:rFonts w:ascii="Calibri" w:hAnsi="Calibri" w:cs="Book Antiqua"/>
          <w:i/>
          <w:color w:val="0000FF"/>
        </w:rPr>
        <w:t>Contiene las dimensiones de calidad clave del sistema que forma la arquitectura. La información presentada puede incluir: Requisitos de rendimiento operativo, como tiempo medio entre anomalías (MTBF), Destinos de calidad, como "tiempo de inactividad no planificado", Destinos ampliables, como "el software se podrá actualizar mientras en sistema se esté ejecutando". Destinos con portabilidad, como plataformas de hardware, sistemas operativos, lenguajes.</w:t>
      </w:r>
      <w:r>
        <w:rPr>
          <w:rFonts w:ascii="Calibri" w:hAnsi="Calibri" w:cs="Book Antiqua"/>
          <w:i/>
          <w:color w:val="0000FF"/>
        </w:rPr>
        <w:t>&gt;</w:t>
      </w:r>
    </w:p>
    <w:p w14:paraId="69668557" w14:textId="77777777" w:rsidR="00A2466D" w:rsidRPr="00A2466D" w:rsidRDefault="022A0C46" w:rsidP="00F53248">
      <w:pPr>
        <w:pStyle w:val="Ttulo3"/>
        <w:numPr>
          <w:ilvl w:val="2"/>
          <w:numId w:val="24"/>
        </w:numPr>
        <w:ind w:left="1843"/>
        <w:rPr>
          <w:rFonts w:ascii="Calibri" w:hAnsi="Calibri" w:cs="Calibri"/>
          <w:sz w:val="24"/>
          <w:szCs w:val="24"/>
        </w:rPr>
      </w:pPr>
      <w:bookmarkStart w:id="60" w:name="_Toc453064079"/>
      <w:bookmarkStart w:id="61" w:name="_Toc485898051"/>
      <w:bookmarkStart w:id="62" w:name="_Toc106448037"/>
      <w:r w:rsidRPr="5B15FE54">
        <w:rPr>
          <w:rFonts w:ascii="Calibri" w:hAnsi="Calibri" w:cs="Calibri"/>
          <w:sz w:val="24"/>
          <w:szCs w:val="24"/>
        </w:rPr>
        <w:lastRenderedPageBreak/>
        <w:t>Otros</w:t>
      </w:r>
      <w:bookmarkEnd w:id="60"/>
      <w:bookmarkEnd w:id="61"/>
      <w:bookmarkEnd w:id="62"/>
    </w:p>
    <w:p w14:paraId="1F432291" w14:textId="77777777" w:rsidR="00A2466D" w:rsidRPr="00A2466D" w:rsidRDefault="00A2466D" w:rsidP="00837034">
      <w:pPr>
        <w:ind w:left="1134"/>
        <w:jc w:val="both"/>
        <w:rPr>
          <w:rFonts w:ascii="Calibri" w:hAnsi="Calibri" w:cs="Book Antiqua"/>
          <w:i/>
          <w:color w:val="0000FF"/>
        </w:rPr>
      </w:pPr>
      <w:r>
        <w:rPr>
          <w:rFonts w:ascii="Calibri" w:hAnsi="Calibri" w:cs="Book Antiqua"/>
          <w:i/>
          <w:color w:val="0000FF"/>
        </w:rPr>
        <w:t>&lt;</w:t>
      </w:r>
      <w:r w:rsidRPr="00A2466D">
        <w:rPr>
          <w:rFonts w:ascii="Calibri" w:hAnsi="Calibri" w:cs="Book Antiqua"/>
          <w:i/>
          <w:color w:val="0000FF"/>
        </w:rPr>
        <w:t>Describe como la arquitectura da soporte a cualquier otro requisito no funcional que exista.</w:t>
      </w:r>
      <w:r>
        <w:rPr>
          <w:rFonts w:ascii="Calibri" w:hAnsi="Calibri" w:cs="Book Antiqua"/>
          <w:i/>
          <w:color w:val="0000FF"/>
        </w:rPr>
        <w:t>&gt;</w:t>
      </w:r>
    </w:p>
    <w:p w14:paraId="3382A365" w14:textId="77777777" w:rsidR="00C67250" w:rsidRDefault="00C67250" w:rsidP="00C67250">
      <w:pPr>
        <w:ind w:left="426"/>
        <w:jc w:val="both"/>
        <w:rPr>
          <w:rFonts w:ascii="Calibri" w:hAnsi="Calibri" w:cs="Book Antiqua"/>
          <w:i/>
          <w:color w:val="595959"/>
        </w:rPr>
      </w:pPr>
    </w:p>
    <w:p w14:paraId="127B099B" w14:textId="77777777" w:rsidR="00C67250" w:rsidRDefault="13175629" w:rsidP="00F53248">
      <w:pPr>
        <w:pStyle w:val="Ttulo1"/>
        <w:numPr>
          <w:ilvl w:val="0"/>
          <w:numId w:val="24"/>
        </w:numPr>
        <w:tabs>
          <w:tab w:val="num" w:pos="360"/>
        </w:tabs>
        <w:spacing w:before="0" w:after="0"/>
        <w:rPr>
          <w:rFonts w:ascii="Calibri" w:hAnsi="Calibri" w:cs="Book Antiqua"/>
          <w:sz w:val="28"/>
          <w:szCs w:val="28"/>
        </w:rPr>
      </w:pPr>
      <w:bookmarkStart w:id="63" w:name="_Toc391994523"/>
      <w:bookmarkStart w:id="64" w:name="_Toc106448038"/>
      <w:bookmarkStart w:id="65" w:name="_Toc1735053001"/>
      <w:r w:rsidRPr="5B15FE54">
        <w:rPr>
          <w:rFonts w:ascii="Calibri" w:hAnsi="Calibri" w:cs="Book Antiqua"/>
          <w:sz w:val="28"/>
          <w:szCs w:val="28"/>
        </w:rPr>
        <w:t>Arquitectura del Producto/Sistema</w:t>
      </w:r>
      <w:bookmarkEnd w:id="63"/>
      <w:bookmarkEnd w:id="64"/>
      <w:r w:rsidRPr="5B15FE54">
        <w:rPr>
          <w:rFonts w:ascii="Calibri" w:hAnsi="Calibri" w:cs="Book Antiqua"/>
          <w:sz w:val="28"/>
          <w:szCs w:val="28"/>
        </w:rPr>
        <w:t xml:space="preserve"> </w:t>
      </w:r>
      <w:bookmarkEnd w:id="65"/>
    </w:p>
    <w:p w14:paraId="6C5017AF" w14:textId="77777777" w:rsidR="00A3332F" w:rsidRDefault="12B7AC09" w:rsidP="00F53248">
      <w:pPr>
        <w:pStyle w:val="Ttulo2"/>
        <w:numPr>
          <w:ilvl w:val="1"/>
          <w:numId w:val="24"/>
        </w:numPr>
        <w:ind w:left="1418"/>
        <w:rPr>
          <w:rFonts w:ascii="Calibri" w:hAnsi="Calibri" w:cs="Book Antiqua"/>
          <w:i w:val="0"/>
          <w:iCs w:val="0"/>
          <w:sz w:val="24"/>
          <w:szCs w:val="24"/>
        </w:rPr>
      </w:pPr>
      <w:bookmarkStart w:id="66" w:name="_Toc106448039"/>
      <w:bookmarkStart w:id="67" w:name="_Toc2084368612"/>
      <w:r w:rsidRPr="5B15FE54">
        <w:rPr>
          <w:rFonts w:ascii="Calibri" w:hAnsi="Calibri" w:cs="Book Antiqua"/>
          <w:i w:val="0"/>
          <w:iCs w:val="0"/>
          <w:sz w:val="24"/>
          <w:szCs w:val="24"/>
        </w:rPr>
        <w:t>Vista de Casos de Uso</w:t>
      </w:r>
      <w:bookmarkEnd w:id="66"/>
      <w:r w:rsidRPr="5B15FE54">
        <w:rPr>
          <w:rFonts w:ascii="Calibri" w:hAnsi="Calibri" w:cs="Book Antiqua"/>
          <w:i w:val="0"/>
          <w:iCs w:val="0"/>
          <w:sz w:val="24"/>
          <w:szCs w:val="24"/>
        </w:rPr>
        <w:t xml:space="preserve"> </w:t>
      </w:r>
      <w:bookmarkEnd w:id="67"/>
    </w:p>
    <w:p w14:paraId="50895670" w14:textId="3AFFD2F5" w:rsidR="00F305B8" w:rsidRDefault="18155452" w:rsidP="00F53248">
      <w:pPr>
        <w:pStyle w:val="Ttulo3"/>
        <w:numPr>
          <w:ilvl w:val="2"/>
          <w:numId w:val="24"/>
        </w:numPr>
        <w:ind w:left="1843"/>
        <w:rPr>
          <w:rFonts w:ascii="Calibri" w:hAnsi="Calibri" w:cs="Calibri"/>
          <w:sz w:val="24"/>
          <w:szCs w:val="24"/>
        </w:rPr>
      </w:pPr>
      <w:bookmarkStart w:id="68" w:name="_Toc1739314900"/>
      <w:bookmarkStart w:id="69" w:name="_Toc106448040"/>
      <w:r w:rsidRPr="5B15FE54">
        <w:rPr>
          <w:rFonts w:ascii="Calibri" w:hAnsi="Calibri" w:cs="Calibri"/>
          <w:sz w:val="24"/>
          <w:szCs w:val="24"/>
        </w:rPr>
        <w:t>Actores</w:t>
      </w:r>
      <w:bookmarkEnd w:id="68"/>
      <w:bookmarkEnd w:id="69"/>
    </w:p>
    <w:p w14:paraId="727031B6" w14:textId="578E4F8A" w:rsidR="4F5AD2BB" w:rsidRDefault="4F5AD2BB" w:rsidP="4F5AD2BB"/>
    <w:tbl>
      <w:tblPr>
        <w:tblW w:w="0" w:type="auto"/>
        <w:jc w:val="center"/>
        <w:tblCellMar>
          <w:left w:w="0" w:type="dxa"/>
          <w:right w:w="0" w:type="dxa"/>
        </w:tblCellMar>
        <w:tblLook w:val="0600" w:firstRow="0" w:lastRow="0" w:firstColumn="0" w:lastColumn="0" w:noHBand="1" w:noVBand="1"/>
      </w:tblPr>
      <w:tblGrid>
        <w:gridCol w:w="2051"/>
        <w:gridCol w:w="5230"/>
      </w:tblGrid>
      <w:tr w:rsidR="00EE09D3" w:rsidRPr="00EE09D3" w14:paraId="58520D33" w14:textId="77777777" w:rsidTr="4F5AD2BB">
        <w:trPr>
          <w:trHeight w:val="299"/>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38E8C9FB" w14:textId="77777777" w:rsidR="00EE09D3" w:rsidRPr="00EE09D3" w:rsidRDefault="00EE09D3" w:rsidP="00AA7836">
            <w:pPr>
              <w:keepLines/>
              <w:widowControl w:val="0"/>
              <w:contextualSpacing/>
              <w:rPr>
                <w:rFonts w:ascii="Calibri" w:hAnsi="Calibri" w:cs="Calibri"/>
                <w:i/>
                <w:iCs/>
                <w:lang w:val="en-US"/>
              </w:rPr>
            </w:pPr>
            <w:proofErr w:type="spellStart"/>
            <w:r w:rsidRPr="00EE09D3">
              <w:rPr>
                <w:rFonts w:ascii="Calibri" w:hAnsi="Calibri" w:cs="Calibri"/>
                <w:i/>
                <w:iCs/>
                <w:lang w:val="en-US"/>
              </w:rPr>
              <w:t>Número</w:t>
            </w:r>
            <w:proofErr w:type="spellEnd"/>
            <w:r w:rsidRPr="00EE09D3">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61E55AD" w14:textId="77777777" w:rsidR="00EE09D3" w:rsidRPr="00EE09D3" w:rsidRDefault="00EE09D3" w:rsidP="00AA7836">
            <w:pPr>
              <w:keepLines/>
              <w:widowControl w:val="0"/>
              <w:spacing w:after="160"/>
              <w:contextualSpacing/>
              <w:rPr>
                <w:i/>
              </w:rPr>
            </w:pPr>
            <w:r w:rsidRPr="00EE09D3">
              <w:rPr>
                <w:b/>
                <w:bCs/>
                <w:i/>
                <w:iCs/>
              </w:rPr>
              <w:t>ACT-1</w:t>
            </w:r>
          </w:p>
        </w:tc>
      </w:tr>
      <w:tr w:rsidR="00EE09D3" w:rsidRPr="00EE09D3" w14:paraId="7E353B56" w14:textId="77777777" w:rsidTr="4F5AD2BB">
        <w:trPr>
          <w:trHeight w:val="25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310CB77A" w14:textId="77777777" w:rsidR="00EE09D3" w:rsidRPr="00EE09D3" w:rsidRDefault="00EE09D3" w:rsidP="00EE09D3">
            <w:pPr>
              <w:keepLines/>
              <w:widowControl w:val="0"/>
              <w:contextualSpacing/>
              <w:rPr>
                <w:rFonts w:ascii="Calibri" w:hAnsi="Calibri" w:cs="Calibri"/>
                <w:i/>
                <w:iCs/>
                <w:lang w:val="en-US"/>
              </w:rPr>
            </w:pPr>
            <w:r w:rsidRPr="00EE09D3">
              <w:rPr>
                <w:rFonts w:ascii="Calibri" w:hAnsi="Calibri" w:cs="Calibri"/>
                <w:i/>
                <w:iCs/>
                <w:lang w:val="en-US"/>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2619258" w14:textId="77777777" w:rsidR="00EE09D3" w:rsidRPr="00EE09D3" w:rsidRDefault="47E065E8" w:rsidP="4F5AD2BB">
            <w:pPr>
              <w:pStyle w:val="NormalWeb"/>
              <w:spacing w:before="0" w:beforeAutospacing="0" w:after="0" w:afterAutospacing="0"/>
              <w:textAlignment w:val="top"/>
              <w:rPr>
                <w:rFonts w:ascii="Calibri" w:hAnsi="Calibri" w:cs="Calibri"/>
                <w:lang w:val="es-EC"/>
              </w:rPr>
            </w:pPr>
            <w:r w:rsidRPr="4F5AD2BB">
              <w:rPr>
                <w:rFonts w:ascii="Calibri" w:hAnsi="Calibri" w:cs="Calibri"/>
                <w:kern w:val="24"/>
                <w:lang w:val="es-EC"/>
              </w:rPr>
              <w:t xml:space="preserve">Secretaria </w:t>
            </w:r>
          </w:p>
        </w:tc>
      </w:tr>
      <w:tr w:rsidR="00EE09D3" w:rsidRPr="00EE09D3" w14:paraId="56316BA3" w14:textId="77777777" w:rsidTr="4F5AD2BB">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63A3DD0" w14:textId="77777777" w:rsidR="00EE09D3" w:rsidRPr="00EE09D3" w:rsidRDefault="00EE09D3" w:rsidP="00EE09D3">
            <w:pPr>
              <w:keepLines/>
              <w:widowControl w:val="0"/>
              <w:contextualSpacing/>
              <w:rPr>
                <w:rFonts w:ascii="Calibri" w:hAnsi="Calibri" w:cs="Calibri"/>
                <w:i/>
                <w:iCs/>
                <w:lang w:val="en-US"/>
              </w:rPr>
            </w:pPr>
            <w:proofErr w:type="spellStart"/>
            <w:r w:rsidRPr="00EE09D3">
              <w:rPr>
                <w:rFonts w:ascii="Calibri" w:hAnsi="Calibri" w:cs="Calibri"/>
                <w:i/>
                <w:iCs/>
                <w:lang w:val="en-US"/>
              </w:rPr>
              <w:t>Descripción</w:t>
            </w:r>
            <w:proofErr w:type="spellEnd"/>
            <w:r w:rsidRPr="00EE09D3">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3C73E86" w14:textId="200A9085" w:rsidR="00EE09D3" w:rsidRPr="00EE09D3" w:rsidRDefault="644A230D" w:rsidP="4F5AD2BB">
            <w:pPr>
              <w:pStyle w:val="NormalWeb"/>
              <w:spacing w:before="0" w:beforeAutospacing="0" w:after="0" w:afterAutospacing="0"/>
              <w:jc w:val="both"/>
              <w:rPr>
                <w:rFonts w:ascii="Calibri" w:hAnsi="Calibri" w:cs="Calibri"/>
                <w:lang w:val="es-EC"/>
              </w:rPr>
            </w:pPr>
            <w:r w:rsidRPr="4F5AD2BB">
              <w:rPr>
                <w:rFonts w:ascii="Calibri" w:hAnsi="Calibri" w:cs="Calibri"/>
                <w:kern w:val="24"/>
                <w:lang w:val="es-EC"/>
              </w:rPr>
              <w:t xml:space="preserve">Persona </w:t>
            </w:r>
            <w:r w:rsidR="6EAE792B" w:rsidRPr="4F5AD2BB">
              <w:rPr>
                <w:rFonts w:ascii="Calibri" w:hAnsi="Calibri" w:cs="Calibri"/>
                <w:kern w:val="24"/>
                <w:lang w:val="es-EC"/>
              </w:rPr>
              <w:t>que ejerce de asistente al área de dirección o administrativo de la empresa “Camioncitos S.A”.</w:t>
            </w:r>
          </w:p>
        </w:tc>
      </w:tr>
      <w:tr w:rsidR="00EE09D3" w:rsidRPr="00EE09D3" w14:paraId="4F4E18E8" w14:textId="77777777" w:rsidTr="4F5AD2BB">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48EC192" w14:textId="77777777" w:rsidR="00EE09D3" w:rsidRPr="00EE09D3" w:rsidRDefault="00EE09D3" w:rsidP="00EE09D3">
            <w:pPr>
              <w:keepLines/>
              <w:widowControl w:val="0"/>
              <w:contextualSpacing/>
              <w:rPr>
                <w:rFonts w:ascii="Calibri" w:hAnsi="Calibri" w:cs="Calibri"/>
                <w:i/>
                <w:iCs/>
                <w:lang w:val="en-US"/>
              </w:rPr>
            </w:pPr>
            <w:proofErr w:type="spellStart"/>
            <w:r w:rsidRPr="00EE09D3">
              <w:rPr>
                <w:rFonts w:ascii="Calibri" w:hAnsi="Calibri" w:cs="Calibri"/>
                <w:i/>
                <w:iCs/>
                <w:lang w:val="en-US"/>
              </w:rPr>
              <w:t>Responabilidades</w:t>
            </w:r>
            <w:proofErr w:type="spellEnd"/>
            <w:r w:rsidRPr="00EE09D3">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9167C86" w14:textId="0EB46808" w:rsidR="00EE09D3" w:rsidRPr="00EE09D3" w:rsidRDefault="240FEC2A" w:rsidP="4F5AD2BB">
            <w:pPr>
              <w:pStyle w:val="NormalWeb"/>
              <w:spacing w:before="0" w:beforeAutospacing="0" w:after="0" w:afterAutospacing="0"/>
              <w:textAlignment w:val="top"/>
              <w:rPr>
                <w:rFonts w:ascii="Calibri" w:hAnsi="Calibri" w:cs="Calibri"/>
                <w:lang w:val="es-EC"/>
              </w:rPr>
            </w:pPr>
            <w:r w:rsidRPr="4F5AD2BB">
              <w:rPr>
                <w:rFonts w:ascii="Calibri" w:hAnsi="Calibri" w:cs="Calibri"/>
                <w:kern w:val="24"/>
                <w:lang w:val="es-EC"/>
              </w:rPr>
              <w:t>La secretaria</w:t>
            </w:r>
            <w:r w:rsidR="644A230D" w:rsidRPr="4F5AD2BB">
              <w:rPr>
                <w:rFonts w:ascii="Calibri" w:hAnsi="Calibri" w:cs="Calibri"/>
                <w:kern w:val="24"/>
                <w:lang w:val="es-EC"/>
              </w:rPr>
              <w:t xml:space="preserve"> puede realizar lo siguiente:</w:t>
            </w:r>
          </w:p>
          <w:p w14:paraId="639DE7F3" w14:textId="30FEB617" w:rsidR="00EE09D3" w:rsidRPr="00EE09D3" w:rsidRDefault="5C60E871" w:rsidP="00F53248">
            <w:pPr>
              <w:pStyle w:val="NormalWeb"/>
              <w:numPr>
                <w:ilvl w:val="0"/>
                <w:numId w:val="16"/>
              </w:numPr>
              <w:spacing w:before="0" w:beforeAutospacing="0" w:after="0" w:afterAutospacing="0"/>
              <w:textAlignment w:val="top"/>
              <w:rPr>
                <w:rFonts w:ascii="Calibri" w:eastAsia="Calibri" w:hAnsi="Calibri" w:cs="Calibri"/>
                <w:lang w:val="es-EC"/>
              </w:rPr>
            </w:pPr>
            <w:r w:rsidRPr="4F5AD2BB">
              <w:rPr>
                <w:rFonts w:ascii="Calibri" w:hAnsi="Calibri" w:cs="Calibri"/>
                <w:kern w:val="24"/>
                <w:lang w:val="es-EC"/>
              </w:rPr>
              <w:t>Distribuir choferes a vehículos.</w:t>
            </w:r>
          </w:p>
          <w:p w14:paraId="7671ACAB" w14:textId="563FDA0C" w:rsidR="00EE09D3" w:rsidRPr="00EE09D3" w:rsidRDefault="5C60E871" w:rsidP="00F53248">
            <w:pPr>
              <w:pStyle w:val="NormalWeb"/>
              <w:numPr>
                <w:ilvl w:val="0"/>
                <w:numId w:val="16"/>
              </w:numPr>
              <w:spacing w:before="0" w:beforeAutospacing="0" w:after="0" w:afterAutospacing="0"/>
              <w:textAlignment w:val="top"/>
              <w:rPr>
                <w:lang w:val="es-EC"/>
              </w:rPr>
            </w:pPr>
            <w:r w:rsidRPr="4F5AD2BB">
              <w:rPr>
                <w:rFonts w:ascii="Calibri" w:hAnsi="Calibri" w:cs="Calibri"/>
                <w:kern w:val="24"/>
                <w:lang w:val="es-EC"/>
              </w:rPr>
              <w:t>Asignar entregas a choferes.</w:t>
            </w:r>
            <w:r w:rsidR="644A230D" w:rsidRPr="4F5AD2BB">
              <w:rPr>
                <w:rFonts w:ascii="Calibri" w:hAnsi="Calibri" w:cs="Calibri"/>
                <w:kern w:val="24"/>
                <w:lang w:val="es-EC"/>
              </w:rPr>
              <w:t xml:space="preserve"> </w:t>
            </w:r>
          </w:p>
          <w:p w14:paraId="0146D420" w14:textId="19A05253" w:rsidR="28BF1383" w:rsidRDefault="28BF1383" w:rsidP="00F53248">
            <w:pPr>
              <w:pStyle w:val="NormalWeb"/>
              <w:numPr>
                <w:ilvl w:val="0"/>
                <w:numId w:val="16"/>
              </w:numPr>
              <w:spacing w:before="0" w:beforeAutospacing="0" w:after="0" w:afterAutospacing="0"/>
              <w:rPr>
                <w:lang w:val="es-EC"/>
              </w:rPr>
            </w:pPr>
            <w:r w:rsidRPr="4F5AD2BB">
              <w:rPr>
                <w:rFonts w:ascii="Calibri" w:hAnsi="Calibri" w:cs="Calibri"/>
                <w:lang w:val="es-EC"/>
              </w:rPr>
              <w:t>Ingresar choferes, vehículos, rutas al sistema de “Camioncitos S.A”</w:t>
            </w:r>
          </w:p>
          <w:p w14:paraId="27DA48C4" w14:textId="77777777" w:rsidR="00EE09D3" w:rsidRPr="00EE09D3" w:rsidRDefault="00EE09D3" w:rsidP="4F5AD2BB">
            <w:pPr>
              <w:pStyle w:val="Prrafodelista"/>
              <w:tabs>
                <w:tab w:val="num" w:pos="454"/>
              </w:tabs>
              <w:ind w:left="0"/>
              <w:textAlignment w:val="top"/>
              <w:divId w:val="439028919"/>
              <w:rPr>
                <w:rFonts w:ascii="Calibri" w:hAnsi="Calibri" w:cs="Calibri"/>
                <w:lang w:val="es-EC"/>
              </w:rPr>
            </w:pPr>
          </w:p>
        </w:tc>
      </w:tr>
      <w:tr w:rsidR="00EE09D3" w:rsidRPr="00EE09D3" w14:paraId="63AFC414" w14:textId="77777777" w:rsidTr="4F5AD2BB">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2E60D424" w14:textId="77777777" w:rsidR="00EE09D3" w:rsidRPr="00EE09D3" w:rsidRDefault="00EE09D3" w:rsidP="00EE09D3">
            <w:pPr>
              <w:keepLines/>
              <w:widowControl w:val="0"/>
              <w:contextualSpacing/>
              <w:rPr>
                <w:rFonts w:ascii="Calibri" w:hAnsi="Calibri" w:cs="Calibri"/>
                <w:i/>
                <w:iCs/>
                <w:lang w:val="en-US"/>
              </w:rPr>
            </w:pPr>
            <w:r w:rsidRPr="00EE09D3">
              <w:rPr>
                <w:rFonts w:ascii="Calibri" w:hAnsi="Calibri" w:cs="Calibri"/>
                <w:i/>
                <w:iCs/>
                <w:lang w:val="en-US"/>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3A34254" w14:textId="77777777" w:rsidR="00EE09D3" w:rsidRPr="00AA7836" w:rsidRDefault="7D750191" w:rsidP="4F5AD2BB">
            <w:pPr>
              <w:pStyle w:val="NormalWeb"/>
              <w:spacing w:before="0" w:beforeAutospacing="0" w:after="0" w:afterAutospacing="0"/>
              <w:textAlignment w:val="top"/>
              <w:rPr>
                <w:rFonts w:ascii="Calibri" w:hAnsi="Calibri" w:cs="Calibri"/>
              </w:rPr>
            </w:pPr>
            <w:r w:rsidRPr="4F5AD2BB">
              <w:rPr>
                <w:rFonts w:ascii="Calibri" w:hAnsi="Calibri" w:cs="Calibri"/>
                <w:kern w:val="24"/>
              </w:rPr>
              <w:t xml:space="preserve">Camioncitos </w:t>
            </w:r>
            <w:proofErr w:type="gramStart"/>
            <w:r w:rsidRPr="4F5AD2BB">
              <w:rPr>
                <w:rFonts w:ascii="Calibri" w:hAnsi="Calibri" w:cs="Calibri"/>
                <w:kern w:val="24"/>
              </w:rPr>
              <w:t>S.A</w:t>
            </w:r>
            <w:proofErr w:type="gramEnd"/>
          </w:p>
        </w:tc>
      </w:tr>
    </w:tbl>
    <w:p w14:paraId="38C1F859" w14:textId="77777777" w:rsidR="00A3332F" w:rsidRPr="00A3332F" w:rsidRDefault="00A3332F" w:rsidP="00A3332F"/>
    <w:tbl>
      <w:tblPr>
        <w:tblW w:w="0" w:type="auto"/>
        <w:jc w:val="center"/>
        <w:tblLook w:val="0600" w:firstRow="0" w:lastRow="0" w:firstColumn="0" w:lastColumn="0" w:noHBand="1" w:noVBand="1"/>
      </w:tblPr>
      <w:tblGrid>
        <w:gridCol w:w="2051"/>
        <w:gridCol w:w="5230"/>
      </w:tblGrid>
      <w:tr w:rsidR="4F5AD2BB" w14:paraId="50F047A0" w14:textId="77777777" w:rsidTr="4F5AD2BB">
        <w:trPr>
          <w:trHeight w:val="299"/>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356E5947" w14:textId="77777777" w:rsidR="4F5AD2BB" w:rsidRDefault="4F5AD2BB" w:rsidP="4F5AD2BB">
            <w:pPr>
              <w:widowControl w:val="0"/>
              <w:rPr>
                <w:rFonts w:ascii="Calibri" w:hAnsi="Calibri" w:cs="Calibri"/>
                <w:i/>
                <w:iCs/>
                <w:lang w:val="en-US"/>
              </w:rPr>
            </w:pPr>
            <w:proofErr w:type="spellStart"/>
            <w:r w:rsidRPr="4F5AD2BB">
              <w:rPr>
                <w:rFonts w:ascii="Calibri" w:hAnsi="Calibri" w:cs="Calibri"/>
                <w:i/>
                <w:iCs/>
                <w:lang w:val="en-US"/>
              </w:rPr>
              <w:t>Número</w:t>
            </w:r>
            <w:proofErr w:type="spellEnd"/>
            <w:r w:rsidRPr="4F5AD2BB">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BB4DC1E" w14:textId="544AAADE" w:rsidR="4F5AD2BB" w:rsidRDefault="4F5AD2BB" w:rsidP="4F5AD2BB">
            <w:pPr>
              <w:widowControl w:val="0"/>
              <w:spacing w:after="160"/>
              <w:rPr>
                <w:i/>
                <w:iCs/>
              </w:rPr>
            </w:pPr>
            <w:r w:rsidRPr="4F5AD2BB">
              <w:rPr>
                <w:b/>
                <w:bCs/>
                <w:i/>
                <w:iCs/>
              </w:rPr>
              <w:t>ACT-</w:t>
            </w:r>
            <w:r w:rsidR="42912584" w:rsidRPr="4F5AD2BB">
              <w:rPr>
                <w:b/>
                <w:bCs/>
                <w:i/>
                <w:iCs/>
              </w:rPr>
              <w:t>2</w:t>
            </w:r>
          </w:p>
        </w:tc>
      </w:tr>
      <w:tr w:rsidR="4F5AD2BB" w14:paraId="7A27D26E" w14:textId="77777777" w:rsidTr="4F5AD2BB">
        <w:trPr>
          <w:trHeight w:val="25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012D5563" w14:textId="77777777" w:rsidR="4F5AD2BB" w:rsidRDefault="4F5AD2BB" w:rsidP="4F5AD2BB">
            <w:pPr>
              <w:widowControl w:val="0"/>
              <w:rPr>
                <w:rFonts w:ascii="Calibri" w:hAnsi="Calibri" w:cs="Calibri"/>
                <w:i/>
                <w:iCs/>
                <w:lang w:val="en-US"/>
              </w:rPr>
            </w:pPr>
            <w:r w:rsidRPr="4F5AD2BB">
              <w:rPr>
                <w:rFonts w:ascii="Calibri" w:hAnsi="Calibri" w:cs="Calibri"/>
                <w:i/>
                <w:iCs/>
                <w:lang w:val="en-US"/>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E611BFA" w14:textId="17758B64" w:rsidR="51DAF550" w:rsidRDefault="51DAF550" w:rsidP="4F5AD2BB">
            <w:pPr>
              <w:pStyle w:val="NormalWeb"/>
              <w:spacing w:before="0" w:beforeAutospacing="0" w:after="0" w:afterAutospacing="0"/>
              <w:rPr>
                <w:rFonts w:ascii="Calibri" w:hAnsi="Calibri" w:cs="Calibri"/>
                <w:lang w:val="es-EC"/>
              </w:rPr>
            </w:pPr>
            <w:r w:rsidRPr="4F5AD2BB">
              <w:rPr>
                <w:rFonts w:ascii="Calibri" w:hAnsi="Calibri" w:cs="Calibri"/>
                <w:lang w:val="es-EC"/>
              </w:rPr>
              <w:t xml:space="preserve">Chofer </w:t>
            </w:r>
          </w:p>
        </w:tc>
      </w:tr>
      <w:tr w:rsidR="4F5AD2BB" w14:paraId="050AE7ED" w14:textId="77777777" w:rsidTr="4F5AD2BB">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3139A243" w14:textId="77777777" w:rsidR="4F5AD2BB" w:rsidRDefault="4F5AD2BB" w:rsidP="4F5AD2BB">
            <w:pPr>
              <w:widowControl w:val="0"/>
              <w:rPr>
                <w:rFonts w:ascii="Calibri" w:hAnsi="Calibri" w:cs="Calibri"/>
                <w:i/>
                <w:iCs/>
                <w:lang w:val="en-US"/>
              </w:rPr>
            </w:pPr>
            <w:proofErr w:type="spellStart"/>
            <w:r w:rsidRPr="4F5AD2BB">
              <w:rPr>
                <w:rFonts w:ascii="Calibri" w:hAnsi="Calibri" w:cs="Calibri"/>
                <w:i/>
                <w:iCs/>
                <w:lang w:val="en-US"/>
              </w:rPr>
              <w:t>Descripción</w:t>
            </w:r>
            <w:proofErr w:type="spellEnd"/>
            <w:r w:rsidRPr="4F5AD2BB">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72B0EE4" w14:textId="3F63F40F" w:rsidR="4F5AD2BB" w:rsidRDefault="4F5AD2BB" w:rsidP="4F5AD2BB">
            <w:pPr>
              <w:pStyle w:val="NormalWeb"/>
              <w:spacing w:before="0" w:beforeAutospacing="0" w:after="0" w:afterAutospacing="0"/>
              <w:jc w:val="both"/>
              <w:rPr>
                <w:rFonts w:ascii="Calibri" w:hAnsi="Calibri" w:cs="Calibri"/>
                <w:lang w:val="es-EC"/>
              </w:rPr>
            </w:pPr>
            <w:r w:rsidRPr="4F5AD2BB">
              <w:rPr>
                <w:rFonts w:ascii="Calibri" w:hAnsi="Calibri" w:cs="Calibri"/>
                <w:lang w:val="es-EC"/>
              </w:rPr>
              <w:t xml:space="preserve">Persona </w:t>
            </w:r>
            <w:r w:rsidR="5A15C74A" w:rsidRPr="4F5AD2BB">
              <w:rPr>
                <w:rFonts w:ascii="Calibri" w:hAnsi="Calibri" w:cs="Calibri"/>
                <w:lang w:val="es-EC"/>
              </w:rPr>
              <w:t xml:space="preserve">responsable de que la </w:t>
            </w:r>
            <w:r w:rsidR="5C0D4E34" w:rsidRPr="4F5AD2BB">
              <w:rPr>
                <w:rFonts w:ascii="Calibri" w:hAnsi="Calibri" w:cs="Calibri"/>
                <w:lang w:val="es-EC"/>
              </w:rPr>
              <w:t>mercadería llegue</w:t>
            </w:r>
            <w:r w:rsidR="5A15C74A" w:rsidRPr="4F5AD2BB">
              <w:rPr>
                <w:rFonts w:ascii="Calibri" w:hAnsi="Calibri" w:cs="Calibri"/>
                <w:lang w:val="es-EC"/>
              </w:rPr>
              <w:t xml:space="preserve"> al destino especificado para ello </w:t>
            </w:r>
            <w:r w:rsidR="332FEB0D" w:rsidRPr="4F5AD2BB">
              <w:rPr>
                <w:rFonts w:ascii="Calibri" w:hAnsi="Calibri" w:cs="Calibri"/>
                <w:lang w:val="es-EC"/>
              </w:rPr>
              <w:t>hará uso de los vehículos proporcionados por “Camioncitos S.A”</w:t>
            </w:r>
            <w:r w:rsidR="0E268E1A" w:rsidRPr="4F5AD2BB">
              <w:rPr>
                <w:rFonts w:ascii="Calibri" w:hAnsi="Calibri" w:cs="Calibri"/>
                <w:lang w:val="es-EC"/>
              </w:rPr>
              <w:t>.</w:t>
            </w:r>
          </w:p>
        </w:tc>
      </w:tr>
      <w:tr w:rsidR="4F5AD2BB" w14:paraId="3B07D47F" w14:textId="77777777" w:rsidTr="4F5AD2BB">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01EE2723" w14:textId="77777777" w:rsidR="4F5AD2BB" w:rsidRDefault="4F5AD2BB" w:rsidP="4F5AD2BB">
            <w:pPr>
              <w:widowControl w:val="0"/>
              <w:rPr>
                <w:rFonts w:ascii="Calibri" w:hAnsi="Calibri" w:cs="Calibri"/>
                <w:i/>
                <w:iCs/>
                <w:lang w:val="en-US"/>
              </w:rPr>
            </w:pPr>
            <w:proofErr w:type="spellStart"/>
            <w:r w:rsidRPr="4F5AD2BB">
              <w:rPr>
                <w:rFonts w:ascii="Calibri" w:hAnsi="Calibri" w:cs="Calibri"/>
                <w:i/>
                <w:iCs/>
                <w:lang w:val="en-US"/>
              </w:rPr>
              <w:t>Responabilidades</w:t>
            </w:r>
            <w:proofErr w:type="spellEnd"/>
            <w:r w:rsidRPr="4F5AD2BB">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934860B" w14:textId="224C8EBD" w:rsidR="2574D37F" w:rsidRDefault="2574D37F" w:rsidP="4F5AD2BB">
            <w:pPr>
              <w:pStyle w:val="NormalWeb"/>
              <w:spacing w:before="0" w:beforeAutospacing="0" w:after="0" w:afterAutospacing="0"/>
              <w:rPr>
                <w:rFonts w:ascii="Calibri" w:hAnsi="Calibri" w:cs="Calibri"/>
                <w:lang w:val="es-EC"/>
              </w:rPr>
            </w:pPr>
            <w:r w:rsidRPr="4F5AD2BB">
              <w:rPr>
                <w:rFonts w:ascii="Calibri" w:hAnsi="Calibri" w:cs="Calibri"/>
                <w:lang w:val="es-EC"/>
              </w:rPr>
              <w:t xml:space="preserve">El chofer </w:t>
            </w:r>
            <w:r w:rsidR="4F5AD2BB" w:rsidRPr="4F5AD2BB">
              <w:rPr>
                <w:rFonts w:ascii="Calibri" w:hAnsi="Calibri" w:cs="Calibri"/>
                <w:lang w:val="es-EC"/>
              </w:rPr>
              <w:t>puede realizar lo siguiente:</w:t>
            </w:r>
          </w:p>
          <w:p w14:paraId="10C83A0F" w14:textId="55735A01" w:rsidR="3DF1969D" w:rsidRDefault="3DF1969D" w:rsidP="00F53248">
            <w:pPr>
              <w:pStyle w:val="NormalWeb"/>
              <w:numPr>
                <w:ilvl w:val="0"/>
                <w:numId w:val="16"/>
              </w:numPr>
              <w:spacing w:before="0" w:beforeAutospacing="0" w:after="0" w:afterAutospacing="0"/>
              <w:rPr>
                <w:rFonts w:ascii="Calibri" w:eastAsia="Calibri" w:hAnsi="Calibri" w:cs="Calibri"/>
                <w:lang w:val="es-EC"/>
              </w:rPr>
            </w:pPr>
            <w:r w:rsidRPr="4F5AD2BB">
              <w:rPr>
                <w:rFonts w:ascii="Calibri" w:hAnsi="Calibri" w:cs="Calibri"/>
                <w:lang w:val="es-EC"/>
              </w:rPr>
              <w:t xml:space="preserve">Llevar mercadería de las bodegas de “Camioncitos S.A” al lugar proporcionado por nuestros clientes. </w:t>
            </w:r>
          </w:p>
          <w:p w14:paraId="3EFCEEAD" w14:textId="4B4CFA5D" w:rsidR="16682338" w:rsidRDefault="16682338" w:rsidP="00F53248">
            <w:pPr>
              <w:pStyle w:val="NormalWeb"/>
              <w:numPr>
                <w:ilvl w:val="0"/>
                <w:numId w:val="16"/>
              </w:numPr>
              <w:spacing w:before="0" w:beforeAutospacing="0" w:after="0" w:afterAutospacing="0"/>
              <w:rPr>
                <w:lang w:val="es-EC"/>
              </w:rPr>
            </w:pPr>
            <w:r w:rsidRPr="4F5AD2BB">
              <w:rPr>
                <w:rFonts w:ascii="Calibri" w:hAnsi="Calibri" w:cs="Calibri"/>
                <w:lang w:val="es-EC"/>
              </w:rPr>
              <w:t>Presentar reporte de entregas.</w:t>
            </w:r>
          </w:p>
        </w:tc>
      </w:tr>
      <w:tr w:rsidR="4F5AD2BB" w14:paraId="0795CFD8" w14:textId="77777777" w:rsidTr="4F5AD2BB">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2B78DE98" w14:textId="77777777" w:rsidR="4F5AD2BB" w:rsidRDefault="4F5AD2BB" w:rsidP="4F5AD2BB">
            <w:pPr>
              <w:widowControl w:val="0"/>
              <w:rPr>
                <w:rFonts w:ascii="Calibri" w:hAnsi="Calibri" w:cs="Calibri"/>
                <w:i/>
                <w:iCs/>
                <w:lang w:val="en-US"/>
              </w:rPr>
            </w:pPr>
            <w:r w:rsidRPr="4F5AD2BB">
              <w:rPr>
                <w:rFonts w:ascii="Calibri" w:hAnsi="Calibri" w:cs="Calibri"/>
                <w:i/>
                <w:iCs/>
                <w:lang w:val="en-US"/>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2A59E69" w14:textId="74F2A7F6" w:rsidR="4F5AD2BB" w:rsidRDefault="4F5AD2BB" w:rsidP="4F5AD2BB">
            <w:pPr>
              <w:pStyle w:val="NormalWeb"/>
              <w:spacing w:before="0" w:beforeAutospacing="0" w:after="0" w:afterAutospacing="0"/>
              <w:rPr>
                <w:rFonts w:ascii="Calibri" w:hAnsi="Calibri" w:cs="Calibri"/>
              </w:rPr>
            </w:pPr>
            <w:r w:rsidRPr="4F5AD2BB">
              <w:rPr>
                <w:rFonts w:ascii="Calibri" w:hAnsi="Calibri" w:cs="Calibri"/>
              </w:rPr>
              <w:t xml:space="preserve">Camioncitos </w:t>
            </w:r>
            <w:proofErr w:type="gramStart"/>
            <w:r w:rsidRPr="4F5AD2BB">
              <w:rPr>
                <w:rFonts w:ascii="Calibri" w:hAnsi="Calibri" w:cs="Calibri"/>
              </w:rPr>
              <w:t>S.A</w:t>
            </w:r>
            <w:proofErr w:type="gramEnd"/>
          </w:p>
        </w:tc>
      </w:tr>
    </w:tbl>
    <w:p w14:paraId="381C9281" w14:textId="4B48CFDE" w:rsidR="4F5AD2BB" w:rsidRDefault="4F5AD2BB" w:rsidP="4F5AD2BB"/>
    <w:tbl>
      <w:tblPr>
        <w:tblW w:w="0" w:type="auto"/>
        <w:jc w:val="center"/>
        <w:tblLook w:val="0600" w:firstRow="0" w:lastRow="0" w:firstColumn="0" w:lastColumn="0" w:noHBand="1" w:noVBand="1"/>
      </w:tblPr>
      <w:tblGrid>
        <w:gridCol w:w="2051"/>
        <w:gridCol w:w="5230"/>
      </w:tblGrid>
      <w:tr w:rsidR="4F5AD2BB" w14:paraId="1163D75D" w14:textId="77777777" w:rsidTr="4F5AD2BB">
        <w:trPr>
          <w:trHeight w:val="299"/>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6BF03EFD" w14:textId="77777777" w:rsidR="4F5AD2BB" w:rsidRDefault="4F5AD2BB" w:rsidP="4F5AD2BB">
            <w:pPr>
              <w:widowControl w:val="0"/>
              <w:rPr>
                <w:rFonts w:ascii="Calibri" w:hAnsi="Calibri" w:cs="Calibri"/>
                <w:i/>
                <w:iCs/>
                <w:lang w:val="en-US"/>
              </w:rPr>
            </w:pPr>
            <w:proofErr w:type="spellStart"/>
            <w:r w:rsidRPr="4F5AD2BB">
              <w:rPr>
                <w:rFonts w:ascii="Calibri" w:hAnsi="Calibri" w:cs="Calibri"/>
                <w:i/>
                <w:iCs/>
                <w:lang w:val="en-US"/>
              </w:rPr>
              <w:t>Número</w:t>
            </w:r>
            <w:proofErr w:type="spellEnd"/>
            <w:r w:rsidRPr="4F5AD2BB">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50DDDA1" w14:textId="2BBF2672" w:rsidR="4F5AD2BB" w:rsidRDefault="4F5AD2BB" w:rsidP="4F5AD2BB">
            <w:pPr>
              <w:widowControl w:val="0"/>
              <w:spacing w:after="160"/>
              <w:rPr>
                <w:b/>
                <w:bCs/>
                <w:i/>
                <w:iCs/>
              </w:rPr>
            </w:pPr>
            <w:r w:rsidRPr="4F5AD2BB">
              <w:rPr>
                <w:b/>
                <w:bCs/>
                <w:i/>
                <w:iCs/>
              </w:rPr>
              <w:t>ACT-</w:t>
            </w:r>
            <w:r w:rsidR="2802B60C" w:rsidRPr="4F5AD2BB">
              <w:rPr>
                <w:b/>
                <w:bCs/>
                <w:i/>
                <w:iCs/>
              </w:rPr>
              <w:t>3</w:t>
            </w:r>
          </w:p>
        </w:tc>
      </w:tr>
      <w:tr w:rsidR="4F5AD2BB" w14:paraId="0B361F2A" w14:textId="77777777" w:rsidTr="4F5AD2BB">
        <w:trPr>
          <w:trHeight w:val="25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3BD2BC24" w14:textId="77777777" w:rsidR="4F5AD2BB" w:rsidRDefault="4F5AD2BB" w:rsidP="4F5AD2BB">
            <w:pPr>
              <w:widowControl w:val="0"/>
              <w:rPr>
                <w:rFonts w:ascii="Calibri" w:hAnsi="Calibri" w:cs="Calibri"/>
                <w:i/>
                <w:iCs/>
                <w:lang w:val="en-US"/>
              </w:rPr>
            </w:pPr>
            <w:r w:rsidRPr="4F5AD2BB">
              <w:rPr>
                <w:rFonts w:ascii="Calibri" w:hAnsi="Calibri" w:cs="Calibri"/>
                <w:i/>
                <w:iCs/>
                <w:lang w:val="en-US"/>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21F1D4A" w14:textId="08C8F22A" w:rsidR="74ACF262" w:rsidRDefault="74ACF262" w:rsidP="4F5AD2BB">
            <w:pPr>
              <w:pStyle w:val="NormalWeb"/>
              <w:spacing w:before="0" w:beforeAutospacing="0" w:after="0" w:afterAutospacing="0"/>
              <w:rPr>
                <w:rFonts w:ascii="Calibri" w:hAnsi="Calibri" w:cs="Calibri"/>
                <w:lang w:val="es-EC"/>
              </w:rPr>
            </w:pPr>
            <w:r w:rsidRPr="4F5AD2BB">
              <w:rPr>
                <w:rFonts w:ascii="Calibri" w:hAnsi="Calibri" w:cs="Calibri"/>
                <w:lang w:val="es-EC"/>
              </w:rPr>
              <w:t xml:space="preserve">Gerente </w:t>
            </w:r>
          </w:p>
        </w:tc>
      </w:tr>
      <w:tr w:rsidR="4F5AD2BB" w14:paraId="1170D9AC" w14:textId="77777777" w:rsidTr="4F5AD2BB">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1E5C4AD8" w14:textId="77777777" w:rsidR="4F5AD2BB" w:rsidRDefault="4F5AD2BB" w:rsidP="4F5AD2BB">
            <w:pPr>
              <w:widowControl w:val="0"/>
              <w:rPr>
                <w:rFonts w:ascii="Calibri" w:hAnsi="Calibri" w:cs="Calibri"/>
                <w:i/>
                <w:iCs/>
                <w:lang w:val="en-US"/>
              </w:rPr>
            </w:pPr>
            <w:proofErr w:type="spellStart"/>
            <w:r w:rsidRPr="4F5AD2BB">
              <w:rPr>
                <w:rFonts w:ascii="Calibri" w:hAnsi="Calibri" w:cs="Calibri"/>
                <w:i/>
                <w:iCs/>
                <w:lang w:val="en-US"/>
              </w:rPr>
              <w:t>Descripción</w:t>
            </w:r>
            <w:proofErr w:type="spellEnd"/>
            <w:r w:rsidRPr="4F5AD2BB">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A1C6533" w14:textId="34B3F89F" w:rsidR="6D7A6B84" w:rsidRDefault="6D7A6B84" w:rsidP="4F5AD2BB">
            <w:pPr>
              <w:pStyle w:val="NormalWeb"/>
              <w:spacing w:before="0" w:beforeAutospacing="0" w:after="0" w:afterAutospacing="0"/>
              <w:jc w:val="both"/>
              <w:rPr>
                <w:rFonts w:ascii="Calibri" w:hAnsi="Calibri" w:cs="Calibri"/>
                <w:lang w:val="es-EC"/>
              </w:rPr>
            </w:pPr>
            <w:r w:rsidRPr="4F5AD2BB">
              <w:rPr>
                <w:rFonts w:ascii="Calibri" w:hAnsi="Calibri" w:cs="Calibri"/>
                <w:lang w:val="es-EC"/>
              </w:rPr>
              <w:t>Person</w:t>
            </w:r>
            <w:r w:rsidR="68BD328A" w:rsidRPr="4F5AD2BB">
              <w:rPr>
                <w:rFonts w:ascii="Calibri" w:hAnsi="Calibri" w:cs="Calibri"/>
                <w:lang w:val="es-EC"/>
              </w:rPr>
              <w:t>a</w:t>
            </w:r>
            <w:r w:rsidRPr="4F5AD2BB">
              <w:rPr>
                <w:rFonts w:ascii="Calibri" w:hAnsi="Calibri" w:cs="Calibri"/>
                <w:lang w:val="es-EC"/>
              </w:rPr>
              <w:t xml:space="preserve"> está a cargo de la dirección o coordinación de una organización, institución o empresa, o bien </w:t>
            </w:r>
            <w:r w:rsidRPr="4F5AD2BB">
              <w:rPr>
                <w:rFonts w:ascii="Calibri" w:hAnsi="Calibri" w:cs="Calibri"/>
                <w:lang w:val="es-EC"/>
              </w:rPr>
              <w:lastRenderedPageBreak/>
              <w:t>de una parte de ella, como un departamento o un grupo de trabajo.</w:t>
            </w:r>
          </w:p>
        </w:tc>
      </w:tr>
      <w:tr w:rsidR="4F5AD2BB" w14:paraId="7B4295FE" w14:textId="77777777" w:rsidTr="4F5AD2BB">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6B842827" w14:textId="77777777" w:rsidR="4F5AD2BB" w:rsidRDefault="4F5AD2BB" w:rsidP="4F5AD2BB">
            <w:pPr>
              <w:widowControl w:val="0"/>
              <w:rPr>
                <w:rFonts w:ascii="Calibri" w:hAnsi="Calibri" w:cs="Calibri"/>
                <w:i/>
                <w:iCs/>
                <w:lang w:val="en-US"/>
              </w:rPr>
            </w:pPr>
            <w:proofErr w:type="spellStart"/>
            <w:r w:rsidRPr="4F5AD2BB">
              <w:rPr>
                <w:rFonts w:ascii="Calibri" w:hAnsi="Calibri" w:cs="Calibri"/>
                <w:i/>
                <w:iCs/>
                <w:lang w:val="en-US"/>
              </w:rPr>
              <w:lastRenderedPageBreak/>
              <w:t>Responabilidades</w:t>
            </w:r>
            <w:proofErr w:type="spellEnd"/>
            <w:r w:rsidRPr="4F5AD2BB">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190E4B" w14:textId="4264EB84" w:rsidR="4F5AD2BB" w:rsidRDefault="4F5AD2BB" w:rsidP="4F5AD2BB">
            <w:pPr>
              <w:pStyle w:val="NormalWeb"/>
              <w:spacing w:before="0" w:beforeAutospacing="0" w:after="0" w:afterAutospacing="0"/>
              <w:rPr>
                <w:rFonts w:ascii="Calibri" w:hAnsi="Calibri" w:cs="Calibri"/>
                <w:lang w:val="es-EC"/>
              </w:rPr>
            </w:pPr>
            <w:r w:rsidRPr="4F5AD2BB">
              <w:rPr>
                <w:rFonts w:ascii="Calibri" w:hAnsi="Calibri" w:cs="Calibri"/>
                <w:lang w:val="es-EC"/>
              </w:rPr>
              <w:t xml:space="preserve">El </w:t>
            </w:r>
            <w:r w:rsidR="060DF3BD" w:rsidRPr="4F5AD2BB">
              <w:rPr>
                <w:rFonts w:ascii="Calibri" w:hAnsi="Calibri" w:cs="Calibri"/>
                <w:lang w:val="es-EC"/>
              </w:rPr>
              <w:t>gerente</w:t>
            </w:r>
            <w:r w:rsidRPr="4F5AD2BB">
              <w:rPr>
                <w:rFonts w:ascii="Calibri" w:hAnsi="Calibri" w:cs="Calibri"/>
                <w:lang w:val="es-EC"/>
              </w:rPr>
              <w:t xml:space="preserve"> puede realizar lo siguiente:</w:t>
            </w:r>
          </w:p>
          <w:p w14:paraId="4FEADD73" w14:textId="631C6D48" w:rsidR="7CFFB120" w:rsidRDefault="7CFFB120" w:rsidP="00F53248">
            <w:pPr>
              <w:pStyle w:val="NormalWeb"/>
              <w:numPr>
                <w:ilvl w:val="0"/>
                <w:numId w:val="12"/>
              </w:numPr>
              <w:spacing w:before="0" w:beforeAutospacing="0" w:after="0" w:afterAutospacing="0"/>
              <w:rPr>
                <w:rFonts w:ascii="Calibri" w:eastAsia="Calibri" w:hAnsi="Calibri" w:cs="Calibri"/>
                <w:lang w:val="es-EC"/>
              </w:rPr>
            </w:pPr>
            <w:r w:rsidRPr="4F5AD2BB">
              <w:rPr>
                <w:rFonts w:ascii="Calibri" w:hAnsi="Calibri" w:cs="Calibri"/>
                <w:lang w:val="es-EC"/>
              </w:rPr>
              <w:t>Administra los usuarios dentro del sistema.</w:t>
            </w:r>
          </w:p>
        </w:tc>
      </w:tr>
      <w:tr w:rsidR="4F5AD2BB" w14:paraId="4A281522" w14:textId="77777777" w:rsidTr="4F5AD2BB">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1A1F6F84" w14:textId="77777777" w:rsidR="4F5AD2BB" w:rsidRDefault="4F5AD2BB" w:rsidP="4F5AD2BB">
            <w:pPr>
              <w:widowControl w:val="0"/>
              <w:rPr>
                <w:rFonts w:ascii="Calibri" w:hAnsi="Calibri" w:cs="Calibri"/>
                <w:i/>
                <w:iCs/>
                <w:lang w:val="en-US"/>
              </w:rPr>
            </w:pPr>
            <w:r w:rsidRPr="4F5AD2BB">
              <w:rPr>
                <w:rFonts w:ascii="Calibri" w:hAnsi="Calibri" w:cs="Calibri"/>
                <w:i/>
                <w:iCs/>
                <w:lang w:val="en-US"/>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C28353F" w14:textId="74F2A7F6" w:rsidR="4F5AD2BB" w:rsidRDefault="4F5AD2BB" w:rsidP="4F5AD2BB">
            <w:pPr>
              <w:pStyle w:val="NormalWeb"/>
              <w:spacing w:before="0" w:beforeAutospacing="0" w:after="0" w:afterAutospacing="0"/>
              <w:rPr>
                <w:rFonts w:ascii="Calibri" w:hAnsi="Calibri" w:cs="Calibri"/>
              </w:rPr>
            </w:pPr>
            <w:r w:rsidRPr="4F5AD2BB">
              <w:rPr>
                <w:rFonts w:ascii="Calibri" w:hAnsi="Calibri" w:cs="Calibri"/>
              </w:rPr>
              <w:t xml:space="preserve">Camioncitos </w:t>
            </w:r>
            <w:proofErr w:type="gramStart"/>
            <w:r w:rsidRPr="4F5AD2BB">
              <w:rPr>
                <w:rFonts w:ascii="Calibri" w:hAnsi="Calibri" w:cs="Calibri"/>
              </w:rPr>
              <w:t>S.A</w:t>
            </w:r>
            <w:proofErr w:type="gramEnd"/>
          </w:p>
        </w:tc>
      </w:tr>
    </w:tbl>
    <w:p w14:paraId="7F7B5F96" w14:textId="68025478" w:rsidR="4F5AD2BB" w:rsidRDefault="4F5AD2BB" w:rsidP="4F5AD2BB"/>
    <w:p w14:paraId="5F4C293B" w14:textId="77777777" w:rsidR="00A3332F" w:rsidRPr="002D4328" w:rsidRDefault="7E216A3E" w:rsidP="00F53248">
      <w:pPr>
        <w:pStyle w:val="Ttulo3"/>
        <w:numPr>
          <w:ilvl w:val="2"/>
          <w:numId w:val="24"/>
        </w:numPr>
        <w:ind w:left="1843"/>
        <w:rPr>
          <w:rFonts w:ascii="Calibri" w:hAnsi="Calibri" w:cs="Calibri"/>
          <w:sz w:val="24"/>
          <w:szCs w:val="24"/>
        </w:rPr>
      </w:pPr>
      <w:bookmarkStart w:id="70" w:name="_Toc1591016723"/>
      <w:bookmarkStart w:id="71" w:name="_Toc106448041"/>
      <w:r w:rsidRPr="5B15FE54">
        <w:rPr>
          <w:rFonts w:ascii="Calibri" w:hAnsi="Calibri" w:cs="Calibri"/>
          <w:sz w:val="24"/>
          <w:szCs w:val="24"/>
        </w:rPr>
        <w:t>Modelo de casos de Uso</w:t>
      </w:r>
      <w:bookmarkEnd w:id="70"/>
      <w:bookmarkEnd w:id="71"/>
    </w:p>
    <w:p w14:paraId="308D56CC" w14:textId="26ACF809" w:rsidR="00A3332F" w:rsidRPr="003100C1" w:rsidRDefault="00A3332F" w:rsidP="4F5AD2BB">
      <w:pPr>
        <w:ind w:left="1134"/>
        <w:jc w:val="both"/>
        <w:rPr>
          <w:rFonts w:ascii="Calibri" w:hAnsi="Calibri" w:cs="Book Antiqua"/>
          <w:i/>
          <w:iCs/>
          <w:color w:val="0000FF"/>
        </w:rPr>
      </w:pPr>
    </w:p>
    <w:p w14:paraId="797E50C6" w14:textId="3B0B1A31" w:rsidR="00A3332F" w:rsidRPr="003100C1" w:rsidRDefault="7C95BA0B" w:rsidP="4F5AD2BB">
      <w:pPr>
        <w:spacing w:line="259" w:lineRule="auto"/>
      </w:pPr>
      <w:r>
        <w:t xml:space="preserve">                      </w:t>
      </w:r>
    </w:p>
    <w:p w14:paraId="2A5874EE" w14:textId="329BFB92" w:rsidR="4F5AD2BB" w:rsidRDefault="3C668F2F" w:rsidP="70AE479E">
      <w:pPr>
        <w:spacing w:line="259" w:lineRule="auto"/>
      </w:pPr>
      <w:r w:rsidRPr="079A0284">
        <w:t xml:space="preserve">                      </w:t>
      </w:r>
      <w:r w:rsidR="0ACC66B6" w:rsidRPr="079A0284">
        <w:t xml:space="preserve">  </w:t>
      </w:r>
      <w:r w:rsidR="079A0284">
        <w:rPr>
          <w:noProof/>
        </w:rPr>
        <w:drawing>
          <wp:inline distT="0" distB="0" distL="0" distR="0" wp14:anchorId="065FD874" wp14:editId="27B50F41">
            <wp:extent cx="4629150" cy="4349472"/>
            <wp:effectExtent l="0" t="0" r="0" b="0"/>
            <wp:docPr id="1832342815" name="Imagen 183234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629150" cy="4349472"/>
                    </a:xfrm>
                    <a:prstGeom prst="rect">
                      <a:avLst/>
                    </a:prstGeom>
                  </pic:spPr>
                </pic:pic>
              </a:graphicData>
            </a:graphic>
          </wp:inline>
        </w:drawing>
      </w:r>
    </w:p>
    <w:p w14:paraId="32658059" w14:textId="4A87606F" w:rsidR="4F5AD2BB" w:rsidRDefault="4F5AD2BB" w:rsidP="4F5AD2BB">
      <w:pPr>
        <w:spacing w:line="259" w:lineRule="auto"/>
      </w:pPr>
    </w:p>
    <w:p w14:paraId="6A53AD26" w14:textId="20861583" w:rsidR="4180CAA2" w:rsidRDefault="4180CAA2" w:rsidP="4F5AD2BB">
      <w:pPr>
        <w:spacing w:line="259" w:lineRule="auto"/>
      </w:pPr>
    </w:p>
    <w:p w14:paraId="2D7B0282" w14:textId="0EFA2628" w:rsidR="4F5AD2BB" w:rsidRDefault="7A87A857" w:rsidP="4F5AD2BB">
      <w:pPr>
        <w:spacing w:line="259" w:lineRule="auto"/>
      </w:pPr>
      <w:r w:rsidRPr="70AE479E">
        <w:t xml:space="preserve">  </w:t>
      </w:r>
    </w:p>
    <w:p w14:paraId="25D52C73" w14:textId="3464C4FC" w:rsidR="29E353BF" w:rsidRDefault="034C8319" w:rsidP="70AE479E">
      <w:pPr>
        <w:spacing w:line="259" w:lineRule="auto"/>
      </w:pPr>
      <w:r>
        <w:lastRenderedPageBreak/>
        <w:t xml:space="preserve">      </w:t>
      </w:r>
      <w:r w:rsidR="44BB1568">
        <w:rPr>
          <w:noProof/>
        </w:rPr>
        <w:drawing>
          <wp:inline distT="0" distB="0" distL="0" distR="0" wp14:anchorId="65DEC63D" wp14:editId="59D9B559">
            <wp:extent cx="3027446" cy="2828925"/>
            <wp:effectExtent l="0" t="0" r="0" b="0"/>
            <wp:docPr id="177610853" name="Imagen 17761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027446" cy="2828925"/>
                    </a:xfrm>
                    <a:prstGeom prst="rect">
                      <a:avLst/>
                    </a:prstGeom>
                  </pic:spPr>
                </pic:pic>
              </a:graphicData>
            </a:graphic>
          </wp:inline>
        </w:drawing>
      </w:r>
      <w:r w:rsidR="079A0284">
        <w:rPr>
          <w:noProof/>
        </w:rPr>
        <w:drawing>
          <wp:inline distT="0" distB="0" distL="0" distR="0" wp14:anchorId="78E8E439" wp14:editId="2AD4DE2C">
            <wp:extent cx="2590800" cy="2353112"/>
            <wp:effectExtent l="0" t="0" r="0" b="0"/>
            <wp:docPr id="10687200" name="Imagen 1068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590800" cy="2353112"/>
                    </a:xfrm>
                    <a:prstGeom prst="rect">
                      <a:avLst/>
                    </a:prstGeom>
                  </pic:spPr>
                </pic:pic>
              </a:graphicData>
            </a:graphic>
          </wp:inline>
        </w:drawing>
      </w:r>
    </w:p>
    <w:p w14:paraId="44A97F67" w14:textId="7BAF88C9" w:rsidR="44D209BD" w:rsidRDefault="44D209BD" w:rsidP="70AE479E">
      <w:pPr>
        <w:spacing w:line="259" w:lineRule="auto"/>
      </w:pPr>
      <w:r>
        <w:t xml:space="preserve">                                  </w:t>
      </w:r>
    </w:p>
    <w:p w14:paraId="776E025D" w14:textId="503B584C" w:rsidR="539CA0EA" w:rsidRDefault="2DAC43C5" w:rsidP="4F5AD2BB">
      <w:pPr>
        <w:spacing w:line="259" w:lineRule="auto"/>
      </w:pPr>
      <w:r w:rsidRPr="18F134A2">
        <w:t xml:space="preserve">                                  </w:t>
      </w:r>
    </w:p>
    <w:p w14:paraId="1ED1E236" w14:textId="77777777" w:rsidR="00A3332F" w:rsidRPr="002D4328" w:rsidRDefault="7E216A3E" w:rsidP="00F53248">
      <w:pPr>
        <w:pStyle w:val="Ttulo3"/>
        <w:numPr>
          <w:ilvl w:val="2"/>
          <w:numId w:val="24"/>
        </w:numPr>
        <w:ind w:left="1843"/>
        <w:rPr>
          <w:rFonts w:ascii="Calibri" w:hAnsi="Calibri" w:cs="Calibri"/>
          <w:sz w:val="24"/>
          <w:szCs w:val="24"/>
        </w:rPr>
      </w:pPr>
      <w:bookmarkStart w:id="72" w:name="_Toc106448042"/>
      <w:bookmarkStart w:id="73" w:name="_Toc287535654"/>
      <w:r w:rsidRPr="5B15FE54">
        <w:rPr>
          <w:rFonts w:ascii="Calibri" w:hAnsi="Calibri" w:cs="Calibri"/>
          <w:sz w:val="24"/>
          <w:szCs w:val="24"/>
        </w:rPr>
        <w:t>Lista de casos de Uso</w:t>
      </w:r>
      <w:bookmarkEnd w:id="72"/>
      <w:r w:rsidRPr="5B15FE54">
        <w:rPr>
          <w:rFonts w:ascii="Calibri" w:hAnsi="Calibri" w:cs="Calibri"/>
          <w:sz w:val="24"/>
          <w:szCs w:val="24"/>
        </w:rPr>
        <w:t xml:space="preserve"> </w:t>
      </w:r>
      <w:bookmarkEnd w:id="73"/>
    </w:p>
    <w:tbl>
      <w:tblPr>
        <w:tblW w:w="8895"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5"/>
        <w:gridCol w:w="3135"/>
        <w:gridCol w:w="1650"/>
        <w:gridCol w:w="1435"/>
        <w:gridCol w:w="1730"/>
      </w:tblGrid>
      <w:tr w:rsidR="000E47A0" w:rsidRPr="005F1767" w14:paraId="31345815" w14:textId="77777777" w:rsidTr="481683BF">
        <w:tc>
          <w:tcPr>
            <w:tcW w:w="945" w:type="dxa"/>
            <w:shd w:val="clear" w:color="auto" w:fill="auto"/>
          </w:tcPr>
          <w:p w14:paraId="2A78C2CC" w14:textId="77777777" w:rsidR="000E47A0" w:rsidRPr="00CF6119" w:rsidRDefault="000E47A0" w:rsidP="00A3332F">
            <w:pPr>
              <w:rPr>
                <w:b/>
              </w:rPr>
            </w:pPr>
            <w:r w:rsidRPr="00CF6119">
              <w:rPr>
                <w:b/>
              </w:rPr>
              <w:t>Id</w:t>
            </w:r>
          </w:p>
        </w:tc>
        <w:tc>
          <w:tcPr>
            <w:tcW w:w="3135" w:type="dxa"/>
            <w:shd w:val="clear" w:color="auto" w:fill="auto"/>
          </w:tcPr>
          <w:p w14:paraId="566EE1F6" w14:textId="77777777" w:rsidR="000E47A0" w:rsidRPr="005F1767" w:rsidRDefault="000E47A0" w:rsidP="00A3332F">
            <w:pPr>
              <w:rPr>
                <w:b/>
              </w:rPr>
            </w:pPr>
            <w:r w:rsidRPr="005F1767">
              <w:rPr>
                <w:b/>
              </w:rPr>
              <w:t>Caso de Uso</w:t>
            </w:r>
          </w:p>
        </w:tc>
        <w:tc>
          <w:tcPr>
            <w:tcW w:w="1650" w:type="dxa"/>
            <w:shd w:val="clear" w:color="auto" w:fill="auto"/>
          </w:tcPr>
          <w:p w14:paraId="68E501A6" w14:textId="77777777" w:rsidR="000E47A0" w:rsidRPr="005F1767" w:rsidRDefault="000E47A0" w:rsidP="00A3332F">
            <w:pPr>
              <w:rPr>
                <w:b/>
              </w:rPr>
            </w:pPr>
            <w:r>
              <w:rPr>
                <w:b/>
              </w:rPr>
              <w:t>Complejidad</w:t>
            </w:r>
          </w:p>
        </w:tc>
        <w:tc>
          <w:tcPr>
            <w:tcW w:w="1435" w:type="dxa"/>
            <w:shd w:val="clear" w:color="auto" w:fill="auto"/>
          </w:tcPr>
          <w:p w14:paraId="43B64D44" w14:textId="77777777" w:rsidR="000E47A0" w:rsidRPr="005F1767" w:rsidRDefault="000E47A0" w:rsidP="00A3332F">
            <w:pPr>
              <w:rPr>
                <w:b/>
              </w:rPr>
            </w:pPr>
            <w:r w:rsidRPr="005F1767">
              <w:rPr>
                <w:b/>
              </w:rPr>
              <w:t xml:space="preserve">Prioridad </w:t>
            </w:r>
            <w:r>
              <w:rPr>
                <w:b/>
              </w:rPr>
              <w:t>del cliente</w:t>
            </w:r>
          </w:p>
        </w:tc>
        <w:tc>
          <w:tcPr>
            <w:tcW w:w="1730" w:type="dxa"/>
            <w:shd w:val="clear" w:color="auto" w:fill="auto"/>
          </w:tcPr>
          <w:p w14:paraId="2302127F" w14:textId="77777777" w:rsidR="000E47A0" w:rsidRPr="005F1767" w:rsidRDefault="000E47A0" w:rsidP="00A3332F">
            <w:pPr>
              <w:rPr>
                <w:b/>
              </w:rPr>
            </w:pPr>
            <w:r w:rsidRPr="005F1767">
              <w:rPr>
                <w:b/>
              </w:rPr>
              <w:t>Prioridad Técnica</w:t>
            </w:r>
          </w:p>
        </w:tc>
      </w:tr>
      <w:tr w:rsidR="000E47A0" w:rsidRPr="005F1767" w14:paraId="12A2A7DC" w14:textId="77777777" w:rsidTr="481683BF">
        <w:tc>
          <w:tcPr>
            <w:tcW w:w="945" w:type="dxa"/>
          </w:tcPr>
          <w:p w14:paraId="732CB62D" w14:textId="0B8A55CE" w:rsidR="000E47A0" w:rsidRPr="00CF6119" w:rsidRDefault="3CA2C4FE" w:rsidP="4F5AD2BB">
            <w:r w:rsidRPr="4F5AD2BB">
              <w:t>CU</w:t>
            </w:r>
            <w:r w:rsidR="3EA265F0" w:rsidRPr="4F5AD2BB">
              <w:t>-</w:t>
            </w:r>
            <w:r w:rsidRPr="4F5AD2BB">
              <w:t>1</w:t>
            </w:r>
          </w:p>
        </w:tc>
        <w:tc>
          <w:tcPr>
            <w:tcW w:w="3135" w:type="dxa"/>
          </w:tcPr>
          <w:p w14:paraId="2E497CA2" w14:textId="013B96EC" w:rsidR="000E47A0" w:rsidRPr="00CF6119" w:rsidRDefault="5421ABAB" w:rsidP="4F5AD2BB">
            <w:r w:rsidRPr="4F5AD2BB">
              <w:t xml:space="preserve">Ingresar </w:t>
            </w:r>
            <w:r w:rsidR="2DB3B55C" w:rsidRPr="4F5AD2BB">
              <w:t>vehículos al sistema</w:t>
            </w:r>
          </w:p>
        </w:tc>
        <w:tc>
          <w:tcPr>
            <w:tcW w:w="1650" w:type="dxa"/>
          </w:tcPr>
          <w:p w14:paraId="7A9995FA" w14:textId="77777777" w:rsidR="000E47A0" w:rsidRPr="00CF6119" w:rsidRDefault="3CA2C4FE" w:rsidP="4F5AD2BB">
            <w:pPr>
              <w:jc w:val="center"/>
            </w:pPr>
            <w:r w:rsidRPr="4F5AD2BB">
              <w:t>Media</w:t>
            </w:r>
          </w:p>
        </w:tc>
        <w:tc>
          <w:tcPr>
            <w:tcW w:w="1435" w:type="dxa"/>
          </w:tcPr>
          <w:p w14:paraId="73B27134" w14:textId="77777777" w:rsidR="000E47A0" w:rsidRPr="00CF6119" w:rsidRDefault="3CA2C4FE" w:rsidP="4F5AD2BB">
            <w:pPr>
              <w:jc w:val="center"/>
            </w:pPr>
            <w:r w:rsidRPr="4F5AD2BB">
              <w:t>Alta</w:t>
            </w:r>
          </w:p>
        </w:tc>
        <w:tc>
          <w:tcPr>
            <w:tcW w:w="1730" w:type="dxa"/>
          </w:tcPr>
          <w:p w14:paraId="678E9304" w14:textId="77777777" w:rsidR="000E47A0" w:rsidRPr="00CF6119" w:rsidRDefault="3CA2C4FE" w:rsidP="4F5AD2BB">
            <w:pPr>
              <w:jc w:val="center"/>
            </w:pPr>
            <w:r w:rsidRPr="4F5AD2BB">
              <w:t>Alta</w:t>
            </w:r>
          </w:p>
        </w:tc>
      </w:tr>
      <w:tr w:rsidR="000E47A0" w:rsidRPr="005F1767" w14:paraId="4074B5E5" w14:textId="77777777" w:rsidTr="481683BF">
        <w:tc>
          <w:tcPr>
            <w:tcW w:w="945" w:type="dxa"/>
          </w:tcPr>
          <w:p w14:paraId="3D58E233" w14:textId="5397B6F9" w:rsidR="000E47A0" w:rsidRPr="00CF6119" w:rsidRDefault="3CA2C4FE" w:rsidP="4F5AD2BB">
            <w:r w:rsidRPr="4F5AD2BB">
              <w:t>CU</w:t>
            </w:r>
            <w:r w:rsidR="3EA265F0" w:rsidRPr="4F5AD2BB">
              <w:t>-</w:t>
            </w:r>
            <w:r w:rsidRPr="4F5AD2BB">
              <w:t>2</w:t>
            </w:r>
          </w:p>
        </w:tc>
        <w:tc>
          <w:tcPr>
            <w:tcW w:w="3135" w:type="dxa"/>
          </w:tcPr>
          <w:p w14:paraId="3CF804AF" w14:textId="769DBDC3" w:rsidR="000E47A0" w:rsidRPr="00CF6119" w:rsidRDefault="39920017" w:rsidP="4F5AD2BB">
            <w:r w:rsidRPr="4F5AD2BB">
              <w:t>Ingresar choferes al sistema</w:t>
            </w:r>
          </w:p>
        </w:tc>
        <w:tc>
          <w:tcPr>
            <w:tcW w:w="1650" w:type="dxa"/>
          </w:tcPr>
          <w:p w14:paraId="53964748" w14:textId="05961E51" w:rsidR="000E47A0" w:rsidRPr="00CF6119" w:rsidRDefault="39920017" w:rsidP="4F5AD2BB">
            <w:pPr>
              <w:jc w:val="center"/>
            </w:pPr>
            <w:r w:rsidRPr="4F5AD2BB">
              <w:t>Media</w:t>
            </w:r>
          </w:p>
        </w:tc>
        <w:tc>
          <w:tcPr>
            <w:tcW w:w="1435" w:type="dxa"/>
          </w:tcPr>
          <w:p w14:paraId="047082DD" w14:textId="77777777" w:rsidR="000E47A0" w:rsidRPr="00CF6119" w:rsidRDefault="3CA2C4FE" w:rsidP="4F5AD2BB">
            <w:pPr>
              <w:jc w:val="center"/>
            </w:pPr>
            <w:r w:rsidRPr="4F5AD2BB">
              <w:t>Alta</w:t>
            </w:r>
          </w:p>
        </w:tc>
        <w:tc>
          <w:tcPr>
            <w:tcW w:w="1730" w:type="dxa"/>
          </w:tcPr>
          <w:p w14:paraId="27D861BA" w14:textId="77777777" w:rsidR="000E47A0" w:rsidRPr="00CF6119" w:rsidRDefault="3CA2C4FE" w:rsidP="4F5AD2BB">
            <w:pPr>
              <w:jc w:val="center"/>
            </w:pPr>
            <w:r w:rsidRPr="4F5AD2BB">
              <w:t>Alta</w:t>
            </w:r>
          </w:p>
        </w:tc>
      </w:tr>
      <w:tr w:rsidR="000E47A0" w:rsidRPr="005F1767" w14:paraId="24940560" w14:textId="77777777" w:rsidTr="481683BF">
        <w:tc>
          <w:tcPr>
            <w:tcW w:w="945" w:type="dxa"/>
          </w:tcPr>
          <w:p w14:paraId="1EA60C79" w14:textId="788EA468" w:rsidR="000E47A0" w:rsidRPr="00CF6119" w:rsidRDefault="3CA2C4FE" w:rsidP="4F5AD2BB">
            <w:r w:rsidRPr="4F5AD2BB">
              <w:t>CU</w:t>
            </w:r>
            <w:r w:rsidR="12DBCBA5" w:rsidRPr="4F5AD2BB">
              <w:t>-</w:t>
            </w:r>
            <w:r w:rsidRPr="4F5AD2BB">
              <w:t>3</w:t>
            </w:r>
          </w:p>
        </w:tc>
        <w:tc>
          <w:tcPr>
            <w:tcW w:w="3135" w:type="dxa"/>
          </w:tcPr>
          <w:p w14:paraId="296B8F69" w14:textId="155537CE" w:rsidR="000E47A0" w:rsidRPr="00CF6119" w:rsidRDefault="6A0CBC3A" w:rsidP="4F5AD2BB">
            <w:r w:rsidRPr="4F5AD2BB">
              <w:t xml:space="preserve">Ingresar rutas al sistema </w:t>
            </w:r>
          </w:p>
        </w:tc>
        <w:tc>
          <w:tcPr>
            <w:tcW w:w="1650" w:type="dxa"/>
          </w:tcPr>
          <w:p w14:paraId="364BE773" w14:textId="77777777" w:rsidR="000E47A0" w:rsidRPr="00CF6119" w:rsidRDefault="3CA2C4FE" w:rsidP="4F5AD2BB">
            <w:pPr>
              <w:jc w:val="center"/>
            </w:pPr>
            <w:r w:rsidRPr="4F5AD2BB">
              <w:t>Media</w:t>
            </w:r>
          </w:p>
        </w:tc>
        <w:tc>
          <w:tcPr>
            <w:tcW w:w="1435" w:type="dxa"/>
          </w:tcPr>
          <w:p w14:paraId="33345349" w14:textId="77777777" w:rsidR="000E47A0" w:rsidRPr="00CF6119" w:rsidRDefault="3CA2C4FE" w:rsidP="4F5AD2BB">
            <w:pPr>
              <w:jc w:val="center"/>
            </w:pPr>
            <w:r w:rsidRPr="4F5AD2BB">
              <w:t>Alta</w:t>
            </w:r>
          </w:p>
        </w:tc>
        <w:tc>
          <w:tcPr>
            <w:tcW w:w="1730" w:type="dxa"/>
          </w:tcPr>
          <w:p w14:paraId="7619D272" w14:textId="77777777" w:rsidR="000E47A0" w:rsidRPr="00CF6119" w:rsidRDefault="3CA2C4FE" w:rsidP="4F5AD2BB">
            <w:pPr>
              <w:jc w:val="center"/>
            </w:pPr>
            <w:r w:rsidRPr="4F5AD2BB">
              <w:t xml:space="preserve">Alta </w:t>
            </w:r>
          </w:p>
        </w:tc>
      </w:tr>
      <w:tr w:rsidR="000E47A0" w:rsidRPr="005F1767" w14:paraId="7C979C97" w14:textId="77777777" w:rsidTr="481683BF">
        <w:tc>
          <w:tcPr>
            <w:tcW w:w="945" w:type="dxa"/>
          </w:tcPr>
          <w:p w14:paraId="3EC2223E" w14:textId="27538C5E" w:rsidR="000E47A0" w:rsidRPr="00CF6119" w:rsidRDefault="3CA2C4FE" w:rsidP="4F5AD2BB">
            <w:r w:rsidRPr="4F5AD2BB">
              <w:t>CU</w:t>
            </w:r>
            <w:r w:rsidR="12DBCBA5" w:rsidRPr="4F5AD2BB">
              <w:t>-</w:t>
            </w:r>
            <w:r w:rsidRPr="4F5AD2BB">
              <w:t>4</w:t>
            </w:r>
          </w:p>
        </w:tc>
        <w:tc>
          <w:tcPr>
            <w:tcW w:w="3135" w:type="dxa"/>
          </w:tcPr>
          <w:p w14:paraId="104629D6" w14:textId="216CBE07" w:rsidR="000E47A0" w:rsidRPr="00CF6119" w:rsidRDefault="19A01AE0" w:rsidP="4F5AD2BB">
            <w:r w:rsidRPr="4F5AD2BB">
              <w:t xml:space="preserve">Actualizar </w:t>
            </w:r>
            <w:r w:rsidR="692EE87F" w:rsidRPr="4F5AD2BB">
              <w:t>kilometraje de</w:t>
            </w:r>
            <w:r w:rsidR="44B81B7E" w:rsidRPr="4F5AD2BB">
              <w:t xml:space="preserve"> </w:t>
            </w:r>
            <w:r w:rsidR="692EE87F" w:rsidRPr="4F5AD2BB">
              <w:t xml:space="preserve">vehículos </w:t>
            </w:r>
          </w:p>
        </w:tc>
        <w:tc>
          <w:tcPr>
            <w:tcW w:w="1650" w:type="dxa"/>
          </w:tcPr>
          <w:p w14:paraId="16B76ED0" w14:textId="17D80C93" w:rsidR="000E47A0" w:rsidRPr="00CF6119" w:rsidRDefault="692EE87F" w:rsidP="4F5AD2BB">
            <w:pPr>
              <w:jc w:val="center"/>
            </w:pPr>
            <w:r w:rsidRPr="4F5AD2BB">
              <w:t>Media</w:t>
            </w:r>
          </w:p>
        </w:tc>
        <w:tc>
          <w:tcPr>
            <w:tcW w:w="1435" w:type="dxa"/>
          </w:tcPr>
          <w:p w14:paraId="2EC48756" w14:textId="77777777" w:rsidR="000E47A0" w:rsidRPr="00CF6119" w:rsidRDefault="3CA2C4FE" w:rsidP="4F5AD2BB">
            <w:pPr>
              <w:jc w:val="center"/>
            </w:pPr>
            <w:r w:rsidRPr="4F5AD2BB">
              <w:t>Alta</w:t>
            </w:r>
          </w:p>
        </w:tc>
        <w:tc>
          <w:tcPr>
            <w:tcW w:w="1730" w:type="dxa"/>
          </w:tcPr>
          <w:p w14:paraId="4B8A09D7" w14:textId="09995873" w:rsidR="000E47A0" w:rsidRPr="00CF6119" w:rsidRDefault="71C6F8B3" w:rsidP="4F5AD2BB">
            <w:pPr>
              <w:jc w:val="center"/>
            </w:pPr>
            <w:r w:rsidRPr="4F5AD2BB">
              <w:t>Alta</w:t>
            </w:r>
          </w:p>
        </w:tc>
      </w:tr>
      <w:tr w:rsidR="000E47A0" w:rsidRPr="005F1767" w14:paraId="64080F24" w14:textId="77777777" w:rsidTr="481683BF">
        <w:tc>
          <w:tcPr>
            <w:tcW w:w="945" w:type="dxa"/>
          </w:tcPr>
          <w:p w14:paraId="076BE71B" w14:textId="4843B41F" w:rsidR="000E47A0" w:rsidRPr="00CF6119" w:rsidRDefault="3CA2C4FE" w:rsidP="4F5AD2BB">
            <w:r w:rsidRPr="4F5AD2BB">
              <w:t>CU</w:t>
            </w:r>
            <w:r w:rsidR="2ABFBEB4" w:rsidRPr="4F5AD2BB">
              <w:t>-</w:t>
            </w:r>
            <w:r w:rsidRPr="4F5AD2BB">
              <w:t>5</w:t>
            </w:r>
          </w:p>
        </w:tc>
        <w:tc>
          <w:tcPr>
            <w:tcW w:w="3135" w:type="dxa"/>
          </w:tcPr>
          <w:p w14:paraId="27B47E14" w14:textId="7E768EA7" w:rsidR="000E47A0" w:rsidRPr="00CF6119" w:rsidRDefault="280EB78F" w:rsidP="710E7229">
            <w:r w:rsidRPr="710E7229">
              <w:t>Ingresar</w:t>
            </w:r>
            <w:r w:rsidR="18A725C0" w:rsidRPr="710E7229">
              <w:t xml:space="preserve"> consumo de combustible</w:t>
            </w:r>
          </w:p>
        </w:tc>
        <w:tc>
          <w:tcPr>
            <w:tcW w:w="1650" w:type="dxa"/>
          </w:tcPr>
          <w:p w14:paraId="43DB745D" w14:textId="68637799" w:rsidR="000E47A0" w:rsidRPr="00CF6119" w:rsidRDefault="0204B3B0" w:rsidP="4F5AD2BB">
            <w:pPr>
              <w:jc w:val="center"/>
            </w:pPr>
            <w:r w:rsidRPr="4F5AD2BB">
              <w:t>Media</w:t>
            </w:r>
          </w:p>
        </w:tc>
        <w:tc>
          <w:tcPr>
            <w:tcW w:w="1435" w:type="dxa"/>
          </w:tcPr>
          <w:p w14:paraId="598A029B" w14:textId="4AB87349" w:rsidR="000E47A0" w:rsidRPr="00CF6119" w:rsidRDefault="0204B3B0" w:rsidP="4F5AD2BB">
            <w:pPr>
              <w:jc w:val="center"/>
            </w:pPr>
            <w:r w:rsidRPr="4F5AD2BB">
              <w:t>Alta</w:t>
            </w:r>
          </w:p>
        </w:tc>
        <w:tc>
          <w:tcPr>
            <w:tcW w:w="1730" w:type="dxa"/>
          </w:tcPr>
          <w:p w14:paraId="599AFF07" w14:textId="77777777" w:rsidR="000E47A0" w:rsidRPr="00CF6119" w:rsidRDefault="3CA2C4FE" w:rsidP="4F5AD2BB">
            <w:pPr>
              <w:jc w:val="center"/>
            </w:pPr>
            <w:r w:rsidRPr="4F5AD2BB">
              <w:t>Alta</w:t>
            </w:r>
          </w:p>
        </w:tc>
      </w:tr>
      <w:tr w:rsidR="000E47A0" w:rsidRPr="005F1767" w14:paraId="6FD38751" w14:textId="77777777" w:rsidTr="481683BF">
        <w:tc>
          <w:tcPr>
            <w:tcW w:w="945" w:type="dxa"/>
          </w:tcPr>
          <w:p w14:paraId="72694EE3" w14:textId="0029476C" w:rsidR="000E47A0" w:rsidRPr="00CF6119" w:rsidRDefault="3CA2C4FE" w:rsidP="4F5AD2BB">
            <w:r w:rsidRPr="4F5AD2BB">
              <w:t>CU</w:t>
            </w:r>
            <w:r w:rsidR="2ABFBEB4" w:rsidRPr="4F5AD2BB">
              <w:t>-</w:t>
            </w:r>
            <w:r w:rsidRPr="4F5AD2BB">
              <w:t>6</w:t>
            </w:r>
          </w:p>
        </w:tc>
        <w:tc>
          <w:tcPr>
            <w:tcW w:w="3135" w:type="dxa"/>
          </w:tcPr>
          <w:p w14:paraId="6E96C2DA" w14:textId="15DF303A" w:rsidR="000E47A0" w:rsidRPr="00CF6119" w:rsidRDefault="1BE9B29B" w:rsidP="4F5AD2BB">
            <w:r w:rsidRPr="4F5AD2BB">
              <w:t>Registr</w:t>
            </w:r>
            <w:r w:rsidR="63EB5ED4" w:rsidRPr="4F5AD2BB">
              <w:t>ar</w:t>
            </w:r>
            <w:r w:rsidRPr="4F5AD2BB">
              <w:t xml:space="preserve"> entregas asignadas</w:t>
            </w:r>
          </w:p>
        </w:tc>
        <w:tc>
          <w:tcPr>
            <w:tcW w:w="1650" w:type="dxa"/>
          </w:tcPr>
          <w:p w14:paraId="314606EB" w14:textId="7EC82F03" w:rsidR="000E47A0" w:rsidRPr="00CF6119" w:rsidRDefault="1BE9B29B" w:rsidP="4F5AD2BB">
            <w:pPr>
              <w:jc w:val="center"/>
            </w:pPr>
            <w:r w:rsidRPr="4F5AD2BB">
              <w:t>Alta</w:t>
            </w:r>
          </w:p>
        </w:tc>
        <w:tc>
          <w:tcPr>
            <w:tcW w:w="1435" w:type="dxa"/>
          </w:tcPr>
          <w:p w14:paraId="3579F720" w14:textId="77777777" w:rsidR="000E47A0" w:rsidRPr="00CF6119" w:rsidRDefault="3CA2C4FE" w:rsidP="4F5AD2BB">
            <w:pPr>
              <w:jc w:val="center"/>
            </w:pPr>
            <w:r w:rsidRPr="4F5AD2BB">
              <w:t>Alta</w:t>
            </w:r>
          </w:p>
        </w:tc>
        <w:tc>
          <w:tcPr>
            <w:tcW w:w="1730" w:type="dxa"/>
          </w:tcPr>
          <w:p w14:paraId="491C3EAF" w14:textId="77777777" w:rsidR="000E47A0" w:rsidRPr="00CF6119" w:rsidRDefault="3CA2C4FE" w:rsidP="4F5AD2BB">
            <w:pPr>
              <w:jc w:val="center"/>
            </w:pPr>
            <w:r w:rsidRPr="4F5AD2BB">
              <w:t>Alta</w:t>
            </w:r>
          </w:p>
        </w:tc>
      </w:tr>
      <w:tr w:rsidR="000E47A0" w:rsidRPr="005F1767" w14:paraId="4AD767D3" w14:textId="77777777" w:rsidTr="481683BF">
        <w:tc>
          <w:tcPr>
            <w:tcW w:w="945" w:type="dxa"/>
          </w:tcPr>
          <w:p w14:paraId="42E71705" w14:textId="38E2A81F" w:rsidR="000E47A0" w:rsidRPr="00CF6119" w:rsidRDefault="3CA2C4FE" w:rsidP="4F5AD2BB">
            <w:r w:rsidRPr="4F5AD2BB">
              <w:t>CU</w:t>
            </w:r>
            <w:r w:rsidR="72136769" w:rsidRPr="4F5AD2BB">
              <w:t>-</w:t>
            </w:r>
            <w:r w:rsidRPr="4F5AD2BB">
              <w:t>7</w:t>
            </w:r>
          </w:p>
        </w:tc>
        <w:tc>
          <w:tcPr>
            <w:tcW w:w="3135" w:type="dxa"/>
          </w:tcPr>
          <w:p w14:paraId="230786E8" w14:textId="384DA067" w:rsidR="000E47A0" w:rsidRPr="00CF6119" w:rsidRDefault="52F71CD2" w:rsidP="4F5AD2BB">
            <w:r w:rsidRPr="4F5AD2BB">
              <w:t>Consultar historial de entregas</w:t>
            </w:r>
          </w:p>
        </w:tc>
        <w:tc>
          <w:tcPr>
            <w:tcW w:w="1650" w:type="dxa"/>
          </w:tcPr>
          <w:p w14:paraId="3BEF3176" w14:textId="70CCA49E" w:rsidR="000E47A0" w:rsidRPr="00CF6119" w:rsidRDefault="52F71CD2" w:rsidP="4F5AD2BB">
            <w:pPr>
              <w:jc w:val="center"/>
            </w:pPr>
            <w:r w:rsidRPr="4F5AD2BB">
              <w:t>Medio</w:t>
            </w:r>
          </w:p>
        </w:tc>
        <w:tc>
          <w:tcPr>
            <w:tcW w:w="1435" w:type="dxa"/>
          </w:tcPr>
          <w:p w14:paraId="03986BA0" w14:textId="77777777" w:rsidR="000E47A0" w:rsidRPr="00CF6119" w:rsidRDefault="3CA2C4FE" w:rsidP="4F5AD2BB">
            <w:pPr>
              <w:jc w:val="center"/>
            </w:pPr>
            <w:r w:rsidRPr="4F5AD2BB">
              <w:t>Media</w:t>
            </w:r>
          </w:p>
        </w:tc>
        <w:tc>
          <w:tcPr>
            <w:tcW w:w="1730" w:type="dxa"/>
          </w:tcPr>
          <w:p w14:paraId="679EC12F" w14:textId="7B56F51F" w:rsidR="000E47A0" w:rsidRPr="00CF6119" w:rsidRDefault="1B6131F7" w:rsidP="4F5AD2BB">
            <w:pPr>
              <w:jc w:val="center"/>
            </w:pPr>
            <w:r w:rsidRPr="4F5AD2BB">
              <w:t xml:space="preserve">Alta </w:t>
            </w:r>
          </w:p>
        </w:tc>
      </w:tr>
      <w:tr w:rsidR="000E47A0" w:rsidRPr="005F1767" w14:paraId="55E0812F" w14:textId="77777777" w:rsidTr="481683BF">
        <w:tc>
          <w:tcPr>
            <w:tcW w:w="945" w:type="dxa"/>
          </w:tcPr>
          <w:p w14:paraId="163013AD" w14:textId="68A47612" w:rsidR="000E47A0" w:rsidRPr="00CF6119" w:rsidRDefault="3CA2C4FE" w:rsidP="4F5AD2BB">
            <w:r w:rsidRPr="4F5AD2BB">
              <w:t>CU</w:t>
            </w:r>
            <w:r w:rsidR="72136769" w:rsidRPr="4F5AD2BB">
              <w:t>-</w:t>
            </w:r>
            <w:r w:rsidRPr="4F5AD2BB">
              <w:t>8</w:t>
            </w:r>
          </w:p>
        </w:tc>
        <w:tc>
          <w:tcPr>
            <w:tcW w:w="3135" w:type="dxa"/>
          </w:tcPr>
          <w:p w14:paraId="4A6B1CFB" w14:textId="495A0B85" w:rsidR="000E47A0" w:rsidRPr="00CF6119" w:rsidRDefault="320A935E" w:rsidP="4F5AD2BB">
            <w:r w:rsidRPr="4F5AD2BB">
              <w:t>Notificar eventos del sistema</w:t>
            </w:r>
          </w:p>
        </w:tc>
        <w:tc>
          <w:tcPr>
            <w:tcW w:w="1650" w:type="dxa"/>
          </w:tcPr>
          <w:p w14:paraId="16EB5A72" w14:textId="66CA2DAB" w:rsidR="000E47A0" w:rsidRPr="00CF6119" w:rsidRDefault="5EF7A998" w:rsidP="4F5AD2BB">
            <w:pPr>
              <w:jc w:val="center"/>
            </w:pPr>
            <w:r w:rsidRPr="4F5AD2BB">
              <w:t>Alta</w:t>
            </w:r>
          </w:p>
        </w:tc>
        <w:tc>
          <w:tcPr>
            <w:tcW w:w="1435" w:type="dxa"/>
          </w:tcPr>
          <w:p w14:paraId="02F1EFFB" w14:textId="77777777" w:rsidR="000E47A0" w:rsidRPr="00CF6119" w:rsidRDefault="3CA2C4FE" w:rsidP="4F5AD2BB">
            <w:pPr>
              <w:jc w:val="center"/>
            </w:pPr>
            <w:r w:rsidRPr="4F5AD2BB">
              <w:t>Alta</w:t>
            </w:r>
          </w:p>
        </w:tc>
        <w:tc>
          <w:tcPr>
            <w:tcW w:w="1730" w:type="dxa"/>
          </w:tcPr>
          <w:p w14:paraId="6270F2C4" w14:textId="77777777" w:rsidR="000E47A0" w:rsidRPr="00CF6119" w:rsidRDefault="3CA2C4FE" w:rsidP="4F5AD2BB">
            <w:pPr>
              <w:jc w:val="center"/>
            </w:pPr>
            <w:r w:rsidRPr="4F5AD2BB">
              <w:t>Alta</w:t>
            </w:r>
          </w:p>
        </w:tc>
      </w:tr>
      <w:tr w:rsidR="000E47A0" w:rsidRPr="005F1767" w14:paraId="3CD6AE39" w14:textId="77777777" w:rsidTr="481683BF">
        <w:tc>
          <w:tcPr>
            <w:tcW w:w="945" w:type="dxa"/>
          </w:tcPr>
          <w:p w14:paraId="75B7606E" w14:textId="63880C2A" w:rsidR="000E47A0" w:rsidRPr="00CF6119" w:rsidRDefault="3CA2C4FE" w:rsidP="4F5AD2BB">
            <w:r w:rsidRPr="4F5AD2BB">
              <w:t>CU</w:t>
            </w:r>
            <w:r w:rsidR="08147AD7" w:rsidRPr="4F5AD2BB">
              <w:t>-</w:t>
            </w:r>
            <w:r w:rsidRPr="4F5AD2BB">
              <w:t>9</w:t>
            </w:r>
          </w:p>
        </w:tc>
        <w:tc>
          <w:tcPr>
            <w:tcW w:w="3135" w:type="dxa"/>
          </w:tcPr>
          <w:p w14:paraId="1FCE77F7" w14:textId="69C0CFAB" w:rsidR="000E47A0" w:rsidRPr="00CF6119" w:rsidRDefault="455A90A9" w:rsidP="4F5AD2BB">
            <w:r w:rsidRPr="4F5AD2BB">
              <w:t>Crear cuentas de acceso</w:t>
            </w:r>
          </w:p>
        </w:tc>
        <w:tc>
          <w:tcPr>
            <w:tcW w:w="1650" w:type="dxa"/>
          </w:tcPr>
          <w:p w14:paraId="7CE5B899" w14:textId="6FA0C09E" w:rsidR="000E47A0" w:rsidRPr="00CF6119" w:rsidRDefault="17A37795" w:rsidP="4F5AD2BB">
            <w:pPr>
              <w:jc w:val="center"/>
            </w:pPr>
            <w:r w:rsidRPr="4F5AD2BB">
              <w:t xml:space="preserve">Alta </w:t>
            </w:r>
          </w:p>
        </w:tc>
        <w:tc>
          <w:tcPr>
            <w:tcW w:w="1435" w:type="dxa"/>
          </w:tcPr>
          <w:p w14:paraId="6472CF56" w14:textId="12E3384C" w:rsidR="000E47A0" w:rsidRPr="00CF6119" w:rsidRDefault="17A37795" w:rsidP="4F5AD2BB">
            <w:pPr>
              <w:jc w:val="center"/>
            </w:pPr>
            <w:r w:rsidRPr="4F5AD2BB">
              <w:t>Alta</w:t>
            </w:r>
          </w:p>
        </w:tc>
        <w:tc>
          <w:tcPr>
            <w:tcW w:w="1730" w:type="dxa"/>
          </w:tcPr>
          <w:p w14:paraId="156B13F7" w14:textId="431B07C7" w:rsidR="000E47A0" w:rsidRPr="00CF6119" w:rsidRDefault="17A37795" w:rsidP="4F5AD2BB">
            <w:pPr>
              <w:jc w:val="center"/>
            </w:pPr>
            <w:r w:rsidRPr="4F5AD2BB">
              <w:t>Media</w:t>
            </w:r>
          </w:p>
        </w:tc>
      </w:tr>
      <w:tr w:rsidR="000E47A0" w:rsidRPr="005F1767" w14:paraId="67291E52" w14:textId="77777777" w:rsidTr="481683BF">
        <w:tc>
          <w:tcPr>
            <w:tcW w:w="945" w:type="dxa"/>
          </w:tcPr>
          <w:p w14:paraId="799B09F5" w14:textId="35C83590" w:rsidR="000E47A0" w:rsidRPr="00CF6119" w:rsidRDefault="3CA2C4FE" w:rsidP="4F5AD2BB">
            <w:r w:rsidRPr="4F5AD2BB">
              <w:t>CU</w:t>
            </w:r>
            <w:r w:rsidR="08147AD7" w:rsidRPr="4F5AD2BB">
              <w:t>-</w:t>
            </w:r>
            <w:r w:rsidRPr="4F5AD2BB">
              <w:t>10</w:t>
            </w:r>
          </w:p>
        </w:tc>
        <w:tc>
          <w:tcPr>
            <w:tcW w:w="3135" w:type="dxa"/>
          </w:tcPr>
          <w:p w14:paraId="452B71CA" w14:textId="064EA47D" w:rsidR="000E47A0" w:rsidRPr="00CF6119" w:rsidRDefault="33A5947A" w:rsidP="4F5AD2BB">
            <w:r w:rsidRPr="4F5AD2BB">
              <w:t xml:space="preserve">Recuperar claves de acceso </w:t>
            </w:r>
          </w:p>
        </w:tc>
        <w:tc>
          <w:tcPr>
            <w:tcW w:w="1650" w:type="dxa"/>
          </w:tcPr>
          <w:p w14:paraId="568C698B" w14:textId="5BBE26DE" w:rsidR="000E47A0" w:rsidRPr="00CF6119" w:rsidRDefault="33A5947A" w:rsidP="4F5AD2BB">
            <w:pPr>
              <w:jc w:val="center"/>
            </w:pPr>
            <w:r w:rsidRPr="4F5AD2BB">
              <w:t>Alta</w:t>
            </w:r>
          </w:p>
        </w:tc>
        <w:tc>
          <w:tcPr>
            <w:tcW w:w="1435" w:type="dxa"/>
          </w:tcPr>
          <w:p w14:paraId="4E32ADA7" w14:textId="61AD64B8" w:rsidR="000E47A0" w:rsidRPr="00CF6119" w:rsidRDefault="33A5947A" w:rsidP="4F5AD2BB">
            <w:pPr>
              <w:jc w:val="center"/>
            </w:pPr>
            <w:r w:rsidRPr="4F5AD2BB">
              <w:t>Alta</w:t>
            </w:r>
          </w:p>
        </w:tc>
        <w:tc>
          <w:tcPr>
            <w:tcW w:w="1730" w:type="dxa"/>
          </w:tcPr>
          <w:p w14:paraId="6661E5ED" w14:textId="77777777" w:rsidR="000E47A0" w:rsidRPr="00CF6119" w:rsidRDefault="3CA2C4FE" w:rsidP="4F5AD2BB">
            <w:pPr>
              <w:jc w:val="center"/>
            </w:pPr>
            <w:r w:rsidRPr="4F5AD2BB">
              <w:t>Alta</w:t>
            </w:r>
          </w:p>
        </w:tc>
      </w:tr>
      <w:tr w:rsidR="000E47A0" w:rsidRPr="005F1767" w14:paraId="34317BC1" w14:textId="77777777" w:rsidTr="481683BF">
        <w:tc>
          <w:tcPr>
            <w:tcW w:w="945" w:type="dxa"/>
          </w:tcPr>
          <w:p w14:paraId="6432A15E" w14:textId="71967319" w:rsidR="000E47A0" w:rsidRPr="00CF6119" w:rsidRDefault="3CA2C4FE" w:rsidP="4F5AD2BB">
            <w:r w:rsidRPr="4F5AD2BB">
              <w:t>CU</w:t>
            </w:r>
            <w:r w:rsidR="029A1C42" w:rsidRPr="4F5AD2BB">
              <w:t>-</w:t>
            </w:r>
            <w:r w:rsidRPr="4F5AD2BB">
              <w:t>11</w:t>
            </w:r>
          </w:p>
        </w:tc>
        <w:tc>
          <w:tcPr>
            <w:tcW w:w="3135" w:type="dxa"/>
          </w:tcPr>
          <w:p w14:paraId="4F70680F" w14:textId="6AF45A75" w:rsidR="000E47A0" w:rsidRPr="00CF6119" w:rsidRDefault="2EAEF46D" w:rsidP="4F5AD2BB">
            <w:r w:rsidRPr="4F5AD2BB">
              <w:t xml:space="preserve">Registrar pagos </w:t>
            </w:r>
          </w:p>
        </w:tc>
        <w:tc>
          <w:tcPr>
            <w:tcW w:w="1650" w:type="dxa"/>
          </w:tcPr>
          <w:p w14:paraId="1A939487" w14:textId="13B7A191" w:rsidR="000E47A0" w:rsidRPr="00CF6119" w:rsidRDefault="2EAEF46D" w:rsidP="4F5AD2BB">
            <w:pPr>
              <w:jc w:val="center"/>
            </w:pPr>
            <w:r w:rsidRPr="4F5AD2BB">
              <w:t>Medio</w:t>
            </w:r>
          </w:p>
        </w:tc>
        <w:tc>
          <w:tcPr>
            <w:tcW w:w="1435" w:type="dxa"/>
          </w:tcPr>
          <w:p w14:paraId="570BD604" w14:textId="0B75E025" w:rsidR="000E47A0" w:rsidRPr="00CF6119" w:rsidRDefault="2EAEF46D" w:rsidP="4F5AD2BB">
            <w:pPr>
              <w:jc w:val="center"/>
            </w:pPr>
            <w:r w:rsidRPr="4F5AD2BB">
              <w:t>Alto</w:t>
            </w:r>
          </w:p>
        </w:tc>
        <w:tc>
          <w:tcPr>
            <w:tcW w:w="1730" w:type="dxa"/>
          </w:tcPr>
          <w:p w14:paraId="5036F8D7" w14:textId="77777777" w:rsidR="000E47A0" w:rsidRPr="00CF6119" w:rsidRDefault="3CA2C4FE" w:rsidP="4F5AD2BB">
            <w:pPr>
              <w:jc w:val="center"/>
            </w:pPr>
            <w:r w:rsidRPr="4F5AD2BB">
              <w:t>Alta</w:t>
            </w:r>
          </w:p>
        </w:tc>
      </w:tr>
      <w:tr w:rsidR="000E47A0" w:rsidRPr="005F1767" w14:paraId="2CADE9FB" w14:textId="77777777" w:rsidTr="481683BF">
        <w:tc>
          <w:tcPr>
            <w:tcW w:w="945" w:type="dxa"/>
          </w:tcPr>
          <w:p w14:paraId="33718C01" w14:textId="53AEAC3A" w:rsidR="000E47A0" w:rsidRPr="00CF6119" w:rsidRDefault="3CA2C4FE" w:rsidP="4F5AD2BB">
            <w:r w:rsidRPr="4F5AD2BB">
              <w:t>CU</w:t>
            </w:r>
            <w:r w:rsidR="029A1C42" w:rsidRPr="4F5AD2BB">
              <w:t>-</w:t>
            </w:r>
            <w:r w:rsidRPr="4F5AD2BB">
              <w:t>12</w:t>
            </w:r>
          </w:p>
        </w:tc>
        <w:tc>
          <w:tcPr>
            <w:tcW w:w="3135" w:type="dxa"/>
          </w:tcPr>
          <w:p w14:paraId="53F4740E" w14:textId="1D6C46C0" w:rsidR="000E47A0" w:rsidRPr="00CF6119" w:rsidRDefault="43593A42" w:rsidP="4F5AD2BB">
            <w:r w:rsidRPr="4F5AD2BB">
              <w:t xml:space="preserve">Modificar registro de vehículos </w:t>
            </w:r>
          </w:p>
        </w:tc>
        <w:tc>
          <w:tcPr>
            <w:tcW w:w="1650" w:type="dxa"/>
          </w:tcPr>
          <w:p w14:paraId="6AA258D8" w14:textId="564C05BE" w:rsidR="000E47A0" w:rsidRPr="00CF6119" w:rsidRDefault="43593A42" w:rsidP="4F5AD2BB">
            <w:pPr>
              <w:jc w:val="center"/>
            </w:pPr>
            <w:r w:rsidRPr="4F5AD2BB">
              <w:t>Medio</w:t>
            </w:r>
          </w:p>
        </w:tc>
        <w:tc>
          <w:tcPr>
            <w:tcW w:w="1435" w:type="dxa"/>
          </w:tcPr>
          <w:p w14:paraId="5A5864E4" w14:textId="77777777" w:rsidR="000E47A0" w:rsidRPr="00CF6119" w:rsidRDefault="3CA2C4FE" w:rsidP="4F5AD2BB">
            <w:pPr>
              <w:jc w:val="center"/>
            </w:pPr>
            <w:r w:rsidRPr="4F5AD2BB">
              <w:t>Media</w:t>
            </w:r>
          </w:p>
        </w:tc>
        <w:tc>
          <w:tcPr>
            <w:tcW w:w="1730" w:type="dxa"/>
          </w:tcPr>
          <w:p w14:paraId="7EC3370A" w14:textId="5C6A57F0" w:rsidR="000E47A0" w:rsidRPr="00CF6119" w:rsidRDefault="32F3D459" w:rsidP="4F5AD2BB">
            <w:pPr>
              <w:jc w:val="center"/>
            </w:pPr>
            <w:r w:rsidRPr="4F5AD2BB">
              <w:t>Medio</w:t>
            </w:r>
          </w:p>
        </w:tc>
      </w:tr>
      <w:tr w:rsidR="000E47A0" w:rsidRPr="005F1767" w14:paraId="51F81AB5" w14:textId="77777777" w:rsidTr="481683BF">
        <w:tc>
          <w:tcPr>
            <w:tcW w:w="945" w:type="dxa"/>
          </w:tcPr>
          <w:p w14:paraId="7BEDF47B" w14:textId="2DC93554" w:rsidR="000E47A0" w:rsidRPr="00CF6119" w:rsidRDefault="3CA2C4FE" w:rsidP="4F5AD2BB">
            <w:r w:rsidRPr="4F5AD2BB">
              <w:t>CU</w:t>
            </w:r>
            <w:r w:rsidR="4AE0B4C7" w:rsidRPr="4F5AD2BB">
              <w:t>-</w:t>
            </w:r>
            <w:r w:rsidRPr="4F5AD2BB">
              <w:t>13</w:t>
            </w:r>
          </w:p>
        </w:tc>
        <w:tc>
          <w:tcPr>
            <w:tcW w:w="3135" w:type="dxa"/>
          </w:tcPr>
          <w:p w14:paraId="4A4360C2" w14:textId="5969A295" w:rsidR="000E47A0" w:rsidRPr="00CF6119" w:rsidRDefault="28281D18" w:rsidP="4F5AD2BB">
            <w:r w:rsidRPr="4F5AD2BB">
              <w:t xml:space="preserve">Gestionar rutas </w:t>
            </w:r>
          </w:p>
        </w:tc>
        <w:tc>
          <w:tcPr>
            <w:tcW w:w="1650" w:type="dxa"/>
          </w:tcPr>
          <w:p w14:paraId="6FFBD3EC" w14:textId="1F4E2C4A" w:rsidR="000E47A0" w:rsidRPr="00CF6119" w:rsidRDefault="28281D18" w:rsidP="4F5AD2BB">
            <w:pPr>
              <w:jc w:val="center"/>
            </w:pPr>
            <w:r w:rsidRPr="4F5AD2BB">
              <w:t>Medio</w:t>
            </w:r>
          </w:p>
        </w:tc>
        <w:tc>
          <w:tcPr>
            <w:tcW w:w="1435" w:type="dxa"/>
          </w:tcPr>
          <w:p w14:paraId="025CF7D2" w14:textId="18AD4208" w:rsidR="000E47A0" w:rsidRPr="00CF6119" w:rsidRDefault="28281D18" w:rsidP="4F5AD2BB">
            <w:pPr>
              <w:jc w:val="center"/>
            </w:pPr>
            <w:r w:rsidRPr="4F5AD2BB">
              <w:t>Alta</w:t>
            </w:r>
          </w:p>
        </w:tc>
        <w:tc>
          <w:tcPr>
            <w:tcW w:w="1730" w:type="dxa"/>
          </w:tcPr>
          <w:p w14:paraId="11373743" w14:textId="77777777" w:rsidR="000E47A0" w:rsidRPr="00CF6119" w:rsidRDefault="3CA2C4FE" w:rsidP="4F5AD2BB">
            <w:pPr>
              <w:jc w:val="center"/>
            </w:pPr>
            <w:r w:rsidRPr="4F5AD2BB">
              <w:t>Media</w:t>
            </w:r>
          </w:p>
        </w:tc>
      </w:tr>
      <w:tr w:rsidR="000E47A0" w:rsidRPr="005F1767" w14:paraId="0497C6C5" w14:textId="77777777" w:rsidTr="481683BF">
        <w:tc>
          <w:tcPr>
            <w:tcW w:w="945" w:type="dxa"/>
          </w:tcPr>
          <w:p w14:paraId="15A426C7" w14:textId="309F4C6E" w:rsidR="000E47A0" w:rsidRPr="00CF6119" w:rsidRDefault="3CA2C4FE" w:rsidP="4F5AD2BB">
            <w:r w:rsidRPr="4F5AD2BB">
              <w:t>CU</w:t>
            </w:r>
            <w:r w:rsidR="4AE0B4C7" w:rsidRPr="4F5AD2BB">
              <w:t>-</w:t>
            </w:r>
            <w:r w:rsidRPr="4F5AD2BB">
              <w:t>14</w:t>
            </w:r>
          </w:p>
        </w:tc>
        <w:tc>
          <w:tcPr>
            <w:tcW w:w="3135" w:type="dxa"/>
          </w:tcPr>
          <w:p w14:paraId="6454BC16" w14:textId="53F3BA60" w:rsidR="000E47A0" w:rsidRPr="00CF6119" w:rsidRDefault="08E872B2" w:rsidP="4F5AD2BB">
            <w:r w:rsidRPr="4F5AD2BB">
              <w:t xml:space="preserve">Eliminar vehículos </w:t>
            </w:r>
            <w:r w:rsidR="628F2187" w:rsidRPr="4F5AD2BB">
              <w:t>del sistema</w:t>
            </w:r>
          </w:p>
        </w:tc>
        <w:tc>
          <w:tcPr>
            <w:tcW w:w="1650" w:type="dxa"/>
          </w:tcPr>
          <w:p w14:paraId="30DCCCAD" w14:textId="7B6EC552" w:rsidR="000E47A0" w:rsidRPr="00CF6119" w:rsidRDefault="08E872B2" w:rsidP="4F5AD2BB">
            <w:pPr>
              <w:jc w:val="center"/>
            </w:pPr>
            <w:r w:rsidRPr="4F5AD2BB">
              <w:t>B</w:t>
            </w:r>
            <w:r w:rsidR="08C44787" w:rsidRPr="4F5AD2BB">
              <w:t>aja</w:t>
            </w:r>
          </w:p>
        </w:tc>
        <w:tc>
          <w:tcPr>
            <w:tcW w:w="1435" w:type="dxa"/>
          </w:tcPr>
          <w:p w14:paraId="33EC8315" w14:textId="36347F21" w:rsidR="000E47A0" w:rsidRPr="00CF6119" w:rsidRDefault="08E872B2" w:rsidP="4F5AD2BB">
            <w:pPr>
              <w:jc w:val="center"/>
            </w:pPr>
            <w:r w:rsidRPr="4F5AD2BB">
              <w:t>Alta</w:t>
            </w:r>
          </w:p>
        </w:tc>
        <w:tc>
          <w:tcPr>
            <w:tcW w:w="1730" w:type="dxa"/>
          </w:tcPr>
          <w:p w14:paraId="1ADF747E" w14:textId="36B7DE1E" w:rsidR="000E47A0" w:rsidRPr="00CF6119" w:rsidRDefault="08E872B2" w:rsidP="4F5AD2BB">
            <w:pPr>
              <w:jc w:val="center"/>
            </w:pPr>
            <w:r w:rsidRPr="4F5AD2BB">
              <w:t xml:space="preserve">Media </w:t>
            </w:r>
          </w:p>
        </w:tc>
      </w:tr>
      <w:tr w:rsidR="000E47A0" w:rsidRPr="005F1767" w14:paraId="3ED6AA58" w14:textId="77777777" w:rsidTr="481683BF">
        <w:tc>
          <w:tcPr>
            <w:tcW w:w="945" w:type="dxa"/>
          </w:tcPr>
          <w:p w14:paraId="6D5BE59C" w14:textId="599F9815" w:rsidR="000E47A0" w:rsidRPr="00CF6119" w:rsidRDefault="3CA2C4FE" w:rsidP="4F5AD2BB">
            <w:r w:rsidRPr="4F5AD2BB">
              <w:t>CU</w:t>
            </w:r>
            <w:r w:rsidR="6C1C4E84" w:rsidRPr="4F5AD2BB">
              <w:t>-</w:t>
            </w:r>
            <w:r w:rsidRPr="4F5AD2BB">
              <w:t>15</w:t>
            </w:r>
          </w:p>
        </w:tc>
        <w:tc>
          <w:tcPr>
            <w:tcW w:w="3135" w:type="dxa"/>
          </w:tcPr>
          <w:p w14:paraId="6CD69AFA" w14:textId="3FCC9BF2" w:rsidR="000E47A0" w:rsidRPr="00CF6119" w:rsidRDefault="3ED29BA1" w:rsidP="4F5AD2BB">
            <w:r w:rsidRPr="4F5AD2BB">
              <w:t>Eliminar choferes del sistema</w:t>
            </w:r>
          </w:p>
        </w:tc>
        <w:tc>
          <w:tcPr>
            <w:tcW w:w="1650" w:type="dxa"/>
          </w:tcPr>
          <w:p w14:paraId="36AF6883" w14:textId="21B140F6" w:rsidR="000E47A0" w:rsidRPr="00CF6119" w:rsidRDefault="6E6F79D8" w:rsidP="4F5AD2BB">
            <w:pPr>
              <w:jc w:val="center"/>
            </w:pPr>
            <w:r w:rsidRPr="4F5AD2BB">
              <w:t>Baja</w:t>
            </w:r>
          </w:p>
        </w:tc>
        <w:tc>
          <w:tcPr>
            <w:tcW w:w="1435" w:type="dxa"/>
          </w:tcPr>
          <w:p w14:paraId="4E005D63" w14:textId="786BF3A3" w:rsidR="000E47A0" w:rsidRPr="00CF6119" w:rsidRDefault="6E6F79D8" w:rsidP="4F5AD2BB">
            <w:pPr>
              <w:jc w:val="center"/>
            </w:pPr>
            <w:r w:rsidRPr="4F5AD2BB">
              <w:t>Alta</w:t>
            </w:r>
          </w:p>
        </w:tc>
        <w:tc>
          <w:tcPr>
            <w:tcW w:w="1730" w:type="dxa"/>
          </w:tcPr>
          <w:p w14:paraId="0BBA1586" w14:textId="371825EF" w:rsidR="000E47A0" w:rsidRPr="00CF6119" w:rsidRDefault="6E6F79D8" w:rsidP="4F5AD2BB">
            <w:pPr>
              <w:jc w:val="center"/>
            </w:pPr>
            <w:r w:rsidRPr="4F5AD2BB">
              <w:t xml:space="preserve">Media </w:t>
            </w:r>
          </w:p>
        </w:tc>
      </w:tr>
      <w:tr w:rsidR="4F5AD2BB" w14:paraId="51634391" w14:textId="77777777" w:rsidTr="481683BF">
        <w:tc>
          <w:tcPr>
            <w:tcW w:w="945" w:type="dxa"/>
          </w:tcPr>
          <w:p w14:paraId="2DF4A706" w14:textId="16CF485F" w:rsidR="24273FF4" w:rsidRDefault="24273FF4" w:rsidP="4F5AD2BB">
            <w:r w:rsidRPr="4F5AD2BB">
              <w:t>CU-16</w:t>
            </w:r>
          </w:p>
        </w:tc>
        <w:tc>
          <w:tcPr>
            <w:tcW w:w="3135" w:type="dxa"/>
          </w:tcPr>
          <w:p w14:paraId="321B76E4" w14:textId="3781AE3C" w:rsidR="2083C733" w:rsidRDefault="2083C733" w:rsidP="4F5AD2BB">
            <w:r w:rsidRPr="4F5AD2BB">
              <w:t>Eliminar rutas del sistema</w:t>
            </w:r>
          </w:p>
        </w:tc>
        <w:tc>
          <w:tcPr>
            <w:tcW w:w="1650" w:type="dxa"/>
          </w:tcPr>
          <w:p w14:paraId="3B693C48" w14:textId="0CA9906D" w:rsidR="2083C733" w:rsidRDefault="2083C733" w:rsidP="4F5AD2BB">
            <w:pPr>
              <w:jc w:val="center"/>
            </w:pPr>
            <w:r w:rsidRPr="4F5AD2BB">
              <w:t xml:space="preserve">Baja </w:t>
            </w:r>
          </w:p>
        </w:tc>
        <w:tc>
          <w:tcPr>
            <w:tcW w:w="1435" w:type="dxa"/>
          </w:tcPr>
          <w:p w14:paraId="571D431E" w14:textId="089D8715" w:rsidR="2083C733" w:rsidRDefault="2083C733" w:rsidP="4F5AD2BB">
            <w:pPr>
              <w:jc w:val="center"/>
            </w:pPr>
            <w:r w:rsidRPr="4F5AD2BB">
              <w:t>Alta</w:t>
            </w:r>
          </w:p>
        </w:tc>
        <w:tc>
          <w:tcPr>
            <w:tcW w:w="1730" w:type="dxa"/>
          </w:tcPr>
          <w:p w14:paraId="6940A55B" w14:textId="4FAE0AC2" w:rsidR="2083C733" w:rsidRDefault="2083C733" w:rsidP="4F5AD2BB">
            <w:pPr>
              <w:jc w:val="center"/>
            </w:pPr>
            <w:r w:rsidRPr="4F5AD2BB">
              <w:t>Media</w:t>
            </w:r>
          </w:p>
        </w:tc>
      </w:tr>
      <w:tr w:rsidR="4F5AD2BB" w14:paraId="21A8FCCE" w14:textId="77777777" w:rsidTr="481683BF">
        <w:tc>
          <w:tcPr>
            <w:tcW w:w="945" w:type="dxa"/>
          </w:tcPr>
          <w:p w14:paraId="49F6BE01" w14:textId="79CF2A34" w:rsidR="4931828F" w:rsidRDefault="4931828F" w:rsidP="4F5AD2BB">
            <w:r w:rsidRPr="4F5AD2BB">
              <w:t>CU</w:t>
            </w:r>
            <w:r w:rsidR="49232ED2" w:rsidRPr="4F5AD2BB">
              <w:t>-</w:t>
            </w:r>
            <w:r w:rsidRPr="4F5AD2BB">
              <w:t>17</w:t>
            </w:r>
          </w:p>
        </w:tc>
        <w:tc>
          <w:tcPr>
            <w:tcW w:w="3135" w:type="dxa"/>
          </w:tcPr>
          <w:p w14:paraId="7889CF62" w14:textId="3A450741" w:rsidR="4931828F" w:rsidRDefault="4931828F" w:rsidP="4F5AD2BB">
            <w:r w:rsidRPr="4F5AD2BB">
              <w:t>Ingresar partes de los vehículos al sistema</w:t>
            </w:r>
          </w:p>
        </w:tc>
        <w:tc>
          <w:tcPr>
            <w:tcW w:w="1650" w:type="dxa"/>
          </w:tcPr>
          <w:p w14:paraId="24D07E65" w14:textId="4AAB0386" w:rsidR="4931828F" w:rsidRDefault="4931828F" w:rsidP="4F5AD2BB">
            <w:pPr>
              <w:jc w:val="center"/>
            </w:pPr>
            <w:r w:rsidRPr="4F5AD2BB">
              <w:t>Media</w:t>
            </w:r>
          </w:p>
        </w:tc>
        <w:tc>
          <w:tcPr>
            <w:tcW w:w="1435" w:type="dxa"/>
          </w:tcPr>
          <w:p w14:paraId="5E361F6E" w14:textId="221265AE" w:rsidR="4931828F" w:rsidRDefault="4931828F" w:rsidP="4F5AD2BB">
            <w:pPr>
              <w:jc w:val="center"/>
            </w:pPr>
            <w:r w:rsidRPr="4F5AD2BB">
              <w:t>Alta</w:t>
            </w:r>
          </w:p>
        </w:tc>
        <w:tc>
          <w:tcPr>
            <w:tcW w:w="1730" w:type="dxa"/>
          </w:tcPr>
          <w:p w14:paraId="2E47B631" w14:textId="2DDC92EB" w:rsidR="4931828F" w:rsidRDefault="4931828F" w:rsidP="4F5AD2BB">
            <w:pPr>
              <w:jc w:val="center"/>
            </w:pPr>
            <w:r w:rsidRPr="4F5AD2BB">
              <w:t>Alta</w:t>
            </w:r>
          </w:p>
        </w:tc>
      </w:tr>
      <w:tr w:rsidR="4F5AD2BB" w14:paraId="3D1462A7" w14:textId="77777777" w:rsidTr="481683BF">
        <w:tc>
          <w:tcPr>
            <w:tcW w:w="945" w:type="dxa"/>
          </w:tcPr>
          <w:p w14:paraId="107205F6" w14:textId="5DB0BB2B" w:rsidR="4931828F" w:rsidRDefault="4931828F" w:rsidP="4F5AD2BB">
            <w:r w:rsidRPr="4F5AD2BB">
              <w:t>CU-18</w:t>
            </w:r>
          </w:p>
        </w:tc>
        <w:tc>
          <w:tcPr>
            <w:tcW w:w="3135" w:type="dxa"/>
          </w:tcPr>
          <w:p w14:paraId="24DFC61C" w14:textId="16D15A9E" w:rsidR="74867339" w:rsidRDefault="74867339" w:rsidP="4F5AD2BB">
            <w:r w:rsidRPr="4F5AD2BB">
              <w:t>Registrar clientes al sistema</w:t>
            </w:r>
          </w:p>
        </w:tc>
        <w:tc>
          <w:tcPr>
            <w:tcW w:w="1650" w:type="dxa"/>
          </w:tcPr>
          <w:p w14:paraId="11463B96" w14:textId="1383FD97" w:rsidR="74867339" w:rsidRDefault="74867339" w:rsidP="4F5AD2BB">
            <w:pPr>
              <w:jc w:val="center"/>
            </w:pPr>
            <w:r w:rsidRPr="4F5AD2BB">
              <w:t>Media</w:t>
            </w:r>
          </w:p>
        </w:tc>
        <w:tc>
          <w:tcPr>
            <w:tcW w:w="1435" w:type="dxa"/>
          </w:tcPr>
          <w:p w14:paraId="59BF9AA3" w14:textId="438DF0D7" w:rsidR="74867339" w:rsidRDefault="74867339" w:rsidP="4F5AD2BB">
            <w:pPr>
              <w:jc w:val="center"/>
            </w:pPr>
            <w:r w:rsidRPr="4F5AD2BB">
              <w:t>Media</w:t>
            </w:r>
          </w:p>
        </w:tc>
        <w:tc>
          <w:tcPr>
            <w:tcW w:w="1730" w:type="dxa"/>
          </w:tcPr>
          <w:p w14:paraId="4F0AE8C9" w14:textId="3665F9C5" w:rsidR="74867339" w:rsidRDefault="74867339" w:rsidP="4F5AD2BB">
            <w:pPr>
              <w:jc w:val="center"/>
            </w:pPr>
            <w:r w:rsidRPr="4F5AD2BB">
              <w:t>Media</w:t>
            </w:r>
          </w:p>
        </w:tc>
      </w:tr>
      <w:tr w:rsidR="4F5AD2BB" w14:paraId="2575BC0B" w14:textId="77777777" w:rsidTr="481683BF">
        <w:tc>
          <w:tcPr>
            <w:tcW w:w="945" w:type="dxa"/>
          </w:tcPr>
          <w:p w14:paraId="2181682C" w14:textId="5F0A84A2" w:rsidR="4931828F" w:rsidRDefault="4931828F" w:rsidP="4F5AD2BB">
            <w:r w:rsidRPr="4F5AD2BB">
              <w:t>CU-19</w:t>
            </w:r>
          </w:p>
        </w:tc>
        <w:tc>
          <w:tcPr>
            <w:tcW w:w="3135" w:type="dxa"/>
          </w:tcPr>
          <w:p w14:paraId="015118B6" w14:textId="14452363" w:rsidR="3C45EAFF" w:rsidRDefault="3C45EAFF" w:rsidP="4F5AD2BB">
            <w:r w:rsidRPr="4F5AD2BB">
              <w:t>Ingresar proveedores al sistema</w:t>
            </w:r>
          </w:p>
        </w:tc>
        <w:tc>
          <w:tcPr>
            <w:tcW w:w="1650" w:type="dxa"/>
          </w:tcPr>
          <w:p w14:paraId="2E8C211D" w14:textId="37FD3D6A" w:rsidR="79397B1E" w:rsidRDefault="79397B1E" w:rsidP="4F5AD2BB">
            <w:pPr>
              <w:jc w:val="center"/>
            </w:pPr>
            <w:r w:rsidRPr="4F5AD2BB">
              <w:t>Media</w:t>
            </w:r>
          </w:p>
        </w:tc>
        <w:tc>
          <w:tcPr>
            <w:tcW w:w="1435" w:type="dxa"/>
          </w:tcPr>
          <w:p w14:paraId="6F668AAF" w14:textId="63B19AAB" w:rsidR="79397B1E" w:rsidRDefault="79397B1E" w:rsidP="4F5AD2BB">
            <w:pPr>
              <w:jc w:val="center"/>
            </w:pPr>
            <w:r w:rsidRPr="4F5AD2BB">
              <w:t>Media</w:t>
            </w:r>
          </w:p>
        </w:tc>
        <w:tc>
          <w:tcPr>
            <w:tcW w:w="1730" w:type="dxa"/>
          </w:tcPr>
          <w:p w14:paraId="42FEF044" w14:textId="1F60AFE6" w:rsidR="79397B1E" w:rsidRDefault="79397B1E" w:rsidP="4F5AD2BB">
            <w:pPr>
              <w:jc w:val="center"/>
            </w:pPr>
            <w:r w:rsidRPr="4F5AD2BB">
              <w:t>Media</w:t>
            </w:r>
          </w:p>
        </w:tc>
      </w:tr>
      <w:tr w:rsidR="4F5AD2BB" w14:paraId="27F89A7D" w14:textId="77777777" w:rsidTr="481683BF">
        <w:tc>
          <w:tcPr>
            <w:tcW w:w="945" w:type="dxa"/>
          </w:tcPr>
          <w:p w14:paraId="7772C5F2" w14:textId="0F6472D7" w:rsidR="4931828F" w:rsidRDefault="4931828F" w:rsidP="4F5AD2BB">
            <w:r w:rsidRPr="4F5AD2BB">
              <w:lastRenderedPageBreak/>
              <w:t>CU-20</w:t>
            </w:r>
          </w:p>
        </w:tc>
        <w:tc>
          <w:tcPr>
            <w:tcW w:w="3135" w:type="dxa"/>
          </w:tcPr>
          <w:p w14:paraId="125B91E8" w14:textId="73E0D6BF" w:rsidR="24A12A84" w:rsidRDefault="24A12A84" w:rsidP="4F5AD2BB">
            <w:r w:rsidRPr="4F5AD2BB">
              <w:t>Registrar Bodegas al sistema</w:t>
            </w:r>
          </w:p>
        </w:tc>
        <w:tc>
          <w:tcPr>
            <w:tcW w:w="1650" w:type="dxa"/>
          </w:tcPr>
          <w:p w14:paraId="014B214E" w14:textId="1A2E1A24" w:rsidR="24A12A84" w:rsidRDefault="24A12A84" w:rsidP="4F5AD2BB">
            <w:pPr>
              <w:jc w:val="center"/>
            </w:pPr>
            <w:r w:rsidRPr="4F5AD2BB">
              <w:t>Baja</w:t>
            </w:r>
          </w:p>
        </w:tc>
        <w:tc>
          <w:tcPr>
            <w:tcW w:w="1435" w:type="dxa"/>
          </w:tcPr>
          <w:p w14:paraId="070D258A" w14:textId="7DB8311C" w:rsidR="24A12A84" w:rsidRDefault="24A12A84" w:rsidP="4F5AD2BB">
            <w:pPr>
              <w:jc w:val="center"/>
            </w:pPr>
            <w:r w:rsidRPr="4F5AD2BB">
              <w:t>Media</w:t>
            </w:r>
          </w:p>
        </w:tc>
        <w:tc>
          <w:tcPr>
            <w:tcW w:w="1730" w:type="dxa"/>
          </w:tcPr>
          <w:p w14:paraId="734ED79A" w14:textId="3067A348" w:rsidR="24A12A84" w:rsidRDefault="24A12A84" w:rsidP="4F5AD2BB">
            <w:pPr>
              <w:jc w:val="center"/>
            </w:pPr>
            <w:r w:rsidRPr="4F5AD2BB">
              <w:t>Media</w:t>
            </w:r>
          </w:p>
        </w:tc>
      </w:tr>
      <w:tr w:rsidR="4F5AD2BB" w14:paraId="449AEA00" w14:textId="77777777" w:rsidTr="481683BF">
        <w:tc>
          <w:tcPr>
            <w:tcW w:w="945" w:type="dxa"/>
          </w:tcPr>
          <w:p w14:paraId="1F57ECB0" w14:textId="71B309EB" w:rsidR="7D42F757" w:rsidRDefault="7D42F757" w:rsidP="4F5AD2BB">
            <w:r w:rsidRPr="4F5AD2BB">
              <w:t>CU-21</w:t>
            </w:r>
          </w:p>
        </w:tc>
        <w:tc>
          <w:tcPr>
            <w:tcW w:w="3135" w:type="dxa"/>
          </w:tcPr>
          <w:p w14:paraId="27744D8C" w14:textId="2120E853" w:rsidR="7D42F757" w:rsidRDefault="7D42F757" w:rsidP="4F5AD2BB">
            <w:r w:rsidRPr="4F5AD2BB">
              <w:t>Generar Informe</w:t>
            </w:r>
          </w:p>
        </w:tc>
        <w:tc>
          <w:tcPr>
            <w:tcW w:w="1650" w:type="dxa"/>
          </w:tcPr>
          <w:p w14:paraId="68E2E9E2" w14:textId="2A17DCEB" w:rsidR="7D42F757" w:rsidRDefault="7D42F757" w:rsidP="4F5AD2BB">
            <w:pPr>
              <w:jc w:val="center"/>
            </w:pPr>
            <w:r w:rsidRPr="4F5AD2BB">
              <w:t>Baja</w:t>
            </w:r>
          </w:p>
        </w:tc>
        <w:tc>
          <w:tcPr>
            <w:tcW w:w="1435" w:type="dxa"/>
          </w:tcPr>
          <w:p w14:paraId="0C382F5A" w14:textId="13041382" w:rsidR="7D42F757" w:rsidRDefault="7D42F757" w:rsidP="4F5AD2BB">
            <w:pPr>
              <w:jc w:val="center"/>
            </w:pPr>
            <w:r w:rsidRPr="4F5AD2BB">
              <w:t>Media</w:t>
            </w:r>
          </w:p>
        </w:tc>
        <w:tc>
          <w:tcPr>
            <w:tcW w:w="1730" w:type="dxa"/>
          </w:tcPr>
          <w:p w14:paraId="0C62443A" w14:textId="4F90198E" w:rsidR="7D42F757" w:rsidRDefault="7D42F757" w:rsidP="4F5AD2BB">
            <w:pPr>
              <w:jc w:val="center"/>
            </w:pPr>
            <w:r w:rsidRPr="4F5AD2BB">
              <w:t>Media</w:t>
            </w:r>
          </w:p>
        </w:tc>
      </w:tr>
      <w:tr w:rsidR="4F5AD2BB" w14:paraId="63F03CD6" w14:textId="77777777" w:rsidTr="481683BF">
        <w:tc>
          <w:tcPr>
            <w:tcW w:w="945" w:type="dxa"/>
          </w:tcPr>
          <w:p w14:paraId="60A58A60" w14:textId="15E2ABAC" w:rsidR="7D42F757" w:rsidRDefault="7D42F757" w:rsidP="4F5AD2BB">
            <w:r w:rsidRPr="4F5AD2BB">
              <w:t>CU-22</w:t>
            </w:r>
          </w:p>
        </w:tc>
        <w:tc>
          <w:tcPr>
            <w:tcW w:w="3135" w:type="dxa"/>
          </w:tcPr>
          <w:p w14:paraId="2975B318" w14:textId="1533BC6F" w:rsidR="7D42F757" w:rsidRDefault="7D42F757" w:rsidP="4F5AD2BB">
            <w:r w:rsidRPr="4F5AD2BB">
              <w:t>Generar orden de pago</w:t>
            </w:r>
          </w:p>
        </w:tc>
        <w:tc>
          <w:tcPr>
            <w:tcW w:w="1650" w:type="dxa"/>
          </w:tcPr>
          <w:p w14:paraId="0B65F0F4" w14:textId="25DDB560" w:rsidR="7D42F757" w:rsidRDefault="7D42F757" w:rsidP="4F5AD2BB">
            <w:pPr>
              <w:jc w:val="center"/>
            </w:pPr>
            <w:r w:rsidRPr="4F5AD2BB">
              <w:t>Baja</w:t>
            </w:r>
          </w:p>
        </w:tc>
        <w:tc>
          <w:tcPr>
            <w:tcW w:w="1435" w:type="dxa"/>
          </w:tcPr>
          <w:p w14:paraId="12CEBFC9" w14:textId="27690061" w:rsidR="7D42F757" w:rsidRDefault="7D42F757" w:rsidP="4F5AD2BB">
            <w:pPr>
              <w:jc w:val="center"/>
            </w:pPr>
            <w:r w:rsidRPr="4F5AD2BB">
              <w:t>Alta</w:t>
            </w:r>
          </w:p>
        </w:tc>
        <w:tc>
          <w:tcPr>
            <w:tcW w:w="1730" w:type="dxa"/>
          </w:tcPr>
          <w:p w14:paraId="546219D4" w14:textId="67FF282A" w:rsidR="7D42F757" w:rsidRDefault="7D42F757" w:rsidP="4F5AD2BB">
            <w:pPr>
              <w:jc w:val="center"/>
            </w:pPr>
            <w:r w:rsidRPr="4F5AD2BB">
              <w:t>Alta</w:t>
            </w:r>
          </w:p>
        </w:tc>
      </w:tr>
      <w:tr w:rsidR="4F5AD2BB" w14:paraId="093B569F" w14:textId="77777777" w:rsidTr="481683BF">
        <w:tc>
          <w:tcPr>
            <w:tcW w:w="945" w:type="dxa"/>
          </w:tcPr>
          <w:p w14:paraId="49440041" w14:textId="38D72A49" w:rsidR="7D42F757" w:rsidRDefault="7D42F757" w:rsidP="4F5AD2BB">
            <w:r w:rsidRPr="4F5AD2BB">
              <w:t>CU-23</w:t>
            </w:r>
          </w:p>
        </w:tc>
        <w:tc>
          <w:tcPr>
            <w:tcW w:w="3135" w:type="dxa"/>
          </w:tcPr>
          <w:p w14:paraId="006ADDB7" w14:textId="1FC58059" w:rsidR="7D42F757" w:rsidRDefault="7D42F757" w:rsidP="4F5AD2BB">
            <w:r w:rsidRPr="4F5AD2BB">
              <w:t>Registr</w:t>
            </w:r>
            <w:r w:rsidR="72A83EB2" w:rsidRPr="4F5AD2BB">
              <w:t>ar</w:t>
            </w:r>
            <w:r w:rsidRPr="4F5AD2BB">
              <w:t xml:space="preserve"> ordenes pagadas</w:t>
            </w:r>
          </w:p>
        </w:tc>
        <w:tc>
          <w:tcPr>
            <w:tcW w:w="1650" w:type="dxa"/>
          </w:tcPr>
          <w:p w14:paraId="4EA09601" w14:textId="55869B9C" w:rsidR="7D42F757" w:rsidRDefault="7D42F757" w:rsidP="4F5AD2BB">
            <w:pPr>
              <w:jc w:val="center"/>
            </w:pPr>
            <w:r w:rsidRPr="4F5AD2BB">
              <w:t>Media</w:t>
            </w:r>
          </w:p>
        </w:tc>
        <w:tc>
          <w:tcPr>
            <w:tcW w:w="1435" w:type="dxa"/>
          </w:tcPr>
          <w:p w14:paraId="225CE5FC" w14:textId="76CD01F2" w:rsidR="7D42F757" w:rsidRDefault="7D42F757" w:rsidP="4F5AD2BB">
            <w:pPr>
              <w:jc w:val="center"/>
            </w:pPr>
            <w:r w:rsidRPr="4F5AD2BB">
              <w:t>Alta</w:t>
            </w:r>
          </w:p>
        </w:tc>
        <w:tc>
          <w:tcPr>
            <w:tcW w:w="1730" w:type="dxa"/>
          </w:tcPr>
          <w:p w14:paraId="0AE21D5B" w14:textId="0EE684CD" w:rsidR="7D42F757" w:rsidRDefault="7D42F757" w:rsidP="4F5AD2BB">
            <w:pPr>
              <w:jc w:val="center"/>
            </w:pPr>
            <w:r w:rsidRPr="4F5AD2BB">
              <w:t>Media</w:t>
            </w:r>
          </w:p>
        </w:tc>
      </w:tr>
      <w:tr w:rsidR="4F5AD2BB" w14:paraId="25CC6223" w14:textId="77777777" w:rsidTr="481683BF">
        <w:tc>
          <w:tcPr>
            <w:tcW w:w="945" w:type="dxa"/>
          </w:tcPr>
          <w:p w14:paraId="20679D59" w14:textId="0AB5DE30" w:rsidR="45EEFEE8" w:rsidRDefault="45EEFEE8" w:rsidP="4F5AD2BB">
            <w:r w:rsidRPr="4F5AD2BB">
              <w:t>CU-24</w:t>
            </w:r>
          </w:p>
        </w:tc>
        <w:tc>
          <w:tcPr>
            <w:tcW w:w="3135" w:type="dxa"/>
          </w:tcPr>
          <w:p w14:paraId="6921BDA6" w14:textId="68323DEB" w:rsidR="4CD37FEF" w:rsidRDefault="4CD37FEF" w:rsidP="4F5AD2BB">
            <w:r w:rsidRPr="4F5AD2BB">
              <w:t xml:space="preserve">Consultar </w:t>
            </w:r>
            <w:r w:rsidR="222294E8" w:rsidRPr="4F5AD2BB">
              <w:t>clientes propietarios</w:t>
            </w:r>
          </w:p>
        </w:tc>
        <w:tc>
          <w:tcPr>
            <w:tcW w:w="1650" w:type="dxa"/>
          </w:tcPr>
          <w:p w14:paraId="0BA701FC" w14:textId="05C382A4" w:rsidR="222294E8" w:rsidRDefault="222294E8" w:rsidP="4F5AD2BB">
            <w:pPr>
              <w:jc w:val="center"/>
            </w:pPr>
            <w:r w:rsidRPr="4F5AD2BB">
              <w:t>Media</w:t>
            </w:r>
          </w:p>
        </w:tc>
        <w:tc>
          <w:tcPr>
            <w:tcW w:w="1435" w:type="dxa"/>
          </w:tcPr>
          <w:p w14:paraId="6418D8CB" w14:textId="525C75F3" w:rsidR="222294E8" w:rsidRDefault="222294E8" w:rsidP="4F5AD2BB">
            <w:pPr>
              <w:jc w:val="center"/>
            </w:pPr>
            <w:r w:rsidRPr="4F5AD2BB">
              <w:t>Media</w:t>
            </w:r>
          </w:p>
        </w:tc>
        <w:tc>
          <w:tcPr>
            <w:tcW w:w="1730" w:type="dxa"/>
          </w:tcPr>
          <w:p w14:paraId="6AB952A2" w14:textId="14A93A10" w:rsidR="222294E8" w:rsidRDefault="222294E8" w:rsidP="4F5AD2BB">
            <w:pPr>
              <w:jc w:val="center"/>
            </w:pPr>
            <w:r w:rsidRPr="4F5AD2BB">
              <w:t>Media</w:t>
            </w:r>
          </w:p>
        </w:tc>
      </w:tr>
      <w:tr w:rsidR="4F5AD2BB" w14:paraId="3AD3976C" w14:textId="77777777" w:rsidTr="481683BF">
        <w:tc>
          <w:tcPr>
            <w:tcW w:w="945" w:type="dxa"/>
          </w:tcPr>
          <w:p w14:paraId="23F0E210" w14:textId="4CC4CCFF" w:rsidR="45EEFEE8" w:rsidRDefault="45EEFEE8" w:rsidP="4F5AD2BB">
            <w:r w:rsidRPr="4F5AD2BB">
              <w:t>CU-25</w:t>
            </w:r>
          </w:p>
        </w:tc>
        <w:tc>
          <w:tcPr>
            <w:tcW w:w="3135" w:type="dxa"/>
          </w:tcPr>
          <w:p w14:paraId="3563B0B0" w14:textId="446DB095" w:rsidR="3A78B82E" w:rsidRDefault="4BC8BAC0" w:rsidP="0ACFD3EE">
            <w:r w:rsidRPr="0ACFD3EE">
              <w:t xml:space="preserve">Realizar </w:t>
            </w:r>
            <w:r w:rsidR="7E3F5718" w:rsidRPr="0ACFD3EE">
              <w:t>reembolsos</w:t>
            </w:r>
          </w:p>
        </w:tc>
        <w:tc>
          <w:tcPr>
            <w:tcW w:w="1650" w:type="dxa"/>
          </w:tcPr>
          <w:p w14:paraId="07BDEF58" w14:textId="6E0C87D9" w:rsidR="3A78B82E" w:rsidRDefault="3A78B82E" w:rsidP="4F5AD2BB">
            <w:pPr>
              <w:jc w:val="center"/>
            </w:pPr>
            <w:r w:rsidRPr="4F5AD2BB">
              <w:t>Media</w:t>
            </w:r>
          </w:p>
        </w:tc>
        <w:tc>
          <w:tcPr>
            <w:tcW w:w="1435" w:type="dxa"/>
          </w:tcPr>
          <w:p w14:paraId="0A3F5233" w14:textId="3707A176" w:rsidR="3A78B82E" w:rsidRDefault="3A78B82E" w:rsidP="4F5AD2BB">
            <w:pPr>
              <w:jc w:val="center"/>
            </w:pPr>
            <w:r w:rsidRPr="4F5AD2BB">
              <w:t>Alta</w:t>
            </w:r>
          </w:p>
        </w:tc>
        <w:tc>
          <w:tcPr>
            <w:tcW w:w="1730" w:type="dxa"/>
          </w:tcPr>
          <w:p w14:paraId="6F965205" w14:textId="4D9425F5" w:rsidR="3A78B82E" w:rsidRDefault="3A78B82E" w:rsidP="4F5AD2BB">
            <w:pPr>
              <w:jc w:val="center"/>
            </w:pPr>
            <w:r w:rsidRPr="4F5AD2BB">
              <w:t>Alta</w:t>
            </w:r>
          </w:p>
        </w:tc>
      </w:tr>
      <w:tr w:rsidR="4F5AD2BB" w14:paraId="0C562C28" w14:textId="77777777" w:rsidTr="481683BF">
        <w:tc>
          <w:tcPr>
            <w:tcW w:w="945" w:type="dxa"/>
          </w:tcPr>
          <w:p w14:paraId="60499541" w14:textId="4FA3059F" w:rsidR="45EEFEE8" w:rsidRDefault="45EEFEE8" w:rsidP="4F5AD2BB">
            <w:r w:rsidRPr="4F5AD2BB">
              <w:t>CU-26</w:t>
            </w:r>
          </w:p>
        </w:tc>
        <w:tc>
          <w:tcPr>
            <w:tcW w:w="3135" w:type="dxa"/>
          </w:tcPr>
          <w:p w14:paraId="38F46346" w14:textId="4E505753" w:rsidR="0AEC49B7" w:rsidRDefault="0AEC49B7" w:rsidP="4F5AD2BB">
            <w:r w:rsidRPr="4F5AD2BB">
              <w:t>Generar reporte de entregas diarias</w:t>
            </w:r>
          </w:p>
        </w:tc>
        <w:tc>
          <w:tcPr>
            <w:tcW w:w="1650" w:type="dxa"/>
          </w:tcPr>
          <w:p w14:paraId="08D8993F" w14:textId="7D460305" w:rsidR="0AEC49B7" w:rsidRDefault="0AEC49B7" w:rsidP="4F5AD2BB">
            <w:pPr>
              <w:jc w:val="center"/>
            </w:pPr>
            <w:r w:rsidRPr="4F5AD2BB">
              <w:t>Baja</w:t>
            </w:r>
          </w:p>
        </w:tc>
        <w:tc>
          <w:tcPr>
            <w:tcW w:w="1435" w:type="dxa"/>
          </w:tcPr>
          <w:p w14:paraId="3E555925" w14:textId="6D2E74DD" w:rsidR="0AEC49B7" w:rsidRDefault="0AEC49B7" w:rsidP="4F5AD2BB">
            <w:pPr>
              <w:jc w:val="center"/>
            </w:pPr>
            <w:r w:rsidRPr="4F5AD2BB">
              <w:t>Media</w:t>
            </w:r>
          </w:p>
        </w:tc>
        <w:tc>
          <w:tcPr>
            <w:tcW w:w="1730" w:type="dxa"/>
          </w:tcPr>
          <w:p w14:paraId="473C9B15" w14:textId="7D7D81F1" w:rsidR="0AEC49B7" w:rsidRDefault="0AEC49B7" w:rsidP="4F5AD2BB">
            <w:pPr>
              <w:jc w:val="center"/>
            </w:pPr>
            <w:r w:rsidRPr="4F5AD2BB">
              <w:t>Media</w:t>
            </w:r>
          </w:p>
        </w:tc>
      </w:tr>
      <w:tr w:rsidR="4F5AD2BB" w14:paraId="02DA80A0" w14:textId="77777777" w:rsidTr="481683BF">
        <w:tc>
          <w:tcPr>
            <w:tcW w:w="945" w:type="dxa"/>
          </w:tcPr>
          <w:p w14:paraId="05404CCF" w14:textId="4ECA8863" w:rsidR="45EEFEE8" w:rsidRDefault="45EEFEE8" w:rsidP="4F5AD2BB">
            <w:r w:rsidRPr="4F5AD2BB">
              <w:t>CU-27</w:t>
            </w:r>
          </w:p>
        </w:tc>
        <w:tc>
          <w:tcPr>
            <w:tcW w:w="3135" w:type="dxa"/>
          </w:tcPr>
          <w:p w14:paraId="7B03CB33" w14:textId="2758A82A" w:rsidR="692AE922" w:rsidRDefault="692AE922" w:rsidP="4F5AD2BB">
            <w:r w:rsidRPr="4F5AD2BB">
              <w:t>Reasignar chofer</w:t>
            </w:r>
          </w:p>
        </w:tc>
        <w:tc>
          <w:tcPr>
            <w:tcW w:w="1650" w:type="dxa"/>
          </w:tcPr>
          <w:p w14:paraId="57964665" w14:textId="50F802F1" w:rsidR="692AE922" w:rsidRDefault="692AE922" w:rsidP="4F5AD2BB">
            <w:pPr>
              <w:jc w:val="center"/>
            </w:pPr>
            <w:r w:rsidRPr="4F5AD2BB">
              <w:t>Alta</w:t>
            </w:r>
          </w:p>
        </w:tc>
        <w:tc>
          <w:tcPr>
            <w:tcW w:w="1435" w:type="dxa"/>
          </w:tcPr>
          <w:p w14:paraId="4FAA89BB" w14:textId="03FAC1C3" w:rsidR="692AE922" w:rsidRDefault="692AE922" w:rsidP="4F5AD2BB">
            <w:pPr>
              <w:jc w:val="center"/>
            </w:pPr>
            <w:r w:rsidRPr="4F5AD2BB">
              <w:t>Media</w:t>
            </w:r>
          </w:p>
        </w:tc>
        <w:tc>
          <w:tcPr>
            <w:tcW w:w="1730" w:type="dxa"/>
          </w:tcPr>
          <w:p w14:paraId="38C18E92" w14:textId="3BFDA535" w:rsidR="692AE922" w:rsidRDefault="692AE922" w:rsidP="4F5AD2BB">
            <w:pPr>
              <w:jc w:val="center"/>
            </w:pPr>
            <w:r w:rsidRPr="4F5AD2BB">
              <w:t>Media</w:t>
            </w:r>
          </w:p>
        </w:tc>
      </w:tr>
      <w:tr w:rsidR="4F5AD2BB" w14:paraId="2E167416" w14:textId="77777777" w:rsidTr="481683BF">
        <w:tc>
          <w:tcPr>
            <w:tcW w:w="945" w:type="dxa"/>
          </w:tcPr>
          <w:p w14:paraId="39FBB11B" w14:textId="5EBDCC0A" w:rsidR="45EEFEE8" w:rsidRDefault="45EEFEE8" w:rsidP="4F5AD2BB">
            <w:r w:rsidRPr="4F5AD2BB">
              <w:t>CU-28</w:t>
            </w:r>
          </w:p>
        </w:tc>
        <w:tc>
          <w:tcPr>
            <w:tcW w:w="3135" w:type="dxa"/>
          </w:tcPr>
          <w:p w14:paraId="60DDF90A" w14:textId="19FBAF25" w:rsidR="4A64D482" w:rsidRDefault="4A64D482" w:rsidP="4F5AD2BB">
            <w:r w:rsidRPr="4F5AD2BB">
              <w:t>Registrar entregas no cumplidas</w:t>
            </w:r>
          </w:p>
        </w:tc>
        <w:tc>
          <w:tcPr>
            <w:tcW w:w="1650" w:type="dxa"/>
          </w:tcPr>
          <w:p w14:paraId="42F480B7" w14:textId="0013765C" w:rsidR="4A64D482" w:rsidRDefault="4A64D482" w:rsidP="4F5AD2BB">
            <w:pPr>
              <w:jc w:val="center"/>
            </w:pPr>
            <w:r w:rsidRPr="4F5AD2BB">
              <w:t>Media</w:t>
            </w:r>
          </w:p>
        </w:tc>
        <w:tc>
          <w:tcPr>
            <w:tcW w:w="1435" w:type="dxa"/>
          </w:tcPr>
          <w:p w14:paraId="50473CC3" w14:textId="08A4AF3A" w:rsidR="4A64D482" w:rsidRDefault="4A64D482" w:rsidP="4F5AD2BB">
            <w:pPr>
              <w:jc w:val="center"/>
            </w:pPr>
            <w:r w:rsidRPr="4F5AD2BB">
              <w:t>Alta</w:t>
            </w:r>
          </w:p>
        </w:tc>
        <w:tc>
          <w:tcPr>
            <w:tcW w:w="1730" w:type="dxa"/>
          </w:tcPr>
          <w:p w14:paraId="4784A956" w14:textId="5BEA59FF" w:rsidR="4A64D482" w:rsidRDefault="4A64D482" w:rsidP="4F5AD2BB">
            <w:pPr>
              <w:jc w:val="center"/>
            </w:pPr>
            <w:r w:rsidRPr="4F5AD2BB">
              <w:t>Media</w:t>
            </w:r>
          </w:p>
        </w:tc>
      </w:tr>
      <w:tr w:rsidR="4F5AD2BB" w14:paraId="281282A0" w14:textId="77777777" w:rsidTr="481683BF">
        <w:tc>
          <w:tcPr>
            <w:tcW w:w="945" w:type="dxa"/>
          </w:tcPr>
          <w:p w14:paraId="1782A74C" w14:textId="765BF98D" w:rsidR="45EEFEE8" w:rsidRDefault="45EEFEE8" w:rsidP="4F5AD2BB">
            <w:r w:rsidRPr="4F5AD2BB">
              <w:t>CU-29</w:t>
            </w:r>
          </w:p>
        </w:tc>
        <w:tc>
          <w:tcPr>
            <w:tcW w:w="3135" w:type="dxa"/>
          </w:tcPr>
          <w:p w14:paraId="136EA425" w14:textId="02211974" w:rsidR="0F763744" w:rsidRDefault="0F763744" w:rsidP="4F5AD2BB">
            <w:r w:rsidRPr="4F5AD2BB">
              <w:t>Consultar Proveedores</w:t>
            </w:r>
          </w:p>
        </w:tc>
        <w:tc>
          <w:tcPr>
            <w:tcW w:w="1650" w:type="dxa"/>
          </w:tcPr>
          <w:p w14:paraId="7D3AA1A7" w14:textId="550FECC9" w:rsidR="0F763744" w:rsidRDefault="0F763744" w:rsidP="4F5AD2BB">
            <w:pPr>
              <w:jc w:val="center"/>
            </w:pPr>
            <w:r w:rsidRPr="4F5AD2BB">
              <w:t>Media</w:t>
            </w:r>
          </w:p>
        </w:tc>
        <w:tc>
          <w:tcPr>
            <w:tcW w:w="1435" w:type="dxa"/>
          </w:tcPr>
          <w:p w14:paraId="3A473DB2" w14:textId="0F392C86" w:rsidR="0F763744" w:rsidRDefault="0F763744" w:rsidP="4F5AD2BB">
            <w:pPr>
              <w:jc w:val="center"/>
            </w:pPr>
            <w:r w:rsidRPr="4F5AD2BB">
              <w:t>Media</w:t>
            </w:r>
          </w:p>
        </w:tc>
        <w:tc>
          <w:tcPr>
            <w:tcW w:w="1730" w:type="dxa"/>
          </w:tcPr>
          <w:p w14:paraId="6D0214FC" w14:textId="69D354D5" w:rsidR="0F763744" w:rsidRDefault="0F763744" w:rsidP="4F5AD2BB">
            <w:pPr>
              <w:jc w:val="center"/>
            </w:pPr>
            <w:r w:rsidRPr="4F5AD2BB">
              <w:t>Media</w:t>
            </w:r>
          </w:p>
        </w:tc>
      </w:tr>
      <w:tr w:rsidR="4F5AD2BB" w14:paraId="32289D14" w14:textId="77777777" w:rsidTr="481683BF">
        <w:tc>
          <w:tcPr>
            <w:tcW w:w="945" w:type="dxa"/>
          </w:tcPr>
          <w:p w14:paraId="7518D155" w14:textId="6E3831BA" w:rsidR="45EEFEE8" w:rsidRDefault="45EEFEE8" w:rsidP="4F5AD2BB">
            <w:r w:rsidRPr="4F5AD2BB">
              <w:t>CU-30</w:t>
            </w:r>
          </w:p>
        </w:tc>
        <w:tc>
          <w:tcPr>
            <w:tcW w:w="3135" w:type="dxa"/>
          </w:tcPr>
          <w:p w14:paraId="6168FBBF" w14:textId="756B53C7" w:rsidR="74A4F751" w:rsidRDefault="74A4F751" w:rsidP="4F5AD2BB">
            <w:r w:rsidRPr="4F5AD2BB">
              <w:t>Consultar ordenes pagadas</w:t>
            </w:r>
          </w:p>
        </w:tc>
        <w:tc>
          <w:tcPr>
            <w:tcW w:w="1650" w:type="dxa"/>
          </w:tcPr>
          <w:p w14:paraId="19CFA361" w14:textId="0D01838B" w:rsidR="74A4F751" w:rsidRDefault="74A4F751" w:rsidP="4F5AD2BB">
            <w:pPr>
              <w:jc w:val="center"/>
            </w:pPr>
            <w:r w:rsidRPr="4F5AD2BB">
              <w:t>Media</w:t>
            </w:r>
          </w:p>
        </w:tc>
        <w:tc>
          <w:tcPr>
            <w:tcW w:w="1435" w:type="dxa"/>
          </w:tcPr>
          <w:p w14:paraId="0115CE53" w14:textId="0774DEAF" w:rsidR="74A4F751" w:rsidRDefault="74A4F751" w:rsidP="4F5AD2BB">
            <w:pPr>
              <w:jc w:val="center"/>
            </w:pPr>
            <w:r w:rsidRPr="4F5AD2BB">
              <w:t xml:space="preserve">Alta </w:t>
            </w:r>
          </w:p>
        </w:tc>
        <w:tc>
          <w:tcPr>
            <w:tcW w:w="1730" w:type="dxa"/>
          </w:tcPr>
          <w:p w14:paraId="00DE2280" w14:textId="5946F436" w:rsidR="74A4F751" w:rsidRDefault="74A4F751" w:rsidP="4F5AD2BB">
            <w:pPr>
              <w:jc w:val="center"/>
            </w:pPr>
            <w:r w:rsidRPr="4F5AD2BB">
              <w:t>Media</w:t>
            </w:r>
          </w:p>
        </w:tc>
      </w:tr>
      <w:tr w:rsidR="481683BF" w14:paraId="2DEF7D63" w14:textId="77777777" w:rsidTr="481683BF">
        <w:tc>
          <w:tcPr>
            <w:tcW w:w="945" w:type="dxa"/>
          </w:tcPr>
          <w:p w14:paraId="19ED5B27" w14:textId="08F64754" w:rsidR="481683BF" w:rsidRDefault="481683BF" w:rsidP="481683BF">
            <w:r w:rsidRPr="481683BF">
              <w:t>CU-31</w:t>
            </w:r>
          </w:p>
        </w:tc>
        <w:tc>
          <w:tcPr>
            <w:tcW w:w="3135" w:type="dxa"/>
          </w:tcPr>
          <w:p w14:paraId="2CD1475B" w14:textId="05F787D4" w:rsidR="481683BF" w:rsidRDefault="481683BF" w:rsidP="481683BF">
            <w:r w:rsidRPr="481683BF">
              <w:t>Consultar Vehículos</w:t>
            </w:r>
          </w:p>
        </w:tc>
        <w:tc>
          <w:tcPr>
            <w:tcW w:w="1650" w:type="dxa"/>
          </w:tcPr>
          <w:p w14:paraId="1A0A567D" w14:textId="42F37DD5" w:rsidR="481683BF" w:rsidRDefault="481683BF" w:rsidP="481683BF">
            <w:pPr>
              <w:jc w:val="center"/>
            </w:pPr>
            <w:r w:rsidRPr="481683BF">
              <w:t>Media</w:t>
            </w:r>
          </w:p>
        </w:tc>
        <w:tc>
          <w:tcPr>
            <w:tcW w:w="1435" w:type="dxa"/>
          </w:tcPr>
          <w:p w14:paraId="5DB03EBC" w14:textId="4E90A3B2" w:rsidR="481683BF" w:rsidRDefault="481683BF" w:rsidP="481683BF">
            <w:pPr>
              <w:jc w:val="center"/>
            </w:pPr>
            <w:r w:rsidRPr="481683BF">
              <w:t>Alta</w:t>
            </w:r>
          </w:p>
        </w:tc>
        <w:tc>
          <w:tcPr>
            <w:tcW w:w="1730" w:type="dxa"/>
          </w:tcPr>
          <w:p w14:paraId="7A17C73D" w14:textId="339DD38B" w:rsidR="481683BF" w:rsidRDefault="481683BF" w:rsidP="481683BF">
            <w:pPr>
              <w:jc w:val="center"/>
            </w:pPr>
            <w:r w:rsidRPr="481683BF">
              <w:t>Alta</w:t>
            </w:r>
          </w:p>
        </w:tc>
      </w:tr>
      <w:tr w:rsidR="481683BF" w14:paraId="5596453E" w14:textId="77777777" w:rsidTr="481683BF">
        <w:tc>
          <w:tcPr>
            <w:tcW w:w="945" w:type="dxa"/>
          </w:tcPr>
          <w:p w14:paraId="4DB03F62" w14:textId="77D6CCA7" w:rsidR="481683BF" w:rsidRDefault="481683BF" w:rsidP="481683BF">
            <w:r w:rsidRPr="481683BF">
              <w:t>CU-32</w:t>
            </w:r>
          </w:p>
        </w:tc>
        <w:tc>
          <w:tcPr>
            <w:tcW w:w="3135" w:type="dxa"/>
          </w:tcPr>
          <w:p w14:paraId="13D62CB4" w14:textId="010D40AB" w:rsidR="481683BF" w:rsidRDefault="481683BF" w:rsidP="481683BF">
            <w:r w:rsidRPr="481683BF">
              <w:t>Consultar Rutas</w:t>
            </w:r>
          </w:p>
        </w:tc>
        <w:tc>
          <w:tcPr>
            <w:tcW w:w="1650" w:type="dxa"/>
          </w:tcPr>
          <w:p w14:paraId="00075F78" w14:textId="6D6D976D" w:rsidR="481683BF" w:rsidRDefault="481683BF" w:rsidP="481683BF">
            <w:pPr>
              <w:jc w:val="center"/>
            </w:pPr>
            <w:r w:rsidRPr="481683BF">
              <w:t>Alta</w:t>
            </w:r>
          </w:p>
        </w:tc>
        <w:tc>
          <w:tcPr>
            <w:tcW w:w="1435" w:type="dxa"/>
          </w:tcPr>
          <w:p w14:paraId="788FFFCA" w14:textId="30CE07BE" w:rsidR="481683BF" w:rsidRDefault="481683BF" w:rsidP="481683BF">
            <w:pPr>
              <w:jc w:val="center"/>
            </w:pPr>
            <w:r w:rsidRPr="481683BF">
              <w:t>Alta</w:t>
            </w:r>
          </w:p>
        </w:tc>
        <w:tc>
          <w:tcPr>
            <w:tcW w:w="1730" w:type="dxa"/>
          </w:tcPr>
          <w:p w14:paraId="12E1D410" w14:textId="7DC61539" w:rsidR="481683BF" w:rsidRDefault="481683BF" w:rsidP="481683BF">
            <w:pPr>
              <w:jc w:val="center"/>
            </w:pPr>
            <w:r w:rsidRPr="481683BF">
              <w:t>Alta</w:t>
            </w:r>
          </w:p>
        </w:tc>
      </w:tr>
    </w:tbl>
    <w:p w14:paraId="54C529ED" w14:textId="77777777" w:rsidR="00A3332F" w:rsidRDefault="00A3332F" w:rsidP="00A3332F">
      <w:pPr>
        <w:pStyle w:val="Ttulo1"/>
        <w:spacing w:before="0" w:after="0"/>
        <w:rPr>
          <w:rFonts w:ascii="Calibri" w:hAnsi="Calibri" w:cs="Book Antiqua"/>
          <w:sz w:val="28"/>
        </w:rPr>
      </w:pPr>
    </w:p>
    <w:p w14:paraId="4F79E966" w14:textId="77777777" w:rsidR="00A3332F" w:rsidRPr="002D4328" w:rsidRDefault="7E216A3E" w:rsidP="00F53248">
      <w:pPr>
        <w:pStyle w:val="Ttulo3"/>
        <w:numPr>
          <w:ilvl w:val="2"/>
          <w:numId w:val="24"/>
        </w:numPr>
        <w:ind w:left="1843"/>
        <w:rPr>
          <w:rFonts w:ascii="Calibri" w:hAnsi="Calibri" w:cs="Calibri"/>
          <w:sz w:val="24"/>
          <w:szCs w:val="24"/>
        </w:rPr>
      </w:pPr>
      <w:bookmarkStart w:id="74" w:name="_Toc100590380"/>
      <w:bookmarkStart w:id="75" w:name="_Toc106448043"/>
      <w:r w:rsidRPr="5B15FE54">
        <w:rPr>
          <w:rFonts w:ascii="Calibri" w:hAnsi="Calibri" w:cs="Calibri"/>
          <w:sz w:val="24"/>
          <w:szCs w:val="24"/>
        </w:rPr>
        <w:t>Descripción de los Casos de Uso</w:t>
      </w:r>
      <w:bookmarkEnd w:id="74"/>
      <w:bookmarkEnd w:id="75"/>
    </w:p>
    <w:p w14:paraId="44F69B9A" w14:textId="5AF6CE57" w:rsidR="00C0671A" w:rsidRDefault="00C0671A" w:rsidP="4F5AD2BB">
      <w:pPr>
        <w:ind w:left="2124"/>
        <w:rPr>
          <w:rFonts w:ascii="Calibri" w:hAnsi="Calibri" w:cs="Book Antiqua"/>
          <w:b/>
          <w:bCs/>
          <w:spacing w:val="20"/>
        </w:rPr>
      </w:pPr>
    </w:p>
    <w:tbl>
      <w:tblPr>
        <w:tblW w:w="0" w:type="auto"/>
        <w:tblInd w:w="90" w:type="dxa"/>
        <w:tblLook w:val="01E0" w:firstRow="1" w:lastRow="1" w:firstColumn="1" w:lastColumn="1" w:noHBand="0" w:noVBand="0"/>
      </w:tblPr>
      <w:tblGrid>
        <w:gridCol w:w="1136"/>
        <w:gridCol w:w="3705"/>
        <w:gridCol w:w="1543"/>
        <w:gridCol w:w="3144"/>
      </w:tblGrid>
      <w:tr w:rsidR="4F5AD2BB" w14:paraId="63B6E743" w14:textId="77777777" w:rsidTr="079A0284">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1212421" w14:textId="4DAE99FF" w:rsidR="4F5AD2BB" w:rsidRDefault="4F5AD2BB">
            <w:r w:rsidRPr="4F5AD2BB">
              <w:rPr>
                <w:rFonts w:ascii="Arial" w:eastAsia="Arial" w:hAnsi="Arial" w:cs="Arial"/>
                <w:b/>
                <w:bCs/>
                <w:sz w:val="22"/>
                <w:szCs w:val="22"/>
                <w:lang w:val="es"/>
              </w:rPr>
              <w:t>IDENTIFICADOR CASO DE USO:</w:t>
            </w:r>
          </w:p>
          <w:p w14:paraId="7FE0C54E" w14:textId="6E71A70B"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348E4A27" w:rsidRPr="4F5AD2BB">
              <w:rPr>
                <w:rFonts w:ascii="Arial" w:eastAsia="Arial" w:hAnsi="Arial" w:cs="Arial"/>
                <w:b/>
                <w:bCs/>
                <w:color w:val="000000" w:themeColor="text1"/>
                <w:sz w:val="22"/>
                <w:szCs w:val="22"/>
                <w:lang w:val="es"/>
              </w:rPr>
              <w:t>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A1C595C" w14:textId="4093F460" w:rsidR="4F5AD2BB" w:rsidRDefault="4F5AD2BB" w:rsidP="079A0284">
            <w:r w:rsidRPr="079A0284">
              <w:rPr>
                <w:rFonts w:ascii="Arial" w:eastAsia="Arial" w:hAnsi="Arial" w:cs="Arial"/>
                <w:b/>
                <w:bCs/>
                <w:color w:val="000000" w:themeColor="text1"/>
                <w:sz w:val="22"/>
                <w:szCs w:val="22"/>
                <w:lang w:val="es"/>
              </w:rPr>
              <w:t>NOMBRE:</w:t>
            </w:r>
            <w:r w:rsidRPr="079A0284">
              <w:rPr>
                <w:rFonts w:ascii="Arial" w:eastAsia="Arial" w:hAnsi="Arial" w:cs="Arial"/>
                <w:color w:val="000000" w:themeColor="text1"/>
                <w:sz w:val="22"/>
                <w:szCs w:val="22"/>
                <w:lang w:val="es"/>
              </w:rPr>
              <w:t xml:space="preserve"> </w:t>
            </w:r>
            <w:r w:rsidR="136C9141" w:rsidRPr="079A0284">
              <w:rPr>
                <w:rFonts w:ascii="Arial" w:eastAsia="Arial" w:hAnsi="Arial" w:cs="Arial"/>
              </w:rPr>
              <w:t>Ingresar vehículos al sistema</w:t>
            </w:r>
          </w:p>
        </w:tc>
      </w:tr>
      <w:tr w:rsidR="4F5AD2BB" w14:paraId="3C765876" w14:textId="77777777" w:rsidTr="079A0284">
        <w:tc>
          <w:tcPr>
            <w:tcW w:w="6459" w:type="dxa"/>
            <w:gridSpan w:val="3"/>
            <w:tcBorders>
              <w:top w:val="single" w:sz="8" w:space="0" w:color="auto"/>
              <w:left w:val="single" w:sz="8" w:space="0" w:color="auto"/>
              <w:bottom w:val="single" w:sz="8" w:space="0" w:color="auto"/>
              <w:right w:val="single" w:sz="8" w:space="0" w:color="auto"/>
            </w:tcBorders>
          </w:tcPr>
          <w:p w14:paraId="3676F6EE" w14:textId="1A3E0090"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6A475A5D" w14:textId="708A3E54"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3C7E3416" w:rsidRPr="4F5AD2BB">
              <w:rPr>
                <w:rFonts w:ascii="Arial" w:eastAsia="Arial" w:hAnsi="Arial" w:cs="Arial"/>
                <w:sz w:val="22"/>
                <w:szCs w:val="22"/>
                <w:lang w:val="es"/>
              </w:rPr>
              <w:t>Alta</w:t>
            </w:r>
          </w:p>
        </w:tc>
      </w:tr>
      <w:tr w:rsidR="4F5AD2BB" w14:paraId="4C547C86"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27EDBDBE" w14:textId="52CF9357" w:rsidR="4F5AD2BB" w:rsidRDefault="4F5AD2BB">
            <w:r w:rsidRPr="4F5AD2BB">
              <w:rPr>
                <w:rFonts w:ascii="Arial" w:eastAsia="Arial" w:hAnsi="Arial" w:cs="Arial"/>
                <w:b/>
                <w:bCs/>
                <w:sz w:val="22"/>
                <w:szCs w:val="22"/>
                <w:lang w:val="es"/>
              </w:rPr>
              <w:t>REQUERIMIENTO FUNCIONAL ASOCIADO:</w:t>
            </w:r>
          </w:p>
          <w:p w14:paraId="36232C5D" w14:textId="6A55B8BC" w:rsidR="4F5AD2BB" w:rsidRDefault="4F5AD2BB" w:rsidP="4F5AD2BB">
            <w:pPr>
              <w:rPr>
                <w:rFonts w:ascii="Arial" w:eastAsia="Arial" w:hAnsi="Arial" w:cs="Arial"/>
                <w:b/>
                <w:bCs/>
                <w:sz w:val="22"/>
                <w:szCs w:val="22"/>
                <w:lang w:val="es"/>
              </w:rPr>
            </w:pPr>
            <w:r w:rsidRPr="4F5AD2BB">
              <w:rPr>
                <w:rFonts w:ascii="Arial" w:eastAsia="Arial" w:hAnsi="Arial" w:cs="Arial"/>
                <w:sz w:val="22"/>
                <w:szCs w:val="22"/>
                <w:lang w:val="es"/>
              </w:rPr>
              <w:t>RF-</w:t>
            </w:r>
            <w:r w:rsidR="7A0E20E1" w:rsidRPr="4F5AD2BB">
              <w:rPr>
                <w:rFonts w:ascii="Arial" w:eastAsia="Arial" w:hAnsi="Arial" w:cs="Arial"/>
                <w:sz w:val="22"/>
                <w:szCs w:val="22"/>
                <w:lang w:val="es"/>
              </w:rPr>
              <w:t xml:space="preserve"> 1</w:t>
            </w:r>
            <w:r w:rsidRPr="4F5AD2BB">
              <w:rPr>
                <w:rFonts w:ascii="Arial" w:eastAsia="Arial" w:hAnsi="Arial" w:cs="Arial"/>
                <w:sz w:val="22"/>
                <w:szCs w:val="22"/>
                <w:lang w:val="es"/>
              </w:rPr>
              <w:t xml:space="preserve"> </w:t>
            </w:r>
            <w:r w:rsidRPr="4F5AD2BB">
              <w:rPr>
                <w:rFonts w:ascii="Arial" w:eastAsia="Arial" w:hAnsi="Arial" w:cs="Arial"/>
                <w:lang w:val="es"/>
              </w:rPr>
              <w:t xml:space="preserve"> </w:t>
            </w:r>
          </w:p>
        </w:tc>
      </w:tr>
      <w:tr w:rsidR="4F5AD2BB" w14:paraId="55D5896C"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0D5E16F6" w14:textId="15395362"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36F7E3D5" w:rsidRPr="4F5AD2BB">
              <w:rPr>
                <w:rFonts w:ascii="Arial" w:eastAsia="Arial" w:hAnsi="Arial" w:cs="Arial"/>
                <w:sz w:val="22"/>
                <w:szCs w:val="22"/>
                <w:lang w:val="es"/>
              </w:rPr>
              <w:t>Secretaria</w:t>
            </w:r>
            <w:proofErr w:type="gramEnd"/>
            <w:r w:rsidR="36F7E3D5" w:rsidRPr="4F5AD2BB">
              <w:rPr>
                <w:rFonts w:ascii="Arial" w:eastAsia="Arial" w:hAnsi="Arial" w:cs="Arial"/>
                <w:sz w:val="22"/>
                <w:szCs w:val="22"/>
                <w:lang w:val="es"/>
              </w:rPr>
              <w:t xml:space="preserve"> </w:t>
            </w:r>
          </w:p>
        </w:tc>
      </w:tr>
      <w:tr w:rsidR="4F5AD2BB" w14:paraId="3D2FFA95"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4457C2C9" w14:textId="04A5806D" w:rsidR="4F5AD2BB" w:rsidRDefault="4F5AD2BB">
            <w:r w:rsidRPr="4F5AD2BB">
              <w:rPr>
                <w:rFonts w:ascii="Arial" w:eastAsia="Arial" w:hAnsi="Arial" w:cs="Arial"/>
                <w:b/>
                <w:bCs/>
                <w:sz w:val="22"/>
                <w:szCs w:val="22"/>
                <w:lang w:val="es"/>
              </w:rPr>
              <w:t xml:space="preserve">CASOS DE USO ASOCIADOS: </w:t>
            </w:r>
          </w:p>
          <w:p w14:paraId="6CBE23D1" w14:textId="2701E35A" w:rsidR="4F5AD2BB" w:rsidRDefault="4F5AD2BB">
            <w:r w:rsidRPr="4F5AD2BB">
              <w:rPr>
                <w:rFonts w:ascii="Arial" w:eastAsia="Arial" w:hAnsi="Arial" w:cs="Arial"/>
                <w:sz w:val="22"/>
                <w:szCs w:val="22"/>
                <w:lang w:val="es"/>
              </w:rPr>
              <w:t xml:space="preserve">CU- </w:t>
            </w:r>
          </w:p>
        </w:tc>
      </w:tr>
      <w:tr w:rsidR="4F5AD2BB" w14:paraId="6967B89F" w14:textId="77777777" w:rsidTr="079A0284">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077FFBA5"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3E0DEB22" w14:textId="22BCFADD" w:rsidR="4F5AD2BB" w:rsidRDefault="22EEDAFE" w:rsidP="4F5AD2BB">
            <w:pPr>
              <w:rPr>
                <w:rFonts w:ascii="Arial" w:eastAsia="Arial" w:hAnsi="Arial" w:cs="Arial"/>
                <w:sz w:val="22"/>
                <w:szCs w:val="22"/>
                <w:lang w:val="es"/>
              </w:rPr>
            </w:pPr>
            <w:r w:rsidRPr="70AE479E">
              <w:rPr>
                <w:rFonts w:ascii="Arial" w:eastAsia="Arial" w:hAnsi="Arial" w:cs="Arial"/>
                <w:sz w:val="22"/>
                <w:szCs w:val="22"/>
                <w:lang w:val="es"/>
              </w:rPr>
              <w:t xml:space="preserve">La secretaria </w:t>
            </w:r>
            <w:r w:rsidR="4211674F" w:rsidRPr="70AE479E">
              <w:rPr>
                <w:rFonts w:ascii="Arial" w:eastAsia="Arial" w:hAnsi="Arial" w:cs="Arial"/>
                <w:sz w:val="22"/>
                <w:szCs w:val="22"/>
                <w:lang w:val="es"/>
              </w:rPr>
              <w:t>ingresa al sistema los</w:t>
            </w:r>
            <w:r w:rsidR="7AC7C7F4" w:rsidRPr="70AE479E">
              <w:rPr>
                <w:rFonts w:ascii="Arial" w:eastAsia="Arial" w:hAnsi="Arial" w:cs="Arial"/>
                <w:sz w:val="22"/>
                <w:szCs w:val="22"/>
                <w:lang w:val="es"/>
              </w:rPr>
              <w:t xml:space="preserve"> </w:t>
            </w:r>
            <w:r w:rsidR="1EE30670" w:rsidRPr="70AE479E">
              <w:rPr>
                <w:rFonts w:ascii="Arial" w:eastAsia="Arial" w:hAnsi="Arial" w:cs="Arial"/>
                <w:sz w:val="22"/>
                <w:szCs w:val="22"/>
                <w:lang w:val="es"/>
              </w:rPr>
              <w:t>vehículos</w:t>
            </w:r>
            <w:r w:rsidR="7AC7C7F4" w:rsidRPr="70AE479E">
              <w:rPr>
                <w:rFonts w:ascii="Arial" w:eastAsia="Arial" w:hAnsi="Arial" w:cs="Arial"/>
                <w:sz w:val="22"/>
                <w:szCs w:val="22"/>
                <w:lang w:val="es"/>
              </w:rPr>
              <w:t xml:space="preserve"> que son</w:t>
            </w:r>
            <w:r w:rsidR="4211674F" w:rsidRPr="70AE479E">
              <w:rPr>
                <w:rFonts w:ascii="Arial" w:eastAsia="Arial" w:hAnsi="Arial" w:cs="Arial"/>
                <w:sz w:val="22"/>
                <w:szCs w:val="22"/>
                <w:lang w:val="es"/>
              </w:rPr>
              <w:t xml:space="preserve"> propiedad de la empresa “Camioncitos S.A”</w:t>
            </w:r>
            <w:r w:rsidRPr="70AE479E">
              <w:rPr>
                <w:rFonts w:ascii="Arial" w:eastAsia="Arial" w:hAnsi="Arial" w:cs="Arial"/>
                <w:sz w:val="22"/>
                <w:szCs w:val="22"/>
                <w:lang w:val="es"/>
              </w:rPr>
              <w:t>.</w:t>
            </w:r>
          </w:p>
          <w:p w14:paraId="505100AC" w14:textId="19F6EA8A" w:rsidR="4F5AD2BB" w:rsidRDefault="4F5AD2BB">
            <w:r w:rsidRPr="4F5AD2BB">
              <w:rPr>
                <w:rFonts w:ascii="Arial" w:eastAsia="Arial" w:hAnsi="Arial" w:cs="Arial"/>
                <w:sz w:val="22"/>
                <w:szCs w:val="22"/>
                <w:lang w:val="es"/>
              </w:rPr>
              <w:t xml:space="preserve"> </w:t>
            </w:r>
          </w:p>
        </w:tc>
      </w:tr>
      <w:tr w:rsidR="4F5AD2BB" w14:paraId="48787F4A" w14:textId="77777777" w:rsidTr="079A0284">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D7313AC" w14:textId="77C653E9" w:rsidR="4F5AD2BB" w:rsidRDefault="4F5AD2BB">
            <w:r w:rsidRPr="4F5AD2BB">
              <w:rPr>
                <w:rFonts w:ascii="Arial" w:eastAsia="Arial" w:hAnsi="Arial" w:cs="Arial"/>
                <w:b/>
                <w:bCs/>
                <w:sz w:val="22"/>
                <w:szCs w:val="22"/>
                <w:lang w:val="es"/>
              </w:rPr>
              <w:t>NOTAS:</w:t>
            </w:r>
          </w:p>
          <w:p w14:paraId="6419AD4C" w14:textId="22737FF5" w:rsidR="26B381F8" w:rsidRDefault="26B381F8"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El ingreso de los vehículos al sistema de Camioncitos S.A serán </w:t>
            </w:r>
            <w:r w:rsidR="66AC4686" w:rsidRPr="4F5AD2BB">
              <w:rPr>
                <w:rFonts w:ascii="Arial" w:eastAsia="Arial" w:hAnsi="Arial" w:cs="Arial"/>
                <w:sz w:val="22"/>
                <w:szCs w:val="22"/>
                <w:lang w:val="es"/>
              </w:rPr>
              <w:t>únicamente</w:t>
            </w:r>
            <w:r w:rsidRPr="4F5AD2BB">
              <w:rPr>
                <w:rFonts w:ascii="Arial" w:eastAsia="Arial" w:hAnsi="Arial" w:cs="Arial"/>
                <w:sz w:val="22"/>
                <w:szCs w:val="22"/>
                <w:lang w:val="es"/>
              </w:rPr>
              <w:t xml:space="preserve"> dados por la secretaria</w:t>
            </w:r>
            <w:r w:rsidR="4F5AD2BB" w:rsidRPr="4F5AD2BB">
              <w:rPr>
                <w:rFonts w:ascii="Arial" w:eastAsia="Arial" w:hAnsi="Arial" w:cs="Arial"/>
                <w:sz w:val="22"/>
                <w:szCs w:val="22"/>
                <w:lang w:val="es"/>
              </w:rPr>
              <w:t>.</w:t>
            </w:r>
          </w:p>
          <w:p w14:paraId="61357548" w14:textId="4F110B68" w:rsidR="4F5AD2BB" w:rsidRDefault="4F5AD2BB">
            <w:r w:rsidRPr="4F5AD2BB">
              <w:rPr>
                <w:rFonts w:ascii="Arial" w:eastAsia="Arial" w:hAnsi="Arial" w:cs="Arial"/>
                <w:sz w:val="22"/>
                <w:szCs w:val="22"/>
                <w:lang w:val="es"/>
              </w:rPr>
              <w:t xml:space="preserve"> </w:t>
            </w:r>
          </w:p>
        </w:tc>
      </w:tr>
      <w:tr w:rsidR="4F5AD2BB" w14:paraId="37DAB3BA"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745D98D5" w14:textId="15CE7E53" w:rsidR="4F5AD2BB" w:rsidRDefault="4F5AD2BB">
            <w:r w:rsidRPr="4F5AD2BB">
              <w:rPr>
                <w:rFonts w:ascii="Arial" w:eastAsia="Arial" w:hAnsi="Arial" w:cs="Arial"/>
                <w:b/>
                <w:bCs/>
                <w:sz w:val="22"/>
                <w:szCs w:val="22"/>
                <w:lang w:val="es"/>
              </w:rPr>
              <w:t xml:space="preserve">CRITERIOS DE ACEPTACIÓN: </w:t>
            </w:r>
          </w:p>
          <w:p w14:paraId="701F81E7" w14:textId="34834417"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1E4E33B8" w:rsidRPr="4F5AD2BB">
              <w:rPr>
                <w:rFonts w:ascii="Arial" w:eastAsia="Arial" w:hAnsi="Arial" w:cs="Arial"/>
                <w:sz w:val="22"/>
                <w:szCs w:val="22"/>
                <w:lang w:val="es"/>
              </w:rPr>
              <w:t xml:space="preserve">ingresa vehículos al sistema </w:t>
            </w:r>
            <w:r w:rsidRPr="4F5AD2BB">
              <w:rPr>
                <w:rFonts w:ascii="Arial" w:eastAsia="Arial" w:hAnsi="Arial" w:cs="Arial"/>
                <w:sz w:val="22"/>
                <w:szCs w:val="22"/>
                <w:lang w:val="es"/>
              </w:rPr>
              <w:t>o no.</w:t>
            </w:r>
          </w:p>
        </w:tc>
      </w:tr>
      <w:tr w:rsidR="4F5AD2BB" w14:paraId="7D3B4BA8" w14:textId="77777777" w:rsidTr="079A0284">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A7557E7"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2D78C729" w14:textId="77777777" w:rsidTr="079A0284">
        <w:trPr>
          <w:trHeight w:val="1680"/>
        </w:trPr>
        <w:tc>
          <w:tcPr>
            <w:tcW w:w="1136" w:type="dxa"/>
            <w:tcBorders>
              <w:top w:val="single" w:sz="8" w:space="0" w:color="auto"/>
              <w:left w:val="single" w:sz="8" w:space="0" w:color="auto"/>
              <w:bottom w:val="single" w:sz="8" w:space="0" w:color="auto"/>
              <w:right w:val="single" w:sz="8" w:space="0" w:color="auto"/>
            </w:tcBorders>
          </w:tcPr>
          <w:p w14:paraId="459CFF87" w14:textId="3EB7D65A" w:rsidR="4F5AD2BB" w:rsidRDefault="4F5AD2BB">
            <w:r w:rsidRPr="4F5AD2BB">
              <w:rPr>
                <w:rFonts w:ascii="Arial" w:eastAsia="Arial" w:hAnsi="Arial" w:cs="Arial"/>
                <w:sz w:val="22"/>
                <w:szCs w:val="22"/>
                <w:lang w:val="es"/>
              </w:rPr>
              <w:t xml:space="preserve">ES-1.1     </w:t>
            </w:r>
          </w:p>
          <w:p w14:paraId="0CF02E31"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6F0ADF1F" w14:textId="5FE9029E"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1C8FFE66" w:rsidRPr="4F5AD2BB">
              <w:rPr>
                <w:rFonts w:ascii="Arial" w:eastAsia="Arial" w:hAnsi="Arial" w:cs="Arial"/>
                <w:sz w:val="22"/>
                <w:szCs w:val="22"/>
                <w:lang w:val="es"/>
              </w:rPr>
              <w:t>La secretaria ingresa correctamente los datos del vehículo al sistema.</w:t>
            </w:r>
          </w:p>
          <w:p w14:paraId="3F30A240" w14:textId="79C5431A" w:rsidR="4F5AD2BB" w:rsidRDefault="4F5AD2BB">
            <w:r w:rsidRPr="4F5AD2BB">
              <w:rPr>
                <w:rFonts w:ascii="Arial" w:eastAsia="Arial" w:hAnsi="Arial" w:cs="Arial"/>
                <w:b/>
                <w:bCs/>
                <w:sz w:val="22"/>
                <w:szCs w:val="22"/>
                <w:lang w:val="es"/>
              </w:rPr>
              <w:t>SUPOSICIONES/ASUNCIONES:</w:t>
            </w:r>
          </w:p>
          <w:p w14:paraId="6245AD7D" w14:textId="43F5513A" w:rsidR="68DE8601" w:rsidRDefault="68DE8601"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ingresa los datos del vehículo al sistema.</w:t>
            </w:r>
          </w:p>
          <w:p w14:paraId="520C1130" w14:textId="365E4D4E" w:rsidR="4F5AD2BB" w:rsidRDefault="4F5AD2BB">
            <w:r w:rsidRPr="4F5AD2BB">
              <w:rPr>
                <w:rFonts w:ascii="Arial" w:eastAsia="Arial" w:hAnsi="Arial" w:cs="Arial"/>
                <w:b/>
                <w:bCs/>
                <w:sz w:val="22"/>
                <w:szCs w:val="22"/>
                <w:lang w:val="es"/>
              </w:rPr>
              <w:t xml:space="preserve">RESULTADOS: </w:t>
            </w:r>
          </w:p>
          <w:p w14:paraId="282F29D2" w14:textId="69C24EBB" w:rsidR="48309D2C" w:rsidRDefault="48309D2C"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El sistema crea un listado de registro con todos los vehículos que se han ingresado ese día.</w:t>
            </w:r>
          </w:p>
        </w:tc>
      </w:tr>
      <w:tr w:rsidR="4F5AD2BB" w14:paraId="75B07AD3" w14:textId="77777777" w:rsidTr="079A0284">
        <w:trPr>
          <w:trHeight w:val="1680"/>
        </w:trPr>
        <w:tc>
          <w:tcPr>
            <w:tcW w:w="1136" w:type="dxa"/>
            <w:tcBorders>
              <w:top w:val="single" w:sz="8" w:space="0" w:color="auto"/>
              <w:left w:val="single" w:sz="8" w:space="0" w:color="auto"/>
              <w:bottom w:val="single" w:sz="8" w:space="0" w:color="auto"/>
              <w:right w:val="single" w:sz="8" w:space="0" w:color="auto"/>
            </w:tcBorders>
          </w:tcPr>
          <w:p w14:paraId="59533C87" w14:textId="6DD4A572" w:rsidR="4F5AD2BB" w:rsidRDefault="4F5AD2BB">
            <w:r w:rsidRPr="4F5AD2BB">
              <w:rPr>
                <w:rFonts w:ascii="Arial" w:eastAsia="Arial" w:hAnsi="Arial" w:cs="Arial"/>
                <w:sz w:val="22"/>
                <w:szCs w:val="22"/>
                <w:lang w:val="es"/>
              </w:rPr>
              <w:lastRenderedPageBreak/>
              <w:t xml:space="preserve">ES-1.2     </w:t>
            </w:r>
          </w:p>
          <w:p w14:paraId="1DD3A281"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8E83E07" w14:textId="5E078AE4" w:rsidR="4F5AD2BB" w:rsidRDefault="0C0B3094" w:rsidP="4F5AD2BB">
            <w:pPr>
              <w:rPr>
                <w:rFonts w:ascii="Arial" w:eastAsia="Arial" w:hAnsi="Arial" w:cs="Arial"/>
                <w:b/>
                <w:bCs/>
                <w:sz w:val="22"/>
                <w:szCs w:val="22"/>
                <w:lang w:val="es"/>
              </w:rPr>
            </w:pPr>
            <w:r w:rsidRPr="5B15FE54">
              <w:rPr>
                <w:rFonts w:ascii="Arial" w:eastAsia="Arial" w:hAnsi="Arial" w:cs="Arial"/>
                <w:b/>
                <w:bCs/>
                <w:sz w:val="22"/>
                <w:szCs w:val="22"/>
                <w:lang w:val="es"/>
              </w:rPr>
              <w:t xml:space="preserve">DESCRIPCIÓN: </w:t>
            </w:r>
            <w:r w:rsidR="4D798BB3" w:rsidRPr="5B15FE54">
              <w:rPr>
                <w:rFonts w:ascii="Arial" w:eastAsia="Arial" w:hAnsi="Arial" w:cs="Arial"/>
                <w:sz w:val="22"/>
                <w:szCs w:val="22"/>
                <w:lang w:val="es"/>
              </w:rPr>
              <w:t>La secretaria ingresa incorrectamente uno o más datos del vehículo</w:t>
            </w:r>
            <w:r w:rsidR="34F16B25" w:rsidRPr="5B15FE54">
              <w:rPr>
                <w:rFonts w:ascii="Arial" w:eastAsia="Arial" w:hAnsi="Arial" w:cs="Arial"/>
                <w:sz w:val="22"/>
                <w:szCs w:val="22"/>
                <w:lang w:val="es"/>
              </w:rPr>
              <w:t xml:space="preserve">, debido a errores de </w:t>
            </w:r>
            <w:r w:rsidR="78274149" w:rsidRPr="5B15FE54">
              <w:rPr>
                <w:rFonts w:ascii="Arial" w:eastAsia="Arial" w:hAnsi="Arial" w:cs="Arial"/>
                <w:sz w:val="22"/>
                <w:szCs w:val="22"/>
                <w:lang w:val="es"/>
              </w:rPr>
              <w:t xml:space="preserve">digitación, </w:t>
            </w:r>
            <w:r w:rsidR="34F16B25" w:rsidRPr="5B15FE54">
              <w:rPr>
                <w:rFonts w:ascii="Arial" w:eastAsia="Arial" w:hAnsi="Arial" w:cs="Arial"/>
                <w:sz w:val="22"/>
                <w:szCs w:val="22"/>
                <w:lang w:val="es"/>
              </w:rPr>
              <w:t>despiste</w:t>
            </w:r>
            <w:r w:rsidR="5B91ACF5" w:rsidRPr="5B15FE54">
              <w:rPr>
                <w:rFonts w:ascii="Arial" w:eastAsia="Arial" w:hAnsi="Arial" w:cs="Arial"/>
                <w:sz w:val="22"/>
                <w:szCs w:val="22"/>
                <w:lang w:val="es"/>
              </w:rPr>
              <w:t xml:space="preserve"> o recepción de datos incompletos</w:t>
            </w:r>
            <w:r w:rsidR="4D798BB3" w:rsidRPr="5B15FE54">
              <w:rPr>
                <w:rFonts w:ascii="Arial" w:eastAsia="Arial" w:hAnsi="Arial" w:cs="Arial"/>
                <w:sz w:val="22"/>
                <w:szCs w:val="22"/>
                <w:lang w:val="es"/>
              </w:rPr>
              <w:t>.</w:t>
            </w:r>
          </w:p>
          <w:p w14:paraId="08C6867B" w14:textId="6ADE0E73" w:rsidR="4F5AD2BB" w:rsidRDefault="4F5AD2BB">
            <w:r w:rsidRPr="4F5AD2BB">
              <w:rPr>
                <w:rFonts w:ascii="Arial" w:eastAsia="Arial" w:hAnsi="Arial" w:cs="Arial"/>
                <w:b/>
                <w:bCs/>
                <w:sz w:val="22"/>
                <w:szCs w:val="22"/>
                <w:lang w:val="es"/>
              </w:rPr>
              <w:t>SUPOSICIONES/ASUNCIONES:</w:t>
            </w:r>
          </w:p>
          <w:p w14:paraId="09D6E228" w14:textId="41058ADD" w:rsidR="3B6F1E17" w:rsidRDefault="3B6F1E17"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secretaria ingresa información errónea de un vehículo. </w:t>
            </w:r>
          </w:p>
          <w:p w14:paraId="52A7949F" w14:textId="106F530E" w:rsidR="4F5AD2BB" w:rsidRDefault="4F5AD2BB">
            <w:r w:rsidRPr="4F5AD2BB">
              <w:rPr>
                <w:rFonts w:ascii="Arial" w:eastAsia="Arial" w:hAnsi="Arial" w:cs="Arial"/>
                <w:b/>
                <w:bCs/>
                <w:sz w:val="22"/>
                <w:szCs w:val="22"/>
                <w:lang w:val="es"/>
              </w:rPr>
              <w:t xml:space="preserve">RESULTADOS: </w:t>
            </w:r>
          </w:p>
          <w:p w14:paraId="240AFC71" w14:textId="5E3403BF" w:rsidR="5D1716F9" w:rsidRDefault="5D1716F9"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Se crea un registro de inscripción erróneo con la información del vehículo.</w:t>
            </w:r>
          </w:p>
          <w:p w14:paraId="57BFBBC6" w14:textId="1BE9358D" w:rsidR="5D1716F9" w:rsidRDefault="5D1716F9" w:rsidP="00F53248">
            <w:pPr>
              <w:pStyle w:val="Prrafodelista"/>
              <w:numPr>
                <w:ilvl w:val="0"/>
                <w:numId w:val="22"/>
              </w:numPr>
              <w:rPr>
                <w:lang w:val="es"/>
              </w:rPr>
            </w:pPr>
            <w:r w:rsidRPr="4F5AD2BB">
              <w:rPr>
                <w:rFonts w:ascii="Calibri" w:eastAsia="Calibri" w:hAnsi="Calibri" w:cs="Calibri"/>
                <w:lang w:val="es"/>
              </w:rPr>
              <w:t xml:space="preserve">El sistema no puede generar un listado con los vehículos ingresados al día.  </w:t>
            </w:r>
          </w:p>
        </w:tc>
      </w:tr>
      <w:tr w:rsidR="4F5AD2BB" w14:paraId="040F7242" w14:textId="77777777" w:rsidTr="079A0284">
        <w:trPr>
          <w:trHeight w:val="1680"/>
        </w:trPr>
        <w:tc>
          <w:tcPr>
            <w:tcW w:w="1136" w:type="dxa"/>
            <w:tcBorders>
              <w:top w:val="single" w:sz="8" w:space="0" w:color="auto"/>
              <w:left w:val="single" w:sz="8" w:space="0" w:color="auto"/>
              <w:bottom w:val="single" w:sz="8" w:space="0" w:color="auto"/>
              <w:right w:val="single" w:sz="8" w:space="0" w:color="auto"/>
            </w:tcBorders>
          </w:tcPr>
          <w:p w14:paraId="42D41814" w14:textId="3C6A63A5" w:rsidR="4F5AD2BB" w:rsidRDefault="4F5AD2BB">
            <w:r w:rsidRPr="4F5AD2BB">
              <w:rPr>
                <w:rFonts w:ascii="Arial" w:eastAsia="Arial" w:hAnsi="Arial" w:cs="Arial"/>
                <w:sz w:val="22"/>
                <w:szCs w:val="22"/>
                <w:lang w:val="es"/>
              </w:rPr>
              <w:t>ES-1.3</w:t>
            </w:r>
          </w:p>
        </w:tc>
        <w:tc>
          <w:tcPr>
            <w:tcW w:w="8493" w:type="dxa"/>
            <w:gridSpan w:val="3"/>
            <w:tcBorders>
              <w:top w:val="single" w:sz="8" w:space="0" w:color="auto"/>
              <w:left w:val="single" w:sz="8" w:space="0" w:color="auto"/>
              <w:bottom w:val="single" w:sz="8" w:space="0" w:color="auto"/>
              <w:right w:val="single" w:sz="8" w:space="0" w:color="auto"/>
            </w:tcBorders>
          </w:tcPr>
          <w:p w14:paraId="38440A09" w14:textId="0CA03004" w:rsidR="4F5AD2BB" w:rsidRDefault="0C0B3094" w:rsidP="4F5AD2BB">
            <w:pPr>
              <w:rPr>
                <w:rFonts w:ascii="Arial" w:eastAsia="Arial" w:hAnsi="Arial" w:cs="Arial"/>
                <w:sz w:val="22"/>
                <w:szCs w:val="22"/>
                <w:lang w:val="es"/>
              </w:rPr>
            </w:pPr>
            <w:r w:rsidRPr="5B15FE54">
              <w:rPr>
                <w:rFonts w:ascii="Arial" w:eastAsia="Arial" w:hAnsi="Arial" w:cs="Arial"/>
                <w:b/>
                <w:bCs/>
                <w:sz w:val="22"/>
                <w:szCs w:val="22"/>
                <w:lang w:val="es"/>
              </w:rPr>
              <w:t xml:space="preserve">DESCRIPCIÓN: </w:t>
            </w:r>
            <w:r w:rsidR="34FCFFDF" w:rsidRPr="5B15FE54">
              <w:rPr>
                <w:rFonts w:ascii="Arial" w:eastAsia="Arial" w:hAnsi="Arial" w:cs="Arial"/>
                <w:sz w:val="22"/>
                <w:szCs w:val="22"/>
                <w:lang w:val="es"/>
              </w:rPr>
              <w:t>La secretaria no ingresa ningún tipo de datos</w:t>
            </w:r>
            <w:r w:rsidR="3D9D7684" w:rsidRPr="5B15FE54">
              <w:rPr>
                <w:rFonts w:ascii="Arial" w:eastAsia="Arial" w:hAnsi="Arial" w:cs="Arial"/>
                <w:sz w:val="22"/>
                <w:szCs w:val="22"/>
                <w:lang w:val="es"/>
              </w:rPr>
              <w:t xml:space="preserve">, debido a errores humanos donde tenemos </w:t>
            </w:r>
            <w:r w:rsidR="58D6BBEB" w:rsidRPr="5B15FE54">
              <w:rPr>
                <w:rFonts w:ascii="Arial" w:eastAsia="Arial" w:hAnsi="Arial" w:cs="Arial"/>
                <w:sz w:val="22"/>
                <w:szCs w:val="22"/>
                <w:lang w:val="es"/>
              </w:rPr>
              <w:t>despiste</w:t>
            </w:r>
            <w:r w:rsidR="45756A65" w:rsidRPr="5B15FE54">
              <w:rPr>
                <w:rFonts w:ascii="Arial" w:eastAsia="Arial" w:hAnsi="Arial" w:cs="Arial"/>
                <w:sz w:val="22"/>
                <w:szCs w:val="22"/>
                <w:lang w:val="es"/>
              </w:rPr>
              <w:t xml:space="preserve"> y</w:t>
            </w:r>
            <w:r w:rsidR="58D6BBEB" w:rsidRPr="5B15FE54">
              <w:rPr>
                <w:rFonts w:ascii="Arial" w:eastAsia="Arial" w:hAnsi="Arial" w:cs="Arial"/>
                <w:sz w:val="22"/>
                <w:szCs w:val="22"/>
                <w:lang w:val="es"/>
              </w:rPr>
              <w:t xml:space="preserve"> recepción de datos </w:t>
            </w:r>
            <w:r w:rsidR="1764B8AC" w:rsidRPr="5B15FE54">
              <w:rPr>
                <w:rFonts w:ascii="Arial" w:eastAsia="Arial" w:hAnsi="Arial" w:cs="Arial"/>
                <w:sz w:val="22"/>
                <w:szCs w:val="22"/>
                <w:lang w:val="es"/>
              </w:rPr>
              <w:t>nulos</w:t>
            </w:r>
            <w:r w:rsidR="34FCFFDF" w:rsidRPr="5B15FE54">
              <w:rPr>
                <w:rFonts w:ascii="Arial" w:eastAsia="Arial" w:hAnsi="Arial" w:cs="Arial"/>
                <w:sz w:val="22"/>
                <w:szCs w:val="22"/>
                <w:lang w:val="es"/>
              </w:rPr>
              <w:t>.</w:t>
            </w:r>
          </w:p>
          <w:p w14:paraId="3AE7F1BF" w14:textId="3D9B015D" w:rsidR="4F5AD2BB" w:rsidRDefault="4F5AD2BB">
            <w:r w:rsidRPr="4F5AD2BB">
              <w:rPr>
                <w:rFonts w:ascii="Arial" w:eastAsia="Arial" w:hAnsi="Arial" w:cs="Arial"/>
                <w:b/>
                <w:bCs/>
                <w:sz w:val="22"/>
                <w:szCs w:val="22"/>
                <w:lang w:val="es"/>
              </w:rPr>
              <w:t>SUPOSICIONES/ASUNCIONES:</w:t>
            </w:r>
          </w:p>
          <w:p w14:paraId="4DF642D2" w14:textId="37CCD692" w:rsidR="4DEC2775" w:rsidRDefault="4DEC2775"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El usuario autorizado no ingresa al sistema ningún vehículo.</w:t>
            </w:r>
          </w:p>
          <w:p w14:paraId="519C27D9" w14:textId="5DCDB728" w:rsidR="4DEC2775" w:rsidRDefault="4DEC2775" w:rsidP="00F53248">
            <w:pPr>
              <w:pStyle w:val="Prrafodelista"/>
              <w:numPr>
                <w:ilvl w:val="0"/>
                <w:numId w:val="22"/>
              </w:numPr>
              <w:rPr>
                <w:lang w:val="es"/>
              </w:rPr>
            </w:pPr>
            <w:r w:rsidRPr="4F5AD2BB">
              <w:rPr>
                <w:rFonts w:ascii="Arial" w:eastAsia="Arial" w:hAnsi="Arial" w:cs="Arial"/>
                <w:sz w:val="22"/>
                <w:szCs w:val="22"/>
                <w:lang w:val="es"/>
              </w:rPr>
              <w:t xml:space="preserve">No hay más vehículos que ingresar al sistema. </w:t>
            </w:r>
          </w:p>
          <w:p w14:paraId="765E1E1F" w14:textId="4F6F41E0" w:rsidR="4F5AD2BB" w:rsidRDefault="4F5AD2BB">
            <w:r w:rsidRPr="4F5AD2BB">
              <w:rPr>
                <w:rFonts w:ascii="Arial" w:eastAsia="Arial" w:hAnsi="Arial" w:cs="Arial"/>
                <w:b/>
                <w:bCs/>
                <w:sz w:val="22"/>
                <w:szCs w:val="22"/>
                <w:lang w:val="es"/>
              </w:rPr>
              <w:t xml:space="preserve">RESULTADOS: </w:t>
            </w:r>
          </w:p>
          <w:p w14:paraId="315BC88E" w14:textId="02B87BC5" w:rsidR="3273559F" w:rsidRDefault="3273559F" w:rsidP="00F53248">
            <w:pPr>
              <w:pStyle w:val="Prrafodelista"/>
              <w:numPr>
                <w:ilvl w:val="0"/>
                <w:numId w:val="21"/>
              </w:numPr>
              <w:rPr>
                <w:rFonts w:ascii="Arial" w:eastAsia="Arial" w:hAnsi="Arial" w:cs="Arial"/>
                <w:lang w:val="es"/>
              </w:rPr>
            </w:pPr>
            <w:r w:rsidRPr="4F5AD2BB">
              <w:rPr>
                <w:rFonts w:ascii="Arial" w:eastAsia="Arial" w:hAnsi="Arial" w:cs="Arial"/>
                <w:sz w:val="22"/>
                <w:szCs w:val="22"/>
                <w:lang w:val="es"/>
              </w:rPr>
              <w:t>El registro se mantendrá hasta realizar cambios.</w:t>
            </w:r>
          </w:p>
          <w:p w14:paraId="4E418490" w14:textId="08E28292" w:rsidR="4F5AD2BB" w:rsidRDefault="4F5AD2BB" w:rsidP="4F5AD2BB">
            <w:pPr>
              <w:pStyle w:val="Prrafodelista"/>
              <w:rPr>
                <w:rFonts w:ascii="Arial" w:eastAsia="Arial" w:hAnsi="Arial" w:cs="Arial"/>
                <w:lang w:val="es"/>
              </w:rPr>
            </w:pPr>
          </w:p>
        </w:tc>
      </w:tr>
      <w:tr w:rsidR="4F5AD2BB" w14:paraId="656E3F0C" w14:textId="77777777" w:rsidTr="079A0284">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23B588E" w14:textId="1356BA67" w:rsidR="4F5AD2BB" w:rsidRDefault="4F5AD2BB">
            <w:r w:rsidRPr="4F5AD2BB">
              <w:rPr>
                <w:rFonts w:ascii="Arial" w:eastAsia="Arial" w:hAnsi="Arial" w:cs="Arial"/>
                <w:b/>
                <w:bCs/>
                <w:sz w:val="22"/>
                <w:szCs w:val="22"/>
                <w:lang w:val="es"/>
              </w:rPr>
              <w:t>RIESGOS:</w:t>
            </w:r>
          </w:p>
          <w:p w14:paraId="312B10C6" w14:textId="1C63C83E" w:rsidR="522FAF67" w:rsidRDefault="522FAF67"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de la base de datos.</w:t>
            </w:r>
          </w:p>
          <w:p w14:paraId="17D427E8" w14:textId="559FE65D" w:rsidR="522FAF67" w:rsidRDefault="522FAF67"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La secretaria no posee todos los datos del nuevo vehículo.</w:t>
            </w:r>
          </w:p>
          <w:p w14:paraId="0E0BE3E2" w14:textId="669B7232" w:rsidR="4F5AD2BB" w:rsidRDefault="4F5AD2BB" w:rsidP="4F5AD2BB">
            <w:pPr>
              <w:rPr>
                <w:rFonts w:ascii="Arial" w:eastAsia="Arial" w:hAnsi="Arial" w:cs="Arial"/>
                <w:lang w:val="es"/>
              </w:rPr>
            </w:pPr>
          </w:p>
        </w:tc>
      </w:tr>
    </w:tbl>
    <w:p w14:paraId="0F3A1F39" w14:textId="4DA890DB" w:rsidR="4F5AD2BB" w:rsidRDefault="4F5AD2BB" w:rsidP="4F5AD2BB">
      <w:pPr>
        <w:ind w:left="2124"/>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4CE0400F" w14:textId="77777777" w:rsidTr="079A0284">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3F22369" w14:textId="4DAE99FF" w:rsidR="4F5AD2BB" w:rsidRDefault="4F5AD2BB">
            <w:r w:rsidRPr="4F5AD2BB">
              <w:rPr>
                <w:rFonts w:ascii="Arial" w:eastAsia="Arial" w:hAnsi="Arial" w:cs="Arial"/>
                <w:b/>
                <w:bCs/>
                <w:sz w:val="22"/>
                <w:szCs w:val="22"/>
                <w:lang w:val="es"/>
              </w:rPr>
              <w:t>IDENTIFICADOR CASO DE USO:</w:t>
            </w:r>
          </w:p>
          <w:p w14:paraId="0C592920" w14:textId="51C70D46"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68E7648B" w:rsidRPr="4F5AD2BB">
              <w:rPr>
                <w:rFonts w:ascii="Arial" w:eastAsia="Arial" w:hAnsi="Arial" w:cs="Arial"/>
                <w:b/>
                <w:bCs/>
                <w:color w:val="000000" w:themeColor="text1"/>
                <w:sz w:val="22"/>
                <w:szCs w:val="22"/>
                <w:lang w:val="es"/>
              </w:rPr>
              <w:t>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C66E2E1" w14:textId="204450C0" w:rsidR="4F5AD2BB" w:rsidRDefault="4F5AD2BB" w:rsidP="079A0284">
            <w:r w:rsidRPr="079A0284">
              <w:rPr>
                <w:rFonts w:ascii="Arial" w:eastAsia="Arial" w:hAnsi="Arial" w:cs="Arial"/>
                <w:b/>
                <w:bCs/>
                <w:color w:val="000000" w:themeColor="text1"/>
                <w:sz w:val="22"/>
                <w:szCs w:val="22"/>
                <w:lang w:val="es"/>
              </w:rPr>
              <w:t>NOMBRE:</w:t>
            </w:r>
            <w:r w:rsidRPr="079A0284">
              <w:rPr>
                <w:rFonts w:ascii="Arial" w:eastAsia="Arial" w:hAnsi="Arial" w:cs="Arial"/>
                <w:color w:val="000000" w:themeColor="text1"/>
                <w:sz w:val="22"/>
                <w:szCs w:val="22"/>
                <w:lang w:val="es"/>
              </w:rPr>
              <w:t xml:space="preserve"> </w:t>
            </w:r>
            <w:r w:rsidR="59572C8E" w:rsidRPr="079A0284">
              <w:rPr>
                <w:rFonts w:ascii="Arial" w:eastAsia="Arial" w:hAnsi="Arial" w:cs="Arial"/>
              </w:rPr>
              <w:t>Ingresar choferes al sistema</w:t>
            </w:r>
          </w:p>
        </w:tc>
      </w:tr>
      <w:tr w:rsidR="4F5AD2BB" w14:paraId="1C23BAA9" w14:textId="77777777" w:rsidTr="079A0284">
        <w:tc>
          <w:tcPr>
            <w:tcW w:w="6459" w:type="dxa"/>
            <w:gridSpan w:val="3"/>
            <w:tcBorders>
              <w:top w:val="single" w:sz="8" w:space="0" w:color="auto"/>
              <w:left w:val="single" w:sz="8" w:space="0" w:color="auto"/>
              <w:bottom w:val="single" w:sz="8" w:space="0" w:color="auto"/>
              <w:right w:val="single" w:sz="8" w:space="0" w:color="auto"/>
            </w:tcBorders>
          </w:tcPr>
          <w:p w14:paraId="1960C61D" w14:textId="1A3E0090"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2964B5FF" w14:textId="73AA4A0F"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PRIORIDAD: </w:t>
            </w:r>
            <w:r w:rsidR="4BCE8FD7" w:rsidRPr="4F5AD2BB">
              <w:rPr>
                <w:rFonts w:ascii="Arial" w:eastAsia="Arial" w:hAnsi="Arial" w:cs="Arial"/>
                <w:sz w:val="22"/>
                <w:szCs w:val="22"/>
                <w:lang w:val="es"/>
              </w:rPr>
              <w:t>Alta</w:t>
            </w:r>
          </w:p>
        </w:tc>
      </w:tr>
      <w:tr w:rsidR="4F5AD2BB" w14:paraId="79BFC2EC"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627E7950" w14:textId="52CF9357" w:rsidR="4F5AD2BB" w:rsidRDefault="4F5AD2BB">
            <w:r w:rsidRPr="4F5AD2BB">
              <w:rPr>
                <w:rFonts w:ascii="Arial" w:eastAsia="Arial" w:hAnsi="Arial" w:cs="Arial"/>
                <w:b/>
                <w:bCs/>
                <w:sz w:val="22"/>
                <w:szCs w:val="22"/>
                <w:lang w:val="es"/>
              </w:rPr>
              <w:t>REQUERIMIENTO FUNCIONAL ASOCIADO:</w:t>
            </w:r>
          </w:p>
          <w:p w14:paraId="34F91B0B" w14:textId="6A54691D" w:rsidR="4F5AD2BB" w:rsidRDefault="4F5AD2BB" w:rsidP="4F5AD2BB">
            <w:pPr>
              <w:rPr>
                <w:rFonts w:ascii="Arial" w:eastAsia="Arial" w:hAnsi="Arial" w:cs="Arial"/>
                <w:b/>
                <w:bCs/>
                <w:sz w:val="22"/>
                <w:szCs w:val="22"/>
                <w:lang w:val="es"/>
              </w:rPr>
            </w:pPr>
            <w:r w:rsidRPr="4F5AD2BB">
              <w:rPr>
                <w:rFonts w:ascii="Arial" w:eastAsia="Arial" w:hAnsi="Arial" w:cs="Arial"/>
                <w:sz w:val="22"/>
                <w:szCs w:val="22"/>
                <w:lang w:val="es"/>
              </w:rPr>
              <w:t>RF-</w:t>
            </w:r>
            <w:r w:rsidR="4C21158A" w:rsidRPr="4F5AD2BB">
              <w:rPr>
                <w:rFonts w:ascii="Arial" w:eastAsia="Arial" w:hAnsi="Arial" w:cs="Arial"/>
                <w:sz w:val="22"/>
                <w:szCs w:val="22"/>
                <w:lang w:val="es"/>
              </w:rPr>
              <w:t>2</w:t>
            </w:r>
            <w:r w:rsidRPr="4F5AD2BB">
              <w:rPr>
                <w:rFonts w:ascii="Arial" w:eastAsia="Arial" w:hAnsi="Arial" w:cs="Arial"/>
                <w:lang w:val="es"/>
              </w:rPr>
              <w:t xml:space="preserve"> </w:t>
            </w:r>
            <w:r w:rsidRPr="4F5AD2BB">
              <w:rPr>
                <w:rFonts w:ascii="Arial" w:eastAsia="Arial" w:hAnsi="Arial" w:cs="Arial"/>
                <w:b/>
                <w:bCs/>
                <w:sz w:val="22"/>
                <w:szCs w:val="22"/>
                <w:lang w:val="es"/>
              </w:rPr>
              <w:t xml:space="preserve"> </w:t>
            </w:r>
          </w:p>
        </w:tc>
      </w:tr>
      <w:tr w:rsidR="4F5AD2BB" w14:paraId="54B7DC87"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2F055330" w14:textId="21F7DA7A"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r w:rsidR="73024D10" w:rsidRPr="4F5AD2BB">
              <w:rPr>
                <w:rFonts w:ascii="Arial" w:eastAsia="Arial" w:hAnsi="Arial" w:cs="Arial"/>
                <w:sz w:val="22"/>
                <w:szCs w:val="22"/>
                <w:lang w:val="es"/>
              </w:rPr>
              <w:t>Chofer, secretaria.</w:t>
            </w:r>
          </w:p>
        </w:tc>
      </w:tr>
      <w:tr w:rsidR="4F5AD2BB" w14:paraId="2E7C8694"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4A9FC162" w14:textId="04A5806D" w:rsidR="4F5AD2BB" w:rsidRDefault="4F5AD2BB">
            <w:r w:rsidRPr="4F5AD2BB">
              <w:rPr>
                <w:rFonts w:ascii="Arial" w:eastAsia="Arial" w:hAnsi="Arial" w:cs="Arial"/>
                <w:b/>
                <w:bCs/>
                <w:sz w:val="22"/>
                <w:szCs w:val="22"/>
                <w:lang w:val="es"/>
              </w:rPr>
              <w:t xml:space="preserve">CASOS DE USO ASOCIADOS: </w:t>
            </w:r>
          </w:p>
          <w:p w14:paraId="07F1C10D" w14:textId="52B02F36" w:rsidR="4F5AD2BB" w:rsidRDefault="4F5AD2BB">
            <w:r w:rsidRPr="4F5AD2BB">
              <w:rPr>
                <w:rFonts w:ascii="Arial" w:eastAsia="Arial" w:hAnsi="Arial" w:cs="Arial"/>
                <w:sz w:val="22"/>
                <w:szCs w:val="22"/>
                <w:lang w:val="es"/>
              </w:rPr>
              <w:t>CU-</w:t>
            </w:r>
          </w:p>
        </w:tc>
      </w:tr>
      <w:tr w:rsidR="4F5AD2BB" w14:paraId="0AD8D1E0" w14:textId="77777777" w:rsidTr="079A0284">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09CDBD21"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75E079B7" w14:textId="46D82DB0" w:rsidR="36629D22" w:rsidRDefault="36629D22" w:rsidP="4F5AD2BB">
            <w:pPr>
              <w:rPr>
                <w:rFonts w:ascii="Arial" w:eastAsia="Arial" w:hAnsi="Arial" w:cs="Arial"/>
                <w:sz w:val="22"/>
                <w:szCs w:val="22"/>
                <w:lang w:val="es"/>
              </w:rPr>
            </w:pPr>
            <w:r w:rsidRPr="4F5AD2BB">
              <w:rPr>
                <w:rFonts w:ascii="Arial" w:eastAsia="Arial" w:hAnsi="Arial" w:cs="Arial"/>
                <w:sz w:val="22"/>
                <w:szCs w:val="22"/>
                <w:lang w:val="es"/>
              </w:rPr>
              <w:t>La secretaria ingresa a</w:t>
            </w:r>
            <w:r w:rsidR="0FF1DD8F" w:rsidRPr="4F5AD2BB">
              <w:rPr>
                <w:rFonts w:ascii="Arial" w:eastAsia="Arial" w:hAnsi="Arial" w:cs="Arial"/>
                <w:sz w:val="22"/>
                <w:szCs w:val="22"/>
                <w:lang w:val="es"/>
              </w:rPr>
              <w:t xml:space="preserve"> los nuevos colaboradores(choferes)</w:t>
            </w:r>
            <w:r w:rsidRPr="4F5AD2BB">
              <w:rPr>
                <w:rFonts w:ascii="Arial" w:eastAsia="Arial" w:hAnsi="Arial" w:cs="Arial"/>
                <w:sz w:val="22"/>
                <w:szCs w:val="22"/>
                <w:lang w:val="es"/>
              </w:rPr>
              <w:t xml:space="preserve"> de la empresa “Camioncitos S.A”.</w:t>
            </w:r>
          </w:p>
          <w:p w14:paraId="6FD43593" w14:textId="5C5DDAEA" w:rsidR="4F5AD2BB" w:rsidRDefault="4F5AD2BB">
            <w:r w:rsidRPr="4F5AD2BB">
              <w:rPr>
                <w:rFonts w:ascii="Arial" w:eastAsia="Arial" w:hAnsi="Arial" w:cs="Arial"/>
                <w:sz w:val="22"/>
                <w:szCs w:val="22"/>
                <w:lang w:val="es"/>
              </w:rPr>
              <w:t xml:space="preserve"> </w:t>
            </w:r>
          </w:p>
        </w:tc>
      </w:tr>
      <w:tr w:rsidR="4F5AD2BB" w14:paraId="7EDDB8CD" w14:textId="77777777" w:rsidTr="079A0284">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57BDE11" w14:textId="77C653E9" w:rsidR="4F5AD2BB" w:rsidRDefault="4F5AD2BB">
            <w:r w:rsidRPr="4F5AD2BB">
              <w:rPr>
                <w:rFonts w:ascii="Arial" w:eastAsia="Arial" w:hAnsi="Arial" w:cs="Arial"/>
                <w:b/>
                <w:bCs/>
                <w:sz w:val="22"/>
                <w:szCs w:val="22"/>
                <w:lang w:val="es"/>
              </w:rPr>
              <w:t>NOTAS:</w:t>
            </w:r>
          </w:p>
          <w:p w14:paraId="3952AFC1" w14:textId="0A14CF23" w:rsidR="68BFF584" w:rsidRDefault="68BFF584"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El ingreso de </w:t>
            </w:r>
            <w:r w:rsidR="7685BA52" w:rsidRPr="4F5AD2BB">
              <w:rPr>
                <w:rFonts w:ascii="Arial" w:eastAsia="Arial" w:hAnsi="Arial" w:cs="Arial"/>
                <w:sz w:val="22"/>
                <w:szCs w:val="22"/>
                <w:lang w:val="es"/>
              </w:rPr>
              <w:t>nuevos choferes</w:t>
            </w:r>
            <w:r w:rsidRPr="4F5AD2BB">
              <w:rPr>
                <w:rFonts w:ascii="Arial" w:eastAsia="Arial" w:hAnsi="Arial" w:cs="Arial"/>
                <w:sz w:val="22"/>
                <w:szCs w:val="22"/>
                <w:lang w:val="es"/>
              </w:rPr>
              <w:t xml:space="preserve"> al sistema de Camioncitos S.A serán únicamente dados por la secretaria.</w:t>
            </w:r>
          </w:p>
          <w:p w14:paraId="7BC30171" w14:textId="4F110B68" w:rsidR="4F5AD2BB" w:rsidRDefault="4F5AD2BB">
            <w:r w:rsidRPr="4F5AD2BB">
              <w:rPr>
                <w:rFonts w:ascii="Arial" w:eastAsia="Arial" w:hAnsi="Arial" w:cs="Arial"/>
                <w:sz w:val="22"/>
                <w:szCs w:val="22"/>
                <w:lang w:val="es"/>
              </w:rPr>
              <w:t xml:space="preserve"> </w:t>
            </w:r>
          </w:p>
        </w:tc>
      </w:tr>
      <w:tr w:rsidR="4F5AD2BB" w14:paraId="48F6470B"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69EFC58D" w14:textId="15CE7E53" w:rsidR="4F5AD2BB" w:rsidRDefault="4F5AD2BB">
            <w:r w:rsidRPr="4F5AD2BB">
              <w:rPr>
                <w:rFonts w:ascii="Arial" w:eastAsia="Arial" w:hAnsi="Arial" w:cs="Arial"/>
                <w:b/>
                <w:bCs/>
                <w:sz w:val="22"/>
                <w:szCs w:val="22"/>
                <w:lang w:val="es"/>
              </w:rPr>
              <w:t xml:space="preserve">CRITERIOS DE ACEPTACIÓN: </w:t>
            </w:r>
          </w:p>
          <w:p w14:paraId="60ECDE87" w14:textId="0CE706B5" w:rsidR="10D13F71" w:rsidRDefault="10D13F71" w:rsidP="4F5AD2BB">
            <w:pPr>
              <w:rPr>
                <w:rFonts w:ascii="Arial" w:eastAsia="Arial" w:hAnsi="Arial" w:cs="Arial"/>
                <w:sz w:val="22"/>
                <w:szCs w:val="22"/>
                <w:lang w:val="es"/>
              </w:rPr>
            </w:pPr>
            <w:r w:rsidRPr="4F5AD2BB">
              <w:rPr>
                <w:rFonts w:ascii="Arial" w:eastAsia="Arial" w:hAnsi="Arial" w:cs="Arial"/>
                <w:sz w:val="22"/>
                <w:szCs w:val="22"/>
                <w:lang w:val="es"/>
              </w:rPr>
              <w:t>La secretaria ingresa nuevos choferes al sistema o no.</w:t>
            </w:r>
          </w:p>
        </w:tc>
      </w:tr>
      <w:tr w:rsidR="4F5AD2BB" w14:paraId="414D0404" w14:textId="77777777" w:rsidTr="079A0284">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9E28C9B"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5EF331FD" w14:textId="77777777" w:rsidTr="079A0284">
        <w:trPr>
          <w:trHeight w:val="1680"/>
        </w:trPr>
        <w:tc>
          <w:tcPr>
            <w:tcW w:w="1136" w:type="dxa"/>
            <w:tcBorders>
              <w:top w:val="single" w:sz="8" w:space="0" w:color="auto"/>
              <w:left w:val="single" w:sz="8" w:space="0" w:color="auto"/>
              <w:bottom w:val="single" w:sz="8" w:space="0" w:color="auto"/>
              <w:right w:val="single" w:sz="8" w:space="0" w:color="auto"/>
            </w:tcBorders>
          </w:tcPr>
          <w:p w14:paraId="7485EE03" w14:textId="17ADAF2C" w:rsidR="4F5AD2BB" w:rsidRDefault="4F5AD2BB">
            <w:r w:rsidRPr="4F5AD2BB">
              <w:rPr>
                <w:rFonts w:ascii="Arial" w:eastAsia="Arial" w:hAnsi="Arial" w:cs="Arial"/>
                <w:sz w:val="22"/>
                <w:szCs w:val="22"/>
                <w:lang w:val="es"/>
              </w:rPr>
              <w:t>ES-</w:t>
            </w:r>
            <w:r w:rsidR="3FF46B10" w:rsidRPr="4F5AD2BB">
              <w:rPr>
                <w:rFonts w:ascii="Arial" w:eastAsia="Arial" w:hAnsi="Arial" w:cs="Arial"/>
                <w:sz w:val="22"/>
                <w:szCs w:val="22"/>
                <w:lang w:val="es"/>
              </w:rPr>
              <w:t>2</w:t>
            </w:r>
            <w:r w:rsidRPr="4F5AD2BB">
              <w:rPr>
                <w:rFonts w:ascii="Arial" w:eastAsia="Arial" w:hAnsi="Arial" w:cs="Arial"/>
                <w:sz w:val="22"/>
                <w:szCs w:val="22"/>
                <w:lang w:val="es"/>
              </w:rPr>
              <w:t xml:space="preserve">.1     </w:t>
            </w:r>
          </w:p>
          <w:p w14:paraId="45A4ECDF"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489F0308" w14:textId="4D58E085" w:rsidR="3EFD33F5" w:rsidRDefault="3EFD33F5"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 xml:space="preserve">La secretaria ingresa correctamente los datos del </w:t>
            </w:r>
            <w:r w:rsidR="3E839E2F" w:rsidRPr="4F5AD2BB">
              <w:rPr>
                <w:rFonts w:ascii="Arial" w:eastAsia="Arial" w:hAnsi="Arial" w:cs="Arial"/>
                <w:sz w:val="22"/>
                <w:szCs w:val="22"/>
                <w:lang w:val="es"/>
              </w:rPr>
              <w:t>nuevo chofer</w:t>
            </w:r>
            <w:r w:rsidRPr="4F5AD2BB">
              <w:rPr>
                <w:rFonts w:ascii="Arial" w:eastAsia="Arial" w:hAnsi="Arial" w:cs="Arial"/>
                <w:sz w:val="22"/>
                <w:szCs w:val="22"/>
                <w:lang w:val="es"/>
              </w:rPr>
              <w:t xml:space="preserve"> al sistema.</w:t>
            </w:r>
          </w:p>
          <w:p w14:paraId="5FF2B2F1" w14:textId="79C5431A" w:rsidR="3EFD33F5" w:rsidRDefault="3EFD33F5">
            <w:r w:rsidRPr="4F5AD2BB">
              <w:rPr>
                <w:rFonts w:ascii="Arial" w:eastAsia="Arial" w:hAnsi="Arial" w:cs="Arial"/>
                <w:b/>
                <w:bCs/>
                <w:sz w:val="22"/>
                <w:szCs w:val="22"/>
                <w:lang w:val="es"/>
              </w:rPr>
              <w:t>SUPOSICIONES/ASUNCIONES:</w:t>
            </w:r>
          </w:p>
          <w:p w14:paraId="5539F87E" w14:textId="406D34E9" w:rsidR="3EFD33F5" w:rsidRDefault="3EFD33F5"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secretaria ingresa los datos del </w:t>
            </w:r>
            <w:r w:rsidR="5318EA43" w:rsidRPr="4F5AD2BB">
              <w:rPr>
                <w:rFonts w:ascii="Arial" w:eastAsia="Arial" w:hAnsi="Arial" w:cs="Arial"/>
                <w:sz w:val="22"/>
                <w:szCs w:val="22"/>
                <w:lang w:val="es"/>
              </w:rPr>
              <w:t>nuevo chofer</w:t>
            </w:r>
            <w:r w:rsidRPr="4F5AD2BB">
              <w:rPr>
                <w:rFonts w:ascii="Arial" w:eastAsia="Arial" w:hAnsi="Arial" w:cs="Arial"/>
                <w:sz w:val="22"/>
                <w:szCs w:val="22"/>
                <w:lang w:val="es"/>
              </w:rPr>
              <w:t xml:space="preserve"> al sistema.</w:t>
            </w:r>
          </w:p>
          <w:p w14:paraId="12B16DF5" w14:textId="365E4D4E" w:rsidR="3EFD33F5" w:rsidRDefault="3EFD33F5">
            <w:r w:rsidRPr="4F5AD2BB">
              <w:rPr>
                <w:rFonts w:ascii="Arial" w:eastAsia="Arial" w:hAnsi="Arial" w:cs="Arial"/>
                <w:b/>
                <w:bCs/>
                <w:sz w:val="22"/>
                <w:szCs w:val="22"/>
                <w:lang w:val="es"/>
              </w:rPr>
              <w:t xml:space="preserve">RESULTADOS: </w:t>
            </w:r>
          </w:p>
          <w:p w14:paraId="5D73CC53" w14:textId="23E786CD" w:rsidR="3EFD33F5" w:rsidRDefault="3EFD33F5"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 xml:space="preserve">El sistema crea un listado de registro con todos los </w:t>
            </w:r>
            <w:r w:rsidR="141F5035" w:rsidRPr="4F5AD2BB">
              <w:rPr>
                <w:rFonts w:ascii="Arial" w:eastAsia="Arial" w:hAnsi="Arial" w:cs="Arial"/>
                <w:sz w:val="22"/>
                <w:szCs w:val="22"/>
                <w:lang w:val="es"/>
              </w:rPr>
              <w:t>choferes</w:t>
            </w:r>
            <w:r w:rsidRPr="4F5AD2BB">
              <w:rPr>
                <w:rFonts w:ascii="Arial" w:eastAsia="Arial" w:hAnsi="Arial" w:cs="Arial"/>
                <w:sz w:val="22"/>
                <w:szCs w:val="22"/>
                <w:lang w:val="es"/>
              </w:rPr>
              <w:t xml:space="preserve"> que se han ingresado ese día.</w:t>
            </w:r>
          </w:p>
          <w:p w14:paraId="374324EE" w14:textId="0A44EBF1" w:rsidR="4F5AD2BB" w:rsidRDefault="4F5AD2BB" w:rsidP="4F5AD2BB">
            <w:pPr>
              <w:rPr>
                <w:lang w:val="es"/>
              </w:rPr>
            </w:pPr>
          </w:p>
        </w:tc>
      </w:tr>
      <w:tr w:rsidR="4F5AD2BB" w14:paraId="2842EDBA" w14:textId="77777777" w:rsidTr="079A0284">
        <w:trPr>
          <w:trHeight w:val="1680"/>
        </w:trPr>
        <w:tc>
          <w:tcPr>
            <w:tcW w:w="1136" w:type="dxa"/>
            <w:tcBorders>
              <w:top w:val="single" w:sz="8" w:space="0" w:color="auto"/>
              <w:left w:val="single" w:sz="8" w:space="0" w:color="auto"/>
              <w:bottom w:val="single" w:sz="8" w:space="0" w:color="auto"/>
              <w:right w:val="single" w:sz="8" w:space="0" w:color="auto"/>
            </w:tcBorders>
          </w:tcPr>
          <w:p w14:paraId="405CF227" w14:textId="7EE2104B" w:rsidR="4F5AD2BB" w:rsidRDefault="4F5AD2BB">
            <w:r w:rsidRPr="4F5AD2BB">
              <w:rPr>
                <w:rFonts w:ascii="Arial" w:eastAsia="Arial" w:hAnsi="Arial" w:cs="Arial"/>
                <w:sz w:val="22"/>
                <w:szCs w:val="22"/>
                <w:lang w:val="es"/>
              </w:rPr>
              <w:lastRenderedPageBreak/>
              <w:t>ES-</w:t>
            </w:r>
            <w:r w:rsidR="378E045D" w:rsidRPr="4F5AD2BB">
              <w:rPr>
                <w:rFonts w:ascii="Arial" w:eastAsia="Arial" w:hAnsi="Arial" w:cs="Arial"/>
                <w:sz w:val="22"/>
                <w:szCs w:val="22"/>
                <w:lang w:val="es"/>
              </w:rPr>
              <w:t>2</w:t>
            </w:r>
            <w:r w:rsidRPr="4F5AD2BB">
              <w:rPr>
                <w:rFonts w:ascii="Arial" w:eastAsia="Arial" w:hAnsi="Arial" w:cs="Arial"/>
                <w:sz w:val="22"/>
                <w:szCs w:val="22"/>
                <w:lang w:val="es"/>
              </w:rPr>
              <w:t xml:space="preserve">.2     </w:t>
            </w:r>
          </w:p>
          <w:p w14:paraId="38965ACB"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5B200970" w14:textId="3DF3FD25" w:rsidR="458AC65A" w:rsidRDefault="480215A6" w:rsidP="4F5AD2BB">
            <w:pPr>
              <w:rPr>
                <w:rFonts w:ascii="Arial" w:eastAsia="Arial" w:hAnsi="Arial" w:cs="Arial"/>
                <w:sz w:val="22"/>
                <w:szCs w:val="22"/>
                <w:lang w:val="es"/>
              </w:rPr>
            </w:pPr>
            <w:r w:rsidRPr="5B15FE54">
              <w:rPr>
                <w:rFonts w:ascii="Arial" w:eastAsia="Arial" w:hAnsi="Arial" w:cs="Arial"/>
                <w:b/>
                <w:bCs/>
                <w:sz w:val="22"/>
                <w:szCs w:val="22"/>
                <w:lang w:val="es"/>
              </w:rPr>
              <w:t xml:space="preserve">DESCRIPCIÓN: </w:t>
            </w:r>
            <w:r w:rsidRPr="5B15FE54">
              <w:rPr>
                <w:rFonts w:ascii="Arial" w:eastAsia="Arial" w:hAnsi="Arial" w:cs="Arial"/>
                <w:sz w:val="22"/>
                <w:szCs w:val="22"/>
                <w:lang w:val="es"/>
              </w:rPr>
              <w:t xml:space="preserve">La secretaria ingresa incorrectamente uno o más datos del </w:t>
            </w:r>
            <w:r w:rsidR="7D480271" w:rsidRPr="5B15FE54">
              <w:rPr>
                <w:rFonts w:ascii="Arial" w:eastAsia="Arial" w:hAnsi="Arial" w:cs="Arial"/>
                <w:sz w:val="22"/>
                <w:szCs w:val="22"/>
                <w:lang w:val="es"/>
              </w:rPr>
              <w:t>chofer</w:t>
            </w:r>
            <w:r w:rsidR="3556191C" w:rsidRPr="5B15FE54">
              <w:rPr>
                <w:rFonts w:ascii="Arial" w:eastAsia="Arial" w:hAnsi="Arial" w:cs="Arial"/>
                <w:sz w:val="22"/>
                <w:szCs w:val="22"/>
                <w:lang w:val="es"/>
              </w:rPr>
              <w:t>, debido a erros de digitación, datos incompletos</w:t>
            </w:r>
            <w:r w:rsidR="659DE1BE" w:rsidRPr="5B15FE54">
              <w:rPr>
                <w:rFonts w:ascii="Arial" w:eastAsia="Arial" w:hAnsi="Arial" w:cs="Arial"/>
                <w:sz w:val="22"/>
                <w:szCs w:val="22"/>
                <w:lang w:val="es"/>
              </w:rPr>
              <w:t xml:space="preserve"> o </w:t>
            </w:r>
            <w:r w:rsidR="3556191C" w:rsidRPr="5B15FE54">
              <w:rPr>
                <w:rFonts w:ascii="Arial" w:eastAsia="Arial" w:hAnsi="Arial" w:cs="Arial"/>
                <w:sz w:val="22"/>
                <w:szCs w:val="22"/>
                <w:lang w:val="es"/>
              </w:rPr>
              <w:t>errores ortográficos.</w:t>
            </w:r>
          </w:p>
          <w:p w14:paraId="3E377131" w14:textId="6ADE0E73" w:rsidR="458AC65A" w:rsidRDefault="458AC65A">
            <w:r w:rsidRPr="4F5AD2BB">
              <w:rPr>
                <w:rFonts w:ascii="Arial" w:eastAsia="Arial" w:hAnsi="Arial" w:cs="Arial"/>
                <w:b/>
                <w:bCs/>
                <w:sz w:val="22"/>
                <w:szCs w:val="22"/>
                <w:lang w:val="es"/>
              </w:rPr>
              <w:t>SUPOSICIONES/ASUNCIONES:</w:t>
            </w:r>
          </w:p>
          <w:p w14:paraId="7F385112" w14:textId="490DB126" w:rsidR="458AC65A" w:rsidRDefault="458AC65A"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secretaria ingresa información errónea de un </w:t>
            </w:r>
            <w:r w:rsidR="2A191F12" w:rsidRPr="4F5AD2BB">
              <w:rPr>
                <w:rFonts w:ascii="Arial" w:eastAsia="Arial" w:hAnsi="Arial" w:cs="Arial"/>
                <w:sz w:val="22"/>
                <w:szCs w:val="22"/>
                <w:lang w:val="es"/>
              </w:rPr>
              <w:t>chofer</w:t>
            </w:r>
            <w:r w:rsidRPr="4F5AD2BB">
              <w:rPr>
                <w:rFonts w:ascii="Arial" w:eastAsia="Arial" w:hAnsi="Arial" w:cs="Arial"/>
                <w:sz w:val="22"/>
                <w:szCs w:val="22"/>
                <w:lang w:val="es"/>
              </w:rPr>
              <w:t xml:space="preserve">. </w:t>
            </w:r>
          </w:p>
          <w:p w14:paraId="0D3E7C9C" w14:textId="106F530E" w:rsidR="458AC65A" w:rsidRDefault="458AC65A">
            <w:r w:rsidRPr="4F5AD2BB">
              <w:rPr>
                <w:rFonts w:ascii="Arial" w:eastAsia="Arial" w:hAnsi="Arial" w:cs="Arial"/>
                <w:b/>
                <w:bCs/>
                <w:sz w:val="22"/>
                <w:szCs w:val="22"/>
                <w:lang w:val="es"/>
              </w:rPr>
              <w:t xml:space="preserve">RESULTADOS: </w:t>
            </w:r>
          </w:p>
          <w:p w14:paraId="522A6301" w14:textId="383815D9" w:rsidR="458AC65A" w:rsidRDefault="458AC65A"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 xml:space="preserve">Se crea un registro de inscripción erróneo con la información del </w:t>
            </w:r>
            <w:r w:rsidR="698BE35D" w:rsidRPr="4F5AD2BB">
              <w:rPr>
                <w:rFonts w:ascii="Arial" w:eastAsia="Arial" w:hAnsi="Arial" w:cs="Arial"/>
                <w:sz w:val="22"/>
                <w:szCs w:val="22"/>
                <w:lang w:val="es"/>
              </w:rPr>
              <w:t>chofer</w:t>
            </w:r>
            <w:r w:rsidRPr="4F5AD2BB">
              <w:rPr>
                <w:rFonts w:ascii="Arial" w:eastAsia="Arial" w:hAnsi="Arial" w:cs="Arial"/>
                <w:sz w:val="22"/>
                <w:szCs w:val="22"/>
                <w:lang w:val="es"/>
              </w:rPr>
              <w:t>.</w:t>
            </w:r>
          </w:p>
          <w:p w14:paraId="19920438" w14:textId="35FE443A" w:rsidR="458AC65A" w:rsidRDefault="458AC65A" w:rsidP="00F53248">
            <w:pPr>
              <w:pStyle w:val="Prrafodelista"/>
              <w:numPr>
                <w:ilvl w:val="0"/>
                <w:numId w:val="22"/>
              </w:numPr>
              <w:rPr>
                <w:lang w:val="es"/>
              </w:rPr>
            </w:pPr>
            <w:r w:rsidRPr="4F5AD2BB">
              <w:rPr>
                <w:rFonts w:ascii="Calibri" w:eastAsia="Calibri" w:hAnsi="Calibri" w:cs="Calibri"/>
                <w:lang w:val="es"/>
              </w:rPr>
              <w:t xml:space="preserve">El sistema no puede generar un listado con los </w:t>
            </w:r>
            <w:r w:rsidR="6504AB57" w:rsidRPr="4F5AD2BB">
              <w:rPr>
                <w:rFonts w:ascii="Calibri" w:eastAsia="Calibri" w:hAnsi="Calibri" w:cs="Calibri"/>
                <w:lang w:val="es"/>
              </w:rPr>
              <w:t>choferes</w:t>
            </w:r>
            <w:r w:rsidRPr="4F5AD2BB">
              <w:rPr>
                <w:rFonts w:ascii="Calibri" w:eastAsia="Calibri" w:hAnsi="Calibri" w:cs="Calibri"/>
                <w:lang w:val="es"/>
              </w:rPr>
              <w:t xml:space="preserve"> ingresados al día.</w:t>
            </w:r>
          </w:p>
        </w:tc>
      </w:tr>
      <w:tr w:rsidR="4F5AD2BB" w14:paraId="681C594E" w14:textId="77777777" w:rsidTr="079A0284">
        <w:trPr>
          <w:trHeight w:val="1680"/>
        </w:trPr>
        <w:tc>
          <w:tcPr>
            <w:tcW w:w="1136" w:type="dxa"/>
            <w:tcBorders>
              <w:top w:val="single" w:sz="8" w:space="0" w:color="auto"/>
              <w:left w:val="single" w:sz="8" w:space="0" w:color="auto"/>
              <w:bottom w:val="single" w:sz="8" w:space="0" w:color="auto"/>
              <w:right w:val="single" w:sz="8" w:space="0" w:color="auto"/>
            </w:tcBorders>
          </w:tcPr>
          <w:p w14:paraId="07BB4889" w14:textId="44F7D5C6" w:rsidR="4F5AD2BB" w:rsidRDefault="4F5AD2BB">
            <w:r w:rsidRPr="4F5AD2BB">
              <w:rPr>
                <w:rFonts w:ascii="Arial" w:eastAsia="Arial" w:hAnsi="Arial" w:cs="Arial"/>
                <w:sz w:val="22"/>
                <w:szCs w:val="22"/>
                <w:lang w:val="es"/>
              </w:rPr>
              <w:t>ES-</w:t>
            </w:r>
            <w:r w:rsidR="226FACDA" w:rsidRPr="4F5AD2BB">
              <w:rPr>
                <w:rFonts w:ascii="Arial" w:eastAsia="Arial" w:hAnsi="Arial" w:cs="Arial"/>
                <w:sz w:val="22"/>
                <w:szCs w:val="22"/>
                <w:lang w:val="es"/>
              </w:rPr>
              <w:t>2</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534E4032" w14:textId="4EB7CF42" w:rsidR="0DDA2CB3" w:rsidRDefault="2754883F" w:rsidP="5B15FE54">
            <w:pPr>
              <w:rPr>
                <w:rFonts w:ascii="Arial" w:eastAsia="Arial" w:hAnsi="Arial" w:cs="Arial"/>
                <w:sz w:val="22"/>
                <w:szCs w:val="22"/>
                <w:lang w:val="es"/>
              </w:rPr>
            </w:pPr>
            <w:r w:rsidRPr="5B15FE54">
              <w:rPr>
                <w:rFonts w:ascii="Arial" w:eastAsia="Arial" w:hAnsi="Arial" w:cs="Arial"/>
                <w:b/>
                <w:bCs/>
                <w:sz w:val="22"/>
                <w:szCs w:val="22"/>
                <w:lang w:val="es"/>
              </w:rPr>
              <w:t xml:space="preserve">DESCRIPCIÓN: </w:t>
            </w:r>
            <w:r w:rsidRPr="5B15FE54">
              <w:rPr>
                <w:rFonts w:ascii="Arial" w:eastAsia="Arial" w:hAnsi="Arial" w:cs="Arial"/>
                <w:sz w:val="22"/>
                <w:szCs w:val="22"/>
                <w:lang w:val="es"/>
              </w:rPr>
              <w:t>La secretaria no ingresa ningún tipo de datos</w:t>
            </w:r>
            <w:r w:rsidR="3FCAE369" w:rsidRPr="5B15FE54">
              <w:rPr>
                <w:rFonts w:ascii="Arial" w:eastAsia="Arial" w:hAnsi="Arial" w:cs="Arial"/>
                <w:sz w:val="22"/>
                <w:szCs w:val="22"/>
                <w:lang w:val="es"/>
              </w:rPr>
              <w:t>, debido a errores humanos donde tenemos despiste y recepción de datos nulos.</w:t>
            </w:r>
          </w:p>
          <w:p w14:paraId="13E5BA91" w14:textId="3D9B015D" w:rsidR="0DDA2CB3" w:rsidRDefault="0DDA2CB3">
            <w:r w:rsidRPr="4F5AD2BB">
              <w:rPr>
                <w:rFonts w:ascii="Arial" w:eastAsia="Arial" w:hAnsi="Arial" w:cs="Arial"/>
                <w:b/>
                <w:bCs/>
                <w:sz w:val="22"/>
                <w:szCs w:val="22"/>
                <w:lang w:val="es"/>
              </w:rPr>
              <w:t>SUPOSICIONES/ASUNCIONES:</w:t>
            </w:r>
          </w:p>
          <w:p w14:paraId="601FF178" w14:textId="5719AF28" w:rsidR="0DDA2CB3" w:rsidRDefault="0DDA2CB3"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La secretaria no ingresa al sistema ningún chofer.</w:t>
            </w:r>
          </w:p>
          <w:p w14:paraId="68C5E118" w14:textId="05518D6E" w:rsidR="0DDA2CB3" w:rsidRDefault="0DDA2CB3" w:rsidP="00F53248">
            <w:pPr>
              <w:pStyle w:val="Prrafodelista"/>
              <w:numPr>
                <w:ilvl w:val="0"/>
                <w:numId w:val="22"/>
              </w:numPr>
              <w:rPr>
                <w:lang w:val="es"/>
              </w:rPr>
            </w:pPr>
            <w:r w:rsidRPr="4F5AD2BB">
              <w:rPr>
                <w:rFonts w:ascii="Arial" w:eastAsia="Arial" w:hAnsi="Arial" w:cs="Arial"/>
                <w:sz w:val="22"/>
                <w:szCs w:val="22"/>
                <w:lang w:val="es"/>
              </w:rPr>
              <w:t xml:space="preserve">No hay más choferes que ingresar al sistema. </w:t>
            </w:r>
          </w:p>
          <w:p w14:paraId="0219889E" w14:textId="4F6F41E0" w:rsidR="0DDA2CB3" w:rsidRDefault="0DDA2CB3">
            <w:r w:rsidRPr="4F5AD2BB">
              <w:rPr>
                <w:rFonts w:ascii="Arial" w:eastAsia="Arial" w:hAnsi="Arial" w:cs="Arial"/>
                <w:b/>
                <w:bCs/>
                <w:sz w:val="22"/>
                <w:szCs w:val="22"/>
                <w:lang w:val="es"/>
              </w:rPr>
              <w:t xml:space="preserve">RESULTADOS: </w:t>
            </w:r>
          </w:p>
          <w:p w14:paraId="34AA9D33" w14:textId="02B87BC5" w:rsidR="0DDA2CB3" w:rsidRDefault="0DDA2CB3" w:rsidP="00F53248">
            <w:pPr>
              <w:pStyle w:val="Prrafodelista"/>
              <w:numPr>
                <w:ilvl w:val="0"/>
                <w:numId w:val="21"/>
              </w:numPr>
              <w:rPr>
                <w:rFonts w:ascii="Arial" w:eastAsia="Arial" w:hAnsi="Arial" w:cs="Arial"/>
                <w:lang w:val="es"/>
              </w:rPr>
            </w:pPr>
            <w:r w:rsidRPr="4F5AD2BB">
              <w:rPr>
                <w:rFonts w:ascii="Arial" w:eastAsia="Arial" w:hAnsi="Arial" w:cs="Arial"/>
                <w:sz w:val="22"/>
                <w:szCs w:val="22"/>
                <w:lang w:val="es"/>
              </w:rPr>
              <w:t>El registro se mantendrá hasta realizar cambios.</w:t>
            </w:r>
          </w:p>
          <w:p w14:paraId="4699FA52" w14:textId="07173F2C" w:rsidR="4F5AD2BB" w:rsidRDefault="4F5AD2BB" w:rsidP="4F5AD2BB">
            <w:pPr>
              <w:rPr>
                <w:rFonts w:ascii="Arial" w:eastAsia="Arial" w:hAnsi="Arial" w:cs="Arial"/>
                <w:lang w:val="es"/>
              </w:rPr>
            </w:pPr>
          </w:p>
        </w:tc>
      </w:tr>
      <w:tr w:rsidR="4F5AD2BB" w14:paraId="410B334C" w14:textId="77777777" w:rsidTr="079A0284">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337D0A8" w14:textId="1356BA67" w:rsidR="4F5AD2BB" w:rsidRDefault="4F5AD2BB">
            <w:r w:rsidRPr="4F5AD2BB">
              <w:rPr>
                <w:rFonts w:ascii="Arial" w:eastAsia="Arial" w:hAnsi="Arial" w:cs="Arial"/>
                <w:b/>
                <w:bCs/>
                <w:sz w:val="22"/>
                <w:szCs w:val="22"/>
                <w:lang w:val="es"/>
              </w:rPr>
              <w:t>RIESGOS:</w:t>
            </w:r>
          </w:p>
          <w:p w14:paraId="442BE6A6" w14:textId="1C63C83E" w:rsidR="1DF7B747" w:rsidRDefault="1DF7B747"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de la base de datos.</w:t>
            </w:r>
          </w:p>
          <w:p w14:paraId="46A48220" w14:textId="5D32E30D" w:rsidR="1DF7B747" w:rsidRDefault="1DF7B747"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La secretaria no posee todos los datos del nuevo chofer.</w:t>
            </w:r>
          </w:p>
          <w:p w14:paraId="3A65EF3A" w14:textId="3271B8BA" w:rsidR="4F5AD2BB" w:rsidRDefault="4F5AD2BB" w:rsidP="4F5AD2BB">
            <w:pPr>
              <w:rPr>
                <w:rFonts w:ascii="Arial" w:eastAsia="Arial" w:hAnsi="Arial" w:cs="Arial"/>
                <w:lang w:val="es"/>
              </w:rPr>
            </w:pPr>
          </w:p>
        </w:tc>
      </w:tr>
    </w:tbl>
    <w:p w14:paraId="323048D1" w14:textId="689158DD" w:rsidR="4F5AD2BB" w:rsidRDefault="4F5AD2BB" w:rsidP="4F5AD2BB">
      <w:pPr>
        <w:ind w:left="2124"/>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194C1B6B" w14:textId="77777777" w:rsidTr="079A0284">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10140DA" w14:textId="4DAE99FF" w:rsidR="4F5AD2BB" w:rsidRDefault="4F5AD2BB">
            <w:r w:rsidRPr="4F5AD2BB">
              <w:rPr>
                <w:rFonts w:ascii="Arial" w:eastAsia="Arial" w:hAnsi="Arial" w:cs="Arial"/>
                <w:b/>
                <w:bCs/>
                <w:sz w:val="22"/>
                <w:szCs w:val="22"/>
                <w:lang w:val="es"/>
              </w:rPr>
              <w:t>IDENTIFICADOR CASO DE USO:</w:t>
            </w:r>
          </w:p>
          <w:p w14:paraId="16EF62D6" w14:textId="33DB9E63"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5CA97CB8" w:rsidRPr="4F5AD2BB">
              <w:rPr>
                <w:rFonts w:ascii="Arial" w:eastAsia="Arial" w:hAnsi="Arial" w:cs="Arial"/>
                <w:b/>
                <w:bCs/>
                <w:color w:val="000000" w:themeColor="text1"/>
                <w:sz w:val="22"/>
                <w:szCs w:val="22"/>
                <w:lang w:val="es"/>
              </w:rPr>
              <w:t>3</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5E88820" w14:textId="7909CD74" w:rsidR="4F5AD2BB" w:rsidRDefault="4F5AD2BB" w:rsidP="079A0284">
            <w:r w:rsidRPr="079A0284">
              <w:rPr>
                <w:rFonts w:ascii="Arial" w:eastAsia="Arial" w:hAnsi="Arial" w:cs="Arial"/>
                <w:b/>
                <w:bCs/>
                <w:color w:val="000000" w:themeColor="text1"/>
                <w:sz w:val="22"/>
                <w:szCs w:val="22"/>
                <w:lang w:val="es"/>
              </w:rPr>
              <w:t>NOMBRE:</w:t>
            </w:r>
            <w:r w:rsidRPr="079A0284">
              <w:rPr>
                <w:rFonts w:ascii="Arial" w:eastAsia="Arial" w:hAnsi="Arial" w:cs="Arial"/>
                <w:color w:val="000000" w:themeColor="text1"/>
                <w:sz w:val="22"/>
                <w:szCs w:val="22"/>
                <w:lang w:val="es"/>
              </w:rPr>
              <w:t xml:space="preserve"> </w:t>
            </w:r>
            <w:r w:rsidR="77851DBC" w:rsidRPr="079A0284">
              <w:rPr>
                <w:rFonts w:ascii="Arial" w:eastAsia="Arial" w:hAnsi="Arial" w:cs="Arial"/>
              </w:rPr>
              <w:t>Ingresar rutas al sistema</w:t>
            </w:r>
          </w:p>
        </w:tc>
      </w:tr>
      <w:tr w:rsidR="4F5AD2BB" w14:paraId="4F094840" w14:textId="77777777" w:rsidTr="079A0284">
        <w:tc>
          <w:tcPr>
            <w:tcW w:w="6459" w:type="dxa"/>
            <w:gridSpan w:val="3"/>
            <w:tcBorders>
              <w:top w:val="single" w:sz="8" w:space="0" w:color="auto"/>
              <w:left w:val="single" w:sz="8" w:space="0" w:color="auto"/>
              <w:bottom w:val="single" w:sz="8" w:space="0" w:color="auto"/>
              <w:right w:val="single" w:sz="8" w:space="0" w:color="auto"/>
            </w:tcBorders>
          </w:tcPr>
          <w:p w14:paraId="3B761D8E" w14:textId="1A3E0090"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4A60CCFC" w14:textId="731C1D82"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35125A2B" w:rsidRPr="4F5AD2BB">
              <w:rPr>
                <w:rFonts w:ascii="Arial" w:eastAsia="Arial" w:hAnsi="Arial" w:cs="Arial"/>
                <w:sz w:val="22"/>
                <w:szCs w:val="22"/>
                <w:lang w:val="es"/>
              </w:rPr>
              <w:t>Alta</w:t>
            </w:r>
          </w:p>
        </w:tc>
      </w:tr>
      <w:tr w:rsidR="4F5AD2BB" w14:paraId="0DCFF6E6"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0B387759" w14:textId="52CF9357" w:rsidR="4F5AD2BB" w:rsidRDefault="4F5AD2BB">
            <w:r w:rsidRPr="4F5AD2BB">
              <w:rPr>
                <w:rFonts w:ascii="Arial" w:eastAsia="Arial" w:hAnsi="Arial" w:cs="Arial"/>
                <w:b/>
                <w:bCs/>
                <w:sz w:val="22"/>
                <w:szCs w:val="22"/>
                <w:lang w:val="es"/>
              </w:rPr>
              <w:t>REQUERIMIENTO FUNCIONAL ASOCIADO:</w:t>
            </w:r>
          </w:p>
          <w:p w14:paraId="197EDF2B" w14:textId="121CCE71" w:rsidR="4F5AD2BB" w:rsidRDefault="4F5AD2BB" w:rsidP="4F5AD2BB">
            <w:pPr>
              <w:rPr>
                <w:rFonts w:ascii="Arial" w:eastAsia="Arial" w:hAnsi="Arial" w:cs="Arial"/>
                <w:b/>
                <w:bCs/>
                <w:sz w:val="22"/>
                <w:szCs w:val="22"/>
                <w:lang w:val="es"/>
              </w:rPr>
            </w:pPr>
            <w:r w:rsidRPr="4F5AD2BB">
              <w:rPr>
                <w:rFonts w:ascii="Arial" w:eastAsia="Arial" w:hAnsi="Arial" w:cs="Arial"/>
                <w:sz w:val="22"/>
                <w:szCs w:val="22"/>
                <w:lang w:val="es"/>
              </w:rPr>
              <w:t>RF-</w:t>
            </w:r>
            <w:r w:rsidR="7967D289" w:rsidRPr="4F5AD2BB">
              <w:rPr>
                <w:rFonts w:ascii="Arial" w:eastAsia="Arial" w:hAnsi="Arial" w:cs="Arial"/>
                <w:sz w:val="22"/>
                <w:szCs w:val="22"/>
                <w:lang w:val="es"/>
              </w:rPr>
              <w:t>3</w:t>
            </w:r>
            <w:r w:rsidRPr="4F5AD2BB">
              <w:rPr>
                <w:rFonts w:ascii="Arial" w:eastAsia="Arial" w:hAnsi="Arial" w:cs="Arial"/>
                <w:sz w:val="22"/>
                <w:szCs w:val="22"/>
                <w:lang w:val="es"/>
              </w:rPr>
              <w:t xml:space="preserve"> </w:t>
            </w:r>
            <w:r w:rsidRPr="4F5AD2BB">
              <w:rPr>
                <w:rFonts w:ascii="Arial" w:eastAsia="Arial" w:hAnsi="Arial" w:cs="Arial"/>
                <w:lang w:val="es"/>
              </w:rPr>
              <w:t xml:space="preserve"> </w:t>
            </w:r>
            <w:r w:rsidRPr="4F5AD2BB">
              <w:rPr>
                <w:rFonts w:ascii="Arial" w:eastAsia="Arial" w:hAnsi="Arial" w:cs="Arial"/>
                <w:b/>
                <w:bCs/>
                <w:sz w:val="22"/>
                <w:szCs w:val="22"/>
                <w:lang w:val="es"/>
              </w:rPr>
              <w:t xml:space="preserve"> </w:t>
            </w:r>
          </w:p>
        </w:tc>
      </w:tr>
      <w:tr w:rsidR="4F5AD2BB" w14:paraId="3C00C4A8"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0A6AD8B5" w14:textId="7A1AA28D"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0A7FE0D1" w:rsidRPr="4F5AD2BB">
              <w:rPr>
                <w:rFonts w:ascii="Arial" w:eastAsia="Arial" w:hAnsi="Arial" w:cs="Arial"/>
                <w:sz w:val="22"/>
                <w:szCs w:val="22"/>
                <w:lang w:val="es"/>
              </w:rPr>
              <w:t>Secretaria</w:t>
            </w:r>
            <w:proofErr w:type="gramEnd"/>
            <w:r w:rsidR="0A7FE0D1" w:rsidRPr="4F5AD2BB">
              <w:rPr>
                <w:rFonts w:ascii="Arial" w:eastAsia="Arial" w:hAnsi="Arial" w:cs="Arial"/>
                <w:sz w:val="22"/>
                <w:szCs w:val="22"/>
                <w:lang w:val="es"/>
              </w:rPr>
              <w:t>, chofer.</w:t>
            </w:r>
          </w:p>
        </w:tc>
      </w:tr>
      <w:tr w:rsidR="4F5AD2BB" w14:paraId="13E0DEC0"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36754E4C" w14:textId="04A5806D" w:rsidR="4F5AD2BB" w:rsidRDefault="4F5AD2BB">
            <w:r w:rsidRPr="4F5AD2BB">
              <w:rPr>
                <w:rFonts w:ascii="Arial" w:eastAsia="Arial" w:hAnsi="Arial" w:cs="Arial"/>
                <w:b/>
                <w:bCs/>
                <w:sz w:val="22"/>
                <w:szCs w:val="22"/>
                <w:lang w:val="es"/>
              </w:rPr>
              <w:t xml:space="preserve">CASOS DE USO ASOCIADOS: </w:t>
            </w:r>
          </w:p>
          <w:p w14:paraId="59E5E554" w14:textId="33E4E8C4" w:rsidR="4F5AD2BB" w:rsidRDefault="4F5AD2BB">
            <w:r w:rsidRPr="4F5AD2BB">
              <w:rPr>
                <w:rFonts w:ascii="Arial" w:eastAsia="Arial" w:hAnsi="Arial" w:cs="Arial"/>
                <w:sz w:val="22"/>
                <w:szCs w:val="22"/>
                <w:lang w:val="es"/>
              </w:rPr>
              <w:t xml:space="preserve">CU-:  </w:t>
            </w:r>
          </w:p>
        </w:tc>
      </w:tr>
      <w:tr w:rsidR="4F5AD2BB" w14:paraId="69A3FD90" w14:textId="77777777" w:rsidTr="079A0284">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0FB6733F"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59C363EF" w14:textId="5684A99A" w:rsidR="6FBC68F5" w:rsidRDefault="6FBC68F5" w:rsidP="4F5AD2BB">
            <w:pPr>
              <w:rPr>
                <w:rFonts w:ascii="Arial" w:eastAsia="Arial" w:hAnsi="Arial" w:cs="Arial"/>
                <w:sz w:val="22"/>
                <w:szCs w:val="22"/>
                <w:lang w:val="es"/>
              </w:rPr>
            </w:pPr>
            <w:r w:rsidRPr="4F5AD2BB">
              <w:rPr>
                <w:rFonts w:ascii="Arial" w:eastAsia="Arial" w:hAnsi="Arial" w:cs="Arial"/>
                <w:sz w:val="22"/>
                <w:szCs w:val="22"/>
                <w:lang w:val="es"/>
              </w:rPr>
              <w:t>La secretaria ingresa las nuevas rutas que deberán de seguir los choferes para realizar sus entregas.</w:t>
            </w:r>
          </w:p>
          <w:p w14:paraId="3E87C424" w14:textId="4580DB7A" w:rsidR="4F5AD2BB" w:rsidRDefault="4F5AD2BB">
            <w:r w:rsidRPr="4F5AD2BB">
              <w:rPr>
                <w:rFonts w:ascii="Arial" w:eastAsia="Arial" w:hAnsi="Arial" w:cs="Arial"/>
                <w:sz w:val="22"/>
                <w:szCs w:val="22"/>
                <w:lang w:val="es"/>
              </w:rPr>
              <w:t xml:space="preserve"> </w:t>
            </w:r>
          </w:p>
        </w:tc>
      </w:tr>
      <w:tr w:rsidR="4F5AD2BB" w14:paraId="5B0E5629" w14:textId="77777777" w:rsidTr="079A0284">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138C8D6" w14:textId="77C653E9" w:rsidR="4F5AD2BB" w:rsidRDefault="4F5AD2BB">
            <w:r w:rsidRPr="4F5AD2BB">
              <w:rPr>
                <w:rFonts w:ascii="Arial" w:eastAsia="Arial" w:hAnsi="Arial" w:cs="Arial"/>
                <w:b/>
                <w:bCs/>
                <w:sz w:val="22"/>
                <w:szCs w:val="22"/>
                <w:lang w:val="es"/>
              </w:rPr>
              <w:t>NOTAS:</w:t>
            </w:r>
          </w:p>
          <w:p w14:paraId="7AEE2469" w14:textId="04BC1BD6" w:rsidR="2CA6AFEC" w:rsidRDefault="2CA6AFEC"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ingreso de las nuevas rutas al sistema de Camioncitos S.A serán únicamente dada por la secretaria.</w:t>
            </w:r>
          </w:p>
          <w:p w14:paraId="18780B63" w14:textId="670A0D8E" w:rsidR="4F5AD2BB" w:rsidRDefault="4F5AD2BB">
            <w:r w:rsidRPr="4F5AD2BB">
              <w:rPr>
                <w:rFonts w:ascii="Arial" w:eastAsia="Arial" w:hAnsi="Arial" w:cs="Arial"/>
                <w:sz w:val="22"/>
                <w:szCs w:val="22"/>
                <w:lang w:val="es"/>
              </w:rPr>
              <w:t xml:space="preserve"> </w:t>
            </w:r>
          </w:p>
        </w:tc>
      </w:tr>
      <w:tr w:rsidR="4F5AD2BB" w14:paraId="34D94FAF"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415266EF" w14:textId="15CE7E53" w:rsidR="4F5AD2BB" w:rsidRDefault="4F5AD2BB">
            <w:r w:rsidRPr="4F5AD2BB">
              <w:rPr>
                <w:rFonts w:ascii="Arial" w:eastAsia="Arial" w:hAnsi="Arial" w:cs="Arial"/>
                <w:b/>
                <w:bCs/>
                <w:sz w:val="22"/>
                <w:szCs w:val="22"/>
                <w:lang w:val="es"/>
              </w:rPr>
              <w:t xml:space="preserve">CRITERIOS DE ACEPTACIÓN: </w:t>
            </w:r>
          </w:p>
          <w:p w14:paraId="65DA296D" w14:textId="2D380970"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3D002241" w:rsidRPr="4F5AD2BB">
              <w:rPr>
                <w:rFonts w:ascii="Arial" w:eastAsia="Arial" w:hAnsi="Arial" w:cs="Arial"/>
                <w:sz w:val="22"/>
                <w:szCs w:val="22"/>
                <w:lang w:val="es"/>
              </w:rPr>
              <w:t>ingresó nuevas rutas</w:t>
            </w:r>
            <w:r w:rsidRPr="4F5AD2BB">
              <w:rPr>
                <w:rFonts w:ascii="Arial" w:eastAsia="Arial" w:hAnsi="Arial" w:cs="Arial"/>
                <w:sz w:val="22"/>
                <w:szCs w:val="22"/>
                <w:lang w:val="es"/>
              </w:rPr>
              <w:t xml:space="preserve"> o no.</w:t>
            </w:r>
          </w:p>
        </w:tc>
      </w:tr>
      <w:tr w:rsidR="4F5AD2BB" w14:paraId="0E03ED34" w14:textId="77777777" w:rsidTr="079A0284">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10EA75C"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267BAA7B" w14:textId="77777777" w:rsidTr="079A0284">
        <w:trPr>
          <w:trHeight w:val="1680"/>
        </w:trPr>
        <w:tc>
          <w:tcPr>
            <w:tcW w:w="1136" w:type="dxa"/>
            <w:tcBorders>
              <w:top w:val="single" w:sz="8" w:space="0" w:color="auto"/>
              <w:left w:val="single" w:sz="8" w:space="0" w:color="auto"/>
              <w:bottom w:val="single" w:sz="8" w:space="0" w:color="auto"/>
              <w:right w:val="single" w:sz="8" w:space="0" w:color="auto"/>
            </w:tcBorders>
          </w:tcPr>
          <w:p w14:paraId="5A4C8350" w14:textId="3784395E" w:rsidR="4F5AD2BB" w:rsidRDefault="4F5AD2BB">
            <w:r w:rsidRPr="4F5AD2BB">
              <w:rPr>
                <w:rFonts w:ascii="Arial" w:eastAsia="Arial" w:hAnsi="Arial" w:cs="Arial"/>
                <w:sz w:val="22"/>
                <w:szCs w:val="22"/>
                <w:lang w:val="es"/>
              </w:rPr>
              <w:t>ES-</w:t>
            </w:r>
            <w:r w:rsidR="36B79383" w:rsidRPr="4F5AD2BB">
              <w:rPr>
                <w:rFonts w:ascii="Arial" w:eastAsia="Arial" w:hAnsi="Arial" w:cs="Arial"/>
                <w:sz w:val="22"/>
                <w:szCs w:val="22"/>
                <w:lang w:val="es"/>
              </w:rPr>
              <w:t>3</w:t>
            </w:r>
            <w:r w:rsidRPr="4F5AD2BB">
              <w:rPr>
                <w:rFonts w:ascii="Arial" w:eastAsia="Arial" w:hAnsi="Arial" w:cs="Arial"/>
                <w:sz w:val="22"/>
                <w:szCs w:val="22"/>
                <w:lang w:val="es"/>
              </w:rPr>
              <w:t xml:space="preserve">.1     </w:t>
            </w:r>
          </w:p>
          <w:p w14:paraId="14546441"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07269F00" w14:textId="4B37FBAF" w:rsidR="7835251A" w:rsidRDefault="7835251A"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La secretaria ingresa correctamente los datos de la nueva ruta al sistema.</w:t>
            </w:r>
          </w:p>
          <w:p w14:paraId="40BDC93F" w14:textId="79C5431A" w:rsidR="7835251A" w:rsidRDefault="7835251A">
            <w:r w:rsidRPr="4F5AD2BB">
              <w:rPr>
                <w:rFonts w:ascii="Arial" w:eastAsia="Arial" w:hAnsi="Arial" w:cs="Arial"/>
                <w:b/>
                <w:bCs/>
                <w:sz w:val="22"/>
                <w:szCs w:val="22"/>
                <w:lang w:val="es"/>
              </w:rPr>
              <w:t>SUPOSICIONES/ASUNCIONES:</w:t>
            </w:r>
          </w:p>
          <w:p w14:paraId="4FB1DEBE" w14:textId="54C3D758" w:rsidR="7835251A" w:rsidRDefault="7835251A"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ingresa los datos de la nueva ruta al sistema.</w:t>
            </w:r>
          </w:p>
          <w:p w14:paraId="541389E4" w14:textId="365E4D4E" w:rsidR="7835251A" w:rsidRDefault="7835251A">
            <w:r w:rsidRPr="4F5AD2BB">
              <w:rPr>
                <w:rFonts w:ascii="Arial" w:eastAsia="Arial" w:hAnsi="Arial" w:cs="Arial"/>
                <w:b/>
                <w:bCs/>
                <w:sz w:val="22"/>
                <w:szCs w:val="22"/>
                <w:lang w:val="es"/>
              </w:rPr>
              <w:t xml:space="preserve">RESULTADOS: </w:t>
            </w:r>
          </w:p>
          <w:p w14:paraId="278618D1" w14:textId="3CDA43FE" w:rsidR="7835251A" w:rsidRDefault="7835251A"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El sistema crea un listado de registro con todas las rutas que se han ingresado ese día.</w:t>
            </w:r>
          </w:p>
          <w:p w14:paraId="2609771D" w14:textId="63B45540" w:rsidR="4F5AD2BB" w:rsidRDefault="4F5AD2BB" w:rsidP="4F5AD2BB">
            <w:pPr>
              <w:rPr>
                <w:lang w:val="es"/>
              </w:rPr>
            </w:pPr>
          </w:p>
        </w:tc>
      </w:tr>
      <w:tr w:rsidR="4F5AD2BB" w14:paraId="4D5BA96A" w14:textId="77777777" w:rsidTr="079A0284">
        <w:trPr>
          <w:trHeight w:val="1680"/>
        </w:trPr>
        <w:tc>
          <w:tcPr>
            <w:tcW w:w="1136" w:type="dxa"/>
            <w:tcBorders>
              <w:top w:val="single" w:sz="8" w:space="0" w:color="auto"/>
              <w:left w:val="single" w:sz="8" w:space="0" w:color="auto"/>
              <w:bottom w:val="single" w:sz="8" w:space="0" w:color="auto"/>
              <w:right w:val="single" w:sz="8" w:space="0" w:color="auto"/>
            </w:tcBorders>
          </w:tcPr>
          <w:p w14:paraId="30814AF5" w14:textId="413030AD" w:rsidR="4F5AD2BB" w:rsidRDefault="4F5AD2BB">
            <w:r w:rsidRPr="4F5AD2BB">
              <w:rPr>
                <w:rFonts w:ascii="Arial" w:eastAsia="Arial" w:hAnsi="Arial" w:cs="Arial"/>
                <w:sz w:val="22"/>
                <w:szCs w:val="22"/>
                <w:lang w:val="es"/>
              </w:rPr>
              <w:lastRenderedPageBreak/>
              <w:t>ES-</w:t>
            </w:r>
            <w:r w:rsidR="268ED2B8" w:rsidRPr="4F5AD2BB">
              <w:rPr>
                <w:rFonts w:ascii="Arial" w:eastAsia="Arial" w:hAnsi="Arial" w:cs="Arial"/>
                <w:sz w:val="22"/>
                <w:szCs w:val="22"/>
                <w:lang w:val="es"/>
              </w:rPr>
              <w:t>3</w:t>
            </w:r>
            <w:r w:rsidRPr="4F5AD2BB">
              <w:rPr>
                <w:rFonts w:ascii="Arial" w:eastAsia="Arial" w:hAnsi="Arial" w:cs="Arial"/>
                <w:sz w:val="22"/>
                <w:szCs w:val="22"/>
                <w:lang w:val="es"/>
              </w:rPr>
              <w:t xml:space="preserve">.2     </w:t>
            </w:r>
          </w:p>
          <w:p w14:paraId="1284C29B"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ACEC2C1" w14:textId="74270EBE" w:rsidR="0A33C0F3" w:rsidRDefault="7A02747F" w:rsidP="4F5AD2BB">
            <w:pPr>
              <w:rPr>
                <w:rFonts w:ascii="Arial" w:eastAsia="Arial" w:hAnsi="Arial" w:cs="Arial"/>
                <w:sz w:val="22"/>
                <w:szCs w:val="22"/>
                <w:lang w:val="es"/>
              </w:rPr>
            </w:pPr>
            <w:r w:rsidRPr="5B15FE54">
              <w:rPr>
                <w:rFonts w:ascii="Arial" w:eastAsia="Arial" w:hAnsi="Arial" w:cs="Arial"/>
                <w:b/>
                <w:bCs/>
                <w:sz w:val="22"/>
                <w:szCs w:val="22"/>
                <w:lang w:val="es"/>
              </w:rPr>
              <w:t xml:space="preserve">DESCRIPCIÓN: </w:t>
            </w:r>
            <w:r w:rsidRPr="5B15FE54">
              <w:rPr>
                <w:rFonts w:ascii="Arial" w:eastAsia="Arial" w:hAnsi="Arial" w:cs="Arial"/>
                <w:sz w:val="22"/>
                <w:szCs w:val="22"/>
                <w:lang w:val="es"/>
              </w:rPr>
              <w:t>La secretaria ingresa incorrectamente uno o más datos de la ruta</w:t>
            </w:r>
            <w:r w:rsidR="6C239334" w:rsidRPr="5B15FE54">
              <w:rPr>
                <w:rFonts w:ascii="Arial" w:eastAsia="Arial" w:hAnsi="Arial" w:cs="Arial"/>
                <w:sz w:val="22"/>
                <w:szCs w:val="22"/>
                <w:lang w:val="es"/>
              </w:rPr>
              <w:t xml:space="preserve">, debido a errores de digitación, datos incompletos o errores </w:t>
            </w:r>
            <w:r w:rsidR="043C0BE3" w:rsidRPr="5B15FE54">
              <w:rPr>
                <w:rFonts w:ascii="Arial" w:eastAsia="Arial" w:hAnsi="Arial" w:cs="Arial"/>
                <w:sz w:val="22"/>
                <w:szCs w:val="22"/>
                <w:lang w:val="es"/>
              </w:rPr>
              <w:t>ortográficos</w:t>
            </w:r>
            <w:r w:rsidRPr="5B15FE54">
              <w:rPr>
                <w:rFonts w:ascii="Arial" w:eastAsia="Arial" w:hAnsi="Arial" w:cs="Arial"/>
                <w:sz w:val="22"/>
                <w:szCs w:val="22"/>
                <w:lang w:val="es"/>
              </w:rPr>
              <w:t>.</w:t>
            </w:r>
          </w:p>
          <w:p w14:paraId="32351A51" w14:textId="6ADE0E73" w:rsidR="0A33C0F3" w:rsidRDefault="0A33C0F3">
            <w:r w:rsidRPr="4F5AD2BB">
              <w:rPr>
                <w:rFonts w:ascii="Arial" w:eastAsia="Arial" w:hAnsi="Arial" w:cs="Arial"/>
                <w:b/>
                <w:bCs/>
                <w:sz w:val="22"/>
                <w:szCs w:val="22"/>
                <w:lang w:val="es"/>
              </w:rPr>
              <w:t>SUPOSICIONES/ASUNCIONES:</w:t>
            </w:r>
          </w:p>
          <w:p w14:paraId="524D6EEF" w14:textId="06233D79" w:rsidR="0A33C0F3" w:rsidRDefault="0A33C0F3"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secretaria ingresa información errónea de una ruta. </w:t>
            </w:r>
          </w:p>
          <w:p w14:paraId="5E062B71" w14:textId="106F530E" w:rsidR="0A33C0F3" w:rsidRDefault="0A33C0F3">
            <w:r w:rsidRPr="4F5AD2BB">
              <w:rPr>
                <w:rFonts w:ascii="Arial" w:eastAsia="Arial" w:hAnsi="Arial" w:cs="Arial"/>
                <w:b/>
                <w:bCs/>
                <w:sz w:val="22"/>
                <w:szCs w:val="22"/>
                <w:lang w:val="es"/>
              </w:rPr>
              <w:t xml:space="preserve">RESULTADOS: </w:t>
            </w:r>
          </w:p>
          <w:p w14:paraId="12C13B55" w14:textId="12BEE1C3" w:rsidR="0A33C0F3" w:rsidRDefault="0A33C0F3"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Se crea un registro de inscripción erróneo con la información de las rutas.</w:t>
            </w:r>
          </w:p>
          <w:p w14:paraId="7E1CB24C" w14:textId="66AE2C41" w:rsidR="0A33C0F3" w:rsidRDefault="0A33C0F3" w:rsidP="00F53248">
            <w:pPr>
              <w:pStyle w:val="Prrafodelista"/>
              <w:numPr>
                <w:ilvl w:val="0"/>
                <w:numId w:val="22"/>
              </w:numPr>
              <w:rPr>
                <w:lang w:val="es"/>
              </w:rPr>
            </w:pPr>
            <w:r w:rsidRPr="4F5AD2BB">
              <w:rPr>
                <w:rFonts w:ascii="Calibri" w:eastAsia="Calibri" w:hAnsi="Calibri" w:cs="Calibri"/>
                <w:lang w:val="es"/>
              </w:rPr>
              <w:t>El sistema no puede generar un listado con las rutas ingresadas al día.</w:t>
            </w:r>
          </w:p>
        </w:tc>
      </w:tr>
      <w:tr w:rsidR="4F5AD2BB" w14:paraId="5D5C6C88" w14:textId="77777777" w:rsidTr="079A0284">
        <w:trPr>
          <w:trHeight w:val="1680"/>
        </w:trPr>
        <w:tc>
          <w:tcPr>
            <w:tcW w:w="1136" w:type="dxa"/>
            <w:tcBorders>
              <w:top w:val="single" w:sz="8" w:space="0" w:color="auto"/>
              <w:left w:val="single" w:sz="8" w:space="0" w:color="auto"/>
              <w:bottom w:val="single" w:sz="8" w:space="0" w:color="auto"/>
              <w:right w:val="single" w:sz="8" w:space="0" w:color="auto"/>
            </w:tcBorders>
          </w:tcPr>
          <w:p w14:paraId="15370E16" w14:textId="0C30BC9E" w:rsidR="4F5AD2BB" w:rsidRDefault="4F5AD2BB">
            <w:r w:rsidRPr="4F5AD2BB">
              <w:rPr>
                <w:rFonts w:ascii="Arial" w:eastAsia="Arial" w:hAnsi="Arial" w:cs="Arial"/>
                <w:sz w:val="22"/>
                <w:szCs w:val="22"/>
                <w:lang w:val="es"/>
              </w:rPr>
              <w:t>ES-</w:t>
            </w:r>
            <w:r w:rsidR="68BFBA4F" w:rsidRPr="4F5AD2BB">
              <w:rPr>
                <w:rFonts w:ascii="Arial" w:eastAsia="Arial" w:hAnsi="Arial" w:cs="Arial"/>
                <w:sz w:val="22"/>
                <w:szCs w:val="22"/>
                <w:lang w:val="es"/>
              </w:rPr>
              <w:t>3</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679DD2FC" w14:textId="75E00936" w:rsidR="2D26BFBC" w:rsidRDefault="362A4A98" w:rsidP="4F5AD2BB">
            <w:pPr>
              <w:rPr>
                <w:rFonts w:ascii="Arial" w:eastAsia="Arial" w:hAnsi="Arial" w:cs="Arial"/>
                <w:sz w:val="22"/>
                <w:szCs w:val="22"/>
                <w:lang w:val="es"/>
              </w:rPr>
            </w:pPr>
            <w:r w:rsidRPr="5B15FE54">
              <w:rPr>
                <w:rFonts w:ascii="Arial" w:eastAsia="Arial" w:hAnsi="Arial" w:cs="Arial"/>
                <w:b/>
                <w:bCs/>
                <w:sz w:val="22"/>
                <w:szCs w:val="22"/>
                <w:lang w:val="es"/>
              </w:rPr>
              <w:t xml:space="preserve">DESCRIPCIÓN: </w:t>
            </w:r>
            <w:r w:rsidRPr="5B15FE54">
              <w:rPr>
                <w:rFonts w:ascii="Arial" w:eastAsia="Arial" w:hAnsi="Arial" w:cs="Arial"/>
                <w:sz w:val="22"/>
                <w:szCs w:val="22"/>
                <w:lang w:val="es"/>
              </w:rPr>
              <w:t>La secretaria no ingresa ningún tipo de datos</w:t>
            </w:r>
            <w:r w:rsidR="355D2DEF" w:rsidRPr="5B15FE54">
              <w:rPr>
                <w:rFonts w:ascii="Arial" w:eastAsia="Arial" w:hAnsi="Arial" w:cs="Arial"/>
                <w:sz w:val="22"/>
                <w:szCs w:val="22"/>
                <w:lang w:val="es"/>
              </w:rPr>
              <w:t xml:space="preserve">, debido a errores humanos donde tenemos despiste o recepción de datos </w:t>
            </w:r>
            <w:proofErr w:type="gramStart"/>
            <w:r w:rsidR="355D2DEF" w:rsidRPr="5B15FE54">
              <w:rPr>
                <w:rFonts w:ascii="Arial" w:eastAsia="Arial" w:hAnsi="Arial" w:cs="Arial"/>
                <w:sz w:val="22"/>
                <w:szCs w:val="22"/>
                <w:lang w:val="es"/>
              </w:rPr>
              <w:t>nulos.</w:t>
            </w:r>
            <w:r w:rsidRPr="5B15FE54">
              <w:rPr>
                <w:rFonts w:ascii="Arial" w:eastAsia="Arial" w:hAnsi="Arial" w:cs="Arial"/>
                <w:sz w:val="22"/>
                <w:szCs w:val="22"/>
                <w:lang w:val="es"/>
              </w:rPr>
              <w:t>.</w:t>
            </w:r>
            <w:proofErr w:type="gramEnd"/>
          </w:p>
          <w:p w14:paraId="2C8C62DE" w14:textId="3D9B015D" w:rsidR="2D26BFBC" w:rsidRDefault="2D26BFBC">
            <w:r w:rsidRPr="4F5AD2BB">
              <w:rPr>
                <w:rFonts w:ascii="Arial" w:eastAsia="Arial" w:hAnsi="Arial" w:cs="Arial"/>
                <w:b/>
                <w:bCs/>
                <w:sz w:val="22"/>
                <w:szCs w:val="22"/>
                <w:lang w:val="es"/>
              </w:rPr>
              <w:t>SUPOSICIONES/ASUNCIONES:</w:t>
            </w:r>
          </w:p>
          <w:p w14:paraId="614CA647" w14:textId="17E0F53B" w:rsidR="2D26BFBC" w:rsidRDefault="2D26BFBC"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La secretaria no ingresa al sistema ninguna ruta.</w:t>
            </w:r>
          </w:p>
          <w:p w14:paraId="5BF6CB5B" w14:textId="750B6047" w:rsidR="2D26BFBC" w:rsidRDefault="2D26BFBC" w:rsidP="00F53248">
            <w:pPr>
              <w:pStyle w:val="Prrafodelista"/>
              <w:numPr>
                <w:ilvl w:val="0"/>
                <w:numId w:val="22"/>
              </w:numPr>
              <w:rPr>
                <w:lang w:val="es"/>
              </w:rPr>
            </w:pPr>
            <w:r w:rsidRPr="4F5AD2BB">
              <w:rPr>
                <w:rFonts w:ascii="Arial" w:eastAsia="Arial" w:hAnsi="Arial" w:cs="Arial"/>
                <w:sz w:val="22"/>
                <w:szCs w:val="22"/>
                <w:lang w:val="es"/>
              </w:rPr>
              <w:t xml:space="preserve">No hay más rutas que ingresar al sistema. </w:t>
            </w:r>
          </w:p>
          <w:p w14:paraId="70DE18BE" w14:textId="4F6F41E0" w:rsidR="2D26BFBC" w:rsidRDefault="2D26BFBC">
            <w:r w:rsidRPr="4F5AD2BB">
              <w:rPr>
                <w:rFonts w:ascii="Arial" w:eastAsia="Arial" w:hAnsi="Arial" w:cs="Arial"/>
                <w:b/>
                <w:bCs/>
                <w:sz w:val="22"/>
                <w:szCs w:val="22"/>
                <w:lang w:val="es"/>
              </w:rPr>
              <w:t xml:space="preserve">RESULTADOS: </w:t>
            </w:r>
          </w:p>
          <w:p w14:paraId="6FE3DD96" w14:textId="050934F7" w:rsidR="2D26BFBC" w:rsidRDefault="2D26BFBC" w:rsidP="00F53248">
            <w:pPr>
              <w:pStyle w:val="Prrafodelista"/>
              <w:numPr>
                <w:ilvl w:val="0"/>
                <w:numId w:val="21"/>
              </w:numPr>
              <w:rPr>
                <w:rFonts w:ascii="Arial" w:eastAsia="Arial" w:hAnsi="Arial" w:cs="Arial"/>
                <w:lang w:val="es"/>
              </w:rPr>
            </w:pPr>
            <w:r w:rsidRPr="4F5AD2BB">
              <w:rPr>
                <w:rFonts w:ascii="Arial" w:eastAsia="Arial" w:hAnsi="Arial" w:cs="Arial"/>
                <w:sz w:val="22"/>
                <w:szCs w:val="22"/>
                <w:lang w:val="es"/>
              </w:rPr>
              <w:t>El registro se mantendrá hasta realizar cambios.</w:t>
            </w:r>
          </w:p>
        </w:tc>
      </w:tr>
      <w:tr w:rsidR="4F5AD2BB" w14:paraId="0883EC38" w14:textId="77777777" w:rsidTr="079A0284">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8F8E7A3" w14:textId="1356BA67" w:rsidR="4F5AD2BB" w:rsidRDefault="4F5AD2BB">
            <w:r w:rsidRPr="4F5AD2BB">
              <w:rPr>
                <w:rFonts w:ascii="Arial" w:eastAsia="Arial" w:hAnsi="Arial" w:cs="Arial"/>
                <w:b/>
                <w:bCs/>
                <w:sz w:val="22"/>
                <w:szCs w:val="22"/>
                <w:lang w:val="es"/>
              </w:rPr>
              <w:t>RIESGOS:</w:t>
            </w:r>
          </w:p>
          <w:p w14:paraId="0C6D9059" w14:textId="403090C6" w:rsidR="497BE705" w:rsidRDefault="497BE705"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en la base de datos.</w:t>
            </w:r>
          </w:p>
          <w:p w14:paraId="7653C0A7" w14:textId="0FD5F9D1" w:rsidR="43AB83BF" w:rsidRDefault="43AB83BF" w:rsidP="00F53248">
            <w:pPr>
              <w:pStyle w:val="Prrafodelista"/>
              <w:numPr>
                <w:ilvl w:val="0"/>
                <w:numId w:val="27"/>
              </w:numPr>
              <w:rPr>
                <w:sz w:val="22"/>
                <w:szCs w:val="22"/>
                <w:lang w:val="es"/>
              </w:rPr>
            </w:pPr>
            <w:r w:rsidRPr="4F5AD2BB">
              <w:rPr>
                <w:rFonts w:ascii="Arial" w:eastAsia="Arial" w:hAnsi="Arial" w:cs="Arial"/>
                <w:sz w:val="22"/>
                <w:szCs w:val="22"/>
                <w:lang w:val="es"/>
              </w:rPr>
              <w:t xml:space="preserve">Cortes </w:t>
            </w:r>
            <w:proofErr w:type="gramStart"/>
            <w:r w:rsidR="27060646" w:rsidRPr="4F5AD2BB">
              <w:rPr>
                <w:rFonts w:ascii="Arial" w:eastAsia="Arial" w:hAnsi="Arial" w:cs="Arial"/>
                <w:sz w:val="22"/>
                <w:szCs w:val="22"/>
                <w:lang w:val="es"/>
              </w:rPr>
              <w:t>eléctricos</w:t>
            </w:r>
            <w:r w:rsidR="7B6CE1B2" w:rsidRPr="4F5AD2BB">
              <w:rPr>
                <w:rFonts w:ascii="Arial" w:eastAsia="Arial" w:hAnsi="Arial" w:cs="Arial"/>
                <w:sz w:val="22"/>
                <w:szCs w:val="22"/>
                <w:lang w:val="es"/>
              </w:rPr>
              <w:t xml:space="preserve"> </w:t>
            </w:r>
            <w:r w:rsidRPr="4F5AD2BB">
              <w:rPr>
                <w:rFonts w:ascii="Arial" w:eastAsia="Arial" w:hAnsi="Arial" w:cs="Arial"/>
                <w:sz w:val="22"/>
                <w:szCs w:val="22"/>
                <w:lang w:val="es"/>
              </w:rPr>
              <w:t>.</w:t>
            </w:r>
            <w:proofErr w:type="gramEnd"/>
          </w:p>
        </w:tc>
      </w:tr>
    </w:tbl>
    <w:p w14:paraId="009A45F3" w14:textId="124AA146" w:rsidR="4F5AD2BB" w:rsidRDefault="4F5AD2BB" w:rsidP="4F5AD2BB">
      <w:pPr>
        <w:ind w:left="2124"/>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5FB08FAC" w14:textId="77777777" w:rsidTr="5B15FE54">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BD30C59" w14:textId="4DAE99FF" w:rsidR="4F5AD2BB" w:rsidRDefault="4F5AD2BB">
            <w:r w:rsidRPr="4F5AD2BB">
              <w:rPr>
                <w:rFonts w:ascii="Arial" w:eastAsia="Arial" w:hAnsi="Arial" w:cs="Arial"/>
                <w:b/>
                <w:bCs/>
                <w:sz w:val="22"/>
                <w:szCs w:val="22"/>
                <w:lang w:val="es"/>
              </w:rPr>
              <w:t>IDENTIFICADOR CASO DE USO:</w:t>
            </w:r>
          </w:p>
          <w:p w14:paraId="6D75F82E" w14:textId="532275FA"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302DC7A5" w:rsidRPr="4F5AD2BB">
              <w:rPr>
                <w:rFonts w:ascii="Arial" w:eastAsia="Arial" w:hAnsi="Arial" w:cs="Arial"/>
                <w:b/>
                <w:bCs/>
                <w:color w:val="000000" w:themeColor="text1"/>
                <w:sz w:val="22"/>
                <w:szCs w:val="22"/>
                <w:lang w:val="es"/>
              </w:rPr>
              <w:t>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4E0286E" w14:textId="735FC389"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55DB0715" w:rsidRPr="4F5AD2BB">
              <w:rPr>
                <w:rFonts w:ascii="Arial" w:eastAsia="Arial" w:hAnsi="Arial" w:cs="Arial"/>
                <w:color w:val="000000" w:themeColor="text1"/>
                <w:sz w:val="22"/>
                <w:szCs w:val="22"/>
                <w:lang w:val="es"/>
              </w:rPr>
              <w:t>Actualizar</w:t>
            </w:r>
            <w:r w:rsidR="5E59C8A7" w:rsidRPr="4F5AD2BB">
              <w:rPr>
                <w:rFonts w:ascii="Arial" w:eastAsia="Arial" w:hAnsi="Arial" w:cs="Arial"/>
                <w:color w:val="000000" w:themeColor="text1"/>
                <w:sz w:val="22"/>
                <w:szCs w:val="22"/>
                <w:lang w:val="es"/>
              </w:rPr>
              <w:t xml:space="preserve"> kilometraje de </w:t>
            </w:r>
            <w:r w:rsidR="5D92CA70" w:rsidRPr="4F5AD2BB">
              <w:rPr>
                <w:rFonts w:ascii="Arial" w:eastAsia="Arial" w:hAnsi="Arial" w:cs="Arial"/>
                <w:color w:val="000000" w:themeColor="text1"/>
                <w:sz w:val="22"/>
                <w:szCs w:val="22"/>
                <w:lang w:val="es"/>
              </w:rPr>
              <w:t>vehículos</w:t>
            </w:r>
          </w:p>
        </w:tc>
      </w:tr>
      <w:tr w:rsidR="4F5AD2BB" w14:paraId="1606CA4E" w14:textId="77777777" w:rsidTr="5B15FE54">
        <w:tc>
          <w:tcPr>
            <w:tcW w:w="6459" w:type="dxa"/>
            <w:gridSpan w:val="3"/>
            <w:tcBorders>
              <w:top w:val="single" w:sz="8" w:space="0" w:color="auto"/>
              <w:left w:val="single" w:sz="8" w:space="0" w:color="auto"/>
              <w:bottom w:val="single" w:sz="8" w:space="0" w:color="auto"/>
              <w:right w:val="single" w:sz="8" w:space="0" w:color="auto"/>
            </w:tcBorders>
          </w:tcPr>
          <w:p w14:paraId="3A596790" w14:textId="1A3E0090"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577C4F22" w14:textId="49362882"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2A5AE7D2" w:rsidRPr="4F5AD2BB">
              <w:rPr>
                <w:rFonts w:ascii="Arial" w:eastAsia="Arial" w:hAnsi="Arial" w:cs="Arial"/>
                <w:sz w:val="22"/>
                <w:szCs w:val="22"/>
                <w:lang w:val="es"/>
              </w:rPr>
              <w:t>Alto</w:t>
            </w:r>
          </w:p>
        </w:tc>
      </w:tr>
      <w:tr w:rsidR="4F5AD2BB" w14:paraId="51403A51" w14:textId="77777777" w:rsidTr="5B15FE54">
        <w:tc>
          <w:tcPr>
            <w:tcW w:w="9629" w:type="dxa"/>
            <w:gridSpan w:val="4"/>
            <w:tcBorders>
              <w:top w:val="single" w:sz="8" w:space="0" w:color="auto"/>
              <w:left w:val="single" w:sz="8" w:space="0" w:color="auto"/>
              <w:bottom w:val="single" w:sz="8" w:space="0" w:color="auto"/>
              <w:right w:val="single" w:sz="8" w:space="0" w:color="auto"/>
            </w:tcBorders>
          </w:tcPr>
          <w:p w14:paraId="46CF6CC9" w14:textId="52CF9357" w:rsidR="4F5AD2BB" w:rsidRDefault="4F5AD2BB">
            <w:r w:rsidRPr="4F5AD2BB">
              <w:rPr>
                <w:rFonts w:ascii="Arial" w:eastAsia="Arial" w:hAnsi="Arial" w:cs="Arial"/>
                <w:b/>
                <w:bCs/>
                <w:sz w:val="22"/>
                <w:szCs w:val="22"/>
                <w:lang w:val="es"/>
              </w:rPr>
              <w:t>REQUERIMIENTO FUNCIONAL ASOCIADO:</w:t>
            </w:r>
          </w:p>
          <w:p w14:paraId="57460E0E" w14:textId="6F979CAC" w:rsidR="4F5AD2BB" w:rsidRDefault="4F5AD2BB" w:rsidP="4F5AD2BB">
            <w:pPr>
              <w:rPr>
                <w:rFonts w:ascii="Arial" w:eastAsia="Arial" w:hAnsi="Arial" w:cs="Arial"/>
                <w:b/>
                <w:bCs/>
                <w:sz w:val="22"/>
                <w:szCs w:val="22"/>
                <w:lang w:val="es"/>
              </w:rPr>
            </w:pPr>
            <w:r w:rsidRPr="4F5AD2BB">
              <w:rPr>
                <w:rFonts w:ascii="Arial" w:eastAsia="Arial" w:hAnsi="Arial" w:cs="Arial"/>
                <w:sz w:val="22"/>
                <w:szCs w:val="22"/>
                <w:lang w:val="es"/>
              </w:rPr>
              <w:t>RF-</w:t>
            </w:r>
            <w:r w:rsidR="7517B2E8" w:rsidRPr="4F5AD2BB">
              <w:rPr>
                <w:rFonts w:ascii="Arial" w:eastAsia="Arial" w:hAnsi="Arial" w:cs="Arial"/>
                <w:sz w:val="22"/>
                <w:szCs w:val="22"/>
                <w:lang w:val="es"/>
              </w:rPr>
              <w:t>4</w:t>
            </w:r>
            <w:r w:rsidRPr="4F5AD2BB">
              <w:rPr>
                <w:rFonts w:ascii="Arial" w:eastAsia="Arial" w:hAnsi="Arial" w:cs="Arial"/>
                <w:sz w:val="22"/>
                <w:szCs w:val="22"/>
                <w:lang w:val="es"/>
              </w:rPr>
              <w:t xml:space="preserve"> </w:t>
            </w:r>
            <w:r w:rsidRPr="4F5AD2BB">
              <w:rPr>
                <w:rFonts w:ascii="Arial" w:eastAsia="Arial" w:hAnsi="Arial" w:cs="Arial"/>
                <w:lang w:val="es"/>
              </w:rPr>
              <w:t xml:space="preserve"> </w:t>
            </w:r>
            <w:r w:rsidRPr="4F5AD2BB">
              <w:rPr>
                <w:rFonts w:ascii="Arial" w:eastAsia="Arial" w:hAnsi="Arial" w:cs="Arial"/>
                <w:b/>
                <w:bCs/>
                <w:sz w:val="22"/>
                <w:szCs w:val="22"/>
                <w:lang w:val="es"/>
              </w:rPr>
              <w:t xml:space="preserve"> </w:t>
            </w:r>
          </w:p>
        </w:tc>
      </w:tr>
      <w:tr w:rsidR="4F5AD2BB" w14:paraId="794E9DFE" w14:textId="77777777" w:rsidTr="5B15FE54">
        <w:tc>
          <w:tcPr>
            <w:tcW w:w="9629" w:type="dxa"/>
            <w:gridSpan w:val="4"/>
            <w:tcBorders>
              <w:top w:val="single" w:sz="8" w:space="0" w:color="auto"/>
              <w:left w:val="single" w:sz="8" w:space="0" w:color="auto"/>
              <w:bottom w:val="single" w:sz="8" w:space="0" w:color="auto"/>
              <w:right w:val="single" w:sz="8" w:space="0" w:color="auto"/>
            </w:tcBorders>
          </w:tcPr>
          <w:p w14:paraId="14D61BEE" w14:textId="26E2F33A"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r w:rsidR="65211BF3" w:rsidRPr="4F5AD2BB">
              <w:rPr>
                <w:rFonts w:ascii="Arial" w:eastAsia="Arial" w:hAnsi="Arial" w:cs="Arial"/>
                <w:sz w:val="22"/>
                <w:szCs w:val="22"/>
                <w:lang w:val="es"/>
              </w:rPr>
              <w:t>Chofer, secretaria.</w:t>
            </w:r>
          </w:p>
        </w:tc>
      </w:tr>
      <w:tr w:rsidR="4F5AD2BB" w14:paraId="6D54FA5A" w14:textId="77777777" w:rsidTr="5B15FE54">
        <w:tc>
          <w:tcPr>
            <w:tcW w:w="9629" w:type="dxa"/>
            <w:gridSpan w:val="4"/>
            <w:tcBorders>
              <w:top w:val="single" w:sz="8" w:space="0" w:color="auto"/>
              <w:left w:val="single" w:sz="8" w:space="0" w:color="auto"/>
              <w:bottom w:val="single" w:sz="8" w:space="0" w:color="auto"/>
              <w:right w:val="single" w:sz="8" w:space="0" w:color="auto"/>
            </w:tcBorders>
          </w:tcPr>
          <w:p w14:paraId="459360F2" w14:textId="04A5806D" w:rsidR="4F5AD2BB" w:rsidRDefault="4F5AD2BB">
            <w:r w:rsidRPr="4F5AD2BB">
              <w:rPr>
                <w:rFonts w:ascii="Arial" w:eastAsia="Arial" w:hAnsi="Arial" w:cs="Arial"/>
                <w:b/>
                <w:bCs/>
                <w:sz w:val="22"/>
                <w:szCs w:val="22"/>
                <w:lang w:val="es"/>
              </w:rPr>
              <w:t xml:space="preserve">CASOS DE USO ASOCIADOS: </w:t>
            </w:r>
          </w:p>
          <w:p w14:paraId="2CBBFBE4" w14:textId="0A52DCEC" w:rsidR="4F5AD2BB" w:rsidRDefault="4F5AD2BB">
            <w:r w:rsidRPr="4F5AD2BB">
              <w:rPr>
                <w:rFonts w:ascii="Arial" w:eastAsia="Arial" w:hAnsi="Arial" w:cs="Arial"/>
                <w:sz w:val="22"/>
                <w:szCs w:val="22"/>
                <w:lang w:val="es"/>
              </w:rPr>
              <w:t>CU-</w:t>
            </w:r>
            <w:r w:rsidR="03E119BA" w:rsidRPr="4F5AD2BB">
              <w:rPr>
                <w:rFonts w:ascii="Arial" w:eastAsia="Arial" w:hAnsi="Arial" w:cs="Arial"/>
                <w:sz w:val="22"/>
                <w:szCs w:val="22"/>
                <w:lang w:val="es"/>
              </w:rPr>
              <w:t>1, CU-3, CU-5</w:t>
            </w:r>
            <w:r w:rsidRPr="4F5AD2BB">
              <w:rPr>
                <w:rFonts w:ascii="Arial" w:eastAsia="Arial" w:hAnsi="Arial" w:cs="Arial"/>
                <w:sz w:val="22"/>
                <w:szCs w:val="22"/>
                <w:lang w:val="es"/>
              </w:rPr>
              <w:t xml:space="preserve"> </w:t>
            </w:r>
          </w:p>
        </w:tc>
      </w:tr>
      <w:tr w:rsidR="4F5AD2BB" w14:paraId="363DDF51" w14:textId="77777777" w:rsidTr="5B15FE54">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557FAA0C"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51210B4D" w14:textId="6990FC7A" w:rsidR="178C509F" w:rsidRDefault="178C509F"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438A9F39" w:rsidRPr="4F5AD2BB">
              <w:rPr>
                <w:rFonts w:ascii="Arial" w:eastAsia="Arial" w:hAnsi="Arial" w:cs="Arial"/>
                <w:sz w:val="22"/>
                <w:szCs w:val="22"/>
                <w:lang w:val="es"/>
              </w:rPr>
              <w:t xml:space="preserve">verificará el kilometraje de los vehículos para posteriormente actualizar las fichas de los vehículos en el sistema. </w:t>
            </w:r>
            <w:r w:rsidR="4F5AD2BB" w:rsidRPr="4F5AD2BB">
              <w:rPr>
                <w:rFonts w:ascii="Arial" w:eastAsia="Arial" w:hAnsi="Arial" w:cs="Arial"/>
                <w:sz w:val="22"/>
                <w:szCs w:val="22"/>
                <w:lang w:val="es"/>
              </w:rPr>
              <w:t xml:space="preserve"> </w:t>
            </w:r>
          </w:p>
        </w:tc>
      </w:tr>
      <w:tr w:rsidR="4F5AD2BB" w14:paraId="44B8DF68" w14:textId="77777777" w:rsidTr="5B15FE54">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5C99578" w14:textId="77C653E9" w:rsidR="4F5AD2BB" w:rsidRDefault="4F5AD2BB">
            <w:r w:rsidRPr="4F5AD2BB">
              <w:rPr>
                <w:rFonts w:ascii="Arial" w:eastAsia="Arial" w:hAnsi="Arial" w:cs="Arial"/>
                <w:b/>
                <w:bCs/>
                <w:sz w:val="22"/>
                <w:szCs w:val="22"/>
                <w:lang w:val="es"/>
              </w:rPr>
              <w:t>NOTAS:</w:t>
            </w:r>
          </w:p>
          <w:p w14:paraId="2953D2C8" w14:textId="4A27197A" w:rsidR="23D30863" w:rsidRDefault="23D30863"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actualización de kilometraje será realizada únicamente por la secretaria.</w:t>
            </w:r>
          </w:p>
          <w:p w14:paraId="60013A35" w14:textId="02E9387E" w:rsidR="23D30863" w:rsidRDefault="23D30863" w:rsidP="00F53248">
            <w:pPr>
              <w:pStyle w:val="Prrafodelista"/>
              <w:numPr>
                <w:ilvl w:val="0"/>
                <w:numId w:val="22"/>
              </w:numPr>
              <w:rPr>
                <w:sz w:val="22"/>
                <w:szCs w:val="22"/>
                <w:lang w:val="es"/>
              </w:rPr>
            </w:pPr>
            <w:r w:rsidRPr="4F5AD2BB">
              <w:rPr>
                <w:rFonts w:ascii="Arial" w:eastAsia="Arial" w:hAnsi="Arial" w:cs="Arial"/>
                <w:sz w:val="22"/>
                <w:szCs w:val="22"/>
                <w:lang w:val="es"/>
              </w:rPr>
              <w:t xml:space="preserve">Esta revisión se dará 1 vez por </w:t>
            </w:r>
            <w:r w:rsidR="48E77241" w:rsidRPr="4F5AD2BB">
              <w:rPr>
                <w:rFonts w:ascii="Arial" w:eastAsia="Arial" w:hAnsi="Arial" w:cs="Arial"/>
                <w:sz w:val="22"/>
                <w:szCs w:val="22"/>
                <w:lang w:val="es"/>
              </w:rPr>
              <w:t>periodo</w:t>
            </w:r>
            <w:r w:rsidRPr="4F5AD2BB">
              <w:rPr>
                <w:rFonts w:ascii="Arial" w:eastAsia="Arial" w:hAnsi="Arial" w:cs="Arial"/>
                <w:sz w:val="22"/>
                <w:szCs w:val="22"/>
                <w:lang w:val="es"/>
              </w:rPr>
              <w:t xml:space="preserve"> fiscal. </w:t>
            </w:r>
          </w:p>
          <w:p w14:paraId="659D2B6F" w14:textId="726E4465" w:rsidR="4F5AD2BB" w:rsidRDefault="4F5AD2BB" w:rsidP="4F5AD2BB">
            <w:pPr>
              <w:rPr>
                <w:rFonts w:ascii="Arial" w:eastAsia="Arial" w:hAnsi="Arial" w:cs="Arial"/>
                <w:lang w:val="es"/>
              </w:rPr>
            </w:pPr>
          </w:p>
        </w:tc>
      </w:tr>
      <w:tr w:rsidR="4F5AD2BB" w14:paraId="53070409" w14:textId="77777777" w:rsidTr="5B15FE54">
        <w:tc>
          <w:tcPr>
            <w:tcW w:w="9629" w:type="dxa"/>
            <w:gridSpan w:val="4"/>
            <w:tcBorders>
              <w:top w:val="single" w:sz="8" w:space="0" w:color="auto"/>
              <w:left w:val="single" w:sz="8" w:space="0" w:color="auto"/>
              <w:bottom w:val="single" w:sz="8" w:space="0" w:color="auto"/>
              <w:right w:val="single" w:sz="8" w:space="0" w:color="auto"/>
            </w:tcBorders>
          </w:tcPr>
          <w:p w14:paraId="35A8A927" w14:textId="15CE7E53" w:rsidR="4F5AD2BB" w:rsidRDefault="4F5AD2BB">
            <w:r w:rsidRPr="4F5AD2BB">
              <w:rPr>
                <w:rFonts w:ascii="Arial" w:eastAsia="Arial" w:hAnsi="Arial" w:cs="Arial"/>
                <w:b/>
                <w:bCs/>
                <w:sz w:val="22"/>
                <w:szCs w:val="22"/>
                <w:lang w:val="es"/>
              </w:rPr>
              <w:t xml:space="preserve">CRITERIOS DE ACEPTACIÓN: </w:t>
            </w:r>
          </w:p>
          <w:p w14:paraId="0EBA673D" w14:textId="7319EF22"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6D2B040F" w:rsidRPr="4F5AD2BB">
              <w:rPr>
                <w:rFonts w:ascii="Arial" w:eastAsia="Arial" w:hAnsi="Arial" w:cs="Arial"/>
                <w:sz w:val="22"/>
                <w:szCs w:val="22"/>
                <w:lang w:val="es"/>
              </w:rPr>
              <w:t>registró el kilometraje de los vehículos o no.</w:t>
            </w:r>
          </w:p>
        </w:tc>
      </w:tr>
      <w:tr w:rsidR="4F5AD2BB" w14:paraId="5ADBE44F" w14:textId="77777777" w:rsidTr="5B15FE54">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43EE5DC"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1A43FE60" w14:textId="77777777" w:rsidTr="5B15FE54">
        <w:trPr>
          <w:trHeight w:val="1680"/>
        </w:trPr>
        <w:tc>
          <w:tcPr>
            <w:tcW w:w="1136" w:type="dxa"/>
            <w:tcBorders>
              <w:top w:val="single" w:sz="8" w:space="0" w:color="auto"/>
              <w:left w:val="single" w:sz="8" w:space="0" w:color="auto"/>
              <w:bottom w:val="single" w:sz="8" w:space="0" w:color="auto"/>
              <w:right w:val="single" w:sz="8" w:space="0" w:color="auto"/>
            </w:tcBorders>
          </w:tcPr>
          <w:p w14:paraId="5468EB0C" w14:textId="1DB990A8" w:rsidR="4F5AD2BB" w:rsidRDefault="4F5AD2BB">
            <w:r w:rsidRPr="4F5AD2BB">
              <w:rPr>
                <w:rFonts w:ascii="Arial" w:eastAsia="Arial" w:hAnsi="Arial" w:cs="Arial"/>
                <w:sz w:val="22"/>
                <w:szCs w:val="22"/>
                <w:lang w:val="es"/>
              </w:rPr>
              <w:t>ES-</w:t>
            </w:r>
            <w:r w:rsidR="4677B7B1" w:rsidRPr="4F5AD2BB">
              <w:rPr>
                <w:rFonts w:ascii="Arial" w:eastAsia="Arial" w:hAnsi="Arial" w:cs="Arial"/>
                <w:sz w:val="22"/>
                <w:szCs w:val="22"/>
                <w:lang w:val="es"/>
              </w:rPr>
              <w:t>4</w:t>
            </w:r>
            <w:r w:rsidRPr="4F5AD2BB">
              <w:rPr>
                <w:rFonts w:ascii="Arial" w:eastAsia="Arial" w:hAnsi="Arial" w:cs="Arial"/>
                <w:sz w:val="22"/>
                <w:szCs w:val="22"/>
                <w:lang w:val="es"/>
              </w:rPr>
              <w:t xml:space="preserve">.1     </w:t>
            </w:r>
          </w:p>
          <w:p w14:paraId="1C6715DC"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4881F02B" w14:textId="6EB75E31" w:rsidR="5C9709AB" w:rsidRDefault="5C9709A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 xml:space="preserve">La secretaria </w:t>
            </w:r>
            <w:r w:rsidR="2DD6D890" w:rsidRPr="4F5AD2BB">
              <w:rPr>
                <w:rFonts w:ascii="Arial" w:eastAsia="Arial" w:hAnsi="Arial" w:cs="Arial"/>
                <w:sz w:val="22"/>
                <w:szCs w:val="22"/>
                <w:lang w:val="es"/>
              </w:rPr>
              <w:t>actualiza</w:t>
            </w:r>
            <w:r w:rsidRPr="4F5AD2BB">
              <w:rPr>
                <w:rFonts w:ascii="Arial" w:eastAsia="Arial" w:hAnsi="Arial" w:cs="Arial"/>
                <w:sz w:val="22"/>
                <w:szCs w:val="22"/>
                <w:lang w:val="es"/>
              </w:rPr>
              <w:t xml:space="preserve"> correctamente </w:t>
            </w:r>
            <w:r w:rsidR="6F7798D1" w:rsidRPr="4F5AD2BB">
              <w:rPr>
                <w:rFonts w:ascii="Arial" w:eastAsia="Arial" w:hAnsi="Arial" w:cs="Arial"/>
                <w:sz w:val="22"/>
                <w:szCs w:val="22"/>
                <w:lang w:val="es"/>
              </w:rPr>
              <w:t xml:space="preserve">el registro del kilometraje </w:t>
            </w:r>
            <w:r w:rsidRPr="4F5AD2BB">
              <w:rPr>
                <w:rFonts w:ascii="Arial" w:eastAsia="Arial" w:hAnsi="Arial" w:cs="Arial"/>
                <w:sz w:val="22"/>
                <w:szCs w:val="22"/>
                <w:lang w:val="es"/>
              </w:rPr>
              <w:t>al sistema.</w:t>
            </w:r>
          </w:p>
          <w:p w14:paraId="262E6367" w14:textId="3AEAE597" w:rsidR="5C9709AB" w:rsidRDefault="5C9709AB">
            <w:r w:rsidRPr="4F5AD2BB">
              <w:rPr>
                <w:rFonts w:ascii="Arial" w:eastAsia="Arial" w:hAnsi="Arial" w:cs="Arial"/>
                <w:b/>
                <w:bCs/>
                <w:sz w:val="22"/>
                <w:szCs w:val="22"/>
                <w:lang w:val="es"/>
              </w:rPr>
              <w:t>SUPOSICIONES/ASUNCIONES:</w:t>
            </w:r>
          </w:p>
          <w:p w14:paraId="3624D0C9" w14:textId="776B848F" w:rsidR="5C9709AB" w:rsidRDefault="5C9709AB"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373FA88E" w:rsidRPr="4F5AD2BB">
              <w:rPr>
                <w:rFonts w:ascii="Arial" w:eastAsia="Arial" w:hAnsi="Arial" w:cs="Arial"/>
                <w:sz w:val="22"/>
                <w:szCs w:val="22"/>
                <w:lang w:val="es"/>
              </w:rPr>
              <w:t>actualiza</w:t>
            </w:r>
            <w:r w:rsidRPr="4F5AD2BB">
              <w:rPr>
                <w:rFonts w:ascii="Arial" w:eastAsia="Arial" w:hAnsi="Arial" w:cs="Arial"/>
                <w:sz w:val="22"/>
                <w:szCs w:val="22"/>
                <w:lang w:val="es"/>
              </w:rPr>
              <w:t xml:space="preserve"> los datos de</w:t>
            </w:r>
            <w:r w:rsidR="015042F7" w:rsidRPr="4F5AD2BB">
              <w:rPr>
                <w:rFonts w:ascii="Arial" w:eastAsia="Arial" w:hAnsi="Arial" w:cs="Arial"/>
                <w:sz w:val="22"/>
                <w:szCs w:val="22"/>
                <w:lang w:val="es"/>
              </w:rPr>
              <w:t>l kilometraje de los vehículos.</w:t>
            </w:r>
          </w:p>
          <w:p w14:paraId="2CE60AE3" w14:textId="3AEAE597" w:rsidR="5C9709AB" w:rsidRDefault="5C9709AB">
            <w:r w:rsidRPr="4F5AD2BB">
              <w:rPr>
                <w:rFonts w:ascii="Arial" w:eastAsia="Arial" w:hAnsi="Arial" w:cs="Arial"/>
                <w:b/>
                <w:bCs/>
                <w:sz w:val="22"/>
                <w:szCs w:val="22"/>
                <w:lang w:val="es"/>
              </w:rPr>
              <w:t xml:space="preserve">RESULTADOS: </w:t>
            </w:r>
          </w:p>
          <w:p w14:paraId="3B3D03F4" w14:textId="2940C83D" w:rsidR="5C9709AB" w:rsidRDefault="5C9709AB"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 xml:space="preserve">El sistema </w:t>
            </w:r>
            <w:r w:rsidR="168A0B05" w:rsidRPr="4F5AD2BB">
              <w:rPr>
                <w:rFonts w:ascii="Arial" w:eastAsia="Arial" w:hAnsi="Arial" w:cs="Arial"/>
                <w:sz w:val="22"/>
                <w:szCs w:val="22"/>
                <w:lang w:val="es"/>
              </w:rPr>
              <w:t xml:space="preserve">actualiza </w:t>
            </w:r>
            <w:r w:rsidR="5E4014B3" w:rsidRPr="4F5AD2BB">
              <w:rPr>
                <w:rFonts w:ascii="Arial" w:eastAsia="Arial" w:hAnsi="Arial" w:cs="Arial"/>
                <w:sz w:val="22"/>
                <w:szCs w:val="22"/>
                <w:lang w:val="es"/>
              </w:rPr>
              <w:t>el registro</w:t>
            </w:r>
            <w:r w:rsidR="168A0B05" w:rsidRPr="4F5AD2BB">
              <w:rPr>
                <w:rFonts w:ascii="Arial" w:eastAsia="Arial" w:hAnsi="Arial" w:cs="Arial"/>
                <w:sz w:val="22"/>
                <w:szCs w:val="22"/>
                <w:lang w:val="es"/>
              </w:rPr>
              <w:t xml:space="preserve"> de </w:t>
            </w:r>
            <w:r w:rsidR="06C9515D" w:rsidRPr="4F5AD2BB">
              <w:rPr>
                <w:rFonts w:ascii="Arial" w:eastAsia="Arial" w:hAnsi="Arial" w:cs="Arial"/>
                <w:sz w:val="22"/>
                <w:szCs w:val="22"/>
                <w:lang w:val="es"/>
              </w:rPr>
              <w:t>vehículos.</w:t>
            </w:r>
          </w:p>
          <w:p w14:paraId="3AF00173" w14:textId="3AEAE597" w:rsidR="4F5AD2BB" w:rsidRDefault="4F5AD2BB" w:rsidP="4F5AD2BB">
            <w:pPr>
              <w:rPr>
                <w:lang w:val="es"/>
              </w:rPr>
            </w:pPr>
          </w:p>
        </w:tc>
      </w:tr>
      <w:tr w:rsidR="4F5AD2BB" w14:paraId="7D40AC0E" w14:textId="77777777" w:rsidTr="5B15FE54">
        <w:trPr>
          <w:trHeight w:val="1680"/>
        </w:trPr>
        <w:tc>
          <w:tcPr>
            <w:tcW w:w="1136" w:type="dxa"/>
            <w:tcBorders>
              <w:top w:val="single" w:sz="8" w:space="0" w:color="auto"/>
              <w:left w:val="single" w:sz="8" w:space="0" w:color="auto"/>
              <w:bottom w:val="single" w:sz="8" w:space="0" w:color="auto"/>
              <w:right w:val="single" w:sz="8" w:space="0" w:color="auto"/>
            </w:tcBorders>
          </w:tcPr>
          <w:p w14:paraId="5290D35B" w14:textId="05A862B4" w:rsidR="4F5AD2BB" w:rsidRDefault="4F5AD2BB">
            <w:r w:rsidRPr="4F5AD2BB">
              <w:rPr>
                <w:rFonts w:ascii="Arial" w:eastAsia="Arial" w:hAnsi="Arial" w:cs="Arial"/>
                <w:sz w:val="22"/>
                <w:szCs w:val="22"/>
                <w:lang w:val="es"/>
              </w:rPr>
              <w:lastRenderedPageBreak/>
              <w:t>ES-</w:t>
            </w:r>
            <w:r w:rsidR="642A8F84" w:rsidRPr="4F5AD2BB">
              <w:rPr>
                <w:rFonts w:ascii="Arial" w:eastAsia="Arial" w:hAnsi="Arial" w:cs="Arial"/>
                <w:sz w:val="22"/>
                <w:szCs w:val="22"/>
                <w:lang w:val="es"/>
              </w:rPr>
              <w:t>4</w:t>
            </w:r>
            <w:r w:rsidRPr="4F5AD2BB">
              <w:rPr>
                <w:rFonts w:ascii="Arial" w:eastAsia="Arial" w:hAnsi="Arial" w:cs="Arial"/>
                <w:sz w:val="22"/>
                <w:szCs w:val="22"/>
                <w:lang w:val="es"/>
              </w:rPr>
              <w:t xml:space="preserve">.2     </w:t>
            </w:r>
          </w:p>
          <w:p w14:paraId="3267BD0A"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56BA792" w14:textId="1C633924" w:rsidR="21C5B7D7" w:rsidRDefault="21C5B7D7" w:rsidP="5B15FE54">
            <w:pPr>
              <w:spacing w:line="259" w:lineRule="auto"/>
              <w:rPr>
                <w:rFonts w:ascii="Arial" w:eastAsia="Arial" w:hAnsi="Arial" w:cs="Arial"/>
                <w:sz w:val="22"/>
                <w:szCs w:val="22"/>
                <w:lang w:val="es"/>
              </w:rPr>
            </w:pPr>
            <w:r w:rsidRPr="5B15FE54">
              <w:rPr>
                <w:rFonts w:ascii="Arial" w:eastAsia="Arial" w:hAnsi="Arial" w:cs="Arial"/>
                <w:b/>
                <w:bCs/>
                <w:sz w:val="22"/>
                <w:szCs w:val="22"/>
                <w:lang w:val="es"/>
              </w:rPr>
              <w:t xml:space="preserve">DESCRIPCIÓN: </w:t>
            </w:r>
            <w:r w:rsidRPr="5B15FE54">
              <w:rPr>
                <w:rFonts w:ascii="Arial" w:eastAsia="Arial" w:hAnsi="Arial" w:cs="Arial"/>
                <w:sz w:val="22"/>
                <w:szCs w:val="22"/>
                <w:lang w:val="es"/>
              </w:rPr>
              <w:t xml:space="preserve">La secretaria </w:t>
            </w:r>
            <w:r w:rsidR="4D75A69D" w:rsidRPr="5B15FE54">
              <w:rPr>
                <w:rFonts w:ascii="Arial" w:eastAsia="Arial" w:hAnsi="Arial" w:cs="Arial"/>
                <w:sz w:val="22"/>
                <w:szCs w:val="22"/>
                <w:lang w:val="es"/>
              </w:rPr>
              <w:t>actualiza de manera errónea el kilometraje de uno o más vehículos</w:t>
            </w:r>
            <w:r w:rsidR="2F9569AC" w:rsidRPr="5B15FE54">
              <w:rPr>
                <w:rFonts w:ascii="Arial" w:eastAsia="Arial" w:hAnsi="Arial" w:cs="Arial"/>
                <w:sz w:val="22"/>
                <w:szCs w:val="22"/>
                <w:lang w:val="es"/>
              </w:rPr>
              <w:t xml:space="preserve">, debido a errores de digitación, recepción de datos incompletos o errores ortográficos. </w:t>
            </w:r>
          </w:p>
          <w:p w14:paraId="635C04EC" w14:textId="6ADE0E73" w:rsidR="02F448CF" w:rsidRDefault="02F448CF">
            <w:r w:rsidRPr="4F5AD2BB">
              <w:rPr>
                <w:rFonts w:ascii="Arial" w:eastAsia="Arial" w:hAnsi="Arial" w:cs="Arial"/>
                <w:b/>
                <w:bCs/>
                <w:sz w:val="22"/>
                <w:szCs w:val="22"/>
                <w:lang w:val="es"/>
              </w:rPr>
              <w:t>SUPOSICIONES/ASUNCIONES:</w:t>
            </w:r>
          </w:p>
          <w:p w14:paraId="5A3B99E0" w14:textId="2107191B" w:rsidR="02F448CF" w:rsidRDefault="02F448CF"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ingresa información errónea de un</w:t>
            </w:r>
            <w:r w:rsidR="464E7914" w:rsidRPr="4F5AD2BB">
              <w:rPr>
                <w:rFonts w:ascii="Arial" w:eastAsia="Arial" w:hAnsi="Arial" w:cs="Arial"/>
                <w:sz w:val="22"/>
                <w:szCs w:val="22"/>
                <w:lang w:val="es"/>
              </w:rPr>
              <w:t>o más vehículos</w:t>
            </w:r>
            <w:r w:rsidRPr="4F5AD2BB">
              <w:rPr>
                <w:rFonts w:ascii="Arial" w:eastAsia="Arial" w:hAnsi="Arial" w:cs="Arial"/>
                <w:sz w:val="22"/>
                <w:szCs w:val="22"/>
                <w:lang w:val="es"/>
              </w:rPr>
              <w:t xml:space="preserve">. </w:t>
            </w:r>
          </w:p>
          <w:p w14:paraId="25072DDC" w14:textId="106F530E" w:rsidR="02F448CF" w:rsidRDefault="02F448CF">
            <w:r w:rsidRPr="4F5AD2BB">
              <w:rPr>
                <w:rFonts w:ascii="Arial" w:eastAsia="Arial" w:hAnsi="Arial" w:cs="Arial"/>
                <w:b/>
                <w:bCs/>
                <w:sz w:val="22"/>
                <w:szCs w:val="22"/>
                <w:lang w:val="es"/>
              </w:rPr>
              <w:t xml:space="preserve">RESULTADOS: </w:t>
            </w:r>
          </w:p>
          <w:p w14:paraId="657313A1" w14:textId="618B84C4" w:rsidR="02F448CF" w:rsidRDefault="02F448CF"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 xml:space="preserve">Se crea un registro de inscripción erróneo con la información </w:t>
            </w:r>
            <w:r w:rsidR="2C8A178B" w:rsidRPr="4F5AD2BB">
              <w:rPr>
                <w:rFonts w:ascii="Arial" w:eastAsia="Arial" w:hAnsi="Arial" w:cs="Arial"/>
                <w:sz w:val="22"/>
                <w:szCs w:val="22"/>
                <w:lang w:val="es"/>
              </w:rPr>
              <w:t>del kilometraje de los vehículos pertenecientes a la empresa “Camioncitos S.A”</w:t>
            </w:r>
            <w:r w:rsidRPr="4F5AD2BB">
              <w:rPr>
                <w:rFonts w:ascii="Arial" w:eastAsia="Arial" w:hAnsi="Arial" w:cs="Arial"/>
                <w:sz w:val="22"/>
                <w:szCs w:val="22"/>
                <w:lang w:val="es"/>
              </w:rPr>
              <w:t>.</w:t>
            </w:r>
          </w:p>
          <w:p w14:paraId="06FBF008" w14:textId="265F2BFF" w:rsidR="02F448CF" w:rsidRDefault="02F448CF" w:rsidP="00F53248">
            <w:pPr>
              <w:pStyle w:val="Prrafodelista"/>
              <w:numPr>
                <w:ilvl w:val="0"/>
                <w:numId w:val="22"/>
              </w:numPr>
              <w:rPr>
                <w:lang w:val="es"/>
              </w:rPr>
            </w:pPr>
            <w:r w:rsidRPr="4F5AD2BB">
              <w:rPr>
                <w:rFonts w:ascii="Calibri" w:eastAsia="Calibri" w:hAnsi="Calibri" w:cs="Calibri"/>
                <w:lang w:val="es"/>
              </w:rPr>
              <w:t xml:space="preserve">El sistema no puede </w:t>
            </w:r>
            <w:r w:rsidR="09EB8F42" w:rsidRPr="4F5AD2BB">
              <w:rPr>
                <w:rFonts w:ascii="Calibri" w:eastAsia="Calibri" w:hAnsi="Calibri" w:cs="Calibri"/>
                <w:lang w:val="es"/>
              </w:rPr>
              <w:t>actualizar los cambios en el registro de los vehículos</w:t>
            </w:r>
            <w:r w:rsidRPr="4F5AD2BB">
              <w:rPr>
                <w:rFonts w:ascii="Calibri" w:eastAsia="Calibri" w:hAnsi="Calibri" w:cs="Calibri"/>
                <w:lang w:val="es"/>
              </w:rPr>
              <w:t>.</w:t>
            </w:r>
          </w:p>
          <w:p w14:paraId="72714C1A" w14:textId="6AD8741A" w:rsidR="4F5AD2BB" w:rsidRDefault="4F5AD2BB" w:rsidP="4F5AD2BB">
            <w:pPr>
              <w:rPr>
                <w:rFonts w:ascii="Arial" w:eastAsia="Arial" w:hAnsi="Arial" w:cs="Arial"/>
                <w:b/>
                <w:bCs/>
                <w:lang w:val="es"/>
              </w:rPr>
            </w:pPr>
          </w:p>
        </w:tc>
      </w:tr>
      <w:tr w:rsidR="4F5AD2BB" w14:paraId="2B9E04D8" w14:textId="77777777" w:rsidTr="5B15FE54">
        <w:trPr>
          <w:trHeight w:val="1680"/>
        </w:trPr>
        <w:tc>
          <w:tcPr>
            <w:tcW w:w="1136" w:type="dxa"/>
            <w:tcBorders>
              <w:top w:val="single" w:sz="8" w:space="0" w:color="auto"/>
              <w:left w:val="single" w:sz="8" w:space="0" w:color="auto"/>
              <w:bottom w:val="single" w:sz="8" w:space="0" w:color="auto"/>
              <w:right w:val="single" w:sz="8" w:space="0" w:color="auto"/>
            </w:tcBorders>
          </w:tcPr>
          <w:p w14:paraId="0DCCA2A8" w14:textId="307BC7D7" w:rsidR="4F5AD2BB" w:rsidRDefault="4F5AD2BB">
            <w:r w:rsidRPr="4F5AD2BB">
              <w:rPr>
                <w:rFonts w:ascii="Arial" w:eastAsia="Arial" w:hAnsi="Arial" w:cs="Arial"/>
                <w:sz w:val="22"/>
                <w:szCs w:val="22"/>
                <w:lang w:val="es"/>
              </w:rPr>
              <w:t>ES-</w:t>
            </w:r>
            <w:r w:rsidR="4ECE4A0D" w:rsidRPr="4F5AD2BB">
              <w:rPr>
                <w:rFonts w:ascii="Arial" w:eastAsia="Arial" w:hAnsi="Arial" w:cs="Arial"/>
                <w:sz w:val="22"/>
                <w:szCs w:val="22"/>
                <w:lang w:val="es"/>
              </w:rPr>
              <w:t>4</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5FC1390E" w14:textId="1F5F5B63" w:rsidR="1864069E" w:rsidRDefault="0D129796" w:rsidP="4F5AD2BB">
            <w:pPr>
              <w:rPr>
                <w:rFonts w:ascii="Arial" w:eastAsia="Arial" w:hAnsi="Arial" w:cs="Arial"/>
                <w:sz w:val="22"/>
                <w:szCs w:val="22"/>
                <w:lang w:val="es"/>
              </w:rPr>
            </w:pPr>
            <w:r w:rsidRPr="5B15FE54">
              <w:rPr>
                <w:rFonts w:ascii="Arial" w:eastAsia="Arial" w:hAnsi="Arial" w:cs="Arial"/>
                <w:b/>
                <w:bCs/>
                <w:sz w:val="22"/>
                <w:szCs w:val="22"/>
                <w:lang w:val="es"/>
              </w:rPr>
              <w:t xml:space="preserve">DESCRIPCIÓN: </w:t>
            </w:r>
            <w:r w:rsidRPr="5B15FE54">
              <w:rPr>
                <w:rFonts w:ascii="Arial" w:eastAsia="Arial" w:hAnsi="Arial" w:cs="Arial"/>
                <w:sz w:val="22"/>
                <w:szCs w:val="22"/>
                <w:lang w:val="es"/>
              </w:rPr>
              <w:t>La secretaria no actualiza ningún tipo de datos</w:t>
            </w:r>
            <w:r w:rsidR="480F1147" w:rsidRPr="5B15FE54">
              <w:rPr>
                <w:rFonts w:ascii="Arial" w:eastAsia="Arial" w:hAnsi="Arial" w:cs="Arial"/>
                <w:sz w:val="22"/>
                <w:szCs w:val="22"/>
                <w:lang w:val="es"/>
              </w:rPr>
              <w:t>, debido a errores humanos donde encontramos despiste o recepción de datos nulos</w:t>
            </w:r>
            <w:r w:rsidRPr="5B15FE54">
              <w:rPr>
                <w:rFonts w:ascii="Arial" w:eastAsia="Arial" w:hAnsi="Arial" w:cs="Arial"/>
                <w:sz w:val="22"/>
                <w:szCs w:val="22"/>
                <w:lang w:val="es"/>
              </w:rPr>
              <w:t>.</w:t>
            </w:r>
          </w:p>
          <w:p w14:paraId="22D9DCAC" w14:textId="3D9B015D" w:rsidR="1864069E" w:rsidRDefault="1864069E">
            <w:r w:rsidRPr="4F5AD2BB">
              <w:rPr>
                <w:rFonts w:ascii="Arial" w:eastAsia="Arial" w:hAnsi="Arial" w:cs="Arial"/>
                <w:b/>
                <w:bCs/>
                <w:sz w:val="22"/>
                <w:szCs w:val="22"/>
                <w:lang w:val="es"/>
              </w:rPr>
              <w:t>SUPOSICIONES/ASUNCIONES:</w:t>
            </w:r>
          </w:p>
          <w:p w14:paraId="13DA88F8" w14:textId="49C94481" w:rsidR="1864069E" w:rsidRDefault="1864069E"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La secretaria no actualiza datos del kilometraje de los vehículos.</w:t>
            </w:r>
          </w:p>
          <w:p w14:paraId="489ECEA4" w14:textId="16E7B9A7" w:rsidR="1864069E" w:rsidRDefault="1864069E" w:rsidP="00F53248">
            <w:pPr>
              <w:pStyle w:val="Prrafodelista"/>
              <w:numPr>
                <w:ilvl w:val="0"/>
                <w:numId w:val="22"/>
              </w:numPr>
              <w:rPr>
                <w:lang w:val="es"/>
              </w:rPr>
            </w:pPr>
            <w:r w:rsidRPr="4F5AD2BB">
              <w:rPr>
                <w:rFonts w:ascii="Arial" w:eastAsia="Arial" w:hAnsi="Arial" w:cs="Arial"/>
                <w:sz w:val="22"/>
                <w:szCs w:val="22"/>
                <w:lang w:val="es"/>
              </w:rPr>
              <w:t>Aun no se cumple el periodo de actualización de datos.</w:t>
            </w:r>
          </w:p>
          <w:p w14:paraId="376507EB" w14:textId="4F6F41E0" w:rsidR="1864069E" w:rsidRDefault="1864069E">
            <w:r w:rsidRPr="4F5AD2BB">
              <w:rPr>
                <w:rFonts w:ascii="Arial" w:eastAsia="Arial" w:hAnsi="Arial" w:cs="Arial"/>
                <w:b/>
                <w:bCs/>
                <w:sz w:val="22"/>
                <w:szCs w:val="22"/>
                <w:lang w:val="es"/>
              </w:rPr>
              <w:t xml:space="preserve">RESULTADOS: </w:t>
            </w:r>
          </w:p>
          <w:p w14:paraId="718ECA0E" w14:textId="050934F7" w:rsidR="1864069E" w:rsidRDefault="1864069E" w:rsidP="00F53248">
            <w:pPr>
              <w:pStyle w:val="Prrafodelista"/>
              <w:numPr>
                <w:ilvl w:val="0"/>
                <w:numId w:val="21"/>
              </w:numPr>
              <w:rPr>
                <w:rFonts w:ascii="Arial" w:eastAsia="Arial" w:hAnsi="Arial" w:cs="Arial"/>
                <w:lang w:val="es"/>
              </w:rPr>
            </w:pPr>
            <w:r w:rsidRPr="4F5AD2BB">
              <w:rPr>
                <w:rFonts w:ascii="Arial" w:eastAsia="Arial" w:hAnsi="Arial" w:cs="Arial"/>
                <w:sz w:val="22"/>
                <w:szCs w:val="22"/>
                <w:lang w:val="es"/>
              </w:rPr>
              <w:t>El registro se mantendrá hasta realizar cambios.</w:t>
            </w:r>
          </w:p>
          <w:p w14:paraId="25C0C65B" w14:textId="4F15695D" w:rsidR="4F5AD2BB" w:rsidRDefault="4F5AD2BB" w:rsidP="4F5AD2BB">
            <w:pPr>
              <w:rPr>
                <w:rFonts w:ascii="Arial" w:eastAsia="Arial" w:hAnsi="Arial" w:cs="Arial"/>
                <w:lang w:val="es"/>
              </w:rPr>
            </w:pPr>
          </w:p>
        </w:tc>
      </w:tr>
      <w:tr w:rsidR="4F5AD2BB" w14:paraId="110D63F4" w14:textId="77777777" w:rsidTr="5B15FE54">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BD35A8B" w14:textId="1356BA67" w:rsidR="4F5AD2BB" w:rsidRDefault="4F5AD2BB">
            <w:r w:rsidRPr="4F5AD2BB">
              <w:rPr>
                <w:rFonts w:ascii="Arial" w:eastAsia="Arial" w:hAnsi="Arial" w:cs="Arial"/>
                <w:b/>
                <w:bCs/>
                <w:sz w:val="22"/>
                <w:szCs w:val="22"/>
                <w:lang w:val="es"/>
              </w:rPr>
              <w:t>RIESGOS:</w:t>
            </w:r>
          </w:p>
          <w:p w14:paraId="4F521815" w14:textId="14556CD1" w:rsidR="68755EBC" w:rsidRDefault="68755EBC"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 xml:space="preserve">Caída de la base de datos. </w:t>
            </w:r>
          </w:p>
        </w:tc>
      </w:tr>
    </w:tbl>
    <w:p w14:paraId="5DE4227C" w14:textId="1A58B752" w:rsidR="4F5AD2BB" w:rsidRDefault="4F5AD2BB" w:rsidP="4F5AD2BB">
      <w:pPr>
        <w:ind w:left="2124"/>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062449A0" w14:textId="77777777" w:rsidTr="70AE479E">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4518F21" w14:textId="4DAE99FF" w:rsidR="4F5AD2BB" w:rsidRDefault="4F5AD2BB">
            <w:r w:rsidRPr="4F5AD2BB">
              <w:rPr>
                <w:rFonts w:ascii="Arial" w:eastAsia="Arial" w:hAnsi="Arial" w:cs="Arial"/>
                <w:b/>
                <w:bCs/>
                <w:sz w:val="22"/>
                <w:szCs w:val="22"/>
                <w:lang w:val="es"/>
              </w:rPr>
              <w:t>IDENTIFICADOR CASO DE USO:</w:t>
            </w:r>
          </w:p>
          <w:p w14:paraId="0A23D766" w14:textId="5EF00891"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666D9B52" w:rsidRPr="4F5AD2BB">
              <w:rPr>
                <w:rFonts w:ascii="Arial" w:eastAsia="Arial" w:hAnsi="Arial" w:cs="Arial"/>
                <w:b/>
                <w:bCs/>
                <w:color w:val="000000" w:themeColor="text1"/>
                <w:sz w:val="22"/>
                <w:szCs w:val="22"/>
                <w:lang w:val="es"/>
              </w:rPr>
              <w:t>5</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DE50E7A" w14:textId="648168A4" w:rsidR="4F5AD2BB" w:rsidRDefault="102673F2" w:rsidP="4F5AD2BB">
            <w:pPr>
              <w:rPr>
                <w:rFonts w:ascii="Arial" w:eastAsia="Arial" w:hAnsi="Arial" w:cs="Arial"/>
                <w:color w:val="000000" w:themeColor="text1"/>
                <w:sz w:val="22"/>
                <w:szCs w:val="22"/>
                <w:lang w:val="es"/>
              </w:rPr>
            </w:pPr>
            <w:r w:rsidRPr="710E7229">
              <w:rPr>
                <w:rFonts w:ascii="Arial" w:eastAsia="Arial" w:hAnsi="Arial" w:cs="Arial"/>
                <w:b/>
                <w:bCs/>
                <w:color w:val="000000" w:themeColor="text1"/>
                <w:sz w:val="22"/>
                <w:szCs w:val="22"/>
                <w:lang w:val="es"/>
              </w:rPr>
              <w:t>NOMBRE:</w:t>
            </w:r>
            <w:r w:rsidRPr="710E7229">
              <w:rPr>
                <w:rFonts w:ascii="Arial" w:eastAsia="Arial" w:hAnsi="Arial" w:cs="Arial"/>
                <w:color w:val="000000" w:themeColor="text1"/>
                <w:sz w:val="22"/>
                <w:szCs w:val="22"/>
                <w:lang w:val="es"/>
              </w:rPr>
              <w:t xml:space="preserve"> </w:t>
            </w:r>
            <w:r w:rsidR="62C6FCCB" w:rsidRPr="710E7229">
              <w:rPr>
                <w:rFonts w:ascii="Arial" w:eastAsia="Arial" w:hAnsi="Arial" w:cs="Arial"/>
                <w:color w:val="000000" w:themeColor="text1"/>
                <w:sz w:val="22"/>
                <w:szCs w:val="22"/>
                <w:lang w:val="es"/>
              </w:rPr>
              <w:t>Ingresar</w:t>
            </w:r>
            <w:r w:rsidR="2BA5EB0B" w:rsidRPr="710E7229">
              <w:rPr>
                <w:rFonts w:ascii="Arial" w:eastAsia="Arial" w:hAnsi="Arial" w:cs="Arial"/>
                <w:color w:val="000000" w:themeColor="text1"/>
                <w:sz w:val="22"/>
                <w:szCs w:val="22"/>
                <w:lang w:val="es"/>
              </w:rPr>
              <w:t xml:space="preserve"> consumo de combustible</w:t>
            </w:r>
          </w:p>
        </w:tc>
      </w:tr>
      <w:tr w:rsidR="4F5AD2BB" w14:paraId="4563019C" w14:textId="77777777" w:rsidTr="70AE479E">
        <w:tc>
          <w:tcPr>
            <w:tcW w:w="6459" w:type="dxa"/>
            <w:gridSpan w:val="3"/>
            <w:tcBorders>
              <w:top w:val="single" w:sz="8" w:space="0" w:color="auto"/>
              <w:left w:val="single" w:sz="8" w:space="0" w:color="auto"/>
              <w:bottom w:val="single" w:sz="8" w:space="0" w:color="auto"/>
              <w:right w:val="single" w:sz="8" w:space="0" w:color="auto"/>
            </w:tcBorders>
          </w:tcPr>
          <w:p w14:paraId="4A979995" w14:textId="1A3E0090"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51E46CE8" w14:textId="72E65678"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PRIORIDAD:</w:t>
            </w:r>
            <w:r w:rsidRPr="4F5AD2BB">
              <w:rPr>
                <w:rFonts w:ascii="Arial" w:eastAsia="Arial" w:hAnsi="Arial" w:cs="Arial"/>
                <w:sz w:val="22"/>
                <w:szCs w:val="22"/>
                <w:lang w:val="es"/>
              </w:rPr>
              <w:t xml:space="preserve"> </w:t>
            </w:r>
            <w:r w:rsidR="6997C9A4" w:rsidRPr="4F5AD2BB">
              <w:rPr>
                <w:rFonts w:ascii="Arial" w:eastAsia="Arial" w:hAnsi="Arial" w:cs="Arial"/>
                <w:sz w:val="22"/>
                <w:szCs w:val="22"/>
                <w:lang w:val="es"/>
              </w:rPr>
              <w:t>Alta</w:t>
            </w:r>
          </w:p>
        </w:tc>
      </w:tr>
      <w:tr w:rsidR="4F5AD2BB" w14:paraId="76D8819E" w14:textId="77777777" w:rsidTr="70AE479E">
        <w:tc>
          <w:tcPr>
            <w:tcW w:w="9629" w:type="dxa"/>
            <w:gridSpan w:val="4"/>
            <w:tcBorders>
              <w:top w:val="single" w:sz="8" w:space="0" w:color="auto"/>
              <w:left w:val="single" w:sz="8" w:space="0" w:color="auto"/>
              <w:bottom w:val="single" w:sz="8" w:space="0" w:color="auto"/>
              <w:right w:val="single" w:sz="8" w:space="0" w:color="auto"/>
            </w:tcBorders>
          </w:tcPr>
          <w:p w14:paraId="330AE72A" w14:textId="52CF9357" w:rsidR="4F5AD2BB" w:rsidRDefault="4F5AD2BB">
            <w:r w:rsidRPr="4F5AD2BB">
              <w:rPr>
                <w:rFonts w:ascii="Arial" w:eastAsia="Arial" w:hAnsi="Arial" w:cs="Arial"/>
                <w:b/>
                <w:bCs/>
                <w:sz w:val="22"/>
                <w:szCs w:val="22"/>
                <w:lang w:val="es"/>
              </w:rPr>
              <w:t>REQUERIMIENTO FUNCIONAL ASOCIADO:</w:t>
            </w:r>
          </w:p>
          <w:p w14:paraId="5AB1E7B0" w14:textId="102D3A07" w:rsidR="4F5AD2BB" w:rsidRDefault="4F5AD2BB" w:rsidP="4F5AD2BB">
            <w:pPr>
              <w:rPr>
                <w:rFonts w:ascii="Arial" w:eastAsia="Arial" w:hAnsi="Arial" w:cs="Arial"/>
                <w:b/>
                <w:bCs/>
                <w:sz w:val="22"/>
                <w:szCs w:val="22"/>
                <w:lang w:val="es"/>
              </w:rPr>
            </w:pPr>
            <w:r w:rsidRPr="4F5AD2BB">
              <w:rPr>
                <w:rFonts w:ascii="Arial" w:eastAsia="Arial" w:hAnsi="Arial" w:cs="Arial"/>
                <w:sz w:val="22"/>
                <w:szCs w:val="22"/>
                <w:lang w:val="es"/>
              </w:rPr>
              <w:t>RF-</w:t>
            </w:r>
            <w:r w:rsidR="7241E534" w:rsidRPr="4F5AD2BB">
              <w:rPr>
                <w:rFonts w:ascii="Arial" w:eastAsia="Arial" w:hAnsi="Arial" w:cs="Arial"/>
                <w:sz w:val="22"/>
                <w:szCs w:val="22"/>
                <w:lang w:val="es"/>
              </w:rPr>
              <w:t>5</w:t>
            </w:r>
          </w:p>
        </w:tc>
      </w:tr>
      <w:tr w:rsidR="4F5AD2BB" w14:paraId="4BC5164C" w14:textId="77777777" w:rsidTr="70AE479E">
        <w:tc>
          <w:tcPr>
            <w:tcW w:w="9629" w:type="dxa"/>
            <w:gridSpan w:val="4"/>
            <w:tcBorders>
              <w:top w:val="single" w:sz="8" w:space="0" w:color="auto"/>
              <w:left w:val="single" w:sz="8" w:space="0" w:color="auto"/>
              <w:bottom w:val="single" w:sz="8" w:space="0" w:color="auto"/>
              <w:right w:val="single" w:sz="8" w:space="0" w:color="auto"/>
            </w:tcBorders>
          </w:tcPr>
          <w:p w14:paraId="00C84B43" w14:textId="4A321048"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r w:rsidR="37FF259D" w:rsidRPr="4F5AD2BB">
              <w:rPr>
                <w:rFonts w:ascii="Arial" w:eastAsia="Arial" w:hAnsi="Arial" w:cs="Arial"/>
                <w:sz w:val="22"/>
                <w:szCs w:val="22"/>
                <w:lang w:val="es"/>
              </w:rPr>
              <w:t>Chofer, secretaria</w:t>
            </w:r>
            <w:r w:rsidR="3F9DEE9F" w:rsidRPr="4F5AD2BB">
              <w:rPr>
                <w:rFonts w:ascii="Arial" w:eastAsia="Arial" w:hAnsi="Arial" w:cs="Arial"/>
                <w:sz w:val="22"/>
                <w:szCs w:val="22"/>
                <w:lang w:val="es"/>
              </w:rPr>
              <w:t>.</w:t>
            </w:r>
            <w:r w:rsidR="37FF259D" w:rsidRPr="4F5AD2BB">
              <w:rPr>
                <w:rFonts w:ascii="Arial" w:eastAsia="Arial" w:hAnsi="Arial" w:cs="Arial"/>
                <w:sz w:val="22"/>
                <w:szCs w:val="22"/>
                <w:lang w:val="es"/>
              </w:rPr>
              <w:t xml:space="preserve"> </w:t>
            </w:r>
          </w:p>
        </w:tc>
      </w:tr>
      <w:tr w:rsidR="4F5AD2BB" w14:paraId="778DC4BB" w14:textId="77777777" w:rsidTr="70AE479E">
        <w:tc>
          <w:tcPr>
            <w:tcW w:w="9629" w:type="dxa"/>
            <w:gridSpan w:val="4"/>
            <w:tcBorders>
              <w:top w:val="single" w:sz="8" w:space="0" w:color="auto"/>
              <w:left w:val="single" w:sz="8" w:space="0" w:color="auto"/>
              <w:bottom w:val="single" w:sz="8" w:space="0" w:color="auto"/>
              <w:right w:val="single" w:sz="8" w:space="0" w:color="auto"/>
            </w:tcBorders>
          </w:tcPr>
          <w:p w14:paraId="64200623" w14:textId="04A5806D" w:rsidR="4F5AD2BB" w:rsidRDefault="4F5AD2BB">
            <w:r w:rsidRPr="4F5AD2BB">
              <w:rPr>
                <w:rFonts w:ascii="Arial" w:eastAsia="Arial" w:hAnsi="Arial" w:cs="Arial"/>
                <w:b/>
                <w:bCs/>
                <w:sz w:val="22"/>
                <w:szCs w:val="22"/>
                <w:lang w:val="es"/>
              </w:rPr>
              <w:t xml:space="preserve">CASOS DE USO ASOCIADOS: </w:t>
            </w:r>
          </w:p>
          <w:p w14:paraId="476AE02F" w14:textId="3D1A9519" w:rsidR="4F5AD2BB" w:rsidRDefault="4F5AD2BB">
            <w:r w:rsidRPr="4F5AD2BB">
              <w:rPr>
                <w:rFonts w:ascii="Arial" w:eastAsia="Arial" w:hAnsi="Arial" w:cs="Arial"/>
                <w:sz w:val="22"/>
                <w:szCs w:val="22"/>
                <w:lang w:val="es"/>
              </w:rPr>
              <w:t>CU-</w:t>
            </w:r>
            <w:r w:rsidR="7F16B247" w:rsidRPr="4F5AD2BB">
              <w:rPr>
                <w:rFonts w:ascii="Arial" w:eastAsia="Arial" w:hAnsi="Arial" w:cs="Arial"/>
                <w:sz w:val="22"/>
                <w:szCs w:val="22"/>
                <w:lang w:val="es"/>
              </w:rPr>
              <w:t>4</w:t>
            </w:r>
            <w:r w:rsidRPr="4F5AD2BB">
              <w:rPr>
                <w:rFonts w:ascii="Arial" w:eastAsia="Arial" w:hAnsi="Arial" w:cs="Arial"/>
                <w:sz w:val="22"/>
                <w:szCs w:val="22"/>
                <w:lang w:val="es"/>
              </w:rPr>
              <w:t xml:space="preserve"> </w:t>
            </w:r>
          </w:p>
        </w:tc>
      </w:tr>
      <w:tr w:rsidR="4F5AD2BB" w14:paraId="7D17A7A5" w14:textId="77777777" w:rsidTr="70AE479E">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EAEB412"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5CCB5C2C" w14:textId="4896CEED" w:rsidR="1167BCB0" w:rsidRDefault="1167BCB0" w:rsidP="4F5AD2BB">
            <w:pPr>
              <w:rPr>
                <w:rFonts w:ascii="Arial" w:eastAsia="Arial" w:hAnsi="Arial" w:cs="Arial"/>
                <w:sz w:val="22"/>
                <w:szCs w:val="22"/>
                <w:lang w:val="es"/>
              </w:rPr>
            </w:pPr>
            <w:r w:rsidRPr="4F5AD2BB">
              <w:rPr>
                <w:rFonts w:ascii="Arial" w:eastAsia="Arial" w:hAnsi="Arial" w:cs="Arial"/>
                <w:sz w:val="22"/>
                <w:szCs w:val="22"/>
                <w:lang w:val="es"/>
              </w:rPr>
              <w:t xml:space="preserve">El chofer deberá de notificar el consumo </w:t>
            </w:r>
            <w:r w:rsidR="3FFAA742" w:rsidRPr="4F5AD2BB">
              <w:rPr>
                <w:rFonts w:ascii="Arial" w:eastAsia="Arial" w:hAnsi="Arial" w:cs="Arial"/>
                <w:sz w:val="22"/>
                <w:szCs w:val="22"/>
                <w:lang w:val="es"/>
              </w:rPr>
              <w:t>de combustible para cada una de las actividades que realice dentro de la empresa “Camioncitos S.A”</w:t>
            </w:r>
            <w:r w:rsidR="1446B696" w:rsidRPr="4F5AD2BB">
              <w:rPr>
                <w:rFonts w:ascii="Arial" w:eastAsia="Arial" w:hAnsi="Arial" w:cs="Arial"/>
                <w:sz w:val="22"/>
                <w:szCs w:val="22"/>
                <w:lang w:val="es"/>
              </w:rPr>
              <w:t>, misma información deberá de ser entregada a la secretaria que se encargará de registrar el consumo mensual de cada uno de los vehículos.</w:t>
            </w:r>
          </w:p>
        </w:tc>
      </w:tr>
      <w:tr w:rsidR="4F5AD2BB" w14:paraId="578C496D" w14:textId="77777777" w:rsidTr="70AE479E">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D949B51" w14:textId="77C653E9" w:rsidR="4F5AD2BB" w:rsidRDefault="4F5AD2BB">
            <w:r w:rsidRPr="4F5AD2BB">
              <w:rPr>
                <w:rFonts w:ascii="Arial" w:eastAsia="Arial" w:hAnsi="Arial" w:cs="Arial"/>
                <w:b/>
                <w:bCs/>
                <w:sz w:val="22"/>
                <w:szCs w:val="22"/>
                <w:lang w:val="es"/>
              </w:rPr>
              <w:t>NOTAS:</w:t>
            </w:r>
          </w:p>
          <w:p w14:paraId="192289DE" w14:textId="50D2BD3C" w:rsidR="069EC717" w:rsidRDefault="069EC717"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registro presentará la cantidad de combustible empleada en galones</w:t>
            </w:r>
            <w:r w:rsidR="4F5AD2BB" w:rsidRPr="4F5AD2BB">
              <w:rPr>
                <w:rFonts w:ascii="Arial" w:eastAsia="Arial" w:hAnsi="Arial" w:cs="Arial"/>
                <w:sz w:val="22"/>
                <w:szCs w:val="22"/>
                <w:lang w:val="es"/>
              </w:rPr>
              <w:t>.</w:t>
            </w:r>
          </w:p>
          <w:p w14:paraId="7DA4D5AF" w14:textId="5066276A" w:rsidR="58301856" w:rsidRDefault="58301856" w:rsidP="00F53248">
            <w:pPr>
              <w:pStyle w:val="Prrafodelista"/>
              <w:numPr>
                <w:ilvl w:val="0"/>
                <w:numId w:val="22"/>
              </w:numPr>
              <w:rPr>
                <w:sz w:val="22"/>
                <w:szCs w:val="22"/>
                <w:lang w:val="es"/>
              </w:rPr>
            </w:pPr>
            <w:r w:rsidRPr="4F5AD2BB">
              <w:rPr>
                <w:rFonts w:ascii="Arial" w:eastAsia="Arial" w:hAnsi="Arial" w:cs="Arial"/>
                <w:sz w:val="22"/>
                <w:szCs w:val="22"/>
                <w:lang w:val="es"/>
              </w:rPr>
              <w:t xml:space="preserve">La secretaria es la única persona encargada </w:t>
            </w:r>
            <w:r w:rsidR="691C10B2" w:rsidRPr="4F5AD2BB">
              <w:rPr>
                <w:rFonts w:ascii="Arial" w:eastAsia="Arial" w:hAnsi="Arial" w:cs="Arial"/>
                <w:sz w:val="22"/>
                <w:szCs w:val="22"/>
                <w:lang w:val="es"/>
              </w:rPr>
              <w:t>de registrar el consumo de combustible.</w:t>
            </w:r>
          </w:p>
          <w:p w14:paraId="34341877" w14:textId="4F110B68" w:rsidR="4F5AD2BB" w:rsidRDefault="4F5AD2BB">
            <w:r w:rsidRPr="4F5AD2BB">
              <w:rPr>
                <w:rFonts w:ascii="Arial" w:eastAsia="Arial" w:hAnsi="Arial" w:cs="Arial"/>
                <w:sz w:val="22"/>
                <w:szCs w:val="22"/>
                <w:lang w:val="es"/>
              </w:rPr>
              <w:t xml:space="preserve"> </w:t>
            </w:r>
          </w:p>
        </w:tc>
      </w:tr>
      <w:tr w:rsidR="4F5AD2BB" w14:paraId="455E44A4" w14:textId="77777777" w:rsidTr="70AE479E">
        <w:tc>
          <w:tcPr>
            <w:tcW w:w="9629" w:type="dxa"/>
            <w:gridSpan w:val="4"/>
            <w:tcBorders>
              <w:top w:val="single" w:sz="8" w:space="0" w:color="auto"/>
              <w:left w:val="single" w:sz="8" w:space="0" w:color="auto"/>
              <w:bottom w:val="single" w:sz="8" w:space="0" w:color="auto"/>
              <w:right w:val="single" w:sz="8" w:space="0" w:color="auto"/>
            </w:tcBorders>
          </w:tcPr>
          <w:p w14:paraId="2FC53DE3" w14:textId="15CE7E53" w:rsidR="4F5AD2BB" w:rsidRDefault="4F5AD2BB">
            <w:r w:rsidRPr="4F5AD2BB">
              <w:rPr>
                <w:rFonts w:ascii="Arial" w:eastAsia="Arial" w:hAnsi="Arial" w:cs="Arial"/>
                <w:b/>
                <w:bCs/>
                <w:sz w:val="22"/>
                <w:szCs w:val="22"/>
                <w:lang w:val="es"/>
              </w:rPr>
              <w:t xml:space="preserve">CRITERIOS DE ACEPTACIÓN: </w:t>
            </w:r>
          </w:p>
          <w:p w14:paraId="3D747573" w14:textId="09D1874E"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192D19DE" w:rsidRPr="4F5AD2BB">
              <w:rPr>
                <w:rFonts w:ascii="Arial" w:eastAsia="Arial" w:hAnsi="Arial" w:cs="Arial"/>
                <w:sz w:val="22"/>
                <w:szCs w:val="22"/>
                <w:lang w:val="es"/>
              </w:rPr>
              <w:t>registró o no el consumo de combustible</w:t>
            </w:r>
            <w:r w:rsidRPr="4F5AD2BB">
              <w:rPr>
                <w:rFonts w:ascii="Arial" w:eastAsia="Arial" w:hAnsi="Arial" w:cs="Arial"/>
                <w:sz w:val="22"/>
                <w:szCs w:val="22"/>
                <w:lang w:val="es"/>
              </w:rPr>
              <w:t>.</w:t>
            </w:r>
          </w:p>
        </w:tc>
      </w:tr>
      <w:tr w:rsidR="4F5AD2BB" w14:paraId="008E45EB" w14:textId="77777777" w:rsidTr="70AE479E">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A09B9E6"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57C23773" w14:textId="77777777" w:rsidTr="70AE479E">
        <w:trPr>
          <w:trHeight w:val="1680"/>
        </w:trPr>
        <w:tc>
          <w:tcPr>
            <w:tcW w:w="1136" w:type="dxa"/>
            <w:tcBorders>
              <w:top w:val="single" w:sz="8" w:space="0" w:color="auto"/>
              <w:left w:val="single" w:sz="8" w:space="0" w:color="auto"/>
              <w:bottom w:val="single" w:sz="8" w:space="0" w:color="auto"/>
              <w:right w:val="single" w:sz="8" w:space="0" w:color="auto"/>
            </w:tcBorders>
          </w:tcPr>
          <w:p w14:paraId="327711F0" w14:textId="1D6A8D6C" w:rsidR="4F5AD2BB" w:rsidRDefault="4F5AD2BB">
            <w:r w:rsidRPr="4F5AD2BB">
              <w:rPr>
                <w:rFonts w:ascii="Arial" w:eastAsia="Arial" w:hAnsi="Arial" w:cs="Arial"/>
                <w:sz w:val="22"/>
                <w:szCs w:val="22"/>
                <w:lang w:val="es"/>
              </w:rPr>
              <w:t>ES-</w:t>
            </w:r>
            <w:r w:rsidR="6DD02141" w:rsidRPr="4F5AD2BB">
              <w:rPr>
                <w:rFonts w:ascii="Arial" w:eastAsia="Arial" w:hAnsi="Arial" w:cs="Arial"/>
                <w:sz w:val="22"/>
                <w:szCs w:val="22"/>
                <w:lang w:val="es"/>
              </w:rPr>
              <w:t>5</w:t>
            </w:r>
            <w:r w:rsidRPr="4F5AD2BB">
              <w:rPr>
                <w:rFonts w:ascii="Arial" w:eastAsia="Arial" w:hAnsi="Arial" w:cs="Arial"/>
                <w:sz w:val="22"/>
                <w:szCs w:val="22"/>
                <w:lang w:val="es"/>
              </w:rPr>
              <w:t xml:space="preserve">.1     </w:t>
            </w:r>
          </w:p>
          <w:p w14:paraId="04AD0569"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6615CACD" w14:textId="40F0A39A" w:rsidR="0B0A210B" w:rsidRDefault="0B0A210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La secretaria registra de manera correcta el consumo de combustibles.</w:t>
            </w:r>
          </w:p>
          <w:p w14:paraId="281B7DB1" w14:textId="1D2386A8" w:rsidR="0B0A210B" w:rsidRDefault="0B0A210B">
            <w:r w:rsidRPr="4F5AD2BB">
              <w:rPr>
                <w:rFonts w:ascii="Arial" w:eastAsia="Arial" w:hAnsi="Arial" w:cs="Arial"/>
                <w:b/>
                <w:bCs/>
                <w:sz w:val="22"/>
                <w:szCs w:val="22"/>
                <w:lang w:val="es"/>
              </w:rPr>
              <w:t>SUPOSICIONES/ASUNCIONES:</w:t>
            </w:r>
          </w:p>
          <w:p w14:paraId="603918BF" w14:textId="565FA561" w:rsidR="0B0A210B" w:rsidRDefault="0B0A210B"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registra el consumo de combustible de los vehículos.</w:t>
            </w:r>
          </w:p>
          <w:p w14:paraId="7CF28CB9" w14:textId="1D2386A8" w:rsidR="0B0A210B" w:rsidRDefault="0B0A210B">
            <w:r w:rsidRPr="4F5AD2BB">
              <w:rPr>
                <w:rFonts w:ascii="Arial" w:eastAsia="Arial" w:hAnsi="Arial" w:cs="Arial"/>
                <w:b/>
                <w:bCs/>
                <w:sz w:val="22"/>
                <w:szCs w:val="22"/>
                <w:lang w:val="es"/>
              </w:rPr>
              <w:t xml:space="preserve">RESULTADOS: </w:t>
            </w:r>
          </w:p>
          <w:p w14:paraId="0BFA26E3" w14:textId="2D018601" w:rsidR="0B0A210B" w:rsidRDefault="0B0A210B"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El sistema actualiza el registro de consumo de combustibl</w:t>
            </w:r>
            <w:r w:rsidR="60171B06" w:rsidRPr="4F5AD2BB">
              <w:rPr>
                <w:rFonts w:ascii="Arial" w:eastAsia="Arial" w:hAnsi="Arial" w:cs="Arial"/>
                <w:sz w:val="22"/>
                <w:szCs w:val="22"/>
                <w:lang w:val="es"/>
              </w:rPr>
              <w:t>e de los</w:t>
            </w:r>
            <w:r w:rsidRPr="4F5AD2BB">
              <w:rPr>
                <w:rFonts w:ascii="Arial" w:eastAsia="Arial" w:hAnsi="Arial" w:cs="Arial"/>
                <w:sz w:val="22"/>
                <w:szCs w:val="22"/>
                <w:lang w:val="es"/>
              </w:rPr>
              <w:t xml:space="preserve"> vehículos.</w:t>
            </w:r>
          </w:p>
          <w:p w14:paraId="6D2623F3" w14:textId="1D2386A8" w:rsidR="4F5AD2BB" w:rsidRDefault="4F5AD2BB" w:rsidP="4F5AD2BB">
            <w:pPr>
              <w:rPr>
                <w:lang w:val="es"/>
              </w:rPr>
            </w:pPr>
          </w:p>
        </w:tc>
      </w:tr>
      <w:tr w:rsidR="4F5AD2BB" w14:paraId="524B6CDA" w14:textId="77777777" w:rsidTr="70AE479E">
        <w:trPr>
          <w:trHeight w:val="1680"/>
        </w:trPr>
        <w:tc>
          <w:tcPr>
            <w:tcW w:w="1136" w:type="dxa"/>
            <w:tcBorders>
              <w:top w:val="single" w:sz="8" w:space="0" w:color="auto"/>
              <w:left w:val="single" w:sz="8" w:space="0" w:color="auto"/>
              <w:bottom w:val="single" w:sz="8" w:space="0" w:color="auto"/>
              <w:right w:val="single" w:sz="8" w:space="0" w:color="auto"/>
            </w:tcBorders>
          </w:tcPr>
          <w:p w14:paraId="3BABC937" w14:textId="3B84DB32" w:rsidR="4F5AD2BB" w:rsidRDefault="4F5AD2BB">
            <w:r w:rsidRPr="4F5AD2BB">
              <w:rPr>
                <w:rFonts w:ascii="Arial" w:eastAsia="Arial" w:hAnsi="Arial" w:cs="Arial"/>
                <w:sz w:val="22"/>
                <w:szCs w:val="22"/>
                <w:lang w:val="es"/>
              </w:rPr>
              <w:lastRenderedPageBreak/>
              <w:t>ES-</w:t>
            </w:r>
            <w:r w:rsidR="2D9CB747" w:rsidRPr="4F5AD2BB">
              <w:rPr>
                <w:rFonts w:ascii="Arial" w:eastAsia="Arial" w:hAnsi="Arial" w:cs="Arial"/>
                <w:sz w:val="22"/>
                <w:szCs w:val="22"/>
                <w:lang w:val="es"/>
              </w:rPr>
              <w:t>5</w:t>
            </w:r>
            <w:r w:rsidRPr="4F5AD2BB">
              <w:rPr>
                <w:rFonts w:ascii="Arial" w:eastAsia="Arial" w:hAnsi="Arial" w:cs="Arial"/>
                <w:sz w:val="22"/>
                <w:szCs w:val="22"/>
                <w:lang w:val="es"/>
              </w:rPr>
              <w:t xml:space="preserve">.2     </w:t>
            </w:r>
          </w:p>
          <w:p w14:paraId="6B082F44"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A3DF575" w14:textId="1F668D6A" w:rsidR="3AE8E1BF" w:rsidRDefault="53822330" w:rsidP="70AE479E">
            <w:pPr>
              <w:rPr>
                <w:rFonts w:ascii="Arial" w:eastAsia="Arial" w:hAnsi="Arial" w:cs="Arial"/>
                <w:lang w:val="es"/>
              </w:rPr>
            </w:pPr>
            <w:r w:rsidRPr="70AE479E">
              <w:rPr>
                <w:rFonts w:ascii="Arial" w:eastAsia="Arial" w:hAnsi="Arial" w:cs="Arial"/>
                <w:b/>
                <w:bCs/>
                <w:sz w:val="22"/>
                <w:szCs w:val="22"/>
                <w:lang w:val="es"/>
              </w:rPr>
              <w:t xml:space="preserve">DESCRIPCIÓN: </w:t>
            </w:r>
            <w:r w:rsidRPr="70AE479E">
              <w:rPr>
                <w:rFonts w:ascii="Arial" w:eastAsia="Arial" w:hAnsi="Arial" w:cs="Arial"/>
                <w:sz w:val="22"/>
                <w:szCs w:val="22"/>
                <w:lang w:val="es"/>
              </w:rPr>
              <w:t>La secretaria registra de manera errónea el consumo de combustible de uno o más vehículos</w:t>
            </w:r>
            <w:r w:rsidR="1D4EC391" w:rsidRPr="70AE479E">
              <w:rPr>
                <w:rFonts w:ascii="Arial" w:eastAsia="Arial" w:hAnsi="Arial" w:cs="Arial"/>
                <w:sz w:val="22"/>
                <w:szCs w:val="22"/>
                <w:lang w:val="es"/>
              </w:rPr>
              <w:t>, debido a errores de digitación, recepción de datos incompletos o errores ortográficos.</w:t>
            </w:r>
          </w:p>
          <w:p w14:paraId="288D2A73" w14:textId="19CF59ED" w:rsidR="3AE8E1BF" w:rsidRDefault="3AE8E1BF">
            <w:r w:rsidRPr="4F5AD2BB">
              <w:rPr>
                <w:rFonts w:ascii="Arial" w:eastAsia="Arial" w:hAnsi="Arial" w:cs="Arial"/>
                <w:b/>
                <w:bCs/>
                <w:sz w:val="22"/>
                <w:szCs w:val="22"/>
                <w:lang w:val="es"/>
              </w:rPr>
              <w:t>SUPOSICIONES/ASUNCIONES:</w:t>
            </w:r>
          </w:p>
          <w:p w14:paraId="467D52C2" w14:textId="1CCE9D5C" w:rsidR="3AE8E1BF" w:rsidRDefault="3AE8E1BF"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secretaria ingresa información errónea respecto al consumo de combustible de uno más vehículos. </w:t>
            </w:r>
          </w:p>
          <w:p w14:paraId="18125D30" w14:textId="19CF59ED" w:rsidR="3AE8E1BF" w:rsidRDefault="3AE8E1BF">
            <w:r w:rsidRPr="4F5AD2BB">
              <w:rPr>
                <w:rFonts w:ascii="Arial" w:eastAsia="Arial" w:hAnsi="Arial" w:cs="Arial"/>
                <w:b/>
                <w:bCs/>
                <w:sz w:val="22"/>
                <w:szCs w:val="22"/>
                <w:lang w:val="es"/>
              </w:rPr>
              <w:t xml:space="preserve">RESULTADOS: </w:t>
            </w:r>
          </w:p>
          <w:p w14:paraId="5669C193" w14:textId="17886C54" w:rsidR="3AE8E1BF" w:rsidRDefault="3AE8E1BF"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 xml:space="preserve">Se crea un registro de inscripción erróneo con la información del </w:t>
            </w:r>
            <w:r w:rsidR="3DAF26EA" w:rsidRPr="4F5AD2BB">
              <w:rPr>
                <w:rFonts w:ascii="Arial" w:eastAsia="Arial" w:hAnsi="Arial" w:cs="Arial"/>
                <w:sz w:val="22"/>
                <w:szCs w:val="22"/>
                <w:lang w:val="es"/>
              </w:rPr>
              <w:t>consumo de combustible</w:t>
            </w:r>
            <w:r w:rsidRPr="4F5AD2BB">
              <w:rPr>
                <w:rFonts w:ascii="Arial" w:eastAsia="Arial" w:hAnsi="Arial" w:cs="Arial"/>
                <w:sz w:val="22"/>
                <w:szCs w:val="22"/>
                <w:lang w:val="es"/>
              </w:rPr>
              <w:t xml:space="preserve"> de los vehículos pertenecientes a la empresa “Camioncitos S.A”.</w:t>
            </w:r>
          </w:p>
          <w:p w14:paraId="67585403" w14:textId="19CF59ED" w:rsidR="3AE8E1BF" w:rsidRDefault="3AE8E1BF"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sistema no puede actualizar los cambios en el registro de los vehículos.</w:t>
            </w:r>
          </w:p>
          <w:p w14:paraId="6FF2F37D" w14:textId="19CF59ED" w:rsidR="4F5AD2BB" w:rsidRDefault="4F5AD2BB" w:rsidP="4F5AD2BB">
            <w:pPr>
              <w:rPr>
                <w:lang w:val="es"/>
              </w:rPr>
            </w:pPr>
          </w:p>
        </w:tc>
      </w:tr>
      <w:tr w:rsidR="4F5AD2BB" w14:paraId="24615E33" w14:textId="77777777" w:rsidTr="70AE479E">
        <w:trPr>
          <w:trHeight w:val="1680"/>
        </w:trPr>
        <w:tc>
          <w:tcPr>
            <w:tcW w:w="1136" w:type="dxa"/>
            <w:tcBorders>
              <w:top w:val="single" w:sz="8" w:space="0" w:color="auto"/>
              <w:left w:val="single" w:sz="8" w:space="0" w:color="auto"/>
              <w:bottom w:val="single" w:sz="8" w:space="0" w:color="auto"/>
              <w:right w:val="single" w:sz="8" w:space="0" w:color="auto"/>
            </w:tcBorders>
          </w:tcPr>
          <w:p w14:paraId="4324F3BD" w14:textId="0D08509B" w:rsidR="4F5AD2BB" w:rsidRDefault="4F5AD2BB">
            <w:r w:rsidRPr="4F5AD2BB">
              <w:rPr>
                <w:rFonts w:ascii="Arial" w:eastAsia="Arial" w:hAnsi="Arial" w:cs="Arial"/>
                <w:sz w:val="22"/>
                <w:szCs w:val="22"/>
                <w:lang w:val="es"/>
              </w:rPr>
              <w:t>ES-</w:t>
            </w:r>
            <w:r w:rsidR="123C3E77" w:rsidRPr="4F5AD2BB">
              <w:rPr>
                <w:rFonts w:ascii="Arial" w:eastAsia="Arial" w:hAnsi="Arial" w:cs="Arial"/>
                <w:sz w:val="22"/>
                <w:szCs w:val="22"/>
                <w:lang w:val="es"/>
              </w:rPr>
              <w:t>5</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1EB1EA83" w14:textId="5967F78F" w:rsidR="425B40C8" w:rsidRDefault="577BA6EA" w:rsidP="70AE479E">
            <w:pPr>
              <w:rPr>
                <w:rFonts w:ascii="Arial" w:eastAsia="Arial" w:hAnsi="Arial" w:cs="Arial"/>
                <w:lang w:val="es"/>
              </w:rPr>
            </w:pPr>
            <w:r w:rsidRPr="70AE479E">
              <w:rPr>
                <w:rFonts w:ascii="Arial" w:eastAsia="Arial" w:hAnsi="Arial" w:cs="Arial"/>
                <w:b/>
                <w:bCs/>
                <w:sz w:val="22"/>
                <w:szCs w:val="22"/>
                <w:lang w:val="es"/>
              </w:rPr>
              <w:t xml:space="preserve">DESCRIPCIÓN: </w:t>
            </w:r>
            <w:r w:rsidRPr="70AE479E">
              <w:rPr>
                <w:rFonts w:ascii="Arial" w:eastAsia="Arial" w:hAnsi="Arial" w:cs="Arial"/>
                <w:sz w:val="22"/>
                <w:szCs w:val="22"/>
                <w:lang w:val="es"/>
              </w:rPr>
              <w:t>La secretaria no actualiza ningún tipo de datos</w:t>
            </w:r>
            <w:r w:rsidR="64F5ED3F" w:rsidRPr="70AE479E">
              <w:rPr>
                <w:rFonts w:ascii="Arial" w:eastAsia="Arial" w:hAnsi="Arial" w:cs="Arial"/>
                <w:sz w:val="22"/>
                <w:szCs w:val="22"/>
                <w:lang w:val="es"/>
              </w:rPr>
              <w:t>, debido a errores humanos donde encontramos despiste o recepción de datos nulos.</w:t>
            </w:r>
          </w:p>
          <w:p w14:paraId="45054B84" w14:textId="3D9B015D" w:rsidR="425B40C8" w:rsidRDefault="425B40C8">
            <w:r w:rsidRPr="4F5AD2BB">
              <w:rPr>
                <w:rFonts w:ascii="Arial" w:eastAsia="Arial" w:hAnsi="Arial" w:cs="Arial"/>
                <w:b/>
                <w:bCs/>
                <w:sz w:val="22"/>
                <w:szCs w:val="22"/>
                <w:lang w:val="es"/>
              </w:rPr>
              <w:t>SUPOSICIONES/ASUNCIONES:</w:t>
            </w:r>
          </w:p>
          <w:p w14:paraId="289B0247" w14:textId="792AD05E" w:rsidR="425B40C8" w:rsidRDefault="425B40C8"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La secretaria no actualiza datos del consumo de combustible de los vehículos.</w:t>
            </w:r>
          </w:p>
          <w:p w14:paraId="10F89BBE" w14:textId="4F6F41E0" w:rsidR="425B40C8" w:rsidRDefault="425B40C8">
            <w:r w:rsidRPr="4F5AD2BB">
              <w:rPr>
                <w:rFonts w:ascii="Arial" w:eastAsia="Arial" w:hAnsi="Arial" w:cs="Arial"/>
                <w:b/>
                <w:bCs/>
                <w:sz w:val="22"/>
                <w:szCs w:val="22"/>
                <w:lang w:val="es"/>
              </w:rPr>
              <w:t xml:space="preserve">RESULTADOS: </w:t>
            </w:r>
          </w:p>
          <w:p w14:paraId="2DD0561C" w14:textId="050934F7" w:rsidR="425B40C8" w:rsidRDefault="425B40C8" w:rsidP="00F53248">
            <w:pPr>
              <w:pStyle w:val="Prrafodelista"/>
              <w:numPr>
                <w:ilvl w:val="0"/>
                <w:numId w:val="21"/>
              </w:numPr>
              <w:rPr>
                <w:rFonts w:ascii="Arial" w:eastAsia="Arial" w:hAnsi="Arial" w:cs="Arial"/>
                <w:lang w:val="es"/>
              </w:rPr>
            </w:pPr>
            <w:r w:rsidRPr="4F5AD2BB">
              <w:rPr>
                <w:rFonts w:ascii="Arial" w:eastAsia="Arial" w:hAnsi="Arial" w:cs="Arial"/>
                <w:sz w:val="22"/>
                <w:szCs w:val="22"/>
                <w:lang w:val="es"/>
              </w:rPr>
              <w:t>El registro se mantendrá hasta realizar cambios.</w:t>
            </w:r>
          </w:p>
          <w:p w14:paraId="3236A482" w14:textId="1C082037" w:rsidR="4F5AD2BB" w:rsidRDefault="4F5AD2BB" w:rsidP="4F5AD2BB">
            <w:pPr>
              <w:pStyle w:val="Prrafodelista"/>
              <w:ind w:left="0"/>
              <w:rPr>
                <w:rFonts w:ascii="Arial" w:eastAsia="Arial" w:hAnsi="Arial" w:cs="Arial"/>
                <w:lang w:val="es"/>
              </w:rPr>
            </w:pPr>
          </w:p>
        </w:tc>
      </w:tr>
      <w:tr w:rsidR="4F5AD2BB" w14:paraId="5A7410ED" w14:textId="77777777" w:rsidTr="70AE479E">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119F84C" w14:textId="79AC3830" w:rsidR="4F5AD2BB" w:rsidRDefault="4F5AD2BB">
            <w:r w:rsidRPr="4F5AD2BB">
              <w:rPr>
                <w:rFonts w:ascii="Arial" w:eastAsia="Arial" w:hAnsi="Arial" w:cs="Arial"/>
                <w:b/>
                <w:bCs/>
                <w:sz w:val="22"/>
                <w:szCs w:val="22"/>
                <w:lang w:val="es"/>
              </w:rPr>
              <w:t>RIESGOS:</w:t>
            </w:r>
          </w:p>
          <w:p w14:paraId="3AD0DA8B" w14:textId="5E83FAC6" w:rsidR="107BFB41" w:rsidRDefault="107BFB41"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de la base de datos.</w:t>
            </w:r>
          </w:p>
          <w:p w14:paraId="56E70F8B" w14:textId="44B57457" w:rsidR="4F5AD2BB" w:rsidRDefault="4F5AD2BB" w:rsidP="4F5AD2BB">
            <w:pPr>
              <w:rPr>
                <w:rFonts w:ascii="Arial" w:eastAsia="Arial" w:hAnsi="Arial" w:cs="Arial"/>
                <w:lang w:val="es"/>
              </w:rPr>
            </w:pPr>
          </w:p>
        </w:tc>
      </w:tr>
    </w:tbl>
    <w:p w14:paraId="6F9777A3" w14:textId="28A14278" w:rsidR="4F5AD2BB" w:rsidRDefault="4F5AD2BB" w:rsidP="4F5AD2BB">
      <w:pPr>
        <w:ind w:left="2124"/>
        <w:rPr>
          <w:rFonts w:ascii="Calibri" w:hAnsi="Calibri" w:cs="Book Antiqua"/>
          <w:b/>
          <w:bCs/>
        </w:rPr>
      </w:pPr>
    </w:p>
    <w:tbl>
      <w:tblPr>
        <w:tblW w:w="0" w:type="auto"/>
        <w:tblInd w:w="90" w:type="dxa"/>
        <w:tblLayout w:type="fixed"/>
        <w:tblLook w:val="01E0" w:firstRow="1" w:lastRow="1" w:firstColumn="1" w:lastColumn="1" w:noHBand="0" w:noVBand="0"/>
      </w:tblPr>
      <w:tblGrid>
        <w:gridCol w:w="1136"/>
        <w:gridCol w:w="3753"/>
        <w:gridCol w:w="1570"/>
        <w:gridCol w:w="3170"/>
      </w:tblGrid>
      <w:tr w:rsidR="571C7E03" w14:paraId="52C34192" w14:textId="77777777" w:rsidTr="0ACFD3EE">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2548A0C" w14:textId="4DAE99FF" w:rsidR="571C7E03" w:rsidRDefault="571C7E03">
            <w:r w:rsidRPr="571C7E03">
              <w:rPr>
                <w:rFonts w:ascii="Arial" w:eastAsia="Arial" w:hAnsi="Arial" w:cs="Arial"/>
                <w:b/>
                <w:bCs/>
                <w:sz w:val="22"/>
                <w:szCs w:val="22"/>
                <w:lang w:val="es"/>
              </w:rPr>
              <w:t>IDENTIFICADOR CASO DE USO:</w:t>
            </w:r>
          </w:p>
          <w:p w14:paraId="0CEF36E3" w14:textId="046FE0F8" w:rsidR="571C7E03" w:rsidRDefault="571C7E03" w:rsidP="571C7E03">
            <w:pPr>
              <w:rPr>
                <w:rFonts w:ascii="Arial" w:eastAsia="Arial" w:hAnsi="Arial" w:cs="Arial"/>
                <w:b/>
                <w:bCs/>
                <w:color w:val="000000" w:themeColor="text1"/>
                <w:sz w:val="22"/>
                <w:szCs w:val="22"/>
                <w:lang w:val="es"/>
              </w:rPr>
            </w:pPr>
            <w:r w:rsidRPr="571C7E03">
              <w:rPr>
                <w:rFonts w:ascii="Arial" w:eastAsia="Arial" w:hAnsi="Arial" w:cs="Arial"/>
                <w:b/>
                <w:bCs/>
                <w:color w:val="000000" w:themeColor="text1"/>
                <w:sz w:val="22"/>
                <w:szCs w:val="22"/>
                <w:lang w:val="es"/>
              </w:rPr>
              <w:t>CU-</w:t>
            </w:r>
            <w:r w:rsidR="36AD29E0" w:rsidRPr="571C7E03">
              <w:rPr>
                <w:rFonts w:ascii="Arial" w:eastAsia="Arial" w:hAnsi="Arial" w:cs="Arial"/>
                <w:b/>
                <w:bCs/>
                <w:color w:val="000000" w:themeColor="text1"/>
                <w:sz w:val="22"/>
                <w:szCs w:val="22"/>
                <w:lang w:val="es"/>
              </w:rPr>
              <w:t>6</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E7CA022" w14:textId="6691F2A2" w:rsidR="571C7E03" w:rsidRDefault="1D2CCCFF" w:rsidP="571C7E03">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29647648" w:rsidRPr="4F5AD2BB">
              <w:rPr>
                <w:rFonts w:ascii="Arial" w:eastAsia="Arial" w:hAnsi="Arial" w:cs="Arial"/>
                <w:color w:val="000000" w:themeColor="text1"/>
                <w:sz w:val="22"/>
                <w:szCs w:val="22"/>
                <w:lang w:val="es"/>
              </w:rPr>
              <w:t>Registrar entregas</w:t>
            </w:r>
            <w:r w:rsidR="71B07790" w:rsidRPr="4F5AD2BB">
              <w:rPr>
                <w:rFonts w:ascii="Arial" w:eastAsia="Arial" w:hAnsi="Arial" w:cs="Arial"/>
                <w:color w:val="000000" w:themeColor="text1"/>
                <w:sz w:val="22"/>
                <w:szCs w:val="22"/>
                <w:lang w:val="es"/>
              </w:rPr>
              <w:t xml:space="preserve"> </w:t>
            </w:r>
            <w:r w:rsidR="5B657FD8" w:rsidRPr="4F5AD2BB">
              <w:rPr>
                <w:rFonts w:ascii="Arial" w:eastAsia="Arial" w:hAnsi="Arial" w:cs="Arial"/>
                <w:color w:val="000000" w:themeColor="text1"/>
                <w:sz w:val="22"/>
                <w:szCs w:val="22"/>
                <w:lang w:val="es"/>
              </w:rPr>
              <w:t>asignadas</w:t>
            </w:r>
          </w:p>
        </w:tc>
      </w:tr>
      <w:tr w:rsidR="571C7E03" w14:paraId="2A7DB9A3" w14:textId="77777777" w:rsidTr="0ACFD3EE">
        <w:tc>
          <w:tcPr>
            <w:tcW w:w="6459" w:type="dxa"/>
            <w:gridSpan w:val="3"/>
            <w:tcBorders>
              <w:top w:val="single" w:sz="8" w:space="0" w:color="auto"/>
              <w:left w:val="single" w:sz="8" w:space="0" w:color="auto"/>
              <w:bottom w:val="single" w:sz="8" w:space="0" w:color="auto"/>
              <w:right w:val="single" w:sz="8" w:space="0" w:color="auto"/>
            </w:tcBorders>
          </w:tcPr>
          <w:p w14:paraId="15246069" w14:textId="1A3E0090" w:rsidR="571C7E03" w:rsidRDefault="571C7E03" w:rsidP="571C7E03">
            <w:pPr>
              <w:rPr>
                <w:rFonts w:ascii="Arial" w:eastAsia="Arial" w:hAnsi="Arial" w:cs="Arial"/>
                <w:b/>
                <w:bCs/>
                <w:sz w:val="22"/>
                <w:szCs w:val="22"/>
                <w:lang w:val="es"/>
              </w:rPr>
            </w:pPr>
            <w:r w:rsidRPr="571C7E03">
              <w:rPr>
                <w:rFonts w:ascii="Arial" w:eastAsia="Arial" w:hAnsi="Arial" w:cs="Arial"/>
                <w:b/>
                <w:bCs/>
                <w:sz w:val="22"/>
                <w:szCs w:val="22"/>
                <w:lang w:val="es"/>
              </w:rPr>
              <w:t xml:space="preserve">COMPLEJIDAD: </w:t>
            </w:r>
            <w:r w:rsidR="46F72DCE" w:rsidRPr="571C7E03">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4947927A" w14:textId="33473969" w:rsidR="571C7E03" w:rsidRDefault="571C7E03" w:rsidP="571C7E03">
            <w:pPr>
              <w:rPr>
                <w:rFonts w:ascii="Arial" w:eastAsia="Arial" w:hAnsi="Arial" w:cs="Arial"/>
                <w:sz w:val="22"/>
                <w:szCs w:val="22"/>
                <w:lang w:val="es"/>
              </w:rPr>
            </w:pPr>
            <w:r w:rsidRPr="571C7E03">
              <w:rPr>
                <w:rFonts w:ascii="Arial" w:eastAsia="Arial" w:hAnsi="Arial" w:cs="Arial"/>
                <w:b/>
                <w:bCs/>
                <w:sz w:val="22"/>
                <w:szCs w:val="22"/>
                <w:lang w:val="es"/>
              </w:rPr>
              <w:t xml:space="preserve">PRIORIDAD: </w:t>
            </w:r>
            <w:r w:rsidR="05270BFE" w:rsidRPr="571C7E03">
              <w:rPr>
                <w:rFonts w:ascii="Arial" w:eastAsia="Arial" w:hAnsi="Arial" w:cs="Arial"/>
                <w:sz w:val="22"/>
                <w:szCs w:val="22"/>
                <w:lang w:val="es"/>
              </w:rPr>
              <w:t>Media</w:t>
            </w:r>
          </w:p>
        </w:tc>
      </w:tr>
      <w:tr w:rsidR="571C7E03" w14:paraId="3C06AF89" w14:textId="77777777" w:rsidTr="0ACFD3EE">
        <w:tc>
          <w:tcPr>
            <w:tcW w:w="9629" w:type="dxa"/>
            <w:gridSpan w:val="4"/>
            <w:tcBorders>
              <w:top w:val="single" w:sz="8" w:space="0" w:color="auto"/>
              <w:left w:val="single" w:sz="8" w:space="0" w:color="auto"/>
              <w:bottom w:val="single" w:sz="8" w:space="0" w:color="auto"/>
              <w:right w:val="single" w:sz="8" w:space="0" w:color="auto"/>
            </w:tcBorders>
          </w:tcPr>
          <w:p w14:paraId="0DC010BD" w14:textId="52CF9357" w:rsidR="571C7E03" w:rsidRDefault="571C7E03">
            <w:r w:rsidRPr="571C7E03">
              <w:rPr>
                <w:rFonts w:ascii="Arial" w:eastAsia="Arial" w:hAnsi="Arial" w:cs="Arial"/>
                <w:b/>
                <w:bCs/>
                <w:sz w:val="22"/>
                <w:szCs w:val="22"/>
                <w:lang w:val="es"/>
              </w:rPr>
              <w:t>REQUERIMIENTO FUNCIONAL ASOCIADO:</w:t>
            </w:r>
          </w:p>
          <w:p w14:paraId="1EAB01DA" w14:textId="1ECD9A7E" w:rsidR="571C7E03" w:rsidRDefault="1D2CCCFF" w:rsidP="571C7E03">
            <w:pPr>
              <w:rPr>
                <w:rFonts w:ascii="Arial" w:eastAsia="Arial" w:hAnsi="Arial" w:cs="Arial"/>
                <w:b/>
                <w:bCs/>
                <w:sz w:val="22"/>
                <w:szCs w:val="22"/>
                <w:lang w:val="es"/>
              </w:rPr>
            </w:pPr>
            <w:r w:rsidRPr="4F5AD2BB">
              <w:rPr>
                <w:rFonts w:ascii="Arial" w:eastAsia="Arial" w:hAnsi="Arial" w:cs="Arial"/>
                <w:sz w:val="22"/>
                <w:szCs w:val="22"/>
                <w:lang w:val="es"/>
              </w:rPr>
              <w:t>RF-</w:t>
            </w:r>
            <w:r w:rsidR="554D29FE" w:rsidRPr="4F5AD2BB">
              <w:rPr>
                <w:rFonts w:ascii="Arial" w:eastAsia="Arial" w:hAnsi="Arial" w:cs="Arial"/>
                <w:sz w:val="22"/>
                <w:szCs w:val="22"/>
                <w:lang w:val="es"/>
              </w:rPr>
              <w:t>6</w:t>
            </w:r>
            <w:r w:rsidRPr="4F5AD2BB">
              <w:rPr>
                <w:rFonts w:ascii="Arial" w:eastAsia="Arial" w:hAnsi="Arial" w:cs="Arial"/>
                <w:sz w:val="22"/>
                <w:szCs w:val="22"/>
                <w:lang w:val="es"/>
              </w:rPr>
              <w:t xml:space="preserve">. </w:t>
            </w:r>
            <w:r w:rsidRPr="4F5AD2BB">
              <w:rPr>
                <w:rFonts w:ascii="Arial" w:eastAsia="Arial" w:hAnsi="Arial" w:cs="Arial"/>
                <w:lang w:val="es"/>
              </w:rPr>
              <w:t xml:space="preserve"> </w:t>
            </w:r>
            <w:r w:rsidRPr="4F5AD2BB">
              <w:rPr>
                <w:rFonts w:ascii="Arial" w:eastAsia="Arial" w:hAnsi="Arial" w:cs="Arial"/>
                <w:b/>
                <w:bCs/>
                <w:sz w:val="22"/>
                <w:szCs w:val="22"/>
                <w:lang w:val="es"/>
              </w:rPr>
              <w:t xml:space="preserve"> </w:t>
            </w:r>
          </w:p>
        </w:tc>
      </w:tr>
      <w:tr w:rsidR="571C7E03" w14:paraId="1E49FF11" w14:textId="77777777" w:rsidTr="0ACFD3EE">
        <w:tc>
          <w:tcPr>
            <w:tcW w:w="9629" w:type="dxa"/>
            <w:gridSpan w:val="4"/>
            <w:tcBorders>
              <w:top w:val="single" w:sz="8" w:space="0" w:color="auto"/>
              <w:left w:val="single" w:sz="8" w:space="0" w:color="auto"/>
              <w:bottom w:val="single" w:sz="8" w:space="0" w:color="auto"/>
              <w:right w:val="single" w:sz="8" w:space="0" w:color="auto"/>
            </w:tcBorders>
          </w:tcPr>
          <w:p w14:paraId="264861DE" w14:textId="3DF8A1F8" w:rsidR="571C7E03" w:rsidRDefault="5EEBA581">
            <w:r w:rsidRPr="0ACFD3EE">
              <w:rPr>
                <w:rFonts w:ascii="Arial" w:eastAsia="Arial" w:hAnsi="Arial" w:cs="Arial"/>
                <w:b/>
                <w:bCs/>
                <w:sz w:val="22"/>
                <w:szCs w:val="22"/>
                <w:lang w:val="es"/>
              </w:rPr>
              <w:t>ACTORES:</w:t>
            </w:r>
            <w:r w:rsidRPr="0ACFD3EE">
              <w:rPr>
                <w:rFonts w:ascii="Arial" w:eastAsia="Arial" w:hAnsi="Arial" w:cs="Arial"/>
                <w:sz w:val="22"/>
                <w:szCs w:val="22"/>
                <w:lang w:val="es"/>
              </w:rPr>
              <w:t xml:space="preserve">  </w:t>
            </w:r>
            <w:proofErr w:type="gramStart"/>
            <w:r w:rsidR="2865F649" w:rsidRPr="0ACFD3EE">
              <w:rPr>
                <w:rFonts w:ascii="Arial" w:eastAsia="Arial" w:hAnsi="Arial" w:cs="Arial"/>
                <w:sz w:val="22"/>
                <w:szCs w:val="22"/>
                <w:lang w:val="es"/>
              </w:rPr>
              <w:t>Secretaria</w:t>
            </w:r>
            <w:proofErr w:type="gramEnd"/>
          </w:p>
        </w:tc>
      </w:tr>
      <w:tr w:rsidR="571C7E03" w14:paraId="59B0F9F8" w14:textId="77777777" w:rsidTr="0ACFD3EE">
        <w:tc>
          <w:tcPr>
            <w:tcW w:w="9629" w:type="dxa"/>
            <w:gridSpan w:val="4"/>
            <w:tcBorders>
              <w:top w:val="single" w:sz="8" w:space="0" w:color="auto"/>
              <w:left w:val="single" w:sz="8" w:space="0" w:color="auto"/>
              <w:bottom w:val="single" w:sz="8" w:space="0" w:color="auto"/>
              <w:right w:val="single" w:sz="8" w:space="0" w:color="auto"/>
            </w:tcBorders>
          </w:tcPr>
          <w:p w14:paraId="5DF25614" w14:textId="04A5806D" w:rsidR="571C7E03" w:rsidRDefault="571C7E03">
            <w:r w:rsidRPr="571C7E03">
              <w:rPr>
                <w:rFonts w:ascii="Arial" w:eastAsia="Arial" w:hAnsi="Arial" w:cs="Arial"/>
                <w:b/>
                <w:bCs/>
                <w:sz w:val="22"/>
                <w:szCs w:val="22"/>
                <w:lang w:val="es"/>
              </w:rPr>
              <w:t xml:space="preserve">CASOS DE USO ASOCIADOS: </w:t>
            </w:r>
          </w:p>
          <w:p w14:paraId="76515071" w14:textId="6C383C1C" w:rsidR="571C7E03" w:rsidRDefault="640C6EBD" w:rsidP="4F5AD2BB">
            <w:pPr>
              <w:rPr>
                <w:rFonts w:ascii="Arial" w:eastAsia="Arial" w:hAnsi="Arial" w:cs="Arial"/>
                <w:lang w:val="es"/>
              </w:rPr>
            </w:pPr>
            <w:r w:rsidRPr="4F5AD2BB">
              <w:rPr>
                <w:rFonts w:ascii="Arial" w:eastAsia="Arial" w:hAnsi="Arial" w:cs="Arial"/>
                <w:sz w:val="22"/>
                <w:szCs w:val="22"/>
                <w:lang w:val="es"/>
              </w:rPr>
              <w:t>No Aplica</w:t>
            </w:r>
          </w:p>
        </w:tc>
      </w:tr>
      <w:tr w:rsidR="571C7E03" w14:paraId="5140632D" w14:textId="77777777" w:rsidTr="0ACFD3EE">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B795E72" w14:textId="1D83504C" w:rsidR="571C7E03" w:rsidRDefault="571C7E03">
            <w:r w:rsidRPr="571C7E03">
              <w:rPr>
                <w:rFonts w:ascii="Arial" w:eastAsia="Arial" w:hAnsi="Arial" w:cs="Arial"/>
                <w:b/>
                <w:bCs/>
                <w:sz w:val="22"/>
                <w:szCs w:val="22"/>
                <w:lang w:val="es"/>
              </w:rPr>
              <w:t>DESCRIPCIÓN:</w:t>
            </w:r>
            <w:r w:rsidRPr="571C7E03">
              <w:rPr>
                <w:rFonts w:ascii="Arial" w:eastAsia="Arial" w:hAnsi="Arial" w:cs="Arial"/>
                <w:sz w:val="22"/>
                <w:szCs w:val="22"/>
                <w:lang w:val="es"/>
              </w:rPr>
              <w:t xml:space="preserve"> </w:t>
            </w:r>
          </w:p>
          <w:p w14:paraId="57836F40" w14:textId="006E5A76" w:rsidR="38F9AF2A" w:rsidRDefault="38F9AF2A" w:rsidP="571C7E03">
            <w:pPr>
              <w:rPr>
                <w:rFonts w:ascii="Arial" w:eastAsia="Arial" w:hAnsi="Arial" w:cs="Arial"/>
                <w:sz w:val="22"/>
                <w:szCs w:val="22"/>
                <w:lang w:val="es"/>
              </w:rPr>
            </w:pPr>
            <w:r w:rsidRPr="571C7E03">
              <w:rPr>
                <w:rFonts w:ascii="Arial" w:eastAsia="Arial" w:hAnsi="Arial" w:cs="Arial"/>
                <w:sz w:val="22"/>
                <w:szCs w:val="22"/>
                <w:lang w:val="es"/>
              </w:rPr>
              <w:t>La secretaria registrara en el sistema</w:t>
            </w:r>
            <w:r w:rsidR="5D5E1460" w:rsidRPr="571C7E03">
              <w:rPr>
                <w:rFonts w:ascii="Arial" w:eastAsia="Arial" w:hAnsi="Arial" w:cs="Arial"/>
                <w:sz w:val="22"/>
                <w:szCs w:val="22"/>
                <w:lang w:val="es"/>
              </w:rPr>
              <w:t xml:space="preserve"> todas</w:t>
            </w:r>
            <w:r w:rsidRPr="571C7E03">
              <w:rPr>
                <w:rFonts w:ascii="Arial" w:eastAsia="Arial" w:hAnsi="Arial" w:cs="Arial"/>
                <w:sz w:val="22"/>
                <w:szCs w:val="22"/>
                <w:lang w:val="es"/>
              </w:rPr>
              <w:t xml:space="preserve"> </w:t>
            </w:r>
            <w:r w:rsidR="7745E48D" w:rsidRPr="571C7E03">
              <w:rPr>
                <w:rFonts w:ascii="Arial" w:eastAsia="Arial" w:hAnsi="Arial" w:cs="Arial"/>
                <w:sz w:val="22"/>
                <w:szCs w:val="22"/>
                <w:lang w:val="es"/>
              </w:rPr>
              <w:t>las entregas encomendadas</w:t>
            </w:r>
            <w:r w:rsidR="0BD9690C" w:rsidRPr="571C7E03">
              <w:rPr>
                <w:rFonts w:ascii="Arial" w:eastAsia="Arial" w:hAnsi="Arial" w:cs="Arial"/>
                <w:sz w:val="22"/>
                <w:szCs w:val="22"/>
                <w:lang w:val="es"/>
              </w:rPr>
              <w:t xml:space="preserve"> que se den.</w:t>
            </w:r>
          </w:p>
          <w:p w14:paraId="266C6E99" w14:textId="19F6EA8A" w:rsidR="571C7E03" w:rsidRDefault="571C7E03">
            <w:r w:rsidRPr="571C7E03">
              <w:rPr>
                <w:rFonts w:ascii="Arial" w:eastAsia="Arial" w:hAnsi="Arial" w:cs="Arial"/>
                <w:sz w:val="22"/>
                <w:szCs w:val="22"/>
                <w:lang w:val="es"/>
              </w:rPr>
              <w:t xml:space="preserve"> </w:t>
            </w:r>
          </w:p>
        </w:tc>
      </w:tr>
      <w:tr w:rsidR="571C7E03" w14:paraId="045E211A" w14:textId="77777777" w:rsidTr="0ACFD3EE">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45CACD7" w14:textId="77C653E9" w:rsidR="571C7E03" w:rsidRDefault="571C7E03">
            <w:r w:rsidRPr="571C7E03">
              <w:rPr>
                <w:rFonts w:ascii="Arial" w:eastAsia="Arial" w:hAnsi="Arial" w:cs="Arial"/>
                <w:b/>
                <w:bCs/>
                <w:sz w:val="22"/>
                <w:szCs w:val="22"/>
                <w:lang w:val="es"/>
              </w:rPr>
              <w:t>NOTAS:</w:t>
            </w:r>
          </w:p>
          <w:p w14:paraId="096F3408" w14:textId="711A3F49" w:rsidR="5DCCDD0A" w:rsidRDefault="488D9B5D"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Al registrar una entrega se le asignara un código identificativo automáticamente.</w:t>
            </w:r>
          </w:p>
          <w:p w14:paraId="58D43C5B" w14:textId="33B4464B" w:rsidR="6BD04E2A" w:rsidRDefault="5B358CB1"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Solo se podrá registrar correctamente la entrega encomendada si se ingresan todos los datos necesarios.</w:t>
            </w:r>
          </w:p>
          <w:p w14:paraId="3989E083" w14:textId="4F110B68" w:rsidR="571C7E03" w:rsidRDefault="571C7E03">
            <w:r w:rsidRPr="571C7E03">
              <w:rPr>
                <w:rFonts w:ascii="Arial" w:eastAsia="Arial" w:hAnsi="Arial" w:cs="Arial"/>
                <w:sz w:val="22"/>
                <w:szCs w:val="22"/>
                <w:lang w:val="es"/>
              </w:rPr>
              <w:t xml:space="preserve"> </w:t>
            </w:r>
          </w:p>
        </w:tc>
      </w:tr>
      <w:tr w:rsidR="571C7E03" w14:paraId="1FE5DB96" w14:textId="77777777" w:rsidTr="0ACFD3EE">
        <w:tc>
          <w:tcPr>
            <w:tcW w:w="9629" w:type="dxa"/>
            <w:gridSpan w:val="4"/>
            <w:tcBorders>
              <w:top w:val="single" w:sz="8" w:space="0" w:color="auto"/>
              <w:left w:val="single" w:sz="8" w:space="0" w:color="auto"/>
              <w:bottom w:val="single" w:sz="8" w:space="0" w:color="auto"/>
              <w:right w:val="single" w:sz="8" w:space="0" w:color="auto"/>
            </w:tcBorders>
          </w:tcPr>
          <w:p w14:paraId="73F05B29" w14:textId="15CE7E53" w:rsidR="571C7E03" w:rsidRDefault="571C7E03">
            <w:r w:rsidRPr="571C7E03">
              <w:rPr>
                <w:rFonts w:ascii="Arial" w:eastAsia="Arial" w:hAnsi="Arial" w:cs="Arial"/>
                <w:b/>
                <w:bCs/>
                <w:sz w:val="22"/>
                <w:szCs w:val="22"/>
                <w:lang w:val="es"/>
              </w:rPr>
              <w:t xml:space="preserve">CRITERIOS DE ACEPTACIÓN: </w:t>
            </w:r>
          </w:p>
          <w:p w14:paraId="258C125C" w14:textId="287C4798" w:rsidR="1DBD700C" w:rsidRDefault="1DBD700C" w:rsidP="571C7E03">
            <w:pPr>
              <w:rPr>
                <w:rFonts w:ascii="Arial" w:eastAsia="Arial" w:hAnsi="Arial" w:cs="Arial"/>
                <w:lang w:val="es"/>
              </w:rPr>
            </w:pPr>
            <w:r w:rsidRPr="571C7E03">
              <w:rPr>
                <w:rFonts w:ascii="Arial" w:eastAsia="Arial" w:hAnsi="Arial" w:cs="Arial"/>
                <w:sz w:val="22"/>
                <w:szCs w:val="22"/>
                <w:lang w:val="es"/>
              </w:rPr>
              <w:t>La secretaria registra una nueva entrega encomendada o no.</w:t>
            </w:r>
          </w:p>
        </w:tc>
      </w:tr>
      <w:tr w:rsidR="571C7E03" w14:paraId="1CB2350E" w14:textId="77777777" w:rsidTr="0ACFD3EE">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E239FE" w14:textId="3818B2FF" w:rsidR="571C7E03" w:rsidRDefault="571C7E03">
            <w:r w:rsidRPr="571C7E03">
              <w:rPr>
                <w:rFonts w:ascii="Arial" w:eastAsia="Arial" w:hAnsi="Arial" w:cs="Arial"/>
                <w:b/>
                <w:bCs/>
                <w:color w:val="000000" w:themeColor="text1"/>
                <w:sz w:val="22"/>
                <w:szCs w:val="22"/>
                <w:lang w:val="es"/>
              </w:rPr>
              <w:t xml:space="preserve">ESCENARIOS: </w:t>
            </w:r>
          </w:p>
        </w:tc>
      </w:tr>
      <w:tr w:rsidR="571C7E03" w14:paraId="1477B52F" w14:textId="77777777" w:rsidTr="0ACFD3EE">
        <w:trPr>
          <w:trHeight w:val="1680"/>
        </w:trPr>
        <w:tc>
          <w:tcPr>
            <w:tcW w:w="1136" w:type="dxa"/>
            <w:tcBorders>
              <w:top w:val="single" w:sz="8" w:space="0" w:color="auto"/>
              <w:left w:val="single" w:sz="8" w:space="0" w:color="auto"/>
              <w:bottom w:val="single" w:sz="8" w:space="0" w:color="auto"/>
              <w:right w:val="single" w:sz="8" w:space="0" w:color="auto"/>
            </w:tcBorders>
          </w:tcPr>
          <w:p w14:paraId="3CF7716B" w14:textId="01FEA985" w:rsidR="571C7E03" w:rsidRDefault="5D99B80D">
            <w:r w:rsidRPr="0ACFD3EE">
              <w:rPr>
                <w:rFonts w:ascii="Arial" w:eastAsia="Arial" w:hAnsi="Arial" w:cs="Arial"/>
                <w:sz w:val="22"/>
                <w:szCs w:val="22"/>
                <w:lang w:val="es"/>
              </w:rPr>
              <w:lastRenderedPageBreak/>
              <w:t>ES</w:t>
            </w:r>
            <w:r w:rsidR="6B96CDE4" w:rsidRPr="0ACFD3EE">
              <w:rPr>
                <w:rFonts w:ascii="Arial" w:eastAsia="Arial" w:hAnsi="Arial" w:cs="Arial"/>
                <w:sz w:val="22"/>
                <w:szCs w:val="22"/>
                <w:lang w:val="es"/>
              </w:rPr>
              <w:t>-</w:t>
            </w:r>
            <w:r w:rsidR="5691C373" w:rsidRPr="0ACFD3EE">
              <w:rPr>
                <w:rFonts w:ascii="Arial" w:eastAsia="Arial" w:hAnsi="Arial" w:cs="Arial"/>
                <w:sz w:val="22"/>
                <w:szCs w:val="22"/>
                <w:lang w:val="es"/>
              </w:rPr>
              <w:t>6</w:t>
            </w:r>
            <w:r w:rsidRPr="0ACFD3EE">
              <w:rPr>
                <w:rFonts w:ascii="Arial" w:eastAsia="Arial" w:hAnsi="Arial" w:cs="Arial"/>
                <w:sz w:val="22"/>
                <w:szCs w:val="22"/>
                <w:lang w:val="es"/>
              </w:rPr>
              <w:t xml:space="preserve">.1     </w:t>
            </w:r>
          </w:p>
          <w:p w14:paraId="1F5F7606" w14:textId="7667B0C8" w:rsidR="571C7E03" w:rsidRDefault="571C7E03">
            <w:r w:rsidRPr="571C7E03">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15E066A9" w14:textId="33B8A70A" w:rsidR="571C7E03" w:rsidRDefault="571C7E03" w:rsidP="571C7E03">
            <w:pPr>
              <w:rPr>
                <w:rFonts w:ascii="Arial" w:eastAsia="Arial" w:hAnsi="Arial" w:cs="Arial"/>
                <w:sz w:val="22"/>
                <w:szCs w:val="22"/>
                <w:lang w:val="es"/>
              </w:rPr>
            </w:pPr>
            <w:r w:rsidRPr="571C7E03">
              <w:rPr>
                <w:rFonts w:ascii="Arial" w:eastAsia="Arial" w:hAnsi="Arial" w:cs="Arial"/>
                <w:b/>
                <w:bCs/>
                <w:sz w:val="22"/>
                <w:szCs w:val="22"/>
                <w:lang w:val="es"/>
              </w:rPr>
              <w:t xml:space="preserve">DESCRIPCIÓN: </w:t>
            </w:r>
            <w:r w:rsidR="17DB0BCA" w:rsidRPr="571C7E03">
              <w:rPr>
                <w:rFonts w:ascii="Arial" w:eastAsia="Arial" w:hAnsi="Arial" w:cs="Arial"/>
                <w:sz w:val="22"/>
                <w:szCs w:val="22"/>
                <w:lang w:val="es"/>
              </w:rPr>
              <w:t>Se registra correctamente una entrega encomendada.</w:t>
            </w:r>
          </w:p>
          <w:p w14:paraId="26884C15" w14:textId="79C5431A" w:rsidR="571C7E03" w:rsidRDefault="571C7E03">
            <w:r w:rsidRPr="571C7E03">
              <w:rPr>
                <w:rFonts w:ascii="Arial" w:eastAsia="Arial" w:hAnsi="Arial" w:cs="Arial"/>
                <w:b/>
                <w:bCs/>
                <w:sz w:val="22"/>
                <w:szCs w:val="22"/>
                <w:lang w:val="es"/>
              </w:rPr>
              <w:t>SUPOSICIONES/ASUNCIONES:</w:t>
            </w:r>
          </w:p>
          <w:p w14:paraId="6C153C33" w14:textId="2708647B" w:rsidR="1C8ED9CB" w:rsidRDefault="7F284A00"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Se ingresan todos los datos correspondientes a la nueva entrega encomendada.</w:t>
            </w:r>
          </w:p>
          <w:p w14:paraId="7DDFB3AA" w14:textId="244A704C" w:rsidR="1C8ED9CB" w:rsidRDefault="7F284A00" w:rsidP="00F53248">
            <w:pPr>
              <w:pStyle w:val="Prrafodelista"/>
              <w:numPr>
                <w:ilvl w:val="0"/>
                <w:numId w:val="22"/>
              </w:numPr>
              <w:rPr>
                <w:sz w:val="22"/>
                <w:szCs w:val="22"/>
                <w:lang w:val="es"/>
              </w:rPr>
            </w:pPr>
            <w:r w:rsidRPr="4F5AD2BB">
              <w:rPr>
                <w:rFonts w:ascii="Arial" w:eastAsia="Arial" w:hAnsi="Arial" w:cs="Arial"/>
                <w:sz w:val="22"/>
                <w:szCs w:val="22"/>
                <w:lang w:val="es"/>
              </w:rPr>
              <w:t>Los datos de la entrega encomendada son correctos.</w:t>
            </w:r>
          </w:p>
          <w:p w14:paraId="5140CE3A" w14:textId="365E4D4E" w:rsidR="571C7E03" w:rsidRDefault="571C7E03">
            <w:r w:rsidRPr="571C7E03">
              <w:rPr>
                <w:rFonts w:ascii="Arial" w:eastAsia="Arial" w:hAnsi="Arial" w:cs="Arial"/>
                <w:b/>
                <w:bCs/>
                <w:sz w:val="22"/>
                <w:szCs w:val="22"/>
                <w:lang w:val="es"/>
              </w:rPr>
              <w:t xml:space="preserve">RESULTADOS: </w:t>
            </w:r>
          </w:p>
          <w:p w14:paraId="1E6E0D9F" w14:textId="6291C74A" w:rsidR="588BC279" w:rsidRDefault="2B8A6556"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Se guarda la nueva entrega encomendada en la base de datos del sistema.</w:t>
            </w:r>
          </w:p>
          <w:p w14:paraId="2F60EDBA" w14:textId="6D4E79D8" w:rsidR="588BC279" w:rsidRDefault="2B8A6556" w:rsidP="00F53248">
            <w:pPr>
              <w:pStyle w:val="Prrafodelista"/>
              <w:numPr>
                <w:ilvl w:val="0"/>
                <w:numId w:val="27"/>
              </w:numPr>
              <w:rPr>
                <w:sz w:val="22"/>
                <w:szCs w:val="22"/>
                <w:lang w:val="es"/>
              </w:rPr>
            </w:pPr>
            <w:r w:rsidRPr="4F5AD2BB">
              <w:rPr>
                <w:rFonts w:ascii="Arial" w:eastAsia="Arial" w:hAnsi="Arial" w:cs="Arial"/>
                <w:sz w:val="22"/>
                <w:szCs w:val="22"/>
                <w:lang w:val="es"/>
              </w:rPr>
              <w:t>Se muestra notificación avisando de que la nueva entrega encomendada ha sido registrada correctamente.</w:t>
            </w:r>
          </w:p>
        </w:tc>
      </w:tr>
      <w:tr w:rsidR="571C7E03" w14:paraId="289A3B41" w14:textId="77777777" w:rsidTr="0ACFD3EE">
        <w:trPr>
          <w:trHeight w:val="1680"/>
        </w:trPr>
        <w:tc>
          <w:tcPr>
            <w:tcW w:w="1136" w:type="dxa"/>
            <w:tcBorders>
              <w:top w:val="single" w:sz="8" w:space="0" w:color="auto"/>
              <w:left w:val="single" w:sz="8" w:space="0" w:color="auto"/>
              <w:bottom w:val="single" w:sz="8" w:space="0" w:color="auto"/>
              <w:right w:val="single" w:sz="8" w:space="0" w:color="auto"/>
            </w:tcBorders>
          </w:tcPr>
          <w:p w14:paraId="2E36B418" w14:textId="35F18A03" w:rsidR="571C7E03" w:rsidRDefault="5D99B80D">
            <w:r w:rsidRPr="0ACFD3EE">
              <w:rPr>
                <w:rFonts w:ascii="Arial" w:eastAsia="Arial" w:hAnsi="Arial" w:cs="Arial"/>
                <w:sz w:val="22"/>
                <w:szCs w:val="22"/>
                <w:lang w:val="es"/>
              </w:rPr>
              <w:t>ES</w:t>
            </w:r>
            <w:r w:rsidR="09B61574" w:rsidRPr="0ACFD3EE">
              <w:rPr>
                <w:rFonts w:ascii="Arial" w:eastAsia="Arial" w:hAnsi="Arial" w:cs="Arial"/>
                <w:sz w:val="22"/>
                <w:szCs w:val="22"/>
                <w:lang w:val="es"/>
              </w:rPr>
              <w:t>-</w:t>
            </w:r>
            <w:r w:rsidR="493528F9" w:rsidRPr="0ACFD3EE">
              <w:rPr>
                <w:rFonts w:ascii="Arial" w:eastAsia="Arial" w:hAnsi="Arial" w:cs="Arial"/>
                <w:sz w:val="22"/>
                <w:szCs w:val="22"/>
                <w:lang w:val="es"/>
              </w:rPr>
              <w:t>6</w:t>
            </w:r>
            <w:r w:rsidRPr="0ACFD3EE">
              <w:rPr>
                <w:rFonts w:ascii="Arial" w:eastAsia="Arial" w:hAnsi="Arial" w:cs="Arial"/>
                <w:sz w:val="22"/>
                <w:szCs w:val="22"/>
                <w:lang w:val="es"/>
              </w:rPr>
              <w:t xml:space="preserve">.2     </w:t>
            </w:r>
          </w:p>
          <w:p w14:paraId="6C81AFF0" w14:textId="4CB5391A" w:rsidR="571C7E03" w:rsidRDefault="571C7E03">
            <w:r w:rsidRPr="571C7E03">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E535C3D" w14:textId="3D08AC1C" w:rsidR="571C7E03" w:rsidRDefault="1D2CCCFF" w:rsidP="571C7E03">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3D656D10" w:rsidRPr="4F5AD2BB">
              <w:rPr>
                <w:rFonts w:ascii="Arial" w:eastAsia="Arial" w:hAnsi="Arial" w:cs="Arial"/>
                <w:sz w:val="22"/>
                <w:szCs w:val="22"/>
                <w:lang w:val="es"/>
              </w:rPr>
              <w:t>Registro incorrecto de nueva entrega encomendada por no ingresar todos los datos correspondientes (</w:t>
            </w:r>
            <w:r w:rsidR="0661952A" w:rsidRPr="4F5AD2BB">
              <w:rPr>
                <w:rFonts w:ascii="Arial" w:eastAsia="Arial" w:hAnsi="Arial" w:cs="Arial"/>
                <w:sz w:val="22"/>
                <w:szCs w:val="22"/>
                <w:lang w:val="es"/>
              </w:rPr>
              <w:t>nombre de la labor, precio del uso del servicio</w:t>
            </w:r>
            <w:r w:rsidR="3D656D10" w:rsidRPr="4F5AD2BB">
              <w:rPr>
                <w:rFonts w:ascii="Arial" w:eastAsia="Arial" w:hAnsi="Arial" w:cs="Arial"/>
                <w:sz w:val="22"/>
                <w:szCs w:val="22"/>
                <w:lang w:val="es"/>
              </w:rPr>
              <w:t>)</w:t>
            </w:r>
          </w:p>
          <w:p w14:paraId="7957EE26" w14:textId="6ADE0E73" w:rsidR="571C7E03" w:rsidRDefault="571C7E03">
            <w:r w:rsidRPr="571C7E03">
              <w:rPr>
                <w:rFonts w:ascii="Arial" w:eastAsia="Arial" w:hAnsi="Arial" w:cs="Arial"/>
                <w:b/>
                <w:bCs/>
                <w:sz w:val="22"/>
                <w:szCs w:val="22"/>
                <w:lang w:val="es"/>
              </w:rPr>
              <w:t>SUPOSICIONES/ASUNCIONES:</w:t>
            </w:r>
          </w:p>
          <w:p w14:paraId="796D594C" w14:textId="422CAEB0" w:rsidR="15FF9C79" w:rsidRDefault="03933A6B"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No se ingresan todos los datos correspondientes a la nueva entrega encomendada.</w:t>
            </w:r>
          </w:p>
          <w:p w14:paraId="6C8D8CA0" w14:textId="106F530E" w:rsidR="571C7E03" w:rsidRDefault="571C7E03">
            <w:r w:rsidRPr="571C7E03">
              <w:rPr>
                <w:rFonts w:ascii="Arial" w:eastAsia="Arial" w:hAnsi="Arial" w:cs="Arial"/>
                <w:b/>
                <w:bCs/>
                <w:sz w:val="22"/>
                <w:szCs w:val="22"/>
                <w:lang w:val="es"/>
              </w:rPr>
              <w:t xml:space="preserve">RESULTADOS: </w:t>
            </w:r>
          </w:p>
          <w:p w14:paraId="7FC23C6F" w14:textId="25EF4D8E" w:rsidR="66CFE092" w:rsidRDefault="5435D27C"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No se permite registrar la nueva entrega encomendada en la base de datos del sistema.</w:t>
            </w:r>
          </w:p>
          <w:p w14:paraId="6E24D010" w14:textId="5589A9D2" w:rsidR="66CFE092" w:rsidRDefault="5435D27C" w:rsidP="00F53248">
            <w:pPr>
              <w:pStyle w:val="Prrafodelista"/>
              <w:numPr>
                <w:ilvl w:val="0"/>
                <w:numId w:val="22"/>
              </w:numPr>
              <w:rPr>
                <w:sz w:val="22"/>
                <w:szCs w:val="22"/>
                <w:lang w:val="es"/>
              </w:rPr>
            </w:pPr>
            <w:r w:rsidRPr="4F5AD2BB">
              <w:rPr>
                <w:rFonts w:ascii="Arial" w:eastAsia="Arial" w:hAnsi="Arial" w:cs="Arial"/>
                <w:sz w:val="22"/>
                <w:szCs w:val="22"/>
                <w:lang w:val="es"/>
              </w:rPr>
              <w:t>Se muestra notificación avisando de que faltan datos por ser ingresados.</w:t>
            </w:r>
          </w:p>
        </w:tc>
      </w:tr>
      <w:tr w:rsidR="571C7E03" w14:paraId="4CE116E0" w14:textId="77777777" w:rsidTr="0ACFD3EE">
        <w:trPr>
          <w:trHeight w:val="1680"/>
        </w:trPr>
        <w:tc>
          <w:tcPr>
            <w:tcW w:w="1136" w:type="dxa"/>
            <w:tcBorders>
              <w:top w:val="single" w:sz="8" w:space="0" w:color="auto"/>
              <w:left w:val="single" w:sz="8" w:space="0" w:color="auto"/>
              <w:bottom w:val="single" w:sz="8" w:space="0" w:color="auto"/>
              <w:right w:val="single" w:sz="8" w:space="0" w:color="auto"/>
            </w:tcBorders>
          </w:tcPr>
          <w:p w14:paraId="21E763EB" w14:textId="42331AFB" w:rsidR="571C7E03" w:rsidRDefault="1D2CCCFF">
            <w:r w:rsidRPr="4F5AD2BB">
              <w:rPr>
                <w:rFonts w:ascii="Arial" w:eastAsia="Arial" w:hAnsi="Arial" w:cs="Arial"/>
                <w:sz w:val="22"/>
                <w:szCs w:val="22"/>
                <w:lang w:val="es"/>
              </w:rPr>
              <w:t>ES-</w:t>
            </w:r>
            <w:r w:rsidR="2497E40E" w:rsidRPr="4F5AD2BB">
              <w:rPr>
                <w:rFonts w:ascii="Arial" w:eastAsia="Arial" w:hAnsi="Arial" w:cs="Arial"/>
                <w:sz w:val="22"/>
                <w:szCs w:val="22"/>
                <w:lang w:val="es"/>
              </w:rPr>
              <w:t>6</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5B22586C" w14:textId="75529161" w:rsidR="571C7E03" w:rsidRDefault="5EEBA581" w:rsidP="0ACFD3EE">
            <w:pPr>
              <w:rPr>
                <w:rFonts w:ascii="Arial" w:eastAsia="Arial" w:hAnsi="Arial" w:cs="Arial"/>
                <w:b/>
                <w:bCs/>
                <w:sz w:val="22"/>
                <w:szCs w:val="22"/>
                <w:lang w:val="es"/>
              </w:rPr>
            </w:pPr>
            <w:r w:rsidRPr="0ACFD3EE">
              <w:rPr>
                <w:rFonts w:ascii="Arial" w:eastAsia="Arial" w:hAnsi="Arial" w:cs="Arial"/>
                <w:b/>
                <w:bCs/>
                <w:sz w:val="22"/>
                <w:szCs w:val="22"/>
                <w:lang w:val="es"/>
              </w:rPr>
              <w:t>D</w:t>
            </w:r>
            <w:r w:rsidR="228E8419" w:rsidRPr="0ACFD3EE">
              <w:rPr>
                <w:rFonts w:ascii="Arial" w:eastAsia="Arial" w:hAnsi="Arial" w:cs="Arial"/>
                <w:b/>
                <w:bCs/>
                <w:sz w:val="22"/>
                <w:szCs w:val="22"/>
                <w:lang w:val="es"/>
              </w:rPr>
              <w:t xml:space="preserve">ESCRIPCIÓN: </w:t>
            </w:r>
            <w:r w:rsidR="228E8419" w:rsidRPr="0ACFD3EE">
              <w:rPr>
                <w:rFonts w:ascii="Arial" w:eastAsia="Arial" w:hAnsi="Arial" w:cs="Arial"/>
                <w:sz w:val="22"/>
                <w:szCs w:val="22"/>
                <w:lang w:val="es"/>
              </w:rPr>
              <w:t>Registro incorrecto de entrega por base de datos no funcional.</w:t>
            </w:r>
          </w:p>
          <w:p w14:paraId="5913786B" w14:textId="7AEADD22" w:rsidR="571C7E03" w:rsidRDefault="228E8419" w:rsidP="0ACFD3EE">
            <w:r w:rsidRPr="0ACFD3EE">
              <w:rPr>
                <w:rFonts w:ascii="Arial" w:eastAsia="Arial" w:hAnsi="Arial" w:cs="Arial"/>
                <w:b/>
                <w:bCs/>
                <w:sz w:val="22"/>
                <w:szCs w:val="22"/>
                <w:lang w:val="es"/>
              </w:rPr>
              <w:t>SUPOSICIONES/ASUNCIONES:</w:t>
            </w:r>
          </w:p>
          <w:p w14:paraId="1A4EDE90" w14:textId="31F4EA8F" w:rsidR="571C7E03" w:rsidRDefault="228E8419" w:rsidP="00F53248">
            <w:pPr>
              <w:pStyle w:val="Prrafodelista"/>
              <w:numPr>
                <w:ilvl w:val="0"/>
                <w:numId w:val="22"/>
              </w:numPr>
              <w:rPr>
                <w:rFonts w:ascii="Arial" w:eastAsia="Arial" w:hAnsi="Arial" w:cs="Arial"/>
                <w:sz w:val="22"/>
                <w:szCs w:val="22"/>
                <w:lang w:val="es"/>
              </w:rPr>
            </w:pPr>
            <w:r w:rsidRPr="0ACFD3EE">
              <w:rPr>
                <w:rFonts w:ascii="Arial" w:eastAsia="Arial" w:hAnsi="Arial" w:cs="Arial"/>
                <w:sz w:val="22"/>
                <w:szCs w:val="22"/>
                <w:lang w:val="es"/>
              </w:rPr>
              <w:t>La base de datos del sistema no se encuentra en un estado funcional.</w:t>
            </w:r>
          </w:p>
          <w:p w14:paraId="7321770E" w14:textId="7AEADD22" w:rsidR="571C7E03" w:rsidRDefault="228E8419" w:rsidP="0ACFD3EE">
            <w:r w:rsidRPr="0ACFD3EE">
              <w:rPr>
                <w:rFonts w:ascii="Arial" w:eastAsia="Arial" w:hAnsi="Arial" w:cs="Arial"/>
                <w:b/>
                <w:bCs/>
                <w:sz w:val="22"/>
                <w:szCs w:val="22"/>
                <w:lang w:val="es"/>
              </w:rPr>
              <w:t xml:space="preserve">RESULTADOS: </w:t>
            </w:r>
          </w:p>
          <w:p w14:paraId="3FEA7B40" w14:textId="6209AD49" w:rsidR="571C7E03" w:rsidRDefault="228E8419" w:rsidP="00F53248">
            <w:pPr>
              <w:pStyle w:val="Prrafodelista"/>
              <w:numPr>
                <w:ilvl w:val="0"/>
                <w:numId w:val="21"/>
              </w:numPr>
              <w:rPr>
                <w:rFonts w:ascii="Arial" w:eastAsia="Arial" w:hAnsi="Arial" w:cs="Arial"/>
                <w:sz w:val="22"/>
                <w:szCs w:val="22"/>
                <w:lang w:val="es"/>
              </w:rPr>
            </w:pPr>
            <w:r w:rsidRPr="0ACFD3EE">
              <w:rPr>
                <w:rFonts w:ascii="Arial" w:eastAsia="Arial" w:hAnsi="Arial" w:cs="Arial"/>
                <w:sz w:val="22"/>
                <w:szCs w:val="22"/>
                <w:lang w:val="es"/>
              </w:rPr>
              <w:t>No se permite registrar la nueva entrega en la base de datos del sistema.</w:t>
            </w:r>
          </w:p>
          <w:p w14:paraId="0F3B6F63" w14:textId="18AA01AC" w:rsidR="571C7E03" w:rsidRDefault="228E8419" w:rsidP="00F53248">
            <w:pPr>
              <w:pStyle w:val="Prrafodelista"/>
              <w:numPr>
                <w:ilvl w:val="0"/>
                <w:numId w:val="21"/>
              </w:numPr>
              <w:rPr>
                <w:sz w:val="22"/>
                <w:szCs w:val="22"/>
                <w:lang w:val="es"/>
              </w:rPr>
            </w:pPr>
            <w:r w:rsidRPr="0ACFD3EE">
              <w:rPr>
                <w:rFonts w:ascii="Arial" w:eastAsia="Arial" w:hAnsi="Arial" w:cs="Arial"/>
                <w:sz w:val="22"/>
                <w:szCs w:val="22"/>
                <w:lang w:val="es"/>
              </w:rPr>
              <w:t>Se muestra notificación avisando de que la base de datos no se encuentra en un estado funcional.</w:t>
            </w:r>
          </w:p>
          <w:p w14:paraId="155E44D6" w14:textId="30E2F644" w:rsidR="571C7E03" w:rsidRDefault="571C7E03" w:rsidP="0ACFD3EE">
            <w:pPr>
              <w:rPr>
                <w:rFonts w:ascii="Arial" w:eastAsia="Arial" w:hAnsi="Arial" w:cs="Arial"/>
                <w:b/>
                <w:bCs/>
                <w:lang w:val="es"/>
              </w:rPr>
            </w:pPr>
          </w:p>
        </w:tc>
      </w:tr>
      <w:tr w:rsidR="571C7E03" w14:paraId="75D1A723" w14:textId="77777777" w:rsidTr="0ACFD3EE">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441AA204" w14:textId="1356BA67" w:rsidR="571C7E03" w:rsidRDefault="571C7E03">
            <w:r w:rsidRPr="571C7E03">
              <w:rPr>
                <w:rFonts w:ascii="Arial" w:eastAsia="Arial" w:hAnsi="Arial" w:cs="Arial"/>
                <w:b/>
                <w:bCs/>
                <w:sz w:val="22"/>
                <w:szCs w:val="22"/>
                <w:lang w:val="es"/>
              </w:rPr>
              <w:t>RIESGOS:</w:t>
            </w:r>
          </w:p>
          <w:p w14:paraId="2ACE8F65" w14:textId="1C63C83E" w:rsidR="485B8704" w:rsidRDefault="07F4BCE0"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de la base de datos.</w:t>
            </w:r>
          </w:p>
          <w:p w14:paraId="2EEC1CB6" w14:textId="2A515D1B" w:rsidR="485B8704" w:rsidRDefault="07F4BCE0"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La secretaria no posee todos los datos de la nueva entrega encomendada.</w:t>
            </w:r>
          </w:p>
        </w:tc>
      </w:tr>
    </w:tbl>
    <w:p w14:paraId="2247BA64" w14:textId="63540E64" w:rsidR="571C7E03" w:rsidRDefault="571C7E03" w:rsidP="571C7E03">
      <w:pPr>
        <w:ind w:left="708"/>
        <w:rPr>
          <w:rFonts w:ascii="Calibri" w:hAnsi="Calibri" w:cs="Book Antiqua"/>
          <w:b/>
          <w:bCs/>
        </w:rPr>
      </w:pPr>
    </w:p>
    <w:tbl>
      <w:tblPr>
        <w:tblW w:w="0" w:type="auto"/>
        <w:tblInd w:w="90" w:type="dxa"/>
        <w:tblLayout w:type="fixed"/>
        <w:tblLook w:val="01E0" w:firstRow="1" w:lastRow="1" w:firstColumn="1" w:lastColumn="1" w:noHBand="0" w:noVBand="0"/>
      </w:tblPr>
      <w:tblGrid>
        <w:gridCol w:w="1136"/>
        <w:gridCol w:w="3753"/>
        <w:gridCol w:w="1570"/>
        <w:gridCol w:w="3170"/>
      </w:tblGrid>
      <w:tr w:rsidR="571C7E03" w14:paraId="7CD57873" w14:textId="77777777" w:rsidTr="0ACFD3EE">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E7A7AEA" w14:textId="4DAE99FF" w:rsidR="571C7E03" w:rsidRDefault="571C7E03">
            <w:r w:rsidRPr="571C7E03">
              <w:rPr>
                <w:rFonts w:ascii="Arial" w:eastAsia="Arial" w:hAnsi="Arial" w:cs="Arial"/>
                <w:b/>
                <w:bCs/>
                <w:sz w:val="22"/>
                <w:szCs w:val="22"/>
                <w:lang w:val="es"/>
              </w:rPr>
              <w:t>IDENTIFICADOR CASO DE USO:</w:t>
            </w:r>
          </w:p>
          <w:p w14:paraId="1294588A" w14:textId="1FA862A9" w:rsidR="571C7E03" w:rsidRDefault="571C7E03" w:rsidP="571C7E03">
            <w:pPr>
              <w:rPr>
                <w:rFonts w:ascii="Arial" w:eastAsia="Arial" w:hAnsi="Arial" w:cs="Arial"/>
                <w:b/>
                <w:bCs/>
                <w:color w:val="000000" w:themeColor="text1"/>
                <w:sz w:val="22"/>
                <w:szCs w:val="22"/>
                <w:lang w:val="es"/>
              </w:rPr>
            </w:pPr>
            <w:r w:rsidRPr="571C7E03">
              <w:rPr>
                <w:rFonts w:ascii="Arial" w:eastAsia="Arial" w:hAnsi="Arial" w:cs="Arial"/>
                <w:b/>
                <w:bCs/>
                <w:color w:val="000000" w:themeColor="text1"/>
                <w:sz w:val="22"/>
                <w:szCs w:val="22"/>
                <w:lang w:val="es"/>
              </w:rPr>
              <w:t>CU-</w:t>
            </w:r>
            <w:r w:rsidR="79431CD1" w:rsidRPr="571C7E03">
              <w:rPr>
                <w:rFonts w:ascii="Arial" w:eastAsia="Arial" w:hAnsi="Arial" w:cs="Arial"/>
                <w:b/>
                <w:bCs/>
                <w:color w:val="000000" w:themeColor="text1"/>
                <w:sz w:val="22"/>
                <w:szCs w:val="22"/>
                <w:lang w:val="es"/>
              </w:rPr>
              <w:t>7</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C1BC527" w14:textId="77F238A3" w:rsidR="571C7E03" w:rsidRDefault="571C7E03" w:rsidP="571C7E03">
            <w:pPr>
              <w:rPr>
                <w:rFonts w:ascii="Arial" w:eastAsia="Arial" w:hAnsi="Arial" w:cs="Arial"/>
                <w:color w:val="000000" w:themeColor="text1"/>
                <w:sz w:val="22"/>
                <w:szCs w:val="22"/>
                <w:lang w:val="es"/>
              </w:rPr>
            </w:pPr>
            <w:r w:rsidRPr="571C7E03">
              <w:rPr>
                <w:rFonts w:ascii="Arial" w:eastAsia="Arial" w:hAnsi="Arial" w:cs="Arial"/>
                <w:b/>
                <w:bCs/>
                <w:color w:val="000000" w:themeColor="text1"/>
                <w:sz w:val="22"/>
                <w:szCs w:val="22"/>
                <w:lang w:val="es"/>
              </w:rPr>
              <w:t>NOMBRE:</w:t>
            </w:r>
            <w:r w:rsidRPr="571C7E03">
              <w:rPr>
                <w:rFonts w:ascii="Arial" w:eastAsia="Arial" w:hAnsi="Arial" w:cs="Arial"/>
                <w:color w:val="000000" w:themeColor="text1"/>
                <w:sz w:val="22"/>
                <w:szCs w:val="22"/>
                <w:lang w:val="es"/>
              </w:rPr>
              <w:t xml:space="preserve"> </w:t>
            </w:r>
            <w:r w:rsidR="7B4BB9F7" w:rsidRPr="571C7E03">
              <w:rPr>
                <w:rFonts w:ascii="Arial" w:eastAsia="Arial" w:hAnsi="Arial" w:cs="Arial"/>
                <w:color w:val="000000" w:themeColor="text1"/>
                <w:sz w:val="22"/>
                <w:szCs w:val="22"/>
                <w:lang w:val="es"/>
              </w:rPr>
              <w:t>Consultar historial de entregas</w:t>
            </w:r>
          </w:p>
        </w:tc>
      </w:tr>
      <w:tr w:rsidR="571C7E03" w14:paraId="3680F084" w14:textId="77777777" w:rsidTr="0ACFD3EE">
        <w:tc>
          <w:tcPr>
            <w:tcW w:w="6459" w:type="dxa"/>
            <w:gridSpan w:val="3"/>
            <w:tcBorders>
              <w:top w:val="single" w:sz="8" w:space="0" w:color="auto"/>
              <w:left w:val="single" w:sz="8" w:space="0" w:color="auto"/>
              <w:bottom w:val="single" w:sz="8" w:space="0" w:color="auto"/>
              <w:right w:val="single" w:sz="8" w:space="0" w:color="auto"/>
            </w:tcBorders>
          </w:tcPr>
          <w:p w14:paraId="7A6E9840" w14:textId="1A3E0090" w:rsidR="571C7E03" w:rsidRDefault="571C7E03" w:rsidP="571C7E03">
            <w:pPr>
              <w:rPr>
                <w:rFonts w:ascii="Arial" w:eastAsia="Arial" w:hAnsi="Arial" w:cs="Arial"/>
                <w:b/>
                <w:bCs/>
                <w:sz w:val="22"/>
                <w:szCs w:val="22"/>
                <w:lang w:val="es"/>
              </w:rPr>
            </w:pPr>
            <w:r w:rsidRPr="571C7E03">
              <w:rPr>
                <w:rFonts w:ascii="Arial" w:eastAsia="Arial" w:hAnsi="Arial" w:cs="Arial"/>
                <w:b/>
                <w:bCs/>
                <w:sz w:val="22"/>
                <w:szCs w:val="22"/>
                <w:lang w:val="es"/>
              </w:rPr>
              <w:t xml:space="preserve">COMPLEJIDAD: </w:t>
            </w:r>
            <w:r w:rsidRPr="571C7E03">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698289C3" w14:textId="21410853" w:rsidR="571C7E03" w:rsidRDefault="571C7E03" w:rsidP="571C7E03">
            <w:pPr>
              <w:rPr>
                <w:rFonts w:ascii="Arial" w:eastAsia="Arial" w:hAnsi="Arial" w:cs="Arial"/>
                <w:sz w:val="22"/>
                <w:szCs w:val="22"/>
                <w:lang w:val="es"/>
              </w:rPr>
            </w:pPr>
            <w:r w:rsidRPr="571C7E03">
              <w:rPr>
                <w:rFonts w:ascii="Arial" w:eastAsia="Arial" w:hAnsi="Arial" w:cs="Arial"/>
                <w:b/>
                <w:bCs/>
                <w:sz w:val="22"/>
                <w:szCs w:val="22"/>
                <w:lang w:val="es"/>
              </w:rPr>
              <w:t xml:space="preserve">PRIORIDAD: </w:t>
            </w:r>
            <w:r w:rsidR="6BE3D78E" w:rsidRPr="571C7E03">
              <w:rPr>
                <w:rFonts w:ascii="Arial" w:eastAsia="Arial" w:hAnsi="Arial" w:cs="Arial"/>
                <w:sz w:val="22"/>
                <w:szCs w:val="22"/>
                <w:lang w:val="es"/>
              </w:rPr>
              <w:t>Baj</w:t>
            </w:r>
            <w:r w:rsidRPr="571C7E03">
              <w:rPr>
                <w:rFonts w:ascii="Arial" w:eastAsia="Arial" w:hAnsi="Arial" w:cs="Arial"/>
                <w:sz w:val="22"/>
                <w:szCs w:val="22"/>
                <w:lang w:val="es"/>
              </w:rPr>
              <w:t>a</w:t>
            </w:r>
          </w:p>
        </w:tc>
      </w:tr>
      <w:tr w:rsidR="571C7E03" w14:paraId="0570B321" w14:textId="77777777" w:rsidTr="0ACFD3EE">
        <w:tc>
          <w:tcPr>
            <w:tcW w:w="9629" w:type="dxa"/>
            <w:gridSpan w:val="4"/>
            <w:tcBorders>
              <w:top w:val="single" w:sz="8" w:space="0" w:color="auto"/>
              <w:left w:val="single" w:sz="8" w:space="0" w:color="auto"/>
              <w:bottom w:val="single" w:sz="8" w:space="0" w:color="auto"/>
              <w:right w:val="single" w:sz="8" w:space="0" w:color="auto"/>
            </w:tcBorders>
          </w:tcPr>
          <w:p w14:paraId="46D32B72" w14:textId="52CF9357" w:rsidR="571C7E03" w:rsidRDefault="571C7E03">
            <w:r w:rsidRPr="571C7E03">
              <w:rPr>
                <w:rFonts w:ascii="Arial" w:eastAsia="Arial" w:hAnsi="Arial" w:cs="Arial"/>
                <w:b/>
                <w:bCs/>
                <w:sz w:val="22"/>
                <w:szCs w:val="22"/>
                <w:lang w:val="es"/>
              </w:rPr>
              <w:t>REQUERIMIENTO FUNCIONAL ASOCIADO:</w:t>
            </w:r>
          </w:p>
          <w:p w14:paraId="18A36502" w14:textId="6FC61DCC" w:rsidR="571C7E03" w:rsidRDefault="1D2CCCFF" w:rsidP="4F5AD2BB">
            <w:pPr>
              <w:rPr>
                <w:rFonts w:ascii="Arial" w:eastAsia="Arial" w:hAnsi="Arial" w:cs="Arial"/>
                <w:sz w:val="22"/>
                <w:szCs w:val="22"/>
                <w:lang w:val="es"/>
              </w:rPr>
            </w:pPr>
            <w:r w:rsidRPr="4F5AD2BB">
              <w:rPr>
                <w:rFonts w:ascii="Arial" w:eastAsia="Arial" w:hAnsi="Arial" w:cs="Arial"/>
                <w:sz w:val="22"/>
                <w:szCs w:val="22"/>
                <w:lang w:val="es"/>
              </w:rPr>
              <w:t>RF-</w:t>
            </w:r>
            <w:r w:rsidR="6E38E9F0" w:rsidRPr="4F5AD2BB">
              <w:rPr>
                <w:rFonts w:ascii="Arial" w:eastAsia="Arial" w:hAnsi="Arial" w:cs="Arial"/>
                <w:sz w:val="22"/>
                <w:szCs w:val="22"/>
                <w:lang w:val="es"/>
              </w:rPr>
              <w:t>7</w:t>
            </w:r>
            <w:r w:rsidRPr="4F5AD2BB">
              <w:rPr>
                <w:rFonts w:ascii="Arial" w:eastAsia="Arial" w:hAnsi="Arial" w:cs="Arial"/>
                <w:sz w:val="22"/>
                <w:szCs w:val="22"/>
                <w:lang w:val="es"/>
              </w:rPr>
              <w:t>.</w:t>
            </w:r>
          </w:p>
        </w:tc>
      </w:tr>
      <w:tr w:rsidR="571C7E03" w14:paraId="6C83723D" w14:textId="77777777" w:rsidTr="0ACFD3EE">
        <w:tc>
          <w:tcPr>
            <w:tcW w:w="9629" w:type="dxa"/>
            <w:gridSpan w:val="4"/>
            <w:tcBorders>
              <w:top w:val="single" w:sz="8" w:space="0" w:color="auto"/>
              <w:left w:val="single" w:sz="8" w:space="0" w:color="auto"/>
              <w:bottom w:val="single" w:sz="8" w:space="0" w:color="auto"/>
              <w:right w:val="single" w:sz="8" w:space="0" w:color="auto"/>
            </w:tcBorders>
          </w:tcPr>
          <w:p w14:paraId="70A627F7" w14:textId="2E0E2542" w:rsidR="571C7E03" w:rsidRDefault="5EEBA581">
            <w:r w:rsidRPr="0ACFD3EE">
              <w:rPr>
                <w:rFonts w:ascii="Arial" w:eastAsia="Arial" w:hAnsi="Arial" w:cs="Arial"/>
                <w:b/>
                <w:bCs/>
                <w:sz w:val="22"/>
                <w:szCs w:val="22"/>
                <w:lang w:val="es"/>
              </w:rPr>
              <w:t>ACTORES:</w:t>
            </w:r>
            <w:r w:rsidRPr="0ACFD3EE">
              <w:rPr>
                <w:rFonts w:ascii="Arial" w:eastAsia="Arial" w:hAnsi="Arial" w:cs="Arial"/>
                <w:sz w:val="22"/>
                <w:szCs w:val="22"/>
                <w:lang w:val="es"/>
              </w:rPr>
              <w:t xml:space="preserve">  </w:t>
            </w:r>
            <w:proofErr w:type="gramStart"/>
            <w:r w:rsidR="5F39B696" w:rsidRPr="0ACFD3EE">
              <w:rPr>
                <w:rFonts w:ascii="Arial" w:eastAsia="Arial" w:hAnsi="Arial" w:cs="Arial"/>
                <w:sz w:val="22"/>
                <w:szCs w:val="22"/>
                <w:lang w:val="es"/>
              </w:rPr>
              <w:t>Secretaria</w:t>
            </w:r>
            <w:proofErr w:type="gramEnd"/>
          </w:p>
        </w:tc>
      </w:tr>
      <w:tr w:rsidR="571C7E03" w14:paraId="45101541" w14:textId="77777777" w:rsidTr="0ACFD3EE">
        <w:tc>
          <w:tcPr>
            <w:tcW w:w="9629" w:type="dxa"/>
            <w:gridSpan w:val="4"/>
            <w:tcBorders>
              <w:top w:val="single" w:sz="8" w:space="0" w:color="auto"/>
              <w:left w:val="single" w:sz="8" w:space="0" w:color="auto"/>
              <w:bottom w:val="single" w:sz="8" w:space="0" w:color="auto"/>
              <w:right w:val="single" w:sz="8" w:space="0" w:color="auto"/>
            </w:tcBorders>
          </w:tcPr>
          <w:p w14:paraId="224BA603" w14:textId="04A5806D" w:rsidR="571C7E03" w:rsidRDefault="571C7E03">
            <w:r w:rsidRPr="571C7E03">
              <w:rPr>
                <w:rFonts w:ascii="Arial" w:eastAsia="Arial" w:hAnsi="Arial" w:cs="Arial"/>
                <w:b/>
                <w:bCs/>
                <w:sz w:val="22"/>
                <w:szCs w:val="22"/>
                <w:lang w:val="es"/>
              </w:rPr>
              <w:t xml:space="preserve">CASOS DE USO ASOCIADOS: </w:t>
            </w:r>
          </w:p>
          <w:p w14:paraId="0DAAEE9B" w14:textId="27E747C5" w:rsidR="571C7E03" w:rsidRDefault="154C98DF" w:rsidP="0ACFD3EE">
            <w:pPr>
              <w:rPr>
                <w:rFonts w:ascii="Arial" w:eastAsia="Arial" w:hAnsi="Arial" w:cs="Arial"/>
                <w:sz w:val="22"/>
                <w:szCs w:val="22"/>
                <w:lang w:val="es"/>
              </w:rPr>
            </w:pPr>
            <w:r w:rsidRPr="0ACFD3EE">
              <w:rPr>
                <w:rFonts w:ascii="Arial" w:eastAsia="Arial" w:hAnsi="Arial" w:cs="Arial"/>
                <w:sz w:val="22"/>
                <w:szCs w:val="22"/>
                <w:lang w:val="es"/>
              </w:rPr>
              <w:t>No aplica</w:t>
            </w:r>
          </w:p>
        </w:tc>
      </w:tr>
      <w:tr w:rsidR="571C7E03" w14:paraId="7DBF1B25" w14:textId="77777777" w:rsidTr="0ACFD3EE">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1101C29" w14:textId="1D83504C" w:rsidR="571C7E03" w:rsidRDefault="571C7E03">
            <w:r w:rsidRPr="571C7E03">
              <w:rPr>
                <w:rFonts w:ascii="Arial" w:eastAsia="Arial" w:hAnsi="Arial" w:cs="Arial"/>
                <w:b/>
                <w:bCs/>
                <w:sz w:val="22"/>
                <w:szCs w:val="22"/>
                <w:lang w:val="es"/>
              </w:rPr>
              <w:t>DESCRIPCIÓN:</w:t>
            </w:r>
            <w:r w:rsidRPr="571C7E03">
              <w:rPr>
                <w:rFonts w:ascii="Arial" w:eastAsia="Arial" w:hAnsi="Arial" w:cs="Arial"/>
                <w:sz w:val="22"/>
                <w:szCs w:val="22"/>
                <w:lang w:val="es"/>
              </w:rPr>
              <w:t xml:space="preserve"> </w:t>
            </w:r>
          </w:p>
          <w:p w14:paraId="717410D4" w14:textId="0093F69A" w:rsidR="571C7E03" w:rsidRDefault="571C7E03" w:rsidP="571C7E03">
            <w:pPr>
              <w:rPr>
                <w:rFonts w:ascii="Arial" w:eastAsia="Arial" w:hAnsi="Arial" w:cs="Arial"/>
                <w:sz w:val="22"/>
                <w:szCs w:val="22"/>
                <w:lang w:val="es"/>
              </w:rPr>
            </w:pPr>
            <w:r w:rsidRPr="571C7E03">
              <w:rPr>
                <w:rFonts w:ascii="Arial" w:eastAsia="Arial" w:hAnsi="Arial" w:cs="Arial"/>
                <w:sz w:val="22"/>
                <w:szCs w:val="22"/>
                <w:lang w:val="es"/>
              </w:rPr>
              <w:t xml:space="preserve">La secretaria </w:t>
            </w:r>
            <w:r w:rsidR="50890439" w:rsidRPr="571C7E03">
              <w:rPr>
                <w:rFonts w:ascii="Arial" w:eastAsia="Arial" w:hAnsi="Arial" w:cs="Arial"/>
                <w:sz w:val="22"/>
                <w:szCs w:val="22"/>
                <w:lang w:val="es"/>
              </w:rPr>
              <w:t>consultara</w:t>
            </w:r>
            <w:r w:rsidRPr="571C7E03">
              <w:rPr>
                <w:rFonts w:ascii="Arial" w:eastAsia="Arial" w:hAnsi="Arial" w:cs="Arial"/>
                <w:sz w:val="22"/>
                <w:szCs w:val="22"/>
                <w:lang w:val="es"/>
              </w:rPr>
              <w:t xml:space="preserve"> en el sistema </w:t>
            </w:r>
            <w:r w:rsidR="73720762" w:rsidRPr="571C7E03">
              <w:rPr>
                <w:rFonts w:ascii="Arial" w:eastAsia="Arial" w:hAnsi="Arial" w:cs="Arial"/>
                <w:sz w:val="22"/>
                <w:szCs w:val="22"/>
                <w:lang w:val="es"/>
              </w:rPr>
              <w:t>el historial de entregas que se han dado</w:t>
            </w:r>
            <w:r w:rsidRPr="571C7E03">
              <w:rPr>
                <w:rFonts w:ascii="Arial" w:eastAsia="Arial" w:hAnsi="Arial" w:cs="Arial"/>
                <w:sz w:val="22"/>
                <w:szCs w:val="22"/>
                <w:lang w:val="es"/>
              </w:rPr>
              <w:t>.</w:t>
            </w:r>
          </w:p>
          <w:p w14:paraId="5052D8C5" w14:textId="19F6EA8A" w:rsidR="571C7E03" w:rsidRDefault="571C7E03">
            <w:r w:rsidRPr="571C7E03">
              <w:rPr>
                <w:rFonts w:ascii="Arial" w:eastAsia="Arial" w:hAnsi="Arial" w:cs="Arial"/>
                <w:sz w:val="22"/>
                <w:szCs w:val="22"/>
                <w:lang w:val="es"/>
              </w:rPr>
              <w:t xml:space="preserve"> </w:t>
            </w:r>
          </w:p>
        </w:tc>
      </w:tr>
      <w:tr w:rsidR="571C7E03" w14:paraId="09AA97BD" w14:textId="77777777" w:rsidTr="0ACFD3EE">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22D30AF" w14:textId="77C653E9" w:rsidR="571C7E03" w:rsidRDefault="571C7E03">
            <w:r w:rsidRPr="571C7E03">
              <w:rPr>
                <w:rFonts w:ascii="Arial" w:eastAsia="Arial" w:hAnsi="Arial" w:cs="Arial"/>
                <w:b/>
                <w:bCs/>
                <w:sz w:val="22"/>
                <w:szCs w:val="22"/>
                <w:lang w:val="es"/>
              </w:rPr>
              <w:t>NOTAS:</w:t>
            </w:r>
          </w:p>
          <w:p w14:paraId="68760B4E" w14:textId="518F51EA" w:rsidR="571C7E03" w:rsidRDefault="7060E689"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historial de entregas es obtenido de la base de datos del sistema</w:t>
            </w:r>
            <w:r w:rsidR="1D2CCCFF" w:rsidRPr="4F5AD2BB">
              <w:rPr>
                <w:rFonts w:ascii="Arial" w:eastAsia="Arial" w:hAnsi="Arial" w:cs="Arial"/>
                <w:sz w:val="22"/>
                <w:szCs w:val="22"/>
                <w:lang w:val="es"/>
              </w:rPr>
              <w:t>.</w:t>
            </w:r>
          </w:p>
          <w:p w14:paraId="5C79F85E" w14:textId="01774C2C" w:rsidR="571C7E03" w:rsidRDefault="25D7EBDE"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Solo se podrá consultar correctamente el historial de entregas si la base de datos se encuentra disponible.</w:t>
            </w:r>
          </w:p>
        </w:tc>
      </w:tr>
      <w:tr w:rsidR="571C7E03" w14:paraId="6DC861D6" w14:textId="77777777" w:rsidTr="0ACFD3EE">
        <w:tc>
          <w:tcPr>
            <w:tcW w:w="9629" w:type="dxa"/>
            <w:gridSpan w:val="4"/>
            <w:tcBorders>
              <w:top w:val="single" w:sz="8" w:space="0" w:color="auto"/>
              <w:left w:val="single" w:sz="8" w:space="0" w:color="auto"/>
              <w:bottom w:val="single" w:sz="8" w:space="0" w:color="auto"/>
              <w:right w:val="single" w:sz="8" w:space="0" w:color="auto"/>
            </w:tcBorders>
          </w:tcPr>
          <w:p w14:paraId="6B149A55" w14:textId="15CE7E53" w:rsidR="571C7E03" w:rsidRDefault="571C7E03">
            <w:r w:rsidRPr="571C7E03">
              <w:rPr>
                <w:rFonts w:ascii="Arial" w:eastAsia="Arial" w:hAnsi="Arial" w:cs="Arial"/>
                <w:b/>
                <w:bCs/>
                <w:sz w:val="22"/>
                <w:szCs w:val="22"/>
                <w:lang w:val="es"/>
              </w:rPr>
              <w:t xml:space="preserve">CRITERIOS DE ACEPTACIÓN: </w:t>
            </w:r>
          </w:p>
          <w:p w14:paraId="7A4C6708" w14:textId="4CC442AE" w:rsidR="571C7E03" w:rsidRDefault="571C7E03" w:rsidP="571C7E03">
            <w:pPr>
              <w:rPr>
                <w:rFonts w:ascii="Arial" w:eastAsia="Arial" w:hAnsi="Arial" w:cs="Arial"/>
                <w:sz w:val="22"/>
                <w:szCs w:val="22"/>
                <w:lang w:val="es"/>
              </w:rPr>
            </w:pPr>
            <w:r w:rsidRPr="571C7E03">
              <w:rPr>
                <w:rFonts w:ascii="Arial" w:eastAsia="Arial" w:hAnsi="Arial" w:cs="Arial"/>
                <w:sz w:val="22"/>
                <w:szCs w:val="22"/>
                <w:lang w:val="es"/>
              </w:rPr>
              <w:t xml:space="preserve">La secretaria </w:t>
            </w:r>
            <w:r w:rsidR="2EE44B7A" w:rsidRPr="571C7E03">
              <w:rPr>
                <w:rFonts w:ascii="Arial" w:eastAsia="Arial" w:hAnsi="Arial" w:cs="Arial"/>
                <w:sz w:val="22"/>
                <w:szCs w:val="22"/>
                <w:lang w:val="es"/>
              </w:rPr>
              <w:t>consulta</w:t>
            </w:r>
            <w:r w:rsidRPr="571C7E03">
              <w:rPr>
                <w:rFonts w:ascii="Arial" w:eastAsia="Arial" w:hAnsi="Arial" w:cs="Arial"/>
                <w:sz w:val="22"/>
                <w:szCs w:val="22"/>
                <w:lang w:val="es"/>
              </w:rPr>
              <w:t xml:space="preserve"> </w:t>
            </w:r>
            <w:r w:rsidR="5D98762A" w:rsidRPr="571C7E03">
              <w:rPr>
                <w:rFonts w:ascii="Arial" w:eastAsia="Arial" w:hAnsi="Arial" w:cs="Arial"/>
                <w:sz w:val="22"/>
                <w:szCs w:val="22"/>
                <w:lang w:val="es"/>
              </w:rPr>
              <w:t>el historial de entregas</w:t>
            </w:r>
            <w:r w:rsidRPr="571C7E03">
              <w:rPr>
                <w:rFonts w:ascii="Arial" w:eastAsia="Arial" w:hAnsi="Arial" w:cs="Arial"/>
                <w:sz w:val="22"/>
                <w:szCs w:val="22"/>
                <w:lang w:val="es"/>
              </w:rPr>
              <w:t xml:space="preserve"> o no.</w:t>
            </w:r>
          </w:p>
        </w:tc>
      </w:tr>
      <w:tr w:rsidR="571C7E03" w14:paraId="5A210213" w14:textId="77777777" w:rsidTr="0ACFD3EE">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A1C1845" w14:textId="3818B2FF" w:rsidR="571C7E03" w:rsidRDefault="571C7E03">
            <w:r w:rsidRPr="571C7E03">
              <w:rPr>
                <w:rFonts w:ascii="Arial" w:eastAsia="Arial" w:hAnsi="Arial" w:cs="Arial"/>
                <w:b/>
                <w:bCs/>
                <w:color w:val="000000" w:themeColor="text1"/>
                <w:sz w:val="22"/>
                <w:szCs w:val="22"/>
                <w:lang w:val="es"/>
              </w:rPr>
              <w:t xml:space="preserve">ESCENARIOS: </w:t>
            </w:r>
          </w:p>
        </w:tc>
      </w:tr>
      <w:tr w:rsidR="571C7E03" w14:paraId="2D8D2FDA" w14:textId="77777777" w:rsidTr="0ACFD3EE">
        <w:trPr>
          <w:trHeight w:val="1680"/>
        </w:trPr>
        <w:tc>
          <w:tcPr>
            <w:tcW w:w="1136" w:type="dxa"/>
            <w:tcBorders>
              <w:top w:val="single" w:sz="8" w:space="0" w:color="auto"/>
              <w:left w:val="single" w:sz="8" w:space="0" w:color="auto"/>
              <w:bottom w:val="single" w:sz="8" w:space="0" w:color="auto"/>
              <w:right w:val="single" w:sz="8" w:space="0" w:color="auto"/>
            </w:tcBorders>
          </w:tcPr>
          <w:p w14:paraId="0310F0EE" w14:textId="7ACEEB34" w:rsidR="571C7E03" w:rsidRDefault="1D2CCCFF">
            <w:r w:rsidRPr="4F5AD2BB">
              <w:rPr>
                <w:rFonts w:ascii="Arial" w:eastAsia="Arial" w:hAnsi="Arial" w:cs="Arial"/>
                <w:sz w:val="22"/>
                <w:szCs w:val="22"/>
                <w:lang w:val="es"/>
              </w:rPr>
              <w:lastRenderedPageBreak/>
              <w:t>ES-</w:t>
            </w:r>
            <w:r w:rsidR="41559BB4" w:rsidRPr="4F5AD2BB">
              <w:rPr>
                <w:rFonts w:ascii="Arial" w:eastAsia="Arial" w:hAnsi="Arial" w:cs="Arial"/>
                <w:sz w:val="22"/>
                <w:szCs w:val="22"/>
                <w:lang w:val="es"/>
              </w:rPr>
              <w:t>7</w:t>
            </w:r>
            <w:r w:rsidRPr="4F5AD2BB">
              <w:rPr>
                <w:rFonts w:ascii="Arial" w:eastAsia="Arial" w:hAnsi="Arial" w:cs="Arial"/>
                <w:sz w:val="22"/>
                <w:szCs w:val="22"/>
                <w:lang w:val="es"/>
              </w:rPr>
              <w:t xml:space="preserve">.1     </w:t>
            </w:r>
          </w:p>
          <w:p w14:paraId="44A72B5D" w14:textId="7667B0C8" w:rsidR="571C7E03" w:rsidRDefault="571C7E03">
            <w:r w:rsidRPr="571C7E03">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16727059" w14:textId="0A48DA4E" w:rsidR="571C7E03" w:rsidRDefault="1D2CCCFF"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DESCRIPCIÓN: </w:t>
            </w:r>
            <w:r w:rsidR="0243546F" w:rsidRPr="4F5AD2BB">
              <w:rPr>
                <w:rFonts w:ascii="Arial" w:eastAsia="Arial" w:hAnsi="Arial" w:cs="Arial"/>
                <w:sz w:val="22"/>
                <w:szCs w:val="22"/>
                <w:lang w:val="es"/>
              </w:rPr>
              <w:t>Se consulta correctamente el historial de entregas.</w:t>
            </w:r>
          </w:p>
          <w:p w14:paraId="5F46DBB1" w14:textId="4DC11162" w:rsidR="571C7E03" w:rsidRDefault="1D2CCCFF">
            <w:r w:rsidRPr="4F5AD2BB">
              <w:rPr>
                <w:rFonts w:ascii="Arial" w:eastAsia="Arial" w:hAnsi="Arial" w:cs="Arial"/>
                <w:b/>
                <w:bCs/>
                <w:sz w:val="22"/>
                <w:szCs w:val="22"/>
                <w:lang w:val="es"/>
              </w:rPr>
              <w:t>SUPOSICIONES/ASUNCIONES:</w:t>
            </w:r>
          </w:p>
          <w:p w14:paraId="2BA41A4B" w14:textId="7F27E106" w:rsidR="571C7E03" w:rsidRDefault="57A14D9C"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base de datos se encuentra disponible.</w:t>
            </w:r>
          </w:p>
          <w:p w14:paraId="69967345" w14:textId="4DC11162" w:rsidR="571C7E03" w:rsidRDefault="1D2CCCFF">
            <w:r w:rsidRPr="4F5AD2BB">
              <w:rPr>
                <w:rFonts w:ascii="Arial" w:eastAsia="Arial" w:hAnsi="Arial" w:cs="Arial"/>
                <w:b/>
                <w:bCs/>
                <w:sz w:val="22"/>
                <w:szCs w:val="22"/>
                <w:lang w:val="es"/>
              </w:rPr>
              <w:t xml:space="preserve">RESULTADOS: </w:t>
            </w:r>
          </w:p>
          <w:p w14:paraId="1B71C46E" w14:textId="605D12F0" w:rsidR="571C7E03" w:rsidRDefault="2E993906"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Se muestra el historial de entregas realizadas.</w:t>
            </w:r>
          </w:p>
        </w:tc>
      </w:tr>
      <w:tr w:rsidR="571C7E03" w14:paraId="321FF5A6" w14:textId="77777777" w:rsidTr="0ACFD3EE">
        <w:trPr>
          <w:trHeight w:val="1680"/>
        </w:trPr>
        <w:tc>
          <w:tcPr>
            <w:tcW w:w="1136" w:type="dxa"/>
            <w:tcBorders>
              <w:top w:val="single" w:sz="8" w:space="0" w:color="auto"/>
              <w:left w:val="single" w:sz="8" w:space="0" w:color="auto"/>
              <w:bottom w:val="single" w:sz="8" w:space="0" w:color="auto"/>
              <w:right w:val="single" w:sz="8" w:space="0" w:color="auto"/>
            </w:tcBorders>
          </w:tcPr>
          <w:p w14:paraId="6F89F3EC" w14:textId="642B9049" w:rsidR="571C7E03" w:rsidRDefault="1D2CCCFF">
            <w:r w:rsidRPr="4F5AD2BB">
              <w:rPr>
                <w:rFonts w:ascii="Arial" w:eastAsia="Arial" w:hAnsi="Arial" w:cs="Arial"/>
                <w:sz w:val="22"/>
                <w:szCs w:val="22"/>
                <w:lang w:val="es"/>
              </w:rPr>
              <w:t>ES-</w:t>
            </w:r>
            <w:r w:rsidR="7B0E7ED1" w:rsidRPr="4F5AD2BB">
              <w:rPr>
                <w:rFonts w:ascii="Arial" w:eastAsia="Arial" w:hAnsi="Arial" w:cs="Arial"/>
                <w:sz w:val="22"/>
                <w:szCs w:val="22"/>
                <w:lang w:val="es"/>
              </w:rPr>
              <w:t>7</w:t>
            </w:r>
            <w:r w:rsidRPr="4F5AD2BB">
              <w:rPr>
                <w:rFonts w:ascii="Arial" w:eastAsia="Arial" w:hAnsi="Arial" w:cs="Arial"/>
                <w:sz w:val="22"/>
                <w:szCs w:val="22"/>
                <w:lang w:val="es"/>
              </w:rPr>
              <w:t xml:space="preserve">.2     </w:t>
            </w:r>
          </w:p>
          <w:p w14:paraId="39FB26D9" w14:textId="4CB5391A" w:rsidR="571C7E03" w:rsidRDefault="571C7E03">
            <w:r w:rsidRPr="571C7E03">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B5EDBC1" w14:textId="28020C6B" w:rsidR="571C7E03" w:rsidRDefault="1D2CCCFF" w:rsidP="571C7E03">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69C72EF0" w:rsidRPr="4F5AD2BB">
              <w:rPr>
                <w:rFonts w:ascii="Arial" w:eastAsia="Arial" w:hAnsi="Arial" w:cs="Arial"/>
                <w:sz w:val="22"/>
                <w:szCs w:val="22"/>
                <w:lang w:val="es"/>
              </w:rPr>
              <w:t>Consulta incorrecta del historial de entregas por caída de la base de datos.</w:t>
            </w:r>
          </w:p>
          <w:p w14:paraId="21B6AFA1" w14:textId="6ADE0E73" w:rsidR="571C7E03" w:rsidRDefault="571C7E03">
            <w:r w:rsidRPr="571C7E03">
              <w:rPr>
                <w:rFonts w:ascii="Arial" w:eastAsia="Arial" w:hAnsi="Arial" w:cs="Arial"/>
                <w:b/>
                <w:bCs/>
                <w:sz w:val="22"/>
                <w:szCs w:val="22"/>
                <w:lang w:val="es"/>
              </w:rPr>
              <w:t>SUPOSICIONES/ASUNCIONES:</w:t>
            </w:r>
          </w:p>
          <w:p w14:paraId="34ECAC1F" w14:textId="6FDCFD98" w:rsidR="571C7E03" w:rsidRDefault="1A757F30"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base de datos no se encuentra </w:t>
            </w:r>
            <w:r w:rsidR="3B445809" w:rsidRPr="4F5AD2BB">
              <w:rPr>
                <w:rFonts w:ascii="Arial" w:eastAsia="Arial" w:hAnsi="Arial" w:cs="Arial"/>
                <w:sz w:val="22"/>
                <w:szCs w:val="22"/>
                <w:lang w:val="es"/>
              </w:rPr>
              <w:t>en un estado funcional.</w:t>
            </w:r>
          </w:p>
          <w:p w14:paraId="6673F6AB" w14:textId="106F530E" w:rsidR="571C7E03" w:rsidRDefault="5EEBA581">
            <w:r w:rsidRPr="0ACFD3EE">
              <w:rPr>
                <w:rFonts w:ascii="Arial" w:eastAsia="Arial" w:hAnsi="Arial" w:cs="Arial"/>
                <w:b/>
                <w:bCs/>
                <w:sz w:val="22"/>
                <w:szCs w:val="22"/>
                <w:lang w:val="es"/>
              </w:rPr>
              <w:t xml:space="preserve">RESULTADOS: </w:t>
            </w:r>
          </w:p>
          <w:p w14:paraId="47F11509" w14:textId="3F031305" w:rsidR="0C357FD8" w:rsidRDefault="0C357FD8" w:rsidP="00F53248">
            <w:pPr>
              <w:pStyle w:val="Prrafodelista"/>
              <w:numPr>
                <w:ilvl w:val="0"/>
                <w:numId w:val="22"/>
              </w:numPr>
              <w:rPr>
                <w:rFonts w:ascii="Arial" w:eastAsia="Arial" w:hAnsi="Arial" w:cs="Arial"/>
                <w:b/>
                <w:bCs/>
                <w:sz w:val="22"/>
                <w:szCs w:val="22"/>
                <w:lang w:val="es"/>
              </w:rPr>
            </w:pPr>
            <w:r w:rsidRPr="0ACFD3EE">
              <w:rPr>
                <w:rFonts w:ascii="Arial" w:eastAsia="Arial" w:hAnsi="Arial" w:cs="Arial"/>
                <w:sz w:val="22"/>
                <w:szCs w:val="22"/>
                <w:lang w:val="es"/>
              </w:rPr>
              <w:t>No se muestra el historial de entregas.</w:t>
            </w:r>
          </w:p>
          <w:p w14:paraId="3E941A84" w14:textId="1C7F6500" w:rsidR="571C7E03" w:rsidRDefault="4C72FC84"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Se muestra notificación avisando de que la base de datos no se encuentra en un estado funcional.</w:t>
            </w:r>
          </w:p>
        </w:tc>
      </w:tr>
      <w:tr w:rsidR="571C7E03" w14:paraId="049E7BD5" w14:textId="77777777" w:rsidTr="0ACFD3EE">
        <w:trPr>
          <w:trHeight w:val="1575"/>
        </w:trPr>
        <w:tc>
          <w:tcPr>
            <w:tcW w:w="1136" w:type="dxa"/>
            <w:tcBorders>
              <w:top w:val="single" w:sz="8" w:space="0" w:color="auto"/>
              <w:left w:val="single" w:sz="8" w:space="0" w:color="auto"/>
              <w:bottom w:val="single" w:sz="8" w:space="0" w:color="auto"/>
              <w:right w:val="single" w:sz="8" w:space="0" w:color="auto"/>
            </w:tcBorders>
          </w:tcPr>
          <w:p w14:paraId="2856EA6E" w14:textId="5F069EE9" w:rsidR="571C7E03" w:rsidRDefault="1D2CCCFF">
            <w:r w:rsidRPr="4F5AD2BB">
              <w:rPr>
                <w:rFonts w:ascii="Arial" w:eastAsia="Arial" w:hAnsi="Arial" w:cs="Arial"/>
                <w:sz w:val="22"/>
                <w:szCs w:val="22"/>
                <w:lang w:val="es"/>
              </w:rPr>
              <w:t>ES-</w:t>
            </w:r>
            <w:r w:rsidR="5C4ED7FA" w:rsidRPr="4F5AD2BB">
              <w:rPr>
                <w:rFonts w:ascii="Arial" w:eastAsia="Arial" w:hAnsi="Arial" w:cs="Arial"/>
                <w:sz w:val="22"/>
                <w:szCs w:val="22"/>
                <w:lang w:val="es"/>
              </w:rPr>
              <w:t>7</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536DEAB6" w14:textId="5E1BE074" w:rsidR="571C7E03" w:rsidRDefault="5EEBA581" w:rsidP="0ACFD3EE">
            <w:pPr>
              <w:rPr>
                <w:rFonts w:ascii="Arial" w:eastAsia="Arial" w:hAnsi="Arial" w:cs="Arial"/>
                <w:b/>
                <w:bCs/>
                <w:lang w:val="es"/>
              </w:rPr>
            </w:pPr>
            <w:r w:rsidRPr="0ACFD3EE">
              <w:rPr>
                <w:rFonts w:ascii="Arial" w:eastAsia="Arial" w:hAnsi="Arial" w:cs="Arial"/>
                <w:b/>
                <w:bCs/>
                <w:sz w:val="22"/>
                <w:szCs w:val="22"/>
                <w:lang w:val="es"/>
              </w:rPr>
              <w:t>D</w:t>
            </w:r>
            <w:r w:rsidR="53718832" w:rsidRPr="0ACFD3EE">
              <w:rPr>
                <w:rFonts w:ascii="Arial" w:eastAsia="Arial" w:hAnsi="Arial" w:cs="Arial"/>
                <w:b/>
                <w:bCs/>
                <w:sz w:val="22"/>
                <w:szCs w:val="22"/>
                <w:lang w:val="es"/>
              </w:rPr>
              <w:t xml:space="preserve">ESCRIPCIÓN: </w:t>
            </w:r>
            <w:r w:rsidR="53718832" w:rsidRPr="0ACFD3EE">
              <w:rPr>
                <w:rFonts w:ascii="Arial" w:eastAsia="Arial" w:hAnsi="Arial" w:cs="Arial"/>
                <w:sz w:val="22"/>
                <w:szCs w:val="22"/>
                <w:lang w:val="es"/>
              </w:rPr>
              <w:t>Consulta incorrecta del historial de entregas por la existencia de datos corruptos.</w:t>
            </w:r>
          </w:p>
          <w:p w14:paraId="3CDC3527" w14:textId="5919A8BC" w:rsidR="571C7E03" w:rsidRDefault="53718832" w:rsidP="0ACFD3EE">
            <w:pPr>
              <w:rPr>
                <w:rFonts w:ascii="Arial" w:eastAsia="Arial" w:hAnsi="Arial" w:cs="Arial"/>
                <w:b/>
                <w:bCs/>
                <w:lang w:val="es"/>
              </w:rPr>
            </w:pPr>
            <w:r w:rsidRPr="0ACFD3EE">
              <w:rPr>
                <w:rFonts w:ascii="Arial" w:eastAsia="Arial" w:hAnsi="Arial" w:cs="Arial"/>
                <w:b/>
                <w:bCs/>
                <w:sz w:val="22"/>
                <w:szCs w:val="22"/>
                <w:lang w:val="es"/>
              </w:rPr>
              <w:t>SUPOSICIONES/ASUNCIONES:</w:t>
            </w:r>
          </w:p>
          <w:p w14:paraId="746ACC26" w14:textId="09BF7D06" w:rsidR="571C7E03" w:rsidRDefault="53718832" w:rsidP="00F53248">
            <w:pPr>
              <w:pStyle w:val="Prrafodelista"/>
              <w:numPr>
                <w:ilvl w:val="0"/>
                <w:numId w:val="10"/>
              </w:numPr>
              <w:rPr>
                <w:rFonts w:ascii="Arial" w:eastAsia="Arial" w:hAnsi="Arial" w:cs="Arial"/>
                <w:b/>
                <w:bCs/>
                <w:sz w:val="22"/>
                <w:szCs w:val="22"/>
                <w:lang w:val="es"/>
              </w:rPr>
            </w:pPr>
            <w:r w:rsidRPr="0ACFD3EE">
              <w:rPr>
                <w:rFonts w:ascii="Arial" w:eastAsia="Arial" w:hAnsi="Arial" w:cs="Arial"/>
                <w:sz w:val="22"/>
                <w:szCs w:val="22"/>
                <w:lang w:val="es"/>
              </w:rPr>
              <w:t xml:space="preserve">Se identifican datos relacionados a </w:t>
            </w:r>
            <w:r w:rsidR="6FC4F06F" w:rsidRPr="0ACFD3EE">
              <w:rPr>
                <w:rFonts w:ascii="Arial" w:eastAsia="Arial" w:hAnsi="Arial" w:cs="Arial"/>
                <w:sz w:val="22"/>
                <w:szCs w:val="22"/>
                <w:lang w:val="es"/>
              </w:rPr>
              <w:t>las entregas</w:t>
            </w:r>
            <w:r w:rsidRPr="0ACFD3EE">
              <w:rPr>
                <w:rFonts w:ascii="Arial" w:eastAsia="Arial" w:hAnsi="Arial" w:cs="Arial"/>
                <w:sz w:val="22"/>
                <w:szCs w:val="22"/>
                <w:lang w:val="es"/>
              </w:rPr>
              <w:t xml:space="preserve"> r</w:t>
            </w:r>
            <w:r w:rsidR="74F665DB" w:rsidRPr="0ACFD3EE">
              <w:rPr>
                <w:rFonts w:ascii="Arial" w:eastAsia="Arial" w:hAnsi="Arial" w:cs="Arial"/>
                <w:sz w:val="22"/>
                <w:szCs w:val="22"/>
                <w:lang w:val="es"/>
              </w:rPr>
              <w:t>egistradas</w:t>
            </w:r>
            <w:r w:rsidRPr="0ACFD3EE">
              <w:rPr>
                <w:rFonts w:ascii="Arial" w:eastAsia="Arial" w:hAnsi="Arial" w:cs="Arial"/>
                <w:sz w:val="22"/>
                <w:szCs w:val="22"/>
                <w:lang w:val="es"/>
              </w:rPr>
              <w:t xml:space="preserve"> corruptos en el sistema. </w:t>
            </w:r>
          </w:p>
          <w:p w14:paraId="520F5E4A" w14:textId="51AC05BC" w:rsidR="571C7E03" w:rsidRDefault="53718832" w:rsidP="0ACFD3EE">
            <w:pPr>
              <w:rPr>
                <w:rFonts w:ascii="Arial" w:eastAsia="Arial" w:hAnsi="Arial" w:cs="Arial"/>
                <w:b/>
                <w:bCs/>
                <w:lang w:val="es"/>
              </w:rPr>
            </w:pPr>
            <w:r w:rsidRPr="0ACFD3EE">
              <w:rPr>
                <w:rFonts w:ascii="Arial" w:eastAsia="Arial" w:hAnsi="Arial" w:cs="Arial"/>
                <w:b/>
                <w:bCs/>
                <w:sz w:val="22"/>
                <w:szCs w:val="22"/>
                <w:lang w:val="es"/>
              </w:rPr>
              <w:t>RESULTADOS:</w:t>
            </w:r>
          </w:p>
          <w:p w14:paraId="7CDDCCB4" w14:textId="6ABF2583" w:rsidR="571C7E03" w:rsidRDefault="53718832" w:rsidP="00F53248">
            <w:pPr>
              <w:pStyle w:val="Prrafodelista"/>
              <w:numPr>
                <w:ilvl w:val="0"/>
                <w:numId w:val="9"/>
              </w:numPr>
              <w:rPr>
                <w:rFonts w:ascii="Arial" w:eastAsia="Arial" w:hAnsi="Arial" w:cs="Arial"/>
                <w:b/>
                <w:bCs/>
                <w:sz w:val="22"/>
                <w:szCs w:val="22"/>
                <w:lang w:val="es"/>
              </w:rPr>
            </w:pPr>
            <w:r w:rsidRPr="0ACFD3EE">
              <w:rPr>
                <w:rFonts w:ascii="Arial" w:eastAsia="Arial" w:hAnsi="Arial" w:cs="Arial"/>
                <w:sz w:val="22"/>
                <w:szCs w:val="22"/>
                <w:lang w:val="es"/>
              </w:rPr>
              <w:t>No se visualiza</w:t>
            </w:r>
            <w:r w:rsidR="075B9693" w:rsidRPr="0ACFD3EE">
              <w:rPr>
                <w:rFonts w:ascii="Arial" w:eastAsia="Arial" w:hAnsi="Arial" w:cs="Arial"/>
                <w:sz w:val="22"/>
                <w:szCs w:val="22"/>
                <w:lang w:val="es"/>
              </w:rPr>
              <w:t xml:space="preserve"> el historial de entregas.</w:t>
            </w:r>
          </w:p>
        </w:tc>
      </w:tr>
      <w:tr w:rsidR="571C7E03" w14:paraId="3239B41B" w14:textId="77777777" w:rsidTr="0ACFD3EE">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5C0114E7" w14:textId="1356BA67" w:rsidR="571C7E03" w:rsidRDefault="571C7E03">
            <w:r w:rsidRPr="571C7E03">
              <w:rPr>
                <w:rFonts w:ascii="Arial" w:eastAsia="Arial" w:hAnsi="Arial" w:cs="Arial"/>
                <w:b/>
                <w:bCs/>
                <w:sz w:val="22"/>
                <w:szCs w:val="22"/>
                <w:lang w:val="es"/>
              </w:rPr>
              <w:t>RIESGOS:</w:t>
            </w:r>
          </w:p>
          <w:p w14:paraId="5DED65E4" w14:textId="79F362EC" w:rsidR="571C7E03" w:rsidRDefault="13E5684E"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de la base de datos.</w:t>
            </w:r>
          </w:p>
          <w:p w14:paraId="32E335FD" w14:textId="1BFD74D2" w:rsidR="571C7E03" w:rsidRDefault="13E5684E"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Corrupción de los datos registrados en la base de datos.</w:t>
            </w:r>
          </w:p>
        </w:tc>
      </w:tr>
    </w:tbl>
    <w:p w14:paraId="69BAC18E" w14:textId="4145DC46" w:rsidR="4F5AD2BB" w:rsidRDefault="4F5AD2BB"/>
    <w:p w14:paraId="124EF628" w14:textId="43052849" w:rsidR="571C7E03" w:rsidRDefault="571C7E03" w:rsidP="571C7E03">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4EC6AA5B" w14:textId="77777777" w:rsidTr="0ACFD3EE">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341C49" w14:textId="4DAE99FF" w:rsidR="4F5AD2BB" w:rsidRDefault="4F5AD2BB">
            <w:r w:rsidRPr="4F5AD2BB">
              <w:rPr>
                <w:rFonts w:ascii="Arial" w:eastAsia="Arial" w:hAnsi="Arial" w:cs="Arial"/>
                <w:b/>
                <w:bCs/>
                <w:sz w:val="22"/>
                <w:szCs w:val="22"/>
                <w:lang w:val="es"/>
              </w:rPr>
              <w:t>IDENTIFICADOR CASO DE USO:</w:t>
            </w:r>
          </w:p>
          <w:p w14:paraId="0EC1073B" w14:textId="5AF1A9D0"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5AB4DFB3" w:rsidRPr="4F5AD2BB">
              <w:rPr>
                <w:rFonts w:ascii="Arial" w:eastAsia="Arial" w:hAnsi="Arial" w:cs="Arial"/>
                <w:b/>
                <w:bCs/>
                <w:color w:val="000000" w:themeColor="text1"/>
                <w:sz w:val="22"/>
                <w:szCs w:val="22"/>
                <w:lang w:val="es"/>
              </w:rPr>
              <w:t>8</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D95803A" w14:textId="0D59B74A"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56392045" w:rsidRPr="4F5AD2BB">
              <w:rPr>
                <w:rFonts w:ascii="Arial" w:eastAsia="Arial" w:hAnsi="Arial" w:cs="Arial"/>
                <w:color w:val="000000" w:themeColor="text1"/>
                <w:sz w:val="22"/>
                <w:szCs w:val="22"/>
                <w:lang w:val="es"/>
              </w:rPr>
              <w:t xml:space="preserve">Notificar </w:t>
            </w:r>
            <w:r w:rsidR="24125A8A" w:rsidRPr="4F5AD2BB">
              <w:rPr>
                <w:rFonts w:ascii="Arial" w:eastAsia="Arial" w:hAnsi="Arial" w:cs="Arial"/>
                <w:color w:val="000000" w:themeColor="text1"/>
                <w:sz w:val="22"/>
                <w:szCs w:val="22"/>
                <w:lang w:val="es"/>
              </w:rPr>
              <w:t>eventos del sistema</w:t>
            </w:r>
          </w:p>
        </w:tc>
      </w:tr>
      <w:tr w:rsidR="4F5AD2BB" w14:paraId="3B05A750" w14:textId="77777777" w:rsidTr="0ACFD3EE">
        <w:tc>
          <w:tcPr>
            <w:tcW w:w="6459" w:type="dxa"/>
            <w:gridSpan w:val="3"/>
            <w:tcBorders>
              <w:top w:val="single" w:sz="8" w:space="0" w:color="auto"/>
              <w:left w:val="single" w:sz="8" w:space="0" w:color="auto"/>
              <w:bottom w:val="single" w:sz="8" w:space="0" w:color="auto"/>
              <w:right w:val="single" w:sz="8" w:space="0" w:color="auto"/>
            </w:tcBorders>
          </w:tcPr>
          <w:p w14:paraId="0DF35028" w14:textId="1A3E0090"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2C4DE96E" w14:textId="21410853"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Pr="4F5AD2BB">
              <w:rPr>
                <w:rFonts w:ascii="Arial" w:eastAsia="Arial" w:hAnsi="Arial" w:cs="Arial"/>
                <w:sz w:val="22"/>
                <w:szCs w:val="22"/>
                <w:lang w:val="es"/>
              </w:rPr>
              <w:t>Baja</w:t>
            </w:r>
          </w:p>
        </w:tc>
      </w:tr>
      <w:tr w:rsidR="4F5AD2BB" w14:paraId="2BA1EE36" w14:textId="77777777" w:rsidTr="0ACFD3EE">
        <w:tc>
          <w:tcPr>
            <w:tcW w:w="9629" w:type="dxa"/>
            <w:gridSpan w:val="4"/>
            <w:tcBorders>
              <w:top w:val="single" w:sz="8" w:space="0" w:color="auto"/>
              <w:left w:val="single" w:sz="8" w:space="0" w:color="auto"/>
              <w:bottom w:val="single" w:sz="8" w:space="0" w:color="auto"/>
              <w:right w:val="single" w:sz="8" w:space="0" w:color="auto"/>
            </w:tcBorders>
          </w:tcPr>
          <w:p w14:paraId="07B14A26" w14:textId="52CF9357" w:rsidR="4F5AD2BB" w:rsidRDefault="4F5AD2BB">
            <w:r w:rsidRPr="4F5AD2BB">
              <w:rPr>
                <w:rFonts w:ascii="Arial" w:eastAsia="Arial" w:hAnsi="Arial" w:cs="Arial"/>
                <w:b/>
                <w:bCs/>
                <w:sz w:val="22"/>
                <w:szCs w:val="22"/>
                <w:lang w:val="es"/>
              </w:rPr>
              <w:t>REQUERIMIENTO FUNCIONAL ASOCIADO:</w:t>
            </w:r>
          </w:p>
          <w:p w14:paraId="6CC988D2" w14:textId="1150228E" w:rsidR="4F5AD2BB" w:rsidRDefault="1ACBC5BE" w:rsidP="4F5AD2BB">
            <w:pPr>
              <w:rPr>
                <w:rFonts w:ascii="Arial" w:eastAsia="Arial" w:hAnsi="Arial" w:cs="Arial"/>
                <w:b/>
                <w:bCs/>
                <w:sz w:val="22"/>
                <w:szCs w:val="22"/>
                <w:lang w:val="es"/>
              </w:rPr>
            </w:pPr>
            <w:r w:rsidRPr="0ACFD3EE">
              <w:rPr>
                <w:rFonts w:ascii="Arial" w:eastAsia="Arial" w:hAnsi="Arial" w:cs="Arial"/>
                <w:sz w:val="22"/>
                <w:szCs w:val="22"/>
                <w:lang w:val="es"/>
              </w:rPr>
              <w:t>RF-</w:t>
            </w:r>
            <w:r w:rsidR="029442F1" w:rsidRPr="0ACFD3EE">
              <w:rPr>
                <w:rFonts w:ascii="Arial" w:eastAsia="Arial" w:hAnsi="Arial" w:cs="Arial"/>
                <w:sz w:val="22"/>
                <w:szCs w:val="22"/>
                <w:lang w:val="es"/>
              </w:rPr>
              <w:t xml:space="preserve"> 8</w:t>
            </w:r>
          </w:p>
        </w:tc>
      </w:tr>
      <w:tr w:rsidR="4F5AD2BB" w14:paraId="14867E57" w14:textId="77777777" w:rsidTr="0ACFD3EE">
        <w:tc>
          <w:tcPr>
            <w:tcW w:w="9629" w:type="dxa"/>
            <w:gridSpan w:val="4"/>
            <w:tcBorders>
              <w:top w:val="single" w:sz="8" w:space="0" w:color="auto"/>
              <w:left w:val="single" w:sz="8" w:space="0" w:color="auto"/>
              <w:bottom w:val="single" w:sz="8" w:space="0" w:color="auto"/>
              <w:right w:val="single" w:sz="8" w:space="0" w:color="auto"/>
            </w:tcBorders>
          </w:tcPr>
          <w:p w14:paraId="783C2E50" w14:textId="5D1EE8DC"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r w:rsidR="3209E1D6" w:rsidRPr="4F5AD2BB">
              <w:rPr>
                <w:rFonts w:ascii="Arial" w:eastAsia="Arial" w:hAnsi="Arial" w:cs="Arial"/>
                <w:sz w:val="22"/>
                <w:szCs w:val="22"/>
                <w:lang w:val="es"/>
              </w:rPr>
              <w:t xml:space="preserve"> Sistema</w:t>
            </w:r>
            <w:r w:rsidR="4C6AFCA5" w:rsidRPr="4F5AD2BB">
              <w:rPr>
                <w:rFonts w:ascii="Arial" w:eastAsia="Arial" w:hAnsi="Arial" w:cs="Arial"/>
                <w:sz w:val="22"/>
                <w:szCs w:val="22"/>
                <w:lang w:val="es"/>
              </w:rPr>
              <w:t xml:space="preserve"> de notificaciones</w:t>
            </w:r>
          </w:p>
        </w:tc>
      </w:tr>
      <w:tr w:rsidR="4F5AD2BB" w14:paraId="3C4550F7" w14:textId="77777777" w:rsidTr="0ACFD3EE">
        <w:tc>
          <w:tcPr>
            <w:tcW w:w="9629" w:type="dxa"/>
            <w:gridSpan w:val="4"/>
            <w:tcBorders>
              <w:top w:val="single" w:sz="8" w:space="0" w:color="auto"/>
              <w:left w:val="single" w:sz="8" w:space="0" w:color="auto"/>
              <w:bottom w:val="single" w:sz="8" w:space="0" w:color="auto"/>
              <w:right w:val="single" w:sz="8" w:space="0" w:color="auto"/>
            </w:tcBorders>
          </w:tcPr>
          <w:p w14:paraId="5D816052" w14:textId="701BB469" w:rsidR="4F5AD2BB" w:rsidRDefault="4F5AD2BB">
            <w:r w:rsidRPr="4F5AD2BB">
              <w:rPr>
                <w:rFonts w:ascii="Arial" w:eastAsia="Arial" w:hAnsi="Arial" w:cs="Arial"/>
                <w:b/>
                <w:bCs/>
                <w:sz w:val="22"/>
                <w:szCs w:val="22"/>
                <w:lang w:val="es"/>
              </w:rPr>
              <w:t xml:space="preserve">CASOS DE USO ASOCIADOS: </w:t>
            </w:r>
          </w:p>
          <w:p w14:paraId="7E6DB737" w14:textId="74A6356F" w:rsidR="48DD6EEC" w:rsidRDefault="48DD6EEC" w:rsidP="4F5AD2BB">
            <w:pPr>
              <w:rPr>
                <w:rFonts w:ascii="Arial" w:eastAsia="Arial" w:hAnsi="Arial" w:cs="Arial"/>
                <w:lang w:val="es"/>
              </w:rPr>
            </w:pPr>
            <w:r w:rsidRPr="4F5AD2BB">
              <w:rPr>
                <w:rFonts w:ascii="Arial" w:eastAsia="Arial" w:hAnsi="Arial" w:cs="Arial"/>
                <w:sz w:val="22"/>
                <w:szCs w:val="22"/>
                <w:lang w:val="es"/>
              </w:rPr>
              <w:t>No Aplica</w:t>
            </w:r>
          </w:p>
        </w:tc>
      </w:tr>
      <w:tr w:rsidR="4F5AD2BB" w14:paraId="3953B55A" w14:textId="77777777" w:rsidTr="0ACFD3EE">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B0E3D14"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0FF600AD" w14:textId="6E983B9C"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 </w:t>
            </w:r>
            <w:r w:rsidR="464EAE0C" w:rsidRPr="4F5AD2BB">
              <w:rPr>
                <w:rFonts w:ascii="Arial" w:eastAsia="Arial" w:hAnsi="Arial" w:cs="Arial"/>
                <w:sz w:val="22"/>
                <w:szCs w:val="22"/>
                <w:lang w:val="es"/>
              </w:rPr>
              <w:t>El sistema de notificaciones env</w:t>
            </w:r>
            <w:r w:rsidR="64386EC6" w:rsidRPr="4F5AD2BB">
              <w:rPr>
                <w:rFonts w:ascii="Arial" w:eastAsia="Arial" w:hAnsi="Arial" w:cs="Arial"/>
                <w:sz w:val="22"/>
                <w:szCs w:val="22"/>
                <w:lang w:val="es"/>
              </w:rPr>
              <w:t>iara</w:t>
            </w:r>
            <w:r w:rsidR="464EAE0C" w:rsidRPr="4F5AD2BB">
              <w:rPr>
                <w:rFonts w:ascii="Arial" w:eastAsia="Arial" w:hAnsi="Arial" w:cs="Arial"/>
                <w:sz w:val="22"/>
                <w:szCs w:val="22"/>
                <w:lang w:val="es"/>
              </w:rPr>
              <w:t xml:space="preserve"> un </w:t>
            </w:r>
            <w:r w:rsidR="29C98849" w:rsidRPr="4F5AD2BB">
              <w:rPr>
                <w:rFonts w:ascii="Arial" w:eastAsia="Arial" w:hAnsi="Arial" w:cs="Arial"/>
                <w:sz w:val="22"/>
                <w:szCs w:val="22"/>
                <w:lang w:val="es"/>
              </w:rPr>
              <w:t xml:space="preserve">correo </w:t>
            </w:r>
            <w:r w:rsidR="2D5B4DF2" w:rsidRPr="4F5AD2BB">
              <w:rPr>
                <w:rFonts w:ascii="Arial" w:eastAsia="Arial" w:hAnsi="Arial" w:cs="Arial"/>
                <w:sz w:val="22"/>
                <w:szCs w:val="22"/>
                <w:lang w:val="es"/>
              </w:rPr>
              <w:t>electrónico</w:t>
            </w:r>
            <w:r w:rsidR="29C98849" w:rsidRPr="4F5AD2BB">
              <w:rPr>
                <w:rFonts w:ascii="Arial" w:eastAsia="Arial" w:hAnsi="Arial" w:cs="Arial"/>
                <w:sz w:val="22"/>
                <w:szCs w:val="22"/>
                <w:lang w:val="es"/>
              </w:rPr>
              <w:t xml:space="preserve"> al gerente </w:t>
            </w:r>
            <w:r w:rsidR="776D0BE4" w:rsidRPr="4F5AD2BB">
              <w:rPr>
                <w:rFonts w:ascii="Arial" w:eastAsia="Arial" w:hAnsi="Arial" w:cs="Arial"/>
                <w:sz w:val="22"/>
                <w:szCs w:val="22"/>
                <w:lang w:val="es"/>
              </w:rPr>
              <w:t>cuando se registre una nueva cuenta en el sistema y se cambie la contraseña de un usuario.</w:t>
            </w:r>
          </w:p>
        </w:tc>
      </w:tr>
      <w:tr w:rsidR="4F5AD2BB" w14:paraId="1F614768" w14:textId="77777777" w:rsidTr="0ACFD3EE">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FDA8129" w14:textId="77C653E9" w:rsidR="4F5AD2BB" w:rsidRDefault="4F5AD2BB">
            <w:r w:rsidRPr="4F5AD2BB">
              <w:rPr>
                <w:rFonts w:ascii="Arial" w:eastAsia="Arial" w:hAnsi="Arial" w:cs="Arial"/>
                <w:b/>
                <w:bCs/>
                <w:sz w:val="22"/>
                <w:szCs w:val="22"/>
                <w:lang w:val="es"/>
              </w:rPr>
              <w:t>NOTAS:</w:t>
            </w:r>
          </w:p>
          <w:p w14:paraId="51E4AF05" w14:textId="47B93C7B" w:rsidR="391129E4" w:rsidRDefault="391129E4"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Las notificaciones serán enviadas al correo electrónico empresarial del gerente.</w:t>
            </w:r>
          </w:p>
        </w:tc>
      </w:tr>
      <w:tr w:rsidR="4F5AD2BB" w14:paraId="1633F28B" w14:textId="77777777" w:rsidTr="0ACFD3EE">
        <w:tc>
          <w:tcPr>
            <w:tcW w:w="9629" w:type="dxa"/>
            <w:gridSpan w:val="4"/>
            <w:tcBorders>
              <w:top w:val="single" w:sz="8" w:space="0" w:color="auto"/>
              <w:left w:val="single" w:sz="8" w:space="0" w:color="auto"/>
              <w:bottom w:val="single" w:sz="8" w:space="0" w:color="auto"/>
              <w:right w:val="single" w:sz="8" w:space="0" w:color="auto"/>
            </w:tcBorders>
          </w:tcPr>
          <w:p w14:paraId="52323C9A" w14:textId="361EDC1B" w:rsidR="4F5AD2BB" w:rsidRDefault="4F5AD2BB">
            <w:r w:rsidRPr="4F5AD2BB">
              <w:rPr>
                <w:rFonts w:ascii="Arial" w:eastAsia="Arial" w:hAnsi="Arial" w:cs="Arial"/>
                <w:b/>
                <w:bCs/>
                <w:sz w:val="22"/>
                <w:szCs w:val="22"/>
                <w:lang w:val="es"/>
              </w:rPr>
              <w:t xml:space="preserve">CRITERIOS DE ACEPTACIÓN: </w:t>
            </w:r>
          </w:p>
          <w:p w14:paraId="7A1A1DC3" w14:textId="50F95073" w:rsidR="518BF76A" w:rsidRDefault="518BF76A" w:rsidP="4F5AD2BB">
            <w:pPr>
              <w:rPr>
                <w:rFonts w:ascii="Arial" w:eastAsia="Arial" w:hAnsi="Arial" w:cs="Arial"/>
                <w:lang w:val="es"/>
              </w:rPr>
            </w:pPr>
            <w:r w:rsidRPr="4F5AD2BB">
              <w:rPr>
                <w:rFonts w:ascii="Arial" w:eastAsia="Arial" w:hAnsi="Arial" w:cs="Arial"/>
                <w:lang w:val="es"/>
              </w:rPr>
              <w:t xml:space="preserve">El sistema de notificaciones </w:t>
            </w:r>
            <w:r w:rsidR="5907CE55" w:rsidRPr="4F5AD2BB">
              <w:rPr>
                <w:rFonts w:ascii="Arial" w:eastAsia="Arial" w:hAnsi="Arial" w:cs="Arial"/>
                <w:lang w:val="es"/>
              </w:rPr>
              <w:t xml:space="preserve">envía una notificación </w:t>
            </w:r>
            <w:r w:rsidR="0E06D036" w:rsidRPr="4F5AD2BB">
              <w:rPr>
                <w:rFonts w:ascii="Arial" w:eastAsia="Arial" w:hAnsi="Arial" w:cs="Arial"/>
                <w:lang w:val="es"/>
              </w:rPr>
              <w:t>al gerente o no.</w:t>
            </w:r>
          </w:p>
        </w:tc>
      </w:tr>
      <w:tr w:rsidR="4F5AD2BB" w14:paraId="6E5989E2" w14:textId="77777777" w:rsidTr="0ACFD3EE">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7B8CD74"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381122FC" w14:textId="77777777" w:rsidTr="0ACFD3EE">
        <w:trPr>
          <w:trHeight w:val="1680"/>
        </w:trPr>
        <w:tc>
          <w:tcPr>
            <w:tcW w:w="1136" w:type="dxa"/>
            <w:tcBorders>
              <w:top w:val="single" w:sz="8" w:space="0" w:color="auto"/>
              <w:left w:val="single" w:sz="8" w:space="0" w:color="auto"/>
              <w:bottom w:val="single" w:sz="8" w:space="0" w:color="auto"/>
              <w:right w:val="single" w:sz="8" w:space="0" w:color="auto"/>
            </w:tcBorders>
          </w:tcPr>
          <w:p w14:paraId="2838AF21" w14:textId="58E9A98F" w:rsidR="4F5AD2BB" w:rsidRDefault="4F5AD2BB">
            <w:r w:rsidRPr="4F5AD2BB">
              <w:rPr>
                <w:rFonts w:ascii="Arial" w:eastAsia="Arial" w:hAnsi="Arial" w:cs="Arial"/>
                <w:sz w:val="22"/>
                <w:szCs w:val="22"/>
                <w:lang w:val="es"/>
              </w:rPr>
              <w:lastRenderedPageBreak/>
              <w:t>ES-</w:t>
            </w:r>
            <w:r w:rsidR="5BC7ACCD" w:rsidRPr="4F5AD2BB">
              <w:rPr>
                <w:rFonts w:ascii="Arial" w:eastAsia="Arial" w:hAnsi="Arial" w:cs="Arial"/>
                <w:sz w:val="22"/>
                <w:szCs w:val="22"/>
                <w:lang w:val="es"/>
              </w:rPr>
              <w:t>8</w:t>
            </w:r>
            <w:r w:rsidRPr="4F5AD2BB">
              <w:rPr>
                <w:rFonts w:ascii="Arial" w:eastAsia="Arial" w:hAnsi="Arial" w:cs="Arial"/>
                <w:sz w:val="22"/>
                <w:szCs w:val="22"/>
                <w:lang w:val="es"/>
              </w:rPr>
              <w:t xml:space="preserve">.1     </w:t>
            </w:r>
          </w:p>
          <w:p w14:paraId="28FFB5AF"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79565332" w14:textId="5C71E6EC"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676E8C17" w:rsidRPr="4F5AD2BB">
              <w:rPr>
                <w:rFonts w:ascii="Arial" w:eastAsia="Arial" w:hAnsi="Arial" w:cs="Arial"/>
                <w:sz w:val="22"/>
                <w:szCs w:val="22"/>
                <w:lang w:val="es"/>
              </w:rPr>
              <w:t xml:space="preserve">Se envía correctamente una </w:t>
            </w:r>
            <w:r w:rsidR="0776E6A0" w:rsidRPr="4F5AD2BB">
              <w:rPr>
                <w:rFonts w:ascii="Arial" w:eastAsia="Arial" w:hAnsi="Arial" w:cs="Arial"/>
                <w:sz w:val="22"/>
                <w:szCs w:val="22"/>
                <w:lang w:val="es"/>
              </w:rPr>
              <w:t>notificación</w:t>
            </w:r>
            <w:r w:rsidR="676E8C17" w:rsidRPr="4F5AD2BB">
              <w:rPr>
                <w:rFonts w:ascii="Arial" w:eastAsia="Arial" w:hAnsi="Arial" w:cs="Arial"/>
                <w:sz w:val="22"/>
                <w:szCs w:val="22"/>
                <w:lang w:val="es"/>
              </w:rPr>
              <w:t xml:space="preserve"> al gerente</w:t>
            </w:r>
            <w:r w:rsidR="0BE1488A" w:rsidRPr="4F5AD2BB">
              <w:rPr>
                <w:rFonts w:ascii="Arial" w:eastAsia="Arial" w:hAnsi="Arial" w:cs="Arial"/>
                <w:sz w:val="22"/>
                <w:szCs w:val="22"/>
                <w:lang w:val="es"/>
              </w:rPr>
              <w:t>.</w:t>
            </w:r>
          </w:p>
          <w:p w14:paraId="653ED870" w14:textId="79C5431A" w:rsidR="4F5AD2BB" w:rsidRDefault="4F5AD2BB">
            <w:r w:rsidRPr="4F5AD2BB">
              <w:rPr>
                <w:rFonts w:ascii="Arial" w:eastAsia="Arial" w:hAnsi="Arial" w:cs="Arial"/>
                <w:b/>
                <w:bCs/>
                <w:sz w:val="22"/>
                <w:szCs w:val="22"/>
                <w:lang w:val="es"/>
              </w:rPr>
              <w:t>SUPOSICIONES/ASUNCIONES:</w:t>
            </w:r>
          </w:p>
          <w:p w14:paraId="35C80A88" w14:textId="51F7BBB7" w:rsidR="0904D339" w:rsidRDefault="0904D339"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Se ha registrado una nueva cuenta en el sistema o se ha cambiado la contraseña de un usuario (secretaria).</w:t>
            </w:r>
          </w:p>
          <w:p w14:paraId="46CE79F5" w14:textId="365E4D4E" w:rsidR="4F5AD2BB" w:rsidRDefault="4F5AD2BB">
            <w:r w:rsidRPr="4F5AD2BB">
              <w:rPr>
                <w:rFonts w:ascii="Arial" w:eastAsia="Arial" w:hAnsi="Arial" w:cs="Arial"/>
                <w:b/>
                <w:bCs/>
                <w:sz w:val="22"/>
                <w:szCs w:val="22"/>
                <w:lang w:val="es"/>
              </w:rPr>
              <w:t xml:space="preserve">RESULTADOS: </w:t>
            </w:r>
          </w:p>
          <w:p w14:paraId="3DDA0499" w14:textId="6D025EFD" w:rsidR="4CAFF7CE" w:rsidRDefault="4CAFF7CE" w:rsidP="00F53248">
            <w:pPr>
              <w:pStyle w:val="Prrafodelista"/>
              <w:numPr>
                <w:ilvl w:val="0"/>
                <w:numId w:val="27"/>
              </w:numPr>
              <w:rPr>
                <w:rFonts w:ascii="Arial" w:eastAsia="Arial" w:hAnsi="Arial" w:cs="Arial"/>
                <w:lang w:val="es"/>
              </w:rPr>
            </w:pPr>
            <w:r w:rsidRPr="4F5AD2BB">
              <w:rPr>
                <w:rFonts w:ascii="Arial" w:eastAsia="Arial" w:hAnsi="Arial" w:cs="Arial"/>
                <w:sz w:val="22"/>
                <w:szCs w:val="22"/>
                <w:lang w:val="es"/>
              </w:rPr>
              <w:t>Se envía la notificación por correo electrónico al gerente.</w:t>
            </w:r>
          </w:p>
        </w:tc>
      </w:tr>
      <w:tr w:rsidR="4F5AD2BB" w14:paraId="117BF013" w14:textId="77777777" w:rsidTr="0ACFD3EE">
        <w:trPr>
          <w:trHeight w:val="1680"/>
        </w:trPr>
        <w:tc>
          <w:tcPr>
            <w:tcW w:w="1136" w:type="dxa"/>
            <w:tcBorders>
              <w:top w:val="single" w:sz="8" w:space="0" w:color="auto"/>
              <w:left w:val="single" w:sz="8" w:space="0" w:color="auto"/>
              <w:bottom w:val="single" w:sz="8" w:space="0" w:color="auto"/>
              <w:right w:val="single" w:sz="8" w:space="0" w:color="auto"/>
            </w:tcBorders>
          </w:tcPr>
          <w:p w14:paraId="1F92699D" w14:textId="0A9F8443" w:rsidR="4F5AD2BB" w:rsidRDefault="4F5AD2BB">
            <w:r w:rsidRPr="4F5AD2BB">
              <w:rPr>
                <w:rFonts w:ascii="Arial" w:eastAsia="Arial" w:hAnsi="Arial" w:cs="Arial"/>
                <w:sz w:val="22"/>
                <w:szCs w:val="22"/>
                <w:lang w:val="es"/>
              </w:rPr>
              <w:t>ES-</w:t>
            </w:r>
            <w:r w:rsidR="4D4E4060" w:rsidRPr="4F5AD2BB">
              <w:rPr>
                <w:rFonts w:ascii="Arial" w:eastAsia="Arial" w:hAnsi="Arial" w:cs="Arial"/>
                <w:sz w:val="22"/>
                <w:szCs w:val="22"/>
                <w:lang w:val="es"/>
              </w:rPr>
              <w:t>8</w:t>
            </w:r>
            <w:r w:rsidRPr="4F5AD2BB">
              <w:rPr>
                <w:rFonts w:ascii="Arial" w:eastAsia="Arial" w:hAnsi="Arial" w:cs="Arial"/>
                <w:sz w:val="22"/>
                <w:szCs w:val="22"/>
                <w:lang w:val="es"/>
              </w:rPr>
              <w:t xml:space="preserve">.2     </w:t>
            </w:r>
          </w:p>
          <w:p w14:paraId="5D93EF60"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5746E62E" w14:textId="49AB34AC" w:rsidR="7ACB3D41" w:rsidRDefault="4DF62190" w:rsidP="0ACFD3EE">
            <w:pPr>
              <w:rPr>
                <w:rFonts w:ascii="Arial" w:eastAsia="Arial" w:hAnsi="Arial" w:cs="Arial"/>
                <w:sz w:val="22"/>
                <w:szCs w:val="22"/>
                <w:lang w:val="es"/>
              </w:rPr>
            </w:pPr>
            <w:r w:rsidRPr="0ACFD3EE">
              <w:rPr>
                <w:rFonts w:ascii="Arial" w:eastAsia="Arial" w:hAnsi="Arial" w:cs="Arial"/>
                <w:b/>
                <w:bCs/>
                <w:sz w:val="22"/>
                <w:szCs w:val="22"/>
                <w:lang w:val="es"/>
              </w:rPr>
              <w:t>DESCRIPCIÓN:</w:t>
            </w:r>
            <w:r w:rsidRPr="0ACFD3EE">
              <w:rPr>
                <w:rFonts w:ascii="Arial" w:eastAsia="Arial" w:hAnsi="Arial" w:cs="Arial"/>
                <w:sz w:val="22"/>
                <w:szCs w:val="22"/>
                <w:lang w:val="es"/>
              </w:rPr>
              <w:t xml:space="preserve"> </w:t>
            </w:r>
            <w:r w:rsidR="5CFD646F" w:rsidRPr="0ACFD3EE">
              <w:rPr>
                <w:rFonts w:ascii="Arial" w:eastAsia="Arial" w:hAnsi="Arial" w:cs="Arial"/>
                <w:sz w:val="22"/>
                <w:szCs w:val="22"/>
                <w:lang w:val="es"/>
              </w:rPr>
              <w:t>Envió no exitoso de notificación al gerente</w:t>
            </w:r>
            <w:r w:rsidRPr="0ACFD3EE">
              <w:rPr>
                <w:rFonts w:ascii="Arial" w:eastAsia="Arial" w:hAnsi="Arial" w:cs="Arial"/>
                <w:sz w:val="22"/>
                <w:szCs w:val="22"/>
                <w:lang w:val="es"/>
              </w:rPr>
              <w:t xml:space="preserve"> por la existencia de datos corruptos.</w:t>
            </w:r>
          </w:p>
          <w:p w14:paraId="1D1F31B0" w14:textId="76BC5BDF" w:rsidR="7ACB3D41" w:rsidRDefault="4DF62190" w:rsidP="0ACFD3EE">
            <w:pPr>
              <w:rPr>
                <w:rFonts w:ascii="Arial" w:eastAsia="Arial" w:hAnsi="Arial" w:cs="Arial"/>
                <w:b/>
                <w:bCs/>
                <w:sz w:val="22"/>
                <w:szCs w:val="22"/>
                <w:lang w:val="es"/>
              </w:rPr>
            </w:pPr>
            <w:r w:rsidRPr="0ACFD3EE">
              <w:rPr>
                <w:rFonts w:ascii="Arial" w:eastAsia="Arial" w:hAnsi="Arial" w:cs="Arial"/>
                <w:b/>
                <w:bCs/>
                <w:sz w:val="22"/>
                <w:szCs w:val="22"/>
                <w:lang w:val="es"/>
              </w:rPr>
              <w:t>SUPOSICIONES/ASUNCIONES:</w:t>
            </w:r>
          </w:p>
          <w:p w14:paraId="70888403" w14:textId="41D90536" w:rsidR="7ACB3D41" w:rsidRDefault="4DF62190" w:rsidP="00F53248">
            <w:pPr>
              <w:pStyle w:val="Prrafodelista"/>
              <w:numPr>
                <w:ilvl w:val="0"/>
                <w:numId w:val="8"/>
              </w:numPr>
              <w:rPr>
                <w:rFonts w:ascii="Arial" w:eastAsia="Arial" w:hAnsi="Arial" w:cs="Arial"/>
                <w:sz w:val="22"/>
                <w:szCs w:val="22"/>
                <w:lang w:val="es"/>
              </w:rPr>
            </w:pPr>
            <w:r w:rsidRPr="0ACFD3EE">
              <w:rPr>
                <w:rFonts w:ascii="Arial" w:eastAsia="Arial" w:hAnsi="Arial" w:cs="Arial"/>
                <w:sz w:val="22"/>
                <w:szCs w:val="22"/>
                <w:lang w:val="es"/>
              </w:rPr>
              <w:t>Datos de</w:t>
            </w:r>
            <w:r w:rsidR="3866D94C" w:rsidRPr="0ACFD3EE">
              <w:rPr>
                <w:rFonts w:ascii="Arial" w:eastAsia="Arial" w:hAnsi="Arial" w:cs="Arial"/>
                <w:sz w:val="22"/>
                <w:szCs w:val="22"/>
                <w:lang w:val="es"/>
              </w:rPr>
              <w:t xml:space="preserve"> eventos del sistema</w:t>
            </w:r>
            <w:r w:rsidRPr="0ACFD3EE">
              <w:rPr>
                <w:rFonts w:ascii="Arial" w:eastAsia="Arial" w:hAnsi="Arial" w:cs="Arial"/>
                <w:sz w:val="22"/>
                <w:szCs w:val="22"/>
                <w:lang w:val="es"/>
              </w:rPr>
              <w:t xml:space="preserve"> corruptos.</w:t>
            </w:r>
          </w:p>
          <w:p w14:paraId="7ABCE515" w14:textId="7BFB90E2" w:rsidR="7ACB3D41" w:rsidRDefault="4DF62190" w:rsidP="00F53248">
            <w:pPr>
              <w:pStyle w:val="Prrafodelista"/>
              <w:numPr>
                <w:ilvl w:val="0"/>
                <w:numId w:val="8"/>
              </w:numPr>
              <w:rPr>
                <w:sz w:val="22"/>
                <w:szCs w:val="22"/>
                <w:lang w:val="es"/>
              </w:rPr>
            </w:pPr>
            <w:r w:rsidRPr="0ACFD3EE">
              <w:rPr>
                <w:rFonts w:ascii="Arial" w:eastAsia="Arial" w:hAnsi="Arial" w:cs="Arial"/>
                <w:sz w:val="22"/>
                <w:szCs w:val="22"/>
                <w:lang w:val="es"/>
              </w:rPr>
              <w:t>No se identifican correctamente los datos de</w:t>
            </w:r>
            <w:r w:rsidR="6C13617C" w:rsidRPr="0ACFD3EE">
              <w:rPr>
                <w:rFonts w:ascii="Arial" w:eastAsia="Arial" w:hAnsi="Arial" w:cs="Arial"/>
                <w:sz w:val="22"/>
                <w:szCs w:val="22"/>
                <w:lang w:val="es"/>
              </w:rPr>
              <w:t xml:space="preserve"> los eventos del sistema</w:t>
            </w:r>
            <w:r w:rsidRPr="0ACFD3EE">
              <w:rPr>
                <w:rFonts w:ascii="Arial" w:eastAsia="Arial" w:hAnsi="Arial" w:cs="Arial"/>
                <w:sz w:val="22"/>
                <w:szCs w:val="22"/>
                <w:lang w:val="es"/>
              </w:rPr>
              <w:t>.</w:t>
            </w:r>
          </w:p>
          <w:p w14:paraId="77A0EEA1" w14:textId="4DD9AAFA" w:rsidR="7ACB3D41" w:rsidRDefault="4DF62190" w:rsidP="0ACFD3EE">
            <w:pPr>
              <w:rPr>
                <w:rFonts w:ascii="Arial" w:eastAsia="Arial" w:hAnsi="Arial" w:cs="Arial"/>
                <w:b/>
                <w:bCs/>
                <w:sz w:val="22"/>
                <w:szCs w:val="22"/>
                <w:lang w:val="es"/>
              </w:rPr>
            </w:pPr>
            <w:r w:rsidRPr="0ACFD3EE">
              <w:rPr>
                <w:rFonts w:ascii="Arial" w:eastAsia="Arial" w:hAnsi="Arial" w:cs="Arial"/>
                <w:b/>
                <w:bCs/>
                <w:sz w:val="22"/>
                <w:szCs w:val="22"/>
                <w:lang w:val="es"/>
              </w:rPr>
              <w:t>RESULTADOS:</w:t>
            </w:r>
          </w:p>
          <w:p w14:paraId="6B8D8E59" w14:textId="1B2DD48F" w:rsidR="7ACB3D41" w:rsidRDefault="0222E7C4" w:rsidP="00F53248">
            <w:pPr>
              <w:pStyle w:val="Prrafodelista"/>
              <w:numPr>
                <w:ilvl w:val="0"/>
                <w:numId w:val="7"/>
              </w:numPr>
              <w:rPr>
                <w:rFonts w:ascii="Arial" w:eastAsia="Arial" w:hAnsi="Arial" w:cs="Arial"/>
                <w:sz w:val="22"/>
                <w:szCs w:val="22"/>
                <w:lang w:val="es"/>
              </w:rPr>
            </w:pPr>
            <w:r w:rsidRPr="0ACFD3EE">
              <w:rPr>
                <w:rFonts w:ascii="Arial" w:eastAsia="Arial" w:hAnsi="Arial" w:cs="Arial"/>
                <w:sz w:val="22"/>
                <w:szCs w:val="22"/>
                <w:lang w:val="es"/>
              </w:rPr>
              <w:t>No se envía la notificación al gerente.</w:t>
            </w:r>
          </w:p>
        </w:tc>
      </w:tr>
      <w:tr w:rsidR="4F5AD2BB" w14:paraId="68C3DC43" w14:textId="77777777" w:rsidTr="0ACFD3EE">
        <w:trPr>
          <w:trHeight w:val="1680"/>
        </w:trPr>
        <w:tc>
          <w:tcPr>
            <w:tcW w:w="1136" w:type="dxa"/>
            <w:tcBorders>
              <w:top w:val="single" w:sz="8" w:space="0" w:color="auto"/>
              <w:left w:val="single" w:sz="8" w:space="0" w:color="auto"/>
              <w:bottom w:val="single" w:sz="8" w:space="0" w:color="auto"/>
              <w:right w:val="single" w:sz="8" w:space="0" w:color="auto"/>
            </w:tcBorders>
          </w:tcPr>
          <w:p w14:paraId="6886A110" w14:textId="026C2198" w:rsidR="4F5AD2BB" w:rsidRDefault="4F5AD2BB">
            <w:r w:rsidRPr="4F5AD2BB">
              <w:rPr>
                <w:rFonts w:ascii="Arial" w:eastAsia="Arial" w:hAnsi="Arial" w:cs="Arial"/>
                <w:sz w:val="22"/>
                <w:szCs w:val="22"/>
                <w:lang w:val="es"/>
              </w:rPr>
              <w:t>ES-</w:t>
            </w:r>
            <w:r w:rsidR="28C816B4" w:rsidRPr="4F5AD2BB">
              <w:rPr>
                <w:rFonts w:ascii="Arial" w:eastAsia="Arial" w:hAnsi="Arial" w:cs="Arial"/>
                <w:sz w:val="22"/>
                <w:szCs w:val="22"/>
                <w:lang w:val="es"/>
              </w:rPr>
              <w:t>8</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24061ED5" w14:textId="5FD23463" w:rsidR="4F5AD2BB" w:rsidRDefault="4F5AD2BB" w:rsidP="4F5AD2BB">
            <w:pPr>
              <w:rPr>
                <w:rFonts w:ascii="Arial" w:eastAsia="Arial" w:hAnsi="Arial" w:cs="Arial"/>
                <w:lang w:val="es"/>
              </w:rPr>
            </w:pPr>
            <w:r w:rsidRPr="4F5AD2BB">
              <w:rPr>
                <w:rFonts w:ascii="Arial" w:eastAsia="Arial" w:hAnsi="Arial" w:cs="Arial"/>
                <w:b/>
                <w:bCs/>
                <w:sz w:val="22"/>
                <w:szCs w:val="22"/>
                <w:lang w:val="es"/>
              </w:rPr>
              <w:t xml:space="preserve">DESCRIPCIÓN: </w:t>
            </w:r>
            <w:r w:rsidR="7C1A9ED8" w:rsidRPr="4F5AD2BB">
              <w:rPr>
                <w:rFonts w:ascii="Arial" w:eastAsia="Arial" w:hAnsi="Arial" w:cs="Arial"/>
                <w:sz w:val="22"/>
                <w:szCs w:val="22"/>
                <w:lang w:val="es"/>
              </w:rPr>
              <w:t>Envió no exitoso de notificación al gerente por caída de la conexión con la base de datos.</w:t>
            </w:r>
          </w:p>
          <w:p w14:paraId="70682766" w14:textId="3D9B015D" w:rsidR="4F5AD2BB" w:rsidRDefault="4F5AD2BB">
            <w:r w:rsidRPr="4F5AD2BB">
              <w:rPr>
                <w:rFonts w:ascii="Arial" w:eastAsia="Arial" w:hAnsi="Arial" w:cs="Arial"/>
                <w:b/>
                <w:bCs/>
                <w:sz w:val="22"/>
                <w:szCs w:val="22"/>
                <w:lang w:val="es"/>
              </w:rPr>
              <w:t>SUPOSICIONES/ASUNCIONES:</w:t>
            </w:r>
          </w:p>
          <w:p w14:paraId="2AFBDC5E" w14:textId="1E0CEBA6" w:rsidR="7EE6B4B6" w:rsidRDefault="7EE6B4B6"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base de datos no se encuentra en un estado funcional.</w:t>
            </w:r>
          </w:p>
          <w:p w14:paraId="3979ED4E" w14:textId="4F6F41E0" w:rsidR="4F5AD2BB" w:rsidRDefault="4F5AD2BB">
            <w:r w:rsidRPr="4F5AD2BB">
              <w:rPr>
                <w:rFonts w:ascii="Arial" w:eastAsia="Arial" w:hAnsi="Arial" w:cs="Arial"/>
                <w:b/>
                <w:bCs/>
                <w:sz w:val="22"/>
                <w:szCs w:val="22"/>
                <w:lang w:val="es"/>
              </w:rPr>
              <w:t xml:space="preserve">RESULTADOS: </w:t>
            </w:r>
          </w:p>
          <w:p w14:paraId="6EF6348F" w14:textId="46AB8CA5" w:rsidR="212D675E" w:rsidRDefault="212D675E"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 xml:space="preserve">No se </w:t>
            </w:r>
            <w:r w:rsidR="24736A4D" w:rsidRPr="4F5AD2BB">
              <w:rPr>
                <w:rFonts w:ascii="Arial" w:eastAsia="Arial" w:hAnsi="Arial" w:cs="Arial"/>
                <w:sz w:val="22"/>
                <w:szCs w:val="22"/>
                <w:lang w:val="es"/>
              </w:rPr>
              <w:t>envía</w:t>
            </w:r>
            <w:r w:rsidRPr="4F5AD2BB">
              <w:rPr>
                <w:rFonts w:ascii="Arial" w:eastAsia="Arial" w:hAnsi="Arial" w:cs="Arial"/>
                <w:sz w:val="22"/>
                <w:szCs w:val="22"/>
                <w:lang w:val="es"/>
              </w:rPr>
              <w:t xml:space="preserve"> la </w:t>
            </w:r>
            <w:r w:rsidR="04DC2037" w:rsidRPr="4F5AD2BB">
              <w:rPr>
                <w:rFonts w:ascii="Arial" w:eastAsia="Arial" w:hAnsi="Arial" w:cs="Arial"/>
                <w:sz w:val="22"/>
                <w:szCs w:val="22"/>
                <w:lang w:val="es"/>
              </w:rPr>
              <w:t>notificación</w:t>
            </w:r>
            <w:r w:rsidRPr="4F5AD2BB">
              <w:rPr>
                <w:rFonts w:ascii="Arial" w:eastAsia="Arial" w:hAnsi="Arial" w:cs="Arial"/>
                <w:sz w:val="22"/>
                <w:szCs w:val="22"/>
                <w:lang w:val="es"/>
              </w:rPr>
              <w:t xml:space="preserve"> al gerente.</w:t>
            </w:r>
          </w:p>
        </w:tc>
      </w:tr>
      <w:tr w:rsidR="4F5AD2BB" w14:paraId="1826EF11" w14:textId="77777777" w:rsidTr="0ACFD3EE">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FC6A4FE" w14:textId="1356BA67" w:rsidR="4F5AD2BB" w:rsidRDefault="4F5AD2BB">
            <w:r w:rsidRPr="4F5AD2BB">
              <w:rPr>
                <w:rFonts w:ascii="Arial" w:eastAsia="Arial" w:hAnsi="Arial" w:cs="Arial"/>
                <w:b/>
                <w:bCs/>
                <w:sz w:val="22"/>
                <w:szCs w:val="22"/>
                <w:lang w:val="es"/>
              </w:rPr>
              <w:t>RIESGOS:</w:t>
            </w:r>
          </w:p>
          <w:p w14:paraId="7ED93F0F" w14:textId="68D0A159" w:rsidR="19531286" w:rsidRDefault="19531286"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de la base de datos.</w:t>
            </w:r>
          </w:p>
          <w:p w14:paraId="4BF386EA" w14:textId="55B3356A" w:rsidR="19531286" w:rsidRDefault="19531286"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 xml:space="preserve">Correo </w:t>
            </w:r>
            <w:r w:rsidR="5457B353" w:rsidRPr="4F5AD2BB">
              <w:rPr>
                <w:rFonts w:ascii="Arial" w:eastAsia="Arial" w:hAnsi="Arial" w:cs="Arial"/>
                <w:sz w:val="22"/>
                <w:szCs w:val="22"/>
                <w:lang w:val="es"/>
              </w:rPr>
              <w:t>electrónico</w:t>
            </w:r>
            <w:r w:rsidRPr="4F5AD2BB">
              <w:rPr>
                <w:rFonts w:ascii="Arial" w:eastAsia="Arial" w:hAnsi="Arial" w:cs="Arial"/>
                <w:sz w:val="22"/>
                <w:szCs w:val="22"/>
                <w:lang w:val="es"/>
              </w:rPr>
              <w:t xml:space="preserve"> del gerente incorrecto.</w:t>
            </w:r>
          </w:p>
        </w:tc>
      </w:tr>
    </w:tbl>
    <w:p w14:paraId="7DD28AC6" w14:textId="0A0961D8"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68DBADEA" w14:textId="77777777" w:rsidTr="079A0284">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3EC7133" w14:textId="4DAE99FF" w:rsidR="4F5AD2BB" w:rsidRDefault="4F5AD2BB">
            <w:r w:rsidRPr="4F5AD2BB">
              <w:rPr>
                <w:rFonts w:ascii="Arial" w:eastAsia="Arial" w:hAnsi="Arial" w:cs="Arial"/>
                <w:b/>
                <w:bCs/>
                <w:sz w:val="22"/>
                <w:szCs w:val="22"/>
                <w:lang w:val="es"/>
              </w:rPr>
              <w:t>IDENTIFICADOR CASO DE USO:</w:t>
            </w:r>
          </w:p>
          <w:p w14:paraId="3F6EFC93" w14:textId="5CFB7883"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color w:val="000000" w:themeColor="text1"/>
                <w:sz w:val="22"/>
                <w:szCs w:val="22"/>
                <w:lang w:val="es"/>
              </w:rPr>
              <w:t>CU-</w:t>
            </w:r>
            <w:r w:rsidR="37283DC5" w:rsidRPr="4F5AD2BB">
              <w:rPr>
                <w:rFonts w:ascii="Arial" w:eastAsia="Arial" w:hAnsi="Arial" w:cs="Arial"/>
                <w:color w:val="000000" w:themeColor="text1"/>
                <w:sz w:val="22"/>
                <w:szCs w:val="22"/>
                <w:lang w:val="es"/>
              </w:rPr>
              <w:t>9</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D0DFD1A" w14:textId="42B2F412" w:rsidR="4F5AD2BB" w:rsidRDefault="4F5AD2BB" w:rsidP="4F5AD2BB">
            <w:pPr>
              <w:rPr>
                <w:lang w:val="es-EC" w:eastAsia="es-EC"/>
              </w:rPr>
            </w:pPr>
            <w:r w:rsidRPr="079A0284">
              <w:rPr>
                <w:rFonts w:ascii="Arial" w:eastAsia="Arial" w:hAnsi="Arial" w:cs="Arial"/>
                <w:b/>
                <w:bCs/>
                <w:color w:val="000000" w:themeColor="text1"/>
                <w:sz w:val="22"/>
                <w:szCs w:val="22"/>
                <w:lang w:val="es"/>
              </w:rPr>
              <w:t>NOMBRE:</w:t>
            </w:r>
            <w:r w:rsidR="512F1337" w:rsidRPr="079A0284">
              <w:rPr>
                <w:rFonts w:ascii="Arial" w:eastAsia="Arial" w:hAnsi="Arial" w:cs="Arial"/>
                <w:b/>
                <w:bCs/>
                <w:color w:val="000000" w:themeColor="text1"/>
                <w:sz w:val="22"/>
                <w:szCs w:val="22"/>
                <w:lang w:val="es"/>
              </w:rPr>
              <w:t xml:space="preserve"> </w:t>
            </w:r>
            <w:r w:rsidR="512F1337" w:rsidRPr="079A0284">
              <w:rPr>
                <w:rFonts w:ascii="Arial" w:eastAsia="Arial" w:hAnsi="Arial" w:cs="Arial"/>
                <w:color w:val="000000" w:themeColor="text1"/>
                <w:lang w:val="es-EC" w:eastAsia="es-EC"/>
              </w:rPr>
              <w:t>Crear cuentas de acceso al sistema. </w:t>
            </w:r>
          </w:p>
        </w:tc>
      </w:tr>
      <w:tr w:rsidR="4F5AD2BB" w14:paraId="24990A48" w14:textId="77777777" w:rsidTr="079A0284">
        <w:tc>
          <w:tcPr>
            <w:tcW w:w="6459" w:type="dxa"/>
            <w:gridSpan w:val="3"/>
            <w:tcBorders>
              <w:top w:val="single" w:sz="8" w:space="0" w:color="auto"/>
              <w:left w:val="single" w:sz="8" w:space="0" w:color="auto"/>
              <w:bottom w:val="single" w:sz="8" w:space="0" w:color="auto"/>
              <w:right w:val="single" w:sz="8" w:space="0" w:color="auto"/>
            </w:tcBorders>
          </w:tcPr>
          <w:p w14:paraId="6D1C4105" w14:textId="0F2217D1"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5E493601"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36138B7B" w14:textId="1EAACA99"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0A007B2A" w:rsidRPr="4F5AD2BB">
              <w:rPr>
                <w:rFonts w:ascii="Arial" w:eastAsia="Arial" w:hAnsi="Arial" w:cs="Arial"/>
                <w:sz w:val="22"/>
                <w:szCs w:val="22"/>
                <w:lang w:val="es"/>
              </w:rPr>
              <w:t>Alta</w:t>
            </w:r>
          </w:p>
        </w:tc>
      </w:tr>
      <w:tr w:rsidR="4F5AD2BB" w14:paraId="6D55F478"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3627D85F" w14:textId="52CF9357" w:rsidR="4F5AD2BB" w:rsidRDefault="4F5AD2BB">
            <w:r w:rsidRPr="4F5AD2BB">
              <w:rPr>
                <w:rFonts w:ascii="Arial" w:eastAsia="Arial" w:hAnsi="Arial" w:cs="Arial"/>
                <w:b/>
                <w:bCs/>
                <w:sz w:val="22"/>
                <w:szCs w:val="22"/>
                <w:lang w:val="es"/>
              </w:rPr>
              <w:t>REQUERIMIENTO FUNCIONAL ASOCIADO:</w:t>
            </w:r>
          </w:p>
          <w:p w14:paraId="5E8B3C9F" w14:textId="6D4662C5" w:rsidR="4F5AD2BB" w:rsidRDefault="4F5AD2BB" w:rsidP="4F5AD2BB">
            <w:pPr>
              <w:rPr>
                <w:rFonts w:ascii="Arial" w:eastAsia="Arial" w:hAnsi="Arial" w:cs="Arial"/>
                <w:b/>
                <w:bCs/>
                <w:sz w:val="22"/>
                <w:szCs w:val="22"/>
                <w:lang w:val="es"/>
              </w:rPr>
            </w:pPr>
            <w:r w:rsidRPr="4F5AD2BB">
              <w:rPr>
                <w:rFonts w:ascii="Arial" w:eastAsia="Arial" w:hAnsi="Arial" w:cs="Arial"/>
                <w:sz w:val="22"/>
                <w:szCs w:val="22"/>
                <w:lang w:val="es"/>
              </w:rPr>
              <w:t>RF-</w:t>
            </w:r>
            <w:r w:rsidR="46975E40" w:rsidRPr="4F5AD2BB">
              <w:rPr>
                <w:rFonts w:ascii="Arial" w:eastAsia="Arial" w:hAnsi="Arial" w:cs="Arial"/>
                <w:sz w:val="22"/>
                <w:szCs w:val="22"/>
                <w:lang w:val="es"/>
              </w:rPr>
              <w:t>9</w:t>
            </w:r>
            <w:r w:rsidRPr="4F5AD2BB">
              <w:rPr>
                <w:rFonts w:ascii="Arial" w:eastAsia="Arial" w:hAnsi="Arial" w:cs="Arial"/>
                <w:lang w:val="es"/>
              </w:rPr>
              <w:t xml:space="preserve"> </w:t>
            </w:r>
            <w:r w:rsidRPr="4F5AD2BB">
              <w:rPr>
                <w:rFonts w:ascii="Arial" w:eastAsia="Arial" w:hAnsi="Arial" w:cs="Arial"/>
                <w:b/>
                <w:bCs/>
                <w:sz w:val="22"/>
                <w:szCs w:val="22"/>
                <w:lang w:val="es"/>
              </w:rPr>
              <w:t xml:space="preserve"> </w:t>
            </w:r>
          </w:p>
        </w:tc>
      </w:tr>
      <w:tr w:rsidR="4F5AD2BB" w14:paraId="46CB06DD"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24FAB1CA" w14:textId="57115953"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r w:rsidR="787C9DEB" w:rsidRPr="4F5AD2BB">
              <w:rPr>
                <w:rFonts w:ascii="Arial" w:eastAsia="Arial" w:hAnsi="Arial" w:cs="Arial"/>
                <w:sz w:val="22"/>
                <w:szCs w:val="22"/>
                <w:lang w:val="es"/>
              </w:rPr>
              <w:t>Gerente</w:t>
            </w:r>
          </w:p>
        </w:tc>
      </w:tr>
      <w:tr w:rsidR="4F5AD2BB" w14:paraId="42F36ABC"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1FEC35C6" w14:textId="7C320E77" w:rsidR="4F5AD2BB" w:rsidRDefault="4F5AD2BB">
            <w:r w:rsidRPr="4F5AD2BB">
              <w:rPr>
                <w:rFonts w:ascii="Arial" w:eastAsia="Arial" w:hAnsi="Arial" w:cs="Arial"/>
                <w:b/>
                <w:bCs/>
                <w:sz w:val="22"/>
                <w:szCs w:val="22"/>
                <w:lang w:val="es"/>
              </w:rPr>
              <w:t xml:space="preserve">CASOS DE USO ASOCIADOS: </w:t>
            </w:r>
          </w:p>
          <w:p w14:paraId="691A2ED6" w14:textId="7C320E77" w:rsidR="49E88FCF" w:rsidRDefault="49E88FCF" w:rsidP="4F5AD2BB">
            <w:pPr>
              <w:rPr>
                <w:rFonts w:ascii="Arial" w:eastAsia="Arial" w:hAnsi="Arial" w:cs="Arial"/>
                <w:lang w:val="es"/>
              </w:rPr>
            </w:pPr>
            <w:r w:rsidRPr="4F5AD2BB">
              <w:rPr>
                <w:rFonts w:ascii="Arial" w:eastAsia="Arial" w:hAnsi="Arial" w:cs="Arial"/>
                <w:sz w:val="22"/>
                <w:szCs w:val="22"/>
                <w:lang w:val="es"/>
              </w:rPr>
              <w:t>No Aplica</w:t>
            </w:r>
          </w:p>
        </w:tc>
      </w:tr>
      <w:tr w:rsidR="4F5AD2BB" w14:paraId="18B8DF11" w14:textId="77777777" w:rsidTr="079A0284">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19BD2D90"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3EAD32E4" w14:textId="4A7A4C3C" w:rsidR="49322A8A" w:rsidRDefault="49322A8A" w:rsidP="4F5AD2BB">
            <w:pPr>
              <w:rPr>
                <w:rFonts w:ascii="Arial" w:eastAsia="Arial" w:hAnsi="Arial" w:cs="Arial"/>
                <w:sz w:val="22"/>
                <w:szCs w:val="22"/>
                <w:lang w:val="es"/>
              </w:rPr>
            </w:pPr>
            <w:r w:rsidRPr="4F5AD2BB">
              <w:rPr>
                <w:rFonts w:ascii="Arial" w:eastAsia="Arial" w:hAnsi="Arial" w:cs="Arial"/>
                <w:sz w:val="22"/>
                <w:szCs w:val="22"/>
                <w:lang w:val="es"/>
              </w:rPr>
              <w:t>El gerente</w:t>
            </w:r>
            <w:r w:rsidR="06155632" w:rsidRPr="4F5AD2BB">
              <w:rPr>
                <w:rFonts w:ascii="Arial" w:eastAsia="Arial" w:hAnsi="Arial" w:cs="Arial"/>
                <w:sz w:val="22"/>
                <w:szCs w:val="22"/>
                <w:lang w:val="es"/>
              </w:rPr>
              <w:t xml:space="preserve"> </w:t>
            </w:r>
            <w:r w:rsidR="55916AB0" w:rsidRPr="4F5AD2BB">
              <w:rPr>
                <w:rFonts w:ascii="Arial" w:eastAsia="Arial" w:hAnsi="Arial" w:cs="Arial"/>
                <w:sz w:val="22"/>
                <w:szCs w:val="22"/>
                <w:lang w:val="es"/>
              </w:rPr>
              <w:t>registr</w:t>
            </w:r>
            <w:r w:rsidR="06155632" w:rsidRPr="4F5AD2BB">
              <w:rPr>
                <w:rFonts w:ascii="Arial" w:eastAsia="Arial" w:hAnsi="Arial" w:cs="Arial"/>
                <w:sz w:val="22"/>
                <w:szCs w:val="22"/>
                <w:lang w:val="es"/>
              </w:rPr>
              <w:t>ara</w:t>
            </w:r>
            <w:r w:rsidR="6D07AE9B" w:rsidRPr="4F5AD2BB">
              <w:rPr>
                <w:rFonts w:ascii="Arial" w:eastAsia="Arial" w:hAnsi="Arial" w:cs="Arial"/>
                <w:sz w:val="22"/>
                <w:szCs w:val="22"/>
                <w:lang w:val="es"/>
              </w:rPr>
              <w:t xml:space="preserve"> los nuevos usuarios (secretarias)</w:t>
            </w:r>
            <w:r w:rsidR="06155632" w:rsidRPr="4F5AD2BB">
              <w:rPr>
                <w:rFonts w:ascii="Arial" w:eastAsia="Arial" w:hAnsi="Arial" w:cs="Arial"/>
                <w:sz w:val="22"/>
                <w:szCs w:val="22"/>
                <w:lang w:val="es"/>
              </w:rPr>
              <w:t xml:space="preserve"> en el sistema</w:t>
            </w:r>
            <w:r w:rsidR="0DFF8223" w:rsidRPr="4F5AD2BB">
              <w:rPr>
                <w:rFonts w:ascii="Arial" w:eastAsia="Arial" w:hAnsi="Arial" w:cs="Arial"/>
                <w:sz w:val="22"/>
                <w:szCs w:val="22"/>
                <w:lang w:val="es"/>
              </w:rPr>
              <w:t>.</w:t>
            </w:r>
          </w:p>
        </w:tc>
      </w:tr>
      <w:tr w:rsidR="4F5AD2BB" w14:paraId="2BF1F2E3" w14:textId="77777777" w:rsidTr="079A0284">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C5EE675" w14:textId="77C653E9" w:rsidR="4F5AD2BB" w:rsidRDefault="4F5AD2BB">
            <w:r w:rsidRPr="4F5AD2BB">
              <w:rPr>
                <w:rFonts w:ascii="Arial" w:eastAsia="Arial" w:hAnsi="Arial" w:cs="Arial"/>
                <w:b/>
                <w:bCs/>
                <w:sz w:val="22"/>
                <w:szCs w:val="22"/>
                <w:lang w:val="es"/>
              </w:rPr>
              <w:t>NOTAS:</w:t>
            </w:r>
          </w:p>
          <w:p w14:paraId="2A2FB27A" w14:textId="7ECEEFC4" w:rsidR="3306F318" w:rsidRDefault="309AAADA" w:rsidP="00F53248">
            <w:pPr>
              <w:pStyle w:val="Prrafodelista"/>
              <w:numPr>
                <w:ilvl w:val="0"/>
                <w:numId w:val="22"/>
              </w:numPr>
              <w:rPr>
                <w:rFonts w:ascii="Arial" w:eastAsia="Arial" w:hAnsi="Arial" w:cs="Arial"/>
                <w:sz w:val="22"/>
                <w:szCs w:val="22"/>
                <w:lang w:val="es"/>
              </w:rPr>
            </w:pPr>
            <w:r w:rsidRPr="0ACFD3EE">
              <w:rPr>
                <w:rFonts w:ascii="Arial" w:eastAsia="Arial" w:hAnsi="Arial" w:cs="Arial"/>
                <w:sz w:val="22"/>
                <w:szCs w:val="22"/>
                <w:lang w:val="es"/>
              </w:rPr>
              <w:t xml:space="preserve">Solo se podrá registrar correctamente </w:t>
            </w:r>
            <w:r w:rsidR="25419AD9" w:rsidRPr="0ACFD3EE">
              <w:rPr>
                <w:rFonts w:ascii="Arial" w:eastAsia="Arial" w:hAnsi="Arial" w:cs="Arial"/>
                <w:sz w:val="22"/>
                <w:szCs w:val="22"/>
                <w:lang w:val="es"/>
              </w:rPr>
              <w:t>a los nuevos usuarios</w:t>
            </w:r>
            <w:r w:rsidRPr="0ACFD3EE">
              <w:rPr>
                <w:rFonts w:ascii="Arial" w:eastAsia="Arial" w:hAnsi="Arial" w:cs="Arial"/>
                <w:sz w:val="22"/>
                <w:szCs w:val="22"/>
                <w:lang w:val="es"/>
              </w:rPr>
              <w:t xml:space="preserve"> si se ingresan todos los datos necesarios</w:t>
            </w:r>
            <w:r w:rsidR="06A40E22" w:rsidRPr="0ACFD3EE">
              <w:rPr>
                <w:rFonts w:ascii="Arial" w:eastAsia="Arial" w:hAnsi="Arial" w:cs="Arial"/>
                <w:sz w:val="22"/>
                <w:szCs w:val="22"/>
                <w:lang w:val="es"/>
              </w:rPr>
              <w:t xml:space="preserve"> (Nombres y Apellidos, Usuario, Contraseña, Correo electrónico)</w:t>
            </w:r>
            <w:r w:rsidRPr="0ACFD3EE">
              <w:rPr>
                <w:rFonts w:ascii="Arial" w:eastAsia="Arial" w:hAnsi="Arial" w:cs="Arial"/>
                <w:sz w:val="22"/>
                <w:szCs w:val="22"/>
                <w:lang w:val="es"/>
              </w:rPr>
              <w:t>.</w:t>
            </w:r>
          </w:p>
          <w:p w14:paraId="7B53A277" w14:textId="4F110B68" w:rsidR="4F5AD2BB" w:rsidRDefault="4F5AD2BB">
            <w:r w:rsidRPr="4F5AD2BB">
              <w:rPr>
                <w:rFonts w:ascii="Arial" w:eastAsia="Arial" w:hAnsi="Arial" w:cs="Arial"/>
                <w:sz w:val="22"/>
                <w:szCs w:val="22"/>
                <w:lang w:val="es"/>
              </w:rPr>
              <w:t xml:space="preserve"> </w:t>
            </w:r>
          </w:p>
        </w:tc>
      </w:tr>
      <w:tr w:rsidR="4F5AD2BB" w14:paraId="3088A47D"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43E28A1C" w14:textId="455D04B4" w:rsidR="4F5AD2BB" w:rsidRDefault="4F5AD2BB">
            <w:r w:rsidRPr="4F5AD2BB">
              <w:rPr>
                <w:rFonts w:ascii="Arial" w:eastAsia="Arial" w:hAnsi="Arial" w:cs="Arial"/>
                <w:b/>
                <w:bCs/>
                <w:sz w:val="22"/>
                <w:szCs w:val="22"/>
                <w:lang w:val="es"/>
              </w:rPr>
              <w:t xml:space="preserve">CRITERIOS DE ACEPTACIÓN: </w:t>
            </w:r>
          </w:p>
          <w:p w14:paraId="023CBE4E" w14:textId="060E287F" w:rsidR="4091B3FA" w:rsidRDefault="4091B3FA" w:rsidP="4F5AD2BB">
            <w:pPr>
              <w:rPr>
                <w:rFonts w:ascii="Arial" w:eastAsia="Arial" w:hAnsi="Arial" w:cs="Arial"/>
                <w:sz w:val="22"/>
                <w:szCs w:val="22"/>
                <w:lang w:val="es"/>
              </w:rPr>
            </w:pPr>
            <w:r w:rsidRPr="4F5AD2BB">
              <w:rPr>
                <w:rFonts w:ascii="Arial" w:eastAsia="Arial" w:hAnsi="Arial" w:cs="Arial"/>
                <w:sz w:val="22"/>
                <w:szCs w:val="22"/>
                <w:lang w:val="es"/>
              </w:rPr>
              <w:t>El gerente registra un nuevo usuario en el sistema</w:t>
            </w:r>
            <w:r w:rsidR="534A04C1" w:rsidRPr="4F5AD2BB">
              <w:rPr>
                <w:rFonts w:ascii="Arial" w:eastAsia="Arial" w:hAnsi="Arial" w:cs="Arial"/>
                <w:sz w:val="22"/>
                <w:szCs w:val="22"/>
                <w:lang w:val="es"/>
              </w:rPr>
              <w:t xml:space="preserve"> o no</w:t>
            </w:r>
            <w:r w:rsidRPr="4F5AD2BB">
              <w:rPr>
                <w:rFonts w:ascii="Arial" w:eastAsia="Arial" w:hAnsi="Arial" w:cs="Arial"/>
                <w:sz w:val="22"/>
                <w:szCs w:val="22"/>
                <w:lang w:val="es"/>
              </w:rPr>
              <w:t>.</w:t>
            </w:r>
          </w:p>
        </w:tc>
      </w:tr>
      <w:tr w:rsidR="4F5AD2BB" w14:paraId="072E37DF" w14:textId="77777777" w:rsidTr="079A0284">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87BD1B1"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74DD1ADC" w14:textId="77777777" w:rsidTr="079A0284">
        <w:trPr>
          <w:trHeight w:val="1680"/>
        </w:trPr>
        <w:tc>
          <w:tcPr>
            <w:tcW w:w="1136" w:type="dxa"/>
            <w:tcBorders>
              <w:top w:val="single" w:sz="8" w:space="0" w:color="auto"/>
              <w:left w:val="single" w:sz="8" w:space="0" w:color="auto"/>
              <w:bottom w:val="single" w:sz="8" w:space="0" w:color="auto"/>
              <w:right w:val="single" w:sz="8" w:space="0" w:color="auto"/>
            </w:tcBorders>
          </w:tcPr>
          <w:p w14:paraId="6F0715C1" w14:textId="38856BAC" w:rsidR="4F5AD2BB" w:rsidRDefault="4F5AD2BB">
            <w:r w:rsidRPr="4F5AD2BB">
              <w:rPr>
                <w:rFonts w:ascii="Arial" w:eastAsia="Arial" w:hAnsi="Arial" w:cs="Arial"/>
                <w:sz w:val="22"/>
                <w:szCs w:val="22"/>
                <w:lang w:val="es"/>
              </w:rPr>
              <w:t>ES-</w:t>
            </w:r>
            <w:r w:rsidR="4735707F" w:rsidRPr="4F5AD2BB">
              <w:rPr>
                <w:rFonts w:ascii="Arial" w:eastAsia="Arial" w:hAnsi="Arial" w:cs="Arial"/>
                <w:sz w:val="22"/>
                <w:szCs w:val="22"/>
                <w:lang w:val="es"/>
              </w:rPr>
              <w:t>9</w:t>
            </w:r>
            <w:r w:rsidRPr="4F5AD2BB">
              <w:rPr>
                <w:rFonts w:ascii="Arial" w:eastAsia="Arial" w:hAnsi="Arial" w:cs="Arial"/>
                <w:sz w:val="22"/>
                <w:szCs w:val="22"/>
                <w:lang w:val="es"/>
              </w:rPr>
              <w:t xml:space="preserve">.1     </w:t>
            </w:r>
          </w:p>
          <w:p w14:paraId="1C495BF3"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27112FEA" w14:textId="5225BF1B"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DESCRIPCIÓN: </w:t>
            </w:r>
            <w:r w:rsidR="0D669F53" w:rsidRPr="4F5AD2BB">
              <w:rPr>
                <w:rFonts w:ascii="Arial" w:eastAsia="Arial" w:hAnsi="Arial" w:cs="Arial"/>
                <w:sz w:val="22"/>
                <w:szCs w:val="22"/>
                <w:lang w:val="es"/>
              </w:rPr>
              <w:t>Se registra correctamente un usuario en el sistema.</w:t>
            </w:r>
          </w:p>
          <w:p w14:paraId="00C154F9" w14:textId="4F7CEB97" w:rsidR="4F5AD2BB" w:rsidRDefault="4F5AD2BB">
            <w:r w:rsidRPr="4F5AD2BB">
              <w:rPr>
                <w:rFonts w:ascii="Arial" w:eastAsia="Arial" w:hAnsi="Arial" w:cs="Arial"/>
                <w:b/>
                <w:bCs/>
                <w:sz w:val="22"/>
                <w:szCs w:val="22"/>
                <w:lang w:val="es"/>
              </w:rPr>
              <w:t>SUPOSICIONES/ASUNCIONES:</w:t>
            </w:r>
          </w:p>
          <w:p w14:paraId="68BD0DB5" w14:textId="51E59857" w:rsidR="69D4CDAC" w:rsidRDefault="69D4CDAC"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Los datos del usuario registrado son correctos.</w:t>
            </w:r>
          </w:p>
          <w:p w14:paraId="1C6847E6" w14:textId="2A9E3B64" w:rsidR="69D4CDAC" w:rsidRDefault="69D4CDAC"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Se ingresan todos los datos correspondientes al nuevo usuario.</w:t>
            </w:r>
          </w:p>
          <w:p w14:paraId="21FFA0D3" w14:textId="70975A83" w:rsidR="4F5AD2BB" w:rsidRDefault="4F5AD2BB">
            <w:r w:rsidRPr="4F5AD2BB">
              <w:rPr>
                <w:rFonts w:ascii="Arial" w:eastAsia="Arial" w:hAnsi="Arial" w:cs="Arial"/>
                <w:b/>
                <w:bCs/>
                <w:sz w:val="22"/>
                <w:szCs w:val="22"/>
                <w:lang w:val="es"/>
              </w:rPr>
              <w:t xml:space="preserve">RESULTADOS: </w:t>
            </w:r>
          </w:p>
          <w:p w14:paraId="05DCF079" w14:textId="457CED00" w:rsidR="230CB576" w:rsidRDefault="230CB576"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Se guarda al nuevo usuario en la base de datos del sistema.</w:t>
            </w:r>
          </w:p>
          <w:p w14:paraId="35F024D6" w14:textId="140BCED4" w:rsidR="230CB576" w:rsidRDefault="230CB576"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lastRenderedPageBreak/>
              <w:t>Se muestra notificación avisando de que el nuevo usuario ha sido registrado correctamente.</w:t>
            </w:r>
          </w:p>
        </w:tc>
      </w:tr>
      <w:tr w:rsidR="4F5AD2BB" w14:paraId="321FFC54" w14:textId="77777777" w:rsidTr="079A0284">
        <w:trPr>
          <w:trHeight w:val="1680"/>
        </w:trPr>
        <w:tc>
          <w:tcPr>
            <w:tcW w:w="1136" w:type="dxa"/>
            <w:tcBorders>
              <w:top w:val="single" w:sz="8" w:space="0" w:color="auto"/>
              <w:left w:val="single" w:sz="8" w:space="0" w:color="auto"/>
              <w:bottom w:val="single" w:sz="8" w:space="0" w:color="auto"/>
              <w:right w:val="single" w:sz="8" w:space="0" w:color="auto"/>
            </w:tcBorders>
          </w:tcPr>
          <w:p w14:paraId="6767A757" w14:textId="391508EF" w:rsidR="4F5AD2BB" w:rsidRDefault="4F5AD2BB">
            <w:r w:rsidRPr="4F5AD2BB">
              <w:rPr>
                <w:rFonts w:ascii="Arial" w:eastAsia="Arial" w:hAnsi="Arial" w:cs="Arial"/>
                <w:sz w:val="22"/>
                <w:szCs w:val="22"/>
                <w:lang w:val="es"/>
              </w:rPr>
              <w:lastRenderedPageBreak/>
              <w:t>ES-</w:t>
            </w:r>
            <w:r w:rsidR="23D13B04" w:rsidRPr="4F5AD2BB">
              <w:rPr>
                <w:rFonts w:ascii="Arial" w:eastAsia="Arial" w:hAnsi="Arial" w:cs="Arial"/>
                <w:sz w:val="22"/>
                <w:szCs w:val="22"/>
                <w:lang w:val="es"/>
              </w:rPr>
              <w:t>9</w:t>
            </w:r>
            <w:r w:rsidRPr="4F5AD2BB">
              <w:rPr>
                <w:rFonts w:ascii="Arial" w:eastAsia="Arial" w:hAnsi="Arial" w:cs="Arial"/>
                <w:sz w:val="22"/>
                <w:szCs w:val="22"/>
                <w:lang w:val="es"/>
              </w:rPr>
              <w:t xml:space="preserve">.2     </w:t>
            </w:r>
          </w:p>
          <w:p w14:paraId="45CB6A5B"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33F3031E" w14:textId="76F74510" w:rsidR="06DF7D43" w:rsidRDefault="06DF7D43" w:rsidP="4F5AD2BB">
            <w:pPr>
              <w:rPr>
                <w:rFonts w:ascii="Arial" w:eastAsia="Arial" w:hAnsi="Arial" w:cs="Arial"/>
                <w:b/>
                <w:bCs/>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Registro incorrecto de nuevo usuario por no ingresar todos los datos correspondientes (</w:t>
            </w:r>
            <w:r w:rsidR="4E1231AA" w:rsidRPr="4F5AD2BB">
              <w:rPr>
                <w:rFonts w:ascii="Arial" w:eastAsia="Arial" w:hAnsi="Arial" w:cs="Arial"/>
                <w:sz w:val="22"/>
                <w:szCs w:val="22"/>
                <w:lang w:val="es"/>
              </w:rPr>
              <w:t>Nombres y Apellidos, Usuario, Contraseña, Correo electrónico</w:t>
            </w:r>
            <w:r w:rsidRPr="4F5AD2BB">
              <w:rPr>
                <w:rFonts w:ascii="Arial" w:eastAsia="Arial" w:hAnsi="Arial" w:cs="Arial"/>
                <w:sz w:val="22"/>
                <w:szCs w:val="22"/>
                <w:lang w:val="es"/>
              </w:rPr>
              <w:t>)</w:t>
            </w:r>
          </w:p>
          <w:p w14:paraId="067B9CD6" w14:textId="4F7CEB97" w:rsidR="06DF7D43" w:rsidRDefault="06DF7D43" w:rsidP="4F5AD2BB">
            <w:pPr>
              <w:rPr>
                <w:rFonts w:ascii="Arial" w:eastAsia="Arial" w:hAnsi="Arial" w:cs="Arial"/>
                <w:b/>
                <w:bCs/>
                <w:lang w:val="es"/>
              </w:rPr>
            </w:pPr>
            <w:r w:rsidRPr="4F5AD2BB">
              <w:rPr>
                <w:rFonts w:ascii="Arial" w:eastAsia="Arial" w:hAnsi="Arial" w:cs="Arial"/>
                <w:b/>
                <w:bCs/>
                <w:sz w:val="22"/>
                <w:szCs w:val="22"/>
                <w:lang w:val="es"/>
              </w:rPr>
              <w:t>SUPOSICIONES/ASUNCIONES:</w:t>
            </w:r>
          </w:p>
          <w:p w14:paraId="718F2445" w14:textId="3671C2E1" w:rsidR="4FACB54D" w:rsidRDefault="4FACB54D"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No se ingresan todos los datos correspondientes al nuevo usuario</w:t>
            </w:r>
            <w:r w:rsidR="06DF7D43" w:rsidRPr="4F5AD2BB">
              <w:rPr>
                <w:rFonts w:ascii="Arial" w:eastAsia="Arial" w:hAnsi="Arial" w:cs="Arial"/>
                <w:sz w:val="22"/>
                <w:szCs w:val="22"/>
                <w:lang w:val="es"/>
              </w:rPr>
              <w:t>.</w:t>
            </w:r>
          </w:p>
          <w:p w14:paraId="52D7FFEE" w14:textId="275AC313" w:rsidR="06DF7D43" w:rsidRDefault="06DF7D43" w:rsidP="4F5AD2BB">
            <w:pPr>
              <w:rPr>
                <w:rFonts w:ascii="Arial" w:eastAsia="Arial" w:hAnsi="Arial" w:cs="Arial"/>
                <w:b/>
                <w:bCs/>
                <w:lang w:val="es"/>
              </w:rPr>
            </w:pPr>
            <w:r w:rsidRPr="4F5AD2BB">
              <w:rPr>
                <w:rFonts w:ascii="Arial" w:eastAsia="Arial" w:hAnsi="Arial" w:cs="Arial"/>
                <w:b/>
                <w:bCs/>
                <w:sz w:val="22"/>
                <w:szCs w:val="22"/>
                <w:lang w:val="es"/>
              </w:rPr>
              <w:t xml:space="preserve">RESULTADOS: </w:t>
            </w:r>
          </w:p>
          <w:p w14:paraId="3AE4DCD3" w14:textId="7CAF4DB3" w:rsidR="729A1DDE" w:rsidRDefault="729A1DDE"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No se permite registrar al nuevo usuario en la base de datos del sistema.</w:t>
            </w:r>
          </w:p>
          <w:p w14:paraId="2BDB1B47" w14:textId="122C0115" w:rsidR="06DF7D43" w:rsidRDefault="06DF7D43"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Se muestra notificación avisando de que </w:t>
            </w:r>
            <w:r w:rsidR="6EF1DD7A" w:rsidRPr="4F5AD2BB">
              <w:rPr>
                <w:rFonts w:ascii="Arial" w:eastAsia="Arial" w:hAnsi="Arial" w:cs="Arial"/>
                <w:sz w:val="22"/>
                <w:szCs w:val="22"/>
                <w:lang w:val="es"/>
              </w:rPr>
              <w:t>faltan datos por ser ingresados.</w:t>
            </w:r>
          </w:p>
        </w:tc>
      </w:tr>
      <w:tr w:rsidR="4F5AD2BB" w14:paraId="615BE5E1" w14:textId="77777777" w:rsidTr="079A0284">
        <w:trPr>
          <w:trHeight w:val="1680"/>
        </w:trPr>
        <w:tc>
          <w:tcPr>
            <w:tcW w:w="1136" w:type="dxa"/>
            <w:tcBorders>
              <w:top w:val="single" w:sz="8" w:space="0" w:color="auto"/>
              <w:left w:val="single" w:sz="8" w:space="0" w:color="auto"/>
              <w:bottom w:val="single" w:sz="8" w:space="0" w:color="auto"/>
              <w:right w:val="single" w:sz="8" w:space="0" w:color="auto"/>
            </w:tcBorders>
          </w:tcPr>
          <w:p w14:paraId="2B75521F" w14:textId="1AB8DFA2" w:rsidR="4F5AD2BB" w:rsidRDefault="4F5AD2BB">
            <w:r w:rsidRPr="4F5AD2BB">
              <w:rPr>
                <w:rFonts w:ascii="Arial" w:eastAsia="Arial" w:hAnsi="Arial" w:cs="Arial"/>
                <w:sz w:val="22"/>
                <w:szCs w:val="22"/>
                <w:lang w:val="es"/>
              </w:rPr>
              <w:t>ES-</w:t>
            </w:r>
            <w:r w:rsidR="0493373E" w:rsidRPr="4F5AD2BB">
              <w:rPr>
                <w:rFonts w:ascii="Arial" w:eastAsia="Arial" w:hAnsi="Arial" w:cs="Arial"/>
                <w:sz w:val="22"/>
                <w:szCs w:val="22"/>
                <w:lang w:val="es"/>
              </w:rPr>
              <w:t>9</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43F7DB7F" w14:textId="3FBBA012"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DESCRIPCIÓN: </w:t>
            </w:r>
            <w:r w:rsidR="7B526D0B" w:rsidRPr="4F5AD2BB">
              <w:rPr>
                <w:rFonts w:ascii="Arial" w:eastAsia="Arial" w:hAnsi="Arial" w:cs="Arial"/>
                <w:sz w:val="22"/>
                <w:szCs w:val="22"/>
                <w:lang w:val="es"/>
              </w:rPr>
              <w:t>Registro incorrecto de usuario por base de datos no funcional.</w:t>
            </w:r>
          </w:p>
          <w:p w14:paraId="43E17C12" w14:textId="7AEADD22" w:rsidR="4F5AD2BB" w:rsidRDefault="4F5AD2BB">
            <w:r w:rsidRPr="4F5AD2BB">
              <w:rPr>
                <w:rFonts w:ascii="Arial" w:eastAsia="Arial" w:hAnsi="Arial" w:cs="Arial"/>
                <w:b/>
                <w:bCs/>
                <w:sz w:val="22"/>
                <w:szCs w:val="22"/>
                <w:lang w:val="es"/>
              </w:rPr>
              <w:t>SUPOSICIONES/ASUNCIONES:</w:t>
            </w:r>
          </w:p>
          <w:p w14:paraId="59731ACA" w14:textId="31F4EA8F" w:rsidR="3A2A752D" w:rsidRDefault="3A2A752D"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base de datos del sistema no se encuentra en un estado funcional.</w:t>
            </w:r>
          </w:p>
          <w:p w14:paraId="6E9795B3" w14:textId="7AEADD22" w:rsidR="4F5AD2BB" w:rsidRDefault="4F5AD2BB">
            <w:r w:rsidRPr="4F5AD2BB">
              <w:rPr>
                <w:rFonts w:ascii="Arial" w:eastAsia="Arial" w:hAnsi="Arial" w:cs="Arial"/>
                <w:b/>
                <w:bCs/>
                <w:sz w:val="22"/>
                <w:szCs w:val="22"/>
                <w:lang w:val="es"/>
              </w:rPr>
              <w:t xml:space="preserve">RESULTADOS: </w:t>
            </w:r>
          </w:p>
          <w:p w14:paraId="707EFC6A" w14:textId="7B390CEE" w:rsidR="305E900C" w:rsidRDefault="305E900C"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No se permite registrar al nuevo usuario en la base de datos del sistema.</w:t>
            </w:r>
          </w:p>
          <w:p w14:paraId="5091D543" w14:textId="18AA01AC" w:rsidR="305E900C" w:rsidRDefault="305E900C" w:rsidP="00F53248">
            <w:pPr>
              <w:pStyle w:val="Prrafodelista"/>
              <w:numPr>
                <w:ilvl w:val="0"/>
                <w:numId w:val="21"/>
              </w:numPr>
              <w:rPr>
                <w:sz w:val="22"/>
                <w:szCs w:val="22"/>
                <w:lang w:val="es"/>
              </w:rPr>
            </w:pPr>
            <w:r w:rsidRPr="4F5AD2BB">
              <w:rPr>
                <w:rFonts w:ascii="Arial" w:eastAsia="Arial" w:hAnsi="Arial" w:cs="Arial"/>
                <w:sz w:val="22"/>
                <w:szCs w:val="22"/>
                <w:lang w:val="es"/>
              </w:rPr>
              <w:t>Se muestra notificación avisando de que la base de datos no se encuentra en un estado funcional.</w:t>
            </w:r>
          </w:p>
        </w:tc>
      </w:tr>
      <w:tr w:rsidR="4F5AD2BB" w14:paraId="62A14122" w14:textId="77777777" w:rsidTr="079A0284">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E29AD2F" w14:textId="1356BA67" w:rsidR="4F5AD2BB" w:rsidRDefault="4F5AD2BB">
            <w:r w:rsidRPr="4F5AD2BB">
              <w:rPr>
                <w:rFonts w:ascii="Arial" w:eastAsia="Arial" w:hAnsi="Arial" w:cs="Arial"/>
                <w:b/>
                <w:bCs/>
                <w:sz w:val="22"/>
                <w:szCs w:val="22"/>
                <w:lang w:val="es"/>
              </w:rPr>
              <w:t>RIESGOS:</w:t>
            </w:r>
          </w:p>
          <w:p w14:paraId="25C62AA3" w14:textId="56CF5D2E" w:rsidR="34946408" w:rsidRDefault="34946408"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El gerente no posee todos los datos del usuario a ser registrado.</w:t>
            </w:r>
          </w:p>
          <w:p w14:paraId="41E62CDE" w14:textId="6C444D15" w:rsidR="34946408" w:rsidRDefault="34946408"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de la base de datos.</w:t>
            </w:r>
          </w:p>
        </w:tc>
      </w:tr>
    </w:tbl>
    <w:p w14:paraId="6314F805" w14:textId="3DCE8FFE"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3A3E69B8" w14:textId="77777777" w:rsidTr="4F5AD2BB">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5849584" w14:textId="4DAE99FF" w:rsidR="4F5AD2BB" w:rsidRDefault="4F5AD2BB">
            <w:r w:rsidRPr="4F5AD2BB">
              <w:rPr>
                <w:rFonts w:ascii="Arial" w:eastAsia="Arial" w:hAnsi="Arial" w:cs="Arial"/>
                <w:b/>
                <w:bCs/>
                <w:sz w:val="22"/>
                <w:szCs w:val="22"/>
                <w:lang w:val="es"/>
              </w:rPr>
              <w:t>IDENTIFICADOR CASO DE USO:</w:t>
            </w:r>
          </w:p>
          <w:p w14:paraId="38759F1A" w14:textId="1665CDAD"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092AAFFF" w:rsidRPr="4F5AD2BB">
              <w:rPr>
                <w:rFonts w:ascii="Arial" w:eastAsia="Arial" w:hAnsi="Arial" w:cs="Arial"/>
                <w:b/>
                <w:bCs/>
                <w:color w:val="000000" w:themeColor="text1"/>
                <w:sz w:val="22"/>
                <w:szCs w:val="22"/>
                <w:lang w:val="es"/>
              </w:rPr>
              <w:t>10</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6323B00" w14:textId="7066A24F"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42749A47" w:rsidRPr="4F5AD2BB">
              <w:rPr>
                <w:rFonts w:ascii="Arial" w:eastAsia="Arial" w:hAnsi="Arial" w:cs="Arial"/>
                <w:color w:val="000000" w:themeColor="text1"/>
                <w:sz w:val="22"/>
                <w:szCs w:val="22"/>
                <w:lang w:val="es"/>
              </w:rPr>
              <w:t>Recuperar contraseña</w:t>
            </w:r>
          </w:p>
        </w:tc>
      </w:tr>
      <w:tr w:rsidR="4F5AD2BB" w14:paraId="57BDFDB2" w14:textId="77777777" w:rsidTr="4F5AD2BB">
        <w:tc>
          <w:tcPr>
            <w:tcW w:w="6459" w:type="dxa"/>
            <w:gridSpan w:val="3"/>
            <w:tcBorders>
              <w:top w:val="single" w:sz="8" w:space="0" w:color="auto"/>
              <w:left w:val="single" w:sz="8" w:space="0" w:color="auto"/>
              <w:bottom w:val="single" w:sz="8" w:space="0" w:color="auto"/>
              <w:right w:val="single" w:sz="8" w:space="0" w:color="auto"/>
            </w:tcBorders>
          </w:tcPr>
          <w:p w14:paraId="16402FA5" w14:textId="1A3E0090"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073A60E5" w14:textId="21410853"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Pr="4F5AD2BB">
              <w:rPr>
                <w:rFonts w:ascii="Arial" w:eastAsia="Arial" w:hAnsi="Arial" w:cs="Arial"/>
                <w:sz w:val="22"/>
                <w:szCs w:val="22"/>
                <w:lang w:val="es"/>
              </w:rPr>
              <w:t>Baja</w:t>
            </w:r>
          </w:p>
        </w:tc>
      </w:tr>
      <w:tr w:rsidR="4F5AD2BB" w14:paraId="77F185F7"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32B63789" w14:textId="52CF9357" w:rsidR="4F5AD2BB" w:rsidRDefault="4F5AD2BB">
            <w:r w:rsidRPr="4F5AD2BB">
              <w:rPr>
                <w:rFonts w:ascii="Arial" w:eastAsia="Arial" w:hAnsi="Arial" w:cs="Arial"/>
                <w:b/>
                <w:bCs/>
                <w:sz w:val="22"/>
                <w:szCs w:val="22"/>
                <w:lang w:val="es"/>
              </w:rPr>
              <w:t>REQUERIMIENTO FUNCIONAL ASOCIADO:</w:t>
            </w:r>
          </w:p>
          <w:p w14:paraId="51B4EB15" w14:textId="571D760A"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RF-</w:t>
            </w:r>
            <w:r w:rsidR="1316D8C4" w:rsidRPr="4F5AD2BB">
              <w:rPr>
                <w:rFonts w:ascii="Arial" w:eastAsia="Arial" w:hAnsi="Arial" w:cs="Arial"/>
                <w:sz w:val="22"/>
                <w:szCs w:val="22"/>
                <w:lang w:val="es"/>
              </w:rPr>
              <w:t xml:space="preserve"> 10.</w:t>
            </w:r>
          </w:p>
        </w:tc>
      </w:tr>
      <w:tr w:rsidR="4F5AD2BB" w14:paraId="453C614C"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7C4927A9" w14:textId="5D0A4AEF"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504EA8DA" w:rsidRPr="4F5AD2BB">
              <w:rPr>
                <w:rFonts w:ascii="Arial" w:eastAsia="Arial" w:hAnsi="Arial" w:cs="Arial"/>
                <w:sz w:val="22"/>
                <w:szCs w:val="22"/>
                <w:lang w:val="es"/>
              </w:rPr>
              <w:t>Secretaria</w:t>
            </w:r>
            <w:proofErr w:type="gramEnd"/>
          </w:p>
        </w:tc>
      </w:tr>
      <w:tr w:rsidR="4F5AD2BB" w14:paraId="6DF69688"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79911CA5" w14:textId="04A5806D" w:rsidR="4F5AD2BB" w:rsidRDefault="4F5AD2BB">
            <w:r w:rsidRPr="4F5AD2BB">
              <w:rPr>
                <w:rFonts w:ascii="Arial" w:eastAsia="Arial" w:hAnsi="Arial" w:cs="Arial"/>
                <w:b/>
                <w:bCs/>
                <w:sz w:val="22"/>
                <w:szCs w:val="22"/>
                <w:lang w:val="es"/>
              </w:rPr>
              <w:t xml:space="preserve">CASOS DE USO ASOCIADOS: </w:t>
            </w:r>
          </w:p>
          <w:p w14:paraId="44F22402" w14:textId="59C65021" w:rsidR="0088E4FA" w:rsidRDefault="0088E4FA" w:rsidP="4F5AD2BB">
            <w:r w:rsidRPr="4F5AD2BB">
              <w:rPr>
                <w:rFonts w:ascii="Arial" w:eastAsia="Arial" w:hAnsi="Arial" w:cs="Arial"/>
                <w:sz w:val="22"/>
                <w:szCs w:val="22"/>
                <w:lang w:val="es"/>
              </w:rPr>
              <w:t>No Aplica</w:t>
            </w:r>
            <w:r w:rsidR="4F5AD2BB" w:rsidRPr="4F5AD2BB">
              <w:rPr>
                <w:rFonts w:ascii="Arial" w:eastAsia="Arial" w:hAnsi="Arial" w:cs="Arial"/>
                <w:sz w:val="22"/>
                <w:szCs w:val="22"/>
                <w:lang w:val="es"/>
              </w:rPr>
              <w:t xml:space="preserve">  </w:t>
            </w:r>
          </w:p>
        </w:tc>
      </w:tr>
      <w:tr w:rsidR="4F5AD2BB" w14:paraId="163CCF8A" w14:textId="77777777" w:rsidTr="4F5AD2BB">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481F7B9"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43ECA22C" w14:textId="4996BEE7" w:rsidR="2ABB9D37" w:rsidRDefault="2ABB9D37" w:rsidP="4F5AD2BB">
            <w:pPr>
              <w:rPr>
                <w:rFonts w:ascii="Arial" w:eastAsia="Arial" w:hAnsi="Arial" w:cs="Arial"/>
                <w:sz w:val="22"/>
                <w:szCs w:val="22"/>
                <w:lang w:val="es"/>
              </w:rPr>
            </w:pPr>
            <w:r w:rsidRPr="4F5AD2BB">
              <w:rPr>
                <w:rFonts w:ascii="Arial" w:eastAsia="Arial" w:hAnsi="Arial" w:cs="Arial"/>
                <w:sz w:val="22"/>
                <w:szCs w:val="22"/>
                <w:lang w:val="es"/>
              </w:rPr>
              <w:t>La secretaria recuperara su contraseña en caso de ser olvidada.</w:t>
            </w:r>
          </w:p>
          <w:p w14:paraId="19D4F2E6" w14:textId="19F6EA8A" w:rsidR="4F5AD2BB" w:rsidRDefault="4F5AD2BB">
            <w:r w:rsidRPr="4F5AD2BB">
              <w:rPr>
                <w:rFonts w:ascii="Arial" w:eastAsia="Arial" w:hAnsi="Arial" w:cs="Arial"/>
                <w:sz w:val="22"/>
                <w:szCs w:val="22"/>
                <w:lang w:val="es"/>
              </w:rPr>
              <w:t xml:space="preserve"> </w:t>
            </w:r>
          </w:p>
        </w:tc>
      </w:tr>
      <w:tr w:rsidR="4F5AD2BB" w14:paraId="6C610003" w14:textId="77777777" w:rsidTr="4F5AD2BB">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B87FA10" w14:textId="77C653E9" w:rsidR="4F5AD2BB" w:rsidRDefault="4F5AD2BB">
            <w:r w:rsidRPr="4F5AD2BB">
              <w:rPr>
                <w:rFonts w:ascii="Arial" w:eastAsia="Arial" w:hAnsi="Arial" w:cs="Arial"/>
                <w:b/>
                <w:bCs/>
                <w:sz w:val="22"/>
                <w:szCs w:val="22"/>
                <w:lang w:val="es"/>
              </w:rPr>
              <w:t>NOTAS:</w:t>
            </w:r>
          </w:p>
          <w:p w14:paraId="2C3EDBA5" w14:textId="4E4B2449" w:rsidR="42AF7CA4" w:rsidRDefault="42AF7CA4"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nueva contraseña será enviada al correo registrado en el usuario durante su registro.</w:t>
            </w:r>
          </w:p>
          <w:p w14:paraId="7383C410" w14:textId="4F110B68" w:rsidR="4F5AD2BB" w:rsidRDefault="4F5AD2BB">
            <w:r w:rsidRPr="4F5AD2BB">
              <w:rPr>
                <w:rFonts w:ascii="Arial" w:eastAsia="Arial" w:hAnsi="Arial" w:cs="Arial"/>
                <w:sz w:val="22"/>
                <w:szCs w:val="22"/>
                <w:lang w:val="es"/>
              </w:rPr>
              <w:t xml:space="preserve"> </w:t>
            </w:r>
          </w:p>
        </w:tc>
      </w:tr>
      <w:tr w:rsidR="4F5AD2BB" w14:paraId="6E94D4FD"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582FEFF4" w14:textId="15CE7E53" w:rsidR="4F5AD2BB" w:rsidRDefault="4F5AD2BB">
            <w:r w:rsidRPr="4F5AD2BB">
              <w:rPr>
                <w:rFonts w:ascii="Arial" w:eastAsia="Arial" w:hAnsi="Arial" w:cs="Arial"/>
                <w:b/>
                <w:bCs/>
                <w:sz w:val="22"/>
                <w:szCs w:val="22"/>
                <w:lang w:val="es"/>
              </w:rPr>
              <w:t xml:space="preserve">CRITERIOS DE ACEPTACIÓN: </w:t>
            </w:r>
          </w:p>
          <w:p w14:paraId="77D74732" w14:textId="0D32B1E9" w:rsidR="06B6E220" w:rsidRDefault="06B6E220" w:rsidP="4F5AD2BB">
            <w:pPr>
              <w:rPr>
                <w:rFonts w:ascii="Arial" w:eastAsia="Arial" w:hAnsi="Arial" w:cs="Arial"/>
                <w:sz w:val="22"/>
                <w:szCs w:val="22"/>
                <w:lang w:val="es"/>
              </w:rPr>
            </w:pPr>
            <w:r w:rsidRPr="4F5AD2BB">
              <w:rPr>
                <w:rFonts w:ascii="Arial" w:eastAsia="Arial" w:hAnsi="Arial" w:cs="Arial"/>
                <w:sz w:val="22"/>
                <w:szCs w:val="22"/>
                <w:lang w:val="es"/>
              </w:rPr>
              <w:t>La secretaria recupera su contraseña o no.</w:t>
            </w:r>
          </w:p>
        </w:tc>
      </w:tr>
      <w:tr w:rsidR="4F5AD2BB" w14:paraId="282F236B" w14:textId="77777777" w:rsidTr="4F5AD2BB">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6149206"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36382C69"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7896294D" w14:textId="72879BFA" w:rsidR="4F5AD2BB" w:rsidRDefault="4F5AD2BB">
            <w:r w:rsidRPr="4F5AD2BB">
              <w:rPr>
                <w:rFonts w:ascii="Arial" w:eastAsia="Arial" w:hAnsi="Arial" w:cs="Arial"/>
                <w:sz w:val="22"/>
                <w:szCs w:val="22"/>
                <w:lang w:val="es"/>
              </w:rPr>
              <w:lastRenderedPageBreak/>
              <w:t>ES-1</w:t>
            </w:r>
            <w:r w:rsidR="73E7B4AC" w:rsidRPr="4F5AD2BB">
              <w:rPr>
                <w:rFonts w:ascii="Arial" w:eastAsia="Arial" w:hAnsi="Arial" w:cs="Arial"/>
                <w:sz w:val="22"/>
                <w:szCs w:val="22"/>
                <w:lang w:val="es"/>
              </w:rPr>
              <w:t>0</w:t>
            </w:r>
            <w:r w:rsidRPr="4F5AD2BB">
              <w:rPr>
                <w:rFonts w:ascii="Arial" w:eastAsia="Arial" w:hAnsi="Arial" w:cs="Arial"/>
                <w:sz w:val="22"/>
                <w:szCs w:val="22"/>
                <w:lang w:val="es"/>
              </w:rPr>
              <w:t xml:space="preserve">.1     </w:t>
            </w:r>
          </w:p>
          <w:p w14:paraId="2229C8CC"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7F66866B" w14:textId="2E117BD2"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371D1544" w:rsidRPr="4F5AD2BB">
              <w:rPr>
                <w:rFonts w:ascii="Arial" w:eastAsia="Arial" w:hAnsi="Arial" w:cs="Arial"/>
                <w:sz w:val="22"/>
                <w:szCs w:val="22"/>
                <w:lang w:val="es"/>
              </w:rPr>
              <w:t>Se recupera correctamente la contraseña del usuario (secretaria)</w:t>
            </w:r>
          </w:p>
          <w:p w14:paraId="6F728DA7" w14:textId="79C5431A" w:rsidR="4F5AD2BB" w:rsidRDefault="4F5AD2BB">
            <w:r w:rsidRPr="4F5AD2BB">
              <w:rPr>
                <w:rFonts w:ascii="Arial" w:eastAsia="Arial" w:hAnsi="Arial" w:cs="Arial"/>
                <w:b/>
                <w:bCs/>
                <w:sz w:val="22"/>
                <w:szCs w:val="22"/>
                <w:lang w:val="es"/>
              </w:rPr>
              <w:t>SUPOSICIONES/ASUNCIONES:</w:t>
            </w:r>
          </w:p>
          <w:p w14:paraId="0BAF729E" w14:textId="26BDC1E1" w:rsidR="45067C47" w:rsidRDefault="45067C47"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correo registrado en la cuenta del usuario es válido.</w:t>
            </w:r>
          </w:p>
          <w:p w14:paraId="0B8B4688" w14:textId="365E4D4E" w:rsidR="4F5AD2BB" w:rsidRDefault="4F5AD2BB">
            <w:r w:rsidRPr="4F5AD2BB">
              <w:rPr>
                <w:rFonts w:ascii="Arial" w:eastAsia="Arial" w:hAnsi="Arial" w:cs="Arial"/>
                <w:b/>
                <w:bCs/>
                <w:sz w:val="22"/>
                <w:szCs w:val="22"/>
                <w:lang w:val="es"/>
              </w:rPr>
              <w:t xml:space="preserve">RESULTADOS: </w:t>
            </w:r>
          </w:p>
          <w:p w14:paraId="6C78E3C0" w14:textId="335FEE38" w:rsidR="3F762930" w:rsidRDefault="3F762930"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Se envía un correo electrónico al usuario con una nueva contraseña para entrar al sistema.</w:t>
            </w:r>
          </w:p>
          <w:p w14:paraId="54C2FFF3" w14:textId="66213A98" w:rsidR="3F762930" w:rsidRDefault="3F762930"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Se actualiza la contraseña del usuario.</w:t>
            </w:r>
          </w:p>
        </w:tc>
      </w:tr>
      <w:tr w:rsidR="4F5AD2BB" w14:paraId="51CE73A6"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567D096C" w14:textId="715CC3C8" w:rsidR="4F5AD2BB" w:rsidRDefault="4F5AD2BB">
            <w:r w:rsidRPr="4F5AD2BB">
              <w:rPr>
                <w:rFonts w:ascii="Arial" w:eastAsia="Arial" w:hAnsi="Arial" w:cs="Arial"/>
                <w:sz w:val="22"/>
                <w:szCs w:val="22"/>
                <w:lang w:val="es"/>
              </w:rPr>
              <w:t>ES-1</w:t>
            </w:r>
            <w:r w:rsidR="2539D291" w:rsidRPr="4F5AD2BB">
              <w:rPr>
                <w:rFonts w:ascii="Arial" w:eastAsia="Arial" w:hAnsi="Arial" w:cs="Arial"/>
                <w:sz w:val="22"/>
                <w:szCs w:val="22"/>
                <w:lang w:val="es"/>
              </w:rPr>
              <w:t>0</w:t>
            </w:r>
            <w:r w:rsidRPr="4F5AD2BB">
              <w:rPr>
                <w:rFonts w:ascii="Arial" w:eastAsia="Arial" w:hAnsi="Arial" w:cs="Arial"/>
                <w:sz w:val="22"/>
                <w:szCs w:val="22"/>
                <w:lang w:val="es"/>
              </w:rPr>
              <w:t xml:space="preserve">.2     </w:t>
            </w:r>
          </w:p>
          <w:p w14:paraId="4032DF5D"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0EE32F9" w14:textId="1827594A" w:rsidR="099A4A23" w:rsidRDefault="099A4A23"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 xml:space="preserve">Recuperación de contraseña </w:t>
            </w:r>
            <w:r w:rsidR="639ECEC4" w:rsidRPr="4F5AD2BB">
              <w:rPr>
                <w:rFonts w:ascii="Arial" w:eastAsia="Arial" w:hAnsi="Arial" w:cs="Arial"/>
                <w:sz w:val="22"/>
                <w:szCs w:val="22"/>
                <w:lang w:val="es"/>
              </w:rPr>
              <w:t>n</w:t>
            </w:r>
            <w:r w:rsidRPr="4F5AD2BB">
              <w:rPr>
                <w:rFonts w:ascii="Arial" w:eastAsia="Arial" w:hAnsi="Arial" w:cs="Arial"/>
                <w:sz w:val="22"/>
                <w:szCs w:val="22"/>
                <w:lang w:val="es"/>
              </w:rPr>
              <w:t>o</w:t>
            </w:r>
            <w:r w:rsidR="639ECEC4" w:rsidRPr="4F5AD2BB">
              <w:rPr>
                <w:rFonts w:ascii="Arial" w:eastAsia="Arial" w:hAnsi="Arial" w:cs="Arial"/>
                <w:sz w:val="22"/>
                <w:szCs w:val="22"/>
                <w:lang w:val="es"/>
              </w:rPr>
              <w:t xml:space="preserve"> exitoso</w:t>
            </w:r>
            <w:r w:rsidRPr="4F5AD2BB">
              <w:rPr>
                <w:rFonts w:ascii="Arial" w:eastAsia="Arial" w:hAnsi="Arial" w:cs="Arial"/>
                <w:sz w:val="22"/>
                <w:szCs w:val="22"/>
                <w:lang w:val="es"/>
              </w:rPr>
              <w:t xml:space="preserve"> por fallo en el sistema.</w:t>
            </w:r>
          </w:p>
          <w:p w14:paraId="29C2223F" w14:textId="6ADE0E73" w:rsidR="099A4A23" w:rsidRDefault="099A4A23" w:rsidP="4F5AD2BB">
            <w:pPr>
              <w:rPr>
                <w:rFonts w:ascii="Arial" w:eastAsia="Arial" w:hAnsi="Arial" w:cs="Arial"/>
                <w:b/>
                <w:bCs/>
                <w:lang w:val="es"/>
              </w:rPr>
            </w:pPr>
            <w:r w:rsidRPr="4F5AD2BB">
              <w:rPr>
                <w:rFonts w:ascii="Arial" w:eastAsia="Arial" w:hAnsi="Arial" w:cs="Arial"/>
                <w:b/>
                <w:bCs/>
                <w:sz w:val="22"/>
                <w:szCs w:val="22"/>
                <w:lang w:val="es"/>
              </w:rPr>
              <w:t>SUPOSICIONES/ASUNCIONES:</w:t>
            </w:r>
          </w:p>
          <w:p w14:paraId="69CC90E4" w14:textId="7DEEFC75" w:rsidR="099A4A23" w:rsidRDefault="099A4A23"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sistema presenta un fallo.</w:t>
            </w:r>
          </w:p>
          <w:p w14:paraId="3733D440" w14:textId="2E9FE7B2" w:rsidR="099A4A23" w:rsidRDefault="099A4A23" w:rsidP="4F5AD2BB">
            <w:pPr>
              <w:rPr>
                <w:rFonts w:ascii="Arial" w:eastAsia="Arial" w:hAnsi="Arial" w:cs="Arial"/>
                <w:b/>
                <w:bCs/>
                <w:lang w:val="es"/>
              </w:rPr>
            </w:pPr>
            <w:r w:rsidRPr="4F5AD2BB">
              <w:rPr>
                <w:rFonts w:ascii="Arial" w:eastAsia="Arial" w:hAnsi="Arial" w:cs="Arial"/>
                <w:b/>
                <w:bCs/>
                <w:sz w:val="22"/>
                <w:szCs w:val="22"/>
                <w:lang w:val="es"/>
              </w:rPr>
              <w:t xml:space="preserve">RESULTADOS: </w:t>
            </w:r>
          </w:p>
          <w:p w14:paraId="63FD7C22" w14:textId="687E18C5" w:rsidR="07D0B7B6" w:rsidRDefault="07D0B7B6"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No se envía el correo electrónico de recuperación de contraseña al usuario</w:t>
            </w:r>
          </w:p>
        </w:tc>
      </w:tr>
      <w:tr w:rsidR="4F5AD2BB" w14:paraId="5C9C42E6"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07944A6B" w14:textId="3E5C0BCD" w:rsidR="4F5AD2BB" w:rsidRDefault="4F5AD2BB">
            <w:r w:rsidRPr="4F5AD2BB">
              <w:rPr>
                <w:rFonts w:ascii="Arial" w:eastAsia="Arial" w:hAnsi="Arial" w:cs="Arial"/>
                <w:sz w:val="22"/>
                <w:szCs w:val="22"/>
                <w:lang w:val="es"/>
              </w:rPr>
              <w:t>ES-1</w:t>
            </w:r>
            <w:r w:rsidR="74FAA54A" w:rsidRPr="4F5AD2BB">
              <w:rPr>
                <w:rFonts w:ascii="Arial" w:eastAsia="Arial" w:hAnsi="Arial" w:cs="Arial"/>
                <w:sz w:val="22"/>
                <w:szCs w:val="22"/>
                <w:lang w:val="es"/>
              </w:rPr>
              <w:t>0</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6B086A11" w14:textId="39FAAFDC" w:rsidR="3B88EADE" w:rsidRDefault="3B88EADE" w:rsidP="4F5AD2BB">
            <w:pPr>
              <w:rPr>
                <w:rFonts w:ascii="Arial" w:eastAsia="Arial" w:hAnsi="Arial" w:cs="Arial"/>
                <w:lang w:val="es"/>
              </w:rPr>
            </w:pPr>
            <w:r w:rsidRPr="4F5AD2BB">
              <w:rPr>
                <w:rFonts w:ascii="Arial" w:eastAsia="Arial" w:hAnsi="Arial" w:cs="Arial"/>
                <w:b/>
                <w:bCs/>
                <w:sz w:val="22"/>
                <w:szCs w:val="22"/>
                <w:lang w:val="es"/>
              </w:rPr>
              <w:t xml:space="preserve">DESCRIPCIÓN: </w:t>
            </w:r>
            <w:r w:rsidR="2B9CAFF5" w:rsidRPr="4F5AD2BB">
              <w:rPr>
                <w:rFonts w:ascii="Arial" w:eastAsia="Arial" w:hAnsi="Arial" w:cs="Arial"/>
                <w:sz w:val="22"/>
                <w:szCs w:val="22"/>
                <w:lang w:val="es"/>
              </w:rPr>
              <w:t>Recuperación</w:t>
            </w:r>
            <w:r w:rsidRPr="4F5AD2BB">
              <w:rPr>
                <w:rFonts w:ascii="Arial" w:eastAsia="Arial" w:hAnsi="Arial" w:cs="Arial"/>
                <w:sz w:val="22"/>
                <w:szCs w:val="22"/>
                <w:lang w:val="es"/>
              </w:rPr>
              <w:t xml:space="preserve"> de contraseña</w:t>
            </w:r>
            <w:r w:rsidRPr="4F5AD2BB">
              <w:rPr>
                <w:rFonts w:ascii="Arial" w:eastAsia="Arial" w:hAnsi="Arial" w:cs="Arial"/>
                <w:b/>
                <w:bCs/>
                <w:sz w:val="22"/>
                <w:szCs w:val="22"/>
                <w:lang w:val="es"/>
              </w:rPr>
              <w:t xml:space="preserve"> </w:t>
            </w:r>
            <w:r w:rsidRPr="4F5AD2BB">
              <w:rPr>
                <w:rFonts w:ascii="Arial" w:eastAsia="Arial" w:hAnsi="Arial" w:cs="Arial"/>
                <w:sz w:val="22"/>
                <w:szCs w:val="22"/>
                <w:lang w:val="es"/>
              </w:rPr>
              <w:t>no exitoso por caída de la conexión con la base de datos.</w:t>
            </w:r>
          </w:p>
          <w:p w14:paraId="367D2585" w14:textId="3D9B015D" w:rsidR="3B88EADE" w:rsidRDefault="3B88EADE">
            <w:r w:rsidRPr="4F5AD2BB">
              <w:rPr>
                <w:rFonts w:ascii="Arial" w:eastAsia="Arial" w:hAnsi="Arial" w:cs="Arial"/>
                <w:b/>
                <w:bCs/>
                <w:sz w:val="22"/>
                <w:szCs w:val="22"/>
                <w:lang w:val="es"/>
              </w:rPr>
              <w:t>SUPOSICIONES/ASUNCIONES:</w:t>
            </w:r>
          </w:p>
          <w:p w14:paraId="3BFEF75A" w14:textId="1E0CEBA6" w:rsidR="3B88EADE" w:rsidRDefault="3B88EADE"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base de datos no se encuentra en un estado funcional.</w:t>
            </w:r>
          </w:p>
          <w:p w14:paraId="600A4249" w14:textId="4F6F41E0" w:rsidR="3B88EADE" w:rsidRDefault="3B88EADE">
            <w:r w:rsidRPr="4F5AD2BB">
              <w:rPr>
                <w:rFonts w:ascii="Arial" w:eastAsia="Arial" w:hAnsi="Arial" w:cs="Arial"/>
                <w:b/>
                <w:bCs/>
                <w:sz w:val="22"/>
                <w:szCs w:val="22"/>
                <w:lang w:val="es"/>
              </w:rPr>
              <w:t xml:space="preserve">RESULTADOS: </w:t>
            </w:r>
          </w:p>
          <w:p w14:paraId="39C09F5F" w14:textId="7A5534CF" w:rsidR="3B88EADE" w:rsidRDefault="3B88EADE"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 xml:space="preserve">No se envía </w:t>
            </w:r>
            <w:r w:rsidR="59F7F6DE" w:rsidRPr="4F5AD2BB">
              <w:rPr>
                <w:rFonts w:ascii="Arial" w:eastAsia="Arial" w:hAnsi="Arial" w:cs="Arial"/>
                <w:sz w:val="22"/>
                <w:szCs w:val="22"/>
                <w:lang w:val="es"/>
              </w:rPr>
              <w:t>el correo electrónico de recuperación de contraseña al usuario.</w:t>
            </w:r>
          </w:p>
          <w:p w14:paraId="4091C094" w14:textId="059371B1" w:rsidR="170CCAFA" w:rsidRDefault="170CCAFA"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Se muestra notificación avisando de que la base de datos no se encuentra en un estado funcional.</w:t>
            </w:r>
          </w:p>
        </w:tc>
      </w:tr>
      <w:tr w:rsidR="4F5AD2BB" w14:paraId="3E652114" w14:textId="77777777" w:rsidTr="4F5AD2BB">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9C9D50A" w14:textId="1356BA67" w:rsidR="4F5AD2BB" w:rsidRDefault="4F5AD2BB">
            <w:r w:rsidRPr="4F5AD2BB">
              <w:rPr>
                <w:rFonts w:ascii="Arial" w:eastAsia="Arial" w:hAnsi="Arial" w:cs="Arial"/>
                <w:b/>
                <w:bCs/>
                <w:sz w:val="22"/>
                <w:szCs w:val="22"/>
                <w:lang w:val="es"/>
              </w:rPr>
              <w:t>RIESGOS:</w:t>
            </w:r>
          </w:p>
          <w:p w14:paraId="78E735E1" w14:textId="2AC0C451" w:rsidR="1B07528A" w:rsidRDefault="1B07528A"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de base de datos</w:t>
            </w:r>
          </w:p>
          <w:p w14:paraId="26271190" w14:textId="32A706CF" w:rsidR="1B07528A" w:rsidRDefault="1B07528A"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El correo electrónico registrado con la cuenta del usuario no es válido.</w:t>
            </w:r>
          </w:p>
        </w:tc>
      </w:tr>
    </w:tbl>
    <w:p w14:paraId="05AE2151" w14:textId="6C617BE8"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26D8B025" w14:textId="77777777" w:rsidTr="4F5AD2BB">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8BE08B2" w14:textId="4DAE99FF" w:rsidR="4F5AD2BB" w:rsidRDefault="4F5AD2BB">
            <w:r w:rsidRPr="4F5AD2BB">
              <w:rPr>
                <w:rFonts w:ascii="Arial" w:eastAsia="Arial" w:hAnsi="Arial" w:cs="Arial"/>
                <w:b/>
                <w:bCs/>
                <w:sz w:val="22"/>
                <w:szCs w:val="22"/>
                <w:lang w:val="es"/>
              </w:rPr>
              <w:t>IDENTIFICADOR CASO DE USO:</w:t>
            </w:r>
          </w:p>
          <w:p w14:paraId="71EF6345" w14:textId="4E59BD7A"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76465D0F" w:rsidRPr="4F5AD2BB">
              <w:rPr>
                <w:rFonts w:ascii="Arial" w:eastAsia="Arial" w:hAnsi="Arial" w:cs="Arial"/>
                <w:b/>
                <w:bCs/>
                <w:color w:val="000000" w:themeColor="text1"/>
                <w:sz w:val="22"/>
                <w:szCs w:val="22"/>
                <w:lang w:val="es"/>
              </w:rPr>
              <w:t>11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915B334" w14:textId="45ADFFA6"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3086784F" w:rsidRPr="4F5AD2BB">
              <w:rPr>
                <w:rFonts w:ascii="Arial" w:eastAsia="Arial" w:hAnsi="Arial" w:cs="Arial"/>
                <w:color w:val="000000" w:themeColor="text1"/>
                <w:sz w:val="22"/>
                <w:szCs w:val="22"/>
                <w:lang w:val="es"/>
              </w:rPr>
              <w:t>Registrar pagos</w:t>
            </w:r>
          </w:p>
        </w:tc>
      </w:tr>
      <w:tr w:rsidR="4F5AD2BB" w14:paraId="705BDB56" w14:textId="77777777" w:rsidTr="4F5AD2BB">
        <w:tc>
          <w:tcPr>
            <w:tcW w:w="6459" w:type="dxa"/>
            <w:gridSpan w:val="3"/>
            <w:tcBorders>
              <w:top w:val="single" w:sz="8" w:space="0" w:color="auto"/>
              <w:left w:val="single" w:sz="8" w:space="0" w:color="auto"/>
              <w:bottom w:val="single" w:sz="8" w:space="0" w:color="auto"/>
              <w:right w:val="single" w:sz="8" w:space="0" w:color="auto"/>
            </w:tcBorders>
          </w:tcPr>
          <w:p w14:paraId="1C5A8BE4" w14:textId="1A3E0090"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2D74E620" w14:textId="21410853"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Pr="4F5AD2BB">
              <w:rPr>
                <w:rFonts w:ascii="Arial" w:eastAsia="Arial" w:hAnsi="Arial" w:cs="Arial"/>
                <w:sz w:val="22"/>
                <w:szCs w:val="22"/>
                <w:lang w:val="es"/>
              </w:rPr>
              <w:t>Baja</w:t>
            </w:r>
          </w:p>
        </w:tc>
      </w:tr>
      <w:tr w:rsidR="4F5AD2BB" w14:paraId="7A2A5960"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049B260D" w14:textId="52CF9357" w:rsidR="4F5AD2BB" w:rsidRDefault="4F5AD2BB">
            <w:r w:rsidRPr="4F5AD2BB">
              <w:rPr>
                <w:rFonts w:ascii="Arial" w:eastAsia="Arial" w:hAnsi="Arial" w:cs="Arial"/>
                <w:b/>
                <w:bCs/>
                <w:sz w:val="22"/>
                <w:szCs w:val="22"/>
                <w:lang w:val="es"/>
              </w:rPr>
              <w:t>REQUERIMIENTO FUNCIONAL ASOCIADO:</w:t>
            </w:r>
          </w:p>
          <w:p w14:paraId="68863796" w14:textId="4994747F" w:rsidR="4F5AD2BB" w:rsidRDefault="4F5AD2BB" w:rsidP="4F5AD2BB">
            <w:pPr>
              <w:rPr>
                <w:rFonts w:ascii="Arial" w:eastAsia="Arial" w:hAnsi="Arial" w:cs="Arial"/>
                <w:b/>
                <w:bCs/>
                <w:sz w:val="22"/>
                <w:szCs w:val="22"/>
                <w:lang w:val="es"/>
              </w:rPr>
            </w:pPr>
            <w:r w:rsidRPr="4F5AD2BB">
              <w:rPr>
                <w:rFonts w:ascii="Arial" w:eastAsia="Arial" w:hAnsi="Arial" w:cs="Arial"/>
                <w:sz w:val="22"/>
                <w:szCs w:val="22"/>
                <w:lang w:val="es"/>
              </w:rPr>
              <w:t>RF-</w:t>
            </w:r>
            <w:r w:rsidR="3048C082" w:rsidRPr="4F5AD2BB">
              <w:rPr>
                <w:rFonts w:ascii="Arial" w:eastAsia="Arial" w:hAnsi="Arial" w:cs="Arial"/>
                <w:sz w:val="22"/>
                <w:szCs w:val="22"/>
                <w:lang w:val="es"/>
              </w:rPr>
              <w:t>11</w:t>
            </w:r>
            <w:r w:rsidRPr="4F5AD2BB">
              <w:rPr>
                <w:rFonts w:ascii="Arial" w:eastAsia="Arial" w:hAnsi="Arial" w:cs="Arial"/>
                <w:sz w:val="22"/>
                <w:szCs w:val="22"/>
                <w:lang w:val="es"/>
              </w:rPr>
              <w:t xml:space="preserve">. </w:t>
            </w:r>
            <w:r w:rsidRPr="4F5AD2BB">
              <w:rPr>
                <w:rFonts w:ascii="Arial" w:eastAsia="Arial" w:hAnsi="Arial" w:cs="Arial"/>
                <w:lang w:val="es"/>
              </w:rPr>
              <w:t xml:space="preserve"> </w:t>
            </w:r>
            <w:r w:rsidRPr="4F5AD2BB">
              <w:rPr>
                <w:rFonts w:ascii="Arial" w:eastAsia="Arial" w:hAnsi="Arial" w:cs="Arial"/>
                <w:b/>
                <w:bCs/>
                <w:sz w:val="22"/>
                <w:szCs w:val="22"/>
                <w:lang w:val="es"/>
              </w:rPr>
              <w:t xml:space="preserve"> </w:t>
            </w:r>
          </w:p>
        </w:tc>
      </w:tr>
      <w:tr w:rsidR="4F5AD2BB" w14:paraId="7768557A"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0AD6D866" w14:textId="75EF61FF"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3D4631E5" w:rsidRPr="4F5AD2BB">
              <w:rPr>
                <w:rFonts w:ascii="Arial" w:eastAsia="Arial" w:hAnsi="Arial" w:cs="Arial"/>
                <w:sz w:val="22"/>
                <w:szCs w:val="22"/>
                <w:lang w:val="es"/>
              </w:rPr>
              <w:t>Secretaria</w:t>
            </w:r>
            <w:proofErr w:type="gramEnd"/>
          </w:p>
        </w:tc>
      </w:tr>
      <w:tr w:rsidR="4F5AD2BB" w14:paraId="41E0DB3F"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5ED4078B" w14:textId="04A5806D" w:rsidR="4F5AD2BB" w:rsidRDefault="4F5AD2BB">
            <w:r w:rsidRPr="4F5AD2BB">
              <w:rPr>
                <w:rFonts w:ascii="Arial" w:eastAsia="Arial" w:hAnsi="Arial" w:cs="Arial"/>
                <w:b/>
                <w:bCs/>
                <w:sz w:val="22"/>
                <w:szCs w:val="22"/>
                <w:lang w:val="es"/>
              </w:rPr>
              <w:t xml:space="preserve">CASOS DE USO ASOCIADOS: </w:t>
            </w:r>
          </w:p>
          <w:p w14:paraId="7FF6CB86" w14:textId="35398F39" w:rsidR="0E9C80B4" w:rsidRDefault="0E9C80B4" w:rsidP="4F5AD2BB">
            <w:pPr>
              <w:rPr>
                <w:rFonts w:ascii="Arial" w:eastAsia="Arial" w:hAnsi="Arial" w:cs="Arial"/>
                <w:lang w:val="es"/>
              </w:rPr>
            </w:pPr>
            <w:r w:rsidRPr="4F5AD2BB">
              <w:rPr>
                <w:rFonts w:ascii="Arial" w:eastAsia="Arial" w:hAnsi="Arial" w:cs="Arial"/>
                <w:sz w:val="22"/>
                <w:szCs w:val="22"/>
                <w:lang w:val="es"/>
              </w:rPr>
              <w:t>No Aplica</w:t>
            </w:r>
          </w:p>
        </w:tc>
      </w:tr>
      <w:tr w:rsidR="4F5AD2BB" w14:paraId="071CA011" w14:textId="77777777" w:rsidTr="4F5AD2BB">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111773ED"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395BB7D1" w14:textId="4B835DBD" w:rsidR="17665D4B" w:rsidRDefault="17665D4B" w:rsidP="4F5AD2BB">
            <w:pPr>
              <w:rPr>
                <w:rFonts w:ascii="Arial" w:eastAsia="Arial" w:hAnsi="Arial" w:cs="Arial"/>
                <w:sz w:val="22"/>
                <w:szCs w:val="22"/>
                <w:lang w:val="es"/>
              </w:rPr>
            </w:pPr>
            <w:r w:rsidRPr="4F5AD2BB">
              <w:rPr>
                <w:rFonts w:ascii="Arial" w:eastAsia="Arial" w:hAnsi="Arial" w:cs="Arial"/>
                <w:sz w:val="22"/>
                <w:szCs w:val="22"/>
                <w:lang w:val="es"/>
              </w:rPr>
              <w:t>La secretaria registrara los pagos realizados por los clientes de la empresa.</w:t>
            </w:r>
          </w:p>
          <w:p w14:paraId="09759846" w14:textId="199A7509" w:rsidR="4F5AD2BB" w:rsidRDefault="4F5AD2BB" w:rsidP="4F5AD2BB">
            <w:pPr>
              <w:rPr>
                <w:rFonts w:ascii="Arial" w:eastAsia="Arial" w:hAnsi="Arial" w:cs="Arial"/>
                <w:sz w:val="22"/>
                <w:szCs w:val="22"/>
                <w:lang w:val="es"/>
              </w:rPr>
            </w:pPr>
          </w:p>
        </w:tc>
      </w:tr>
      <w:tr w:rsidR="4F5AD2BB" w14:paraId="6A52F96D" w14:textId="77777777" w:rsidTr="4F5AD2BB">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6C64CC8F" w14:textId="77C653E9" w:rsidR="4F5AD2BB" w:rsidRDefault="4F5AD2BB">
            <w:r w:rsidRPr="4F5AD2BB">
              <w:rPr>
                <w:rFonts w:ascii="Arial" w:eastAsia="Arial" w:hAnsi="Arial" w:cs="Arial"/>
                <w:b/>
                <w:bCs/>
                <w:sz w:val="22"/>
                <w:szCs w:val="22"/>
                <w:lang w:val="es"/>
              </w:rPr>
              <w:t>NOTAS:</w:t>
            </w:r>
          </w:p>
          <w:p w14:paraId="4392D777" w14:textId="509B3256" w:rsidR="57A580C5" w:rsidRDefault="57A580C5"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Solo se podrá registrar correctamente a los nuevos pagos realizados si se ingresan todos los datos necesarios.</w:t>
            </w:r>
          </w:p>
          <w:p w14:paraId="22C28CF6" w14:textId="4F110B68" w:rsidR="4F5AD2BB" w:rsidRDefault="4F5AD2BB">
            <w:r w:rsidRPr="4F5AD2BB">
              <w:rPr>
                <w:rFonts w:ascii="Arial" w:eastAsia="Arial" w:hAnsi="Arial" w:cs="Arial"/>
                <w:sz w:val="22"/>
                <w:szCs w:val="22"/>
                <w:lang w:val="es"/>
              </w:rPr>
              <w:t xml:space="preserve"> </w:t>
            </w:r>
          </w:p>
        </w:tc>
      </w:tr>
      <w:tr w:rsidR="4F5AD2BB" w14:paraId="6F61A7D0"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1C200506" w14:textId="15CE7E53" w:rsidR="4F5AD2BB" w:rsidRDefault="4F5AD2BB">
            <w:r w:rsidRPr="4F5AD2BB">
              <w:rPr>
                <w:rFonts w:ascii="Arial" w:eastAsia="Arial" w:hAnsi="Arial" w:cs="Arial"/>
                <w:b/>
                <w:bCs/>
                <w:sz w:val="22"/>
                <w:szCs w:val="22"/>
                <w:lang w:val="es"/>
              </w:rPr>
              <w:t xml:space="preserve">CRITERIOS DE ACEPTACIÓN: </w:t>
            </w:r>
          </w:p>
          <w:p w14:paraId="61C5784D" w14:textId="2DAEF79F" w:rsidR="73E966AD" w:rsidRDefault="73E966AD" w:rsidP="4F5AD2BB">
            <w:pPr>
              <w:rPr>
                <w:rFonts w:ascii="Arial" w:eastAsia="Arial" w:hAnsi="Arial" w:cs="Arial"/>
                <w:sz w:val="22"/>
                <w:szCs w:val="22"/>
                <w:lang w:val="es"/>
              </w:rPr>
            </w:pPr>
            <w:r w:rsidRPr="4F5AD2BB">
              <w:rPr>
                <w:rFonts w:ascii="Arial" w:eastAsia="Arial" w:hAnsi="Arial" w:cs="Arial"/>
                <w:sz w:val="22"/>
                <w:szCs w:val="22"/>
                <w:lang w:val="es"/>
              </w:rPr>
              <w:t>La secretaria registra un nuevo pago realizado o no.</w:t>
            </w:r>
          </w:p>
        </w:tc>
      </w:tr>
      <w:tr w:rsidR="4F5AD2BB" w14:paraId="76D1C384" w14:textId="77777777" w:rsidTr="4F5AD2BB">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A812212"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2D2AAF2E"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72004703" w14:textId="4EE6EEFC" w:rsidR="4F5AD2BB" w:rsidRDefault="4F5AD2BB">
            <w:r w:rsidRPr="4F5AD2BB">
              <w:rPr>
                <w:rFonts w:ascii="Arial" w:eastAsia="Arial" w:hAnsi="Arial" w:cs="Arial"/>
                <w:sz w:val="22"/>
                <w:szCs w:val="22"/>
                <w:lang w:val="es"/>
              </w:rPr>
              <w:lastRenderedPageBreak/>
              <w:t>ES-1</w:t>
            </w:r>
            <w:r w:rsidR="4E9622C3" w:rsidRPr="4F5AD2BB">
              <w:rPr>
                <w:rFonts w:ascii="Arial" w:eastAsia="Arial" w:hAnsi="Arial" w:cs="Arial"/>
                <w:sz w:val="22"/>
                <w:szCs w:val="22"/>
                <w:lang w:val="es"/>
              </w:rPr>
              <w:t>1</w:t>
            </w:r>
            <w:r w:rsidRPr="4F5AD2BB">
              <w:rPr>
                <w:rFonts w:ascii="Arial" w:eastAsia="Arial" w:hAnsi="Arial" w:cs="Arial"/>
                <w:sz w:val="22"/>
                <w:szCs w:val="22"/>
                <w:lang w:val="es"/>
              </w:rPr>
              <w:t xml:space="preserve">.1     </w:t>
            </w:r>
          </w:p>
          <w:p w14:paraId="68776F36"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729EDEA9" w14:textId="208065C2" w:rsidR="0F07B55D" w:rsidRDefault="0F07B55D" w:rsidP="4F5AD2BB">
            <w:pPr>
              <w:rPr>
                <w:rFonts w:ascii="Arial" w:eastAsia="Arial" w:hAnsi="Arial" w:cs="Arial"/>
                <w:b/>
                <w:bCs/>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Se registra correctamente un nuevo pago realizado.</w:t>
            </w:r>
          </w:p>
          <w:p w14:paraId="2F4CEA8E" w14:textId="4F7CEB97" w:rsidR="0F07B55D" w:rsidRDefault="0F07B55D" w:rsidP="4F5AD2BB">
            <w:pPr>
              <w:rPr>
                <w:rFonts w:ascii="Arial" w:eastAsia="Arial" w:hAnsi="Arial" w:cs="Arial"/>
                <w:b/>
                <w:bCs/>
                <w:lang w:val="es"/>
              </w:rPr>
            </w:pPr>
            <w:r w:rsidRPr="4F5AD2BB">
              <w:rPr>
                <w:rFonts w:ascii="Arial" w:eastAsia="Arial" w:hAnsi="Arial" w:cs="Arial"/>
                <w:b/>
                <w:bCs/>
                <w:sz w:val="22"/>
                <w:szCs w:val="22"/>
                <w:lang w:val="es"/>
              </w:rPr>
              <w:t>SUPOSICIONES/ASUNCIONES:</w:t>
            </w:r>
          </w:p>
          <w:p w14:paraId="0A964342" w14:textId="2D7C88B9" w:rsidR="0F07B55D" w:rsidRDefault="0F07B55D"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Los datos del nuevo pago registrado son correctos.</w:t>
            </w:r>
          </w:p>
          <w:p w14:paraId="1B7C574B" w14:textId="60BFF33E" w:rsidR="0F07B55D" w:rsidRDefault="0F07B55D"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Se ingresan todos los datos correspondientes al nuevo pago.</w:t>
            </w:r>
          </w:p>
          <w:p w14:paraId="4DE54E70" w14:textId="70975A83" w:rsidR="0F07B55D" w:rsidRDefault="0F07B55D" w:rsidP="4F5AD2BB">
            <w:pPr>
              <w:rPr>
                <w:rFonts w:ascii="Arial" w:eastAsia="Arial" w:hAnsi="Arial" w:cs="Arial"/>
                <w:b/>
                <w:bCs/>
                <w:lang w:val="es"/>
              </w:rPr>
            </w:pPr>
            <w:r w:rsidRPr="4F5AD2BB">
              <w:rPr>
                <w:rFonts w:ascii="Arial" w:eastAsia="Arial" w:hAnsi="Arial" w:cs="Arial"/>
                <w:b/>
                <w:bCs/>
                <w:sz w:val="22"/>
                <w:szCs w:val="22"/>
                <w:lang w:val="es"/>
              </w:rPr>
              <w:t xml:space="preserve">RESULTADOS: </w:t>
            </w:r>
          </w:p>
          <w:p w14:paraId="255B45CF" w14:textId="3357E7D5" w:rsidR="0F07B55D" w:rsidRDefault="0F07B55D"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Se guarda el nuevo pago realizado en la base de datos del sistema.</w:t>
            </w:r>
          </w:p>
          <w:p w14:paraId="24F5CFD9" w14:textId="2D1B422B" w:rsidR="0F07B55D" w:rsidRDefault="0F07B55D"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Se muestra notificación avisando de que el nuevo pago ha sido registrado correctamente.</w:t>
            </w:r>
          </w:p>
        </w:tc>
      </w:tr>
      <w:tr w:rsidR="4F5AD2BB" w14:paraId="0F8DB8AF"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410CC3F5" w14:textId="2C0874E7" w:rsidR="4F5AD2BB" w:rsidRDefault="4F5AD2BB">
            <w:r w:rsidRPr="4F5AD2BB">
              <w:rPr>
                <w:rFonts w:ascii="Arial" w:eastAsia="Arial" w:hAnsi="Arial" w:cs="Arial"/>
                <w:sz w:val="22"/>
                <w:szCs w:val="22"/>
                <w:lang w:val="es"/>
              </w:rPr>
              <w:t>ES-1</w:t>
            </w:r>
            <w:r w:rsidR="55B6C625" w:rsidRPr="4F5AD2BB">
              <w:rPr>
                <w:rFonts w:ascii="Arial" w:eastAsia="Arial" w:hAnsi="Arial" w:cs="Arial"/>
                <w:sz w:val="22"/>
                <w:szCs w:val="22"/>
                <w:lang w:val="es"/>
              </w:rPr>
              <w:t>1</w:t>
            </w:r>
            <w:r w:rsidRPr="4F5AD2BB">
              <w:rPr>
                <w:rFonts w:ascii="Arial" w:eastAsia="Arial" w:hAnsi="Arial" w:cs="Arial"/>
                <w:sz w:val="22"/>
                <w:szCs w:val="22"/>
                <w:lang w:val="es"/>
              </w:rPr>
              <w:t xml:space="preserve">.2     </w:t>
            </w:r>
          </w:p>
          <w:p w14:paraId="51DD113E"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3CD6B3E1" w14:textId="35AB2EBA" w:rsidR="20FD06A8" w:rsidRDefault="20FD06A8" w:rsidP="4F5AD2BB">
            <w:pPr>
              <w:rPr>
                <w:rFonts w:ascii="Arial" w:eastAsia="Arial" w:hAnsi="Arial" w:cs="Arial"/>
                <w:b/>
                <w:bCs/>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Registro incorrecto de nuevo pago por no ingresar todos los datos correspondientes (</w:t>
            </w:r>
            <w:proofErr w:type="spellStart"/>
            <w:r w:rsidRPr="4F5AD2BB">
              <w:rPr>
                <w:rFonts w:ascii="Arial" w:eastAsia="Arial" w:hAnsi="Arial" w:cs="Arial"/>
                <w:sz w:val="22"/>
                <w:szCs w:val="22"/>
                <w:lang w:val="es"/>
              </w:rPr>
              <w:t>N°</w:t>
            </w:r>
            <w:proofErr w:type="spellEnd"/>
            <w:r w:rsidRPr="4F5AD2BB">
              <w:rPr>
                <w:rFonts w:ascii="Arial" w:eastAsia="Arial" w:hAnsi="Arial" w:cs="Arial"/>
                <w:sz w:val="22"/>
                <w:szCs w:val="22"/>
                <w:lang w:val="es"/>
              </w:rPr>
              <w:t xml:space="preserve"> de cédula, Nombres y Apellidos del cliente, </w:t>
            </w:r>
            <w:r w:rsidR="63DCFE9C" w:rsidRPr="4F5AD2BB">
              <w:rPr>
                <w:rFonts w:ascii="Arial" w:eastAsia="Arial" w:hAnsi="Arial" w:cs="Arial"/>
                <w:sz w:val="22"/>
                <w:szCs w:val="22"/>
                <w:lang w:val="es"/>
              </w:rPr>
              <w:t>Teléfono</w:t>
            </w:r>
            <w:r w:rsidRPr="4F5AD2BB">
              <w:rPr>
                <w:rFonts w:ascii="Arial" w:eastAsia="Arial" w:hAnsi="Arial" w:cs="Arial"/>
                <w:sz w:val="22"/>
                <w:szCs w:val="22"/>
                <w:lang w:val="es"/>
              </w:rPr>
              <w:t>, Total a pagar, Fecha de pago)</w:t>
            </w:r>
          </w:p>
          <w:p w14:paraId="5810DF3A" w14:textId="4F7CEB97" w:rsidR="20FD06A8" w:rsidRDefault="20FD06A8" w:rsidP="4F5AD2BB">
            <w:pPr>
              <w:rPr>
                <w:rFonts w:ascii="Arial" w:eastAsia="Arial" w:hAnsi="Arial" w:cs="Arial"/>
                <w:b/>
                <w:bCs/>
                <w:lang w:val="es"/>
              </w:rPr>
            </w:pPr>
            <w:r w:rsidRPr="4F5AD2BB">
              <w:rPr>
                <w:rFonts w:ascii="Arial" w:eastAsia="Arial" w:hAnsi="Arial" w:cs="Arial"/>
                <w:b/>
                <w:bCs/>
                <w:sz w:val="22"/>
                <w:szCs w:val="22"/>
                <w:lang w:val="es"/>
              </w:rPr>
              <w:t>SUPOSICIONES/ASUNCIONES:</w:t>
            </w:r>
          </w:p>
          <w:p w14:paraId="0DA7D808" w14:textId="7C7C8196" w:rsidR="20FD06A8" w:rsidRDefault="20FD06A8"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No se ingresan todos los datos correspondientes al nuevo </w:t>
            </w:r>
            <w:r w:rsidR="4B8AE7DB" w:rsidRPr="4F5AD2BB">
              <w:rPr>
                <w:rFonts w:ascii="Arial" w:eastAsia="Arial" w:hAnsi="Arial" w:cs="Arial"/>
                <w:sz w:val="22"/>
                <w:szCs w:val="22"/>
                <w:lang w:val="es"/>
              </w:rPr>
              <w:t>pago</w:t>
            </w:r>
            <w:r w:rsidRPr="4F5AD2BB">
              <w:rPr>
                <w:rFonts w:ascii="Arial" w:eastAsia="Arial" w:hAnsi="Arial" w:cs="Arial"/>
                <w:sz w:val="22"/>
                <w:szCs w:val="22"/>
                <w:lang w:val="es"/>
              </w:rPr>
              <w:t>.</w:t>
            </w:r>
          </w:p>
          <w:p w14:paraId="189DF32C" w14:textId="275AC313" w:rsidR="20FD06A8" w:rsidRDefault="20FD06A8" w:rsidP="4F5AD2BB">
            <w:pPr>
              <w:rPr>
                <w:rFonts w:ascii="Arial" w:eastAsia="Arial" w:hAnsi="Arial" w:cs="Arial"/>
                <w:b/>
                <w:bCs/>
                <w:lang w:val="es"/>
              </w:rPr>
            </w:pPr>
            <w:r w:rsidRPr="4F5AD2BB">
              <w:rPr>
                <w:rFonts w:ascii="Arial" w:eastAsia="Arial" w:hAnsi="Arial" w:cs="Arial"/>
                <w:b/>
                <w:bCs/>
                <w:sz w:val="22"/>
                <w:szCs w:val="22"/>
                <w:lang w:val="es"/>
              </w:rPr>
              <w:t xml:space="preserve">RESULTADOS: </w:t>
            </w:r>
          </w:p>
          <w:p w14:paraId="6A5D68A6" w14:textId="7CAF4DB3" w:rsidR="20FD06A8" w:rsidRDefault="20FD06A8"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No se permite registrar al nuevo usuario en la base de datos del sistema.</w:t>
            </w:r>
          </w:p>
          <w:p w14:paraId="2EBE3CB9" w14:textId="14F3EF48" w:rsidR="20FD06A8" w:rsidRDefault="20FD06A8"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Se muestra notificación avisando de que faltan datos por ser ingresados.</w:t>
            </w:r>
          </w:p>
        </w:tc>
      </w:tr>
      <w:tr w:rsidR="4F5AD2BB" w14:paraId="6762802D"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58375C87" w14:textId="65B81DB2" w:rsidR="4F5AD2BB" w:rsidRDefault="4F5AD2BB">
            <w:r w:rsidRPr="4F5AD2BB">
              <w:rPr>
                <w:rFonts w:ascii="Arial" w:eastAsia="Arial" w:hAnsi="Arial" w:cs="Arial"/>
                <w:sz w:val="22"/>
                <w:szCs w:val="22"/>
                <w:lang w:val="es"/>
              </w:rPr>
              <w:t>ES-1</w:t>
            </w:r>
            <w:r w:rsidR="1FF01A54" w:rsidRPr="4F5AD2BB">
              <w:rPr>
                <w:rFonts w:ascii="Arial" w:eastAsia="Arial" w:hAnsi="Arial" w:cs="Arial"/>
                <w:sz w:val="22"/>
                <w:szCs w:val="22"/>
                <w:lang w:val="es"/>
              </w:rPr>
              <w:t>1</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4E4D9FEA" w14:textId="06CE97D7" w:rsidR="637EC88E" w:rsidRDefault="637EC88E"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Registro incorrecto de nuevo pago por base de datos no funcional.</w:t>
            </w:r>
          </w:p>
          <w:p w14:paraId="7F6ABCEF" w14:textId="7AEADD22" w:rsidR="637EC88E" w:rsidRDefault="637EC88E">
            <w:r w:rsidRPr="4F5AD2BB">
              <w:rPr>
                <w:rFonts w:ascii="Arial" w:eastAsia="Arial" w:hAnsi="Arial" w:cs="Arial"/>
                <w:b/>
                <w:bCs/>
                <w:sz w:val="22"/>
                <w:szCs w:val="22"/>
                <w:lang w:val="es"/>
              </w:rPr>
              <w:t>SUPOSICIONES/ASUNCIONES:</w:t>
            </w:r>
          </w:p>
          <w:p w14:paraId="5E30E295" w14:textId="31F4EA8F" w:rsidR="637EC88E" w:rsidRDefault="637EC88E"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base de datos del sistema no se encuentra en un estado funcional.</w:t>
            </w:r>
          </w:p>
          <w:p w14:paraId="3FD619FB" w14:textId="7AEADD22" w:rsidR="637EC88E" w:rsidRDefault="637EC88E">
            <w:r w:rsidRPr="4F5AD2BB">
              <w:rPr>
                <w:rFonts w:ascii="Arial" w:eastAsia="Arial" w:hAnsi="Arial" w:cs="Arial"/>
                <w:b/>
                <w:bCs/>
                <w:sz w:val="22"/>
                <w:szCs w:val="22"/>
                <w:lang w:val="es"/>
              </w:rPr>
              <w:t xml:space="preserve">RESULTADOS: </w:t>
            </w:r>
          </w:p>
          <w:p w14:paraId="21F89017" w14:textId="4768DB9A" w:rsidR="637EC88E" w:rsidRDefault="637EC88E"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No se permite registrar el nuevo pago en la base de datos del sistema.</w:t>
            </w:r>
          </w:p>
          <w:p w14:paraId="4E289857" w14:textId="4830F2CA" w:rsidR="637EC88E" w:rsidRDefault="637EC88E" w:rsidP="00F53248">
            <w:pPr>
              <w:pStyle w:val="Prrafodelista"/>
              <w:numPr>
                <w:ilvl w:val="0"/>
                <w:numId w:val="21"/>
              </w:numPr>
              <w:rPr>
                <w:sz w:val="22"/>
                <w:szCs w:val="22"/>
                <w:lang w:val="es"/>
              </w:rPr>
            </w:pPr>
            <w:r w:rsidRPr="4F5AD2BB">
              <w:rPr>
                <w:rFonts w:ascii="Arial" w:eastAsia="Arial" w:hAnsi="Arial" w:cs="Arial"/>
                <w:sz w:val="22"/>
                <w:szCs w:val="22"/>
                <w:lang w:val="es"/>
              </w:rPr>
              <w:t>Se muestra notificación avisando de que la base de datos no se encuentra en un estado funcional.</w:t>
            </w:r>
          </w:p>
        </w:tc>
      </w:tr>
      <w:tr w:rsidR="4F5AD2BB" w14:paraId="1B7F7AFA" w14:textId="77777777" w:rsidTr="4F5AD2BB">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58B67DA2" w14:textId="1356BA67" w:rsidR="4F5AD2BB" w:rsidRDefault="4F5AD2BB">
            <w:r w:rsidRPr="4F5AD2BB">
              <w:rPr>
                <w:rFonts w:ascii="Arial" w:eastAsia="Arial" w:hAnsi="Arial" w:cs="Arial"/>
                <w:b/>
                <w:bCs/>
                <w:sz w:val="22"/>
                <w:szCs w:val="22"/>
                <w:lang w:val="es"/>
              </w:rPr>
              <w:t>RIESGOS:</w:t>
            </w:r>
          </w:p>
          <w:p w14:paraId="1EA080A5" w14:textId="6ADD38AA" w:rsidR="4008CF00" w:rsidRDefault="4008CF00"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La secretaria no posee todos los datos del pago a ser registrado.</w:t>
            </w:r>
          </w:p>
          <w:p w14:paraId="29B4DE31" w14:textId="33FF7494" w:rsidR="4008CF00" w:rsidRDefault="4008CF00"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de la base de datos.</w:t>
            </w:r>
          </w:p>
        </w:tc>
      </w:tr>
    </w:tbl>
    <w:p w14:paraId="3139A03F" w14:textId="041291BC"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057882AA" w14:textId="77777777" w:rsidTr="4F5AD2BB">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FC4C112" w14:textId="4DAE99FF" w:rsidR="4F5AD2BB" w:rsidRDefault="4F5AD2BB">
            <w:r w:rsidRPr="4F5AD2BB">
              <w:rPr>
                <w:rFonts w:ascii="Arial" w:eastAsia="Arial" w:hAnsi="Arial" w:cs="Arial"/>
                <w:b/>
                <w:bCs/>
                <w:sz w:val="22"/>
                <w:szCs w:val="22"/>
                <w:lang w:val="es"/>
              </w:rPr>
              <w:t>IDENTIFICADOR CASO DE USO:</w:t>
            </w:r>
          </w:p>
          <w:p w14:paraId="3E138EBD" w14:textId="020EC796"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288E678A" w:rsidRPr="4F5AD2BB">
              <w:rPr>
                <w:rFonts w:ascii="Arial" w:eastAsia="Arial" w:hAnsi="Arial" w:cs="Arial"/>
                <w:b/>
                <w:bCs/>
                <w:color w:val="000000" w:themeColor="text1"/>
                <w:sz w:val="22"/>
                <w:szCs w:val="22"/>
                <w:lang w:val="es"/>
              </w:rPr>
              <w:t>12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3F633A2" w14:textId="7BDDB8DA"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0485F3DB" w:rsidRPr="4F5AD2BB">
              <w:rPr>
                <w:rFonts w:ascii="Arial" w:eastAsia="Arial" w:hAnsi="Arial" w:cs="Arial"/>
                <w:color w:val="000000" w:themeColor="text1"/>
                <w:sz w:val="22"/>
                <w:szCs w:val="22"/>
                <w:lang w:val="es"/>
              </w:rPr>
              <w:t xml:space="preserve">Modificar registro de </w:t>
            </w:r>
            <w:r w:rsidR="06AFBD33" w:rsidRPr="4F5AD2BB">
              <w:rPr>
                <w:rFonts w:ascii="Arial" w:eastAsia="Arial" w:hAnsi="Arial" w:cs="Arial"/>
                <w:color w:val="000000" w:themeColor="text1"/>
                <w:sz w:val="22"/>
                <w:szCs w:val="22"/>
                <w:lang w:val="es"/>
              </w:rPr>
              <w:t>vehículos</w:t>
            </w:r>
            <w:r w:rsidR="0485F3DB" w:rsidRPr="4F5AD2BB">
              <w:rPr>
                <w:rFonts w:ascii="Arial" w:eastAsia="Arial" w:hAnsi="Arial" w:cs="Arial"/>
                <w:color w:val="000000" w:themeColor="text1"/>
                <w:sz w:val="22"/>
                <w:szCs w:val="22"/>
                <w:lang w:val="es"/>
              </w:rPr>
              <w:t xml:space="preserve"> </w:t>
            </w:r>
          </w:p>
        </w:tc>
      </w:tr>
      <w:tr w:rsidR="4F5AD2BB" w14:paraId="44354680" w14:textId="77777777" w:rsidTr="4F5AD2BB">
        <w:tc>
          <w:tcPr>
            <w:tcW w:w="6459" w:type="dxa"/>
            <w:gridSpan w:val="3"/>
            <w:tcBorders>
              <w:top w:val="single" w:sz="8" w:space="0" w:color="auto"/>
              <w:left w:val="single" w:sz="8" w:space="0" w:color="auto"/>
              <w:bottom w:val="single" w:sz="8" w:space="0" w:color="auto"/>
              <w:right w:val="single" w:sz="8" w:space="0" w:color="auto"/>
            </w:tcBorders>
          </w:tcPr>
          <w:p w14:paraId="4132D8E5" w14:textId="1A3E0090"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66E54B40" w14:textId="432B3B34"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PRIORIDAD:</w:t>
            </w:r>
            <w:r w:rsidRPr="4F5AD2BB">
              <w:rPr>
                <w:rFonts w:ascii="Arial" w:eastAsia="Arial" w:hAnsi="Arial" w:cs="Arial"/>
                <w:sz w:val="22"/>
                <w:szCs w:val="22"/>
                <w:lang w:val="es"/>
              </w:rPr>
              <w:t xml:space="preserve"> </w:t>
            </w:r>
            <w:r w:rsidR="75ED18FF" w:rsidRPr="4F5AD2BB">
              <w:rPr>
                <w:rFonts w:ascii="Arial" w:eastAsia="Arial" w:hAnsi="Arial" w:cs="Arial"/>
                <w:sz w:val="22"/>
                <w:szCs w:val="22"/>
                <w:lang w:val="es"/>
              </w:rPr>
              <w:t>Alta</w:t>
            </w:r>
          </w:p>
        </w:tc>
      </w:tr>
      <w:tr w:rsidR="4F5AD2BB" w14:paraId="7CEA4856"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24CC300D" w14:textId="52CF9357" w:rsidR="4F5AD2BB" w:rsidRDefault="4F5AD2BB">
            <w:r w:rsidRPr="4F5AD2BB">
              <w:rPr>
                <w:rFonts w:ascii="Arial" w:eastAsia="Arial" w:hAnsi="Arial" w:cs="Arial"/>
                <w:b/>
                <w:bCs/>
                <w:sz w:val="22"/>
                <w:szCs w:val="22"/>
                <w:lang w:val="es"/>
              </w:rPr>
              <w:t>REQUERIMIENTO FUNCIONAL ASOCIADO:</w:t>
            </w:r>
          </w:p>
          <w:p w14:paraId="54C17C76" w14:textId="4C83D8DA" w:rsidR="4F5AD2BB" w:rsidRDefault="4F5AD2BB" w:rsidP="4F5AD2BB">
            <w:pPr>
              <w:rPr>
                <w:rFonts w:ascii="Arial" w:eastAsia="Arial" w:hAnsi="Arial" w:cs="Arial"/>
                <w:b/>
                <w:bCs/>
                <w:sz w:val="22"/>
                <w:szCs w:val="22"/>
                <w:lang w:val="es"/>
              </w:rPr>
            </w:pPr>
            <w:r w:rsidRPr="4F5AD2BB">
              <w:rPr>
                <w:rFonts w:ascii="Arial" w:eastAsia="Arial" w:hAnsi="Arial" w:cs="Arial"/>
                <w:sz w:val="22"/>
                <w:szCs w:val="22"/>
                <w:lang w:val="es"/>
              </w:rPr>
              <w:t>RF-</w:t>
            </w:r>
            <w:r w:rsidR="6BEFA031" w:rsidRPr="4F5AD2BB">
              <w:rPr>
                <w:rFonts w:ascii="Arial" w:eastAsia="Arial" w:hAnsi="Arial" w:cs="Arial"/>
                <w:sz w:val="22"/>
                <w:szCs w:val="22"/>
                <w:lang w:val="es"/>
              </w:rPr>
              <w:t>12</w:t>
            </w:r>
            <w:r w:rsidRPr="4F5AD2BB">
              <w:rPr>
                <w:rFonts w:ascii="Arial" w:eastAsia="Arial" w:hAnsi="Arial" w:cs="Arial"/>
                <w:sz w:val="22"/>
                <w:szCs w:val="22"/>
                <w:lang w:val="es"/>
              </w:rPr>
              <w:t xml:space="preserve"> </w:t>
            </w:r>
            <w:r w:rsidRPr="4F5AD2BB">
              <w:rPr>
                <w:rFonts w:ascii="Arial" w:eastAsia="Arial" w:hAnsi="Arial" w:cs="Arial"/>
                <w:lang w:val="es"/>
              </w:rPr>
              <w:t xml:space="preserve"> </w:t>
            </w:r>
            <w:r w:rsidRPr="4F5AD2BB">
              <w:rPr>
                <w:rFonts w:ascii="Arial" w:eastAsia="Arial" w:hAnsi="Arial" w:cs="Arial"/>
                <w:b/>
                <w:bCs/>
                <w:sz w:val="22"/>
                <w:szCs w:val="22"/>
                <w:lang w:val="es"/>
              </w:rPr>
              <w:t xml:space="preserve"> </w:t>
            </w:r>
          </w:p>
        </w:tc>
      </w:tr>
      <w:tr w:rsidR="4F5AD2BB" w14:paraId="71A89200"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4E632C2E" w14:textId="33D6BB54"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ACTORES:</w:t>
            </w:r>
            <w:r w:rsidR="5ECABEBC" w:rsidRPr="4F5AD2BB">
              <w:rPr>
                <w:rFonts w:ascii="Arial" w:eastAsia="Arial" w:hAnsi="Arial" w:cs="Arial"/>
                <w:b/>
                <w:bCs/>
                <w:sz w:val="22"/>
                <w:szCs w:val="22"/>
                <w:lang w:val="es"/>
              </w:rPr>
              <w:t xml:space="preserve"> </w:t>
            </w:r>
            <w:proofErr w:type="gramStart"/>
            <w:r w:rsidR="5ECABEBC" w:rsidRPr="4F5AD2BB">
              <w:rPr>
                <w:rFonts w:ascii="Arial" w:eastAsia="Arial" w:hAnsi="Arial" w:cs="Arial"/>
                <w:sz w:val="22"/>
                <w:szCs w:val="22"/>
                <w:lang w:val="es"/>
              </w:rPr>
              <w:t>Secretaria</w:t>
            </w:r>
            <w:proofErr w:type="gramEnd"/>
            <w:r w:rsidRPr="4F5AD2BB">
              <w:rPr>
                <w:rFonts w:ascii="Arial" w:eastAsia="Arial" w:hAnsi="Arial" w:cs="Arial"/>
                <w:b/>
                <w:bCs/>
                <w:sz w:val="22"/>
                <w:szCs w:val="22"/>
                <w:lang w:val="es"/>
              </w:rPr>
              <w:t xml:space="preserve">  </w:t>
            </w:r>
          </w:p>
        </w:tc>
      </w:tr>
      <w:tr w:rsidR="4F5AD2BB" w14:paraId="728879D1"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5AD13789" w14:textId="04A5806D" w:rsidR="4F5AD2BB" w:rsidRDefault="4F5AD2BB">
            <w:r w:rsidRPr="4F5AD2BB">
              <w:rPr>
                <w:rFonts w:ascii="Arial" w:eastAsia="Arial" w:hAnsi="Arial" w:cs="Arial"/>
                <w:b/>
                <w:bCs/>
                <w:sz w:val="22"/>
                <w:szCs w:val="22"/>
                <w:lang w:val="es"/>
              </w:rPr>
              <w:t xml:space="preserve">CASOS DE USO ASOCIADOS: </w:t>
            </w:r>
          </w:p>
          <w:p w14:paraId="4B563EFA" w14:textId="177D5846" w:rsidR="4F5AD2BB" w:rsidRDefault="4F5AD2BB">
            <w:r w:rsidRPr="4F5AD2BB">
              <w:rPr>
                <w:rFonts w:ascii="Arial" w:eastAsia="Arial" w:hAnsi="Arial" w:cs="Arial"/>
                <w:sz w:val="22"/>
                <w:szCs w:val="22"/>
                <w:lang w:val="es"/>
              </w:rPr>
              <w:t>CU-</w:t>
            </w:r>
            <w:r w:rsidR="47695412" w:rsidRPr="4F5AD2BB">
              <w:rPr>
                <w:rFonts w:ascii="Arial" w:eastAsia="Arial" w:hAnsi="Arial" w:cs="Arial"/>
                <w:sz w:val="22"/>
                <w:szCs w:val="22"/>
                <w:lang w:val="es"/>
              </w:rPr>
              <w:t>1, CU-5, CU-4</w:t>
            </w:r>
            <w:r w:rsidRPr="4F5AD2BB">
              <w:rPr>
                <w:rFonts w:ascii="Arial" w:eastAsia="Arial" w:hAnsi="Arial" w:cs="Arial"/>
                <w:sz w:val="22"/>
                <w:szCs w:val="22"/>
                <w:lang w:val="es"/>
              </w:rPr>
              <w:t xml:space="preserve">  </w:t>
            </w:r>
          </w:p>
        </w:tc>
      </w:tr>
      <w:tr w:rsidR="4F5AD2BB" w14:paraId="0DC205EE" w14:textId="77777777" w:rsidTr="4F5AD2BB">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8A04006"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0964E425" w14:textId="1D9FF8B3" w:rsidR="28D85F19" w:rsidRDefault="28D85F19" w:rsidP="00F53248">
            <w:pPr>
              <w:pStyle w:val="Prrafodelista"/>
              <w:numPr>
                <w:ilvl w:val="0"/>
                <w:numId w:val="11"/>
              </w:numPr>
              <w:rPr>
                <w:rFonts w:ascii="Arial" w:eastAsia="Arial" w:hAnsi="Arial" w:cs="Arial"/>
                <w:sz w:val="22"/>
                <w:szCs w:val="22"/>
                <w:lang w:val="es"/>
              </w:rPr>
            </w:pPr>
            <w:r w:rsidRPr="4F5AD2BB">
              <w:rPr>
                <w:rFonts w:ascii="Arial" w:eastAsia="Arial" w:hAnsi="Arial" w:cs="Arial"/>
                <w:lang w:val="es"/>
              </w:rPr>
              <w:t xml:space="preserve">El sistema permitirá a la secretaria modificar la información de los vehículos que están registrados en el sistema.     </w:t>
            </w:r>
          </w:p>
          <w:p w14:paraId="64AF8ABC" w14:textId="19F6EA8A" w:rsidR="4F5AD2BB" w:rsidRDefault="4F5AD2BB">
            <w:r w:rsidRPr="4F5AD2BB">
              <w:rPr>
                <w:rFonts w:ascii="Arial" w:eastAsia="Arial" w:hAnsi="Arial" w:cs="Arial"/>
                <w:sz w:val="22"/>
                <w:szCs w:val="22"/>
                <w:lang w:val="es"/>
              </w:rPr>
              <w:t xml:space="preserve"> </w:t>
            </w:r>
          </w:p>
        </w:tc>
      </w:tr>
      <w:tr w:rsidR="4F5AD2BB" w14:paraId="0E4F6772" w14:textId="77777777" w:rsidTr="4F5AD2BB">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564B1C53" w14:textId="77C653E9" w:rsidR="4F5AD2BB" w:rsidRDefault="4F5AD2BB">
            <w:r w:rsidRPr="4F5AD2BB">
              <w:rPr>
                <w:rFonts w:ascii="Arial" w:eastAsia="Arial" w:hAnsi="Arial" w:cs="Arial"/>
                <w:b/>
                <w:bCs/>
                <w:sz w:val="22"/>
                <w:szCs w:val="22"/>
                <w:lang w:val="es"/>
              </w:rPr>
              <w:t>NOTAS:</w:t>
            </w:r>
          </w:p>
          <w:p w14:paraId="74BD9262" w14:textId="5620576C" w:rsidR="46126B2A" w:rsidRDefault="46126B2A"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Se podrá modificar la información de los vehículos solo si es necesario.</w:t>
            </w:r>
          </w:p>
          <w:p w14:paraId="790F3001" w14:textId="4F110B68" w:rsidR="4F5AD2BB" w:rsidRDefault="4F5AD2BB">
            <w:r w:rsidRPr="4F5AD2BB">
              <w:rPr>
                <w:rFonts w:ascii="Arial" w:eastAsia="Arial" w:hAnsi="Arial" w:cs="Arial"/>
                <w:sz w:val="22"/>
                <w:szCs w:val="22"/>
                <w:lang w:val="es"/>
              </w:rPr>
              <w:t xml:space="preserve"> </w:t>
            </w:r>
          </w:p>
        </w:tc>
      </w:tr>
      <w:tr w:rsidR="4F5AD2BB" w14:paraId="2DD8DD61"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49D9AC12" w14:textId="15CE7E53" w:rsidR="4F5AD2BB" w:rsidRDefault="4F5AD2BB">
            <w:r w:rsidRPr="4F5AD2BB">
              <w:rPr>
                <w:rFonts w:ascii="Arial" w:eastAsia="Arial" w:hAnsi="Arial" w:cs="Arial"/>
                <w:b/>
                <w:bCs/>
                <w:sz w:val="22"/>
                <w:szCs w:val="22"/>
                <w:lang w:val="es"/>
              </w:rPr>
              <w:t xml:space="preserve">CRITERIOS DE ACEPTACIÓN: </w:t>
            </w:r>
          </w:p>
          <w:p w14:paraId="42F12E48" w14:textId="2346821B" w:rsidR="0EFB4F1A" w:rsidRDefault="0EFB4F1A" w:rsidP="4F5AD2BB">
            <w:pPr>
              <w:rPr>
                <w:rFonts w:ascii="Arial" w:eastAsia="Arial" w:hAnsi="Arial" w:cs="Arial"/>
                <w:sz w:val="22"/>
                <w:szCs w:val="22"/>
                <w:lang w:val="es"/>
              </w:rPr>
            </w:pPr>
            <w:r w:rsidRPr="4F5AD2BB">
              <w:rPr>
                <w:rFonts w:ascii="Arial" w:eastAsia="Arial" w:hAnsi="Arial" w:cs="Arial"/>
                <w:sz w:val="22"/>
                <w:szCs w:val="22"/>
                <w:lang w:val="es"/>
              </w:rPr>
              <w:t>La secretaria modifica el registro de vehículo o no.</w:t>
            </w:r>
          </w:p>
        </w:tc>
      </w:tr>
      <w:tr w:rsidR="4F5AD2BB" w14:paraId="0554AFAA" w14:textId="77777777" w:rsidTr="4F5AD2BB">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2109323"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542C9D29"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5386EE61" w14:textId="58686488" w:rsidR="4F5AD2BB" w:rsidRDefault="4F5AD2BB">
            <w:r w:rsidRPr="4F5AD2BB">
              <w:rPr>
                <w:rFonts w:ascii="Arial" w:eastAsia="Arial" w:hAnsi="Arial" w:cs="Arial"/>
                <w:sz w:val="22"/>
                <w:szCs w:val="22"/>
                <w:lang w:val="es"/>
              </w:rPr>
              <w:lastRenderedPageBreak/>
              <w:t>ES-1</w:t>
            </w:r>
            <w:r w:rsidR="672125C4" w:rsidRPr="4F5AD2BB">
              <w:rPr>
                <w:rFonts w:ascii="Arial" w:eastAsia="Arial" w:hAnsi="Arial" w:cs="Arial"/>
                <w:sz w:val="22"/>
                <w:szCs w:val="22"/>
                <w:lang w:val="es"/>
              </w:rPr>
              <w:t>2</w:t>
            </w:r>
            <w:r w:rsidRPr="4F5AD2BB">
              <w:rPr>
                <w:rFonts w:ascii="Arial" w:eastAsia="Arial" w:hAnsi="Arial" w:cs="Arial"/>
                <w:sz w:val="22"/>
                <w:szCs w:val="22"/>
                <w:lang w:val="es"/>
              </w:rPr>
              <w:t xml:space="preserve">.1     </w:t>
            </w:r>
          </w:p>
          <w:p w14:paraId="79E2606E"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14804F49" w14:textId="41698F53"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0F9891F3" w:rsidRPr="4F5AD2BB">
              <w:rPr>
                <w:rFonts w:ascii="Arial" w:eastAsia="Arial" w:hAnsi="Arial" w:cs="Arial"/>
                <w:sz w:val="22"/>
                <w:szCs w:val="22"/>
                <w:lang w:val="es"/>
              </w:rPr>
              <w:t>La secretaria modifica el registro del vehículo exitosamente</w:t>
            </w:r>
            <w:r w:rsidR="3FC9822D" w:rsidRPr="4F5AD2BB">
              <w:rPr>
                <w:rFonts w:ascii="Arial" w:eastAsia="Arial" w:hAnsi="Arial" w:cs="Arial"/>
                <w:sz w:val="22"/>
                <w:szCs w:val="22"/>
                <w:lang w:val="es"/>
              </w:rPr>
              <w:t>.</w:t>
            </w:r>
          </w:p>
          <w:p w14:paraId="2DA68718" w14:textId="79C5431A" w:rsidR="4F5AD2BB" w:rsidRDefault="4F5AD2BB">
            <w:r w:rsidRPr="4F5AD2BB">
              <w:rPr>
                <w:rFonts w:ascii="Arial" w:eastAsia="Arial" w:hAnsi="Arial" w:cs="Arial"/>
                <w:b/>
                <w:bCs/>
                <w:sz w:val="22"/>
                <w:szCs w:val="22"/>
                <w:lang w:val="es"/>
              </w:rPr>
              <w:t>SUPOSICIONES/ASUNCIONES:</w:t>
            </w:r>
          </w:p>
          <w:p w14:paraId="3BC8E439" w14:textId="5CB0A943" w:rsidR="0E8DC538" w:rsidRDefault="0E8DC538"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Ingreso todos los datos que solicitaba.</w:t>
            </w:r>
          </w:p>
          <w:p w14:paraId="2E2317D6" w14:textId="3D784800" w:rsidR="0E8DC538" w:rsidRDefault="0E8DC538"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Todo el formulario fue completado.</w:t>
            </w:r>
          </w:p>
          <w:p w14:paraId="59F5D912" w14:textId="365E4D4E" w:rsidR="4F5AD2BB" w:rsidRDefault="4F5AD2BB">
            <w:r w:rsidRPr="4F5AD2BB">
              <w:rPr>
                <w:rFonts w:ascii="Arial" w:eastAsia="Arial" w:hAnsi="Arial" w:cs="Arial"/>
                <w:b/>
                <w:bCs/>
                <w:sz w:val="22"/>
                <w:szCs w:val="22"/>
                <w:lang w:val="es"/>
              </w:rPr>
              <w:t xml:space="preserve">RESULTADOS: </w:t>
            </w:r>
          </w:p>
          <w:p w14:paraId="2B6210D4" w14:textId="3F750AD5" w:rsidR="5666992D" w:rsidRDefault="5666992D"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La secretaria modifico el registro exitosamente.</w:t>
            </w:r>
          </w:p>
          <w:p w14:paraId="5A1EE914" w14:textId="3555B6D9" w:rsidR="5666992D" w:rsidRDefault="5666992D" w:rsidP="00F53248">
            <w:pPr>
              <w:pStyle w:val="Prrafodelista"/>
              <w:numPr>
                <w:ilvl w:val="0"/>
                <w:numId w:val="27"/>
              </w:numPr>
              <w:rPr>
                <w:sz w:val="22"/>
                <w:szCs w:val="22"/>
                <w:lang w:val="es"/>
              </w:rPr>
            </w:pPr>
            <w:r w:rsidRPr="4F5AD2BB">
              <w:rPr>
                <w:rFonts w:ascii="Arial" w:eastAsia="Arial" w:hAnsi="Arial" w:cs="Arial"/>
                <w:sz w:val="22"/>
                <w:szCs w:val="22"/>
                <w:lang w:val="es"/>
              </w:rPr>
              <w:t>La nueva información ya aparece en el sistema.</w:t>
            </w:r>
          </w:p>
        </w:tc>
      </w:tr>
      <w:tr w:rsidR="4F5AD2BB" w14:paraId="7DA24D84"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7BD7F632" w14:textId="7B22534B"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ES-1</w:t>
            </w:r>
            <w:r w:rsidR="1D87990E" w:rsidRPr="4F5AD2BB">
              <w:rPr>
                <w:rFonts w:ascii="Arial" w:eastAsia="Arial" w:hAnsi="Arial" w:cs="Arial"/>
                <w:sz w:val="22"/>
                <w:szCs w:val="22"/>
                <w:lang w:val="es"/>
              </w:rPr>
              <w:t>2</w:t>
            </w:r>
            <w:r w:rsidRPr="4F5AD2BB">
              <w:rPr>
                <w:rFonts w:ascii="Arial" w:eastAsia="Arial" w:hAnsi="Arial" w:cs="Arial"/>
                <w:sz w:val="22"/>
                <w:szCs w:val="22"/>
                <w:lang w:val="es"/>
              </w:rPr>
              <w:t xml:space="preserve">.2     </w:t>
            </w:r>
          </w:p>
          <w:p w14:paraId="0DFDBF5B"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26E5BA0" w14:textId="6812DD4F"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6E235D74" w:rsidRPr="4F5AD2BB">
              <w:rPr>
                <w:rFonts w:ascii="Arial" w:eastAsia="Arial" w:hAnsi="Arial" w:cs="Arial"/>
                <w:sz w:val="22"/>
                <w:szCs w:val="22"/>
                <w:lang w:val="es"/>
              </w:rPr>
              <w:t xml:space="preserve">La secretaria no puede modificar el registro del vehículo exitosamente por </w:t>
            </w:r>
            <w:r w:rsidR="4C2E3D37" w:rsidRPr="4F5AD2BB">
              <w:rPr>
                <w:rFonts w:ascii="Arial" w:eastAsia="Arial" w:hAnsi="Arial" w:cs="Arial"/>
                <w:sz w:val="22"/>
                <w:szCs w:val="22"/>
                <w:lang w:val="es"/>
              </w:rPr>
              <w:t>no completar todos los campos</w:t>
            </w:r>
            <w:r w:rsidR="62906074" w:rsidRPr="4F5AD2BB">
              <w:rPr>
                <w:rFonts w:ascii="Arial" w:eastAsia="Arial" w:hAnsi="Arial" w:cs="Arial"/>
                <w:sz w:val="22"/>
                <w:szCs w:val="22"/>
                <w:lang w:val="es"/>
              </w:rPr>
              <w:t xml:space="preserve"> </w:t>
            </w:r>
            <w:r w:rsidR="2005E858" w:rsidRPr="4F5AD2BB">
              <w:rPr>
                <w:rFonts w:ascii="Arial" w:eastAsia="Arial" w:hAnsi="Arial" w:cs="Arial"/>
                <w:sz w:val="22"/>
                <w:szCs w:val="22"/>
                <w:lang w:val="es"/>
              </w:rPr>
              <w:t>d</w:t>
            </w:r>
            <w:r w:rsidR="6E235D74" w:rsidRPr="4F5AD2BB">
              <w:rPr>
                <w:rFonts w:ascii="Arial" w:eastAsia="Arial" w:hAnsi="Arial" w:cs="Arial"/>
                <w:sz w:val="22"/>
                <w:szCs w:val="22"/>
                <w:lang w:val="es"/>
              </w:rPr>
              <w:t>el formulario.</w:t>
            </w:r>
          </w:p>
          <w:p w14:paraId="7FB12200" w14:textId="6ADE0E73" w:rsidR="4F5AD2BB" w:rsidRDefault="4F5AD2BB">
            <w:r w:rsidRPr="4F5AD2BB">
              <w:rPr>
                <w:rFonts w:ascii="Arial" w:eastAsia="Arial" w:hAnsi="Arial" w:cs="Arial"/>
                <w:b/>
                <w:bCs/>
                <w:sz w:val="22"/>
                <w:szCs w:val="22"/>
                <w:lang w:val="es"/>
              </w:rPr>
              <w:t>SUPOSICIONES/ASUNCIONES:</w:t>
            </w:r>
          </w:p>
          <w:p w14:paraId="1C048EF9" w14:textId="0C43A8C5" w:rsidR="4342B314" w:rsidRDefault="4342B314"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No c</w:t>
            </w:r>
            <w:r w:rsidR="1C1F1C83" w:rsidRPr="4F5AD2BB">
              <w:rPr>
                <w:rFonts w:ascii="Arial" w:eastAsia="Arial" w:hAnsi="Arial" w:cs="Arial"/>
                <w:sz w:val="22"/>
                <w:szCs w:val="22"/>
                <w:lang w:val="es"/>
              </w:rPr>
              <w:t xml:space="preserve">ompleto </w:t>
            </w:r>
            <w:proofErr w:type="gramStart"/>
            <w:r w:rsidR="2B491F59" w:rsidRPr="4F5AD2BB">
              <w:rPr>
                <w:rFonts w:ascii="Arial" w:eastAsia="Arial" w:hAnsi="Arial" w:cs="Arial"/>
                <w:sz w:val="22"/>
                <w:szCs w:val="22"/>
                <w:lang w:val="es"/>
              </w:rPr>
              <w:t>todo la información</w:t>
            </w:r>
            <w:proofErr w:type="gramEnd"/>
            <w:r w:rsidR="2B491F59" w:rsidRPr="4F5AD2BB">
              <w:rPr>
                <w:rFonts w:ascii="Arial" w:eastAsia="Arial" w:hAnsi="Arial" w:cs="Arial"/>
                <w:sz w:val="22"/>
                <w:szCs w:val="22"/>
                <w:lang w:val="es"/>
              </w:rPr>
              <w:t xml:space="preserve"> que se solicitó del</w:t>
            </w:r>
            <w:r w:rsidR="1C1F1C83" w:rsidRPr="4F5AD2BB">
              <w:rPr>
                <w:rFonts w:ascii="Arial" w:eastAsia="Arial" w:hAnsi="Arial" w:cs="Arial"/>
                <w:sz w:val="22"/>
                <w:szCs w:val="22"/>
                <w:lang w:val="es"/>
              </w:rPr>
              <w:t xml:space="preserve"> form</w:t>
            </w:r>
            <w:r w:rsidR="2F11615A" w:rsidRPr="4F5AD2BB">
              <w:rPr>
                <w:rFonts w:ascii="Arial" w:eastAsia="Arial" w:hAnsi="Arial" w:cs="Arial"/>
                <w:sz w:val="22"/>
                <w:szCs w:val="22"/>
                <w:lang w:val="es"/>
              </w:rPr>
              <w:t>ulario</w:t>
            </w:r>
            <w:r w:rsidR="7FFE4DFE" w:rsidRPr="4F5AD2BB">
              <w:rPr>
                <w:rFonts w:ascii="Arial" w:eastAsia="Arial" w:hAnsi="Arial" w:cs="Arial"/>
                <w:sz w:val="22"/>
                <w:szCs w:val="22"/>
                <w:lang w:val="es"/>
              </w:rPr>
              <w:t>.</w:t>
            </w:r>
          </w:p>
          <w:p w14:paraId="65777349" w14:textId="106F530E" w:rsidR="4F5AD2BB" w:rsidRDefault="4F5AD2BB">
            <w:r w:rsidRPr="4F5AD2BB">
              <w:rPr>
                <w:rFonts w:ascii="Arial" w:eastAsia="Arial" w:hAnsi="Arial" w:cs="Arial"/>
                <w:b/>
                <w:bCs/>
                <w:sz w:val="22"/>
                <w:szCs w:val="22"/>
                <w:lang w:val="es"/>
              </w:rPr>
              <w:t xml:space="preserve">RESULTADOS: </w:t>
            </w:r>
          </w:p>
          <w:p w14:paraId="3D4B1333" w14:textId="17801792" w:rsidR="6886F280" w:rsidRDefault="6886F280"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sistema no genera ningún cambio en los datos que se intentaron modificar.</w:t>
            </w:r>
          </w:p>
        </w:tc>
      </w:tr>
      <w:tr w:rsidR="4F5AD2BB" w14:paraId="520ED37E"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5745312F" w14:textId="09785380"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ES-1</w:t>
            </w:r>
            <w:r w:rsidR="35FEC6EA" w:rsidRPr="4F5AD2BB">
              <w:rPr>
                <w:rFonts w:ascii="Arial" w:eastAsia="Arial" w:hAnsi="Arial" w:cs="Arial"/>
                <w:sz w:val="22"/>
                <w:szCs w:val="22"/>
                <w:lang w:val="es"/>
              </w:rPr>
              <w:t>2</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0BA5DE05" w14:textId="2FD2F0FB"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DESCRIPCIÓN:</w:t>
            </w:r>
            <w:r w:rsidR="69BF630A" w:rsidRPr="4F5AD2BB">
              <w:rPr>
                <w:rFonts w:ascii="Arial" w:eastAsia="Arial" w:hAnsi="Arial" w:cs="Arial"/>
                <w:b/>
                <w:bCs/>
                <w:sz w:val="22"/>
                <w:szCs w:val="22"/>
                <w:lang w:val="es"/>
              </w:rPr>
              <w:t xml:space="preserve"> </w:t>
            </w:r>
            <w:r w:rsidR="69BF630A" w:rsidRPr="4F5AD2BB">
              <w:rPr>
                <w:rFonts w:ascii="Arial" w:eastAsia="Arial" w:hAnsi="Arial" w:cs="Arial"/>
                <w:sz w:val="22"/>
                <w:szCs w:val="22"/>
                <w:lang w:val="es"/>
              </w:rPr>
              <w:t xml:space="preserve">La secretaria no puede modificar el registro por </w:t>
            </w:r>
            <w:r w:rsidR="043CCBE9" w:rsidRPr="4F5AD2BB">
              <w:rPr>
                <w:rFonts w:ascii="Arial" w:eastAsia="Arial" w:hAnsi="Arial" w:cs="Arial"/>
                <w:sz w:val="22"/>
                <w:szCs w:val="22"/>
                <w:lang w:val="es"/>
              </w:rPr>
              <w:t>caída</w:t>
            </w:r>
            <w:r w:rsidR="69BF630A" w:rsidRPr="4F5AD2BB">
              <w:rPr>
                <w:rFonts w:ascii="Arial" w:eastAsia="Arial" w:hAnsi="Arial" w:cs="Arial"/>
                <w:sz w:val="22"/>
                <w:szCs w:val="22"/>
                <w:lang w:val="es"/>
              </w:rPr>
              <w:t xml:space="preserve"> de la conexión con la base de datos.</w:t>
            </w:r>
          </w:p>
          <w:p w14:paraId="175D6A53" w14:textId="3D9B015D" w:rsidR="4F5AD2BB" w:rsidRDefault="4F5AD2BB">
            <w:r w:rsidRPr="4F5AD2BB">
              <w:rPr>
                <w:rFonts w:ascii="Arial" w:eastAsia="Arial" w:hAnsi="Arial" w:cs="Arial"/>
                <w:b/>
                <w:bCs/>
                <w:sz w:val="22"/>
                <w:szCs w:val="22"/>
                <w:lang w:val="es"/>
              </w:rPr>
              <w:t>SUPOSICIONES/ASUNCIONES:</w:t>
            </w:r>
          </w:p>
          <w:p w14:paraId="04A4A689" w14:textId="7138C0A9" w:rsidR="25BD4B86" w:rsidRDefault="25BD4B86"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base de datos no se encuentra en un estado funcional</w:t>
            </w:r>
            <w:r w:rsidR="1813E6E9" w:rsidRPr="4F5AD2BB">
              <w:rPr>
                <w:rFonts w:ascii="Arial" w:eastAsia="Arial" w:hAnsi="Arial" w:cs="Arial"/>
                <w:sz w:val="22"/>
                <w:szCs w:val="22"/>
                <w:lang w:val="es"/>
              </w:rPr>
              <w:t>.</w:t>
            </w:r>
          </w:p>
          <w:p w14:paraId="5A7A904D" w14:textId="4F6F41E0" w:rsidR="4F5AD2BB" w:rsidRDefault="4F5AD2BB">
            <w:r w:rsidRPr="4F5AD2BB">
              <w:rPr>
                <w:rFonts w:ascii="Arial" w:eastAsia="Arial" w:hAnsi="Arial" w:cs="Arial"/>
                <w:b/>
                <w:bCs/>
                <w:sz w:val="22"/>
                <w:szCs w:val="22"/>
                <w:lang w:val="es"/>
              </w:rPr>
              <w:t xml:space="preserve">RESULTADOS: </w:t>
            </w:r>
          </w:p>
          <w:p w14:paraId="69F00685" w14:textId="2F668C4D" w:rsidR="67E09D61" w:rsidRDefault="67E09D61"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 xml:space="preserve">La </w:t>
            </w:r>
            <w:r w:rsidR="117BDCBC" w:rsidRPr="4F5AD2BB">
              <w:rPr>
                <w:rFonts w:ascii="Arial" w:eastAsia="Arial" w:hAnsi="Arial" w:cs="Arial"/>
                <w:sz w:val="22"/>
                <w:szCs w:val="22"/>
                <w:lang w:val="es"/>
              </w:rPr>
              <w:t>información</w:t>
            </w:r>
            <w:r w:rsidRPr="4F5AD2BB">
              <w:rPr>
                <w:rFonts w:ascii="Arial" w:eastAsia="Arial" w:hAnsi="Arial" w:cs="Arial"/>
                <w:sz w:val="22"/>
                <w:szCs w:val="22"/>
                <w:lang w:val="es"/>
              </w:rPr>
              <w:t xml:space="preserve"> no se modifica.</w:t>
            </w:r>
          </w:p>
          <w:p w14:paraId="3C973F8D" w14:textId="5AC1985C" w:rsidR="7B801BDD" w:rsidRDefault="7B801BDD" w:rsidP="00F53248">
            <w:pPr>
              <w:pStyle w:val="Prrafodelista"/>
              <w:numPr>
                <w:ilvl w:val="0"/>
                <w:numId w:val="21"/>
              </w:numPr>
              <w:rPr>
                <w:sz w:val="22"/>
                <w:szCs w:val="22"/>
                <w:lang w:val="es"/>
              </w:rPr>
            </w:pPr>
            <w:r w:rsidRPr="4F5AD2BB">
              <w:rPr>
                <w:rFonts w:ascii="Arial" w:eastAsia="Arial" w:hAnsi="Arial" w:cs="Arial"/>
                <w:sz w:val="22"/>
                <w:szCs w:val="22"/>
                <w:lang w:val="es"/>
              </w:rPr>
              <w:t>El sistema notifica a la secretaria que hay un problema con la base de datos</w:t>
            </w:r>
          </w:p>
        </w:tc>
      </w:tr>
      <w:tr w:rsidR="4F5AD2BB" w14:paraId="6886567B" w14:textId="77777777" w:rsidTr="4F5AD2BB">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3E2B661E" w14:textId="1356BA67" w:rsidR="4F5AD2BB" w:rsidRDefault="4F5AD2BB">
            <w:r w:rsidRPr="4F5AD2BB">
              <w:rPr>
                <w:rFonts w:ascii="Arial" w:eastAsia="Arial" w:hAnsi="Arial" w:cs="Arial"/>
                <w:b/>
                <w:bCs/>
                <w:sz w:val="22"/>
                <w:szCs w:val="22"/>
                <w:lang w:val="es"/>
              </w:rPr>
              <w:t>RIESGOS:</w:t>
            </w:r>
          </w:p>
          <w:p w14:paraId="062E97FD" w14:textId="440431D5" w:rsidR="4F5AD2BB" w:rsidRDefault="4F5AD2BB" w:rsidP="00F53248">
            <w:pPr>
              <w:pStyle w:val="Prrafodelista"/>
              <w:numPr>
                <w:ilvl w:val="0"/>
                <w:numId w:val="27"/>
              </w:numPr>
              <w:rPr>
                <w:rFonts w:ascii="Arial" w:eastAsia="Arial" w:hAnsi="Arial" w:cs="Arial"/>
                <w:sz w:val="22"/>
                <w:szCs w:val="22"/>
                <w:lang w:val="es"/>
              </w:rPr>
            </w:pPr>
          </w:p>
          <w:p w14:paraId="1AE85904" w14:textId="2346ABEE" w:rsidR="4F5AD2BB" w:rsidRDefault="4F5AD2BB" w:rsidP="00F53248">
            <w:pPr>
              <w:pStyle w:val="Prrafodelista"/>
              <w:numPr>
                <w:ilvl w:val="0"/>
                <w:numId w:val="27"/>
              </w:numPr>
              <w:rPr>
                <w:rFonts w:ascii="Arial" w:eastAsia="Arial" w:hAnsi="Arial" w:cs="Arial"/>
                <w:sz w:val="22"/>
                <w:szCs w:val="22"/>
                <w:lang w:val="es"/>
              </w:rPr>
            </w:pPr>
          </w:p>
        </w:tc>
      </w:tr>
    </w:tbl>
    <w:p w14:paraId="6B124DA8" w14:textId="5D99E091"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19147EE7" w14:textId="77777777" w:rsidTr="4F5AD2BB">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08B71E2" w14:textId="4DAE99FF" w:rsidR="4F5AD2BB" w:rsidRDefault="4F5AD2BB">
            <w:r w:rsidRPr="4F5AD2BB">
              <w:rPr>
                <w:rFonts w:ascii="Arial" w:eastAsia="Arial" w:hAnsi="Arial" w:cs="Arial"/>
                <w:b/>
                <w:bCs/>
                <w:sz w:val="22"/>
                <w:szCs w:val="22"/>
                <w:lang w:val="es"/>
              </w:rPr>
              <w:t>IDENTIFICADOR CASO DE USO:</w:t>
            </w:r>
          </w:p>
          <w:p w14:paraId="41712224" w14:textId="2931B0FE"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030E486B" w:rsidRPr="4F5AD2BB">
              <w:rPr>
                <w:rFonts w:ascii="Arial" w:eastAsia="Arial" w:hAnsi="Arial" w:cs="Arial"/>
                <w:b/>
                <w:bCs/>
                <w:color w:val="000000" w:themeColor="text1"/>
                <w:sz w:val="22"/>
                <w:szCs w:val="22"/>
                <w:lang w:val="es"/>
              </w:rPr>
              <w:t>13</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FD34E59" w14:textId="45E7DD67"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55720303" w:rsidRPr="4F5AD2BB">
              <w:rPr>
                <w:rFonts w:ascii="Arial" w:eastAsia="Arial" w:hAnsi="Arial" w:cs="Arial"/>
                <w:color w:val="000000" w:themeColor="text1"/>
                <w:sz w:val="22"/>
                <w:szCs w:val="22"/>
                <w:lang w:val="es"/>
              </w:rPr>
              <w:t>Gestionar Ruta</w:t>
            </w:r>
          </w:p>
        </w:tc>
      </w:tr>
      <w:tr w:rsidR="4F5AD2BB" w14:paraId="35657DB2" w14:textId="77777777" w:rsidTr="4F5AD2BB">
        <w:tc>
          <w:tcPr>
            <w:tcW w:w="6459" w:type="dxa"/>
            <w:gridSpan w:val="3"/>
            <w:tcBorders>
              <w:top w:val="single" w:sz="8" w:space="0" w:color="auto"/>
              <w:left w:val="single" w:sz="8" w:space="0" w:color="auto"/>
              <w:bottom w:val="single" w:sz="8" w:space="0" w:color="auto"/>
              <w:right w:val="single" w:sz="8" w:space="0" w:color="auto"/>
            </w:tcBorders>
          </w:tcPr>
          <w:p w14:paraId="125602B7" w14:textId="3F539091"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40870F63" w14:textId="1A4EFA81"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Pr="4F5AD2BB">
              <w:rPr>
                <w:rFonts w:ascii="Arial" w:eastAsia="Arial" w:hAnsi="Arial" w:cs="Arial"/>
                <w:sz w:val="22"/>
                <w:szCs w:val="22"/>
                <w:lang w:val="es"/>
              </w:rPr>
              <w:t>Alta</w:t>
            </w:r>
          </w:p>
        </w:tc>
      </w:tr>
      <w:tr w:rsidR="4F5AD2BB" w14:paraId="313D3ED1"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0F7CFD19" w14:textId="52CF9357" w:rsidR="4F5AD2BB" w:rsidRDefault="4F5AD2BB">
            <w:r w:rsidRPr="4F5AD2BB">
              <w:rPr>
                <w:rFonts w:ascii="Arial" w:eastAsia="Arial" w:hAnsi="Arial" w:cs="Arial"/>
                <w:b/>
                <w:bCs/>
                <w:sz w:val="22"/>
                <w:szCs w:val="22"/>
                <w:lang w:val="es"/>
              </w:rPr>
              <w:t>REQUERIMIENTO FUNCIONAL ASOCIADO:</w:t>
            </w:r>
          </w:p>
          <w:p w14:paraId="79B5D489" w14:textId="5FA3AB4C" w:rsidR="4F5AD2BB" w:rsidRDefault="4F5AD2BB" w:rsidP="4F5AD2BB">
            <w:pPr>
              <w:rPr>
                <w:rFonts w:ascii="Arial" w:eastAsia="Arial" w:hAnsi="Arial" w:cs="Arial"/>
                <w:b/>
                <w:bCs/>
                <w:sz w:val="22"/>
                <w:szCs w:val="22"/>
                <w:lang w:val="es"/>
              </w:rPr>
            </w:pPr>
            <w:r w:rsidRPr="4F5AD2BB">
              <w:rPr>
                <w:rFonts w:ascii="Arial" w:eastAsia="Arial" w:hAnsi="Arial" w:cs="Arial"/>
                <w:sz w:val="22"/>
                <w:szCs w:val="22"/>
                <w:lang w:val="es"/>
              </w:rPr>
              <w:t xml:space="preserve">RF-13 </w:t>
            </w:r>
            <w:r w:rsidRPr="4F5AD2BB">
              <w:rPr>
                <w:rFonts w:ascii="Arial" w:eastAsia="Arial" w:hAnsi="Arial" w:cs="Arial"/>
                <w:lang w:val="es"/>
              </w:rPr>
              <w:t xml:space="preserve"> </w:t>
            </w:r>
            <w:r w:rsidRPr="4F5AD2BB">
              <w:rPr>
                <w:rFonts w:ascii="Arial" w:eastAsia="Arial" w:hAnsi="Arial" w:cs="Arial"/>
                <w:b/>
                <w:bCs/>
                <w:sz w:val="22"/>
                <w:szCs w:val="22"/>
                <w:lang w:val="es"/>
              </w:rPr>
              <w:t xml:space="preserve"> </w:t>
            </w:r>
          </w:p>
        </w:tc>
      </w:tr>
      <w:tr w:rsidR="4F5AD2BB" w14:paraId="3904A2D4"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0E1DACFC" w14:textId="6504BA15"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ACTORES: </w:t>
            </w:r>
            <w:proofErr w:type="gramStart"/>
            <w:r w:rsidRPr="4F5AD2BB">
              <w:rPr>
                <w:rFonts w:ascii="Arial" w:eastAsia="Arial" w:hAnsi="Arial" w:cs="Arial"/>
                <w:sz w:val="22"/>
                <w:szCs w:val="22"/>
                <w:lang w:val="es"/>
              </w:rPr>
              <w:t>Secretaria</w:t>
            </w:r>
            <w:proofErr w:type="gramEnd"/>
            <w:r w:rsidRPr="4F5AD2BB">
              <w:rPr>
                <w:rFonts w:ascii="Arial" w:eastAsia="Arial" w:hAnsi="Arial" w:cs="Arial"/>
                <w:sz w:val="22"/>
                <w:szCs w:val="22"/>
                <w:lang w:val="es"/>
              </w:rPr>
              <w:t xml:space="preserve">   </w:t>
            </w:r>
          </w:p>
        </w:tc>
      </w:tr>
      <w:tr w:rsidR="4F5AD2BB" w14:paraId="4963FE60"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4CDA834E" w14:textId="04A5806D" w:rsidR="4F5AD2BB" w:rsidRDefault="4F5AD2BB">
            <w:r w:rsidRPr="4F5AD2BB">
              <w:rPr>
                <w:rFonts w:ascii="Arial" w:eastAsia="Arial" w:hAnsi="Arial" w:cs="Arial"/>
                <w:b/>
                <w:bCs/>
                <w:sz w:val="22"/>
                <w:szCs w:val="22"/>
                <w:lang w:val="es"/>
              </w:rPr>
              <w:t xml:space="preserve">CASOS DE USO ASOCIADOS: </w:t>
            </w:r>
          </w:p>
          <w:p w14:paraId="1251DD9F" w14:textId="7CB86726" w:rsidR="4F5AD2BB" w:rsidRDefault="4F5AD2BB">
            <w:r w:rsidRPr="4F5AD2BB">
              <w:rPr>
                <w:rFonts w:ascii="Arial" w:eastAsia="Arial" w:hAnsi="Arial" w:cs="Arial"/>
                <w:sz w:val="22"/>
                <w:szCs w:val="22"/>
                <w:lang w:val="es"/>
              </w:rPr>
              <w:t xml:space="preserve">CU-3 </w:t>
            </w:r>
          </w:p>
        </w:tc>
      </w:tr>
      <w:tr w:rsidR="4F5AD2BB" w14:paraId="5ECE7921" w14:textId="77777777" w:rsidTr="4F5AD2BB">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8AB8A4E"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64D276CF" w14:textId="7D659493"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La secretaria podrá gestionar la ruta que previamente se le asigno al chofer y vehículo a través del sistema.</w:t>
            </w:r>
          </w:p>
          <w:p w14:paraId="36170348" w14:textId="19F6EA8A" w:rsidR="4F5AD2BB" w:rsidRDefault="4F5AD2BB">
            <w:r w:rsidRPr="4F5AD2BB">
              <w:rPr>
                <w:rFonts w:ascii="Arial" w:eastAsia="Arial" w:hAnsi="Arial" w:cs="Arial"/>
                <w:sz w:val="22"/>
                <w:szCs w:val="22"/>
                <w:lang w:val="es"/>
              </w:rPr>
              <w:t xml:space="preserve"> </w:t>
            </w:r>
          </w:p>
        </w:tc>
      </w:tr>
      <w:tr w:rsidR="4F5AD2BB" w14:paraId="10C4BD4E" w14:textId="77777777" w:rsidTr="4F5AD2BB">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CC46D36" w14:textId="77C653E9" w:rsidR="4F5AD2BB" w:rsidRDefault="4F5AD2BB">
            <w:r w:rsidRPr="4F5AD2BB">
              <w:rPr>
                <w:rFonts w:ascii="Arial" w:eastAsia="Arial" w:hAnsi="Arial" w:cs="Arial"/>
                <w:b/>
                <w:bCs/>
                <w:sz w:val="22"/>
                <w:szCs w:val="22"/>
                <w:lang w:val="es"/>
              </w:rPr>
              <w:t>NOTAS:</w:t>
            </w:r>
          </w:p>
          <w:p w14:paraId="7FB25D36" w14:textId="0D202752" w:rsidR="105D0DC7" w:rsidRDefault="105D0DC7" w:rsidP="00F53248">
            <w:pPr>
              <w:pStyle w:val="Prrafodelista"/>
              <w:numPr>
                <w:ilvl w:val="0"/>
                <w:numId w:val="13"/>
              </w:numPr>
              <w:rPr>
                <w:rFonts w:ascii="Arial" w:eastAsia="Arial" w:hAnsi="Arial" w:cs="Arial"/>
                <w:lang w:val="es"/>
              </w:rPr>
            </w:pPr>
            <w:proofErr w:type="gramStart"/>
            <w:r w:rsidRPr="4F5AD2BB">
              <w:rPr>
                <w:rFonts w:ascii="Arial" w:eastAsia="Arial" w:hAnsi="Arial" w:cs="Arial"/>
                <w:lang w:val="es"/>
              </w:rPr>
              <w:t>La gestión de rutas solo serán</w:t>
            </w:r>
            <w:proofErr w:type="gramEnd"/>
            <w:r w:rsidRPr="4F5AD2BB">
              <w:rPr>
                <w:rFonts w:ascii="Arial" w:eastAsia="Arial" w:hAnsi="Arial" w:cs="Arial"/>
                <w:lang w:val="es"/>
              </w:rPr>
              <w:t xml:space="preserve"> realizadas por la secretaria si es necesario.</w:t>
            </w:r>
          </w:p>
          <w:p w14:paraId="3E93D9BE" w14:textId="4F110B68" w:rsidR="4F5AD2BB" w:rsidRDefault="4F5AD2BB">
            <w:r w:rsidRPr="4F5AD2BB">
              <w:rPr>
                <w:rFonts w:ascii="Arial" w:eastAsia="Arial" w:hAnsi="Arial" w:cs="Arial"/>
                <w:sz w:val="22"/>
                <w:szCs w:val="22"/>
                <w:lang w:val="es"/>
              </w:rPr>
              <w:t xml:space="preserve"> </w:t>
            </w:r>
          </w:p>
        </w:tc>
      </w:tr>
      <w:tr w:rsidR="4F5AD2BB" w14:paraId="620C6E20"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1D0F89DC" w14:textId="15CE7E53" w:rsidR="4F5AD2BB" w:rsidRDefault="4F5AD2BB">
            <w:r w:rsidRPr="4F5AD2BB">
              <w:rPr>
                <w:rFonts w:ascii="Arial" w:eastAsia="Arial" w:hAnsi="Arial" w:cs="Arial"/>
                <w:b/>
                <w:bCs/>
                <w:sz w:val="22"/>
                <w:szCs w:val="22"/>
                <w:lang w:val="es"/>
              </w:rPr>
              <w:t xml:space="preserve">CRITERIOS DE ACEPTACIÓN: </w:t>
            </w:r>
          </w:p>
          <w:p w14:paraId="2F3D45B4" w14:textId="0FC85192"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gestiona la ruta o no </w:t>
            </w:r>
          </w:p>
        </w:tc>
      </w:tr>
      <w:tr w:rsidR="4F5AD2BB" w14:paraId="05CEC3CA" w14:textId="77777777" w:rsidTr="4F5AD2BB">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B022A99"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1A7596EE"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73054953" w14:textId="2978FD44" w:rsidR="4F5AD2BB" w:rsidRDefault="4F5AD2BB">
            <w:r w:rsidRPr="4F5AD2BB">
              <w:rPr>
                <w:rFonts w:ascii="Arial" w:eastAsia="Arial" w:hAnsi="Arial" w:cs="Arial"/>
                <w:sz w:val="22"/>
                <w:szCs w:val="22"/>
                <w:lang w:val="es"/>
              </w:rPr>
              <w:lastRenderedPageBreak/>
              <w:t>ES-1</w:t>
            </w:r>
            <w:r w:rsidR="251A398A" w:rsidRPr="4F5AD2BB">
              <w:rPr>
                <w:rFonts w:ascii="Arial" w:eastAsia="Arial" w:hAnsi="Arial" w:cs="Arial"/>
                <w:sz w:val="22"/>
                <w:szCs w:val="22"/>
                <w:lang w:val="es"/>
              </w:rPr>
              <w:t>3</w:t>
            </w:r>
            <w:r w:rsidRPr="4F5AD2BB">
              <w:rPr>
                <w:rFonts w:ascii="Arial" w:eastAsia="Arial" w:hAnsi="Arial" w:cs="Arial"/>
                <w:sz w:val="22"/>
                <w:szCs w:val="22"/>
                <w:lang w:val="es"/>
              </w:rPr>
              <w:t xml:space="preserve">.1     </w:t>
            </w:r>
          </w:p>
          <w:p w14:paraId="48F9EEDE"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47059DBF" w14:textId="467776D6"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La secretaria gestiona la ruta correctamente en el sistema</w:t>
            </w:r>
            <w:r w:rsidR="0A56BCDE" w:rsidRPr="4F5AD2BB">
              <w:rPr>
                <w:rFonts w:ascii="Arial" w:eastAsia="Arial" w:hAnsi="Arial" w:cs="Arial"/>
                <w:sz w:val="22"/>
                <w:szCs w:val="22"/>
                <w:lang w:val="es"/>
              </w:rPr>
              <w:t>.</w:t>
            </w:r>
          </w:p>
          <w:p w14:paraId="3794A62A" w14:textId="79C5431A" w:rsidR="4F5AD2BB" w:rsidRDefault="4F5AD2BB">
            <w:r w:rsidRPr="4F5AD2BB">
              <w:rPr>
                <w:rFonts w:ascii="Arial" w:eastAsia="Arial" w:hAnsi="Arial" w:cs="Arial"/>
                <w:b/>
                <w:bCs/>
                <w:sz w:val="22"/>
                <w:szCs w:val="22"/>
                <w:lang w:val="es"/>
              </w:rPr>
              <w:t>SUPOSICIONES/ASUNCIONES:</w:t>
            </w:r>
          </w:p>
          <w:p w14:paraId="230481B9" w14:textId="7A46FB4F" w:rsidR="51BBB992" w:rsidRDefault="51BBB992" w:rsidP="00F53248">
            <w:pPr>
              <w:pStyle w:val="Prrafodelista"/>
              <w:numPr>
                <w:ilvl w:val="0"/>
                <w:numId w:val="15"/>
              </w:numPr>
              <w:rPr>
                <w:rFonts w:ascii="Arial" w:eastAsia="Arial" w:hAnsi="Arial" w:cs="Arial"/>
                <w:sz w:val="22"/>
                <w:szCs w:val="22"/>
                <w:lang w:val="es"/>
              </w:rPr>
            </w:pPr>
            <w:r w:rsidRPr="4F5AD2BB">
              <w:rPr>
                <w:rFonts w:ascii="Arial" w:eastAsia="Arial" w:hAnsi="Arial" w:cs="Arial"/>
                <w:sz w:val="22"/>
                <w:szCs w:val="22"/>
                <w:lang w:val="es"/>
              </w:rPr>
              <w:t>La secretaria gestiona la ruta en el sistema.</w:t>
            </w:r>
          </w:p>
          <w:p w14:paraId="6DC33ACE" w14:textId="365E4D4E" w:rsidR="4F5AD2BB" w:rsidRDefault="4F5AD2BB">
            <w:r w:rsidRPr="4F5AD2BB">
              <w:rPr>
                <w:rFonts w:ascii="Arial" w:eastAsia="Arial" w:hAnsi="Arial" w:cs="Arial"/>
                <w:b/>
                <w:bCs/>
                <w:sz w:val="22"/>
                <w:szCs w:val="22"/>
                <w:lang w:val="es"/>
              </w:rPr>
              <w:t xml:space="preserve">RESULTADOS: </w:t>
            </w:r>
          </w:p>
          <w:p w14:paraId="5D64F41C" w14:textId="3CA278B6" w:rsidR="68DF6C6F" w:rsidRDefault="68DF6C6F"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El sistema muestra una nueva ruta</w:t>
            </w:r>
            <w:r w:rsidR="146DD2CC" w:rsidRPr="4F5AD2BB">
              <w:rPr>
                <w:rFonts w:ascii="Arial" w:eastAsia="Arial" w:hAnsi="Arial" w:cs="Arial"/>
                <w:sz w:val="22"/>
                <w:szCs w:val="22"/>
                <w:lang w:val="es"/>
              </w:rPr>
              <w:t xml:space="preserve"> para el chofer y vehículo</w:t>
            </w:r>
            <w:r w:rsidRPr="4F5AD2BB">
              <w:rPr>
                <w:rFonts w:ascii="Arial" w:eastAsia="Arial" w:hAnsi="Arial" w:cs="Arial"/>
                <w:sz w:val="22"/>
                <w:szCs w:val="22"/>
                <w:lang w:val="es"/>
              </w:rPr>
              <w:t xml:space="preserve"> </w:t>
            </w:r>
            <w:r w:rsidR="488A1589" w:rsidRPr="4F5AD2BB">
              <w:rPr>
                <w:rFonts w:ascii="Arial" w:eastAsia="Arial" w:hAnsi="Arial" w:cs="Arial"/>
                <w:sz w:val="22"/>
                <w:szCs w:val="22"/>
                <w:lang w:val="es"/>
              </w:rPr>
              <w:t>en caso de que no haya ocurrido un inconveniente con la anterior.</w:t>
            </w:r>
          </w:p>
        </w:tc>
      </w:tr>
      <w:tr w:rsidR="4F5AD2BB" w14:paraId="33ECE3E5"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34121509" w14:textId="13AC3E66" w:rsidR="4F5AD2BB" w:rsidRDefault="4F5AD2BB">
            <w:r w:rsidRPr="4F5AD2BB">
              <w:rPr>
                <w:rFonts w:ascii="Arial" w:eastAsia="Arial" w:hAnsi="Arial" w:cs="Arial"/>
                <w:sz w:val="22"/>
                <w:szCs w:val="22"/>
                <w:lang w:val="es"/>
              </w:rPr>
              <w:t>ES-1</w:t>
            </w:r>
            <w:r w:rsidR="086B0E31" w:rsidRPr="4F5AD2BB">
              <w:rPr>
                <w:rFonts w:ascii="Arial" w:eastAsia="Arial" w:hAnsi="Arial" w:cs="Arial"/>
                <w:sz w:val="22"/>
                <w:szCs w:val="22"/>
                <w:lang w:val="es"/>
              </w:rPr>
              <w:t>3</w:t>
            </w:r>
            <w:r w:rsidRPr="4F5AD2BB">
              <w:rPr>
                <w:rFonts w:ascii="Arial" w:eastAsia="Arial" w:hAnsi="Arial" w:cs="Arial"/>
                <w:sz w:val="22"/>
                <w:szCs w:val="22"/>
                <w:lang w:val="es"/>
              </w:rPr>
              <w:t xml:space="preserve">.2     </w:t>
            </w:r>
          </w:p>
          <w:p w14:paraId="3B92EAF8"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B5F3709" w14:textId="013C05E0"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70845B00" w:rsidRPr="4F5AD2BB">
              <w:rPr>
                <w:rFonts w:ascii="Arial" w:eastAsia="Arial" w:hAnsi="Arial" w:cs="Arial"/>
                <w:sz w:val="22"/>
                <w:szCs w:val="22"/>
                <w:lang w:val="es"/>
              </w:rPr>
              <w:t>La secretaria gestiona incorrectamente la ruta en el sistema</w:t>
            </w:r>
            <w:r w:rsidR="6450D4BA" w:rsidRPr="4F5AD2BB">
              <w:rPr>
                <w:rFonts w:ascii="Arial" w:eastAsia="Arial" w:hAnsi="Arial" w:cs="Arial"/>
                <w:sz w:val="22"/>
                <w:szCs w:val="22"/>
                <w:lang w:val="es"/>
              </w:rPr>
              <w:t>.</w:t>
            </w:r>
          </w:p>
          <w:p w14:paraId="1F8B6725" w14:textId="6ADE0E73" w:rsidR="4F5AD2BB" w:rsidRDefault="4F5AD2BB">
            <w:r w:rsidRPr="4F5AD2BB">
              <w:rPr>
                <w:rFonts w:ascii="Arial" w:eastAsia="Arial" w:hAnsi="Arial" w:cs="Arial"/>
                <w:b/>
                <w:bCs/>
                <w:sz w:val="22"/>
                <w:szCs w:val="22"/>
                <w:lang w:val="es"/>
              </w:rPr>
              <w:t>SUPOSICIONES/ASUNCIONES:</w:t>
            </w:r>
          </w:p>
          <w:p w14:paraId="11B7D98D" w14:textId="39D65DE8" w:rsidR="0ECCA096" w:rsidRDefault="0ECCA096"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0079F025" w:rsidRPr="4F5AD2BB">
              <w:rPr>
                <w:rFonts w:ascii="Arial" w:eastAsia="Arial" w:hAnsi="Arial" w:cs="Arial"/>
                <w:sz w:val="22"/>
                <w:szCs w:val="22"/>
                <w:lang w:val="es"/>
              </w:rPr>
              <w:t>gestiona con</w:t>
            </w:r>
            <w:r w:rsidRPr="4F5AD2BB">
              <w:rPr>
                <w:rFonts w:ascii="Arial" w:eastAsia="Arial" w:hAnsi="Arial" w:cs="Arial"/>
                <w:sz w:val="22"/>
                <w:szCs w:val="22"/>
                <w:lang w:val="es"/>
              </w:rPr>
              <w:t xml:space="preserve"> </w:t>
            </w:r>
            <w:r w:rsidR="7F502CF7" w:rsidRPr="4F5AD2BB">
              <w:rPr>
                <w:rFonts w:ascii="Arial" w:eastAsia="Arial" w:hAnsi="Arial" w:cs="Arial"/>
                <w:sz w:val="22"/>
                <w:szCs w:val="22"/>
                <w:lang w:val="es"/>
              </w:rPr>
              <w:t>información</w:t>
            </w:r>
            <w:r w:rsidRPr="4F5AD2BB">
              <w:rPr>
                <w:rFonts w:ascii="Arial" w:eastAsia="Arial" w:hAnsi="Arial" w:cs="Arial"/>
                <w:sz w:val="22"/>
                <w:szCs w:val="22"/>
                <w:lang w:val="es"/>
              </w:rPr>
              <w:t xml:space="preserve"> </w:t>
            </w:r>
            <w:r w:rsidR="03756D9A" w:rsidRPr="4F5AD2BB">
              <w:rPr>
                <w:rFonts w:ascii="Arial" w:eastAsia="Arial" w:hAnsi="Arial" w:cs="Arial"/>
                <w:sz w:val="22"/>
                <w:szCs w:val="22"/>
                <w:lang w:val="es"/>
              </w:rPr>
              <w:t>errónea</w:t>
            </w:r>
            <w:r w:rsidRPr="4F5AD2BB">
              <w:rPr>
                <w:rFonts w:ascii="Arial" w:eastAsia="Arial" w:hAnsi="Arial" w:cs="Arial"/>
                <w:sz w:val="22"/>
                <w:szCs w:val="22"/>
                <w:lang w:val="es"/>
              </w:rPr>
              <w:t xml:space="preserve"> la</w:t>
            </w:r>
            <w:r w:rsidR="75B9A127" w:rsidRPr="4F5AD2BB">
              <w:rPr>
                <w:rFonts w:ascii="Arial" w:eastAsia="Arial" w:hAnsi="Arial" w:cs="Arial"/>
                <w:sz w:val="22"/>
                <w:szCs w:val="22"/>
                <w:lang w:val="es"/>
              </w:rPr>
              <w:t xml:space="preserve"> nueva ruta</w:t>
            </w:r>
            <w:r w:rsidR="7F5CAAA3" w:rsidRPr="4F5AD2BB">
              <w:rPr>
                <w:rFonts w:ascii="Arial" w:eastAsia="Arial" w:hAnsi="Arial" w:cs="Arial"/>
                <w:sz w:val="22"/>
                <w:szCs w:val="22"/>
                <w:lang w:val="es"/>
              </w:rPr>
              <w:t xml:space="preserve"> en el sistema.</w:t>
            </w:r>
          </w:p>
          <w:p w14:paraId="35AFD2E7" w14:textId="6C84095A" w:rsidR="4F5AD2BB" w:rsidRDefault="4F5AD2BB">
            <w:r w:rsidRPr="4F5AD2BB">
              <w:rPr>
                <w:rFonts w:ascii="Arial" w:eastAsia="Arial" w:hAnsi="Arial" w:cs="Arial"/>
                <w:b/>
                <w:bCs/>
                <w:sz w:val="22"/>
                <w:szCs w:val="22"/>
                <w:lang w:val="es"/>
              </w:rPr>
              <w:t>RESULTADOS:</w:t>
            </w:r>
          </w:p>
          <w:p w14:paraId="113FC004" w14:textId="4183A5CB" w:rsidR="3D5FB9DF" w:rsidRDefault="3D5FB9DF"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El sistema </w:t>
            </w:r>
            <w:r w:rsidR="4378E036" w:rsidRPr="4F5AD2BB">
              <w:rPr>
                <w:rFonts w:ascii="Arial" w:eastAsia="Arial" w:hAnsi="Arial" w:cs="Arial"/>
                <w:sz w:val="22"/>
                <w:szCs w:val="22"/>
                <w:lang w:val="es"/>
              </w:rPr>
              <w:t xml:space="preserve">asignara </w:t>
            </w:r>
            <w:proofErr w:type="gramStart"/>
            <w:r w:rsidR="4378E036" w:rsidRPr="4F5AD2BB">
              <w:rPr>
                <w:rFonts w:ascii="Arial" w:eastAsia="Arial" w:hAnsi="Arial" w:cs="Arial"/>
                <w:sz w:val="22"/>
                <w:szCs w:val="22"/>
                <w:lang w:val="es"/>
              </w:rPr>
              <w:t>un nueva ruta no existente</w:t>
            </w:r>
            <w:proofErr w:type="gramEnd"/>
            <w:r w:rsidR="4378E036" w:rsidRPr="4F5AD2BB">
              <w:rPr>
                <w:rFonts w:ascii="Arial" w:eastAsia="Arial" w:hAnsi="Arial" w:cs="Arial"/>
                <w:sz w:val="22"/>
                <w:szCs w:val="22"/>
                <w:lang w:val="es"/>
              </w:rPr>
              <w:t>.</w:t>
            </w:r>
          </w:p>
        </w:tc>
      </w:tr>
      <w:tr w:rsidR="4F5AD2BB" w14:paraId="7814068E"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5F6B42D2" w14:textId="58E56D01" w:rsidR="4F5AD2BB" w:rsidRDefault="4F5AD2BB">
            <w:r w:rsidRPr="4F5AD2BB">
              <w:rPr>
                <w:rFonts w:ascii="Arial" w:eastAsia="Arial" w:hAnsi="Arial" w:cs="Arial"/>
                <w:sz w:val="22"/>
                <w:szCs w:val="22"/>
                <w:lang w:val="es"/>
              </w:rPr>
              <w:t>ES-1</w:t>
            </w:r>
            <w:r w:rsidR="7CC61BEB" w:rsidRPr="4F5AD2BB">
              <w:rPr>
                <w:rFonts w:ascii="Arial" w:eastAsia="Arial" w:hAnsi="Arial" w:cs="Arial"/>
                <w:sz w:val="22"/>
                <w:szCs w:val="22"/>
                <w:lang w:val="es"/>
              </w:rPr>
              <w:t>3</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511E4A69" w14:textId="220F8924"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DESCRIPCIÓN: </w:t>
            </w:r>
            <w:r w:rsidR="0C6F4B07" w:rsidRPr="4F5AD2BB">
              <w:rPr>
                <w:rFonts w:ascii="Arial" w:eastAsia="Arial" w:hAnsi="Arial" w:cs="Arial"/>
                <w:sz w:val="22"/>
                <w:szCs w:val="22"/>
                <w:lang w:val="es"/>
              </w:rPr>
              <w:t>La secretaria no puede gestionar la ruta por fallo en el sistema.</w:t>
            </w:r>
          </w:p>
          <w:p w14:paraId="6802B46C" w14:textId="3D9B015D" w:rsidR="4F5AD2BB" w:rsidRDefault="4F5AD2BB">
            <w:r w:rsidRPr="4F5AD2BB">
              <w:rPr>
                <w:rFonts w:ascii="Arial" w:eastAsia="Arial" w:hAnsi="Arial" w:cs="Arial"/>
                <w:b/>
                <w:bCs/>
                <w:sz w:val="22"/>
                <w:szCs w:val="22"/>
                <w:lang w:val="es"/>
              </w:rPr>
              <w:t>SUPOSICIONES/ASUNCIONES:</w:t>
            </w:r>
          </w:p>
          <w:p w14:paraId="4455FE46" w14:textId="227FF58F" w:rsidR="593CD481" w:rsidRDefault="593CD481"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sistema no está operando de manera correcta</w:t>
            </w:r>
          </w:p>
          <w:p w14:paraId="5965187C" w14:textId="4F6F41E0" w:rsidR="4F5AD2BB" w:rsidRDefault="4F5AD2BB">
            <w:r w:rsidRPr="4F5AD2BB">
              <w:rPr>
                <w:rFonts w:ascii="Arial" w:eastAsia="Arial" w:hAnsi="Arial" w:cs="Arial"/>
                <w:b/>
                <w:bCs/>
                <w:sz w:val="22"/>
                <w:szCs w:val="22"/>
                <w:lang w:val="es"/>
              </w:rPr>
              <w:t xml:space="preserve">RESULTADOS: </w:t>
            </w:r>
          </w:p>
          <w:p w14:paraId="26CCFA53" w14:textId="40EF96EB" w:rsidR="579E5BD8" w:rsidRDefault="579E5BD8"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No se puede gestionar la ruta.</w:t>
            </w:r>
          </w:p>
        </w:tc>
      </w:tr>
      <w:tr w:rsidR="4F5AD2BB" w14:paraId="010FB8CA" w14:textId="77777777" w:rsidTr="4F5AD2BB">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44169729" w14:textId="1356BA67" w:rsidR="4F5AD2BB" w:rsidRDefault="4F5AD2BB">
            <w:r w:rsidRPr="4F5AD2BB">
              <w:rPr>
                <w:rFonts w:ascii="Arial" w:eastAsia="Arial" w:hAnsi="Arial" w:cs="Arial"/>
                <w:b/>
                <w:bCs/>
                <w:sz w:val="22"/>
                <w:szCs w:val="22"/>
                <w:lang w:val="es"/>
              </w:rPr>
              <w:t>RIESGOS:</w:t>
            </w:r>
          </w:p>
          <w:p w14:paraId="057458A4" w14:textId="41ABA38B" w:rsidR="75EECB00" w:rsidRDefault="75EECB00"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Pérdida de tiempo en el momento de la entrega.</w:t>
            </w:r>
          </w:p>
        </w:tc>
      </w:tr>
    </w:tbl>
    <w:p w14:paraId="7DC48E08" w14:textId="37F781C3"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77478AE6" w14:textId="77777777" w:rsidTr="4F5AD2BB">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575D260" w14:textId="4DAE99FF" w:rsidR="4F5AD2BB" w:rsidRDefault="4F5AD2BB">
            <w:r w:rsidRPr="4F5AD2BB">
              <w:rPr>
                <w:rFonts w:ascii="Arial" w:eastAsia="Arial" w:hAnsi="Arial" w:cs="Arial"/>
                <w:b/>
                <w:bCs/>
                <w:sz w:val="22"/>
                <w:szCs w:val="22"/>
                <w:lang w:val="es"/>
              </w:rPr>
              <w:t>IDENTIFICADOR CASO DE USO:</w:t>
            </w:r>
          </w:p>
          <w:p w14:paraId="5648F119" w14:textId="13E072A2"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0368ADB1" w:rsidRPr="4F5AD2BB">
              <w:rPr>
                <w:rFonts w:ascii="Arial" w:eastAsia="Arial" w:hAnsi="Arial" w:cs="Arial"/>
                <w:b/>
                <w:bCs/>
                <w:color w:val="000000" w:themeColor="text1"/>
                <w:sz w:val="22"/>
                <w:szCs w:val="22"/>
                <w:lang w:val="es"/>
              </w:rPr>
              <w:t>14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1E840B5" w14:textId="4BE17564"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28CBF7D2" w:rsidRPr="4F5AD2BB">
              <w:rPr>
                <w:rFonts w:ascii="Arial" w:eastAsia="Arial" w:hAnsi="Arial" w:cs="Arial"/>
                <w:color w:val="000000" w:themeColor="text1"/>
                <w:sz w:val="22"/>
                <w:szCs w:val="22"/>
                <w:lang w:val="es"/>
              </w:rPr>
              <w:t xml:space="preserve">Eliminar </w:t>
            </w:r>
            <w:r w:rsidR="5DA9F107" w:rsidRPr="4F5AD2BB">
              <w:rPr>
                <w:rFonts w:ascii="Arial" w:eastAsia="Arial" w:hAnsi="Arial" w:cs="Arial"/>
                <w:color w:val="000000" w:themeColor="text1"/>
                <w:sz w:val="22"/>
                <w:szCs w:val="22"/>
                <w:lang w:val="es"/>
              </w:rPr>
              <w:t>vehículos</w:t>
            </w:r>
            <w:r w:rsidR="28CBF7D2" w:rsidRPr="4F5AD2BB">
              <w:rPr>
                <w:rFonts w:ascii="Arial" w:eastAsia="Arial" w:hAnsi="Arial" w:cs="Arial"/>
                <w:color w:val="000000" w:themeColor="text1"/>
                <w:sz w:val="22"/>
                <w:szCs w:val="22"/>
                <w:lang w:val="es"/>
              </w:rPr>
              <w:t xml:space="preserve"> del sistema</w:t>
            </w:r>
            <w:r w:rsidRPr="4F5AD2BB">
              <w:rPr>
                <w:rFonts w:ascii="Arial" w:eastAsia="Arial" w:hAnsi="Arial" w:cs="Arial"/>
                <w:color w:val="000000" w:themeColor="text1"/>
                <w:sz w:val="22"/>
                <w:szCs w:val="22"/>
                <w:lang w:val="es"/>
              </w:rPr>
              <w:t xml:space="preserve"> </w:t>
            </w:r>
          </w:p>
        </w:tc>
      </w:tr>
      <w:tr w:rsidR="4F5AD2BB" w14:paraId="33427F6C" w14:textId="77777777" w:rsidTr="4F5AD2BB">
        <w:tc>
          <w:tcPr>
            <w:tcW w:w="6459" w:type="dxa"/>
            <w:gridSpan w:val="3"/>
            <w:tcBorders>
              <w:top w:val="single" w:sz="8" w:space="0" w:color="auto"/>
              <w:left w:val="single" w:sz="8" w:space="0" w:color="auto"/>
              <w:bottom w:val="single" w:sz="8" w:space="0" w:color="auto"/>
              <w:right w:val="single" w:sz="8" w:space="0" w:color="auto"/>
            </w:tcBorders>
          </w:tcPr>
          <w:p w14:paraId="4335DFCA" w14:textId="54D61AF0"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249B9330" w:rsidRPr="4F5AD2BB">
              <w:rPr>
                <w:rFonts w:ascii="Arial" w:eastAsia="Arial" w:hAnsi="Arial" w:cs="Arial"/>
                <w:sz w:val="22"/>
                <w:szCs w:val="22"/>
                <w:lang w:val="es"/>
              </w:rPr>
              <w:t>B</w:t>
            </w:r>
            <w:r w:rsidR="20551FA4" w:rsidRPr="4F5AD2BB">
              <w:rPr>
                <w:rFonts w:ascii="Arial" w:eastAsia="Arial" w:hAnsi="Arial" w:cs="Arial"/>
                <w:sz w:val="22"/>
                <w:szCs w:val="22"/>
                <w:lang w:val="es"/>
              </w:rPr>
              <w:t>aja</w:t>
            </w:r>
          </w:p>
        </w:tc>
        <w:tc>
          <w:tcPr>
            <w:tcW w:w="3170" w:type="dxa"/>
            <w:tcBorders>
              <w:top w:val="nil"/>
              <w:left w:val="nil"/>
              <w:bottom w:val="single" w:sz="8" w:space="0" w:color="auto"/>
              <w:right w:val="single" w:sz="8" w:space="0" w:color="auto"/>
            </w:tcBorders>
          </w:tcPr>
          <w:p w14:paraId="726EF35A" w14:textId="6A3C4046"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76E76830" w:rsidRPr="4F5AD2BB">
              <w:rPr>
                <w:rFonts w:ascii="Arial" w:eastAsia="Arial" w:hAnsi="Arial" w:cs="Arial"/>
                <w:sz w:val="22"/>
                <w:szCs w:val="22"/>
                <w:lang w:val="es"/>
              </w:rPr>
              <w:t>Alta</w:t>
            </w:r>
          </w:p>
        </w:tc>
      </w:tr>
      <w:tr w:rsidR="4F5AD2BB" w14:paraId="6F92AB8A"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2A3DE0F2" w14:textId="52CF9357" w:rsidR="4F5AD2BB" w:rsidRDefault="4F5AD2BB">
            <w:r w:rsidRPr="4F5AD2BB">
              <w:rPr>
                <w:rFonts w:ascii="Arial" w:eastAsia="Arial" w:hAnsi="Arial" w:cs="Arial"/>
                <w:b/>
                <w:bCs/>
                <w:sz w:val="22"/>
                <w:szCs w:val="22"/>
                <w:lang w:val="es"/>
              </w:rPr>
              <w:t>REQUERIMIENTO FUNCIONAL ASOCIADO:</w:t>
            </w:r>
          </w:p>
          <w:p w14:paraId="753BCC08" w14:textId="4206E873" w:rsidR="4F5AD2BB" w:rsidRDefault="4F5AD2BB" w:rsidP="4F5AD2BB">
            <w:pPr>
              <w:rPr>
                <w:rFonts w:ascii="Arial" w:eastAsia="Arial" w:hAnsi="Arial" w:cs="Arial"/>
                <w:b/>
                <w:bCs/>
                <w:sz w:val="22"/>
                <w:szCs w:val="22"/>
                <w:lang w:val="es"/>
              </w:rPr>
            </w:pPr>
            <w:r w:rsidRPr="4F5AD2BB">
              <w:rPr>
                <w:rFonts w:ascii="Arial" w:eastAsia="Arial" w:hAnsi="Arial" w:cs="Arial"/>
                <w:sz w:val="22"/>
                <w:szCs w:val="22"/>
                <w:lang w:val="es"/>
              </w:rPr>
              <w:t>RF-</w:t>
            </w:r>
            <w:r w:rsidR="7F408862" w:rsidRPr="4F5AD2BB">
              <w:rPr>
                <w:rFonts w:ascii="Arial" w:eastAsia="Arial" w:hAnsi="Arial" w:cs="Arial"/>
                <w:sz w:val="22"/>
                <w:szCs w:val="22"/>
                <w:lang w:val="es"/>
              </w:rPr>
              <w:t>14</w:t>
            </w:r>
            <w:r w:rsidRPr="4F5AD2BB">
              <w:rPr>
                <w:rFonts w:ascii="Arial" w:eastAsia="Arial" w:hAnsi="Arial" w:cs="Arial"/>
                <w:sz w:val="22"/>
                <w:szCs w:val="22"/>
                <w:lang w:val="es"/>
              </w:rPr>
              <w:t xml:space="preserve"> </w:t>
            </w:r>
            <w:r w:rsidRPr="4F5AD2BB">
              <w:rPr>
                <w:rFonts w:ascii="Arial" w:eastAsia="Arial" w:hAnsi="Arial" w:cs="Arial"/>
                <w:lang w:val="es"/>
              </w:rPr>
              <w:t xml:space="preserve"> </w:t>
            </w:r>
            <w:r w:rsidRPr="4F5AD2BB">
              <w:rPr>
                <w:rFonts w:ascii="Arial" w:eastAsia="Arial" w:hAnsi="Arial" w:cs="Arial"/>
                <w:b/>
                <w:bCs/>
                <w:sz w:val="22"/>
                <w:szCs w:val="22"/>
                <w:lang w:val="es"/>
              </w:rPr>
              <w:t xml:space="preserve"> </w:t>
            </w:r>
          </w:p>
        </w:tc>
      </w:tr>
      <w:tr w:rsidR="4F5AD2BB" w14:paraId="5FFDA108"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064993A8" w14:textId="002F4A21"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ACTORES:</w:t>
            </w:r>
            <w:r w:rsidR="7E1CB536" w:rsidRPr="4F5AD2BB">
              <w:rPr>
                <w:rFonts w:ascii="Arial" w:eastAsia="Arial" w:hAnsi="Arial" w:cs="Arial"/>
                <w:b/>
                <w:bCs/>
                <w:sz w:val="22"/>
                <w:szCs w:val="22"/>
                <w:lang w:val="es"/>
              </w:rPr>
              <w:t xml:space="preserve"> </w:t>
            </w:r>
            <w:proofErr w:type="gramStart"/>
            <w:r w:rsidR="7E1CB536" w:rsidRPr="4F5AD2BB">
              <w:rPr>
                <w:rFonts w:ascii="Arial" w:eastAsia="Arial" w:hAnsi="Arial" w:cs="Arial"/>
                <w:sz w:val="22"/>
                <w:szCs w:val="22"/>
                <w:lang w:val="es"/>
              </w:rPr>
              <w:t>Secretaria</w:t>
            </w:r>
            <w:proofErr w:type="gramEnd"/>
            <w:r w:rsidRPr="4F5AD2BB">
              <w:rPr>
                <w:rFonts w:ascii="Arial" w:eastAsia="Arial" w:hAnsi="Arial" w:cs="Arial"/>
                <w:sz w:val="22"/>
                <w:szCs w:val="22"/>
                <w:lang w:val="es"/>
              </w:rPr>
              <w:t xml:space="preserve">  </w:t>
            </w:r>
          </w:p>
        </w:tc>
      </w:tr>
      <w:tr w:rsidR="4F5AD2BB" w14:paraId="47219B6A"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152BE0A4" w14:textId="04A5806D" w:rsidR="4F5AD2BB" w:rsidRDefault="4F5AD2BB">
            <w:r w:rsidRPr="4F5AD2BB">
              <w:rPr>
                <w:rFonts w:ascii="Arial" w:eastAsia="Arial" w:hAnsi="Arial" w:cs="Arial"/>
                <w:b/>
                <w:bCs/>
                <w:sz w:val="22"/>
                <w:szCs w:val="22"/>
                <w:lang w:val="es"/>
              </w:rPr>
              <w:t xml:space="preserve">CASOS DE USO ASOCIADOS: </w:t>
            </w:r>
          </w:p>
          <w:p w14:paraId="4872ED89" w14:textId="5E4B1C3F" w:rsidR="4F5AD2BB" w:rsidRDefault="4F5AD2BB">
            <w:r w:rsidRPr="4F5AD2BB">
              <w:rPr>
                <w:rFonts w:ascii="Arial" w:eastAsia="Arial" w:hAnsi="Arial" w:cs="Arial"/>
                <w:sz w:val="22"/>
                <w:szCs w:val="22"/>
                <w:lang w:val="es"/>
              </w:rPr>
              <w:t>CU-</w:t>
            </w:r>
            <w:r w:rsidR="4449664F" w:rsidRPr="4F5AD2BB">
              <w:rPr>
                <w:rFonts w:ascii="Arial" w:eastAsia="Arial" w:hAnsi="Arial" w:cs="Arial"/>
                <w:sz w:val="22"/>
                <w:szCs w:val="22"/>
                <w:lang w:val="es"/>
              </w:rPr>
              <w:t>1</w:t>
            </w:r>
          </w:p>
        </w:tc>
      </w:tr>
      <w:tr w:rsidR="4F5AD2BB" w14:paraId="688B886C" w14:textId="77777777" w:rsidTr="4F5AD2BB">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6BDD34A"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6FE57919" w14:textId="133E9B8B"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La secretaria</w:t>
            </w:r>
            <w:r w:rsidR="0B7F7CCD" w:rsidRPr="4F5AD2BB">
              <w:rPr>
                <w:rFonts w:ascii="Arial" w:eastAsia="Arial" w:hAnsi="Arial" w:cs="Arial"/>
                <w:sz w:val="22"/>
                <w:szCs w:val="22"/>
                <w:lang w:val="es"/>
              </w:rPr>
              <w:t xml:space="preserve"> </w:t>
            </w:r>
            <w:r w:rsidR="00F4962A" w:rsidRPr="4F5AD2BB">
              <w:rPr>
                <w:rFonts w:ascii="Arial" w:eastAsia="Arial" w:hAnsi="Arial" w:cs="Arial"/>
                <w:sz w:val="22"/>
                <w:szCs w:val="22"/>
                <w:lang w:val="es"/>
              </w:rPr>
              <w:t>podrá eliminar</w:t>
            </w:r>
            <w:r w:rsidR="0B7F7CCD" w:rsidRPr="4F5AD2BB">
              <w:rPr>
                <w:rFonts w:ascii="Arial" w:eastAsia="Arial" w:hAnsi="Arial" w:cs="Arial"/>
                <w:sz w:val="22"/>
                <w:szCs w:val="22"/>
                <w:lang w:val="es"/>
              </w:rPr>
              <w:t xml:space="preserve"> los vehículos que estén registrados en el sistema</w:t>
            </w:r>
            <w:r w:rsidR="0D2A8B47" w:rsidRPr="4F5AD2BB">
              <w:rPr>
                <w:rFonts w:ascii="Arial" w:eastAsia="Arial" w:hAnsi="Arial" w:cs="Arial"/>
                <w:sz w:val="22"/>
                <w:szCs w:val="22"/>
                <w:lang w:val="es"/>
              </w:rPr>
              <w:t xml:space="preserve"> a </w:t>
            </w:r>
            <w:proofErr w:type="spellStart"/>
            <w:r w:rsidR="0D2A8B47" w:rsidRPr="4F5AD2BB">
              <w:rPr>
                <w:rFonts w:ascii="Arial" w:eastAsia="Arial" w:hAnsi="Arial" w:cs="Arial"/>
                <w:sz w:val="22"/>
                <w:szCs w:val="22"/>
                <w:lang w:val="es"/>
              </w:rPr>
              <w:t>traves</w:t>
            </w:r>
            <w:proofErr w:type="spellEnd"/>
            <w:r w:rsidR="0D2A8B47" w:rsidRPr="4F5AD2BB">
              <w:rPr>
                <w:rFonts w:ascii="Arial" w:eastAsia="Arial" w:hAnsi="Arial" w:cs="Arial"/>
                <w:sz w:val="22"/>
                <w:szCs w:val="22"/>
                <w:lang w:val="es"/>
              </w:rPr>
              <w:t xml:space="preserve"> de un formulario que solicita el sistema.</w:t>
            </w:r>
          </w:p>
          <w:p w14:paraId="25F9FCAD" w14:textId="19F6EA8A" w:rsidR="4F5AD2BB" w:rsidRDefault="4F5AD2BB">
            <w:r w:rsidRPr="4F5AD2BB">
              <w:rPr>
                <w:rFonts w:ascii="Arial" w:eastAsia="Arial" w:hAnsi="Arial" w:cs="Arial"/>
                <w:sz w:val="22"/>
                <w:szCs w:val="22"/>
                <w:lang w:val="es"/>
              </w:rPr>
              <w:t xml:space="preserve"> </w:t>
            </w:r>
          </w:p>
        </w:tc>
      </w:tr>
      <w:tr w:rsidR="4F5AD2BB" w14:paraId="7C60191F" w14:textId="77777777" w:rsidTr="4F5AD2BB">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BF0EA13" w14:textId="77C653E9" w:rsidR="4F5AD2BB" w:rsidRDefault="4F5AD2BB">
            <w:r w:rsidRPr="4F5AD2BB">
              <w:rPr>
                <w:rFonts w:ascii="Arial" w:eastAsia="Arial" w:hAnsi="Arial" w:cs="Arial"/>
                <w:b/>
                <w:bCs/>
                <w:sz w:val="22"/>
                <w:szCs w:val="22"/>
                <w:lang w:val="es"/>
              </w:rPr>
              <w:t>NOTAS:</w:t>
            </w:r>
          </w:p>
          <w:p w14:paraId="1F741335" w14:textId="396B9EBB" w:rsidR="490923EA" w:rsidRDefault="490923EA"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41D78059" w:rsidRPr="4F5AD2BB">
              <w:rPr>
                <w:rFonts w:ascii="Arial" w:eastAsia="Arial" w:hAnsi="Arial" w:cs="Arial"/>
                <w:sz w:val="22"/>
                <w:szCs w:val="22"/>
                <w:lang w:val="es"/>
              </w:rPr>
              <w:t>podrá</w:t>
            </w:r>
            <w:r w:rsidRPr="4F5AD2BB">
              <w:rPr>
                <w:rFonts w:ascii="Arial" w:eastAsia="Arial" w:hAnsi="Arial" w:cs="Arial"/>
                <w:sz w:val="22"/>
                <w:szCs w:val="22"/>
                <w:lang w:val="es"/>
              </w:rPr>
              <w:t xml:space="preserve"> eliminar un </w:t>
            </w:r>
            <w:r w:rsidR="10D4A6E2" w:rsidRPr="4F5AD2BB">
              <w:rPr>
                <w:rFonts w:ascii="Arial" w:eastAsia="Arial" w:hAnsi="Arial" w:cs="Arial"/>
                <w:sz w:val="22"/>
                <w:szCs w:val="22"/>
                <w:lang w:val="es"/>
              </w:rPr>
              <w:t>vehículo</w:t>
            </w:r>
            <w:r w:rsidRPr="4F5AD2BB">
              <w:rPr>
                <w:rFonts w:ascii="Arial" w:eastAsia="Arial" w:hAnsi="Arial" w:cs="Arial"/>
                <w:sz w:val="22"/>
                <w:szCs w:val="22"/>
                <w:lang w:val="es"/>
              </w:rPr>
              <w:t xml:space="preserve"> solo si este </w:t>
            </w:r>
            <w:r w:rsidR="37267BE8" w:rsidRPr="4F5AD2BB">
              <w:rPr>
                <w:rFonts w:ascii="Arial" w:eastAsia="Arial" w:hAnsi="Arial" w:cs="Arial"/>
                <w:sz w:val="22"/>
                <w:szCs w:val="22"/>
                <w:lang w:val="es"/>
              </w:rPr>
              <w:t>está</w:t>
            </w:r>
            <w:r w:rsidRPr="4F5AD2BB">
              <w:rPr>
                <w:rFonts w:ascii="Arial" w:eastAsia="Arial" w:hAnsi="Arial" w:cs="Arial"/>
                <w:sz w:val="22"/>
                <w:szCs w:val="22"/>
                <w:lang w:val="es"/>
              </w:rPr>
              <w:t xml:space="preserve"> fuera de servici</w:t>
            </w:r>
            <w:r w:rsidR="2ED4E048" w:rsidRPr="4F5AD2BB">
              <w:rPr>
                <w:rFonts w:ascii="Arial" w:eastAsia="Arial" w:hAnsi="Arial" w:cs="Arial"/>
                <w:sz w:val="22"/>
                <w:szCs w:val="22"/>
                <w:lang w:val="es"/>
              </w:rPr>
              <w:t>o para la empresa “Camioncitos S.A”.</w:t>
            </w:r>
          </w:p>
          <w:p w14:paraId="4DAC0E88" w14:textId="4F110B68" w:rsidR="4F5AD2BB" w:rsidRDefault="4F5AD2BB">
            <w:r w:rsidRPr="4F5AD2BB">
              <w:rPr>
                <w:rFonts w:ascii="Arial" w:eastAsia="Arial" w:hAnsi="Arial" w:cs="Arial"/>
                <w:sz w:val="22"/>
                <w:szCs w:val="22"/>
                <w:lang w:val="es"/>
              </w:rPr>
              <w:t xml:space="preserve"> </w:t>
            </w:r>
          </w:p>
        </w:tc>
      </w:tr>
      <w:tr w:rsidR="4F5AD2BB" w14:paraId="57E09976"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1811C8C6" w14:textId="15CE7E53" w:rsidR="4F5AD2BB" w:rsidRDefault="4F5AD2BB">
            <w:r w:rsidRPr="4F5AD2BB">
              <w:rPr>
                <w:rFonts w:ascii="Arial" w:eastAsia="Arial" w:hAnsi="Arial" w:cs="Arial"/>
                <w:b/>
                <w:bCs/>
                <w:sz w:val="22"/>
                <w:szCs w:val="22"/>
                <w:lang w:val="es"/>
              </w:rPr>
              <w:t xml:space="preserve">CRITERIOS DE ACEPTACIÓN: </w:t>
            </w:r>
          </w:p>
          <w:p w14:paraId="0CACA2EE" w14:textId="189FE83D"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539506F9" w:rsidRPr="4F5AD2BB">
              <w:rPr>
                <w:rFonts w:ascii="Arial" w:eastAsia="Arial" w:hAnsi="Arial" w:cs="Arial"/>
                <w:sz w:val="22"/>
                <w:szCs w:val="22"/>
                <w:lang w:val="es"/>
              </w:rPr>
              <w:t>elimina vehículos del sistema o no.</w:t>
            </w:r>
          </w:p>
        </w:tc>
      </w:tr>
      <w:tr w:rsidR="4F5AD2BB" w14:paraId="43343EFE" w14:textId="77777777" w:rsidTr="4F5AD2BB">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6E2E52C"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5BA8E0D3"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3283A542" w14:textId="2FCC733F" w:rsidR="4F5AD2BB" w:rsidRDefault="4F5AD2BB">
            <w:r w:rsidRPr="4F5AD2BB">
              <w:rPr>
                <w:rFonts w:ascii="Arial" w:eastAsia="Arial" w:hAnsi="Arial" w:cs="Arial"/>
                <w:sz w:val="22"/>
                <w:szCs w:val="22"/>
                <w:lang w:val="es"/>
              </w:rPr>
              <w:t>ES-1</w:t>
            </w:r>
            <w:r w:rsidR="22DE1128" w:rsidRPr="4F5AD2BB">
              <w:rPr>
                <w:rFonts w:ascii="Arial" w:eastAsia="Arial" w:hAnsi="Arial" w:cs="Arial"/>
                <w:sz w:val="22"/>
                <w:szCs w:val="22"/>
                <w:lang w:val="es"/>
              </w:rPr>
              <w:t>4</w:t>
            </w:r>
            <w:r w:rsidRPr="4F5AD2BB">
              <w:rPr>
                <w:rFonts w:ascii="Arial" w:eastAsia="Arial" w:hAnsi="Arial" w:cs="Arial"/>
                <w:sz w:val="22"/>
                <w:szCs w:val="22"/>
                <w:lang w:val="es"/>
              </w:rPr>
              <w:t xml:space="preserve">.1     </w:t>
            </w:r>
          </w:p>
          <w:p w14:paraId="60136B53"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5F675D01" w14:textId="38BEED7A"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3E8D0659" w:rsidRPr="4F5AD2BB">
              <w:rPr>
                <w:rFonts w:ascii="Arial" w:eastAsia="Arial" w:hAnsi="Arial" w:cs="Arial"/>
                <w:sz w:val="22"/>
                <w:szCs w:val="22"/>
                <w:lang w:val="es"/>
              </w:rPr>
              <w:t>La secretaria elimina correctamente el vehículo del sistema.</w:t>
            </w:r>
          </w:p>
          <w:p w14:paraId="02DF8A47" w14:textId="79C5431A" w:rsidR="4F5AD2BB" w:rsidRDefault="4F5AD2BB">
            <w:r w:rsidRPr="4F5AD2BB">
              <w:rPr>
                <w:rFonts w:ascii="Arial" w:eastAsia="Arial" w:hAnsi="Arial" w:cs="Arial"/>
                <w:b/>
                <w:bCs/>
                <w:sz w:val="22"/>
                <w:szCs w:val="22"/>
                <w:lang w:val="es"/>
              </w:rPr>
              <w:t>SUPOSICIONES/ASUNCIONES:</w:t>
            </w:r>
          </w:p>
          <w:p w14:paraId="522BCEB7" w14:textId="35D4EB43" w:rsidR="1BAD7944" w:rsidRDefault="1BAD7944" w:rsidP="00F53248">
            <w:pPr>
              <w:pStyle w:val="Prrafodelista"/>
              <w:numPr>
                <w:ilvl w:val="0"/>
                <w:numId w:val="14"/>
              </w:numPr>
              <w:rPr>
                <w:rFonts w:ascii="Arial" w:eastAsia="Arial" w:hAnsi="Arial" w:cs="Arial"/>
                <w:sz w:val="22"/>
                <w:szCs w:val="22"/>
                <w:lang w:val="es"/>
              </w:rPr>
            </w:pPr>
            <w:r w:rsidRPr="4F5AD2BB">
              <w:rPr>
                <w:rFonts w:ascii="Arial" w:eastAsia="Arial" w:hAnsi="Arial" w:cs="Arial"/>
                <w:sz w:val="22"/>
                <w:szCs w:val="22"/>
                <w:lang w:val="es"/>
              </w:rPr>
              <w:t xml:space="preserve">La secretaria cumplió con todos los campos del formulario </w:t>
            </w:r>
          </w:p>
          <w:p w14:paraId="0CDA3183" w14:textId="365E4D4E" w:rsidR="4F5AD2BB" w:rsidRDefault="4F5AD2BB">
            <w:r w:rsidRPr="4F5AD2BB">
              <w:rPr>
                <w:rFonts w:ascii="Arial" w:eastAsia="Arial" w:hAnsi="Arial" w:cs="Arial"/>
                <w:b/>
                <w:bCs/>
                <w:sz w:val="22"/>
                <w:szCs w:val="22"/>
                <w:lang w:val="es"/>
              </w:rPr>
              <w:t xml:space="preserve">RESULTADOS: </w:t>
            </w:r>
          </w:p>
          <w:p w14:paraId="7CA9A0E6" w14:textId="36A12377" w:rsidR="59BA51EA" w:rsidRDefault="59BA51EA"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El vehículo se ha eliminado exitosamente del sistema.</w:t>
            </w:r>
          </w:p>
        </w:tc>
      </w:tr>
      <w:tr w:rsidR="4F5AD2BB" w14:paraId="7D37ADE9"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228B14C2" w14:textId="37D70621" w:rsidR="4F5AD2BB" w:rsidRDefault="4F5AD2BB">
            <w:r w:rsidRPr="4F5AD2BB">
              <w:rPr>
                <w:rFonts w:ascii="Arial" w:eastAsia="Arial" w:hAnsi="Arial" w:cs="Arial"/>
                <w:sz w:val="22"/>
                <w:szCs w:val="22"/>
                <w:lang w:val="es"/>
              </w:rPr>
              <w:lastRenderedPageBreak/>
              <w:t>ES-1</w:t>
            </w:r>
            <w:r w:rsidR="3584D6C5" w:rsidRPr="4F5AD2BB">
              <w:rPr>
                <w:rFonts w:ascii="Arial" w:eastAsia="Arial" w:hAnsi="Arial" w:cs="Arial"/>
                <w:sz w:val="22"/>
                <w:szCs w:val="22"/>
                <w:lang w:val="es"/>
              </w:rPr>
              <w:t>4</w:t>
            </w:r>
            <w:r w:rsidRPr="4F5AD2BB">
              <w:rPr>
                <w:rFonts w:ascii="Arial" w:eastAsia="Arial" w:hAnsi="Arial" w:cs="Arial"/>
                <w:sz w:val="22"/>
                <w:szCs w:val="22"/>
                <w:lang w:val="es"/>
              </w:rPr>
              <w:t xml:space="preserve">.2     </w:t>
            </w:r>
          </w:p>
          <w:p w14:paraId="1DB940E2"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D2F719F" w14:textId="773845D8"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DESCRIPCIÓN: </w:t>
            </w:r>
            <w:r w:rsidR="6A6F3612" w:rsidRPr="4F5AD2BB">
              <w:rPr>
                <w:rFonts w:ascii="Arial" w:eastAsia="Arial" w:hAnsi="Arial" w:cs="Arial"/>
                <w:sz w:val="22"/>
                <w:szCs w:val="22"/>
                <w:lang w:val="es"/>
              </w:rPr>
              <w:t xml:space="preserve">La secretaria elimina </w:t>
            </w:r>
            <w:r w:rsidR="00C75E4F" w:rsidRPr="4F5AD2BB">
              <w:rPr>
                <w:rFonts w:ascii="Arial" w:eastAsia="Arial" w:hAnsi="Arial" w:cs="Arial"/>
                <w:sz w:val="22"/>
                <w:szCs w:val="22"/>
                <w:lang w:val="es"/>
              </w:rPr>
              <w:t>el vehículo con información incorrecta</w:t>
            </w:r>
            <w:r w:rsidR="3003AA5E" w:rsidRPr="4F5AD2BB">
              <w:rPr>
                <w:rFonts w:ascii="Arial" w:eastAsia="Arial" w:hAnsi="Arial" w:cs="Arial"/>
                <w:sz w:val="22"/>
                <w:szCs w:val="22"/>
                <w:lang w:val="es"/>
              </w:rPr>
              <w:t>.</w:t>
            </w:r>
          </w:p>
          <w:p w14:paraId="3467CD96" w14:textId="6ADE0E73" w:rsidR="4F5AD2BB" w:rsidRDefault="4F5AD2BB">
            <w:r w:rsidRPr="4F5AD2BB">
              <w:rPr>
                <w:rFonts w:ascii="Arial" w:eastAsia="Arial" w:hAnsi="Arial" w:cs="Arial"/>
                <w:b/>
                <w:bCs/>
                <w:sz w:val="22"/>
                <w:szCs w:val="22"/>
                <w:lang w:val="es"/>
              </w:rPr>
              <w:t>SUPOSICIONES/ASUNCIONES:</w:t>
            </w:r>
          </w:p>
          <w:p w14:paraId="00ED0D0F" w14:textId="3D4070E6" w:rsidR="18B73C45" w:rsidRDefault="18B73C45"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completo el formulario de eliminación con información incorrecta.</w:t>
            </w:r>
          </w:p>
          <w:p w14:paraId="6522B199" w14:textId="106F530E" w:rsidR="4F5AD2BB" w:rsidRDefault="4F5AD2BB">
            <w:r w:rsidRPr="4F5AD2BB">
              <w:rPr>
                <w:rFonts w:ascii="Arial" w:eastAsia="Arial" w:hAnsi="Arial" w:cs="Arial"/>
                <w:b/>
                <w:bCs/>
                <w:sz w:val="22"/>
                <w:szCs w:val="22"/>
                <w:lang w:val="es"/>
              </w:rPr>
              <w:t xml:space="preserve">RESULTADOS: </w:t>
            </w:r>
          </w:p>
          <w:p w14:paraId="14790BD3" w14:textId="508FEC15" w:rsidR="2A80E382" w:rsidRDefault="2A80E382"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Eliminación de un vehículo con datos erróneos.</w:t>
            </w:r>
          </w:p>
        </w:tc>
      </w:tr>
      <w:tr w:rsidR="4F5AD2BB" w14:paraId="7B475D91"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5C295575" w14:textId="514A1FE8" w:rsidR="4F5AD2BB" w:rsidRDefault="4F5AD2BB">
            <w:r w:rsidRPr="4F5AD2BB">
              <w:rPr>
                <w:rFonts w:ascii="Arial" w:eastAsia="Arial" w:hAnsi="Arial" w:cs="Arial"/>
                <w:sz w:val="22"/>
                <w:szCs w:val="22"/>
                <w:lang w:val="es"/>
              </w:rPr>
              <w:t>ES-</w:t>
            </w:r>
            <w:r w:rsidR="4E02FC85" w:rsidRPr="4F5AD2BB">
              <w:rPr>
                <w:rFonts w:ascii="Arial" w:eastAsia="Arial" w:hAnsi="Arial" w:cs="Arial"/>
                <w:sz w:val="22"/>
                <w:szCs w:val="22"/>
                <w:lang w:val="es"/>
              </w:rPr>
              <w:t>14</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3ACF8F03" w14:textId="7D10F2BA"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DESCRIPCIÓN: </w:t>
            </w:r>
            <w:r w:rsidR="7EB9FFF1" w:rsidRPr="4F5AD2BB">
              <w:rPr>
                <w:rFonts w:ascii="Arial" w:eastAsia="Arial" w:hAnsi="Arial" w:cs="Arial"/>
                <w:sz w:val="22"/>
                <w:szCs w:val="22"/>
                <w:lang w:val="es"/>
              </w:rPr>
              <w:t>La secretaria no puede eliminar el vehículo por falla en la conexión con la base de datos</w:t>
            </w:r>
            <w:r w:rsidR="769EFD63" w:rsidRPr="4F5AD2BB">
              <w:rPr>
                <w:rFonts w:ascii="Arial" w:eastAsia="Arial" w:hAnsi="Arial" w:cs="Arial"/>
                <w:sz w:val="22"/>
                <w:szCs w:val="22"/>
                <w:lang w:val="es"/>
              </w:rPr>
              <w:t>.</w:t>
            </w:r>
          </w:p>
          <w:p w14:paraId="357ABB1A" w14:textId="3D9B015D" w:rsidR="4F5AD2BB" w:rsidRDefault="4F5AD2BB">
            <w:r w:rsidRPr="4F5AD2BB">
              <w:rPr>
                <w:rFonts w:ascii="Arial" w:eastAsia="Arial" w:hAnsi="Arial" w:cs="Arial"/>
                <w:b/>
                <w:bCs/>
                <w:sz w:val="22"/>
                <w:szCs w:val="22"/>
                <w:lang w:val="es"/>
              </w:rPr>
              <w:t>SUPOSICIONES/ASUNCIONES:</w:t>
            </w:r>
          </w:p>
          <w:p w14:paraId="5983609B" w14:textId="105ABC8B" w:rsidR="7C352E81" w:rsidRDefault="7C352E81"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base de datos presenta un fallo.</w:t>
            </w:r>
          </w:p>
          <w:p w14:paraId="3E330AFC" w14:textId="4F6F41E0" w:rsidR="4F5AD2BB" w:rsidRDefault="4F5AD2BB">
            <w:r w:rsidRPr="4F5AD2BB">
              <w:rPr>
                <w:rFonts w:ascii="Arial" w:eastAsia="Arial" w:hAnsi="Arial" w:cs="Arial"/>
                <w:b/>
                <w:bCs/>
                <w:sz w:val="22"/>
                <w:szCs w:val="22"/>
                <w:lang w:val="es"/>
              </w:rPr>
              <w:t xml:space="preserve">RESULTADOS: </w:t>
            </w:r>
          </w:p>
          <w:p w14:paraId="12434069" w14:textId="1632C686" w:rsidR="38BEB1EE" w:rsidRDefault="38BEB1EE"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No se puede realizar la eliminación del vehículo.</w:t>
            </w:r>
          </w:p>
        </w:tc>
      </w:tr>
      <w:tr w:rsidR="4F5AD2BB" w14:paraId="685D32BB" w14:textId="77777777" w:rsidTr="4F5AD2BB">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6C3E549" w14:textId="1356BA67" w:rsidR="4F5AD2BB" w:rsidRDefault="4F5AD2BB">
            <w:r w:rsidRPr="4F5AD2BB">
              <w:rPr>
                <w:rFonts w:ascii="Arial" w:eastAsia="Arial" w:hAnsi="Arial" w:cs="Arial"/>
                <w:b/>
                <w:bCs/>
                <w:sz w:val="22"/>
                <w:szCs w:val="22"/>
                <w:lang w:val="es"/>
              </w:rPr>
              <w:t>RIESGOS:</w:t>
            </w:r>
          </w:p>
          <w:p w14:paraId="7411F84B" w14:textId="34419DCF" w:rsidR="2F2B6E89" w:rsidRDefault="2F2B6E89"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Información errónea sobre los vehículos eliminados.</w:t>
            </w:r>
          </w:p>
        </w:tc>
      </w:tr>
    </w:tbl>
    <w:p w14:paraId="282E939E" w14:textId="357A7A2F"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105C0C9C" w14:textId="77777777" w:rsidTr="4F5AD2BB">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DDB5474" w14:textId="4DAE99FF" w:rsidR="4F5AD2BB" w:rsidRDefault="4F5AD2BB">
            <w:r w:rsidRPr="4F5AD2BB">
              <w:rPr>
                <w:rFonts w:ascii="Arial" w:eastAsia="Arial" w:hAnsi="Arial" w:cs="Arial"/>
                <w:b/>
                <w:bCs/>
                <w:sz w:val="22"/>
                <w:szCs w:val="22"/>
                <w:lang w:val="es"/>
              </w:rPr>
              <w:t>IDENTIFICADOR CASO DE USO:</w:t>
            </w:r>
          </w:p>
          <w:p w14:paraId="27C15FD4" w14:textId="46D4D6EC"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06EE0F2D" w:rsidRPr="4F5AD2BB">
              <w:rPr>
                <w:rFonts w:ascii="Arial" w:eastAsia="Arial" w:hAnsi="Arial" w:cs="Arial"/>
                <w:b/>
                <w:bCs/>
                <w:color w:val="000000" w:themeColor="text1"/>
                <w:sz w:val="22"/>
                <w:szCs w:val="22"/>
                <w:lang w:val="es"/>
              </w:rPr>
              <w:t>15</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F8C54D9" w14:textId="09E8F0D7"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28EFC1C0" w:rsidRPr="4F5AD2BB">
              <w:rPr>
                <w:rFonts w:ascii="Arial" w:eastAsia="Arial" w:hAnsi="Arial" w:cs="Arial"/>
                <w:color w:val="000000" w:themeColor="text1"/>
                <w:sz w:val="22"/>
                <w:szCs w:val="22"/>
                <w:lang w:val="es"/>
              </w:rPr>
              <w:t>Eliminar Choferes</w:t>
            </w:r>
            <w:r w:rsidRPr="4F5AD2BB">
              <w:rPr>
                <w:rFonts w:ascii="Arial" w:eastAsia="Arial" w:hAnsi="Arial" w:cs="Arial"/>
                <w:color w:val="000000" w:themeColor="text1"/>
                <w:sz w:val="22"/>
                <w:szCs w:val="22"/>
                <w:lang w:val="es"/>
              </w:rPr>
              <w:t xml:space="preserve"> </w:t>
            </w:r>
          </w:p>
        </w:tc>
      </w:tr>
      <w:tr w:rsidR="4F5AD2BB" w14:paraId="04F6AFCC" w14:textId="77777777" w:rsidTr="4F5AD2BB">
        <w:tc>
          <w:tcPr>
            <w:tcW w:w="6459" w:type="dxa"/>
            <w:gridSpan w:val="3"/>
            <w:tcBorders>
              <w:top w:val="single" w:sz="8" w:space="0" w:color="auto"/>
              <w:left w:val="single" w:sz="8" w:space="0" w:color="auto"/>
              <w:bottom w:val="single" w:sz="8" w:space="0" w:color="auto"/>
              <w:right w:val="single" w:sz="8" w:space="0" w:color="auto"/>
            </w:tcBorders>
          </w:tcPr>
          <w:p w14:paraId="285264DA" w14:textId="5F32F58C"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0B357B68" w:rsidRPr="4F5AD2BB">
              <w:rPr>
                <w:rFonts w:ascii="Arial" w:eastAsia="Arial" w:hAnsi="Arial" w:cs="Arial"/>
                <w:sz w:val="22"/>
                <w:szCs w:val="22"/>
                <w:lang w:val="es"/>
              </w:rPr>
              <w:t>Baja</w:t>
            </w:r>
          </w:p>
        </w:tc>
        <w:tc>
          <w:tcPr>
            <w:tcW w:w="3170" w:type="dxa"/>
            <w:tcBorders>
              <w:top w:val="nil"/>
              <w:left w:val="nil"/>
              <w:bottom w:val="single" w:sz="8" w:space="0" w:color="auto"/>
              <w:right w:val="single" w:sz="8" w:space="0" w:color="auto"/>
            </w:tcBorders>
          </w:tcPr>
          <w:p w14:paraId="0F1F952D" w14:textId="297454E8"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PRIORIDAD: </w:t>
            </w:r>
            <w:r w:rsidR="6FD23F9B" w:rsidRPr="4F5AD2BB">
              <w:rPr>
                <w:rFonts w:ascii="Arial" w:eastAsia="Arial" w:hAnsi="Arial" w:cs="Arial"/>
                <w:sz w:val="22"/>
                <w:szCs w:val="22"/>
                <w:lang w:val="es"/>
              </w:rPr>
              <w:t>Alta</w:t>
            </w:r>
          </w:p>
        </w:tc>
      </w:tr>
      <w:tr w:rsidR="4F5AD2BB" w14:paraId="12F90280"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667FE0EA" w14:textId="52CF9357" w:rsidR="4F5AD2BB" w:rsidRDefault="4F5AD2BB">
            <w:r w:rsidRPr="4F5AD2BB">
              <w:rPr>
                <w:rFonts w:ascii="Arial" w:eastAsia="Arial" w:hAnsi="Arial" w:cs="Arial"/>
                <w:b/>
                <w:bCs/>
                <w:sz w:val="22"/>
                <w:szCs w:val="22"/>
                <w:lang w:val="es"/>
              </w:rPr>
              <w:t>REQUERIMIENTO FUNCIONAL ASOCIADO:</w:t>
            </w:r>
          </w:p>
          <w:p w14:paraId="243072F2" w14:textId="48135FF5" w:rsidR="4F5AD2BB" w:rsidRDefault="4F5AD2BB" w:rsidP="4F5AD2BB">
            <w:pPr>
              <w:rPr>
                <w:rFonts w:ascii="Arial" w:eastAsia="Arial" w:hAnsi="Arial" w:cs="Arial"/>
                <w:lang w:val="es"/>
              </w:rPr>
            </w:pPr>
            <w:r w:rsidRPr="4F5AD2BB">
              <w:rPr>
                <w:rFonts w:ascii="Arial" w:eastAsia="Arial" w:hAnsi="Arial" w:cs="Arial"/>
                <w:sz w:val="22"/>
                <w:szCs w:val="22"/>
                <w:lang w:val="es"/>
              </w:rPr>
              <w:t>RF-</w:t>
            </w:r>
            <w:r w:rsidR="2834F5E5" w:rsidRPr="4F5AD2BB">
              <w:rPr>
                <w:rFonts w:ascii="Arial" w:eastAsia="Arial" w:hAnsi="Arial" w:cs="Arial"/>
                <w:sz w:val="22"/>
                <w:szCs w:val="22"/>
                <w:lang w:val="es"/>
              </w:rPr>
              <w:t>15</w:t>
            </w:r>
            <w:r w:rsidR="1183A600" w:rsidRPr="4F5AD2BB">
              <w:rPr>
                <w:rFonts w:ascii="Arial" w:eastAsia="Arial" w:hAnsi="Arial" w:cs="Arial"/>
                <w:sz w:val="22"/>
                <w:szCs w:val="22"/>
                <w:lang w:val="es"/>
              </w:rPr>
              <w:t>, RF-2</w:t>
            </w:r>
          </w:p>
        </w:tc>
      </w:tr>
      <w:tr w:rsidR="4F5AD2BB" w14:paraId="1C8ABD36"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357BB711" w14:textId="1ED5C41C"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ACTORES:</w:t>
            </w:r>
            <w:r w:rsidR="7143D29D" w:rsidRPr="4F5AD2BB">
              <w:rPr>
                <w:rFonts w:ascii="Arial" w:eastAsia="Arial" w:hAnsi="Arial" w:cs="Arial"/>
                <w:b/>
                <w:bCs/>
                <w:sz w:val="22"/>
                <w:szCs w:val="22"/>
                <w:lang w:val="es"/>
              </w:rPr>
              <w:t xml:space="preserve"> </w:t>
            </w:r>
            <w:proofErr w:type="gramStart"/>
            <w:r w:rsidR="7143D29D" w:rsidRPr="4F5AD2BB">
              <w:rPr>
                <w:rFonts w:ascii="Arial" w:eastAsia="Arial" w:hAnsi="Arial" w:cs="Arial"/>
                <w:sz w:val="22"/>
                <w:szCs w:val="22"/>
                <w:lang w:val="es"/>
              </w:rPr>
              <w:t>Secretaria</w:t>
            </w:r>
            <w:proofErr w:type="gramEnd"/>
            <w:r w:rsidRPr="4F5AD2BB">
              <w:rPr>
                <w:rFonts w:ascii="Arial" w:eastAsia="Arial" w:hAnsi="Arial" w:cs="Arial"/>
                <w:sz w:val="22"/>
                <w:szCs w:val="22"/>
                <w:lang w:val="es"/>
              </w:rPr>
              <w:t xml:space="preserve"> </w:t>
            </w:r>
            <w:r w:rsidRPr="4F5AD2BB">
              <w:rPr>
                <w:rFonts w:ascii="Arial" w:eastAsia="Arial" w:hAnsi="Arial" w:cs="Arial"/>
                <w:b/>
                <w:bCs/>
                <w:sz w:val="22"/>
                <w:szCs w:val="22"/>
                <w:lang w:val="es"/>
              </w:rPr>
              <w:t xml:space="preserve"> </w:t>
            </w:r>
          </w:p>
        </w:tc>
      </w:tr>
      <w:tr w:rsidR="4F5AD2BB" w14:paraId="305D3E9F"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010C39F4" w14:textId="04A5806D" w:rsidR="4F5AD2BB" w:rsidRDefault="4F5AD2BB">
            <w:r w:rsidRPr="4F5AD2BB">
              <w:rPr>
                <w:rFonts w:ascii="Arial" w:eastAsia="Arial" w:hAnsi="Arial" w:cs="Arial"/>
                <w:b/>
                <w:bCs/>
                <w:sz w:val="22"/>
                <w:szCs w:val="22"/>
                <w:lang w:val="es"/>
              </w:rPr>
              <w:t xml:space="preserve">CASOS DE USO ASOCIADOS: </w:t>
            </w:r>
          </w:p>
          <w:p w14:paraId="68EBF9B2" w14:textId="7A82E1D6"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CU-</w:t>
            </w:r>
            <w:r w:rsidR="66341F83" w:rsidRPr="4F5AD2BB">
              <w:rPr>
                <w:rFonts w:ascii="Arial" w:eastAsia="Arial" w:hAnsi="Arial" w:cs="Arial"/>
                <w:sz w:val="22"/>
                <w:szCs w:val="22"/>
                <w:lang w:val="es"/>
              </w:rPr>
              <w:t>2</w:t>
            </w:r>
          </w:p>
        </w:tc>
      </w:tr>
      <w:tr w:rsidR="4F5AD2BB" w14:paraId="74B85A93" w14:textId="77777777" w:rsidTr="4F5AD2BB">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0CA6A7D"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6B175CD4" w14:textId="04C79AE7"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w:t>
            </w:r>
            <w:r w:rsidR="4A833A46" w:rsidRPr="4F5AD2BB">
              <w:rPr>
                <w:rFonts w:ascii="Arial" w:eastAsia="Arial" w:hAnsi="Arial" w:cs="Arial"/>
                <w:sz w:val="22"/>
                <w:szCs w:val="22"/>
                <w:lang w:val="es"/>
              </w:rPr>
              <w:t>secretaria podrá eliminar choferes del sistem</w:t>
            </w:r>
            <w:r w:rsidR="74FA7357" w:rsidRPr="4F5AD2BB">
              <w:rPr>
                <w:rFonts w:ascii="Arial" w:eastAsia="Arial" w:hAnsi="Arial" w:cs="Arial"/>
                <w:sz w:val="22"/>
                <w:szCs w:val="22"/>
                <w:lang w:val="es"/>
              </w:rPr>
              <w:t>a.</w:t>
            </w:r>
          </w:p>
        </w:tc>
      </w:tr>
      <w:tr w:rsidR="4F5AD2BB" w14:paraId="12D5EF71" w14:textId="77777777" w:rsidTr="4F5AD2BB">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55A0F5D6" w14:textId="77C653E9" w:rsidR="4F5AD2BB" w:rsidRDefault="4F5AD2BB">
            <w:r w:rsidRPr="4F5AD2BB">
              <w:rPr>
                <w:rFonts w:ascii="Arial" w:eastAsia="Arial" w:hAnsi="Arial" w:cs="Arial"/>
                <w:b/>
                <w:bCs/>
                <w:sz w:val="22"/>
                <w:szCs w:val="22"/>
                <w:lang w:val="es"/>
              </w:rPr>
              <w:t>NOTAS:</w:t>
            </w:r>
          </w:p>
          <w:p w14:paraId="4A226DC6" w14:textId="300A68F4" w:rsidR="7E5B96CD" w:rsidRDefault="7E5B96CD"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Solo </w:t>
            </w:r>
            <w:r w:rsidR="764AE252" w:rsidRPr="4F5AD2BB">
              <w:rPr>
                <w:rFonts w:ascii="Arial" w:eastAsia="Arial" w:hAnsi="Arial" w:cs="Arial"/>
                <w:sz w:val="22"/>
                <w:szCs w:val="22"/>
                <w:lang w:val="es"/>
              </w:rPr>
              <w:t>deberá</w:t>
            </w:r>
            <w:r w:rsidRPr="4F5AD2BB">
              <w:rPr>
                <w:rFonts w:ascii="Arial" w:eastAsia="Arial" w:hAnsi="Arial" w:cs="Arial"/>
                <w:sz w:val="22"/>
                <w:szCs w:val="22"/>
                <w:lang w:val="es"/>
              </w:rPr>
              <w:t xml:space="preserve"> eliminar choferes del sistema si estos ya no trabajan para la empresa “Camioncitos S.A”.</w:t>
            </w:r>
          </w:p>
          <w:p w14:paraId="341C981C" w14:textId="4F110B68" w:rsidR="4F5AD2BB" w:rsidRDefault="4F5AD2BB">
            <w:r w:rsidRPr="4F5AD2BB">
              <w:rPr>
                <w:rFonts w:ascii="Arial" w:eastAsia="Arial" w:hAnsi="Arial" w:cs="Arial"/>
                <w:sz w:val="22"/>
                <w:szCs w:val="22"/>
                <w:lang w:val="es"/>
              </w:rPr>
              <w:t xml:space="preserve"> </w:t>
            </w:r>
          </w:p>
        </w:tc>
      </w:tr>
      <w:tr w:rsidR="4F5AD2BB" w14:paraId="3F6BC115"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7C9B6087" w14:textId="15CE7E53" w:rsidR="4F5AD2BB" w:rsidRDefault="4F5AD2BB">
            <w:r w:rsidRPr="4F5AD2BB">
              <w:rPr>
                <w:rFonts w:ascii="Arial" w:eastAsia="Arial" w:hAnsi="Arial" w:cs="Arial"/>
                <w:b/>
                <w:bCs/>
                <w:sz w:val="22"/>
                <w:szCs w:val="22"/>
                <w:lang w:val="es"/>
              </w:rPr>
              <w:t xml:space="preserve">CRITERIOS DE ACEPTACIÓN: </w:t>
            </w:r>
          </w:p>
          <w:p w14:paraId="3BB394C7" w14:textId="41D88D7E"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2CB07D3D" w:rsidRPr="4F5AD2BB">
              <w:rPr>
                <w:rFonts w:ascii="Arial" w:eastAsia="Arial" w:hAnsi="Arial" w:cs="Arial"/>
                <w:sz w:val="22"/>
                <w:szCs w:val="22"/>
                <w:lang w:val="es"/>
              </w:rPr>
              <w:t>elimina choferes o no.</w:t>
            </w:r>
          </w:p>
        </w:tc>
      </w:tr>
      <w:tr w:rsidR="4F5AD2BB" w14:paraId="070DC9AC" w14:textId="77777777" w:rsidTr="4F5AD2BB">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A3BAA68"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0B51CE5B"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76469ABE" w14:textId="383624D0" w:rsidR="4F5AD2BB" w:rsidRDefault="4F5AD2BB">
            <w:r w:rsidRPr="4F5AD2BB">
              <w:rPr>
                <w:rFonts w:ascii="Arial" w:eastAsia="Arial" w:hAnsi="Arial" w:cs="Arial"/>
                <w:sz w:val="22"/>
                <w:szCs w:val="22"/>
                <w:lang w:val="es"/>
              </w:rPr>
              <w:t>ES-1</w:t>
            </w:r>
            <w:r w:rsidR="3D852A4A" w:rsidRPr="4F5AD2BB">
              <w:rPr>
                <w:rFonts w:ascii="Arial" w:eastAsia="Arial" w:hAnsi="Arial" w:cs="Arial"/>
                <w:sz w:val="22"/>
                <w:szCs w:val="22"/>
                <w:lang w:val="es"/>
              </w:rPr>
              <w:t>5</w:t>
            </w:r>
            <w:r w:rsidRPr="4F5AD2BB">
              <w:rPr>
                <w:rFonts w:ascii="Arial" w:eastAsia="Arial" w:hAnsi="Arial" w:cs="Arial"/>
                <w:sz w:val="22"/>
                <w:szCs w:val="22"/>
                <w:lang w:val="es"/>
              </w:rPr>
              <w:t xml:space="preserve">.1     </w:t>
            </w:r>
          </w:p>
          <w:p w14:paraId="0A10FA91"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6CEB43BE" w14:textId="3F4CE573"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2C8B12FD" w:rsidRPr="4F5AD2BB">
              <w:rPr>
                <w:rFonts w:ascii="Arial" w:eastAsia="Arial" w:hAnsi="Arial" w:cs="Arial"/>
                <w:sz w:val="22"/>
                <w:szCs w:val="22"/>
                <w:lang w:val="es"/>
              </w:rPr>
              <w:t>La secretaria elimina choferes correctamente del sistema.</w:t>
            </w:r>
            <w:r w:rsidR="2C8B12FD" w:rsidRPr="4F5AD2BB">
              <w:rPr>
                <w:rFonts w:ascii="Arial" w:eastAsia="Arial" w:hAnsi="Arial" w:cs="Arial"/>
                <w:b/>
                <w:bCs/>
                <w:sz w:val="22"/>
                <w:szCs w:val="22"/>
                <w:lang w:val="es"/>
              </w:rPr>
              <w:t xml:space="preserve"> </w:t>
            </w:r>
          </w:p>
          <w:p w14:paraId="5377BE9E" w14:textId="79C5431A" w:rsidR="4F5AD2BB" w:rsidRDefault="4F5AD2BB">
            <w:r w:rsidRPr="4F5AD2BB">
              <w:rPr>
                <w:rFonts w:ascii="Arial" w:eastAsia="Arial" w:hAnsi="Arial" w:cs="Arial"/>
                <w:b/>
                <w:bCs/>
                <w:sz w:val="22"/>
                <w:szCs w:val="22"/>
                <w:lang w:val="es"/>
              </w:rPr>
              <w:t>SUPOSICIONES/ASUNCIONES:</w:t>
            </w:r>
          </w:p>
          <w:p w14:paraId="551041C8" w14:textId="01F90A38" w:rsidR="0C52644E" w:rsidRDefault="0C52644E"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cumplió con todo lo requerido para eliminar al chofer del sistema.</w:t>
            </w:r>
          </w:p>
          <w:p w14:paraId="043428EE" w14:textId="365E4D4E" w:rsidR="4F5AD2BB" w:rsidRDefault="4F5AD2BB">
            <w:r w:rsidRPr="4F5AD2BB">
              <w:rPr>
                <w:rFonts w:ascii="Arial" w:eastAsia="Arial" w:hAnsi="Arial" w:cs="Arial"/>
                <w:b/>
                <w:bCs/>
                <w:sz w:val="22"/>
                <w:szCs w:val="22"/>
                <w:lang w:val="es"/>
              </w:rPr>
              <w:t xml:space="preserve">RESULTADOS: </w:t>
            </w:r>
          </w:p>
          <w:p w14:paraId="4699C0D0" w14:textId="04C86E32" w:rsidR="4DF13BA3" w:rsidRDefault="4DF13BA3"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Una exitosa eliminación</w:t>
            </w:r>
          </w:p>
          <w:p w14:paraId="42C9F027" w14:textId="57900551" w:rsidR="4DF13BA3" w:rsidRDefault="4DF13BA3"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El sistema ya no muestra al chofer eliminado.</w:t>
            </w:r>
          </w:p>
        </w:tc>
      </w:tr>
      <w:tr w:rsidR="4F5AD2BB" w14:paraId="3512E354"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6E9DFE61" w14:textId="5C793FA6" w:rsidR="4F5AD2BB" w:rsidRDefault="4F5AD2BB">
            <w:r w:rsidRPr="4F5AD2BB">
              <w:rPr>
                <w:rFonts w:ascii="Arial" w:eastAsia="Arial" w:hAnsi="Arial" w:cs="Arial"/>
                <w:sz w:val="22"/>
                <w:szCs w:val="22"/>
                <w:lang w:val="es"/>
              </w:rPr>
              <w:t>ES-1</w:t>
            </w:r>
            <w:r w:rsidR="38DA440D" w:rsidRPr="4F5AD2BB">
              <w:rPr>
                <w:rFonts w:ascii="Arial" w:eastAsia="Arial" w:hAnsi="Arial" w:cs="Arial"/>
                <w:sz w:val="22"/>
                <w:szCs w:val="22"/>
                <w:lang w:val="es"/>
              </w:rPr>
              <w:t>5</w:t>
            </w:r>
            <w:r w:rsidRPr="4F5AD2BB">
              <w:rPr>
                <w:rFonts w:ascii="Arial" w:eastAsia="Arial" w:hAnsi="Arial" w:cs="Arial"/>
                <w:sz w:val="22"/>
                <w:szCs w:val="22"/>
                <w:lang w:val="es"/>
              </w:rPr>
              <w:t xml:space="preserve">.2     </w:t>
            </w:r>
          </w:p>
          <w:p w14:paraId="2168E465"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ED8147C" w14:textId="2176C1ED"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DESCRIPCIÓN: </w:t>
            </w:r>
            <w:r w:rsidR="365EC359" w:rsidRPr="4F5AD2BB">
              <w:rPr>
                <w:rFonts w:ascii="Arial" w:eastAsia="Arial" w:hAnsi="Arial" w:cs="Arial"/>
                <w:sz w:val="22"/>
                <w:szCs w:val="22"/>
                <w:lang w:val="es"/>
              </w:rPr>
              <w:t xml:space="preserve">La secretaria </w:t>
            </w:r>
            <w:r w:rsidR="1911557F" w:rsidRPr="4F5AD2BB">
              <w:rPr>
                <w:rFonts w:ascii="Arial" w:eastAsia="Arial" w:hAnsi="Arial" w:cs="Arial"/>
                <w:sz w:val="22"/>
                <w:szCs w:val="22"/>
                <w:lang w:val="es"/>
              </w:rPr>
              <w:t xml:space="preserve">elimina </w:t>
            </w:r>
            <w:r w:rsidR="5A4151BC" w:rsidRPr="4F5AD2BB">
              <w:rPr>
                <w:rFonts w:ascii="Arial" w:eastAsia="Arial" w:hAnsi="Arial" w:cs="Arial"/>
                <w:sz w:val="22"/>
                <w:szCs w:val="22"/>
                <w:lang w:val="es"/>
              </w:rPr>
              <w:t xml:space="preserve">accidentalmente </w:t>
            </w:r>
            <w:r w:rsidR="1911557F" w:rsidRPr="4F5AD2BB">
              <w:rPr>
                <w:rFonts w:ascii="Arial" w:eastAsia="Arial" w:hAnsi="Arial" w:cs="Arial"/>
                <w:sz w:val="22"/>
                <w:szCs w:val="22"/>
                <w:lang w:val="es"/>
              </w:rPr>
              <w:t>al chofer in</w:t>
            </w:r>
            <w:r w:rsidR="29AE5BC6" w:rsidRPr="4F5AD2BB">
              <w:rPr>
                <w:rFonts w:ascii="Arial" w:eastAsia="Arial" w:hAnsi="Arial" w:cs="Arial"/>
                <w:sz w:val="22"/>
                <w:szCs w:val="22"/>
                <w:lang w:val="es"/>
              </w:rPr>
              <w:t>correcto</w:t>
            </w:r>
            <w:r w:rsidR="7347210C" w:rsidRPr="4F5AD2BB">
              <w:rPr>
                <w:rFonts w:ascii="Arial" w:eastAsia="Arial" w:hAnsi="Arial" w:cs="Arial"/>
                <w:sz w:val="22"/>
                <w:szCs w:val="22"/>
                <w:lang w:val="es"/>
              </w:rPr>
              <w:t>.</w:t>
            </w:r>
          </w:p>
          <w:p w14:paraId="624FF8FD" w14:textId="6ADE0E73" w:rsidR="4F5AD2BB" w:rsidRDefault="4F5AD2BB">
            <w:r w:rsidRPr="4F5AD2BB">
              <w:rPr>
                <w:rFonts w:ascii="Arial" w:eastAsia="Arial" w:hAnsi="Arial" w:cs="Arial"/>
                <w:b/>
                <w:bCs/>
                <w:sz w:val="22"/>
                <w:szCs w:val="22"/>
                <w:lang w:val="es"/>
              </w:rPr>
              <w:t>SUPOSICIONES/ASUNCIONES:</w:t>
            </w:r>
          </w:p>
          <w:p w14:paraId="3C1B3781" w14:textId="1493729F" w:rsidR="733ABAF4" w:rsidRDefault="733ABAF4"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w:t>
            </w:r>
            <w:proofErr w:type="gramStart"/>
            <w:r w:rsidRPr="4F5AD2BB">
              <w:rPr>
                <w:rFonts w:ascii="Arial" w:eastAsia="Arial" w:hAnsi="Arial" w:cs="Arial"/>
                <w:sz w:val="22"/>
                <w:szCs w:val="22"/>
                <w:lang w:val="es"/>
              </w:rPr>
              <w:t>secretaria lleno mal</w:t>
            </w:r>
            <w:proofErr w:type="gramEnd"/>
            <w:r w:rsidRPr="4F5AD2BB">
              <w:rPr>
                <w:rFonts w:ascii="Arial" w:eastAsia="Arial" w:hAnsi="Arial" w:cs="Arial"/>
                <w:sz w:val="22"/>
                <w:szCs w:val="22"/>
                <w:lang w:val="es"/>
              </w:rPr>
              <w:t xml:space="preserve"> un campo del formulario</w:t>
            </w:r>
            <w:r w:rsidR="23D434E1" w:rsidRPr="4F5AD2BB">
              <w:rPr>
                <w:rFonts w:ascii="Arial" w:eastAsia="Arial" w:hAnsi="Arial" w:cs="Arial"/>
                <w:sz w:val="22"/>
                <w:szCs w:val="22"/>
                <w:lang w:val="es"/>
              </w:rPr>
              <w:t xml:space="preserve"> con información de otro chofer.</w:t>
            </w:r>
          </w:p>
          <w:p w14:paraId="473ED899" w14:textId="106F530E" w:rsidR="4F5AD2BB" w:rsidRDefault="4F5AD2BB">
            <w:r w:rsidRPr="4F5AD2BB">
              <w:rPr>
                <w:rFonts w:ascii="Arial" w:eastAsia="Arial" w:hAnsi="Arial" w:cs="Arial"/>
                <w:b/>
                <w:bCs/>
                <w:sz w:val="22"/>
                <w:szCs w:val="22"/>
                <w:lang w:val="es"/>
              </w:rPr>
              <w:t xml:space="preserve">RESULTADOS: </w:t>
            </w:r>
          </w:p>
          <w:p w14:paraId="52DE4603" w14:textId="148C2505" w:rsidR="70517545" w:rsidRDefault="70517545"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Se elimina del sistema al chofer incorrecto.</w:t>
            </w:r>
          </w:p>
        </w:tc>
      </w:tr>
      <w:tr w:rsidR="4F5AD2BB" w14:paraId="13E4906E"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3244C6A7" w14:textId="744648B5" w:rsidR="4F5AD2BB" w:rsidRDefault="4F5AD2BB">
            <w:r w:rsidRPr="4F5AD2BB">
              <w:rPr>
                <w:rFonts w:ascii="Arial" w:eastAsia="Arial" w:hAnsi="Arial" w:cs="Arial"/>
                <w:sz w:val="22"/>
                <w:szCs w:val="22"/>
                <w:lang w:val="es"/>
              </w:rPr>
              <w:lastRenderedPageBreak/>
              <w:t>ES-1</w:t>
            </w:r>
            <w:r w:rsidR="5E302BEB" w:rsidRPr="4F5AD2BB">
              <w:rPr>
                <w:rFonts w:ascii="Arial" w:eastAsia="Arial" w:hAnsi="Arial" w:cs="Arial"/>
                <w:sz w:val="22"/>
                <w:szCs w:val="22"/>
                <w:lang w:val="es"/>
              </w:rPr>
              <w:t>5</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296A51F2" w14:textId="1E9D0FED"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r w:rsidR="54BFA4E0" w:rsidRPr="4F5AD2BB">
              <w:rPr>
                <w:rFonts w:ascii="Arial" w:eastAsia="Arial" w:hAnsi="Arial" w:cs="Arial"/>
                <w:sz w:val="22"/>
                <w:szCs w:val="22"/>
                <w:lang w:val="es"/>
              </w:rPr>
              <w:t>La secretaria elimina al chofer con información incorrecta.</w:t>
            </w:r>
          </w:p>
          <w:p w14:paraId="27025764" w14:textId="3D9B015D" w:rsidR="4F5AD2BB" w:rsidRDefault="4F5AD2BB">
            <w:r w:rsidRPr="4F5AD2BB">
              <w:rPr>
                <w:rFonts w:ascii="Arial" w:eastAsia="Arial" w:hAnsi="Arial" w:cs="Arial"/>
                <w:b/>
                <w:bCs/>
                <w:sz w:val="22"/>
                <w:szCs w:val="22"/>
                <w:lang w:val="es"/>
              </w:rPr>
              <w:t>SUPOSICIONES/ASUNCIONES:</w:t>
            </w:r>
          </w:p>
          <w:p w14:paraId="120B439F" w14:textId="3DAEA138" w:rsidR="3019B8B1" w:rsidRDefault="3019B8B1"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w:t>
            </w:r>
            <w:proofErr w:type="gramStart"/>
            <w:r w:rsidRPr="4F5AD2BB">
              <w:rPr>
                <w:rFonts w:ascii="Arial" w:eastAsia="Arial" w:hAnsi="Arial" w:cs="Arial"/>
                <w:sz w:val="22"/>
                <w:szCs w:val="22"/>
                <w:lang w:val="es"/>
              </w:rPr>
              <w:t>secretaria lleno mal</w:t>
            </w:r>
            <w:proofErr w:type="gramEnd"/>
            <w:r w:rsidRPr="4F5AD2BB">
              <w:rPr>
                <w:rFonts w:ascii="Arial" w:eastAsia="Arial" w:hAnsi="Arial" w:cs="Arial"/>
                <w:sz w:val="22"/>
                <w:szCs w:val="22"/>
                <w:lang w:val="es"/>
              </w:rPr>
              <w:t xml:space="preserve"> un campo del formulario con información incorrecta del chofer.</w:t>
            </w:r>
          </w:p>
          <w:p w14:paraId="09B48DF7" w14:textId="4F6F41E0" w:rsidR="4F5AD2BB" w:rsidRDefault="4F5AD2BB">
            <w:r w:rsidRPr="4F5AD2BB">
              <w:rPr>
                <w:rFonts w:ascii="Arial" w:eastAsia="Arial" w:hAnsi="Arial" w:cs="Arial"/>
                <w:b/>
                <w:bCs/>
                <w:sz w:val="22"/>
                <w:szCs w:val="22"/>
                <w:lang w:val="es"/>
              </w:rPr>
              <w:t xml:space="preserve">RESULTADOS: </w:t>
            </w:r>
          </w:p>
          <w:p w14:paraId="70273138" w14:textId="04379595" w:rsidR="458F665D" w:rsidRDefault="458F665D"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 xml:space="preserve">Se elimina un chofer con información </w:t>
            </w:r>
            <w:r w:rsidR="14E07F69" w:rsidRPr="4F5AD2BB">
              <w:rPr>
                <w:rFonts w:ascii="Arial" w:eastAsia="Arial" w:hAnsi="Arial" w:cs="Arial"/>
                <w:sz w:val="22"/>
                <w:szCs w:val="22"/>
                <w:lang w:val="es"/>
              </w:rPr>
              <w:t>errónea</w:t>
            </w:r>
            <w:r w:rsidRPr="4F5AD2BB">
              <w:rPr>
                <w:rFonts w:ascii="Arial" w:eastAsia="Arial" w:hAnsi="Arial" w:cs="Arial"/>
                <w:sz w:val="22"/>
                <w:szCs w:val="22"/>
                <w:lang w:val="es"/>
              </w:rPr>
              <w:t>.</w:t>
            </w:r>
          </w:p>
        </w:tc>
      </w:tr>
      <w:tr w:rsidR="4F5AD2BB" w14:paraId="371EF26A" w14:textId="77777777" w:rsidTr="4F5AD2BB">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56C3D1A3" w14:textId="1356BA67" w:rsidR="4F5AD2BB" w:rsidRDefault="4F5AD2BB">
            <w:r w:rsidRPr="4F5AD2BB">
              <w:rPr>
                <w:rFonts w:ascii="Arial" w:eastAsia="Arial" w:hAnsi="Arial" w:cs="Arial"/>
                <w:b/>
                <w:bCs/>
                <w:sz w:val="22"/>
                <w:szCs w:val="22"/>
                <w:lang w:val="es"/>
              </w:rPr>
              <w:t>RIESGOS:</w:t>
            </w:r>
          </w:p>
          <w:p w14:paraId="34092298" w14:textId="5C57D93A" w:rsidR="04BF67A8" w:rsidRDefault="04BF67A8"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Perdida de información de un chofer que aun trabaja para la empresa.</w:t>
            </w:r>
          </w:p>
        </w:tc>
      </w:tr>
    </w:tbl>
    <w:p w14:paraId="6B14D8A0" w14:textId="43A9D563"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0F3219D8" w14:textId="77777777" w:rsidTr="62DB2BCC">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035B4D3" w14:textId="4DAE99FF" w:rsidR="4F5AD2BB" w:rsidRDefault="4F5AD2BB">
            <w:r w:rsidRPr="4F5AD2BB">
              <w:rPr>
                <w:rFonts w:ascii="Arial" w:eastAsia="Arial" w:hAnsi="Arial" w:cs="Arial"/>
                <w:b/>
                <w:bCs/>
                <w:sz w:val="22"/>
                <w:szCs w:val="22"/>
                <w:lang w:val="es"/>
              </w:rPr>
              <w:t>IDENTIFICADOR CASO DE USO:</w:t>
            </w:r>
          </w:p>
          <w:p w14:paraId="0A67F77F" w14:textId="615855FF"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546BD958" w:rsidRPr="4F5AD2BB">
              <w:rPr>
                <w:rFonts w:ascii="Arial" w:eastAsia="Arial" w:hAnsi="Arial" w:cs="Arial"/>
                <w:b/>
                <w:bCs/>
                <w:color w:val="000000" w:themeColor="text1"/>
                <w:sz w:val="22"/>
                <w:szCs w:val="22"/>
                <w:lang w:val="es"/>
              </w:rPr>
              <w:t>16</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A3CAB41" w14:textId="353C5CA7"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19DDB561" w:rsidRPr="4F5AD2BB">
              <w:rPr>
                <w:rFonts w:ascii="Arial" w:eastAsia="Arial" w:hAnsi="Arial" w:cs="Arial"/>
                <w:color w:val="000000" w:themeColor="text1"/>
                <w:sz w:val="22"/>
                <w:szCs w:val="22"/>
                <w:lang w:val="es"/>
              </w:rPr>
              <w:t>Eliminar rutas del sistema</w:t>
            </w:r>
            <w:r w:rsidRPr="4F5AD2BB">
              <w:rPr>
                <w:rFonts w:ascii="Arial" w:eastAsia="Arial" w:hAnsi="Arial" w:cs="Arial"/>
                <w:color w:val="000000" w:themeColor="text1"/>
                <w:sz w:val="22"/>
                <w:szCs w:val="22"/>
                <w:lang w:val="es"/>
              </w:rPr>
              <w:t xml:space="preserve"> </w:t>
            </w:r>
          </w:p>
        </w:tc>
      </w:tr>
      <w:tr w:rsidR="4F5AD2BB" w14:paraId="40DD3ACE" w14:textId="77777777" w:rsidTr="62DB2BCC">
        <w:tc>
          <w:tcPr>
            <w:tcW w:w="6459" w:type="dxa"/>
            <w:gridSpan w:val="3"/>
            <w:tcBorders>
              <w:top w:val="single" w:sz="8" w:space="0" w:color="auto"/>
              <w:left w:val="single" w:sz="8" w:space="0" w:color="auto"/>
              <w:bottom w:val="single" w:sz="8" w:space="0" w:color="auto"/>
              <w:right w:val="single" w:sz="8" w:space="0" w:color="auto"/>
            </w:tcBorders>
          </w:tcPr>
          <w:p w14:paraId="092F22C9" w14:textId="361B7940"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3AE9712C" w:rsidRPr="4F5AD2BB">
              <w:rPr>
                <w:rFonts w:ascii="Arial" w:eastAsia="Arial" w:hAnsi="Arial" w:cs="Arial"/>
                <w:sz w:val="22"/>
                <w:szCs w:val="22"/>
                <w:lang w:val="es"/>
              </w:rPr>
              <w:t>Baja</w:t>
            </w:r>
          </w:p>
        </w:tc>
        <w:tc>
          <w:tcPr>
            <w:tcW w:w="3170" w:type="dxa"/>
            <w:tcBorders>
              <w:top w:val="nil"/>
              <w:left w:val="nil"/>
              <w:bottom w:val="single" w:sz="8" w:space="0" w:color="auto"/>
              <w:right w:val="single" w:sz="8" w:space="0" w:color="auto"/>
            </w:tcBorders>
          </w:tcPr>
          <w:p w14:paraId="424CB9AA" w14:textId="4950D28E"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67E4E521" w:rsidRPr="4F5AD2BB">
              <w:rPr>
                <w:rFonts w:ascii="Arial" w:eastAsia="Arial" w:hAnsi="Arial" w:cs="Arial"/>
                <w:sz w:val="22"/>
                <w:szCs w:val="22"/>
                <w:lang w:val="es"/>
              </w:rPr>
              <w:t>Alta</w:t>
            </w:r>
          </w:p>
        </w:tc>
      </w:tr>
      <w:tr w:rsidR="4F5AD2BB" w14:paraId="5DF913A0" w14:textId="77777777" w:rsidTr="62DB2BCC">
        <w:tc>
          <w:tcPr>
            <w:tcW w:w="9629" w:type="dxa"/>
            <w:gridSpan w:val="4"/>
            <w:tcBorders>
              <w:top w:val="single" w:sz="8" w:space="0" w:color="auto"/>
              <w:left w:val="single" w:sz="8" w:space="0" w:color="auto"/>
              <w:bottom w:val="single" w:sz="8" w:space="0" w:color="auto"/>
              <w:right w:val="single" w:sz="8" w:space="0" w:color="auto"/>
            </w:tcBorders>
          </w:tcPr>
          <w:p w14:paraId="6E4C1A6B" w14:textId="52CF9357" w:rsidR="4F5AD2BB" w:rsidRDefault="4F5AD2BB">
            <w:r w:rsidRPr="4F5AD2BB">
              <w:rPr>
                <w:rFonts w:ascii="Arial" w:eastAsia="Arial" w:hAnsi="Arial" w:cs="Arial"/>
                <w:b/>
                <w:bCs/>
                <w:sz w:val="22"/>
                <w:szCs w:val="22"/>
                <w:lang w:val="es"/>
              </w:rPr>
              <w:t>REQUERIMIENTO FUNCIONAL ASOCIADO:</w:t>
            </w:r>
          </w:p>
          <w:p w14:paraId="28DD8312" w14:textId="54808638"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RF-</w:t>
            </w:r>
            <w:r w:rsidR="2BF10080" w:rsidRPr="4F5AD2BB">
              <w:rPr>
                <w:rFonts w:ascii="Arial" w:eastAsia="Arial" w:hAnsi="Arial" w:cs="Arial"/>
                <w:sz w:val="22"/>
                <w:szCs w:val="22"/>
                <w:lang w:val="es"/>
              </w:rPr>
              <w:t>16</w:t>
            </w:r>
            <w:r w:rsidR="3F02A0AC" w:rsidRPr="4F5AD2BB">
              <w:rPr>
                <w:rFonts w:ascii="Arial" w:eastAsia="Arial" w:hAnsi="Arial" w:cs="Arial"/>
                <w:sz w:val="22"/>
                <w:szCs w:val="22"/>
                <w:lang w:val="es"/>
              </w:rPr>
              <w:t>, RF-3</w:t>
            </w:r>
          </w:p>
        </w:tc>
      </w:tr>
      <w:tr w:rsidR="4F5AD2BB" w14:paraId="077F652B" w14:textId="77777777" w:rsidTr="62DB2BCC">
        <w:tc>
          <w:tcPr>
            <w:tcW w:w="9629" w:type="dxa"/>
            <w:gridSpan w:val="4"/>
            <w:tcBorders>
              <w:top w:val="single" w:sz="8" w:space="0" w:color="auto"/>
              <w:left w:val="single" w:sz="8" w:space="0" w:color="auto"/>
              <w:bottom w:val="single" w:sz="8" w:space="0" w:color="auto"/>
              <w:right w:val="single" w:sz="8" w:space="0" w:color="auto"/>
            </w:tcBorders>
          </w:tcPr>
          <w:p w14:paraId="0379E023" w14:textId="51562A60"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2B601114" w:rsidRPr="4F5AD2BB">
              <w:rPr>
                <w:rFonts w:ascii="Arial" w:eastAsia="Arial" w:hAnsi="Arial" w:cs="Arial"/>
                <w:sz w:val="22"/>
                <w:szCs w:val="22"/>
                <w:lang w:val="es"/>
              </w:rPr>
              <w:t>Secretaria</w:t>
            </w:r>
            <w:proofErr w:type="gramEnd"/>
            <w:r w:rsidR="2B601114" w:rsidRPr="4F5AD2BB">
              <w:rPr>
                <w:rFonts w:ascii="Arial" w:eastAsia="Arial" w:hAnsi="Arial" w:cs="Arial"/>
                <w:sz w:val="22"/>
                <w:szCs w:val="22"/>
                <w:lang w:val="es"/>
              </w:rPr>
              <w:t xml:space="preserve"> </w:t>
            </w:r>
          </w:p>
        </w:tc>
      </w:tr>
      <w:tr w:rsidR="4F5AD2BB" w14:paraId="2621CDBA" w14:textId="77777777" w:rsidTr="62DB2BCC">
        <w:tc>
          <w:tcPr>
            <w:tcW w:w="9629" w:type="dxa"/>
            <w:gridSpan w:val="4"/>
            <w:tcBorders>
              <w:top w:val="single" w:sz="8" w:space="0" w:color="auto"/>
              <w:left w:val="single" w:sz="8" w:space="0" w:color="auto"/>
              <w:bottom w:val="single" w:sz="8" w:space="0" w:color="auto"/>
              <w:right w:val="single" w:sz="8" w:space="0" w:color="auto"/>
            </w:tcBorders>
          </w:tcPr>
          <w:p w14:paraId="605CE504" w14:textId="04A5806D" w:rsidR="4F5AD2BB" w:rsidRDefault="4F5AD2BB">
            <w:r w:rsidRPr="4F5AD2BB">
              <w:rPr>
                <w:rFonts w:ascii="Arial" w:eastAsia="Arial" w:hAnsi="Arial" w:cs="Arial"/>
                <w:b/>
                <w:bCs/>
                <w:sz w:val="22"/>
                <w:szCs w:val="22"/>
                <w:lang w:val="es"/>
              </w:rPr>
              <w:t xml:space="preserve">CASOS DE USO ASOCIADOS: </w:t>
            </w:r>
          </w:p>
          <w:p w14:paraId="69F8F6ED" w14:textId="3050F557"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CU- </w:t>
            </w:r>
            <w:r w:rsidR="115A6B28" w:rsidRPr="4F5AD2BB">
              <w:rPr>
                <w:rFonts w:ascii="Arial" w:eastAsia="Arial" w:hAnsi="Arial" w:cs="Arial"/>
                <w:sz w:val="22"/>
                <w:szCs w:val="22"/>
                <w:lang w:val="es"/>
              </w:rPr>
              <w:t>3</w:t>
            </w:r>
            <w:r w:rsidRPr="4F5AD2BB">
              <w:rPr>
                <w:rFonts w:ascii="Arial" w:eastAsia="Arial" w:hAnsi="Arial" w:cs="Arial"/>
                <w:sz w:val="22"/>
                <w:szCs w:val="22"/>
                <w:lang w:val="es"/>
              </w:rPr>
              <w:t xml:space="preserve"> </w:t>
            </w:r>
          </w:p>
        </w:tc>
      </w:tr>
      <w:tr w:rsidR="4F5AD2BB" w14:paraId="33D23C83" w14:textId="77777777" w:rsidTr="62DB2BCC">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23AF1D9"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2B774C18" w14:textId="5F54DDC4" w:rsidR="4D4933BB" w:rsidRDefault="4D4933BB" w:rsidP="4F5AD2BB">
            <w:pPr>
              <w:rPr>
                <w:rFonts w:ascii="Arial" w:eastAsia="Arial" w:hAnsi="Arial" w:cs="Arial"/>
                <w:sz w:val="22"/>
                <w:szCs w:val="22"/>
                <w:lang w:val="es"/>
              </w:rPr>
            </w:pPr>
            <w:r w:rsidRPr="4F5AD2BB">
              <w:rPr>
                <w:rFonts w:ascii="Arial" w:eastAsia="Arial" w:hAnsi="Arial" w:cs="Arial"/>
                <w:sz w:val="22"/>
                <w:szCs w:val="22"/>
                <w:lang w:val="es"/>
              </w:rPr>
              <w:t>El sistema permitirá la eliminación de las rutas que estén registradas en el sistema</w:t>
            </w:r>
            <w:r w:rsidR="357959C0" w:rsidRPr="4F5AD2BB">
              <w:rPr>
                <w:rFonts w:ascii="Arial" w:eastAsia="Arial" w:hAnsi="Arial" w:cs="Arial"/>
                <w:sz w:val="22"/>
                <w:szCs w:val="22"/>
                <w:lang w:val="es"/>
              </w:rPr>
              <w:t>.</w:t>
            </w:r>
          </w:p>
          <w:p w14:paraId="792EF54C" w14:textId="19F6EA8A" w:rsidR="4F5AD2BB" w:rsidRDefault="4F5AD2BB">
            <w:r w:rsidRPr="4F5AD2BB">
              <w:rPr>
                <w:rFonts w:ascii="Arial" w:eastAsia="Arial" w:hAnsi="Arial" w:cs="Arial"/>
                <w:sz w:val="22"/>
                <w:szCs w:val="22"/>
                <w:lang w:val="es"/>
              </w:rPr>
              <w:t xml:space="preserve"> </w:t>
            </w:r>
          </w:p>
        </w:tc>
      </w:tr>
      <w:tr w:rsidR="4F5AD2BB" w14:paraId="242CC0CC" w14:textId="77777777" w:rsidTr="62DB2BCC">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BBA88BE" w14:textId="77C653E9" w:rsidR="4F5AD2BB" w:rsidRDefault="4F5AD2BB">
            <w:r w:rsidRPr="4F5AD2BB">
              <w:rPr>
                <w:rFonts w:ascii="Arial" w:eastAsia="Arial" w:hAnsi="Arial" w:cs="Arial"/>
                <w:b/>
                <w:bCs/>
                <w:sz w:val="22"/>
                <w:szCs w:val="22"/>
                <w:lang w:val="es"/>
              </w:rPr>
              <w:t>NOTAS:</w:t>
            </w:r>
          </w:p>
          <w:p w14:paraId="22938399" w14:textId="14E029B2" w:rsidR="0F3717A4" w:rsidRDefault="0F3717A4"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Solo se deberá eliminar las rutas que ya no sea utilizadas.</w:t>
            </w:r>
          </w:p>
        </w:tc>
      </w:tr>
      <w:tr w:rsidR="4F5AD2BB" w14:paraId="22866CD9" w14:textId="77777777" w:rsidTr="62DB2BCC">
        <w:tc>
          <w:tcPr>
            <w:tcW w:w="9629" w:type="dxa"/>
            <w:gridSpan w:val="4"/>
            <w:tcBorders>
              <w:top w:val="single" w:sz="8" w:space="0" w:color="auto"/>
              <w:left w:val="single" w:sz="8" w:space="0" w:color="auto"/>
              <w:bottom w:val="single" w:sz="8" w:space="0" w:color="auto"/>
              <w:right w:val="single" w:sz="8" w:space="0" w:color="auto"/>
            </w:tcBorders>
          </w:tcPr>
          <w:p w14:paraId="1AB1A5E0" w14:textId="15CE7E53" w:rsidR="4F5AD2BB" w:rsidRDefault="4F5AD2BB">
            <w:r w:rsidRPr="4F5AD2BB">
              <w:rPr>
                <w:rFonts w:ascii="Arial" w:eastAsia="Arial" w:hAnsi="Arial" w:cs="Arial"/>
                <w:b/>
                <w:bCs/>
                <w:sz w:val="22"/>
                <w:szCs w:val="22"/>
                <w:lang w:val="es"/>
              </w:rPr>
              <w:t xml:space="preserve">CRITERIOS DE ACEPTACIÓN: </w:t>
            </w:r>
          </w:p>
          <w:p w14:paraId="0EB14189" w14:textId="0E484473" w:rsidR="408A636D" w:rsidRDefault="408A636D" w:rsidP="4F5AD2BB">
            <w:pPr>
              <w:rPr>
                <w:rFonts w:ascii="Arial" w:eastAsia="Arial" w:hAnsi="Arial" w:cs="Arial"/>
                <w:sz w:val="22"/>
                <w:szCs w:val="22"/>
                <w:lang w:val="es"/>
              </w:rPr>
            </w:pPr>
            <w:r w:rsidRPr="4F5AD2BB">
              <w:rPr>
                <w:rFonts w:ascii="Arial" w:eastAsia="Arial" w:hAnsi="Arial" w:cs="Arial"/>
                <w:sz w:val="22"/>
                <w:szCs w:val="22"/>
                <w:lang w:val="es"/>
              </w:rPr>
              <w:t>El sistema elimina las rutas o no.</w:t>
            </w:r>
          </w:p>
        </w:tc>
      </w:tr>
      <w:tr w:rsidR="4F5AD2BB" w14:paraId="20949CF3" w14:textId="77777777" w:rsidTr="62DB2BCC">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CB51BBF"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1078254D" w14:textId="77777777" w:rsidTr="62DB2BCC">
        <w:trPr>
          <w:trHeight w:val="1680"/>
        </w:trPr>
        <w:tc>
          <w:tcPr>
            <w:tcW w:w="1136" w:type="dxa"/>
            <w:tcBorders>
              <w:top w:val="single" w:sz="8" w:space="0" w:color="auto"/>
              <w:left w:val="single" w:sz="8" w:space="0" w:color="auto"/>
              <w:bottom w:val="single" w:sz="8" w:space="0" w:color="auto"/>
              <w:right w:val="single" w:sz="8" w:space="0" w:color="auto"/>
            </w:tcBorders>
          </w:tcPr>
          <w:p w14:paraId="0D2DA6DA" w14:textId="0080E287" w:rsidR="4F5AD2BB" w:rsidRDefault="4F5AD2BB">
            <w:r w:rsidRPr="4F5AD2BB">
              <w:rPr>
                <w:rFonts w:ascii="Arial" w:eastAsia="Arial" w:hAnsi="Arial" w:cs="Arial"/>
                <w:sz w:val="22"/>
                <w:szCs w:val="22"/>
                <w:lang w:val="es"/>
              </w:rPr>
              <w:t>ES-1</w:t>
            </w:r>
            <w:r w:rsidR="6C139F44" w:rsidRPr="4F5AD2BB">
              <w:rPr>
                <w:rFonts w:ascii="Arial" w:eastAsia="Arial" w:hAnsi="Arial" w:cs="Arial"/>
                <w:sz w:val="22"/>
                <w:szCs w:val="22"/>
                <w:lang w:val="es"/>
              </w:rPr>
              <w:t>6</w:t>
            </w:r>
            <w:r w:rsidRPr="4F5AD2BB">
              <w:rPr>
                <w:rFonts w:ascii="Arial" w:eastAsia="Arial" w:hAnsi="Arial" w:cs="Arial"/>
                <w:sz w:val="22"/>
                <w:szCs w:val="22"/>
                <w:lang w:val="es"/>
              </w:rPr>
              <w:t xml:space="preserve">.1     </w:t>
            </w:r>
          </w:p>
          <w:p w14:paraId="7CFAD2FA"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57E42112" w14:textId="2DC02873" w:rsidR="4F5AD2BB" w:rsidRDefault="020502E3" w:rsidP="4F5AD2BB">
            <w:pPr>
              <w:rPr>
                <w:rFonts w:ascii="Arial" w:eastAsia="Arial" w:hAnsi="Arial" w:cs="Arial"/>
                <w:sz w:val="22"/>
                <w:szCs w:val="22"/>
                <w:lang w:val="es"/>
              </w:rPr>
            </w:pPr>
            <w:r w:rsidRPr="62DB2BCC">
              <w:rPr>
                <w:rFonts w:ascii="Arial" w:eastAsia="Arial" w:hAnsi="Arial" w:cs="Arial"/>
                <w:b/>
                <w:bCs/>
                <w:sz w:val="22"/>
                <w:szCs w:val="22"/>
                <w:lang w:val="es"/>
              </w:rPr>
              <w:t xml:space="preserve">DESCRIPCIÓN: </w:t>
            </w:r>
            <w:r w:rsidR="331BF4B2" w:rsidRPr="62DB2BCC">
              <w:rPr>
                <w:rFonts w:ascii="Arial" w:eastAsia="Arial" w:hAnsi="Arial" w:cs="Arial"/>
                <w:sz w:val="22"/>
                <w:szCs w:val="22"/>
                <w:lang w:val="es"/>
              </w:rPr>
              <w:t xml:space="preserve">El sistema </w:t>
            </w:r>
            <w:proofErr w:type="gramStart"/>
            <w:r w:rsidR="331BF4B2" w:rsidRPr="62DB2BCC">
              <w:rPr>
                <w:rFonts w:ascii="Arial" w:eastAsia="Arial" w:hAnsi="Arial" w:cs="Arial"/>
                <w:sz w:val="22"/>
                <w:szCs w:val="22"/>
                <w:lang w:val="es"/>
              </w:rPr>
              <w:t>elimin</w:t>
            </w:r>
            <w:r w:rsidR="53867347" w:rsidRPr="62DB2BCC">
              <w:rPr>
                <w:rFonts w:ascii="Arial" w:eastAsia="Arial" w:hAnsi="Arial" w:cs="Arial"/>
                <w:sz w:val="22"/>
                <w:szCs w:val="22"/>
                <w:lang w:val="es"/>
              </w:rPr>
              <w:t>ó</w:t>
            </w:r>
            <w:r w:rsidR="4B477C40" w:rsidRPr="62DB2BCC">
              <w:rPr>
                <w:rFonts w:ascii="Arial" w:eastAsia="Arial" w:hAnsi="Arial" w:cs="Arial"/>
                <w:sz w:val="22"/>
                <w:szCs w:val="22"/>
                <w:lang w:val="es"/>
              </w:rPr>
              <w:t xml:space="preserve"> </w:t>
            </w:r>
            <w:r w:rsidR="331BF4B2" w:rsidRPr="62DB2BCC">
              <w:rPr>
                <w:rFonts w:ascii="Arial" w:eastAsia="Arial" w:hAnsi="Arial" w:cs="Arial"/>
                <w:sz w:val="22"/>
                <w:szCs w:val="22"/>
                <w:lang w:val="es"/>
              </w:rPr>
              <w:t xml:space="preserve"> exitosamente</w:t>
            </w:r>
            <w:proofErr w:type="gramEnd"/>
            <w:r w:rsidR="331BF4B2" w:rsidRPr="62DB2BCC">
              <w:rPr>
                <w:rFonts w:ascii="Arial" w:eastAsia="Arial" w:hAnsi="Arial" w:cs="Arial"/>
                <w:sz w:val="22"/>
                <w:szCs w:val="22"/>
                <w:lang w:val="es"/>
              </w:rPr>
              <w:t xml:space="preserve"> la ruta que está registrada en el sistema.</w:t>
            </w:r>
          </w:p>
          <w:p w14:paraId="23504D99" w14:textId="79C5431A" w:rsidR="4F5AD2BB" w:rsidRDefault="4F5AD2BB">
            <w:r w:rsidRPr="4F5AD2BB">
              <w:rPr>
                <w:rFonts w:ascii="Arial" w:eastAsia="Arial" w:hAnsi="Arial" w:cs="Arial"/>
                <w:b/>
                <w:bCs/>
                <w:sz w:val="22"/>
                <w:szCs w:val="22"/>
                <w:lang w:val="es"/>
              </w:rPr>
              <w:t>SUPOSICIONES/ASUNCIONES:</w:t>
            </w:r>
          </w:p>
          <w:p w14:paraId="71F4EA82" w14:textId="53AA9DE5" w:rsidR="03532D21" w:rsidRDefault="03532D21"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Se cumplió con todos los parámetros para eliminar a la ruta.</w:t>
            </w:r>
          </w:p>
          <w:p w14:paraId="4AAE4B6A" w14:textId="365E4D4E" w:rsidR="4F5AD2BB" w:rsidRDefault="4F5AD2BB">
            <w:r w:rsidRPr="4F5AD2BB">
              <w:rPr>
                <w:rFonts w:ascii="Arial" w:eastAsia="Arial" w:hAnsi="Arial" w:cs="Arial"/>
                <w:b/>
                <w:bCs/>
                <w:sz w:val="22"/>
                <w:szCs w:val="22"/>
                <w:lang w:val="es"/>
              </w:rPr>
              <w:t xml:space="preserve">RESULTADOS: </w:t>
            </w:r>
          </w:p>
          <w:p w14:paraId="783BA092" w14:textId="72A23221" w:rsidR="5B3211FA" w:rsidRDefault="5B3211FA"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La ruta se eliminó exitosamente y ya no aparece en el sistema.</w:t>
            </w:r>
          </w:p>
        </w:tc>
      </w:tr>
      <w:tr w:rsidR="4F5AD2BB" w14:paraId="41EA9C80" w14:textId="77777777" w:rsidTr="62DB2BCC">
        <w:trPr>
          <w:trHeight w:val="1680"/>
        </w:trPr>
        <w:tc>
          <w:tcPr>
            <w:tcW w:w="1136" w:type="dxa"/>
            <w:tcBorders>
              <w:top w:val="single" w:sz="8" w:space="0" w:color="auto"/>
              <w:left w:val="single" w:sz="8" w:space="0" w:color="auto"/>
              <w:bottom w:val="single" w:sz="8" w:space="0" w:color="auto"/>
              <w:right w:val="single" w:sz="8" w:space="0" w:color="auto"/>
            </w:tcBorders>
          </w:tcPr>
          <w:p w14:paraId="4EA98927" w14:textId="29B3E1EE" w:rsidR="4F5AD2BB" w:rsidRDefault="4F5AD2BB">
            <w:r w:rsidRPr="4F5AD2BB">
              <w:rPr>
                <w:rFonts w:ascii="Arial" w:eastAsia="Arial" w:hAnsi="Arial" w:cs="Arial"/>
                <w:sz w:val="22"/>
                <w:szCs w:val="22"/>
                <w:lang w:val="es"/>
              </w:rPr>
              <w:t>ES-1</w:t>
            </w:r>
            <w:r w:rsidR="7DF5D084" w:rsidRPr="4F5AD2BB">
              <w:rPr>
                <w:rFonts w:ascii="Arial" w:eastAsia="Arial" w:hAnsi="Arial" w:cs="Arial"/>
                <w:sz w:val="22"/>
                <w:szCs w:val="22"/>
                <w:lang w:val="es"/>
              </w:rPr>
              <w:t>6</w:t>
            </w:r>
            <w:r w:rsidRPr="4F5AD2BB">
              <w:rPr>
                <w:rFonts w:ascii="Arial" w:eastAsia="Arial" w:hAnsi="Arial" w:cs="Arial"/>
                <w:sz w:val="22"/>
                <w:szCs w:val="22"/>
                <w:lang w:val="es"/>
              </w:rPr>
              <w:t xml:space="preserve">.2     </w:t>
            </w:r>
          </w:p>
          <w:p w14:paraId="0502C7EC"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DEB2399" w14:textId="130331B7"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DESCRIPCIÓN: </w:t>
            </w:r>
            <w:r w:rsidR="41B09837" w:rsidRPr="4F5AD2BB">
              <w:rPr>
                <w:rFonts w:ascii="Arial" w:eastAsia="Arial" w:hAnsi="Arial" w:cs="Arial"/>
                <w:sz w:val="22"/>
                <w:szCs w:val="22"/>
                <w:lang w:val="es"/>
              </w:rPr>
              <w:t>Eliminación de ruta no exitoso por no escoger una ruta registrada.</w:t>
            </w:r>
          </w:p>
          <w:p w14:paraId="6D60F70C" w14:textId="6ADE0E73" w:rsidR="4F5AD2BB" w:rsidRDefault="4F5AD2BB">
            <w:r w:rsidRPr="4F5AD2BB">
              <w:rPr>
                <w:rFonts w:ascii="Arial" w:eastAsia="Arial" w:hAnsi="Arial" w:cs="Arial"/>
                <w:b/>
                <w:bCs/>
                <w:sz w:val="22"/>
                <w:szCs w:val="22"/>
                <w:lang w:val="es"/>
              </w:rPr>
              <w:t>SUPOSICIONES/ASUNCIONES:</w:t>
            </w:r>
          </w:p>
          <w:p w14:paraId="0AD36499" w14:textId="2793292B" w:rsidR="30C8C44E" w:rsidRDefault="30C8C44E"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No ha escogido alguna ruta a eliminar.</w:t>
            </w:r>
          </w:p>
          <w:p w14:paraId="08411C2B" w14:textId="106F530E" w:rsidR="4F5AD2BB" w:rsidRDefault="4F5AD2BB">
            <w:r w:rsidRPr="4F5AD2BB">
              <w:rPr>
                <w:rFonts w:ascii="Arial" w:eastAsia="Arial" w:hAnsi="Arial" w:cs="Arial"/>
                <w:b/>
                <w:bCs/>
                <w:sz w:val="22"/>
                <w:szCs w:val="22"/>
                <w:lang w:val="es"/>
              </w:rPr>
              <w:t xml:space="preserve">RESULTADOS: </w:t>
            </w:r>
          </w:p>
          <w:p w14:paraId="4408B939" w14:textId="7AA3CEF0" w:rsidR="3DC4B956" w:rsidRDefault="3DC4B956"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No se ha eliminado la ruta.</w:t>
            </w:r>
          </w:p>
        </w:tc>
      </w:tr>
      <w:tr w:rsidR="4F5AD2BB" w14:paraId="19961CAA" w14:textId="77777777" w:rsidTr="62DB2BCC">
        <w:trPr>
          <w:trHeight w:val="1680"/>
        </w:trPr>
        <w:tc>
          <w:tcPr>
            <w:tcW w:w="1136" w:type="dxa"/>
            <w:tcBorders>
              <w:top w:val="single" w:sz="8" w:space="0" w:color="auto"/>
              <w:left w:val="single" w:sz="8" w:space="0" w:color="auto"/>
              <w:bottom w:val="single" w:sz="8" w:space="0" w:color="auto"/>
              <w:right w:val="single" w:sz="8" w:space="0" w:color="auto"/>
            </w:tcBorders>
          </w:tcPr>
          <w:p w14:paraId="07FFEECB" w14:textId="1FD9645B" w:rsidR="4F5AD2BB" w:rsidRDefault="4F5AD2BB">
            <w:r w:rsidRPr="4F5AD2BB">
              <w:rPr>
                <w:rFonts w:ascii="Arial" w:eastAsia="Arial" w:hAnsi="Arial" w:cs="Arial"/>
                <w:sz w:val="22"/>
                <w:szCs w:val="22"/>
                <w:lang w:val="es"/>
              </w:rPr>
              <w:t>ES-1</w:t>
            </w:r>
            <w:r w:rsidR="45D66B28" w:rsidRPr="4F5AD2BB">
              <w:rPr>
                <w:rFonts w:ascii="Arial" w:eastAsia="Arial" w:hAnsi="Arial" w:cs="Arial"/>
                <w:sz w:val="22"/>
                <w:szCs w:val="22"/>
                <w:lang w:val="es"/>
              </w:rPr>
              <w:t>6</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6471D00C" w14:textId="496B4012"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1FAD5C6F" w:rsidRPr="4F5AD2BB">
              <w:rPr>
                <w:rFonts w:ascii="Arial" w:eastAsia="Arial" w:hAnsi="Arial" w:cs="Arial"/>
                <w:sz w:val="22"/>
                <w:szCs w:val="22"/>
                <w:lang w:val="es"/>
              </w:rPr>
              <w:t>Eliminación</w:t>
            </w:r>
            <w:r w:rsidR="54EA1CCC" w:rsidRPr="4F5AD2BB">
              <w:rPr>
                <w:rFonts w:ascii="Arial" w:eastAsia="Arial" w:hAnsi="Arial" w:cs="Arial"/>
                <w:sz w:val="22"/>
                <w:szCs w:val="22"/>
                <w:lang w:val="es"/>
              </w:rPr>
              <w:t xml:space="preserve"> de ruta no exitosa por </w:t>
            </w:r>
            <w:r w:rsidR="5D3FB366" w:rsidRPr="4F5AD2BB">
              <w:rPr>
                <w:rFonts w:ascii="Arial" w:eastAsia="Arial" w:hAnsi="Arial" w:cs="Arial"/>
                <w:sz w:val="22"/>
                <w:szCs w:val="22"/>
                <w:lang w:val="es"/>
              </w:rPr>
              <w:t>caída</w:t>
            </w:r>
            <w:r w:rsidR="54EA1CCC" w:rsidRPr="4F5AD2BB">
              <w:rPr>
                <w:rFonts w:ascii="Arial" w:eastAsia="Arial" w:hAnsi="Arial" w:cs="Arial"/>
                <w:sz w:val="22"/>
                <w:szCs w:val="22"/>
                <w:lang w:val="es"/>
              </w:rPr>
              <w:t xml:space="preserve"> de la </w:t>
            </w:r>
            <w:r w:rsidR="35A8A0B3" w:rsidRPr="4F5AD2BB">
              <w:rPr>
                <w:rFonts w:ascii="Arial" w:eastAsia="Arial" w:hAnsi="Arial" w:cs="Arial"/>
                <w:sz w:val="22"/>
                <w:szCs w:val="22"/>
                <w:lang w:val="es"/>
              </w:rPr>
              <w:t>conexión</w:t>
            </w:r>
            <w:r w:rsidR="54EA1CCC" w:rsidRPr="4F5AD2BB">
              <w:rPr>
                <w:rFonts w:ascii="Arial" w:eastAsia="Arial" w:hAnsi="Arial" w:cs="Arial"/>
                <w:sz w:val="22"/>
                <w:szCs w:val="22"/>
                <w:lang w:val="es"/>
              </w:rPr>
              <w:t xml:space="preserve"> con la base de datos.</w:t>
            </w:r>
          </w:p>
          <w:p w14:paraId="0E80213A" w14:textId="3D9B015D" w:rsidR="4F5AD2BB" w:rsidRDefault="4F5AD2BB">
            <w:r w:rsidRPr="4F5AD2BB">
              <w:rPr>
                <w:rFonts w:ascii="Arial" w:eastAsia="Arial" w:hAnsi="Arial" w:cs="Arial"/>
                <w:b/>
                <w:bCs/>
                <w:sz w:val="22"/>
                <w:szCs w:val="22"/>
                <w:lang w:val="es"/>
              </w:rPr>
              <w:t>SUPOSICIONES/ASUNCIONES:</w:t>
            </w:r>
          </w:p>
          <w:p w14:paraId="14DDBC06" w14:textId="71AAC12D" w:rsidR="17FAC073" w:rsidRDefault="17FAC073"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base de datos presenta un fallo.</w:t>
            </w:r>
          </w:p>
          <w:p w14:paraId="65AA8A37" w14:textId="4F6F41E0" w:rsidR="4F5AD2BB" w:rsidRDefault="4F5AD2BB">
            <w:r w:rsidRPr="4F5AD2BB">
              <w:rPr>
                <w:rFonts w:ascii="Arial" w:eastAsia="Arial" w:hAnsi="Arial" w:cs="Arial"/>
                <w:b/>
                <w:bCs/>
                <w:sz w:val="22"/>
                <w:szCs w:val="22"/>
                <w:lang w:val="es"/>
              </w:rPr>
              <w:t xml:space="preserve">RESULTADOS: </w:t>
            </w:r>
          </w:p>
          <w:p w14:paraId="3D65AA46" w14:textId="2910C984" w:rsidR="4BFE0ABA" w:rsidRDefault="4BFE0ABA"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El sist</w:t>
            </w:r>
            <w:r w:rsidR="37E3809F" w:rsidRPr="4F5AD2BB">
              <w:rPr>
                <w:rFonts w:ascii="Arial" w:eastAsia="Arial" w:hAnsi="Arial" w:cs="Arial"/>
                <w:sz w:val="22"/>
                <w:szCs w:val="22"/>
                <w:lang w:val="es"/>
              </w:rPr>
              <w:t>ema no podrá eliminar la ruta.</w:t>
            </w:r>
          </w:p>
        </w:tc>
      </w:tr>
      <w:tr w:rsidR="4F5AD2BB" w14:paraId="1135EA02" w14:textId="77777777" w:rsidTr="62DB2BCC">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E9525F7" w14:textId="1356BA67" w:rsidR="4F5AD2BB" w:rsidRDefault="4F5AD2BB">
            <w:r w:rsidRPr="4F5AD2BB">
              <w:rPr>
                <w:rFonts w:ascii="Arial" w:eastAsia="Arial" w:hAnsi="Arial" w:cs="Arial"/>
                <w:b/>
                <w:bCs/>
                <w:sz w:val="22"/>
                <w:szCs w:val="22"/>
                <w:lang w:val="es"/>
              </w:rPr>
              <w:lastRenderedPageBreak/>
              <w:t>RIESGOS:</w:t>
            </w:r>
          </w:p>
          <w:p w14:paraId="3F71C27A" w14:textId="440431D5" w:rsidR="4F5AD2BB" w:rsidRDefault="4F5AD2BB" w:rsidP="00F53248">
            <w:pPr>
              <w:pStyle w:val="Prrafodelista"/>
              <w:numPr>
                <w:ilvl w:val="0"/>
                <w:numId w:val="27"/>
              </w:numPr>
              <w:rPr>
                <w:rFonts w:ascii="Arial" w:eastAsia="Arial" w:hAnsi="Arial" w:cs="Arial"/>
                <w:sz w:val="22"/>
                <w:szCs w:val="22"/>
                <w:lang w:val="es"/>
              </w:rPr>
            </w:pPr>
          </w:p>
          <w:p w14:paraId="60A46AB2" w14:textId="2346ABEE" w:rsidR="4F5AD2BB" w:rsidRDefault="4F5AD2BB" w:rsidP="00F53248">
            <w:pPr>
              <w:pStyle w:val="Prrafodelista"/>
              <w:numPr>
                <w:ilvl w:val="0"/>
                <w:numId w:val="27"/>
              </w:numPr>
              <w:rPr>
                <w:rFonts w:ascii="Arial" w:eastAsia="Arial" w:hAnsi="Arial" w:cs="Arial"/>
                <w:sz w:val="22"/>
                <w:szCs w:val="22"/>
                <w:lang w:val="es"/>
              </w:rPr>
            </w:pPr>
          </w:p>
        </w:tc>
      </w:tr>
    </w:tbl>
    <w:p w14:paraId="3B56DF8B" w14:textId="4745294B"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14500435" w14:textId="77777777" w:rsidTr="4F5AD2BB">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4DBC55C" w14:textId="4DAE99FF" w:rsidR="4F5AD2BB" w:rsidRDefault="4F5AD2BB">
            <w:r w:rsidRPr="4F5AD2BB">
              <w:rPr>
                <w:rFonts w:ascii="Arial" w:eastAsia="Arial" w:hAnsi="Arial" w:cs="Arial"/>
                <w:b/>
                <w:bCs/>
                <w:sz w:val="22"/>
                <w:szCs w:val="22"/>
                <w:lang w:val="es"/>
              </w:rPr>
              <w:t>IDENTIFICADOR CASO DE USO:</w:t>
            </w:r>
          </w:p>
          <w:p w14:paraId="434085F6" w14:textId="44F06CFF"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33537A14" w:rsidRPr="4F5AD2BB">
              <w:rPr>
                <w:rFonts w:ascii="Arial" w:eastAsia="Arial" w:hAnsi="Arial" w:cs="Arial"/>
                <w:b/>
                <w:bCs/>
                <w:color w:val="000000" w:themeColor="text1"/>
                <w:sz w:val="22"/>
                <w:szCs w:val="22"/>
                <w:lang w:val="es"/>
              </w:rPr>
              <w:t>17</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5BFFEC2" w14:textId="1088FE28"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1C842DBD" w:rsidRPr="4F5AD2BB">
              <w:rPr>
                <w:rFonts w:ascii="Arial" w:eastAsia="Arial" w:hAnsi="Arial" w:cs="Arial"/>
                <w:color w:val="000000" w:themeColor="text1"/>
                <w:sz w:val="22"/>
                <w:szCs w:val="22"/>
                <w:lang w:val="es"/>
              </w:rPr>
              <w:t xml:space="preserve">Ingresar partes de los </w:t>
            </w:r>
            <w:r w:rsidR="361A66D2" w:rsidRPr="4F5AD2BB">
              <w:rPr>
                <w:rFonts w:ascii="Arial" w:eastAsia="Arial" w:hAnsi="Arial" w:cs="Arial"/>
                <w:color w:val="000000" w:themeColor="text1"/>
                <w:sz w:val="22"/>
                <w:szCs w:val="22"/>
                <w:lang w:val="es"/>
              </w:rPr>
              <w:t>vehículos</w:t>
            </w:r>
          </w:p>
        </w:tc>
      </w:tr>
      <w:tr w:rsidR="4F5AD2BB" w14:paraId="46633A05" w14:textId="77777777" w:rsidTr="4F5AD2BB">
        <w:tc>
          <w:tcPr>
            <w:tcW w:w="6459" w:type="dxa"/>
            <w:gridSpan w:val="3"/>
            <w:tcBorders>
              <w:top w:val="single" w:sz="8" w:space="0" w:color="auto"/>
              <w:left w:val="single" w:sz="8" w:space="0" w:color="auto"/>
              <w:bottom w:val="single" w:sz="8" w:space="0" w:color="auto"/>
              <w:right w:val="single" w:sz="8" w:space="0" w:color="auto"/>
            </w:tcBorders>
          </w:tcPr>
          <w:p w14:paraId="55D3691B" w14:textId="1A3E0090"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4B3741CA" w14:textId="316BF937"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PRIORIDAD: </w:t>
            </w:r>
            <w:r w:rsidR="04F3D3E9" w:rsidRPr="4F5AD2BB">
              <w:rPr>
                <w:rFonts w:ascii="Arial" w:eastAsia="Arial" w:hAnsi="Arial" w:cs="Arial"/>
                <w:sz w:val="22"/>
                <w:szCs w:val="22"/>
                <w:lang w:val="es"/>
              </w:rPr>
              <w:t>Alta</w:t>
            </w:r>
          </w:p>
        </w:tc>
      </w:tr>
      <w:tr w:rsidR="4F5AD2BB" w14:paraId="572A669D"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3235B731" w14:textId="52CF9357" w:rsidR="4F5AD2BB" w:rsidRDefault="4F5AD2BB">
            <w:r w:rsidRPr="4F5AD2BB">
              <w:rPr>
                <w:rFonts w:ascii="Arial" w:eastAsia="Arial" w:hAnsi="Arial" w:cs="Arial"/>
                <w:b/>
                <w:bCs/>
                <w:sz w:val="22"/>
                <w:szCs w:val="22"/>
                <w:lang w:val="es"/>
              </w:rPr>
              <w:t>REQUERIMIENTO FUNCIONAL ASOCIADO:</w:t>
            </w:r>
          </w:p>
          <w:p w14:paraId="13CDD7A4" w14:textId="5D9E1155" w:rsidR="4F5AD2BB" w:rsidRDefault="4F5AD2BB" w:rsidP="4F5AD2BB">
            <w:pPr>
              <w:rPr>
                <w:rFonts w:ascii="Arial" w:eastAsia="Arial" w:hAnsi="Arial" w:cs="Arial"/>
                <w:b/>
                <w:bCs/>
                <w:sz w:val="22"/>
                <w:szCs w:val="22"/>
                <w:lang w:val="es"/>
              </w:rPr>
            </w:pPr>
            <w:r w:rsidRPr="4F5AD2BB">
              <w:rPr>
                <w:rFonts w:ascii="Arial" w:eastAsia="Arial" w:hAnsi="Arial" w:cs="Arial"/>
                <w:sz w:val="22"/>
                <w:szCs w:val="22"/>
                <w:lang w:val="es"/>
              </w:rPr>
              <w:t>RF-</w:t>
            </w:r>
            <w:r w:rsidR="6019F3EE" w:rsidRPr="4F5AD2BB">
              <w:rPr>
                <w:rFonts w:ascii="Arial" w:eastAsia="Arial" w:hAnsi="Arial" w:cs="Arial"/>
                <w:sz w:val="22"/>
                <w:szCs w:val="22"/>
                <w:lang w:val="es"/>
              </w:rPr>
              <w:t>17</w:t>
            </w:r>
          </w:p>
        </w:tc>
      </w:tr>
      <w:tr w:rsidR="4F5AD2BB" w14:paraId="368F8A57"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384BA83A" w14:textId="6064AD3D"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799C2F25" w:rsidRPr="4F5AD2BB">
              <w:rPr>
                <w:rFonts w:ascii="Arial" w:eastAsia="Arial" w:hAnsi="Arial" w:cs="Arial"/>
                <w:sz w:val="22"/>
                <w:szCs w:val="22"/>
                <w:lang w:val="es"/>
              </w:rPr>
              <w:t>Secretaria</w:t>
            </w:r>
            <w:proofErr w:type="gramEnd"/>
          </w:p>
        </w:tc>
      </w:tr>
      <w:tr w:rsidR="4F5AD2BB" w14:paraId="3D5E031E"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2B3EA3C7" w14:textId="04A5806D" w:rsidR="4F5AD2BB" w:rsidRDefault="4F5AD2BB">
            <w:r w:rsidRPr="4F5AD2BB">
              <w:rPr>
                <w:rFonts w:ascii="Arial" w:eastAsia="Arial" w:hAnsi="Arial" w:cs="Arial"/>
                <w:b/>
                <w:bCs/>
                <w:sz w:val="22"/>
                <w:szCs w:val="22"/>
                <w:lang w:val="es"/>
              </w:rPr>
              <w:t xml:space="preserve">CASOS DE USO ASOCIADOS: </w:t>
            </w:r>
          </w:p>
          <w:p w14:paraId="72973247" w14:textId="33E4E8C4" w:rsidR="4F5AD2BB" w:rsidRDefault="4F5AD2BB">
            <w:r w:rsidRPr="4F5AD2BB">
              <w:rPr>
                <w:rFonts w:ascii="Arial" w:eastAsia="Arial" w:hAnsi="Arial" w:cs="Arial"/>
                <w:sz w:val="22"/>
                <w:szCs w:val="22"/>
                <w:lang w:val="es"/>
              </w:rPr>
              <w:t xml:space="preserve">CU-:  </w:t>
            </w:r>
          </w:p>
        </w:tc>
      </w:tr>
      <w:tr w:rsidR="4F5AD2BB" w14:paraId="2F47FB58" w14:textId="77777777" w:rsidTr="4F5AD2BB">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7EE6BF9"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5CF2F46B" w14:textId="5AC2E6C3"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La s</w:t>
            </w:r>
            <w:r w:rsidR="21DF08FA" w:rsidRPr="4F5AD2BB">
              <w:rPr>
                <w:rFonts w:ascii="Arial" w:eastAsia="Arial" w:hAnsi="Arial" w:cs="Arial"/>
                <w:sz w:val="22"/>
                <w:szCs w:val="22"/>
                <w:lang w:val="es"/>
              </w:rPr>
              <w:t xml:space="preserve">ecretaria </w:t>
            </w:r>
            <w:r w:rsidR="12D2C7DC" w:rsidRPr="4F5AD2BB">
              <w:rPr>
                <w:rFonts w:ascii="Arial" w:eastAsia="Arial" w:hAnsi="Arial" w:cs="Arial"/>
                <w:sz w:val="22"/>
                <w:szCs w:val="22"/>
                <w:lang w:val="es"/>
              </w:rPr>
              <w:t>podrá</w:t>
            </w:r>
            <w:r w:rsidR="21DF08FA" w:rsidRPr="4F5AD2BB">
              <w:rPr>
                <w:rFonts w:ascii="Arial" w:eastAsia="Arial" w:hAnsi="Arial" w:cs="Arial"/>
                <w:sz w:val="22"/>
                <w:szCs w:val="22"/>
                <w:lang w:val="es"/>
              </w:rPr>
              <w:t xml:space="preserve"> ingresar partes específicas de cada </w:t>
            </w:r>
            <w:r w:rsidR="029BB91E" w:rsidRPr="4F5AD2BB">
              <w:rPr>
                <w:rFonts w:ascii="Arial" w:eastAsia="Arial" w:hAnsi="Arial" w:cs="Arial"/>
                <w:sz w:val="22"/>
                <w:szCs w:val="22"/>
                <w:lang w:val="es"/>
              </w:rPr>
              <w:t>vehículo</w:t>
            </w:r>
            <w:r w:rsidR="44A62DDB" w:rsidRPr="4F5AD2BB">
              <w:rPr>
                <w:rFonts w:ascii="Arial" w:eastAsia="Arial" w:hAnsi="Arial" w:cs="Arial"/>
                <w:sz w:val="22"/>
                <w:szCs w:val="22"/>
                <w:lang w:val="es"/>
              </w:rPr>
              <w:t xml:space="preserve"> al sistema.</w:t>
            </w:r>
            <w:r w:rsidR="21DF08FA" w:rsidRPr="4F5AD2BB">
              <w:rPr>
                <w:rFonts w:ascii="Arial" w:eastAsia="Arial" w:hAnsi="Arial" w:cs="Arial"/>
                <w:sz w:val="22"/>
                <w:szCs w:val="22"/>
                <w:lang w:val="es"/>
              </w:rPr>
              <w:t xml:space="preserve"> </w:t>
            </w:r>
          </w:p>
          <w:p w14:paraId="548A6889" w14:textId="19F6EA8A" w:rsidR="4F5AD2BB" w:rsidRDefault="4F5AD2BB">
            <w:r w:rsidRPr="4F5AD2BB">
              <w:rPr>
                <w:rFonts w:ascii="Arial" w:eastAsia="Arial" w:hAnsi="Arial" w:cs="Arial"/>
                <w:sz w:val="22"/>
                <w:szCs w:val="22"/>
                <w:lang w:val="es"/>
              </w:rPr>
              <w:t xml:space="preserve"> </w:t>
            </w:r>
          </w:p>
        </w:tc>
      </w:tr>
      <w:tr w:rsidR="4F5AD2BB" w14:paraId="558F72B9" w14:textId="77777777" w:rsidTr="4F5AD2BB">
        <w:trPr>
          <w:trHeight w:val="720"/>
        </w:trPr>
        <w:tc>
          <w:tcPr>
            <w:tcW w:w="9629" w:type="dxa"/>
            <w:gridSpan w:val="4"/>
            <w:tcBorders>
              <w:top w:val="single" w:sz="8" w:space="0" w:color="auto"/>
              <w:left w:val="single" w:sz="8" w:space="0" w:color="auto"/>
              <w:bottom w:val="single" w:sz="8" w:space="0" w:color="auto"/>
              <w:right w:val="single" w:sz="8" w:space="0" w:color="auto"/>
            </w:tcBorders>
          </w:tcPr>
          <w:p w14:paraId="7E54551D" w14:textId="77C653E9" w:rsidR="4F5AD2BB" w:rsidRDefault="4F5AD2BB">
            <w:r w:rsidRPr="4F5AD2BB">
              <w:rPr>
                <w:rFonts w:ascii="Arial" w:eastAsia="Arial" w:hAnsi="Arial" w:cs="Arial"/>
                <w:b/>
                <w:bCs/>
                <w:sz w:val="22"/>
                <w:szCs w:val="22"/>
                <w:lang w:val="es"/>
              </w:rPr>
              <w:t>NOTAS:</w:t>
            </w:r>
          </w:p>
          <w:p w14:paraId="386EA058" w14:textId="748D2066" w:rsidR="606163CD" w:rsidRDefault="606163CD"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Se deberá ingresar las nuevas partes de los vehículos en el sistema.</w:t>
            </w:r>
          </w:p>
          <w:p w14:paraId="7B48FD9D" w14:textId="4F110B68" w:rsidR="4F5AD2BB" w:rsidRDefault="4F5AD2BB">
            <w:r w:rsidRPr="4F5AD2BB">
              <w:rPr>
                <w:rFonts w:ascii="Arial" w:eastAsia="Arial" w:hAnsi="Arial" w:cs="Arial"/>
                <w:sz w:val="22"/>
                <w:szCs w:val="22"/>
                <w:lang w:val="es"/>
              </w:rPr>
              <w:t xml:space="preserve"> </w:t>
            </w:r>
          </w:p>
        </w:tc>
      </w:tr>
      <w:tr w:rsidR="4F5AD2BB" w14:paraId="0D832FDA"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6DC0AA02" w14:textId="15CE7E53" w:rsidR="4F5AD2BB" w:rsidRDefault="4F5AD2BB">
            <w:r w:rsidRPr="4F5AD2BB">
              <w:rPr>
                <w:rFonts w:ascii="Arial" w:eastAsia="Arial" w:hAnsi="Arial" w:cs="Arial"/>
                <w:b/>
                <w:bCs/>
                <w:sz w:val="22"/>
                <w:szCs w:val="22"/>
                <w:lang w:val="es"/>
              </w:rPr>
              <w:t xml:space="preserve">CRITERIOS DE ACEPTACIÓN: </w:t>
            </w:r>
          </w:p>
          <w:p w14:paraId="6E57A4EA" w14:textId="70B1819D"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0EEE9AF7" w:rsidRPr="4F5AD2BB">
              <w:rPr>
                <w:rFonts w:ascii="Arial" w:eastAsia="Arial" w:hAnsi="Arial" w:cs="Arial"/>
                <w:sz w:val="22"/>
                <w:szCs w:val="22"/>
                <w:lang w:val="es"/>
              </w:rPr>
              <w:t>ingresa partes de</w:t>
            </w:r>
            <w:r w:rsidR="0D7A32F9" w:rsidRPr="4F5AD2BB">
              <w:rPr>
                <w:rFonts w:ascii="Arial" w:eastAsia="Arial" w:hAnsi="Arial" w:cs="Arial"/>
                <w:sz w:val="22"/>
                <w:szCs w:val="22"/>
                <w:lang w:val="es"/>
              </w:rPr>
              <w:t>l vehículo o no.</w:t>
            </w:r>
          </w:p>
        </w:tc>
      </w:tr>
      <w:tr w:rsidR="4F5AD2BB" w14:paraId="1E593709" w14:textId="77777777" w:rsidTr="4F5AD2BB">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4D46552"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406F447F"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0D1BAAE8" w14:textId="350470BA" w:rsidR="4F5AD2BB" w:rsidRDefault="4F5AD2BB">
            <w:r w:rsidRPr="4F5AD2BB">
              <w:rPr>
                <w:rFonts w:ascii="Arial" w:eastAsia="Arial" w:hAnsi="Arial" w:cs="Arial"/>
                <w:sz w:val="22"/>
                <w:szCs w:val="22"/>
                <w:lang w:val="es"/>
              </w:rPr>
              <w:t>ES-1</w:t>
            </w:r>
            <w:r w:rsidR="25045831" w:rsidRPr="4F5AD2BB">
              <w:rPr>
                <w:rFonts w:ascii="Arial" w:eastAsia="Arial" w:hAnsi="Arial" w:cs="Arial"/>
                <w:sz w:val="22"/>
                <w:szCs w:val="22"/>
                <w:lang w:val="es"/>
              </w:rPr>
              <w:t>7</w:t>
            </w:r>
            <w:r w:rsidRPr="4F5AD2BB">
              <w:rPr>
                <w:rFonts w:ascii="Arial" w:eastAsia="Arial" w:hAnsi="Arial" w:cs="Arial"/>
                <w:sz w:val="22"/>
                <w:szCs w:val="22"/>
                <w:lang w:val="es"/>
              </w:rPr>
              <w:t xml:space="preserve">.1     </w:t>
            </w:r>
          </w:p>
          <w:p w14:paraId="75D3D7A3"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18B48FB4" w14:textId="4B8AF7B2"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4BC821C3" w:rsidRPr="4F5AD2BB">
              <w:rPr>
                <w:rFonts w:ascii="Arial" w:eastAsia="Arial" w:hAnsi="Arial" w:cs="Arial"/>
                <w:sz w:val="22"/>
                <w:szCs w:val="22"/>
                <w:lang w:val="es"/>
              </w:rPr>
              <w:t xml:space="preserve">La secretaria ingresa exitosamente partes del </w:t>
            </w:r>
            <w:r w:rsidR="24C7F7FC" w:rsidRPr="4F5AD2BB">
              <w:rPr>
                <w:rFonts w:ascii="Arial" w:eastAsia="Arial" w:hAnsi="Arial" w:cs="Arial"/>
                <w:sz w:val="22"/>
                <w:szCs w:val="22"/>
                <w:lang w:val="es"/>
              </w:rPr>
              <w:t>vehículo</w:t>
            </w:r>
            <w:r w:rsidR="4BC821C3" w:rsidRPr="4F5AD2BB">
              <w:rPr>
                <w:rFonts w:ascii="Arial" w:eastAsia="Arial" w:hAnsi="Arial" w:cs="Arial"/>
                <w:sz w:val="22"/>
                <w:szCs w:val="22"/>
                <w:lang w:val="es"/>
              </w:rPr>
              <w:t xml:space="preserve"> al sistema</w:t>
            </w:r>
            <w:r w:rsidR="1A774422" w:rsidRPr="4F5AD2BB">
              <w:rPr>
                <w:rFonts w:ascii="Arial" w:eastAsia="Arial" w:hAnsi="Arial" w:cs="Arial"/>
                <w:sz w:val="22"/>
                <w:szCs w:val="22"/>
                <w:lang w:val="es"/>
              </w:rPr>
              <w:t>.</w:t>
            </w:r>
          </w:p>
          <w:p w14:paraId="1A5EEE25" w14:textId="79C5431A" w:rsidR="4F5AD2BB" w:rsidRDefault="4F5AD2BB">
            <w:r w:rsidRPr="4F5AD2BB">
              <w:rPr>
                <w:rFonts w:ascii="Arial" w:eastAsia="Arial" w:hAnsi="Arial" w:cs="Arial"/>
                <w:b/>
                <w:bCs/>
                <w:sz w:val="22"/>
                <w:szCs w:val="22"/>
                <w:lang w:val="es"/>
              </w:rPr>
              <w:t>SUPOSICIONES/ASUNCIONES:</w:t>
            </w:r>
          </w:p>
          <w:p w14:paraId="0E4946D0" w14:textId="5503CB60" w:rsidR="32BCBD9F" w:rsidRDefault="32BCBD9F"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Ingreso toda la información correctamente</w:t>
            </w:r>
            <w:r w:rsidR="07271BB0" w:rsidRPr="4F5AD2BB">
              <w:rPr>
                <w:rFonts w:ascii="Arial" w:eastAsia="Arial" w:hAnsi="Arial" w:cs="Arial"/>
                <w:sz w:val="22"/>
                <w:szCs w:val="22"/>
                <w:lang w:val="es"/>
              </w:rPr>
              <w:t>.</w:t>
            </w:r>
          </w:p>
          <w:p w14:paraId="464090DF" w14:textId="365E4D4E" w:rsidR="4F5AD2BB" w:rsidRDefault="4F5AD2BB">
            <w:r w:rsidRPr="4F5AD2BB">
              <w:rPr>
                <w:rFonts w:ascii="Arial" w:eastAsia="Arial" w:hAnsi="Arial" w:cs="Arial"/>
                <w:b/>
                <w:bCs/>
                <w:sz w:val="22"/>
                <w:szCs w:val="22"/>
                <w:lang w:val="es"/>
              </w:rPr>
              <w:t xml:space="preserve">RESULTADOS: </w:t>
            </w:r>
          </w:p>
          <w:p w14:paraId="1F4A56B3" w14:textId="626A2519" w:rsidR="1957B8E5" w:rsidRDefault="1957B8E5"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Las partes del vehículo se agregan al sistema.</w:t>
            </w:r>
          </w:p>
        </w:tc>
      </w:tr>
      <w:tr w:rsidR="4F5AD2BB" w14:paraId="6F5CE0FD"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54DE6442" w14:textId="15479A94" w:rsidR="4F5AD2BB" w:rsidRDefault="4F5AD2BB">
            <w:r w:rsidRPr="4F5AD2BB">
              <w:rPr>
                <w:rFonts w:ascii="Arial" w:eastAsia="Arial" w:hAnsi="Arial" w:cs="Arial"/>
                <w:sz w:val="22"/>
                <w:szCs w:val="22"/>
                <w:lang w:val="es"/>
              </w:rPr>
              <w:t>ES-1</w:t>
            </w:r>
            <w:r w:rsidR="6CFE4824" w:rsidRPr="4F5AD2BB">
              <w:rPr>
                <w:rFonts w:ascii="Arial" w:eastAsia="Arial" w:hAnsi="Arial" w:cs="Arial"/>
                <w:sz w:val="22"/>
                <w:szCs w:val="22"/>
                <w:lang w:val="es"/>
              </w:rPr>
              <w:t>7</w:t>
            </w:r>
            <w:r w:rsidRPr="4F5AD2BB">
              <w:rPr>
                <w:rFonts w:ascii="Arial" w:eastAsia="Arial" w:hAnsi="Arial" w:cs="Arial"/>
                <w:sz w:val="22"/>
                <w:szCs w:val="22"/>
                <w:lang w:val="es"/>
              </w:rPr>
              <w:t xml:space="preserve">.2     </w:t>
            </w:r>
          </w:p>
          <w:p w14:paraId="6C383BD3"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0AE9A21" w14:textId="02409ECF"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02FE19F1" w:rsidRPr="4F5AD2BB">
              <w:rPr>
                <w:rFonts w:ascii="Arial" w:eastAsia="Arial" w:hAnsi="Arial" w:cs="Arial"/>
                <w:sz w:val="22"/>
                <w:szCs w:val="22"/>
                <w:lang w:val="es"/>
              </w:rPr>
              <w:t xml:space="preserve">La secretaria ingresa </w:t>
            </w:r>
            <w:r w:rsidR="56C9D45B" w:rsidRPr="4F5AD2BB">
              <w:rPr>
                <w:rFonts w:ascii="Arial" w:eastAsia="Arial" w:hAnsi="Arial" w:cs="Arial"/>
                <w:sz w:val="22"/>
                <w:szCs w:val="22"/>
                <w:lang w:val="es"/>
              </w:rPr>
              <w:t>erróneamente</w:t>
            </w:r>
            <w:r w:rsidR="02FE19F1" w:rsidRPr="4F5AD2BB">
              <w:rPr>
                <w:rFonts w:ascii="Arial" w:eastAsia="Arial" w:hAnsi="Arial" w:cs="Arial"/>
                <w:sz w:val="22"/>
                <w:szCs w:val="22"/>
                <w:lang w:val="es"/>
              </w:rPr>
              <w:t xml:space="preserve"> </w:t>
            </w:r>
            <w:r w:rsidR="6E692079" w:rsidRPr="4F5AD2BB">
              <w:rPr>
                <w:rFonts w:ascii="Arial" w:eastAsia="Arial" w:hAnsi="Arial" w:cs="Arial"/>
                <w:sz w:val="22"/>
                <w:szCs w:val="22"/>
                <w:lang w:val="es"/>
              </w:rPr>
              <w:t>información</w:t>
            </w:r>
            <w:r w:rsidR="02FE19F1" w:rsidRPr="4F5AD2BB">
              <w:rPr>
                <w:rFonts w:ascii="Arial" w:eastAsia="Arial" w:hAnsi="Arial" w:cs="Arial"/>
                <w:sz w:val="22"/>
                <w:szCs w:val="22"/>
                <w:lang w:val="es"/>
              </w:rPr>
              <w:t xml:space="preserve"> de partes del </w:t>
            </w:r>
            <w:r w:rsidR="14C6A20F" w:rsidRPr="4F5AD2BB">
              <w:rPr>
                <w:rFonts w:ascii="Arial" w:eastAsia="Arial" w:hAnsi="Arial" w:cs="Arial"/>
                <w:sz w:val="22"/>
                <w:szCs w:val="22"/>
                <w:lang w:val="es"/>
              </w:rPr>
              <w:t>vehículo</w:t>
            </w:r>
            <w:r w:rsidR="02FE19F1" w:rsidRPr="4F5AD2BB">
              <w:rPr>
                <w:rFonts w:ascii="Arial" w:eastAsia="Arial" w:hAnsi="Arial" w:cs="Arial"/>
                <w:sz w:val="22"/>
                <w:szCs w:val="22"/>
                <w:lang w:val="es"/>
              </w:rPr>
              <w:t>.</w:t>
            </w:r>
          </w:p>
          <w:p w14:paraId="3A6026D3" w14:textId="6ADE0E73" w:rsidR="4F5AD2BB" w:rsidRDefault="4F5AD2BB">
            <w:r w:rsidRPr="4F5AD2BB">
              <w:rPr>
                <w:rFonts w:ascii="Arial" w:eastAsia="Arial" w:hAnsi="Arial" w:cs="Arial"/>
                <w:b/>
                <w:bCs/>
                <w:sz w:val="22"/>
                <w:szCs w:val="22"/>
                <w:lang w:val="es"/>
              </w:rPr>
              <w:t>SUPOSICIONES/ASUNCIONES:</w:t>
            </w:r>
          </w:p>
          <w:p w14:paraId="039B0062" w14:textId="7760A19A" w:rsidR="571BC612" w:rsidRDefault="571BC612"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Ingreso información incorrecta de las partes del </w:t>
            </w:r>
            <w:r w:rsidR="3EE8FC7F" w:rsidRPr="4F5AD2BB">
              <w:rPr>
                <w:rFonts w:ascii="Arial" w:eastAsia="Arial" w:hAnsi="Arial" w:cs="Arial"/>
                <w:sz w:val="22"/>
                <w:szCs w:val="22"/>
                <w:lang w:val="es"/>
              </w:rPr>
              <w:t>vehículo.</w:t>
            </w:r>
          </w:p>
          <w:p w14:paraId="14C2AE88" w14:textId="4668F94C" w:rsidR="4F5AD2BB" w:rsidRDefault="4F5AD2BB">
            <w:r w:rsidRPr="4F5AD2BB">
              <w:rPr>
                <w:rFonts w:ascii="Arial" w:eastAsia="Arial" w:hAnsi="Arial" w:cs="Arial"/>
                <w:b/>
                <w:bCs/>
                <w:sz w:val="22"/>
                <w:szCs w:val="22"/>
                <w:lang w:val="es"/>
              </w:rPr>
              <w:t>RESULTADOS</w:t>
            </w:r>
            <w:r w:rsidR="34BE7CE9" w:rsidRPr="4F5AD2BB">
              <w:rPr>
                <w:rFonts w:ascii="Arial" w:eastAsia="Arial" w:hAnsi="Arial" w:cs="Arial"/>
                <w:b/>
                <w:bCs/>
                <w:sz w:val="22"/>
                <w:szCs w:val="22"/>
                <w:lang w:val="es"/>
              </w:rPr>
              <w:t>:</w:t>
            </w:r>
            <w:r w:rsidRPr="4F5AD2BB">
              <w:rPr>
                <w:rFonts w:ascii="Arial" w:eastAsia="Arial" w:hAnsi="Arial" w:cs="Arial"/>
                <w:b/>
                <w:bCs/>
                <w:sz w:val="22"/>
                <w:szCs w:val="22"/>
                <w:lang w:val="es"/>
              </w:rPr>
              <w:t xml:space="preserve"> </w:t>
            </w:r>
          </w:p>
          <w:p w14:paraId="39DE63B2" w14:textId="36E1B1DA" w:rsidR="44F39894" w:rsidRDefault="44F39894"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sistema guarda información incorrecta</w:t>
            </w:r>
            <w:r w:rsidR="5DA9BDC5" w:rsidRPr="4F5AD2BB">
              <w:rPr>
                <w:rFonts w:ascii="Arial" w:eastAsia="Arial" w:hAnsi="Arial" w:cs="Arial"/>
                <w:sz w:val="22"/>
                <w:szCs w:val="22"/>
                <w:lang w:val="es"/>
              </w:rPr>
              <w:t>.</w:t>
            </w:r>
          </w:p>
        </w:tc>
      </w:tr>
      <w:tr w:rsidR="4F5AD2BB" w14:paraId="3F364F00"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211E6EDD" w14:textId="7D8C1E85" w:rsidR="4F5AD2BB" w:rsidRDefault="4F5AD2BB">
            <w:r w:rsidRPr="4F5AD2BB">
              <w:rPr>
                <w:rFonts w:ascii="Arial" w:eastAsia="Arial" w:hAnsi="Arial" w:cs="Arial"/>
                <w:sz w:val="22"/>
                <w:szCs w:val="22"/>
                <w:lang w:val="es"/>
              </w:rPr>
              <w:t>ES-1</w:t>
            </w:r>
            <w:r w:rsidR="323C446E" w:rsidRPr="4F5AD2BB">
              <w:rPr>
                <w:rFonts w:ascii="Arial" w:eastAsia="Arial" w:hAnsi="Arial" w:cs="Arial"/>
                <w:sz w:val="22"/>
                <w:szCs w:val="22"/>
                <w:lang w:val="es"/>
              </w:rPr>
              <w:t>7</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5C4E8834" w14:textId="1BCB37A6"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DESCRIPCIÓN: </w:t>
            </w:r>
            <w:r w:rsidR="13F6400D" w:rsidRPr="4F5AD2BB">
              <w:rPr>
                <w:rFonts w:ascii="Arial" w:eastAsia="Arial" w:hAnsi="Arial" w:cs="Arial"/>
                <w:sz w:val="22"/>
                <w:szCs w:val="22"/>
                <w:lang w:val="es"/>
              </w:rPr>
              <w:t>Notificación no exitosa por caída de la conexión con la base de datos.</w:t>
            </w:r>
          </w:p>
          <w:p w14:paraId="61F8A11F" w14:textId="3D9B015D" w:rsidR="4F5AD2BB" w:rsidRDefault="4F5AD2BB">
            <w:r w:rsidRPr="4F5AD2BB">
              <w:rPr>
                <w:rFonts w:ascii="Arial" w:eastAsia="Arial" w:hAnsi="Arial" w:cs="Arial"/>
                <w:b/>
                <w:bCs/>
                <w:sz w:val="22"/>
                <w:szCs w:val="22"/>
                <w:lang w:val="es"/>
              </w:rPr>
              <w:t>SUPOSICIONES/ASUNCIONES:</w:t>
            </w:r>
          </w:p>
          <w:p w14:paraId="766A2534" w14:textId="5AC6E895" w:rsidR="730495F1" w:rsidRDefault="730495F1"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base de datos presenta un fallo </w:t>
            </w:r>
          </w:p>
          <w:p w14:paraId="57794667" w14:textId="4F6F41E0" w:rsidR="4F5AD2BB" w:rsidRDefault="4F5AD2BB">
            <w:r w:rsidRPr="4F5AD2BB">
              <w:rPr>
                <w:rFonts w:ascii="Arial" w:eastAsia="Arial" w:hAnsi="Arial" w:cs="Arial"/>
                <w:b/>
                <w:bCs/>
                <w:sz w:val="22"/>
                <w:szCs w:val="22"/>
                <w:lang w:val="es"/>
              </w:rPr>
              <w:t xml:space="preserve">RESULTADOS: </w:t>
            </w:r>
          </w:p>
          <w:p w14:paraId="391C9233" w14:textId="4233AD68" w:rsidR="737C9074" w:rsidRDefault="737C9074"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El sistema no guardo los datos que se han ingresado.</w:t>
            </w:r>
          </w:p>
        </w:tc>
      </w:tr>
      <w:tr w:rsidR="4F5AD2BB" w14:paraId="23DB8304" w14:textId="77777777" w:rsidTr="4F5AD2BB">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63CC8F6" w14:textId="1356BA67" w:rsidR="4F5AD2BB" w:rsidRDefault="4F5AD2BB">
            <w:r w:rsidRPr="4F5AD2BB">
              <w:rPr>
                <w:rFonts w:ascii="Arial" w:eastAsia="Arial" w:hAnsi="Arial" w:cs="Arial"/>
                <w:b/>
                <w:bCs/>
                <w:sz w:val="22"/>
                <w:szCs w:val="22"/>
                <w:lang w:val="es"/>
              </w:rPr>
              <w:t>RIESGOS:</w:t>
            </w:r>
          </w:p>
          <w:p w14:paraId="6E3A593C" w14:textId="59C18A95" w:rsidR="5E06F113" w:rsidRDefault="5E06F113"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Perdida de información de las partes del vehículo.</w:t>
            </w:r>
          </w:p>
          <w:p w14:paraId="194C5DFB" w14:textId="2346ABEE" w:rsidR="4F5AD2BB" w:rsidRDefault="4F5AD2BB" w:rsidP="4F5AD2BB">
            <w:pPr>
              <w:rPr>
                <w:rFonts w:ascii="Arial" w:eastAsia="Arial" w:hAnsi="Arial" w:cs="Arial"/>
                <w:lang w:val="es"/>
              </w:rPr>
            </w:pPr>
          </w:p>
        </w:tc>
      </w:tr>
    </w:tbl>
    <w:p w14:paraId="3796CBCF" w14:textId="41560336"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388ED124" w14:textId="77777777" w:rsidTr="4F5AD2BB">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DF253B6" w14:textId="4DAE99FF" w:rsidR="4F5AD2BB" w:rsidRDefault="4F5AD2BB">
            <w:r w:rsidRPr="4F5AD2BB">
              <w:rPr>
                <w:rFonts w:ascii="Arial" w:eastAsia="Arial" w:hAnsi="Arial" w:cs="Arial"/>
                <w:b/>
                <w:bCs/>
                <w:sz w:val="22"/>
                <w:szCs w:val="22"/>
                <w:lang w:val="es"/>
              </w:rPr>
              <w:t>IDENTIFICADOR CASO DE USO:</w:t>
            </w:r>
          </w:p>
          <w:p w14:paraId="34EAF640" w14:textId="754F09D9"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30C505FE" w:rsidRPr="4F5AD2BB">
              <w:rPr>
                <w:rFonts w:ascii="Arial" w:eastAsia="Arial" w:hAnsi="Arial" w:cs="Arial"/>
                <w:b/>
                <w:bCs/>
                <w:color w:val="000000" w:themeColor="text1"/>
                <w:sz w:val="22"/>
                <w:szCs w:val="22"/>
                <w:lang w:val="es"/>
              </w:rPr>
              <w:t>18</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9B63905" w14:textId="65FBFA96"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7F5EF2ED" w:rsidRPr="4F5AD2BB">
              <w:rPr>
                <w:rFonts w:ascii="Arial" w:eastAsia="Arial" w:hAnsi="Arial" w:cs="Arial"/>
                <w:color w:val="000000" w:themeColor="text1"/>
                <w:sz w:val="22"/>
                <w:szCs w:val="22"/>
                <w:lang w:val="es"/>
              </w:rPr>
              <w:t>Registrar Clientes al sistema</w:t>
            </w:r>
            <w:r w:rsidRPr="4F5AD2BB">
              <w:rPr>
                <w:rFonts w:ascii="Arial" w:eastAsia="Arial" w:hAnsi="Arial" w:cs="Arial"/>
                <w:color w:val="000000" w:themeColor="text1"/>
                <w:sz w:val="22"/>
                <w:szCs w:val="22"/>
                <w:lang w:val="es"/>
              </w:rPr>
              <w:t xml:space="preserve"> </w:t>
            </w:r>
          </w:p>
        </w:tc>
      </w:tr>
      <w:tr w:rsidR="4F5AD2BB" w14:paraId="50F159CA" w14:textId="77777777" w:rsidTr="4F5AD2BB">
        <w:tc>
          <w:tcPr>
            <w:tcW w:w="6459" w:type="dxa"/>
            <w:gridSpan w:val="3"/>
            <w:tcBorders>
              <w:top w:val="single" w:sz="8" w:space="0" w:color="auto"/>
              <w:left w:val="single" w:sz="8" w:space="0" w:color="auto"/>
              <w:bottom w:val="single" w:sz="8" w:space="0" w:color="auto"/>
              <w:right w:val="single" w:sz="8" w:space="0" w:color="auto"/>
            </w:tcBorders>
          </w:tcPr>
          <w:p w14:paraId="7B29ADD8" w14:textId="1A3E0090"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1E78FE3D" w14:textId="2593B504"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PRIORIDAD: </w:t>
            </w:r>
            <w:r w:rsidR="0A4343BB" w:rsidRPr="4F5AD2BB">
              <w:rPr>
                <w:rFonts w:ascii="Arial" w:eastAsia="Arial" w:hAnsi="Arial" w:cs="Arial"/>
                <w:sz w:val="22"/>
                <w:szCs w:val="22"/>
                <w:lang w:val="es"/>
              </w:rPr>
              <w:t>Media</w:t>
            </w:r>
          </w:p>
        </w:tc>
      </w:tr>
      <w:tr w:rsidR="4F5AD2BB" w14:paraId="2A104511"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7F08247A" w14:textId="52CF9357" w:rsidR="4F5AD2BB" w:rsidRDefault="4F5AD2BB">
            <w:r w:rsidRPr="4F5AD2BB">
              <w:rPr>
                <w:rFonts w:ascii="Arial" w:eastAsia="Arial" w:hAnsi="Arial" w:cs="Arial"/>
                <w:b/>
                <w:bCs/>
                <w:sz w:val="22"/>
                <w:szCs w:val="22"/>
                <w:lang w:val="es"/>
              </w:rPr>
              <w:lastRenderedPageBreak/>
              <w:t>REQUERIMIENTO FUNCIONAL ASOCIADO:</w:t>
            </w:r>
          </w:p>
          <w:p w14:paraId="6751BD55" w14:textId="76B15386"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RF-</w:t>
            </w:r>
            <w:r w:rsidR="60706F7E" w:rsidRPr="4F5AD2BB">
              <w:rPr>
                <w:rFonts w:ascii="Arial" w:eastAsia="Arial" w:hAnsi="Arial" w:cs="Arial"/>
                <w:sz w:val="22"/>
                <w:szCs w:val="22"/>
                <w:lang w:val="es"/>
              </w:rPr>
              <w:t>18</w:t>
            </w:r>
          </w:p>
        </w:tc>
      </w:tr>
      <w:tr w:rsidR="4F5AD2BB" w14:paraId="5EF44ECE"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67A645A0" w14:textId="5DFFC77F"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7277701E" w:rsidRPr="4F5AD2BB">
              <w:rPr>
                <w:rFonts w:ascii="Arial" w:eastAsia="Arial" w:hAnsi="Arial" w:cs="Arial"/>
                <w:sz w:val="22"/>
                <w:szCs w:val="22"/>
                <w:lang w:val="es"/>
              </w:rPr>
              <w:t>Secretaria</w:t>
            </w:r>
            <w:proofErr w:type="gramEnd"/>
          </w:p>
        </w:tc>
      </w:tr>
      <w:tr w:rsidR="4F5AD2BB" w14:paraId="17A2A0EA"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5A14301B" w14:textId="04A5806D" w:rsidR="4F5AD2BB" w:rsidRDefault="4F5AD2BB">
            <w:r w:rsidRPr="4F5AD2BB">
              <w:rPr>
                <w:rFonts w:ascii="Arial" w:eastAsia="Arial" w:hAnsi="Arial" w:cs="Arial"/>
                <w:b/>
                <w:bCs/>
                <w:sz w:val="22"/>
                <w:szCs w:val="22"/>
                <w:lang w:val="es"/>
              </w:rPr>
              <w:t xml:space="preserve">CASOS DE USO ASOCIADOS: </w:t>
            </w:r>
          </w:p>
          <w:p w14:paraId="7D5272F9" w14:textId="154A74F5"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CU-</w:t>
            </w:r>
            <w:r w:rsidR="689D7301" w:rsidRPr="4F5AD2BB">
              <w:rPr>
                <w:rFonts w:ascii="Arial" w:eastAsia="Arial" w:hAnsi="Arial" w:cs="Arial"/>
                <w:sz w:val="22"/>
                <w:szCs w:val="22"/>
                <w:lang w:val="es"/>
              </w:rPr>
              <w:t>18</w:t>
            </w:r>
            <w:r w:rsidRPr="4F5AD2BB">
              <w:rPr>
                <w:rFonts w:ascii="Arial" w:eastAsia="Arial" w:hAnsi="Arial" w:cs="Arial"/>
                <w:sz w:val="22"/>
                <w:szCs w:val="22"/>
                <w:lang w:val="es"/>
              </w:rPr>
              <w:t xml:space="preserve">  </w:t>
            </w:r>
          </w:p>
        </w:tc>
      </w:tr>
      <w:tr w:rsidR="4F5AD2BB" w14:paraId="7F576EA6" w14:textId="77777777" w:rsidTr="4F5AD2BB">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0AE1D828"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0DE6C8F0" w14:textId="530E962F" w:rsidR="70806544" w:rsidRDefault="70806544" w:rsidP="4F5AD2BB">
            <w:pPr>
              <w:rPr>
                <w:rFonts w:ascii="Arial" w:eastAsia="Arial" w:hAnsi="Arial" w:cs="Arial"/>
                <w:sz w:val="22"/>
                <w:szCs w:val="22"/>
                <w:lang w:val="es"/>
              </w:rPr>
            </w:pPr>
            <w:r w:rsidRPr="4F5AD2BB">
              <w:rPr>
                <w:rFonts w:ascii="Arial" w:eastAsia="Arial" w:hAnsi="Arial" w:cs="Arial"/>
                <w:sz w:val="22"/>
                <w:szCs w:val="22"/>
                <w:lang w:val="es"/>
              </w:rPr>
              <w:t>La secretaria podrá registrar los clientes que han solicitado un servicio al sistema.</w:t>
            </w:r>
          </w:p>
          <w:p w14:paraId="53E8D440" w14:textId="19F6EA8A" w:rsidR="4F5AD2BB" w:rsidRDefault="4F5AD2BB">
            <w:r w:rsidRPr="4F5AD2BB">
              <w:rPr>
                <w:rFonts w:ascii="Arial" w:eastAsia="Arial" w:hAnsi="Arial" w:cs="Arial"/>
                <w:sz w:val="22"/>
                <w:szCs w:val="22"/>
                <w:lang w:val="es"/>
              </w:rPr>
              <w:t xml:space="preserve"> </w:t>
            </w:r>
          </w:p>
        </w:tc>
      </w:tr>
      <w:tr w:rsidR="4F5AD2BB" w14:paraId="493FB8E8" w14:textId="77777777" w:rsidTr="4F5AD2BB">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BD99806" w14:textId="77C653E9" w:rsidR="4F5AD2BB" w:rsidRDefault="4F5AD2BB">
            <w:r w:rsidRPr="4F5AD2BB">
              <w:rPr>
                <w:rFonts w:ascii="Arial" w:eastAsia="Arial" w:hAnsi="Arial" w:cs="Arial"/>
                <w:b/>
                <w:bCs/>
                <w:sz w:val="22"/>
                <w:szCs w:val="22"/>
                <w:lang w:val="es"/>
              </w:rPr>
              <w:t>NOTAS:</w:t>
            </w:r>
          </w:p>
          <w:p w14:paraId="68FD5BA1" w14:textId="00D11D57" w:rsidR="589658DC" w:rsidRDefault="589658DC"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Se deberá registrar a los clientes nuevos y completar con toda la información que se solicite.</w:t>
            </w:r>
          </w:p>
          <w:p w14:paraId="06B85822" w14:textId="4F110B68" w:rsidR="4F5AD2BB" w:rsidRDefault="4F5AD2BB">
            <w:r w:rsidRPr="4F5AD2BB">
              <w:rPr>
                <w:rFonts w:ascii="Arial" w:eastAsia="Arial" w:hAnsi="Arial" w:cs="Arial"/>
                <w:sz w:val="22"/>
                <w:szCs w:val="22"/>
                <w:lang w:val="es"/>
              </w:rPr>
              <w:t xml:space="preserve"> </w:t>
            </w:r>
          </w:p>
        </w:tc>
      </w:tr>
      <w:tr w:rsidR="4F5AD2BB" w14:paraId="3CFEADAC"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3DA8EDFC" w14:textId="15CE7E53" w:rsidR="4F5AD2BB" w:rsidRDefault="4F5AD2BB">
            <w:r w:rsidRPr="4F5AD2BB">
              <w:rPr>
                <w:rFonts w:ascii="Arial" w:eastAsia="Arial" w:hAnsi="Arial" w:cs="Arial"/>
                <w:b/>
                <w:bCs/>
                <w:sz w:val="22"/>
                <w:szCs w:val="22"/>
                <w:lang w:val="es"/>
              </w:rPr>
              <w:t xml:space="preserve">CRITERIOS DE ACEPTACIÓN: </w:t>
            </w:r>
          </w:p>
          <w:p w14:paraId="65EB75FA" w14:textId="2048332E"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394FA2A9" w:rsidRPr="4F5AD2BB">
              <w:rPr>
                <w:rFonts w:ascii="Arial" w:eastAsia="Arial" w:hAnsi="Arial" w:cs="Arial"/>
                <w:sz w:val="22"/>
                <w:szCs w:val="22"/>
                <w:lang w:val="es"/>
              </w:rPr>
              <w:t>registra clientes o no.</w:t>
            </w:r>
          </w:p>
        </w:tc>
      </w:tr>
      <w:tr w:rsidR="4F5AD2BB" w14:paraId="527B9BEA" w14:textId="77777777" w:rsidTr="4F5AD2BB">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F0B70F7"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00873DC7"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63C1574E" w14:textId="5A6ADB18" w:rsidR="4F5AD2BB" w:rsidRDefault="4F5AD2BB">
            <w:r w:rsidRPr="4F5AD2BB">
              <w:rPr>
                <w:rFonts w:ascii="Arial" w:eastAsia="Arial" w:hAnsi="Arial" w:cs="Arial"/>
                <w:sz w:val="22"/>
                <w:szCs w:val="22"/>
                <w:lang w:val="es"/>
              </w:rPr>
              <w:t>ES-1</w:t>
            </w:r>
            <w:r w:rsidR="614F3469" w:rsidRPr="4F5AD2BB">
              <w:rPr>
                <w:rFonts w:ascii="Arial" w:eastAsia="Arial" w:hAnsi="Arial" w:cs="Arial"/>
                <w:sz w:val="22"/>
                <w:szCs w:val="22"/>
                <w:lang w:val="es"/>
              </w:rPr>
              <w:t>8</w:t>
            </w:r>
            <w:r w:rsidRPr="4F5AD2BB">
              <w:rPr>
                <w:rFonts w:ascii="Arial" w:eastAsia="Arial" w:hAnsi="Arial" w:cs="Arial"/>
                <w:sz w:val="22"/>
                <w:szCs w:val="22"/>
                <w:lang w:val="es"/>
              </w:rPr>
              <w:t xml:space="preserve">.1     </w:t>
            </w:r>
          </w:p>
          <w:p w14:paraId="647E57E7"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67DB3456" w14:textId="2B01224C"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21DA2957" w:rsidRPr="4F5AD2BB">
              <w:rPr>
                <w:rFonts w:ascii="Arial" w:eastAsia="Arial" w:hAnsi="Arial" w:cs="Arial"/>
                <w:sz w:val="22"/>
                <w:szCs w:val="22"/>
                <w:lang w:val="es"/>
              </w:rPr>
              <w:t>La secretaria registra exitosamente al cliente en el sistema.</w:t>
            </w:r>
          </w:p>
          <w:p w14:paraId="43FBA420" w14:textId="79C5431A" w:rsidR="4F5AD2BB" w:rsidRDefault="4F5AD2BB">
            <w:r w:rsidRPr="4F5AD2BB">
              <w:rPr>
                <w:rFonts w:ascii="Arial" w:eastAsia="Arial" w:hAnsi="Arial" w:cs="Arial"/>
                <w:b/>
                <w:bCs/>
                <w:sz w:val="22"/>
                <w:szCs w:val="22"/>
                <w:lang w:val="es"/>
              </w:rPr>
              <w:t>SUPOSICIONES/ASUNCIONES:</w:t>
            </w:r>
          </w:p>
          <w:p w14:paraId="1265E3DD" w14:textId="20CDD509" w:rsidR="304A865D" w:rsidRDefault="304A865D"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Complet</w:t>
            </w:r>
            <w:r w:rsidR="20D212F7" w:rsidRPr="4F5AD2BB">
              <w:rPr>
                <w:rFonts w:ascii="Arial" w:eastAsia="Arial" w:hAnsi="Arial" w:cs="Arial"/>
                <w:sz w:val="22"/>
                <w:szCs w:val="22"/>
                <w:lang w:val="es"/>
              </w:rPr>
              <w:t>o toda la información requerida</w:t>
            </w:r>
          </w:p>
          <w:p w14:paraId="40F0B182" w14:textId="365E4D4E" w:rsidR="4F5AD2BB" w:rsidRDefault="4F5AD2BB">
            <w:r w:rsidRPr="4F5AD2BB">
              <w:rPr>
                <w:rFonts w:ascii="Arial" w:eastAsia="Arial" w:hAnsi="Arial" w:cs="Arial"/>
                <w:b/>
                <w:bCs/>
                <w:sz w:val="22"/>
                <w:szCs w:val="22"/>
                <w:lang w:val="es"/>
              </w:rPr>
              <w:t xml:space="preserve">RESULTADOS: </w:t>
            </w:r>
          </w:p>
          <w:p w14:paraId="6A0BDDF7" w14:textId="572FFBE5" w:rsidR="53E53AAB" w:rsidRDefault="53E53AAB"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El cliente ya se encuentra en el sistema</w:t>
            </w:r>
          </w:p>
        </w:tc>
      </w:tr>
      <w:tr w:rsidR="4F5AD2BB" w14:paraId="02E600A8"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028D091E" w14:textId="0D3425AB" w:rsidR="4F5AD2BB" w:rsidRDefault="4F5AD2BB">
            <w:r w:rsidRPr="4F5AD2BB">
              <w:rPr>
                <w:rFonts w:ascii="Arial" w:eastAsia="Arial" w:hAnsi="Arial" w:cs="Arial"/>
                <w:sz w:val="22"/>
                <w:szCs w:val="22"/>
                <w:lang w:val="es"/>
              </w:rPr>
              <w:t>ES-1</w:t>
            </w:r>
            <w:r w:rsidR="302224D0" w:rsidRPr="4F5AD2BB">
              <w:rPr>
                <w:rFonts w:ascii="Arial" w:eastAsia="Arial" w:hAnsi="Arial" w:cs="Arial"/>
                <w:sz w:val="22"/>
                <w:szCs w:val="22"/>
                <w:lang w:val="es"/>
              </w:rPr>
              <w:t>8</w:t>
            </w:r>
            <w:r w:rsidRPr="4F5AD2BB">
              <w:rPr>
                <w:rFonts w:ascii="Arial" w:eastAsia="Arial" w:hAnsi="Arial" w:cs="Arial"/>
                <w:sz w:val="22"/>
                <w:szCs w:val="22"/>
                <w:lang w:val="es"/>
              </w:rPr>
              <w:t xml:space="preserve">.2     </w:t>
            </w:r>
          </w:p>
          <w:p w14:paraId="765DBFA4"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B8B4956" w14:textId="55C0B0D9"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DESCRIPCIÓN: </w:t>
            </w:r>
            <w:r w:rsidR="42C86F44" w:rsidRPr="4F5AD2BB">
              <w:rPr>
                <w:rFonts w:ascii="Arial" w:eastAsia="Arial" w:hAnsi="Arial" w:cs="Arial"/>
                <w:sz w:val="22"/>
                <w:szCs w:val="22"/>
                <w:lang w:val="es"/>
              </w:rPr>
              <w:t xml:space="preserve">La secretaria </w:t>
            </w:r>
            <w:r w:rsidR="02EBE314" w:rsidRPr="4F5AD2BB">
              <w:rPr>
                <w:rFonts w:ascii="Arial" w:eastAsia="Arial" w:hAnsi="Arial" w:cs="Arial"/>
                <w:sz w:val="22"/>
                <w:szCs w:val="22"/>
                <w:lang w:val="es"/>
              </w:rPr>
              <w:t>registra</w:t>
            </w:r>
            <w:r w:rsidR="42C86F44" w:rsidRPr="4F5AD2BB">
              <w:rPr>
                <w:rFonts w:ascii="Arial" w:eastAsia="Arial" w:hAnsi="Arial" w:cs="Arial"/>
                <w:sz w:val="22"/>
                <w:szCs w:val="22"/>
                <w:lang w:val="es"/>
              </w:rPr>
              <w:t xml:space="preserve"> incorrectamente uno o </w:t>
            </w:r>
            <w:r w:rsidR="10D3A4C3" w:rsidRPr="4F5AD2BB">
              <w:rPr>
                <w:rFonts w:ascii="Arial" w:eastAsia="Arial" w:hAnsi="Arial" w:cs="Arial"/>
                <w:sz w:val="22"/>
                <w:szCs w:val="22"/>
                <w:lang w:val="es"/>
              </w:rPr>
              <w:t>más</w:t>
            </w:r>
            <w:r w:rsidR="42C86F44" w:rsidRPr="4F5AD2BB">
              <w:rPr>
                <w:rFonts w:ascii="Arial" w:eastAsia="Arial" w:hAnsi="Arial" w:cs="Arial"/>
                <w:sz w:val="22"/>
                <w:szCs w:val="22"/>
                <w:lang w:val="es"/>
              </w:rPr>
              <w:t xml:space="preserve"> </w:t>
            </w:r>
            <w:r w:rsidR="32A651D5" w:rsidRPr="4F5AD2BB">
              <w:rPr>
                <w:rFonts w:ascii="Arial" w:eastAsia="Arial" w:hAnsi="Arial" w:cs="Arial"/>
                <w:sz w:val="22"/>
                <w:szCs w:val="22"/>
                <w:lang w:val="es"/>
              </w:rPr>
              <w:t xml:space="preserve">datos </w:t>
            </w:r>
            <w:r w:rsidR="42C86F44" w:rsidRPr="4F5AD2BB">
              <w:rPr>
                <w:rFonts w:ascii="Arial" w:eastAsia="Arial" w:hAnsi="Arial" w:cs="Arial"/>
                <w:sz w:val="22"/>
                <w:szCs w:val="22"/>
                <w:lang w:val="es"/>
              </w:rPr>
              <w:t>del</w:t>
            </w:r>
            <w:r w:rsidR="4AE5387A" w:rsidRPr="4F5AD2BB">
              <w:rPr>
                <w:rFonts w:ascii="Arial" w:eastAsia="Arial" w:hAnsi="Arial" w:cs="Arial"/>
                <w:sz w:val="22"/>
                <w:szCs w:val="22"/>
                <w:lang w:val="es"/>
              </w:rPr>
              <w:t xml:space="preserve"> cliente</w:t>
            </w:r>
            <w:r w:rsidR="30556023" w:rsidRPr="4F5AD2BB">
              <w:rPr>
                <w:rFonts w:ascii="Arial" w:eastAsia="Arial" w:hAnsi="Arial" w:cs="Arial"/>
                <w:sz w:val="22"/>
                <w:szCs w:val="22"/>
                <w:lang w:val="es"/>
              </w:rPr>
              <w:t>.</w:t>
            </w:r>
          </w:p>
          <w:p w14:paraId="7D8550FA" w14:textId="6ADE0E73" w:rsidR="4F5AD2BB" w:rsidRDefault="4F5AD2BB">
            <w:r w:rsidRPr="4F5AD2BB">
              <w:rPr>
                <w:rFonts w:ascii="Arial" w:eastAsia="Arial" w:hAnsi="Arial" w:cs="Arial"/>
                <w:b/>
                <w:bCs/>
                <w:sz w:val="22"/>
                <w:szCs w:val="22"/>
                <w:lang w:val="es"/>
              </w:rPr>
              <w:t>SUPOSICIONES/ASUNCIONES:</w:t>
            </w:r>
          </w:p>
          <w:p w14:paraId="78F4440E" w14:textId="6E11364B" w:rsidR="45BA5961" w:rsidRDefault="45BA5961"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47B14658" w:rsidRPr="4F5AD2BB">
              <w:rPr>
                <w:rFonts w:ascii="Arial" w:eastAsia="Arial" w:hAnsi="Arial" w:cs="Arial"/>
                <w:sz w:val="22"/>
                <w:szCs w:val="22"/>
                <w:lang w:val="es"/>
              </w:rPr>
              <w:t>registro al cliente con información errónea.</w:t>
            </w:r>
          </w:p>
          <w:p w14:paraId="3B29EDC4" w14:textId="106F530E" w:rsidR="4F5AD2BB" w:rsidRDefault="4F5AD2BB">
            <w:r w:rsidRPr="4F5AD2BB">
              <w:rPr>
                <w:rFonts w:ascii="Arial" w:eastAsia="Arial" w:hAnsi="Arial" w:cs="Arial"/>
                <w:b/>
                <w:bCs/>
                <w:sz w:val="22"/>
                <w:szCs w:val="22"/>
                <w:lang w:val="es"/>
              </w:rPr>
              <w:t xml:space="preserve">RESULTADOS: </w:t>
            </w:r>
          </w:p>
          <w:p w14:paraId="0EA464E0" w14:textId="54A60055" w:rsidR="702D31D9" w:rsidRDefault="702D31D9"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Se crea un registro erróneo con información del cliente</w:t>
            </w:r>
          </w:p>
        </w:tc>
      </w:tr>
      <w:tr w:rsidR="4F5AD2BB" w14:paraId="27787256"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4763937D" w14:textId="3D636139" w:rsidR="4F5AD2BB" w:rsidRDefault="4F5AD2BB">
            <w:r w:rsidRPr="4F5AD2BB">
              <w:rPr>
                <w:rFonts w:ascii="Arial" w:eastAsia="Arial" w:hAnsi="Arial" w:cs="Arial"/>
                <w:sz w:val="22"/>
                <w:szCs w:val="22"/>
                <w:lang w:val="es"/>
              </w:rPr>
              <w:t>ES-</w:t>
            </w:r>
            <w:r w:rsidR="08FE2DDC" w:rsidRPr="4F5AD2BB">
              <w:rPr>
                <w:rFonts w:ascii="Arial" w:eastAsia="Arial" w:hAnsi="Arial" w:cs="Arial"/>
                <w:sz w:val="22"/>
                <w:szCs w:val="22"/>
                <w:lang w:val="es"/>
              </w:rPr>
              <w:t>18</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08833F9D" w14:textId="4B97E8BC"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3AB332A6" w:rsidRPr="4F5AD2BB">
              <w:rPr>
                <w:rFonts w:ascii="Arial" w:eastAsia="Arial" w:hAnsi="Arial" w:cs="Arial"/>
                <w:sz w:val="22"/>
                <w:szCs w:val="22"/>
                <w:lang w:val="es"/>
              </w:rPr>
              <w:t>La secretaria no puede registrar al cliente por caída de la conexión con la base de datos.</w:t>
            </w:r>
          </w:p>
          <w:p w14:paraId="427E38DB" w14:textId="3D9B015D" w:rsidR="4F5AD2BB" w:rsidRDefault="4F5AD2BB">
            <w:r w:rsidRPr="4F5AD2BB">
              <w:rPr>
                <w:rFonts w:ascii="Arial" w:eastAsia="Arial" w:hAnsi="Arial" w:cs="Arial"/>
                <w:b/>
                <w:bCs/>
                <w:sz w:val="22"/>
                <w:szCs w:val="22"/>
                <w:lang w:val="es"/>
              </w:rPr>
              <w:t>SUPOSICIONES/ASUNCIONES:</w:t>
            </w:r>
          </w:p>
          <w:p w14:paraId="353D6E51" w14:textId="51A730A1" w:rsidR="6D208C10" w:rsidRDefault="6D208C10"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base de datos presenta un fallo.</w:t>
            </w:r>
          </w:p>
          <w:p w14:paraId="0B354868" w14:textId="4F6F41E0" w:rsidR="4F5AD2BB" w:rsidRDefault="4F5AD2BB">
            <w:r w:rsidRPr="4F5AD2BB">
              <w:rPr>
                <w:rFonts w:ascii="Arial" w:eastAsia="Arial" w:hAnsi="Arial" w:cs="Arial"/>
                <w:b/>
                <w:bCs/>
                <w:sz w:val="22"/>
                <w:szCs w:val="22"/>
                <w:lang w:val="es"/>
              </w:rPr>
              <w:t xml:space="preserve">RESULTADOS: </w:t>
            </w:r>
          </w:p>
          <w:p w14:paraId="16FDD328" w14:textId="4175DCE8" w:rsidR="4DDF2F47" w:rsidRDefault="4DDF2F47"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El sistema no podrá registrar al cliente.</w:t>
            </w:r>
          </w:p>
        </w:tc>
      </w:tr>
      <w:tr w:rsidR="4F5AD2BB" w14:paraId="5F9D8428" w14:textId="77777777" w:rsidTr="4F5AD2BB">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FED6134" w14:textId="1356BA67" w:rsidR="4F5AD2BB" w:rsidRDefault="4F5AD2BB">
            <w:r w:rsidRPr="4F5AD2BB">
              <w:rPr>
                <w:rFonts w:ascii="Arial" w:eastAsia="Arial" w:hAnsi="Arial" w:cs="Arial"/>
                <w:b/>
                <w:bCs/>
                <w:sz w:val="22"/>
                <w:szCs w:val="22"/>
                <w:lang w:val="es"/>
              </w:rPr>
              <w:t>RIESGOS:</w:t>
            </w:r>
          </w:p>
          <w:p w14:paraId="51D7D17E" w14:textId="440431D5" w:rsidR="4F5AD2BB" w:rsidRDefault="4F5AD2BB" w:rsidP="00F53248">
            <w:pPr>
              <w:pStyle w:val="Prrafodelista"/>
              <w:numPr>
                <w:ilvl w:val="0"/>
                <w:numId w:val="27"/>
              </w:numPr>
              <w:rPr>
                <w:rFonts w:ascii="Arial" w:eastAsia="Arial" w:hAnsi="Arial" w:cs="Arial"/>
                <w:sz w:val="22"/>
                <w:szCs w:val="22"/>
                <w:lang w:val="es"/>
              </w:rPr>
            </w:pPr>
          </w:p>
          <w:p w14:paraId="26A86E94" w14:textId="2346ABEE" w:rsidR="4F5AD2BB" w:rsidRDefault="4F5AD2BB" w:rsidP="00F53248">
            <w:pPr>
              <w:pStyle w:val="Prrafodelista"/>
              <w:numPr>
                <w:ilvl w:val="0"/>
                <w:numId w:val="27"/>
              </w:numPr>
              <w:rPr>
                <w:rFonts w:ascii="Arial" w:eastAsia="Arial" w:hAnsi="Arial" w:cs="Arial"/>
                <w:sz w:val="22"/>
                <w:szCs w:val="22"/>
                <w:lang w:val="es"/>
              </w:rPr>
            </w:pPr>
          </w:p>
        </w:tc>
      </w:tr>
    </w:tbl>
    <w:p w14:paraId="68475961" w14:textId="4371936D"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775A4076" w14:textId="77777777" w:rsidTr="4F5AD2BB">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C760681" w14:textId="4DAE99FF" w:rsidR="4F5AD2BB" w:rsidRDefault="4F5AD2BB">
            <w:r w:rsidRPr="4F5AD2BB">
              <w:rPr>
                <w:rFonts w:ascii="Arial" w:eastAsia="Arial" w:hAnsi="Arial" w:cs="Arial"/>
                <w:b/>
                <w:bCs/>
                <w:sz w:val="22"/>
                <w:szCs w:val="22"/>
                <w:lang w:val="es"/>
              </w:rPr>
              <w:t>IDENTIFICADOR CASO DE USO:</w:t>
            </w:r>
          </w:p>
          <w:p w14:paraId="103C0877" w14:textId="1AD4494D"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24F1FB58" w:rsidRPr="4F5AD2BB">
              <w:rPr>
                <w:rFonts w:ascii="Arial" w:eastAsia="Arial" w:hAnsi="Arial" w:cs="Arial"/>
                <w:b/>
                <w:bCs/>
                <w:color w:val="000000" w:themeColor="text1"/>
                <w:sz w:val="22"/>
                <w:szCs w:val="22"/>
                <w:lang w:val="es"/>
              </w:rPr>
              <w:t>19</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F478346" w14:textId="72C2A494"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Ingresar proveedores al sistema</w:t>
            </w:r>
          </w:p>
        </w:tc>
      </w:tr>
      <w:tr w:rsidR="4F5AD2BB" w14:paraId="52E86722" w14:textId="77777777" w:rsidTr="4F5AD2BB">
        <w:tc>
          <w:tcPr>
            <w:tcW w:w="6459" w:type="dxa"/>
            <w:gridSpan w:val="3"/>
            <w:tcBorders>
              <w:top w:val="single" w:sz="8" w:space="0" w:color="auto"/>
              <w:left w:val="single" w:sz="8" w:space="0" w:color="auto"/>
              <w:bottom w:val="single" w:sz="8" w:space="0" w:color="auto"/>
              <w:right w:val="single" w:sz="8" w:space="0" w:color="auto"/>
            </w:tcBorders>
          </w:tcPr>
          <w:p w14:paraId="4F6D286C" w14:textId="1A3E0090"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5058862F" w14:textId="6A3D8605"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Pr="4F5AD2BB">
              <w:rPr>
                <w:rFonts w:ascii="Arial" w:eastAsia="Arial" w:hAnsi="Arial" w:cs="Arial"/>
                <w:sz w:val="22"/>
                <w:szCs w:val="22"/>
                <w:lang w:val="es"/>
              </w:rPr>
              <w:t>Media</w:t>
            </w:r>
          </w:p>
        </w:tc>
      </w:tr>
      <w:tr w:rsidR="4F5AD2BB" w14:paraId="70852AB0"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07567FE9" w14:textId="52CF9357" w:rsidR="4F5AD2BB" w:rsidRDefault="4F5AD2BB">
            <w:r w:rsidRPr="4F5AD2BB">
              <w:rPr>
                <w:rFonts w:ascii="Arial" w:eastAsia="Arial" w:hAnsi="Arial" w:cs="Arial"/>
                <w:b/>
                <w:bCs/>
                <w:sz w:val="22"/>
                <w:szCs w:val="22"/>
                <w:lang w:val="es"/>
              </w:rPr>
              <w:t>REQUERIMIENTO FUNCIONAL ASOCIADO:</w:t>
            </w:r>
          </w:p>
          <w:p w14:paraId="4E9E8C8F" w14:textId="131ECEB9" w:rsidR="4F5AD2BB" w:rsidRDefault="4F5AD2BB" w:rsidP="4F5AD2BB">
            <w:pPr>
              <w:rPr>
                <w:rFonts w:ascii="Arial" w:eastAsia="Arial" w:hAnsi="Arial" w:cs="Arial"/>
                <w:b/>
                <w:bCs/>
                <w:sz w:val="22"/>
                <w:szCs w:val="22"/>
                <w:lang w:val="es"/>
              </w:rPr>
            </w:pPr>
            <w:r w:rsidRPr="4F5AD2BB">
              <w:rPr>
                <w:rFonts w:ascii="Arial" w:eastAsia="Arial" w:hAnsi="Arial" w:cs="Arial"/>
                <w:sz w:val="22"/>
                <w:szCs w:val="22"/>
                <w:lang w:val="es"/>
              </w:rPr>
              <w:t>RF-19</w:t>
            </w:r>
          </w:p>
        </w:tc>
      </w:tr>
      <w:tr w:rsidR="4F5AD2BB" w14:paraId="510274B3"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56C7E20D" w14:textId="5A3A8CAB"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Pr="4F5AD2BB">
              <w:rPr>
                <w:rFonts w:ascii="Arial" w:eastAsia="Arial" w:hAnsi="Arial" w:cs="Arial"/>
                <w:sz w:val="22"/>
                <w:szCs w:val="22"/>
                <w:lang w:val="es"/>
              </w:rPr>
              <w:t>Secretaria</w:t>
            </w:r>
            <w:proofErr w:type="gramEnd"/>
          </w:p>
        </w:tc>
      </w:tr>
      <w:tr w:rsidR="4F5AD2BB" w14:paraId="51B664FB"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03A3A780" w14:textId="04A5806D" w:rsidR="4F5AD2BB" w:rsidRDefault="4F5AD2BB">
            <w:r w:rsidRPr="4F5AD2BB">
              <w:rPr>
                <w:rFonts w:ascii="Arial" w:eastAsia="Arial" w:hAnsi="Arial" w:cs="Arial"/>
                <w:b/>
                <w:bCs/>
                <w:sz w:val="22"/>
                <w:szCs w:val="22"/>
                <w:lang w:val="es"/>
              </w:rPr>
              <w:t xml:space="preserve">CASOS DE USO ASOCIADOS: </w:t>
            </w:r>
          </w:p>
          <w:p w14:paraId="41824601" w14:textId="33E4E8C4" w:rsidR="4F5AD2BB" w:rsidRDefault="4F5AD2BB">
            <w:r w:rsidRPr="4F5AD2BB">
              <w:rPr>
                <w:rFonts w:ascii="Arial" w:eastAsia="Arial" w:hAnsi="Arial" w:cs="Arial"/>
                <w:sz w:val="22"/>
                <w:szCs w:val="22"/>
                <w:lang w:val="es"/>
              </w:rPr>
              <w:t xml:space="preserve">CU-:  </w:t>
            </w:r>
          </w:p>
        </w:tc>
      </w:tr>
      <w:tr w:rsidR="4F5AD2BB" w14:paraId="1B110898" w14:textId="77777777" w:rsidTr="4F5AD2BB">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67C8E866" w14:textId="1D83504C" w:rsidR="4F5AD2BB" w:rsidRDefault="4F5AD2BB">
            <w:r w:rsidRPr="4F5AD2BB">
              <w:rPr>
                <w:rFonts w:ascii="Arial" w:eastAsia="Arial" w:hAnsi="Arial" w:cs="Arial"/>
                <w:b/>
                <w:bCs/>
                <w:sz w:val="22"/>
                <w:szCs w:val="22"/>
                <w:lang w:val="es"/>
              </w:rPr>
              <w:lastRenderedPageBreak/>
              <w:t>DESCRIPCIÓN:</w:t>
            </w:r>
            <w:r w:rsidRPr="4F5AD2BB">
              <w:rPr>
                <w:rFonts w:ascii="Arial" w:eastAsia="Arial" w:hAnsi="Arial" w:cs="Arial"/>
                <w:sz w:val="22"/>
                <w:szCs w:val="22"/>
                <w:lang w:val="es"/>
              </w:rPr>
              <w:t xml:space="preserve"> </w:t>
            </w:r>
          </w:p>
          <w:p w14:paraId="18CF6F0B" w14:textId="3CCFBA60"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La secretaria ingresara al sistema los datos de los proveedores asociados a la empresa “Camioncitos S. A.”.</w:t>
            </w:r>
          </w:p>
          <w:p w14:paraId="25F8E3B2" w14:textId="19F6EA8A" w:rsidR="4F5AD2BB" w:rsidRDefault="4F5AD2BB">
            <w:r w:rsidRPr="4F5AD2BB">
              <w:rPr>
                <w:rFonts w:ascii="Arial" w:eastAsia="Arial" w:hAnsi="Arial" w:cs="Arial"/>
                <w:sz w:val="22"/>
                <w:szCs w:val="22"/>
                <w:lang w:val="es"/>
              </w:rPr>
              <w:t xml:space="preserve"> </w:t>
            </w:r>
          </w:p>
        </w:tc>
      </w:tr>
      <w:tr w:rsidR="4F5AD2BB" w14:paraId="527B3EFD" w14:textId="77777777" w:rsidTr="4F5AD2BB">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96AC011" w14:textId="77C653E9" w:rsidR="4F5AD2BB" w:rsidRDefault="4F5AD2BB">
            <w:r w:rsidRPr="4F5AD2BB">
              <w:rPr>
                <w:rFonts w:ascii="Arial" w:eastAsia="Arial" w:hAnsi="Arial" w:cs="Arial"/>
                <w:b/>
                <w:bCs/>
                <w:sz w:val="22"/>
                <w:szCs w:val="22"/>
                <w:lang w:val="es"/>
              </w:rPr>
              <w:t>NOTAS:</w:t>
            </w:r>
          </w:p>
          <w:p w14:paraId="20CEE72E" w14:textId="1F0A5FBD" w:rsidR="4F5AD2BB" w:rsidRDefault="4F5AD2BB"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ingreso de los proveedores a</w:t>
            </w:r>
            <w:r w:rsidR="1269E96D" w:rsidRPr="4F5AD2BB">
              <w:rPr>
                <w:rFonts w:ascii="Arial" w:eastAsia="Arial" w:hAnsi="Arial" w:cs="Arial"/>
                <w:sz w:val="22"/>
                <w:szCs w:val="22"/>
                <w:lang w:val="es"/>
              </w:rPr>
              <w:t>l</w:t>
            </w:r>
            <w:r w:rsidRPr="4F5AD2BB">
              <w:rPr>
                <w:rFonts w:ascii="Arial" w:eastAsia="Arial" w:hAnsi="Arial" w:cs="Arial"/>
                <w:sz w:val="22"/>
                <w:szCs w:val="22"/>
                <w:lang w:val="es"/>
              </w:rPr>
              <w:t xml:space="preserve"> sistema será dado únicamente por la secretaria.</w:t>
            </w:r>
          </w:p>
          <w:p w14:paraId="3683B904" w14:textId="4F110B68" w:rsidR="4F5AD2BB" w:rsidRDefault="4F5AD2BB">
            <w:r w:rsidRPr="4F5AD2BB">
              <w:rPr>
                <w:rFonts w:ascii="Arial" w:eastAsia="Arial" w:hAnsi="Arial" w:cs="Arial"/>
                <w:sz w:val="22"/>
                <w:szCs w:val="22"/>
                <w:lang w:val="es"/>
              </w:rPr>
              <w:t xml:space="preserve"> </w:t>
            </w:r>
          </w:p>
        </w:tc>
      </w:tr>
      <w:tr w:rsidR="4F5AD2BB" w14:paraId="7C8D403D"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467B6241" w14:textId="15CE7E53" w:rsidR="4F5AD2BB" w:rsidRDefault="4F5AD2BB">
            <w:r w:rsidRPr="4F5AD2BB">
              <w:rPr>
                <w:rFonts w:ascii="Arial" w:eastAsia="Arial" w:hAnsi="Arial" w:cs="Arial"/>
                <w:b/>
                <w:bCs/>
                <w:sz w:val="22"/>
                <w:szCs w:val="22"/>
                <w:lang w:val="es"/>
              </w:rPr>
              <w:t xml:space="preserve">CRITERIOS DE ACEPTACIÓN: </w:t>
            </w:r>
          </w:p>
          <w:p w14:paraId="16358DC1" w14:textId="6E7FA663"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La secretaria ingresa proveedores al sistema o no.</w:t>
            </w:r>
          </w:p>
        </w:tc>
      </w:tr>
      <w:tr w:rsidR="4F5AD2BB" w14:paraId="086A9E44" w14:textId="77777777" w:rsidTr="4F5AD2BB">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5ADA640"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511FE97B"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441A4A3D" w14:textId="7193E91F" w:rsidR="4F5AD2BB" w:rsidRDefault="4F5AD2BB">
            <w:r w:rsidRPr="4F5AD2BB">
              <w:rPr>
                <w:rFonts w:ascii="Arial" w:eastAsia="Arial" w:hAnsi="Arial" w:cs="Arial"/>
                <w:sz w:val="22"/>
                <w:szCs w:val="22"/>
                <w:lang w:val="es"/>
              </w:rPr>
              <w:t>ES-1</w:t>
            </w:r>
            <w:r w:rsidR="4C6B23C0" w:rsidRPr="4F5AD2BB">
              <w:rPr>
                <w:rFonts w:ascii="Arial" w:eastAsia="Arial" w:hAnsi="Arial" w:cs="Arial"/>
                <w:sz w:val="22"/>
                <w:szCs w:val="22"/>
                <w:lang w:val="es"/>
              </w:rPr>
              <w:t>9</w:t>
            </w:r>
            <w:r w:rsidRPr="4F5AD2BB">
              <w:rPr>
                <w:rFonts w:ascii="Arial" w:eastAsia="Arial" w:hAnsi="Arial" w:cs="Arial"/>
                <w:sz w:val="22"/>
                <w:szCs w:val="22"/>
                <w:lang w:val="es"/>
              </w:rPr>
              <w:t xml:space="preserve">.1     </w:t>
            </w:r>
          </w:p>
          <w:p w14:paraId="72D5B669"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6743E84D" w14:textId="2790CDA2" w:rsidR="4F5AD2BB" w:rsidRDefault="4F5AD2BB" w:rsidP="4F5AD2BB">
            <w:pPr>
              <w:rPr>
                <w:rFonts w:ascii="Arial" w:eastAsia="Arial" w:hAnsi="Arial" w:cs="Arial"/>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La secretaria ingresa correctamente los datos del proveedor al sistema.</w:t>
            </w:r>
          </w:p>
          <w:p w14:paraId="7500849F" w14:textId="79C5431A" w:rsidR="4F5AD2BB" w:rsidRDefault="4F5AD2BB">
            <w:r w:rsidRPr="4F5AD2BB">
              <w:rPr>
                <w:rFonts w:ascii="Arial" w:eastAsia="Arial" w:hAnsi="Arial" w:cs="Arial"/>
                <w:b/>
                <w:bCs/>
                <w:sz w:val="22"/>
                <w:szCs w:val="22"/>
                <w:lang w:val="es"/>
              </w:rPr>
              <w:t>SUPOSICIONES/ASUNCIONES:</w:t>
            </w:r>
          </w:p>
          <w:p w14:paraId="35009B0C" w14:textId="4A070672" w:rsidR="1BEA0505" w:rsidRDefault="1BEA0505"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ingresa los datos del proveedor al sistema.</w:t>
            </w:r>
          </w:p>
          <w:p w14:paraId="074DA329" w14:textId="365E4D4E" w:rsidR="4F5AD2BB" w:rsidRDefault="4F5AD2BB">
            <w:r w:rsidRPr="4F5AD2BB">
              <w:rPr>
                <w:rFonts w:ascii="Arial" w:eastAsia="Arial" w:hAnsi="Arial" w:cs="Arial"/>
                <w:b/>
                <w:bCs/>
                <w:sz w:val="22"/>
                <w:szCs w:val="22"/>
                <w:lang w:val="es"/>
              </w:rPr>
              <w:t xml:space="preserve">RESULTADOS: </w:t>
            </w:r>
          </w:p>
          <w:p w14:paraId="756A42A1" w14:textId="1C14BC7E" w:rsidR="19FDA284" w:rsidRDefault="19FDA284" w:rsidP="00F53248">
            <w:pPr>
              <w:pStyle w:val="Prrafodelista"/>
              <w:numPr>
                <w:ilvl w:val="0"/>
                <w:numId w:val="27"/>
              </w:numPr>
              <w:rPr>
                <w:rFonts w:ascii="Arial" w:eastAsia="Arial" w:hAnsi="Arial" w:cs="Arial"/>
                <w:lang w:val="es"/>
              </w:rPr>
            </w:pPr>
            <w:r w:rsidRPr="4F5AD2BB">
              <w:rPr>
                <w:rFonts w:ascii="Arial" w:eastAsia="Arial" w:hAnsi="Arial" w:cs="Arial"/>
                <w:sz w:val="22"/>
                <w:szCs w:val="22"/>
                <w:lang w:val="es"/>
              </w:rPr>
              <w:t xml:space="preserve">El sistema crea un listado de registro con todos los proveedores que se han ingresado ese día. </w:t>
            </w:r>
            <w:r w:rsidRPr="4F5AD2BB">
              <w:rPr>
                <w:lang w:val="es"/>
              </w:rPr>
              <w:t xml:space="preserve"> </w:t>
            </w:r>
          </w:p>
        </w:tc>
      </w:tr>
      <w:tr w:rsidR="4F5AD2BB" w14:paraId="5C65CDE9"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3BBC3075" w14:textId="685B8467" w:rsidR="4F5AD2BB" w:rsidRDefault="4F5AD2BB">
            <w:r w:rsidRPr="4F5AD2BB">
              <w:rPr>
                <w:rFonts w:ascii="Arial" w:eastAsia="Arial" w:hAnsi="Arial" w:cs="Arial"/>
                <w:sz w:val="22"/>
                <w:szCs w:val="22"/>
                <w:lang w:val="es"/>
              </w:rPr>
              <w:t>ES-1</w:t>
            </w:r>
            <w:r w:rsidR="46FD671D" w:rsidRPr="4F5AD2BB">
              <w:rPr>
                <w:rFonts w:ascii="Arial" w:eastAsia="Arial" w:hAnsi="Arial" w:cs="Arial"/>
                <w:sz w:val="22"/>
                <w:szCs w:val="22"/>
                <w:lang w:val="es"/>
              </w:rPr>
              <w:t>9</w:t>
            </w:r>
            <w:r w:rsidRPr="4F5AD2BB">
              <w:rPr>
                <w:rFonts w:ascii="Arial" w:eastAsia="Arial" w:hAnsi="Arial" w:cs="Arial"/>
                <w:sz w:val="22"/>
                <w:szCs w:val="22"/>
                <w:lang w:val="es"/>
              </w:rPr>
              <w:t xml:space="preserve">.2     </w:t>
            </w:r>
          </w:p>
          <w:p w14:paraId="492390F3"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8F94797" w14:textId="7277B7AE"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1B031BC5" w:rsidRPr="4F5AD2BB">
              <w:rPr>
                <w:rFonts w:ascii="Arial" w:eastAsia="Arial" w:hAnsi="Arial" w:cs="Arial"/>
                <w:sz w:val="22"/>
                <w:szCs w:val="22"/>
                <w:lang w:val="es"/>
              </w:rPr>
              <w:t>La secretaria ingresa incorrectamente uno o más datos del proveedor.</w:t>
            </w:r>
          </w:p>
          <w:p w14:paraId="22A55B1C" w14:textId="6ADE0E73" w:rsidR="4F5AD2BB" w:rsidRDefault="4F5AD2BB">
            <w:r w:rsidRPr="4F5AD2BB">
              <w:rPr>
                <w:rFonts w:ascii="Arial" w:eastAsia="Arial" w:hAnsi="Arial" w:cs="Arial"/>
                <w:b/>
                <w:bCs/>
                <w:sz w:val="22"/>
                <w:szCs w:val="22"/>
                <w:lang w:val="es"/>
              </w:rPr>
              <w:t>SUPOSICIONES/ASUNCIONES:</w:t>
            </w:r>
          </w:p>
          <w:p w14:paraId="61B1C2C5" w14:textId="78CA37F8" w:rsidR="2569050E" w:rsidRDefault="2569050E"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ingresa información errónea de un proveedor.</w:t>
            </w:r>
          </w:p>
          <w:p w14:paraId="6DFAEA3E" w14:textId="106F530E" w:rsidR="4F5AD2BB" w:rsidRDefault="4F5AD2BB">
            <w:r w:rsidRPr="4F5AD2BB">
              <w:rPr>
                <w:rFonts w:ascii="Arial" w:eastAsia="Arial" w:hAnsi="Arial" w:cs="Arial"/>
                <w:b/>
                <w:bCs/>
                <w:sz w:val="22"/>
                <w:szCs w:val="22"/>
                <w:lang w:val="es"/>
              </w:rPr>
              <w:t xml:space="preserve">RESULTADOS: </w:t>
            </w:r>
          </w:p>
          <w:p w14:paraId="418BB7C1" w14:textId="5F0E5A5D" w:rsidR="10340067" w:rsidRDefault="10340067"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Se crea un registro de inscripción erróneo con la información del proveedor.</w:t>
            </w:r>
          </w:p>
          <w:p w14:paraId="612E586F" w14:textId="6A643468" w:rsidR="524C4E20" w:rsidRDefault="524C4E20" w:rsidP="00F53248">
            <w:pPr>
              <w:pStyle w:val="Prrafodelista"/>
              <w:numPr>
                <w:ilvl w:val="0"/>
                <w:numId w:val="22"/>
              </w:numPr>
              <w:rPr>
                <w:lang w:val="es"/>
              </w:rPr>
            </w:pPr>
            <w:r w:rsidRPr="4F5AD2BB">
              <w:rPr>
                <w:rFonts w:ascii="Arial" w:eastAsia="Arial" w:hAnsi="Arial" w:cs="Arial"/>
                <w:sz w:val="22"/>
                <w:szCs w:val="22"/>
                <w:lang w:val="es"/>
              </w:rPr>
              <w:t xml:space="preserve">El sistema no puede generar un listado con los proveedores ingresados al día.   </w:t>
            </w:r>
            <w:r w:rsidRPr="4F5AD2BB">
              <w:rPr>
                <w:lang w:val="es"/>
              </w:rPr>
              <w:t xml:space="preserve"> </w:t>
            </w:r>
          </w:p>
        </w:tc>
      </w:tr>
      <w:tr w:rsidR="4F5AD2BB" w14:paraId="1D86E023"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14A4464D" w14:textId="4F27005C" w:rsidR="4F5AD2BB" w:rsidRDefault="4F5AD2BB">
            <w:r w:rsidRPr="4F5AD2BB">
              <w:rPr>
                <w:rFonts w:ascii="Arial" w:eastAsia="Arial" w:hAnsi="Arial" w:cs="Arial"/>
                <w:sz w:val="22"/>
                <w:szCs w:val="22"/>
                <w:lang w:val="es"/>
              </w:rPr>
              <w:t>ES-1</w:t>
            </w:r>
            <w:r w:rsidR="14AFAB91" w:rsidRPr="4F5AD2BB">
              <w:rPr>
                <w:rFonts w:ascii="Arial" w:eastAsia="Arial" w:hAnsi="Arial" w:cs="Arial"/>
                <w:sz w:val="22"/>
                <w:szCs w:val="22"/>
                <w:lang w:val="es"/>
              </w:rPr>
              <w:t>9</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0C9A22C6" w14:textId="6DF310E5"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DESCRIPCIÓN: </w:t>
            </w:r>
            <w:r w:rsidR="30BA45E3" w:rsidRPr="4F5AD2BB">
              <w:rPr>
                <w:rFonts w:ascii="Arial" w:eastAsia="Arial" w:hAnsi="Arial" w:cs="Arial"/>
                <w:sz w:val="22"/>
                <w:szCs w:val="22"/>
                <w:lang w:val="es"/>
              </w:rPr>
              <w:t>La secretaria no ingresa ningún tipo de datos.</w:t>
            </w:r>
          </w:p>
          <w:p w14:paraId="2A863906" w14:textId="3D9B015D" w:rsidR="4F5AD2BB" w:rsidRDefault="4F5AD2BB">
            <w:r w:rsidRPr="4F5AD2BB">
              <w:rPr>
                <w:rFonts w:ascii="Arial" w:eastAsia="Arial" w:hAnsi="Arial" w:cs="Arial"/>
                <w:b/>
                <w:bCs/>
                <w:sz w:val="22"/>
                <w:szCs w:val="22"/>
                <w:lang w:val="es"/>
              </w:rPr>
              <w:t>SUPOSICIONES/ASUNCIONES:</w:t>
            </w:r>
          </w:p>
          <w:p w14:paraId="6A52F276" w14:textId="48608702" w:rsidR="7C7DE2DF" w:rsidRDefault="7C7DE2DF"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no ingresa al sistema ningún proveedor.</w:t>
            </w:r>
          </w:p>
          <w:p w14:paraId="78991FF1" w14:textId="4B827CC9" w:rsidR="7C7DE2DF" w:rsidRDefault="7C7DE2DF" w:rsidP="00F53248">
            <w:pPr>
              <w:pStyle w:val="Prrafodelista"/>
              <w:numPr>
                <w:ilvl w:val="0"/>
                <w:numId w:val="22"/>
              </w:numPr>
              <w:rPr>
                <w:sz w:val="22"/>
                <w:szCs w:val="22"/>
                <w:lang w:val="es"/>
              </w:rPr>
            </w:pPr>
            <w:r w:rsidRPr="4F5AD2BB">
              <w:rPr>
                <w:rFonts w:ascii="Arial" w:eastAsia="Arial" w:hAnsi="Arial" w:cs="Arial"/>
                <w:sz w:val="22"/>
                <w:szCs w:val="22"/>
                <w:lang w:val="es"/>
              </w:rPr>
              <w:t>No hay más proveedores que ingresar al sistema.</w:t>
            </w:r>
          </w:p>
          <w:p w14:paraId="389CAF83" w14:textId="4F6F41E0" w:rsidR="4F5AD2BB" w:rsidRDefault="4F5AD2BB">
            <w:r w:rsidRPr="4F5AD2BB">
              <w:rPr>
                <w:rFonts w:ascii="Arial" w:eastAsia="Arial" w:hAnsi="Arial" w:cs="Arial"/>
                <w:b/>
                <w:bCs/>
                <w:sz w:val="22"/>
                <w:szCs w:val="22"/>
                <w:lang w:val="es"/>
              </w:rPr>
              <w:t xml:space="preserve">RESULTADOS: </w:t>
            </w:r>
          </w:p>
          <w:p w14:paraId="5A6068C1" w14:textId="2A553B19" w:rsidR="2A67C114" w:rsidRDefault="2A67C114"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El registro se mantendrá hasta realizar cambios.</w:t>
            </w:r>
          </w:p>
        </w:tc>
      </w:tr>
      <w:tr w:rsidR="4F5AD2BB" w14:paraId="6831BA22" w14:textId="77777777" w:rsidTr="4F5AD2BB">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3CF30942" w14:textId="1356BA67" w:rsidR="4F5AD2BB" w:rsidRDefault="4F5AD2BB">
            <w:r w:rsidRPr="4F5AD2BB">
              <w:rPr>
                <w:rFonts w:ascii="Arial" w:eastAsia="Arial" w:hAnsi="Arial" w:cs="Arial"/>
                <w:b/>
                <w:bCs/>
                <w:sz w:val="22"/>
                <w:szCs w:val="22"/>
                <w:lang w:val="es"/>
              </w:rPr>
              <w:t>RIESGOS:</w:t>
            </w:r>
          </w:p>
          <w:p w14:paraId="236C285D" w14:textId="17F934C3" w:rsidR="1D7A31B2" w:rsidRDefault="1D7A31B2"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de la base de datos.</w:t>
            </w:r>
          </w:p>
          <w:p w14:paraId="64B1AE74" w14:textId="3C0635F3" w:rsidR="1D7A31B2" w:rsidRDefault="1D7A31B2"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La secretaria no posee todos los datos del nuevo proveedor.</w:t>
            </w:r>
          </w:p>
        </w:tc>
      </w:tr>
    </w:tbl>
    <w:p w14:paraId="20CA75A0" w14:textId="4A1C9215"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173712FA" w14:textId="77777777" w:rsidTr="4F5AD2BB">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D0F2691" w14:textId="4DAE99FF" w:rsidR="4F5AD2BB" w:rsidRDefault="4F5AD2BB">
            <w:r w:rsidRPr="4F5AD2BB">
              <w:rPr>
                <w:rFonts w:ascii="Arial" w:eastAsia="Arial" w:hAnsi="Arial" w:cs="Arial"/>
                <w:b/>
                <w:bCs/>
                <w:sz w:val="22"/>
                <w:szCs w:val="22"/>
                <w:lang w:val="es"/>
              </w:rPr>
              <w:t>IDENTIFICADOR CASO DE USO:</w:t>
            </w:r>
          </w:p>
          <w:p w14:paraId="29122063" w14:textId="15F93A88"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0D19EC10" w:rsidRPr="4F5AD2BB">
              <w:rPr>
                <w:rFonts w:ascii="Arial" w:eastAsia="Arial" w:hAnsi="Arial" w:cs="Arial"/>
                <w:b/>
                <w:bCs/>
                <w:color w:val="000000" w:themeColor="text1"/>
                <w:sz w:val="22"/>
                <w:szCs w:val="22"/>
                <w:lang w:val="es"/>
              </w:rPr>
              <w:t>20</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31887AD" w14:textId="5B784986"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72EC78B7" w:rsidRPr="4F5AD2BB">
              <w:rPr>
                <w:rFonts w:ascii="Arial" w:eastAsia="Arial" w:hAnsi="Arial" w:cs="Arial"/>
                <w:color w:val="000000" w:themeColor="text1"/>
                <w:sz w:val="22"/>
                <w:szCs w:val="22"/>
                <w:lang w:val="es"/>
              </w:rPr>
              <w:t>Registrar Bodegas al sistema</w:t>
            </w:r>
          </w:p>
        </w:tc>
      </w:tr>
      <w:tr w:rsidR="4F5AD2BB" w14:paraId="1A690987" w14:textId="77777777" w:rsidTr="4F5AD2BB">
        <w:tc>
          <w:tcPr>
            <w:tcW w:w="6459" w:type="dxa"/>
            <w:gridSpan w:val="3"/>
            <w:tcBorders>
              <w:top w:val="single" w:sz="8" w:space="0" w:color="auto"/>
              <w:left w:val="single" w:sz="8" w:space="0" w:color="auto"/>
              <w:bottom w:val="single" w:sz="8" w:space="0" w:color="auto"/>
              <w:right w:val="single" w:sz="8" w:space="0" w:color="auto"/>
            </w:tcBorders>
          </w:tcPr>
          <w:p w14:paraId="39307603" w14:textId="074AC34B"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26D13FB5" w:rsidRPr="4F5AD2BB">
              <w:rPr>
                <w:rFonts w:ascii="Arial" w:eastAsia="Arial" w:hAnsi="Arial" w:cs="Arial"/>
                <w:sz w:val="22"/>
                <w:szCs w:val="22"/>
                <w:lang w:val="es"/>
              </w:rPr>
              <w:t>Baja</w:t>
            </w:r>
          </w:p>
        </w:tc>
        <w:tc>
          <w:tcPr>
            <w:tcW w:w="3170" w:type="dxa"/>
            <w:tcBorders>
              <w:top w:val="nil"/>
              <w:left w:val="nil"/>
              <w:bottom w:val="single" w:sz="8" w:space="0" w:color="auto"/>
              <w:right w:val="single" w:sz="8" w:space="0" w:color="auto"/>
            </w:tcBorders>
          </w:tcPr>
          <w:p w14:paraId="4BE9E3CA" w14:textId="04E10919"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1E16E988" w:rsidRPr="4F5AD2BB">
              <w:rPr>
                <w:rFonts w:ascii="Arial" w:eastAsia="Arial" w:hAnsi="Arial" w:cs="Arial"/>
                <w:sz w:val="22"/>
                <w:szCs w:val="22"/>
                <w:lang w:val="es"/>
              </w:rPr>
              <w:t>Media</w:t>
            </w:r>
          </w:p>
        </w:tc>
      </w:tr>
      <w:tr w:rsidR="4F5AD2BB" w14:paraId="2A2FC49A"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4381D362" w14:textId="52CF9357" w:rsidR="4F5AD2BB" w:rsidRDefault="4F5AD2BB">
            <w:r w:rsidRPr="4F5AD2BB">
              <w:rPr>
                <w:rFonts w:ascii="Arial" w:eastAsia="Arial" w:hAnsi="Arial" w:cs="Arial"/>
                <w:b/>
                <w:bCs/>
                <w:sz w:val="22"/>
                <w:szCs w:val="22"/>
                <w:lang w:val="es"/>
              </w:rPr>
              <w:t>REQUERIMIENTO FUNCIONAL ASOCIADO:</w:t>
            </w:r>
          </w:p>
          <w:p w14:paraId="46D9F922" w14:textId="506CDC1F" w:rsidR="4F5AD2BB" w:rsidRDefault="4F5AD2BB" w:rsidP="4F5AD2BB">
            <w:pPr>
              <w:rPr>
                <w:rFonts w:ascii="Arial" w:eastAsia="Arial" w:hAnsi="Arial" w:cs="Arial"/>
                <w:b/>
                <w:bCs/>
                <w:sz w:val="22"/>
                <w:szCs w:val="22"/>
                <w:lang w:val="es"/>
              </w:rPr>
            </w:pPr>
            <w:r w:rsidRPr="4F5AD2BB">
              <w:rPr>
                <w:rFonts w:ascii="Arial" w:eastAsia="Arial" w:hAnsi="Arial" w:cs="Arial"/>
                <w:sz w:val="22"/>
                <w:szCs w:val="22"/>
                <w:lang w:val="es"/>
              </w:rPr>
              <w:t>RF-</w:t>
            </w:r>
            <w:r w:rsidR="60D9423D" w:rsidRPr="4F5AD2BB">
              <w:rPr>
                <w:rFonts w:ascii="Arial" w:eastAsia="Arial" w:hAnsi="Arial" w:cs="Arial"/>
                <w:sz w:val="22"/>
                <w:szCs w:val="22"/>
                <w:lang w:val="es"/>
              </w:rPr>
              <w:t>20</w:t>
            </w:r>
          </w:p>
        </w:tc>
      </w:tr>
      <w:tr w:rsidR="4F5AD2BB" w14:paraId="400067D1"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77893C46" w14:textId="10B26377"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14D173C4" w:rsidRPr="4F5AD2BB">
              <w:rPr>
                <w:rFonts w:ascii="Arial" w:eastAsia="Arial" w:hAnsi="Arial" w:cs="Arial"/>
                <w:sz w:val="22"/>
                <w:szCs w:val="22"/>
                <w:lang w:val="es"/>
              </w:rPr>
              <w:t>Secretaria</w:t>
            </w:r>
            <w:proofErr w:type="gramEnd"/>
          </w:p>
        </w:tc>
      </w:tr>
      <w:tr w:rsidR="4F5AD2BB" w14:paraId="7002B126"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77982C07" w14:textId="04A5806D" w:rsidR="4F5AD2BB" w:rsidRDefault="4F5AD2BB">
            <w:r w:rsidRPr="4F5AD2BB">
              <w:rPr>
                <w:rFonts w:ascii="Arial" w:eastAsia="Arial" w:hAnsi="Arial" w:cs="Arial"/>
                <w:b/>
                <w:bCs/>
                <w:sz w:val="22"/>
                <w:szCs w:val="22"/>
                <w:lang w:val="es"/>
              </w:rPr>
              <w:t xml:space="preserve">CASOS DE USO ASOCIADOS: </w:t>
            </w:r>
          </w:p>
          <w:p w14:paraId="60EBD8B9" w14:textId="33E4E8C4" w:rsidR="4F5AD2BB" w:rsidRDefault="4F5AD2BB">
            <w:r w:rsidRPr="4F5AD2BB">
              <w:rPr>
                <w:rFonts w:ascii="Arial" w:eastAsia="Arial" w:hAnsi="Arial" w:cs="Arial"/>
                <w:sz w:val="22"/>
                <w:szCs w:val="22"/>
                <w:lang w:val="es"/>
              </w:rPr>
              <w:t xml:space="preserve">CU-:  </w:t>
            </w:r>
          </w:p>
        </w:tc>
      </w:tr>
      <w:tr w:rsidR="4F5AD2BB" w14:paraId="16A0189C" w14:textId="77777777" w:rsidTr="4F5AD2BB">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6081A594"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2EC8585B" w14:textId="4B726F47" w:rsidR="1AE14E81" w:rsidRDefault="1AE14E81" w:rsidP="4F5AD2BB">
            <w:pPr>
              <w:rPr>
                <w:rFonts w:ascii="Arial" w:eastAsia="Arial" w:hAnsi="Arial" w:cs="Arial"/>
                <w:sz w:val="22"/>
                <w:szCs w:val="22"/>
                <w:lang w:val="es"/>
              </w:rPr>
            </w:pPr>
            <w:r w:rsidRPr="4F5AD2BB">
              <w:rPr>
                <w:rFonts w:ascii="Arial" w:eastAsia="Arial" w:hAnsi="Arial" w:cs="Arial"/>
                <w:sz w:val="22"/>
                <w:szCs w:val="22"/>
                <w:lang w:val="es"/>
              </w:rPr>
              <w:t>La secretaria ingresara al sistema los datos de las bodegas asociadas a la empresa “Camioncitos S. A.”.</w:t>
            </w:r>
          </w:p>
          <w:p w14:paraId="2241E8CE" w14:textId="19F6EA8A" w:rsidR="4F5AD2BB" w:rsidRDefault="4F5AD2BB">
            <w:r w:rsidRPr="4F5AD2BB">
              <w:rPr>
                <w:rFonts w:ascii="Arial" w:eastAsia="Arial" w:hAnsi="Arial" w:cs="Arial"/>
                <w:sz w:val="22"/>
                <w:szCs w:val="22"/>
                <w:lang w:val="es"/>
              </w:rPr>
              <w:t xml:space="preserve"> </w:t>
            </w:r>
          </w:p>
        </w:tc>
      </w:tr>
      <w:tr w:rsidR="4F5AD2BB" w14:paraId="582EA677" w14:textId="77777777" w:rsidTr="4F5AD2BB">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9656B85" w14:textId="77C653E9" w:rsidR="4F5AD2BB" w:rsidRDefault="4F5AD2BB">
            <w:r w:rsidRPr="4F5AD2BB">
              <w:rPr>
                <w:rFonts w:ascii="Arial" w:eastAsia="Arial" w:hAnsi="Arial" w:cs="Arial"/>
                <w:b/>
                <w:bCs/>
                <w:sz w:val="22"/>
                <w:szCs w:val="22"/>
                <w:lang w:val="es"/>
              </w:rPr>
              <w:lastRenderedPageBreak/>
              <w:t>NOTAS:</w:t>
            </w:r>
          </w:p>
          <w:p w14:paraId="0DE6F9E4" w14:textId="556C08A1" w:rsidR="2F50615A" w:rsidRDefault="2F50615A"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ingreso de las bodegas al sistema será dado únicamente por la secretaria.</w:t>
            </w:r>
          </w:p>
        </w:tc>
      </w:tr>
      <w:tr w:rsidR="4F5AD2BB" w14:paraId="495B3BA6"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2825C7F9" w14:textId="15CE7E53" w:rsidR="4F5AD2BB" w:rsidRDefault="4F5AD2BB">
            <w:r w:rsidRPr="4F5AD2BB">
              <w:rPr>
                <w:rFonts w:ascii="Arial" w:eastAsia="Arial" w:hAnsi="Arial" w:cs="Arial"/>
                <w:b/>
                <w:bCs/>
                <w:sz w:val="22"/>
                <w:szCs w:val="22"/>
                <w:lang w:val="es"/>
              </w:rPr>
              <w:t xml:space="preserve">CRITERIOS DE ACEPTACIÓN: </w:t>
            </w:r>
          </w:p>
          <w:p w14:paraId="00ECD7EA" w14:textId="1DB27B7F" w:rsidR="03229B4A" w:rsidRDefault="03229B4A" w:rsidP="4F5AD2BB">
            <w:pPr>
              <w:rPr>
                <w:rFonts w:ascii="Arial" w:eastAsia="Arial" w:hAnsi="Arial" w:cs="Arial"/>
                <w:sz w:val="22"/>
                <w:szCs w:val="22"/>
                <w:lang w:val="es"/>
              </w:rPr>
            </w:pPr>
            <w:r w:rsidRPr="4F5AD2BB">
              <w:rPr>
                <w:rFonts w:ascii="Arial" w:eastAsia="Arial" w:hAnsi="Arial" w:cs="Arial"/>
                <w:sz w:val="22"/>
                <w:szCs w:val="22"/>
                <w:lang w:val="es"/>
              </w:rPr>
              <w:t>La secretaria ingresa bodegas al sistema o no.</w:t>
            </w:r>
          </w:p>
        </w:tc>
      </w:tr>
      <w:tr w:rsidR="4F5AD2BB" w14:paraId="0F0E5B31" w14:textId="77777777" w:rsidTr="4F5AD2BB">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A6329E"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70604E03"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33882F45" w14:textId="3BFE2556" w:rsidR="4F5AD2BB" w:rsidRDefault="4F5AD2BB">
            <w:r w:rsidRPr="4F5AD2BB">
              <w:rPr>
                <w:rFonts w:ascii="Arial" w:eastAsia="Arial" w:hAnsi="Arial" w:cs="Arial"/>
                <w:sz w:val="22"/>
                <w:szCs w:val="22"/>
                <w:lang w:val="es"/>
              </w:rPr>
              <w:t>ES-</w:t>
            </w:r>
            <w:r w:rsidR="405E441C" w:rsidRPr="4F5AD2BB">
              <w:rPr>
                <w:rFonts w:ascii="Arial" w:eastAsia="Arial" w:hAnsi="Arial" w:cs="Arial"/>
                <w:sz w:val="22"/>
                <w:szCs w:val="22"/>
                <w:lang w:val="es"/>
              </w:rPr>
              <w:t>20</w:t>
            </w:r>
            <w:r w:rsidRPr="4F5AD2BB">
              <w:rPr>
                <w:rFonts w:ascii="Arial" w:eastAsia="Arial" w:hAnsi="Arial" w:cs="Arial"/>
                <w:sz w:val="22"/>
                <w:szCs w:val="22"/>
                <w:lang w:val="es"/>
              </w:rPr>
              <w:t xml:space="preserve">.1     </w:t>
            </w:r>
          </w:p>
          <w:p w14:paraId="65BC9077"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25A648E4" w14:textId="56AAC57C" w:rsidR="4F5AD2BB" w:rsidRDefault="4F5AD2BB" w:rsidP="4F5AD2BB">
            <w:pPr>
              <w:rPr>
                <w:rFonts w:ascii="Arial" w:eastAsia="Arial" w:hAnsi="Arial" w:cs="Arial"/>
                <w:lang w:val="es"/>
              </w:rPr>
            </w:pPr>
            <w:r w:rsidRPr="4F5AD2BB">
              <w:rPr>
                <w:rFonts w:ascii="Arial" w:eastAsia="Arial" w:hAnsi="Arial" w:cs="Arial"/>
                <w:b/>
                <w:bCs/>
                <w:sz w:val="22"/>
                <w:szCs w:val="22"/>
                <w:lang w:val="es"/>
              </w:rPr>
              <w:t xml:space="preserve">DESCRIPCIÓN: </w:t>
            </w:r>
            <w:r w:rsidR="289757FA" w:rsidRPr="4F5AD2BB">
              <w:rPr>
                <w:rFonts w:ascii="Arial" w:eastAsia="Arial" w:hAnsi="Arial" w:cs="Arial"/>
                <w:sz w:val="22"/>
                <w:szCs w:val="22"/>
                <w:lang w:val="es"/>
              </w:rPr>
              <w:t>La secretaria ingresa correctamente los datos de la bodega al sistema.</w:t>
            </w:r>
          </w:p>
          <w:p w14:paraId="58A747A8" w14:textId="79C5431A" w:rsidR="4F5AD2BB" w:rsidRDefault="4F5AD2BB">
            <w:r w:rsidRPr="4F5AD2BB">
              <w:rPr>
                <w:rFonts w:ascii="Arial" w:eastAsia="Arial" w:hAnsi="Arial" w:cs="Arial"/>
                <w:b/>
                <w:bCs/>
                <w:sz w:val="22"/>
                <w:szCs w:val="22"/>
                <w:lang w:val="es"/>
              </w:rPr>
              <w:t>SUPOSICIONES/ASUNCIONES:</w:t>
            </w:r>
          </w:p>
          <w:p w14:paraId="025F0F92" w14:textId="4B10E11A" w:rsidR="2DB190F0" w:rsidRDefault="2DB190F0"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ingresa los datos de la bodega al sistema.</w:t>
            </w:r>
          </w:p>
          <w:p w14:paraId="6EC4B555" w14:textId="365E4D4E" w:rsidR="4F5AD2BB" w:rsidRDefault="4F5AD2BB">
            <w:r w:rsidRPr="4F5AD2BB">
              <w:rPr>
                <w:rFonts w:ascii="Arial" w:eastAsia="Arial" w:hAnsi="Arial" w:cs="Arial"/>
                <w:b/>
                <w:bCs/>
                <w:sz w:val="22"/>
                <w:szCs w:val="22"/>
                <w:lang w:val="es"/>
              </w:rPr>
              <w:t xml:space="preserve">RESULTADOS: </w:t>
            </w:r>
          </w:p>
          <w:p w14:paraId="4650CAC5" w14:textId="75643AFE" w:rsidR="6B0AAC9C" w:rsidRDefault="6B0AAC9C"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 xml:space="preserve">El sistema crea un listado de registro con todas las bodegas que se han ingresado ese día. </w:t>
            </w:r>
            <w:r w:rsidRPr="4F5AD2BB">
              <w:rPr>
                <w:lang w:val="es"/>
              </w:rPr>
              <w:t xml:space="preserve"> </w:t>
            </w:r>
          </w:p>
        </w:tc>
      </w:tr>
      <w:tr w:rsidR="4F5AD2BB" w14:paraId="51D0B38B"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21C72884" w14:textId="36224695" w:rsidR="4F5AD2BB" w:rsidRDefault="4F5AD2BB">
            <w:r w:rsidRPr="4F5AD2BB">
              <w:rPr>
                <w:rFonts w:ascii="Arial" w:eastAsia="Arial" w:hAnsi="Arial" w:cs="Arial"/>
                <w:sz w:val="22"/>
                <w:szCs w:val="22"/>
                <w:lang w:val="es"/>
              </w:rPr>
              <w:t>ES-</w:t>
            </w:r>
            <w:r w:rsidR="37ADAC95" w:rsidRPr="4F5AD2BB">
              <w:rPr>
                <w:rFonts w:ascii="Arial" w:eastAsia="Arial" w:hAnsi="Arial" w:cs="Arial"/>
                <w:sz w:val="22"/>
                <w:szCs w:val="22"/>
                <w:lang w:val="es"/>
              </w:rPr>
              <w:t>20</w:t>
            </w:r>
            <w:r w:rsidRPr="4F5AD2BB">
              <w:rPr>
                <w:rFonts w:ascii="Arial" w:eastAsia="Arial" w:hAnsi="Arial" w:cs="Arial"/>
                <w:sz w:val="22"/>
                <w:szCs w:val="22"/>
                <w:lang w:val="es"/>
              </w:rPr>
              <w:t xml:space="preserve">.2     </w:t>
            </w:r>
          </w:p>
          <w:p w14:paraId="0AF34B40"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3A2E8803" w14:textId="006BFFB9"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1A1611E1" w:rsidRPr="4F5AD2BB">
              <w:rPr>
                <w:rFonts w:ascii="Arial" w:eastAsia="Arial" w:hAnsi="Arial" w:cs="Arial"/>
                <w:sz w:val="22"/>
                <w:szCs w:val="22"/>
                <w:lang w:val="es"/>
              </w:rPr>
              <w:t>La secretaria ingresa incorrectamente uno o más datos de la bodega.</w:t>
            </w:r>
          </w:p>
          <w:p w14:paraId="0AF8BF10" w14:textId="6ADE0E73" w:rsidR="4F5AD2BB" w:rsidRDefault="4F5AD2BB">
            <w:r w:rsidRPr="4F5AD2BB">
              <w:rPr>
                <w:rFonts w:ascii="Arial" w:eastAsia="Arial" w:hAnsi="Arial" w:cs="Arial"/>
                <w:b/>
                <w:bCs/>
                <w:sz w:val="22"/>
                <w:szCs w:val="22"/>
                <w:lang w:val="es"/>
              </w:rPr>
              <w:t>SUPOSICIONES/ASUNCIONES:</w:t>
            </w:r>
          </w:p>
          <w:p w14:paraId="41E92471" w14:textId="1A3BC446" w:rsidR="577241A2" w:rsidRDefault="577241A2"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ingresa información errónea de una bodega.</w:t>
            </w:r>
          </w:p>
          <w:p w14:paraId="1A740938" w14:textId="106F530E" w:rsidR="4F5AD2BB" w:rsidRDefault="4F5AD2BB">
            <w:r w:rsidRPr="4F5AD2BB">
              <w:rPr>
                <w:rFonts w:ascii="Arial" w:eastAsia="Arial" w:hAnsi="Arial" w:cs="Arial"/>
                <w:b/>
                <w:bCs/>
                <w:sz w:val="22"/>
                <w:szCs w:val="22"/>
                <w:lang w:val="es"/>
              </w:rPr>
              <w:t xml:space="preserve">RESULTADOS: </w:t>
            </w:r>
          </w:p>
          <w:p w14:paraId="0C652A39" w14:textId="74848114" w:rsidR="37C43D78" w:rsidRDefault="37C43D78"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Se crea un registro de inscripción erróneo con la información de la bodega.</w:t>
            </w:r>
          </w:p>
          <w:p w14:paraId="2A8FBA28" w14:textId="57280B42" w:rsidR="7B7CE6F0" w:rsidRDefault="7B7CE6F0" w:rsidP="00F53248">
            <w:pPr>
              <w:pStyle w:val="Prrafodelista"/>
              <w:numPr>
                <w:ilvl w:val="0"/>
                <w:numId w:val="22"/>
              </w:numPr>
              <w:rPr>
                <w:lang w:val="es"/>
              </w:rPr>
            </w:pPr>
            <w:r w:rsidRPr="4F5AD2BB">
              <w:rPr>
                <w:rFonts w:ascii="Arial" w:eastAsia="Arial" w:hAnsi="Arial" w:cs="Arial"/>
                <w:sz w:val="22"/>
                <w:szCs w:val="22"/>
                <w:lang w:val="es"/>
              </w:rPr>
              <w:t>El sistema no puede generar un listado con las bodegas ingresados al día.</w:t>
            </w:r>
          </w:p>
        </w:tc>
      </w:tr>
      <w:tr w:rsidR="4F5AD2BB" w14:paraId="398B34D3"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2EAD8AA0" w14:textId="243E42B8"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ES-</w:t>
            </w:r>
            <w:r w:rsidR="22A135FD" w:rsidRPr="4F5AD2BB">
              <w:rPr>
                <w:rFonts w:ascii="Arial" w:eastAsia="Arial" w:hAnsi="Arial" w:cs="Arial"/>
                <w:sz w:val="22"/>
                <w:szCs w:val="22"/>
                <w:lang w:val="es"/>
              </w:rPr>
              <w:t>20</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0DC0C19C" w14:textId="52DE1B2A" w:rsidR="4F5AD2BB" w:rsidRDefault="4F5AD2BB" w:rsidP="4F5AD2BB">
            <w:pPr>
              <w:rPr>
                <w:rFonts w:ascii="Arial" w:eastAsia="Arial" w:hAnsi="Arial" w:cs="Arial"/>
                <w:b/>
                <w:bCs/>
                <w:lang w:val="es"/>
              </w:rPr>
            </w:pPr>
            <w:r w:rsidRPr="4F5AD2BB">
              <w:rPr>
                <w:rFonts w:ascii="Arial" w:eastAsia="Arial" w:hAnsi="Arial" w:cs="Arial"/>
                <w:b/>
                <w:bCs/>
                <w:sz w:val="22"/>
                <w:szCs w:val="22"/>
                <w:lang w:val="es"/>
              </w:rPr>
              <w:t xml:space="preserve">DESCRIPCIÓN: </w:t>
            </w:r>
            <w:r w:rsidR="33A45D84" w:rsidRPr="4F5AD2BB">
              <w:rPr>
                <w:rFonts w:ascii="Arial" w:eastAsia="Arial" w:hAnsi="Arial" w:cs="Arial"/>
                <w:sz w:val="22"/>
                <w:szCs w:val="22"/>
                <w:lang w:val="es"/>
              </w:rPr>
              <w:t>La secretaria no ingresa ningún tipo de datos.</w:t>
            </w:r>
          </w:p>
          <w:p w14:paraId="63C1AEEA" w14:textId="3D9B015D" w:rsidR="4F5AD2BB" w:rsidRDefault="4F5AD2BB">
            <w:r w:rsidRPr="4F5AD2BB">
              <w:rPr>
                <w:rFonts w:ascii="Arial" w:eastAsia="Arial" w:hAnsi="Arial" w:cs="Arial"/>
                <w:b/>
                <w:bCs/>
                <w:sz w:val="22"/>
                <w:szCs w:val="22"/>
                <w:lang w:val="es"/>
              </w:rPr>
              <w:t>SUPOSICIONES/ASUNCIONES:</w:t>
            </w:r>
          </w:p>
          <w:p w14:paraId="5EA1934F" w14:textId="0B65BDD2" w:rsidR="26E5B93C" w:rsidRDefault="26E5B93C"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no ingresa al sistema ningun</w:t>
            </w:r>
            <w:r w:rsidR="14E410A9" w:rsidRPr="4F5AD2BB">
              <w:rPr>
                <w:rFonts w:ascii="Arial" w:eastAsia="Arial" w:hAnsi="Arial" w:cs="Arial"/>
                <w:sz w:val="22"/>
                <w:szCs w:val="22"/>
                <w:lang w:val="es"/>
              </w:rPr>
              <w:t>a</w:t>
            </w:r>
            <w:r w:rsidRPr="4F5AD2BB">
              <w:rPr>
                <w:rFonts w:ascii="Arial" w:eastAsia="Arial" w:hAnsi="Arial" w:cs="Arial"/>
                <w:sz w:val="22"/>
                <w:szCs w:val="22"/>
                <w:lang w:val="es"/>
              </w:rPr>
              <w:t xml:space="preserve"> bodega.</w:t>
            </w:r>
          </w:p>
          <w:p w14:paraId="48C4A8C3" w14:textId="211B094E" w:rsidR="26E5B93C" w:rsidRDefault="26E5B93C" w:rsidP="00F53248">
            <w:pPr>
              <w:pStyle w:val="Prrafodelista"/>
              <w:numPr>
                <w:ilvl w:val="0"/>
                <w:numId w:val="22"/>
              </w:numPr>
              <w:rPr>
                <w:sz w:val="22"/>
                <w:szCs w:val="22"/>
                <w:lang w:val="es"/>
              </w:rPr>
            </w:pPr>
            <w:r w:rsidRPr="4F5AD2BB">
              <w:rPr>
                <w:rFonts w:ascii="Arial" w:eastAsia="Arial" w:hAnsi="Arial" w:cs="Arial"/>
                <w:sz w:val="22"/>
                <w:szCs w:val="22"/>
                <w:lang w:val="es"/>
              </w:rPr>
              <w:t>No hay más bodegas que ingresar al sistema.</w:t>
            </w:r>
          </w:p>
          <w:p w14:paraId="298241DF" w14:textId="4F6F41E0" w:rsidR="4F5AD2BB" w:rsidRDefault="4F5AD2BB">
            <w:r w:rsidRPr="4F5AD2BB">
              <w:rPr>
                <w:rFonts w:ascii="Arial" w:eastAsia="Arial" w:hAnsi="Arial" w:cs="Arial"/>
                <w:b/>
                <w:bCs/>
                <w:sz w:val="22"/>
                <w:szCs w:val="22"/>
                <w:lang w:val="es"/>
              </w:rPr>
              <w:t xml:space="preserve">RESULTADOS: </w:t>
            </w:r>
          </w:p>
          <w:p w14:paraId="61E74214" w14:textId="4615C8AD" w:rsidR="05F02452" w:rsidRDefault="05F02452"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El registro se mantendrá hasta realizar cambios.</w:t>
            </w:r>
          </w:p>
        </w:tc>
      </w:tr>
      <w:tr w:rsidR="4F5AD2BB" w14:paraId="13120F48" w14:textId="77777777" w:rsidTr="4F5AD2BB">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36FB047A" w14:textId="1356BA67" w:rsidR="4F5AD2BB" w:rsidRDefault="4F5AD2BB">
            <w:r w:rsidRPr="4F5AD2BB">
              <w:rPr>
                <w:rFonts w:ascii="Arial" w:eastAsia="Arial" w:hAnsi="Arial" w:cs="Arial"/>
                <w:b/>
                <w:bCs/>
                <w:sz w:val="22"/>
                <w:szCs w:val="22"/>
                <w:lang w:val="es"/>
              </w:rPr>
              <w:t>RIESGOS:</w:t>
            </w:r>
          </w:p>
          <w:p w14:paraId="7F9CAE5D" w14:textId="50F3E73E" w:rsidR="164CE3D9" w:rsidRDefault="164CE3D9"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de la base de datos.</w:t>
            </w:r>
          </w:p>
          <w:p w14:paraId="47C9D502" w14:textId="476675E6" w:rsidR="164CE3D9" w:rsidRDefault="164CE3D9"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La secretaria no posee todos los datos de la nueva bodega.</w:t>
            </w:r>
          </w:p>
        </w:tc>
      </w:tr>
    </w:tbl>
    <w:p w14:paraId="512C8F29" w14:textId="3947A318"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74F047B2" w14:textId="77777777" w:rsidTr="079A0284">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5B2B83" w14:textId="4DAE99FF" w:rsidR="4F5AD2BB" w:rsidRDefault="4F5AD2BB">
            <w:r w:rsidRPr="4F5AD2BB">
              <w:rPr>
                <w:rFonts w:ascii="Arial" w:eastAsia="Arial" w:hAnsi="Arial" w:cs="Arial"/>
                <w:b/>
                <w:bCs/>
                <w:sz w:val="22"/>
                <w:szCs w:val="22"/>
                <w:lang w:val="es"/>
              </w:rPr>
              <w:t>IDENTIFICADOR CASO DE USO:</w:t>
            </w:r>
          </w:p>
          <w:p w14:paraId="04B2A63A" w14:textId="43AC8833"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59D4ABD9" w:rsidRPr="4F5AD2BB">
              <w:rPr>
                <w:rFonts w:ascii="Arial" w:eastAsia="Arial" w:hAnsi="Arial" w:cs="Arial"/>
                <w:b/>
                <w:bCs/>
                <w:color w:val="000000" w:themeColor="text1"/>
                <w:sz w:val="22"/>
                <w:szCs w:val="22"/>
                <w:lang w:val="es"/>
              </w:rPr>
              <w:t>21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9E777A7" w14:textId="325CEC43" w:rsidR="4F5AD2BB" w:rsidRDefault="4F5AD2BB" w:rsidP="4F5AD2BB">
            <w:pPr>
              <w:rPr>
                <w:rFonts w:ascii="Arial" w:eastAsia="Arial" w:hAnsi="Arial" w:cs="Arial"/>
                <w:color w:val="000000" w:themeColor="text1"/>
                <w:sz w:val="22"/>
                <w:szCs w:val="22"/>
                <w:lang w:val="es"/>
              </w:rPr>
            </w:pPr>
            <w:r w:rsidRPr="079A0284">
              <w:rPr>
                <w:rFonts w:ascii="Arial" w:eastAsia="Arial" w:hAnsi="Arial" w:cs="Arial"/>
                <w:b/>
                <w:bCs/>
                <w:color w:val="000000" w:themeColor="text1"/>
                <w:sz w:val="22"/>
                <w:szCs w:val="22"/>
                <w:lang w:val="es"/>
              </w:rPr>
              <w:t>NOMBRE:</w:t>
            </w:r>
            <w:r w:rsidRPr="079A0284">
              <w:rPr>
                <w:rFonts w:ascii="Arial" w:eastAsia="Arial" w:hAnsi="Arial" w:cs="Arial"/>
                <w:color w:val="000000" w:themeColor="text1"/>
                <w:sz w:val="22"/>
                <w:szCs w:val="22"/>
                <w:lang w:val="es"/>
              </w:rPr>
              <w:t xml:space="preserve"> </w:t>
            </w:r>
            <w:r w:rsidR="38E21EE6" w:rsidRPr="079A0284">
              <w:rPr>
                <w:rFonts w:ascii="Arial" w:eastAsia="Arial" w:hAnsi="Arial" w:cs="Arial"/>
                <w:color w:val="000000" w:themeColor="text1"/>
                <w:sz w:val="22"/>
                <w:szCs w:val="22"/>
                <w:lang w:val="es"/>
              </w:rPr>
              <w:t>Generar Informe de envío de pedidos</w:t>
            </w:r>
          </w:p>
        </w:tc>
      </w:tr>
      <w:tr w:rsidR="4F5AD2BB" w14:paraId="34C80D85" w14:textId="77777777" w:rsidTr="079A0284">
        <w:tc>
          <w:tcPr>
            <w:tcW w:w="6459" w:type="dxa"/>
            <w:gridSpan w:val="3"/>
            <w:tcBorders>
              <w:top w:val="single" w:sz="8" w:space="0" w:color="auto"/>
              <w:left w:val="single" w:sz="8" w:space="0" w:color="auto"/>
              <w:bottom w:val="single" w:sz="8" w:space="0" w:color="auto"/>
              <w:right w:val="single" w:sz="8" w:space="0" w:color="auto"/>
            </w:tcBorders>
          </w:tcPr>
          <w:p w14:paraId="6771F11F" w14:textId="7B4BB187"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COMPLEJIDAD: </w:t>
            </w:r>
            <w:r w:rsidR="0AB91FC2" w:rsidRPr="4F5AD2BB">
              <w:rPr>
                <w:rFonts w:ascii="Arial" w:eastAsia="Arial" w:hAnsi="Arial" w:cs="Arial"/>
                <w:sz w:val="22"/>
                <w:szCs w:val="22"/>
                <w:lang w:val="es"/>
              </w:rPr>
              <w:t>Baja</w:t>
            </w:r>
          </w:p>
        </w:tc>
        <w:tc>
          <w:tcPr>
            <w:tcW w:w="3170" w:type="dxa"/>
            <w:tcBorders>
              <w:top w:val="nil"/>
              <w:left w:val="nil"/>
              <w:bottom w:val="single" w:sz="8" w:space="0" w:color="auto"/>
              <w:right w:val="single" w:sz="8" w:space="0" w:color="auto"/>
            </w:tcBorders>
          </w:tcPr>
          <w:p w14:paraId="7890021C" w14:textId="0339222D"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32946EDD" w:rsidRPr="4F5AD2BB">
              <w:rPr>
                <w:rFonts w:ascii="Arial" w:eastAsia="Arial" w:hAnsi="Arial" w:cs="Arial"/>
                <w:sz w:val="22"/>
                <w:szCs w:val="22"/>
                <w:lang w:val="es"/>
              </w:rPr>
              <w:t>Media</w:t>
            </w:r>
          </w:p>
        </w:tc>
      </w:tr>
      <w:tr w:rsidR="4F5AD2BB" w14:paraId="63029B25"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7020E4C3" w14:textId="52CF9357" w:rsidR="4F5AD2BB" w:rsidRDefault="4F5AD2BB">
            <w:r w:rsidRPr="4F5AD2BB">
              <w:rPr>
                <w:rFonts w:ascii="Arial" w:eastAsia="Arial" w:hAnsi="Arial" w:cs="Arial"/>
                <w:b/>
                <w:bCs/>
                <w:sz w:val="22"/>
                <w:szCs w:val="22"/>
                <w:lang w:val="es"/>
              </w:rPr>
              <w:t>REQUERIMIENTO FUNCIONAL ASOCIADO:</w:t>
            </w:r>
          </w:p>
          <w:p w14:paraId="2A43C14E" w14:textId="3BFED949"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RF-</w:t>
            </w:r>
            <w:r w:rsidR="309F94F3" w:rsidRPr="4F5AD2BB">
              <w:rPr>
                <w:rFonts w:ascii="Arial" w:eastAsia="Arial" w:hAnsi="Arial" w:cs="Arial"/>
                <w:sz w:val="22"/>
                <w:szCs w:val="22"/>
                <w:lang w:val="es"/>
              </w:rPr>
              <w:t>21</w:t>
            </w:r>
          </w:p>
        </w:tc>
      </w:tr>
      <w:tr w:rsidR="4F5AD2BB" w14:paraId="3CF91A73"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4F29BF32" w14:textId="6FF97506"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7C23F931" w:rsidRPr="4F5AD2BB">
              <w:rPr>
                <w:rFonts w:ascii="Arial" w:eastAsia="Arial" w:hAnsi="Arial" w:cs="Arial"/>
                <w:sz w:val="22"/>
                <w:szCs w:val="22"/>
                <w:lang w:val="es"/>
              </w:rPr>
              <w:t>Secretaria</w:t>
            </w:r>
            <w:proofErr w:type="gramEnd"/>
          </w:p>
        </w:tc>
      </w:tr>
      <w:tr w:rsidR="4F5AD2BB" w14:paraId="56B2CDF9"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33C2BA35" w14:textId="39B634A9" w:rsidR="4F5AD2BB" w:rsidRDefault="4F5AD2BB">
            <w:r w:rsidRPr="079A0284">
              <w:rPr>
                <w:rFonts w:ascii="Arial" w:eastAsia="Arial" w:hAnsi="Arial" w:cs="Arial"/>
                <w:b/>
                <w:bCs/>
                <w:sz w:val="22"/>
                <w:szCs w:val="22"/>
                <w:lang w:val="es"/>
              </w:rPr>
              <w:t xml:space="preserve">CASOS DE USO ASOCIADOS: </w:t>
            </w:r>
          </w:p>
          <w:p w14:paraId="661C3573" w14:textId="3AEC1A50"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CU-</w:t>
            </w:r>
            <w:r w:rsidR="01EC0BF2" w:rsidRPr="4F5AD2BB">
              <w:rPr>
                <w:rFonts w:ascii="Arial" w:eastAsia="Arial" w:hAnsi="Arial" w:cs="Arial"/>
                <w:sz w:val="22"/>
                <w:szCs w:val="22"/>
                <w:lang w:val="es"/>
              </w:rPr>
              <w:t>1, CU-2, CU-3, CU-6</w:t>
            </w:r>
          </w:p>
        </w:tc>
      </w:tr>
      <w:tr w:rsidR="4F5AD2BB" w14:paraId="17C53447" w14:textId="77777777" w:rsidTr="079A0284">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7716C96"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7211C6F4" w14:textId="320E3D3F" w:rsidR="4F5AD2BB" w:rsidRDefault="4F5AD2BB" w:rsidP="4F5AD2BB">
            <w:pPr>
              <w:spacing w:line="259" w:lineRule="auto"/>
              <w:rPr>
                <w:rFonts w:ascii="Arial" w:eastAsia="Arial" w:hAnsi="Arial" w:cs="Arial"/>
                <w:lang w:val="es"/>
              </w:rPr>
            </w:pPr>
            <w:r w:rsidRPr="4F5AD2BB">
              <w:rPr>
                <w:rFonts w:ascii="Arial" w:eastAsia="Arial" w:hAnsi="Arial" w:cs="Arial"/>
                <w:sz w:val="22"/>
                <w:szCs w:val="22"/>
                <w:lang w:val="es"/>
              </w:rPr>
              <w:t xml:space="preserve">La secretaria </w:t>
            </w:r>
            <w:r w:rsidR="4E67559A" w:rsidRPr="4F5AD2BB">
              <w:rPr>
                <w:rFonts w:ascii="Arial" w:eastAsia="Arial" w:hAnsi="Arial" w:cs="Arial"/>
                <w:sz w:val="22"/>
                <w:szCs w:val="22"/>
                <w:lang w:val="es"/>
              </w:rPr>
              <w:t>solicitara al sistema generar un informe de todos los envíos realizados.</w:t>
            </w:r>
          </w:p>
        </w:tc>
      </w:tr>
      <w:tr w:rsidR="4F5AD2BB" w14:paraId="73E8FE25" w14:textId="77777777" w:rsidTr="079A0284">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2F3D5FBF" w14:textId="77C653E9" w:rsidR="4F5AD2BB" w:rsidRDefault="4F5AD2BB">
            <w:r w:rsidRPr="4F5AD2BB">
              <w:rPr>
                <w:rFonts w:ascii="Arial" w:eastAsia="Arial" w:hAnsi="Arial" w:cs="Arial"/>
                <w:b/>
                <w:bCs/>
                <w:sz w:val="22"/>
                <w:szCs w:val="22"/>
                <w:lang w:val="es"/>
              </w:rPr>
              <w:t>NOTAS:</w:t>
            </w:r>
          </w:p>
          <w:p w14:paraId="5E702104" w14:textId="77A74F1D" w:rsidR="4F5AD2BB" w:rsidRDefault="4F5AD2BB"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historial de entregas es obtenido de la base de datos del sistema.</w:t>
            </w:r>
          </w:p>
          <w:p w14:paraId="3085AAA5" w14:textId="4F110B68" w:rsidR="4F5AD2BB" w:rsidRDefault="4F5AD2BB">
            <w:r w:rsidRPr="4F5AD2BB">
              <w:rPr>
                <w:rFonts w:ascii="Arial" w:eastAsia="Arial" w:hAnsi="Arial" w:cs="Arial"/>
                <w:sz w:val="22"/>
                <w:szCs w:val="22"/>
                <w:lang w:val="es"/>
              </w:rPr>
              <w:t xml:space="preserve"> </w:t>
            </w:r>
          </w:p>
        </w:tc>
      </w:tr>
      <w:tr w:rsidR="4F5AD2BB" w14:paraId="64CB8290" w14:textId="77777777" w:rsidTr="079A0284">
        <w:tc>
          <w:tcPr>
            <w:tcW w:w="9629" w:type="dxa"/>
            <w:gridSpan w:val="4"/>
            <w:tcBorders>
              <w:top w:val="single" w:sz="8" w:space="0" w:color="auto"/>
              <w:left w:val="single" w:sz="8" w:space="0" w:color="auto"/>
              <w:bottom w:val="single" w:sz="8" w:space="0" w:color="auto"/>
              <w:right w:val="single" w:sz="8" w:space="0" w:color="auto"/>
            </w:tcBorders>
          </w:tcPr>
          <w:p w14:paraId="3F2BB0A2" w14:textId="15CE7E53" w:rsidR="4F5AD2BB" w:rsidRDefault="4F5AD2BB">
            <w:r w:rsidRPr="4F5AD2BB">
              <w:rPr>
                <w:rFonts w:ascii="Arial" w:eastAsia="Arial" w:hAnsi="Arial" w:cs="Arial"/>
                <w:b/>
                <w:bCs/>
                <w:sz w:val="22"/>
                <w:szCs w:val="22"/>
                <w:lang w:val="es"/>
              </w:rPr>
              <w:t xml:space="preserve">CRITERIOS DE ACEPTACIÓN: </w:t>
            </w:r>
          </w:p>
          <w:p w14:paraId="151AE549" w14:textId="45B51B70"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05ED9F0F" w:rsidRPr="4F5AD2BB">
              <w:rPr>
                <w:rFonts w:ascii="Arial" w:eastAsia="Arial" w:hAnsi="Arial" w:cs="Arial"/>
                <w:sz w:val="22"/>
                <w:szCs w:val="22"/>
                <w:lang w:val="es"/>
              </w:rPr>
              <w:t xml:space="preserve">solicita </w:t>
            </w:r>
            <w:r w:rsidRPr="4F5AD2BB">
              <w:rPr>
                <w:rFonts w:ascii="Arial" w:eastAsia="Arial" w:hAnsi="Arial" w:cs="Arial"/>
                <w:sz w:val="22"/>
                <w:szCs w:val="22"/>
                <w:lang w:val="es"/>
              </w:rPr>
              <w:t xml:space="preserve">el </w:t>
            </w:r>
            <w:r w:rsidR="284027AF" w:rsidRPr="4F5AD2BB">
              <w:rPr>
                <w:rFonts w:ascii="Arial" w:eastAsia="Arial" w:hAnsi="Arial" w:cs="Arial"/>
                <w:sz w:val="22"/>
                <w:szCs w:val="22"/>
                <w:lang w:val="es"/>
              </w:rPr>
              <w:t>informe</w:t>
            </w:r>
            <w:r w:rsidRPr="4F5AD2BB">
              <w:rPr>
                <w:rFonts w:ascii="Arial" w:eastAsia="Arial" w:hAnsi="Arial" w:cs="Arial"/>
                <w:sz w:val="22"/>
                <w:szCs w:val="22"/>
                <w:lang w:val="es"/>
              </w:rPr>
              <w:t xml:space="preserve"> de</w:t>
            </w:r>
            <w:r w:rsidR="3A975A48" w:rsidRPr="4F5AD2BB">
              <w:rPr>
                <w:rFonts w:ascii="Arial" w:eastAsia="Arial" w:hAnsi="Arial" w:cs="Arial"/>
                <w:sz w:val="22"/>
                <w:szCs w:val="22"/>
                <w:lang w:val="es"/>
              </w:rPr>
              <w:t xml:space="preserve"> </w:t>
            </w:r>
            <w:r w:rsidRPr="4F5AD2BB">
              <w:rPr>
                <w:rFonts w:ascii="Arial" w:eastAsia="Arial" w:hAnsi="Arial" w:cs="Arial"/>
                <w:sz w:val="22"/>
                <w:szCs w:val="22"/>
                <w:lang w:val="es"/>
              </w:rPr>
              <w:t>entregas o no.</w:t>
            </w:r>
          </w:p>
        </w:tc>
      </w:tr>
      <w:tr w:rsidR="4F5AD2BB" w14:paraId="2715F1FE" w14:textId="77777777" w:rsidTr="079A0284">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55E7614" w14:textId="3818B2FF" w:rsidR="4F5AD2BB" w:rsidRDefault="4F5AD2BB">
            <w:r w:rsidRPr="4F5AD2BB">
              <w:rPr>
                <w:rFonts w:ascii="Arial" w:eastAsia="Arial" w:hAnsi="Arial" w:cs="Arial"/>
                <w:b/>
                <w:bCs/>
                <w:color w:val="000000" w:themeColor="text1"/>
                <w:sz w:val="22"/>
                <w:szCs w:val="22"/>
                <w:lang w:val="es"/>
              </w:rPr>
              <w:lastRenderedPageBreak/>
              <w:t xml:space="preserve">ESCENARIOS: </w:t>
            </w:r>
          </w:p>
        </w:tc>
      </w:tr>
      <w:tr w:rsidR="4F5AD2BB" w14:paraId="337D70CA" w14:textId="77777777" w:rsidTr="079A0284">
        <w:trPr>
          <w:trHeight w:val="1680"/>
        </w:trPr>
        <w:tc>
          <w:tcPr>
            <w:tcW w:w="1136" w:type="dxa"/>
            <w:tcBorders>
              <w:top w:val="single" w:sz="8" w:space="0" w:color="auto"/>
              <w:left w:val="single" w:sz="8" w:space="0" w:color="auto"/>
              <w:bottom w:val="single" w:sz="8" w:space="0" w:color="auto"/>
              <w:right w:val="single" w:sz="8" w:space="0" w:color="auto"/>
            </w:tcBorders>
          </w:tcPr>
          <w:p w14:paraId="4584D54F" w14:textId="67DCD12A" w:rsidR="4F5AD2BB" w:rsidRDefault="4F5AD2BB">
            <w:r w:rsidRPr="4F5AD2BB">
              <w:rPr>
                <w:rFonts w:ascii="Arial" w:eastAsia="Arial" w:hAnsi="Arial" w:cs="Arial"/>
                <w:sz w:val="22"/>
                <w:szCs w:val="22"/>
                <w:lang w:val="es"/>
              </w:rPr>
              <w:t>ES-</w:t>
            </w:r>
            <w:r w:rsidR="7D40B921" w:rsidRPr="4F5AD2BB">
              <w:rPr>
                <w:rFonts w:ascii="Arial" w:eastAsia="Arial" w:hAnsi="Arial" w:cs="Arial"/>
                <w:sz w:val="22"/>
                <w:szCs w:val="22"/>
                <w:lang w:val="es"/>
              </w:rPr>
              <w:t>2</w:t>
            </w:r>
            <w:r w:rsidRPr="4F5AD2BB">
              <w:rPr>
                <w:rFonts w:ascii="Arial" w:eastAsia="Arial" w:hAnsi="Arial" w:cs="Arial"/>
                <w:sz w:val="22"/>
                <w:szCs w:val="22"/>
                <w:lang w:val="es"/>
              </w:rPr>
              <w:t xml:space="preserve">1.1     </w:t>
            </w:r>
          </w:p>
          <w:p w14:paraId="4F1B54B5"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1D20B346" w14:textId="7D4721F6" w:rsidR="4F5AD2BB" w:rsidRDefault="4F5AD2BB" w:rsidP="4F5AD2BB">
            <w:pPr>
              <w:rPr>
                <w:rFonts w:ascii="Arial" w:eastAsia="Arial" w:hAnsi="Arial" w:cs="Arial"/>
                <w:lang w:val="es"/>
              </w:rPr>
            </w:pPr>
            <w:r w:rsidRPr="4F5AD2BB">
              <w:rPr>
                <w:rFonts w:ascii="Arial" w:eastAsia="Arial" w:hAnsi="Arial" w:cs="Arial"/>
                <w:b/>
                <w:bCs/>
                <w:sz w:val="22"/>
                <w:szCs w:val="22"/>
                <w:lang w:val="es"/>
              </w:rPr>
              <w:t xml:space="preserve">DESCRIPCIÓN: </w:t>
            </w:r>
            <w:r w:rsidR="622CEE26" w:rsidRPr="4F5AD2BB">
              <w:rPr>
                <w:rFonts w:ascii="Arial" w:eastAsia="Arial" w:hAnsi="Arial" w:cs="Arial"/>
                <w:sz w:val="22"/>
                <w:szCs w:val="22"/>
                <w:lang w:val="es"/>
              </w:rPr>
              <w:t xml:space="preserve">La secretaria solicita el informe cuando </w:t>
            </w:r>
            <w:r w:rsidR="1C9C491E" w:rsidRPr="4F5AD2BB">
              <w:rPr>
                <w:rFonts w:ascii="Arial" w:eastAsia="Arial" w:hAnsi="Arial" w:cs="Arial"/>
                <w:sz w:val="22"/>
                <w:szCs w:val="22"/>
                <w:lang w:val="es"/>
              </w:rPr>
              <w:t xml:space="preserve">existen </w:t>
            </w:r>
            <w:r w:rsidR="622CEE26" w:rsidRPr="4F5AD2BB">
              <w:rPr>
                <w:rFonts w:ascii="Arial" w:eastAsia="Arial" w:hAnsi="Arial" w:cs="Arial"/>
                <w:sz w:val="22"/>
                <w:szCs w:val="22"/>
                <w:lang w:val="es"/>
              </w:rPr>
              <w:t xml:space="preserve">registros </w:t>
            </w:r>
            <w:r w:rsidR="0C4749D3" w:rsidRPr="4F5AD2BB">
              <w:rPr>
                <w:rFonts w:ascii="Arial" w:eastAsia="Arial" w:hAnsi="Arial" w:cs="Arial"/>
                <w:sz w:val="22"/>
                <w:szCs w:val="22"/>
                <w:lang w:val="es"/>
              </w:rPr>
              <w:t>de</w:t>
            </w:r>
            <w:r w:rsidR="622CEE26" w:rsidRPr="4F5AD2BB">
              <w:rPr>
                <w:rFonts w:ascii="Arial" w:eastAsia="Arial" w:hAnsi="Arial" w:cs="Arial"/>
                <w:sz w:val="22"/>
                <w:szCs w:val="22"/>
                <w:lang w:val="es"/>
              </w:rPr>
              <w:t xml:space="preserve"> entregas en la base de datos.</w:t>
            </w:r>
          </w:p>
          <w:p w14:paraId="0A0318B2" w14:textId="79C5431A" w:rsidR="4F5AD2BB" w:rsidRDefault="4F5AD2BB">
            <w:r w:rsidRPr="4F5AD2BB">
              <w:rPr>
                <w:rFonts w:ascii="Arial" w:eastAsia="Arial" w:hAnsi="Arial" w:cs="Arial"/>
                <w:b/>
                <w:bCs/>
                <w:sz w:val="22"/>
                <w:szCs w:val="22"/>
                <w:lang w:val="es"/>
              </w:rPr>
              <w:t>SUPOSICIONES/ASUNCIONES:</w:t>
            </w:r>
          </w:p>
          <w:p w14:paraId="2BADDC63" w14:textId="6C13D063" w:rsidR="390DBB83" w:rsidRDefault="390DBB83"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sistema se conecta exitosamente a la base de datos.</w:t>
            </w:r>
          </w:p>
          <w:p w14:paraId="4D69984B" w14:textId="365E4D4E" w:rsidR="4F5AD2BB" w:rsidRDefault="4F5AD2BB">
            <w:r w:rsidRPr="4F5AD2BB">
              <w:rPr>
                <w:rFonts w:ascii="Arial" w:eastAsia="Arial" w:hAnsi="Arial" w:cs="Arial"/>
                <w:b/>
                <w:bCs/>
                <w:sz w:val="22"/>
                <w:szCs w:val="22"/>
                <w:lang w:val="es"/>
              </w:rPr>
              <w:t xml:space="preserve">RESULTADOS: </w:t>
            </w:r>
          </w:p>
          <w:p w14:paraId="18E259C9" w14:textId="4A3AFCAD" w:rsidR="0A10ACD7" w:rsidRDefault="0A10ACD7"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 xml:space="preserve">El sistema genera un informe detallado de </w:t>
            </w:r>
            <w:proofErr w:type="gramStart"/>
            <w:r w:rsidRPr="4F5AD2BB">
              <w:rPr>
                <w:rFonts w:ascii="Arial" w:eastAsia="Arial" w:hAnsi="Arial" w:cs="Arial"/>
                <w:sz w:val="22"/>
                <w:szCs w:val="22"/>
                <w:lang w:val="es"/>
              </w:rPr>
              <w:t>todos l</w:t>
            </w:r>
            <w:r w:rsidR="63198812" w:rsidRPr="4F5AD2BB">
              <w:rPr>
                <w:rFonts w:ascii="Arial" w:eastAsia="Arial" w:hAnsi="Arial" w:cs="Arial"/>
                <w:sz w:val="22"/>
                <w:szCs w:val="22"/>
                <w:lang w:val="es"/>
              </w:rPr>
              <w:t>as</w:t>
            </w:r>
            <w:r w:rsidRPr="4F5AD2BB">
              <w:rPr>
                <w:rFonts w:ascii="Arial" w:eastAsia="Arial" w:hAnsi="Arial" w:cs="Arial"/>
                <w:sz w:val="22"/>
                <w:szCs w:val="22"/>
                <w:lang w:val="es"/>
              </w:rPr>
              <w:t xml:space="preserve"> entregas realizadas</w:t>
            </w:r>
            <w:proofErr w:type="gramEnd"/>
            <w:r w:rsidRPr="4F5AD2BB">
              <w:rPr>
                <w:rFonts w:ascii="Arial" w:eastAsia="Arial" w:hAnsi="Arial" w:cs="Arial"/>
                <w:sz w:val="22"/>
                <w:szCs w:val="22"/>
                <w:lang w:val="es"/>
              </w:rPr>
              <w:t>.</w:t>
            </w:r>
          </w:p>
        </w:tc>
      </w:tr>
      <w:tr w:rsidR="4F5AD2BB" w14:paraId="1CF3D23D" w14:textId="77777777" w:rsidTr="079A0284">
        <w:trPr>
          <w:trHeight w:val="1680"/>
        </w:trPr>
        <w:tc>
          <w:tcPr>
            <w:tcW w:w="1136" w:type="dxa"/>
            <w:tcBorders>
              <w:top w:val="single" w:sz="8" w:space="0" w:color="auto"/>
              <w:left w:val="single" w:sz="8" w:space="0" w:color="auto"/>
              <w:bottom w:val="single" w:sz="8" w:space="0" w:color="auto"/>
              <w:right w:val="single" w:sz="8" w:space="0" w:color="auto"/>
            </w:tcBorders>
          </w:tcPr>
          <w:p w14:paraId="115833CF" w14:textId="784D6401" w:rsidR="4F5AD2BB" w:rsidRDefault="4F5AD2BB">
            <w:r w:rsidRPr="4F5AD2BB">
              <w:rPr>
                <w:rFonts w:ascii="Arial" w:eastAsia="Arial" w:hAnsi="Arial" w:cs="Arial"/>
                <w:sz w:val="22"/>
                <w:szCs w:val="22"/>
                <w:lang w:val="es"/>
              </w:rPr>
              <w:t>ES-</w:t>
            </w:r>
            <w:r w:rsidR="49488876" w:rsidRPr="4F5AD2BB">
              <w:rPr>
                <w:rFonts w:ascii="Arial" w:eastAsia="Arial" w:hAnsi="Arial" w:cs="Arial"/>
                <w:sz w:val="22"/>
                <w:szCs w:val="22"/>
                <w:lang w:val="es"/>
              </w:rPr>
              <w:t>2</w:t>
            </w:r>
            <w:r w:rsidRPr="4F5AD2BB">
              <w:rPr>
                <w:rFonts w:ascii="Arial" w:eastAsia="Arial" w:hAnsi="Arial" w:cs="Arial"/>
                <w:sz w:val="22"/>
                <w:szCs w:val="22"/>
                <w:lang w:val="es"/>
              </w:rPr>
              <w:t xml:space="preserve">1.2     </w:t>
            </w:r>
          </w:p>
          <w:p w14:paraId="7B463A13"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FF5C5D4" w14:textId="541F29DC" w:rsidR="4F5AD2BB" w:rsidRDefault="4F5AD2BB" w:rsidP="4F5AD2BB">
            <w:pPr>
              <w:rPr>
                <w:rFonts w:ascii="Arial" w:eastAsia="Arial" w:hAnsi="Arial" w:cs="Arial"/>
                <w:lang w:val="es"/>
              </w:rPr>
            </w:pPr>
            <w:r w:rsidRPr="4F5AD2BB">
              <w:rPr>
                <w:rFonts w:ascii="Arial" w:eastAsia="Arial" w:hAnsi="Arial" w:cs="Arial"/>
                <w:b/>
                <w:bCs/>
                <w:sz w:val="22"/>
                <w:szCs w:val="22"/>
                <w:lang w:val="es"/>
              </w:rPr>
              <w:t xml:space="preserve">DESCRIPCIÓN: </w:t>
            </w:r>
            <w:r w:rsidR="5B8BC0E8" w:rsidRPr="4F5AD2BB">
              <w:rPr>
                <w:rFonts w:ascii="Arial" w:eastAsia="Arial" w:hAnsi="Arial" w:cs="Arial"/>
                <w:sz w:val="22"/>
                <w:szCs w:val="22"/>
                <w:lang w:val="es"/>
              </w:rPr>
              <w:t>La secretaria solicita el informe cuando no existen registros de entregas en la base de datos.</w:t>
            </w:r>
          </w:p>
          <w:p w14:paraId="0549F52C" w14:textId="6ADE0E73" w:rsidR="4F5AD2BB" w:rsidRDefault="4F5AD2BB">
            <w:r w:rsidRPr="4F5AD2BB">
              <w:rPr>
                <w:rFonts w:ascii="Arial" w:eastAsia="Arial" w:hAnsi="Arial" w:cs="Arial"/>
                <w:b/>
                <w:bCs/>
                <w:sz w:val="22"/>
                <w:szCs w:val="22"/>
                <w:lang w:val="es"/>
              </w:rPr>
              <w:t>SUPOSICIONES/ASUNCIONES:</w:t>
            </w:r>
          </w:p>
          <w:p w14:paraId="15ED32CA" w14:textId="74BE6143" w:rsidR="71664A89" w:rsidRDefault="71664A89"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sistema se conecta exitosamente a la base de datos.</w:t>
            </w:r>
          </w:p>
          <w:p w14:paraId="623B4E11" w14:textId="106F530E" w:rsidR="4F5AD2BB" w:rsidRDefault="4F5AD2BB">
            <w:r w:rsidRPr="4F5AD2BB">
              <w:rPr>
                <w:rFonts w:ascii="Arial" w:eastAsia="Arial" w:hAnsi="Arial" w:cs="Arial"/>
                <w:b/>
                <w:bCs/>
                <w:sz w:val="22"/>
                <w:szCs w:val="22"/>
                <w:lang w:val="es"/>
              </w:rPr>
              <w:t xml:space="preserve">RESULTADOS: </w:t>
            </w:r>
          </w:p>
          <w:p w14:paraId="7605E754" w14:textId="048255FA" w:rsidR="194BD62D" w:rsidRDefault="194BD62D"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sistema genera un informe vacío.</w:t>
            </w:r>
          </w:p>
        </w:tc>
      </w:tr>
      <w:tr w:rsidR="4F5AD2BB" w14:paraId="44B918D9" w14:textId="77777777" w:rsidTr="079A0284">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3AB701E4" w14:textId="1356BA67" w:rsidR="4F5AD2BB" w:rsidRDefault="4F5AD2BB">
            <w:r w:rsidRPr="4F5AD2BB">
              <w:rPr>
                <w:rFonts w:ascii="Arial" w:eastAsia="Arial" w:hAnsi="Arial" w:cs="Arial"/>
                <w:b/>
                <w:bCs/>
                <w:sz w:val="22"/>
                <w:szCs w:val="22"/>
                <w:lang w:val="es"/>
              </w:rPr>
              <w:t>RIESGOS:</w:t>
            </w:r>
          </w:p>
          <w:p w14:paraId="78003343" w14:textId="5BE4F9B9" w:rsidR="2FF86F28" w:rsidRDefault="2FF86F28"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de la base de datos.</w:t>
            </w:r>
          </w:p>
        </w:tc>
      </w:tr>
    </w:tbl>
    <w:p w14:paraId="055CF2D1" w14:textId="1B91F896"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2586F132" w14:textId="77777777" w:rsidTr="3B12D43C">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2062622" w14:textId="4DAE99FF" w:rsidR="4F5AD2BB" w:rsidRDefault="4F5AD2BB">
            <w:r w:rsidRPr="4F5AD2BB">
              <w:rPr>
                <w:rFonts w:ascii="Arial" w:eastAsia="Arial" w:hAnsi="Arial" w:cs="Arial"/>
                <w:b/>
                <w:bCs/>
                <w:sz w:val="22"/>
                <w:szCs w:val="22"/>
                <w:lang w:val="es"/>
              </w:rPr>
              <w:t>IDENTIFICADOR CASO DE USO:</w:t>
            </w:r>
          </w:p>
          <w:p w14:paraId="7F9DD516" w14:textId="20E114DC"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6DBB5878" w:rsidRPr="4F5AD2BB">
              <w:rPr>
                <w:rFonts w:ascii="Arial" w:eastAsia="Arial" w:hAnsi="Arial" w:cs="Arial"/>
                <w:b/>
                <w:bCs/>
                <w:color w:val="000000" w:themeColor="text1"/>
                <w:sz w:val="22"/>
                <w:szCs w:val="22"/>
                <w:lang w:val="es"/>
              </w:rPr>
              <w:t>22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6800F46" w14:textId="39CFBABE"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761DEE85" w:rsidRPr="4F5AD2BB">
              <w:rPr>
                <w:rFonts w:ascii="Arial" w:eastAsia="Arial" w:hAnsi="Arial" w:cs="Arial"/>
                <w:color w:val="000000" w:themeColor="text1"/>
                <w:sz w:val="22"/>
                <w:szCs w:val="22"/>
                <w:lang w:val="es"/>
              </w:rPr>
              <w:t>Generar orden de pago</w:t>
            </w:r>
          </w:p>
        </w:tc>
      </w:tr>
      <w:tr w:rsidR="4F5AD2BB" w14:paraId="0A7BE894" w14:textId="77777777" w:rsidTr="3B12D43C">
        <w:tc>
          <w:tcPr>
            <w:tcW w:w="6459" w:type="dxa"/>
            <w:gridSpan w:val="3"/>
            <w:tcBorders>
              <w:top w:val="single" w:sz="8" w:space="0" w:color="auto"/>
              <w:left w:val="single" w:sz="8" w:space="0" w:color="auto"/>
              <w:bottom w:val="single" w:sz="8" w:space="0" w:color="auto"/>
              <w:right w:val="single" w:sz="8" w:space="0" w:color="auto"/>
            </w:tcBorders>
          </w:tcPr>
          <w:p w14:paraId="148DA6B4" w14:textId="1504BC82"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7ADA0C7D" w:rsidRPr="4F5AD2BB">
              <w:rPr>
                <w:rFonts w:ascii="Arial" w:eastAsia="Arial" w:hAnsi="Arial" w:cs="Arial"/>
                <w:sz w:val="22"/>
                <w:szCs w:val="22"/>
                <w:lang w:val="es"/>
              </w:rPr>
              <w:t>Baja</w:t>
            </w:r>
          </w:p>
        </w:tc>
        <w:tc>
          <w:tcPr>
            <w:tcW w:w="3170" w:type="dxa"/>
            <w:tcBorders>
              <w:top w:val="nil"/>
              <w:left w:val="nil"/>
              <w:bottom w:val="single" w:sz="8" w:space="0" w:color="auto"/>
              <w:right w:val="single" w:sz="8" w:space="0" w:color="auto"/>
            </w:tcBorders>
          </w:tcPr>
          <w:p w14:paraId="2351B108" w14:textId="443009A4"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5CEB6E18" w:rsidRPr="4F5AD2BB">
              <w:rPr>
                <w:rFonts w:ascii="Arial" w:eastAsia="Arial" w:hAnsi="Arial" w:cs="Arial"/>
                <w:sz w:val="22"/>
                <w:szCs w:val="22"/>
                <w:lang w:val="es"/>
              </w:rPr>
              <w:t>Alta</w:t>
            </w:r>
          </w:p>
        </w:tc>
      </w:tr>
      <w:tr w:rsidR="4F5AD2BB" w14:paraId="00BE9110" w14:textId="77777777" w:rsidTr="3B12D43C">
        <w:tc>
          <w:tcPr>
            <w:tcW w:w="9629" w:type="dxa"/>
            <w:gridSpan w:val="4"/>
            <w:tcBorders>
              <w:top w:val="single" w:sz="8" w:space="0" w:color="auto"/>
              <w:left w:val="single" w:sz="8" w:space="0" w:color="auto"/>
              <w:bottom w:val="single" w:sz="8" w:space="0" w:color="auto"/>
              <w:right w:val="single" w:sz="8" w:space="0" w:color="auto"/>
            </w:tcBorders>
          </w:tcPr>
          <w:p w14:paraId="6ABDC4FC" w14:textId="52CF9357" w:rsidR="4F5AD2BB" w:rsidRDefault="4F5AD2BB">
            <w:r w:rsidRPr="4F5AD2BB">
              <w:rPr>
                <w:rFonts w:ascii="Arial" w:eastAsia="Arial" w:hAnsi="Arial" w:cs="Arial"/>
                <w:b/>
                <w:bCs/>
                <w:sz w:val="22"/>
                <w:szCs w:val="22"/>
                <w:lang w:val="es"/>
              </w:rPr>
              <w:t>REQUERIMIENTO FUNCIONAL ASOCIADO:</w:t>
            </w:r>
          </w:p>
          <w:p w14:paraId="720FA2B3" w14:textId="40D436C5"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RF-</w:t>
            </w:r>
            <w:r w:rsidR="353D5EF2" w:rsidRPr="4F5AD2BB">
              <w:rPr>
                <w:rFonts w:ascii="Arial" w:eastAsia="Arial" w:hAnsi="Arial" w:cs="Arial"/>
                <w:sz w:val="22"/>
                <w:szCs w:val="22"/>
                <w:lang w:val="es"/>
              </w:rPr>
              <w:t>22</w:t>
            </w:r>
          </w:p>
        </w:tc>
      </w:tr>
      <w:tr w:rsidR="4F5AD2BB" w14:paraId="5458D9BE" w14:textId="77777777" w:rsidTr="3B12D43C">
        <w:tc>
          <w:tcPr>
            <w:tcW w:w="9629" w:type="dxa"/>
            <w:gridSpan w:val="4"/>
            <w:tcBorders>
              <w:top w:val="single" w:sz="8" w:space="0" w:color="auto"/>
              <w:left w:val="single" w:sz="8" w:space="0" w:color="auto"/>
              <w:bottom w:val="single" w:sz="8" w:space="0" w:color="auto"/>
              <w:right w:val="single" w:sz="8" w:space="0" w:color="auto"/>
            </w:tcBorders>
          </w:tcPr>
          <w:p w14:paraId="18CBB197" w14:textId="5DABF82F"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59DCACE2" w:rsidRPr="4F5AD2BB">
              <w:rPr>
                <w:rFonts w:ascii="Arial" w:eastAsia="Arial" w:hAnsi="Arial" w:cs="Arial"/>
                <w:sz w:val="22"/>
                <w:szCs w:val="22"/>
                <w:lang w:val="es"/>
              </w:rPr>
              <w:t>Secretaria</w:t>
            </w:r>
            <w:proofErr w:type="gramEnd"/>
          </w:p>
        </w:tc>
      </w:tr>
      <w:tr w:rsidR="4F5AD2BB" w14:paraId="6D479E7A" w14:textId="77777777" w:rsidTr="3B12D43C">
        <w:tc>
          <w:tcPr>
            <w:tcW w:w="9629" w:type="dxa"/>
            <w:gridSpan w:val="4"/>
            <w:tcBorders>
              <w:top w:val="single" w:sz="8" w:space="0" w:color="auto"/>
              <w:left w:val="single" w:sz="8" w:space="0" w:color="auto"/>
              <w:bottom w:val="single" w:sz="8" w:space="0" w:color="auto"/>
              <w:right w:val="single" w:sz="8" w:space="0" w:color="auto"/>
            </w:tcBorders>
          </w:tcPr>
          <w:p w14:paraId="07F3F949" w14:textId="04A5806D" w:rsidR="4F5AD2BB" w:rsidRDefault="4F5AD2BB">
            <w:r w:rsidRPr="4F5AD2BB">
              <w:rPr>
                <w:rFonts w:ascii="Arial" w:eastAsia="Arial" w:hAnsi="Arial" w:cs="Arial"/>
                <w:b/>
                <w:bCs/>
                <w:sz w:val="22"/>
                <w:szCs w:val="22"/>
                <w:lang w:val="es"/>
              </w:rPr>
              <w:t xml:space="preserve">CASOS DE USO ASOCIADOS: </w:t>
            </w:r>
          </w:p>
          <w:p w14:paraId="787EFB9E" w14:textId="2CE32921" w:rsidR="4F5AD2BB" w:rsidRDefault="37C211FC">
            <w:r w:rsidRPr="3B12D43C">
              <w:rPr>
                <w:rFonts w:ascii="Arial" w:eastAsia="Arial" w:hAnsi="Arial" w:cs="Arial"/>
                <w:sz w:val="22"/>
                <w:szCs w:val="22"/>
                <w:lang w:val="es"/>
              </w:rPr>
              <w:t>CU-</w:t>
            </w:r>
            <w:r w:rsidR="7AF106BE" w:rsidRPr="3B12D43C">
              <w:rPr>
                <w:rFonts w:ascii="Arial" w:eastAsia="Arial" w:hAnsi="Arial" w:cs="Arial"/>
                <w:sz w:val="22"/>
                <w:szCs w:val="22"/>
                <w:lang w:val="es"/>
              </w:rPr>
              <w:t>11.</w:t>
            </w:r>
            <w:r w:rsidRPr="3B12D43C">
              <w:rPr>
                <w:rFonts w:ascii="Arial" w:eastAsia="Arial" w:hAnsi="Arial" w:cs="Arial"/>
                <w:sz w:val="22"/>
                <w:szCs w:val="22"/>
                <w:lang w:val="es"/>
              </w:rPr>
              <w:t xml:space="preserve">  </w:t>
            </w:r>
          </w:p>
        </w:tc>
      </w:tr>
      <w:tr w:rsidR="4F5AD2BB" w14:paraId="0C4659D4" w14:textId="77777777" w:rsidTr="3B12D43C">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11CEC728"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3D854A04" w14:textId="74295C80"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76C3638F" w:rsidRPr="4F5AD2BB">
              <w:rPr>
                <w:rFonts w:ascii="Arial" w:eastAsia="Arial" w:hAnsi="Arial" w:cs="Arial"/>
                <w:sz w:val="22"/>
                <w:szCs w:val="22"/>
                <w:lang w:val="es"/>
              </w:rPr>
              <w:t>ingresara al sistema los datos necesarios para generar la orden de pago.</w:t>
            </w:r>
          </w:p>
          <w:p w14:paraId="6BB217E8" w14:textId="19F6EA8A" w:rsidR="4F5AD2BB" w:rsidRDefault="4F5AD2BB">
            <w:r w:rsidRPr="4F5AD2BB">
              <w:rPr>
                <w:rFonts w:ascii="Arial" w:eastAsia="Arial" w:hAnsi="Arial" w:cs="Arial"/>
                <w:sz w:val="22"/>
                <w:szCs w:val="22"/>
                <w:lang w:val="es"/>
              </w:rPr>
              <w:t xml:space="preserve"> </w:t>
            </w:r>
          </w:p>
        </w:tc>
      </w:tr>
      <w:tr w:rsidR="4F5AD2BB" w14:paraId="6A3A88BC" w14:textId="77777777" w:rsidTr="3B12D43C">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20784B21" w14:textId="45541078" w:rsidR="4F5AD2BB" w:rsidRDefault="4F5AD2BB">
            <w:r w:rsidRPr="4F5AD2BB">
              <w:rPr>
                <w:rFonts w:ascii="Arial" w:eastAsia="Arial" w:hAnsi="Arial" w:cs="Arial"/>
                <w:b/>
                <w:bCs/>
                <w:sz w:val="22"/>
                <w:szCs w:val="22"/>
                <w:lang w:val="es"/>
              </w:rPr>
              <w:t>NOTAS:</w:t>
            </w:r>
          </w:p>
          <w:p w14:paraId="59D56E29" w14:textId="248466F0" w:rsidR="76947875" w:rsidRDefault="76947875"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ingreso de la información al sistema será dado únicamente por la secretaria.</w:t>
            </w:r>
          </w:p>
          <w:p w14:paraId="13D8E747" w14:textId="4F110B68" w:rsidR="4F5AD2BB" w:rsidRDefault="4F5AD2BB">
            <w:r w:rsidRPr="4F5AD2BB">
              <w:rPr>
                <w:rFonts w:ascii="Arial" w:eastAsia="Arial" w:hAnsi="Arial" w:cs="Arial"/>
                <w:sz w:val="22"/>
                <w:szCs w:val="22"/>
                <w:lang w:val="es"/>
              </w:rPr>
              <w:t xml:space="preserve"> </w:t>
            </w:r>
          </w:p>
        </w:tc>
      </w:tr>
      <w:tr w:rsidR="4F5AD2BB" w14:paraId="760E2407" w14:textId="77777777" w:rsidTr="3B12D43C">
        <w:tc>
          <w:tcPr>
            <w:tcW w:w="9629" w:type="dxa"/>
            <w:gridSpan w:val="4"/>
            <w:tcBorders>
              <w:top w:val="single" w:sz="8" w:space="0" w:color="auto"/>
              <w:left w:val="single" w:sz="8" w:space="0" w:color="auto"/>
              <w:bottom w:val="single" w:sz="8" w:space="0" w:color="auto"/>
              <w:right w:val="single" w:sz="8" w:space="0" w:color="auto"/>
            </w:tcBorders>
          </w:tcPr>
          <w:p w14:paraId="0D9D562C" w14:textId="15CE7E53" w:rsidR="4F5AD2BB" w:rsidRDefault="4F5AD2BB">
            <w:r w:rsidRPr="4F5AD2BB">
              <w:rPr>
                <w:rFonts w:ascii="Arial" w:eastAsia="Arial" w:hAnsi="Arial" w:cs="Arial"/>
                <w:b/>
                <w:bCs/>
                <w:sz w:val="22"/>
                <w:szCs w:val="22"/>
                <w:lang w:val="es"/>
              </w:rPr>
              <w:t xml:space="preserve">CRITERIOS DE ACEPTACIÓN: </w:t>
            </w:r>
          </w:p>
          <w:p w14:paraId="0AC4D48F" w14:textId="06A16586"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7835DB66" w:rsidRPr="4F5AD2BB">
              <w:rPr>
                <w:rFonts w:ascii="Arial" w:eastAsia="Arial" w:hAnsi="Arial" w:cs="Arial"/>
                <w:sz w:val="22"/>
                <w:szCs w:val="22"/>
                <w:lang w:val="es"/>
              </w:rPr>
              <w:t>genera una orden de pago o no.</w:t>
            </w:r>
          </w:p>
        </w:tc>
      </w:tr>
      <w:tr w:rsidR="4F5AD2BB" w14:paraId="4299CBD0" w14:textId="77777777" w:rsidTr="3B12D43C">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9273B28"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5A9B6907" w14:textId="77777777" w:rsidTr="3B12D43C">
        <w:trPr>
          <w:trHeight w:val="1680"/>
        </w:trPr>
        <w:tc>
          <w:tcPr>
            <w:tcW w:w="1136" w:type="dxa"/>
            <w:tcBorders>
              <w:top w:val="single" w:sz="8" w:space="0" w:color="auto"/>
              <w:left w:val="single" w:sz="8" w:space="0" w:color="auto"/>
              <w:bottom w:val="single" w:sz="8" w:space="0" w:color="auto"/>
              <w:right w:val="single" w:sz="8" w:space="0" w:color="auto"/>
            </w:tcBorders>
          </w:tcPr>
          <w:p w14:paraId="4F4BEA2A" w14:textId="40BBE6E5" w:rsidR="4F5AD2BB" w:rsidRDefault="4F5AD2BB">
            <w:r w:rsidRPr="4F5AD2BB">
              <w:rPr>
                <w:rFonts w:ascii="Arial" w:eastAsia="Arial" w:hAnsi="Arial" w:cs="Arial"/>
                <w:sz w:val="22"/>
                <w:szCs w:val="22"/>
                <w:lang w:val="es"/>
              </w:rPr>
              <w:t>ES-</w:t>
            </w:r>
            <w:r w:rsidR="6CFC5465" w:rsidRPr="4F5AD2BB">
              <w:rPr>
                <w:rFonts w:ascii="Arial" w:eastAsia="Arial" w:hAnsi="Arial" w:cs="Arial"/>
                <w:sz w:val="22"/>
                <w:szCs w:val="22"/>
                <w:lang w:val="es"/>
              </w:rPr>
              <w:t>22</w:t>
            </w:r>
            <w:r w:rsidRPr="4F5AD2BB">
              <w:rPr>
                <w:rFonts w:ascii="Arial" w:eastAsia="Arial" w:hAnsi="Arial" w:cs="Arial"/>
                <w:sz w:val="22"/>
                <w:szCs w:val="22"/>
                <w:lang w:val="es"/>
              </w:rPr>
              <w:t xml:space="preserve">.1     </w:t>
            </w:r>
          </w:p>
          <w:p w14:paraId="4A836D8D"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1E8AD510" w14:textId="2AAAF914" w:rsidR="10845BDC" w:rsidRDefault="10845BDC" w:rsidP="4F5AD2BB">
            <w:pPr>
              <w:rPr>
                <w:rFonts w:ascii="Arial" w:eastAsia="Arial" w:hAnsi="Arial" w:cs="Arial"/>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La secretaria ingresa correctamente los datos de la orden de pago al sistema.</w:t>
            </w:r>
          </w:p>
          <w:p w14:paraId="25A5CDC3" w14:textId="2616F850" w:rsidR="10845BDC" w:rsidRDefault="10845BDC">
            <w:r w:rsidRPr="4F5AD2BB">
              <w:rPr>
                <w:rFonts w:ascii="Arial" w:eastAsia="Arial" w:hAnsi="Arial" w:cs="Arial"/>
                <w:b/>
                <w:bCs/>
                <w:sz w:val="22"/>
                <w:szCs w:val="22"/>
                <w:lang w:val="es"/>
              </w:rPr>
              <w:t>SUPOSICIONES/ASUNCIONES:</w:t>
            </w:r>
          </w:p>
          <w:p w14:paraId="2FBD80F9" w14:textId="31261058" w:rsidR="10845BDC" w:rsidRDefault="10845BDC"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ingresa los datos de la orden de pago al sistema.</w:t>
            </w:r>
          </w:p>
          <w:p w14:paraId="56A7F5BA" w14:textId="2616F850" w:rsidR="10845BDC" w:rsidRDefault="10845BDC">
            <w:r w:rsidRPr="4F5AD2BB">
              <w:rPr>
                <w:rFonts w:ascii="Arial" w:eastAsia="Arial" w:hAnsi="Arial" w:cs="Arial"/>
                <w:b/>
                <w:bCs/>
                <w:sz w:val="22"/>
                <w:szCs w:val="22"/>
                <w:lang w:val="es"/>
              </w:rPr>
              <w:t xml:space="preserve">RESULTADOS: </w:t>
            </w:r>
          </w:p>
          <w:p w14:paraId="41D3366B" w14:textId="4586730A" w:rsidR="10845BDC" w:rsidRDefault="10845BDC"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 xml:space="preserve">El sistema crea un listado de registro con todas las órdenes de pago que se han ingresado ese día. </w:t>
            </w:r>
            <w:r w:rsidRPr="4F5AD2BB">
              <w:rPr>
                <w:lang w:val="es"/>
              </w:rPr>
              <w:t xml:space="preserve"> </w:t>
            </w:r>
          </w:p>
        </w:tc>
      </w:tr>
      <w:tr w:rsidR="4F5AD2BB" w14:paraId="63687A65" w14:textId="77777777" w:rsidTr="3B12D43C">
        <w:trPr>
          <w:trHeight w:val="1680"/>
        </w:trPr>
        <w:tc>
          <w:tcPr>
            <w:tcW w:w="1136" w:type="dxa"/>
            <w:tcBorders>
              <w:top w:val="single" w:sz="8" w:space="0" w:color="auto"/>
              <w:left w:val="single" w:sz="8" w:space="0" w:color="auto"/>
              <w:bottom w:val="single" w:sz="8" w:space="0" w:color="auto"/>
              <w:right w:val="single" w:sz="8" w:space="0" w:color="auto"/>
            </w:tcBorders>
          </w:tcPr>
          <w:p w14:paraId="0263ED20" w14:textId="32FD9CA8"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ES-</w:t>
            </w:r>
            <w:r w:rsidR="44423DAE" w:rsidRPr="4F5AD2BB">
              <w:rPr>
                <w:rFonts w:ascii="Arial" w:eastAsia="Arial" w:hAnsi="Arial" w:cs="Arial"/>
                <w:sz w:val="22"/>
                <w:szCs w:val="22"/>
                <w:lang w:val="es"/>
              </w:rPr>
              <w:t>22.</w:t>
            </w:r>
            <w:r w:rsidRPr="4F5AD2BB">
              <w:rPr>
                <w:rFonts w:ascii="Arial" w:eastAsia="Arial" w:hAnsi="Arial" w:cs="Arial"/>
                <w:sz w:val="22"/>
                <w:szCs w:val="22"/>
                <w:lang w:val="es"/>
              </w:rPr>
              <w:t xml:space="preserve">2     </w:t>
            </w:r>
          </w:p>
          <w:p w14:paraId="05D3A1E8"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57440DD" w14:textId="0D38F89B" w:rsidR="27F72357" w:rsidRDefault="27F72357"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La secretaria ingresa incorrectamente uno o más datos de la orden de pago.</w:t>
            </w:r>
          </w:p>
          <w:p w14:paraId="766940C6" w14:textId="6ADE0E73" w:rsidR="27F72357" w:rsidRDefault="27F72357">
            <w:r w:rsidRPr="4F5AD2BB">
              <w:rPr>
                <w:rFonts w:ascii="Arial" w:eastAsia="Arial" w:hAnsi="Arial" w:cs="Arial"/>
                <w:b/>
                <w:bCs/>
                <w:sz w:val="22"/>
                <w:szCs w:val="22"/>
                <w:lang w:val="es"/>
              </w:rPr>
              <w:t>SUPOSICIONES/ASUNCIONES:</w:t>
            </w:r>
          </w:p>
          <w:p w14:paraId="42365F4D" w14:textId="4A052929" w:rsidR="27F72357" w:rsidRDefault="27F72357"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ingresa información errónea de la orden de pago.</w:t>
            </w:r>
          </w:p>
          <w:p w14:paraId="21F6EB60" w14:textId="106F530E" w:rsidR="27F72357" w:rsidRDefault="27F72357">
            <w:r w:rsidRPr="4F5AD2BB">
              <w:rPr>
                <w:rFonts w:ascii="Arial" w:eastAsia="Arial" w:hAnsi="Arial" w:cs="Arial"/>
                <w:b/>
                <w:bCs/>
                <w:sz w:val="22"/>
                <w:szCs w:val="22"/>
                <w:lang w:val="es"/>
              </w:rPr>
              <w:t xml:space="preserve">RESULTADOS: </w:t>
            </w:r>
          </w:p>
          <w:p w14:paraId="4EF0ADB3" w14:textId="0185EE27" w:rsidR="27F72357" w:rsidRDefault="27F72357"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lastRenderedPageBreak/>
              <w:t>Se crea un registro de inscripción erróneo con la información de la orden de pago.</w:t>
            </w:r>
          </w:p>
          <w:p w14:paraId="06B9D6B8" w14:textId="6C314D5C" w:rsidR="27F72357" w:rsidRDefault="27F72357" w:rsidP="00F53248">
            <w:pPr>
              <w:pStyle w:val="Prrafodelista"/>
              <w:numPr>
                <w:ilvl w:val="0"/>
                <w:numId w:val="22"/>
              </w:numPr>
              <w:rPr>
                <w:lang w:val="es"/>
              </w:rPr>
            </w:pPr>
            <w:r w:rsidRPr="4F5AD2BB">
              <w:rPr>
                <w:rFonts w:ascii="Arial" w:eastAsia="Arial" w:hAnsi="Arial" w:cs="Arial"/>
                <w:sz w:val="22"/>
                <w:szCs w:val="22"/>
                <w:lang w:val="es"/>
              </w:rPr>
              <w:t>El sistema no puede generar un listado con las órdenes de pago ingresados al día.</w:t>
            </w:r>
          </w:p>
        </w:tc>
      </w:tr>
      <w:tr w:rsidR="4F5AD2BB" w14:paraId="58A60743" w14:textId="77777777" w:rsidTr="3B12D43C">
        <w:trPr>
          <w:trHeight w:val="1680"/>
        </w:trPr>
        <w:tc>
          <w:tcPr>
            <w:tcW w:w="1136" w:type="dxa"/>
            <w:tcBorders>
              <w:top w:val="single" w:sz="8" w:space="0" w:color="auto"/>
              <w:left w:val="single" w:sz="8" w:space="0" w:color="auto"/>
              <w:bottom w:val="single" w:sz="8" w:space="0" w:color="auto"/>
              <w:right w:val="single" w:sz="8" w:space="0" w:color="auto"/>
            </w:tcBorders>
          </w:tcPr>
          <w:p w14:paraId="7E26578B" w14:textId="0BF5AC95" w:rsidR="4F5AD2BB" w:rsidRDefault="4F5AD2BB">
            <w:r w:rsidRPr="4F5AD2BB">
              <w:rPr>
                <w:rFonts w:ascii="Arial" w:eastAsia="Arial" w:hAnsi="Arial" w:cs="Arial"/>
                <w:sz w:val="22"/>
                <w:szCs w:val="22"/>
                <w:lang w:val="es"/>
              </w:rPr>
              <w:lastRenderedPageBreak/>
              <w:t>ES-</w:t>
            </w:r>
            <w:r w:rsidR="0A185402" w:rsidRPr="4F5AD2BB">
              <w:rPr>
                <w:rFonts w:ascii="Arial" w:eastAsia="Arial" w:hAnsi="Arial" w:cs="Arial"/>
                <w:sz w:val="22"/>
                <w:szCs w:val="22"/>
                <w:lang w:val="es"/>
              </w:rPr>
              <w:t>22</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0A4D21EC" w14:textId="68151564" w:rsidR="684CDFA3" w:rsidRDefault="684CDFA3" w:rsidP="4F5AD2BB">
            <w:pPr>
              <w:rPr>
                <w:rFonts w:ascii="Arial" w:eastAsia="Arial" w:hAnsi="Arial" w:cs="Arial"/>
                <w:b/>
                <w:bCs/>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La secretaria no ingresa ningún tipo de datos.</w:t>
            </w:r>
          </w:p>
          <w:p w14:paraId="49E937A1" w14:textId="68151564" w:rsidR="684CDFA3" w:rsidRDefault="684CDFA3">
            <w:r w:rsidRPr="4F5AD2BB">
              <w:rPr>
                <w:rFonts w:ascii="Arial" w:eastAsia="Arial" w:hAnsi="Arial" w:cs="Arial"/>
                <w:b/>
                <w:bCs/>
                <w:sz w:val="22"/>
                <w:szCs w:val="22"/>
                <w:lang w:val="es"/>
              </w:rPr>
              <w:t>SUPOSICIONES/ASUNCIONES:</w:t>
            </w:r>
          </w:p>
          <w:p w14:paraId="457F6A23" w14:textId="2AC5768B" w:rsidR="684CDFA3" w:rsidRDefault="684CDFA3"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no ingresa al sistema ninguna orden de pago.</w:t>
            </w:r>
          </w:p>
          <w:p w14:paraId="1375686D" w14:textId="4CDFFBD7" w:rsidR="684CDFA3" w:rsidRDefault="684CDFA3" w:rsidP="00F53248">
            <w:pPr>
              <w:pStyle w:val="Prrafodelista"/>
              <w:numPr>
                <w:ilvl w:val="0"/>
                <w:numId w:val="22"/>
              </w:numPr>
              <w:rPr>
                <w:sz w:val="22"/>
                <w:szCs w:val="22"/>
                <w:lang w:val="es"/>
              </w:rPr>
            </w:pPr>
            <w:r w:rsidRPr="4F5AD2BB">
              <w:rPr>
                <w:rFonts w:ascii="Arial" w:eastAsia="Arial" w:hAnsi="Arial" w:cs="Arial"/>
                <w:sz w:val="22"/>
                <w:szCs w:val="22"/>
                <w:lang w:val="es"/>
              </w:rPr>
              <w:t>No hay más órdenes de pago que ingresar al sistema.</w:t>
            </w:r>
          </w:p>
          <w:p w14:paraId="3F3C21B0" w14:textId="68151564" w:rsidR="684CDFA3" w:rsidRDefault="684CDFA3">
            <w:r w:rsidRPr="4F5AD2BB">
              <w:rPr>
                <w:rFonts w:ascii="Arial" w:eastAsia="Arial" w:hAnsi="Arial" w:cs="Arial"/>
                <w:b/>
                <w:bCs/>
                <w:sz w:val="22"/>
                <w:szCs w:val="22"/>
                <w:lang w:val="es"/>
              </w:rPr>
              <w:t xml:space="preserve">RESULTADOS: </w:t>
            </w:r>
          </w:p>
          <w:p w14:paraId="2EA71F60" w14:textId="4F0A8090" w:rsidR="684CDFA3" w:rsidRDefault="684CDFA3"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El registro se mantendrá hasta realizar cambios.</w:t>
            </w:r>
          </w:p>
        </w:tc>
      </w:tr>
      <w:tr w:rsidR="4F5AD2BB" w14:paraId="510471B2" w14:textId="77777777" w:rsidTr="3B12D43C">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313AE95" w14:textId="1356BA67" w:rsidR="4F5AD2BB" w:rsidRDefault="4F5AD2BB">
            <w:r w:rsidRPr="4F5AD2BB">
              <w:rPr>
                <w:rFonts w:ascii="Arial" w:eastAsia="Arial" w:hAnsi="Arial" w:cs="Arial"/>
                <w:b/>
                <w:bCs/>
                <w:sz w:val="22"/>
                <w:szCs w:val="22"/>
                <w:lang w:val="es"/>
              </w:rPr>
              <w:t>RIESGOS:</w:t>
            </w:r>
          </w:p>
          <w:p w14:paraId="026E2C36" w14:textId="31F0057C" w:rsidR="7EB0CC66" w:rsidRDefault="7EB0CC66"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w:t>
            </w:r>
            <w:r w:rsidR="06FEA218" w:rsidRPr="4F5AD2BB">
              <w:rPr>
                <w:rFonts w:ascii="Arial" w:eastAsia="Arial" w:hAnsi="Arial" w:cs="Arial"/>
                <w:sz w:val="22"/>
                <w:szCs w:val="22"/>
                <w:lang w:val="es"/>
              </w:rPr>
              <w:t xml:space="preserve"> de la base de datos.</w:t>
            </w:r>
          </w:p>
          <w:p w14:paraId="7CEC16B3" w14:textId="6ED77EC7" w:rsidR="3E72382A" w:rsidRDefault="3E72382A"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 xml:space="preserve">La secretaria no posee todos los datos de la nueva </w:t>
            </w:r>
            <w:r w:rsidR="5A30025F" w:rsidRPr="4F5AD2BB">
              <w:rPr>
                <w:rFonts w:ascii="Arial" w:eastAsia="Arial" w:hAnsi="Arial" w:cs="Arial"/>
                <w:sz w:val="22"/>
                <w:szCs w:val="22"/>
                <w:lang w:val="es"/>
              </w:rPr>
              <w:t>orden de pago</w:t>
            </w:r>
            <w:r w:rsidRPr="4F5AD2BB">
              <w:rPr>
                <w:rFonts w:ascii="Arial" w:eastAsia="Arial" w:hAnsi="Arial" w:cs="Arial"/>
                <w:sz w:val="22"/>
                <w:szCs w:val="22"/>
                <w:lang w:val="es"/>
              </w:rPr>
              <w:t>.</w:t>
            </w:r>
          </w:p>
        </w:tc>
      </w:tr>
    </w:tbl>
    <w:p w14:paraId="18BDBCF4" w14:textId="26DE1A48"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46245988" w14:textId="77777777" w:rsidTr="4F5AD2BB">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1382145" w14:textId="4DAE99FF" w:rsidR="4F5AD2BB" w:rsidRDefault="4F5AD2BB">
            <w:r w:rsidRPr="4F5AD2BB">
              <w:rPr>
                <w:rFonts w:ascii="Arial" w:eastAsia="Arial" w:hAnsi="Arial" w:cs="Arial"/>
                <w:b/>
                <w:bCs/>
                <w:sz w:val="22"/>
                <w:szCs w:val="22"/>
                <w:lang w:val="es"/>
              </w:rPr>
              <w:t>IDENTIFICADOR CASO DE USO:</w:t>
            </w:r>
          </w:p>
          <w:p w14:paraId="6C300134" w14:textId="24EB077D"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CU-2</w:t>
            </w:r>
            <w:r w:rsidR="27C3F1E1" w:rsidRPr="4F5AD2BB">
              <w:rPr>
                <w:rFonts w:ascii="Arial" w:eastAsia="Arial" w:hAnsi="Arial" w:cs="Arial"/>
                <w:b/>
                <w:bCs/>
                <w:color w:val="000000" w:themeColor="text1"/>
                <w:sz w:val="22"/>
                <w:szCs w:val="22"/>
                <w:lang w:val="es"/>
              </w:rPr>
              <w:t>3</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9F0D2E9" w14:textId="1CDF7FEA"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42CA84ED" w:rsidRPr="4F5AD2BB">
              <w:rPr>
                <w:rFonts w:ascii="Arial" w:eastAsia="Arial" w:hAnsi="Arial" w:cs="Arial"/>
                <w:color w:val="000000" w:themeColor="text1"/>
                <w:sz w:val="22"/>
                <w:szCs w:val="22"/>
                <w:lang w:val="es"/>
              </w:rPr>
              <w:t>Registrar ordenes pagadas</w:t>
            </w:r>
          </w:p>
        </w:tc>
      </w:tr>
      <w:tr w:rsidR="4F5AD2BB" w14:paraId="16005D03" w14:textId="77777777" w:rsidTr="4F5AD2BB">
        <w:tc>
          <w:tcPr>
            <w:tcW w:w="6459" w:type="dxa"/>
            <w:gridSpan w:val="3"/>
            <w:tcBorders>
              <w:top w:val="single" w:sz="8" w:space="0" w:color="auto"/>
              <w:left w:val="single" w:sz="8" w:space="0" w:color="auto"/>
              <w:bottom w:val="single" w:sz="8" w:space="0" w:color="auto"/>
              <w:right w:val="single" w:sz="8" w:space="0" w:color="auto"/>
            </w:tcBorders>
          </w:tcPr>
          <w:p w14:paraId="34E50C56" w14:textId="3FCD38A6"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7D16524C"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2DEB8CC4" w14:textId="443009A4"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Pr="4F5AD2BB">
              <w:rPr>
                <w:rFonts w:ascii="Arial" w:eastAsia="Arial" w:hAnsi="Arial" w:cs="Arial"/>
                <w:sz w:val="22"/>
                <w:szCs w:val="22"/>
                <w:lang w:val="es"/>
              </w:rPr>
              <w:t>Alta</w:t>
            </w:r>
          </w:p>
        </w:tc>
      </w:tr>
      <w:tr w:rsidR="4F5AD2BB" w14:paraId="0DB9FBD1"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0510C34B" w14:textId="52CF9357" w:rsidR="4F5AD2BB" w:rsidRDefault="4F5AD2BB">
            <w:r w:rsidRPr="4F5AD2BB">
              <w:rPr>
                <w:rFonts w:ascii="Arial" w:eastAsia="Arial" w:hAnsi="Arial" w:cs="Arial"/>
                <w:b/>
                <w:bCs/>
                <w:sz w:val="22"/>
                <w:szCs w:val="22"/>
                <w:lang w:val="es"/>
              </w:rPr>
              <w:t>REQUERIMIENTO FUNCIONAL ASOCIADO:</w:t>
            </w:r>
          </w:p>
          <w:p w14:paraId="031DC659" w14:textId="13EB26B6"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RF-2</w:t>
            </w:r>
            <w:r w:rsidR="1CD558BF" w:rsidRPr="4F5AD2BB">
              <w:rPr>
                <w:rFonts w:ascii="Arial" w:eastAsia="Arial" w:hAnsi="Arial" w:cs="Arial"/>
                <w:sz w:val="22"/>
                <w:szCs w:val="22"/>
                <w:lang w:val="es"/>
              </w:rPr>
              <w:t>3</w:t>
            </w:r>
          </w:p>
        </w:tc>
      </w:tr>
      <w:tr w:rsidR="4F5AD2BB" w14:paraId="6CAE2E8A"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3B213A50" w14:textId="5DABF82F"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Pr="4F5AD2BB">
              <w:rPr>
                <w:rFonts w:ascii="Arial" w:eastAsia="Arial" w:hAnsi="Arial" w:cs="Arial"/>
                <w:sz w:val="22"/>
                <w:szCs w:val="22"/>
                <w:lang w:val="es"/>
              </w:rPr>
              <w:t>Secretaria</w:t>
            </w:r>
            <w:proofErr w:type="gramEnd"/>
          </w:p>
        </w:tc>
      </w:tr>
      <w:tr w:rsidR="4F5AD2BB" w14:paraId="177F4DD8"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2644ABD0" w14:textId="04A5806D" w:rsidR="4F5AD2BB" w:rsidRDefault="4F5AD2BB">
            <w:r w:rsidRPr="4F5AD2BB">
              <w:rPr>
                <w:rFonts w:ascii="Arial" w:eastAsia="Arial" w:hAnsi="Arial" w:cs="Arial"/>
                <w:b/>
                <w:bCs/>
                <w:sz w:val="22"/>
                <w:szCs w:val="22"/>
                <w:lang w:val="es"/>
              </w:rPr>
              <w:t xml:space="preserve">CASOS DE USO ASOCIADOS: </w:t>
            </w:r>
          </w:p>
          <w:p w14:paraId="26256BF4" w14:textId="1C229088" w:rsidR="4F5AD2BB" w:rsidRDefault="4F5AD2BB">
            <w:r w:rsidRPr="4F5AD2BB">
              <w:rPr>
                <w:rFonts w:ascii="Arial" w:eastAsia="Arial" w:hAnsi="Arial" w:cs="Arial"/>
                <w:sz w:val="22"/>
                <w:szCs w:val="22"/>
                <w:lang w:val="es"/>
              </w:rPr>
              <w:t>CU-</w:t>
            </w:r>
            <w:r w:rsidR="7545537B" w:rsidRPr="4F5AD2BB">
              <w:rPr>
                <w:rFonts w:ascii="Arial" w:eastAsia="Arial" w:hAnsi="Arial" w:cs="Arial"/>
                <w:sz w:val="22"/>
                <w:szCs w:val="22"/>
                <w:lang w:val="es"/>
              </w:rPr>
              <w:t>22</w:t>
            </w:r>
          </w:p>
        </w:tc>
      </w:tr>
      <w:tr w:rsidR="4F5AD2BB" w14:paraId="1F914CA3" w14:textId="77777777" w:rsidTr="4F5AD2BB">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667F5242"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1FCB235C" w14:textId="4B526EF1"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ingresara al sistema los datos necesarios para </w:t>
            </w:r>
            <w:r w:rsidR="1B27F45A" w:rsidRPr="4F5AD2BB">
              <w:rPr>
                <w:rFonts w:ascii="Arial" w:eastAsia="Arial" w:hAnsi="Arial" w:cs="Arial"/>
                <w:sz w:val="22"/>
                <w:szCs w:val="22"/>
                <w:lang w:val="es"/>
              </w:rPr>
              <w:t>registrar las ordenes pagadas</w:t>
            </w:r>
            <w:r w:rsidRPr="4F5AD2BB">
              <w:rPr>
                <w:rFonts w:ascii="Arial" w:eastAsia="Arial" w:hAnsi="Arial" w:cs="Arial"/>
                <w:sz w:val="22"/>
                <w:szCs w:val="22"/>
                <w:lang w:val="es"/>
              </w:rPr>
              <w:t>.</w:t>
            </w:r>
          </w:p>
          <w:p w14:paraId="0853695C" w14:textId="19F6EA8A" w:rsidR="4F5AD2BB" w:rsidRDefault="4F5AD2BB">
            <w:r w:rsidRPr="4F5AD2BB">
              <w:rPr>
                <w:rFonts w:ascii="Arial" w:eastAsia="Arial" w:hAnsi="Arial" w:cs="Arial"/>
                <w:sz w:val="22"/>
                <w:szCs w:val="22"/>
                <w:lang w:val="es"/>
              </w:rPr>
              <w:t xml:space="preserve"> </w:t>
            </w:r>
          </w:p>
        </w:tc>
      </w:tr>
      <w:tr w:rsidR="4F5AD2BB" w14:paraId="64E1C92A" w14:textId="77777777" w:rsidTr="4F5AD2BB">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E239B74" w14:textId="45541078" w:rsidR="4F5AD2BB" w:rsidRDefault="4F5AD2BB">
            <w:r w:rsidRPr="4F5AD2BB">
              <w:rPr>
                <w:rFonts w:ascii="Arial" w:eastAsia="Arial" w:hAnsi="Arial" w:cs="Arial"/>
                <w:b/>
                <w:bCs/>
                <w:sz w:val="22"/>
                <w:szCs w:val="22"/>
                <w:lang w:val="es"/>
              </w:rPr>
              <w:t>NOTAS:</w:t>
            </w:r>
          </w:p>
          <w:p w14:paraId="2F3C1039" w14:textId="248466F0" w:rsidR="4F5AD2BB" w:rsidRDefault="4F5AD2BB"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ingreso de la información al sistema será dado únicamente por la secretaria.</w:t>
            </w:r>
          </w:p>
          <w:p w14:paraId="39D36A85" w14:textId="4F110B68" w:rsidR="4F5AD2BB" w:rsidRDefault="4F5AD2BB">
            <w:r w:rsidRPr="4F5AD2BB">
              <w:rPr>
                <w:rFonts w:ascii="Arial" w:eastAsia="Arial" w:hAnsi="Arial" w:cs="Arial"/>
                <w:sz w:val="22"/>
                <w:szCs w:val="22"/>
                <w:lang w:val="es"/>
              </w:rPr>
              <w:t xml:space="preserve"> </w:t>
            </w:r>
          </w:p>
        </w:tc>
      </w:tr>
      <w:tr w:rsidR="4F5AD2BB" w14:paraId="70FD736A"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2A1188E7" w14:textId="15CE7E53" w:rsidR="4F5AD2BB" w:rsidRDefault="4F5AD2BB">
            <w:r w:rsidRPr="4F5AD2BB">
              <w:rPr>
                <w:rFonts w:ascii="Arial" w:eastAsia="Arial" w:hAnsi="Arial" w:cs="Arial"/>
                <w:b/>
                <w:bCs/>
                <w:sz w:val="22"/>
                <w:szCs w:val="22"/>
                <w:lang w:val="es"/>
              </w:rPr>
              <w:t xml:space="preserve">CRITERIOS DE ACEPTACIÓN: </w:t>
            </w:r>
          </w:p>
          <w:p w14:paraId="1D3E97D3" w14:textId="56A0DB99"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6F359D1D" w:rsidRPr="4F5AD2BB">
              <w:rPr>
                <w:rFonts w:ascii="Arial" w:eastAsia="Arial" w:hAnsi="Arial" w:cs="Arial"/>
                <w:sz w:val="22"/>
                <w:szCs w:val="22"/>
                <w:lang w:val="es"/>
              </w:rPr>
              <w:t xml:space="preserve">registra una orden ya pagada </w:t>
            </w:r>
            <w:r w:rsidRPr="4F5AD2BB">
              <w:rPr>
                <w:rFonts w:ascii="Arial" w:eastAsia="Arial" w:hAnsi="Arial" w:cs="Arial"/>
                <w:sz w:val="22"/>
                <w:szCs w:val="22"/>
                <w:lang w:val="es"/>
              </w:rPr>
              <w:t>o no.</w:t>
            </w:r>
          </w:p>
        </w:tc>
      </w:tr>
      <w:tr w:rsidR="4F5AD2BB" w14:paraId="7E75627C" w14:textId="77777777" w:rsidTr="4F5AD2BB">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AC44CF1"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01DF9A92"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583C402B" w14:textId="3D46A6FE" w:rsidR="4F5AD2BB" w:rsidRDefault="4F5AD2BB">
            <w:r w:rsidRPr="4F5AD2BB">
              <w:rPr>
                <w:rFonts w:ascii="Arial" w:eastAsia="Arial" w:hAnsi="Arial" w:cs="Arial"/>
                <w:sz w:val="22"/>
                <w:szCs w:val="22"/>
                <w:lang w:val="es"/>
              </w:rPr>
              <w:t>ES-2</w:t>
            </w:r>
            <w:r w:rsidR="69937A79" w:rsidRPr="4F5AD2BB">
              <w:rPr>
                <w:rFonts w:ascii="Arial" w:eastAsia="Arial" w:hAnsi="Arial" w:cs="Arial"/>
                <w:sz w:val="22"/>
                <w:szCs w:val="22"/>
                <w:lang w:val="es"/>
              </w:rPr>
              <w:t>3</w:t>
            </w:r>
            <w:r w:rsidRPr="4F5AD2BB">
              <w:rPr>
                <w:rFonts w:ascii="Arial" w:eastAsia="Arial" w:hAnsi="Arial" w:cs="Arial"/>
                <w:sz w:val="22"/>
                <w:szCs w:val="22"/>
                <w:lang w:val="es"/>
              </w:rPr>
              <w:t xml:space="preserve">.1     </w:t>
            </w:r>
          </w:p>
          <w:p w14:paraId="0EAF7F19"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2D60EC01" w14:textId="1C136C78"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 xml:space="preserve">La secretaria ingresa correctamente los datos de la orden </w:t>
            </w:r>
            <w:r w:rsidR="2993B0AD" w:rsidRPr="4F5AD2BB">
              <w:rPr>
                <w:rFonts w:ascii="Arial" w:eastAsia="Arial" w:hAnsi="Arial" w:cs="Arial"/>
                <w:sz w:val="22"/>
                <w:szCs w:val="22"/>
                <w:lang w:val="es"/>
              </w:rPr>
              <w:t>pagada al sistema.</w:t>
            </w:r>
          </w:p>
          <w:p w14:paraId="0D993C55" w14:textId="2616F850" w:rsidR="4F5AD2BB" w:rsidRDefault="4F5AD2BB">
            <w:r w:rsidRPr="4F5AD2BB">
              <w:rPr>
                <w:rFonts w:ascii="Arial" w:eastAsia="Arial" w:hAnsi="Arial" w:cs="Arial"/>
                <w:b/>
                <w:bCs/>
                <w:sz w:val="22"/>
                <w:szCs w:val="22"/>
                <w:lang w:val="es"/>
              </w:rPr>
              <w:t>SUPOSICIONES/ASUNCIONES:</w:t>
            </w:r>
          </w:p>
          <w:p w14:paraId="339D3ECC" w14:textId="74A7F26B" w:rsidR="4F5AD2BB" w:rsidRDefault="4F5AD2BB"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ingresa los datos de la orden pag</w:t>
            </w:r>
            <w:r w:rsidR="43CC3129" w:rsidRPr="4F5AD2BB">
              <w:rPr>
                <w:rFonts w:ascii="Arial" w:eastAsia="Arial" w:hAnsi="Arial" w:cs="Arial"/>
                <w:sz w:val="22"/>
                <w:szCs w:val="22"/>
                <w:lang w:val="es"/>
              </w:rPr>
              <w:t>ada</w:t>
            </w:r>
            <w:r w:rsidRPr="4F5AD2BB">
              <w:rPr>
                <w:rFonts w:ascii="Arial" w:eastAsia="Arial" w:hAnsi="Arial" w:cs="Arial"/>
                <w:sz w:val="22"/>
                <w:szCs w:val="22"/>
                <w:lang w:val="es"/>
              </w:rPr>
              <w:t xml:space="preserve"> al sistema.</w:t>
            </w:r>
          </w:p>
          <w:p w14:paraId="069767F7" w14:textId="2616F850" w:rsidR="4F5AD2BB" w:rsidRDefault="4F5AD2BB">
            <w:r w:rsidRPr="4F5AD2BB">
              <w:rPr>
                <w:rFonts w:ascii="Arial" w:eastAsia="Arial" w:hAnsi="Arial" w:cs="Arial"/>
                <w:b/>
                <w:bCs/>
                <w:sz w:val="22"/>
                <w:szCs w:val="22"/>
                <w:lang w:val="es"/>
              </w:rPr>
              <w:t xml:space="preserve">RESULTADOS: </w:t>
            </w:r>
          </w:p>
          <w:p w14:paraId="48890BE6" w14:textId="556EBD84" w:rsidR="4F5AD2BB" w:rsidRDefault="4F5AD2BB"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 xml:space="preserve">El sistema crea un listado de registro con todas las órdenes </w:t>
            </w:r>
            <w:r w:rsidR="4B9B8832" w:rsidRPr="4F5AD2BB">
              <w:rPr>
                <w:rFonts w:ascii="Arial" w:eastAsia="Arial" w:hAnsi="Arial" w:cs="Arial"/>
                <w:sz w:val="22"/>
                <w:szCs w:val="22"/>
                <w:lang w:val="es"/>
              </w:rPr>
              <w:t>ya pagadas</w:t>
            </w:r>
            <w:r w:rsidRPr="4F5AD2BB">
              <w:rPr>
                <w:rFonts w:ascii="Arial" w:eastAsia="Arial" w:hAnsi="Arial" w:cs="Arial"/>
                <w:sz w:val="22"/>
                <w:szCs w:val="22"/>
                <w:lang w:val="es"/>
              </w:rPr>
              <w:t xml:space="preserve"> que se han ingresado ese día. </w:t>
            </w:r>
            <w:r w:rsidRPr="4F5AD2BB">
              <w:rPr>
                <w:lang w:val="es"/>
              </w:rPr>
              <w:t xml:space="preserve"> </w:t>
            </w:r>
          </w:p>
        </w:tc>
      </w:tr>
      <w:tr w:rsidR="4F5AD2BB" w14:paraId="02D8FA4E"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0447D735" w14:textId="3D48C1DF"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ES-2</w:t>
            </w:r>
            <w:r w:rsidR="2A646369" w:rsidRPr="4F5AD2BB">
              <w:rPr>
                <w:rFonts w:ascii="Arial" w:eastAsia="Arial" w:hAnsi="Arial" w:cs="Arial"/>
                <w:sz w:val="22"/>
                <w:szCs w:val="22"/>
                <w:lang w:val="es"/>
              </w:rPr>
              <w:t>3</w:t>
            </w:r>
            <w:r w:rsidRPr="4F5AD2BB">
              <w:rPr>
                <w:rFonts w:ascii="Arial" w:eastAsia="Arial" w:hAnsi="Arial" w:cs="Arial"/>
                <w:sz w:val="22"/>
                <w:szCs w:val="22"/>
                <w:lang w:val="es"/>
              </w:rPr>
              <w:t xml:space="preserve">.2     </w:t>
            </w:r>
          </w:p>
          <w:p w14:paraId="05A6443A"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53512573" w14:textId="04F3AB96"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La secretaria ingresa incorrectamente uno o más datos de la orden de p</w:t>
            </w:r>
            <w:r w:rsidR="24E6994F" w:rsidRPr="4F5AD2BB">
              <w:rPr>
                <w:rFonts w:ascii="Arial" w:eastAsia="Arial" w:hAnsi="Arial" w:cs="Arial"/>
                <w:sz w:val="22"/>
                <w:szCs w:val="22"/>
                <w:lang w:val="es"/>
              </w:rPr>
              <w:t>agada</w:t>
            </w:r>
            <w:r w:rsidRPr="4F5AD2BB">
              <w:rPr>
                <w:rFonts w:ascii="Arial" w:eastAsia="Arial" w:hAnsi="Arial" w:cs="Arial"/>
                <w:sz w:val="22"/>
                <w:szCs w:val="22"/>
                <w:lang w:val="es"/>
              </w:rPr>
              <w:t>.</w:t>
            </w:r>
          </w:p>
          <w:p w14:paraId="30FF91E7" w14:textId="6ADE0E73" w:rsidR="4F5AD2BB" w:rsidRDefault="4F5AD2BB">
            <w:r w:rsidRPr="4F5AD2BB">
              <w:rPr>
                <w:rFonts w:ascii="Arial" w:eastAsia="Arial" w:hAnsi="Arial" w:cs="Arial"/>
                <w:b/>
                <w:bCs/>
                <w:sz w:val="22"/>
                <w:szCs w:val="22"/>
                <w:lang w:val="es"/>
              </w:rPr>
              <w:t>SUPOSICIONES/ASUNCIONES:</w:t>
            </w:r>
          </w:p>
          <w:p w14:paraId="692EB494" w14:textId="02CD69D2" w:rsidR="4F5AD2BB" w:rsidRDefault="4F5AD2BB"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secretaria ingresa información errónea de la orden </w:t>
            </w:r>
            <w:r w:rsidR="4088D5AC" w:rsidRPr="4F5AD2BB">
              <w:rPr>
                <w:rFonts w:ascii="Arial" w:eastAsia="Arial" w:hAnsi="Arial" w:cs="Arial"/>
                <w:sz w:val="22"/>
                <w:szCs w:val="22"/>
                <w:lang w:val="es"/>
              </w:rPr>
              <w:t>pagada</w:t>
            </w:r>
            <w:r w:rsidRPr="4F5AD2BB">
              <w:rPr>
                <w:rFonts w:ascii="Arial" w:eastAsia="Arial" w:hAnsi="Arial" w:cs="Arial"/>
                <w:sz w:val="22"/>
                <w:szCs w:val="22"/>
                <w:lang w:val="es"/>
              </w:rPr>
              <w:t>.</w:t>
            </w:r>
          </w:p>
          <w:p w14:paraId="03024619" w14:textId="106F530E" w:rsidR="4F5AD2BB" w:rsidRDefault="4F5AD2BB">
            <w:r w:rsidRPr="4F5AD2BB">
              <w:rPr>
                <w:rFonts w:ascii="Arial" w:eastAsia="Arial" w:hAnsi="Arial" w:cs="Arial"/>
                <w:b/>
                <w:bCs/>
                <w:sz w:val="22"/>
                <w:szCs w:val="22"/>
                <w:lang w:val="es"/>
              </w:rPr>
              <w:t xml:space="preserve">RESULTADOS: </w:t>
            </w:r>
          </w:p>
          <w:p w14:paraId="6FA61C7D" w14:textId="7C81B48D" w:rsidR="4F5AD2BB" w:rsidRDefault="4F5AD2BB"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 xml:space="preserve">Se crea un registro de inscripción erróneo con la información de la orden </w:t>
            </w:r>
            <w:proofErr w:type="gramStart"/>
            <w:r w:rsidR="08E9AFBE" w:rsidRPr="4F5AD2BB">
              <w:rPr>
                <w:rFonts w:ascii="Arial" w:eastAsia="Arial" w:hAnsi="Arial" w:cs="Arial"/>
                <w:sz w:val="22"/>
                <w:szCs w:val="22"/>
                <w:lang w:val="es"/>
              </w:rPr>
              <w:t>pagada.</w:t>
            </w:r>
            <w:r w:rsidRPr="4F5AD2BB">
              <w:rPr>
                <w:rFonts w:ascii="Arial" w:eastAsia="Arial" w:hAnsi="Arial" w:cs="Arial"/>
                <w:sz w:val="22"/>
                <w:szCs w:val="22"/>
                <w:lang w:val="es"/>
              </w:rPr>
              <w:t>.</w:t>
            </w:r>
            <w:proofErr w:type="gramEnd"/>
          </w:p>
          <w:p w14:paraId="66BEDD62" w14:textId="20903EBB" w:rsidR="4F5AD2BB" w:rsidRDefault="4F5AD2BB" w:rsidP="00F53248">
            <w:pPr>
              <w:pStyle w:val="Prrafodelista"/>
              <w:numPr>
                <w:ilvl w:val="0"/>
                <w:numId w:val="22"/>
              </w:numPr>
              <w:rPr>
                <w:lang w:val="es"/>
              </w:rPr>
            </w:pPr>
            <w:r w:rsidRPr="4F5AD2BB">
              <w:rPr>
                <w:rFonts w:ascii="Arial" w:eastAsia="Arial" w:hAnsi="Arial" w:cs="Arial"/>
                <w:sz w:val="22"/>
                <w:szCs w:val="22"/>
                <w:lang w:val="es"/>
              </w:rPr>
              <w:lastRenderedPageBreak/>
              <w:t xml:space="preserve">El sistema no puede generar un listado con las órdenes </w:t>
            </w:r>
            <w:r w:rsidR="1CFDC749" w:rsidRPr="4F5AD2BB">
              <w:rPr>
                <w:rFonts w:ascii="Arial" w:eastAsia="Arial" w:hAnsi="Arial" w:cs="Arial"/>
                <w:sz w:val="22"/>
                <w:szCs w:val="22"/>
                <w:lang w:val="es"/>
              </w:rPr>
              <w:t xml:space="preserve">pagadas </w:t>
            </w:r>
            <w:r w:rsidRPr="4F5AD2BB">
              <w:rPr>
                <w:rFonts w:ascii="Arial" w:eastAsia="Arial" w:hAnsi="Arial" w:cs="Arial"/>
                <w:sz w:val="22"/>
                <w:szCs w:val="22"/>
                <w:lang w:val="es"/>
              </w:rPr>
              <w:t>ingresados al día.</w:t>
            </w:r>
          </w:p>
        </w:tc>
      </w:tr>
      <w:tr w:rsidR="4F5AD2BB" w14:paraId="493C8396"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3EB8D50F" w14:textId="4AAE117F" w:rsidR="4F5AD2BB" w:rsidRDefault="4F5AD2BB">
            <w:r w:rsidRPr="4F5AD2BB">
              <w:rPr>
                <w:rFonts w:ascii="Arial" w:eastAsia="Arial" w:hAnsi="Arial" w:cs="Arial"/>
                <w:sz w:val="22"/>
                <w:szCs w:val="22"/>
                <w:lang w:val="es"/>
              </w:rPr>
              <w:lastRenderedPageBreak/>
              <w:t>ES-2</w:t>
            </w:r>
            <w:r w:rsidR="3C768057" w:rsidRPr="4F5AD2BB">
              <w:rPr>
                <w:rFonts w:ascii="Arial" w:eastAsia="Arial" w:hAnsi="Arial" w:cs="Arial"/>
                <w:sz w:val="22"/>
                <w:szCs w:val="22"/>
                <w:lang w:val="es"/>
              </w:rPr>
              <w:t>3</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0983D5F9" w14:textId="68151564" w:rsidR="4F5AD2BB" w:rsidRDefault="4F5AD2BB" w:rsidP="4F5AD2BB">
            <w:pPr>
              <w:rPr>
                <w:rFonts w:ascii="Arial" w:eastAsia="Arial" w:hAnsi="Arial" w:cs="Arial"/>
                <w:b/>
                <w:bCs/>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La secretaria no ingresa ningún tipo de datos.</w:t>
            </w:r>
          </w:p>
          <w:p w14:paraId="41D470A4" w14:textId="68151564" w:rsidR="4F5AD2BB" w:rsidRDefault="4F5AD2BB">
            <w:r w:rsidRPr="4F5AD2BB">
              <w:rPr>
                <w:rFonts w:ascii="Arial" w:eastAsia="Arial" w:hAnsi="Arial" w:cs="Arial"/>
                <w:b/>
                <w:bCs/>
                <w:sz w:val="22"/>
                <w:szCs w:val="22"/>
                <w:lang w:val="es"/>
              </w:rPr>
              <w:t>SUPOSICIONES/ASUNCIONES:</w:t>
            </w:r>
          </w:p>
          <w:p w14:paraId="23945817" w14:textId="44E11547" w:rsidR="4F5AD2BB" w:rsidRDefault="4F5AD2BB"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secretaria no ingresa al sistema ninguna orden </w:t>
            </w:r>
            <w:r w:rsidR="35C58875" w:rsidRPr="4F5AD2BB">
              <w:rPr>
                <w:rFonts w:ascii="Arial" w:eastAsia="Arial" w:hAnsi="Arial" w:cs="Arial"/>
                <w:sz w:val="22"/>
                <w:szCs w:val="22"/>
                <w:lang w:val="es"/>
              </w:rPr>
              <w:t>pagada</w:t>
            </w:r>
            <w:r w:rsidRPr="4F5AD2BB">
              <w:rPr>
                <w:rFonts w:ascii="Arial" w:eastAsia="Arial" w:hAnsi="Arial" w:cs="Arial"/>
                <w:sz w:val="22"/>
                <w:szCs w:val="22"/>
                <w:lang w:val="es"/>
              </w:rPr>
              <w:t>.</w:t>
            </w:r>
          </w:p>
          <w:p w14:paraId="7E6B8452" w14:textId="330D47A9" w:rsidR="4F5AD2BB" w:rsidRDefault="4F5AD2BB" w:rsidP="00F53248">
            <w:pPr>
              <w:pStyle w:val="Prrafodelista"/>
              <w:numPr>
                <w:ilvl w:val="0"/>
                <w:numId w:val="22"/>
              </w:numPr>
              <w:rPr>
                <w:sz w:val="22"/>
                <w:szCs w:val="22"/>
                <w:lang w:val="es"/>
              </w:rPr>
            </w:pPr>
            <w:r w:rsidRPr="4F5AD2BB">
              <w:rPr>
                <w:rFonts w:ascii="Arial" w:eastAsia="Arial" w:hAnsi="Arial" w:cs="Arial"/>
                <w:sz w:val="22"/>
                <w:szCs w:val="22"/>
                <w:lang w:val="es"/>
              </w:rPr>
              <w:t>No hay más órdenes</w:t>
            </w:r>
            <w:r w:rsidR="1F388B19" w:rsidRPr="4F5AD2BB">
              <w:rPr>
                <w:rFonts w:ascii="Arial" w:eastAsia="Arial" w:hAnsi="Arial" w:cs="Arial"/>
                <w:sz w:val="22"/>
                <w:szCs w:val="22"/>
                <w:lang w:val="es"/>
              </w:rPr>
              <w:t xml:space="preserve"> pagadas </w:t>
            </w:r>
            <w:r w:rsidRPr="4F5AD2BB">
              <w:rPr>
                <w:rFonts w:ascii="Arial" w:eastAsia="Arial" w:hAnsi="Arial" w:cs="Arial"/>
                <w:sz w:val="22"/>
                <w:szCs w:val="22"/>
                <w:lang w:val="es"/>
              </w:rPr>
              <w:t>que ingresar al sistema.</w:t>
            </w:r>
          </w:p>
          <w:p w14:paraId="07E03F9E" w14:textId="68151564" w:rsidR="4F5AD2BB" w:rsidRDefault="4F5AD2BB">
            <w:r w:rsidRPr="4F5AD2BB">
              <w:rPr>
                <w:rFonts w:ascii="Arial" w:eastAsia="Arial" w:hAnsi="Arial" w:cs="Arial"/>
                <w:b/>
                <w:bCs/>
                <w:sz w:val="22"/>
                <w:szCs w:val="22"/>
                <w:lang w:val="es"/>
              </w:rPr>
              <w:t xml:space="preserve">RESULTADOS: </w:t>
            </w:r>
          </w:p>
          <w:p w14:paraId="47E35245" w14:textId="4F0A8090" w:rsidR="4F5AD2BB" w:rsidRDefault="4F5AD2BB"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El registro se mantendrá hasta realizar cambios.</w:t>
            </w:r>
          </w:p>
        </w:tc>
      </w:tr>
      <w:tr w:rsidR="4F5AD2BB" w14:paraId="0F777A15" w14:textId="77777777" w:rsidTr="4F5AD2BB">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5D4D545" w14:textId="1356BA67" w:rsidR="4F5AD2BB" w:rsidRDefault="4F5AD2BB">
            <w:r w:rsidRPr="4F5AD2BB">
              <w:rPr>
                <w:rFonts w:ascii="Arial" w:eastAsia="Arial" w:hAnsi="Arial" w:cs="Arial"/>
                <w:b/>
                <w:bCs/>
                <w:sz w:val="22"/>
                <w:szCs w:val="22"/>
                <w:lang w:val="es"/>
              </w:rPr>
              <w:t>RIESGOS:</w:t>
            </w:r>
          </w:p>
          <w:p w14:paraId="21FACD41" w14:textId="31F0057C" w:rsidR="4F5AD2BB" w:rsidRDefault="4F5AD2BB"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de la base de datos.</w:t>
            </w:r>
          </w:p>
          <w:p w14:paraId="16312AA1" w14:textId="0951666C" w:rsidR="4F5AD2BB" w:rsidRDefault="4F5AD2BB"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 xml:space="preserve">La secretaria no posee todos los datos de la nueva </w:t>
            </w:r>
            <w:r w:rsidR="4CAEACFF" w:rsidRPr="4F5AD2BB">
              <w:rPr>
                <w:rFonts w:ascii="Arial" w:eastAsia="Arial" w:hAnsi="Arial" w:cs="Arial"/>
                <w:sz w:val="22"/>
                <w:szCs w:val="22"/>
                <w:lang w:val="es"/>
              </w:rPr>
              <w:t>orden pagada</w:t>
            </w:r>
            <w:r w:rsidRPr="4F5AD2BB">
              <w:rPr>
                <w:rFonts w:ascii="Arial" w:eastAsia="Arial" w:hAnsi="Arial" w:cs="Arial"/>
                <w:sz w:val="22"/>
                <w:szCs w:val="22"/>
                <w:lang w:val="es"/>
              </w:rPr>
              <w:t>.</w:t>
            </w:r>
          </w:p>
        </w:tc>
      </w:tr>
    </w:tbl>
    <w:p w14:paraId="6ABC3F2E" w14:textId="2EF44355"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76196F19" w14:textId="77777777" w:rsidTr="4F5AD2BB">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ED9E56C" w14:textId="4DAE99FF" w:rsidR="4F5AD2BB" w:rsidRDefault="4F5AD2BB">
            <w:r w:rsidRPr="4F5AD2BB">
              <w:rPr>
                <w:rFonts w:ascii="Arial" w:eastAsia="Arial" w:hAnsi="Arial" w:cs="Arial"/>
                <w:b/>
                <w:bCs/>
                <w:sz w:val="22"/>
                <w:szCs w:val="22"/>
                <w:lang w:val="es"/>
              </w:rPr>
              <w:t>IDENTIFICADOR CASO DE USO:</w:t>
            </w:r>
          </w:p>
          <w:p w14:paraId="29D6CF93" w14:textId="371387A6"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CU-24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A7AA03B" w14:textId="04F9FBD7"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748AA8B7" w:rsidRPr="4F5AD2BB">
              <w:rPr>
                <w:rFonts w:ascii="Arial" w:eastAsia="Arial" w:hAnsi="Arial" w:cs="Arial"/>
                <w:color w:val="000000" w:themeColor="text1"/>
                <w:sz w:val="22"/>
                <w:szCs w:val="22"/>
                <w:lang w:val="es"/>
              </w:rPr>
              <w:t xml:space="preserve">Consultar </w:t>
            </w:r>
            <w:r w:rsidR="0F2A3B7F" w:rsidRPr="4F5AD2BB">
              <w:rPr>
                <w:rFonts w:ascii="Arial" w:eastAsia="Arial" w:hAnsi="Arial" w:cs="Arial"/>
                <w:color w:val="000000" w:themeColor="text1"/>
                <w:sz w:val="22"/>
                <w:szCs w:val="22"/>
                <w:lang w:val="es"/>
              </w:rPr>
              <w:t>clientes propietarios</w:t>
            </w:r>
          </w:p>
        </w:tc>
      </w:tr>
      <w:tr w:rsidR="4F5AD2BB" w14:paraId="2E07F23B" w14:textId="77777777" w:rsidTr="4F5AD2BB">
        <w:tc>
          <w:tcPr>
            <w:tcW w:w="6459" w:type="dxa"/>
            <w:gridSpan w:val="3"/>
            <w:tcBorders>
              <w:top w:val="single" w:sz="8" w:space="0" w:color="auto"/>
              <w:left w:val="single" w:sz="8" w:space="0" w:color="auto"/>
              <w:bottom w:val="single" w:sz="8" w:space="0" w:color="auto"/>
              <w:right w:val="single" w:sz="8" w:space="0" w:color="auto"/>
            </w:tcBorders>
          </w:tcPr>
          <w:p w14:paraId="77262A37" w14:textId="3FCD38A6"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75711617" w14:textId="0EE55D83"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31ABAF39" w:rsidRPr="4F5AD2BB">
              <w:rPr>
                <w:rFonts w:ascii="Arial" w:eastAsia="Arial" w:hAnsi="Arial" w:cs="Arial"/>
                <w:sz w:val="22"/>
                <w:szCs w:val="22"/>
                <w:lang w:val="es"/>
              </w:rPr>
              <w:t>Media</w:t>
            </w:r>
          </w:p>
        </w:tc>
      </w:tr>
      <w:tr w:rsidR="4F5AD2BB" w14:paraId="35D61CC6"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41ED0E2F" w14:textId="52CF9357" w:rsidR="4F5AD2BB" w:rsidRDefault="4F5AD2BB">
            <w:r w:rsidRPr="4F5AD2BB">
              <w:rPr>
                <w:rFonts w:ascii="Arial" w:eastAsia="Arial" w:hAnsi="Arial" w:cs="Arial"/>
                <w:b/>
                <w:bCs/>
                <w:sz w:val="22"/>
                <w:szCs w:val="22"/>
                <w:lang w:val="es"/>
              </w:rPr>
              <w:t>REQUERIMIENTO FUNCIONAL ASOCIADO:</w:t>
            </w:r>
          </w:p>
          <w:p w14:paraId="599049D8" w14:textId="6034642D"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RF-24</w:t>
            </w:r>
          </w:p>
        </w:tc>
      </w:tr>
      <w:tr w:rsidR="4F5AD2BB" w14:paraId="30568797"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0D9751D7" w14:textId="5DABF82F"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Pr="4F5AD2BB">
              <w:rPr>
                <w:rFonts w:ascii="Arial" w:eastAsia="Arial" w:hAnsi="Arial" w:cs="Arial"/>
                <w:sz w:val="22"/>
                <w:szCs w:val="22"/>
                <w:lang w:val="es"/>
              </w:rPr>
              <w:t>Secretaria</w:t>
            </w:r>
            <w:proofErr w:type="gramEnd"/>
          </w:p>
        </w:tc>
      </w:tr>
      <w:tr w:rsidR="4F5AD2BB" w14:paraId="55540EF8"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302B0466" w14:textId="04A5806D" w:rsidR="4F5AD2BB" w:rsidRDefault="4F5AD2BB">
            <w:r w:rsidRPr="4F5AD2BB">
              <w:rPr>
                <w:rFonts w:ascii="Arial" w:eastAsia="Arial" w:hAnsi="Arial" w:cs="Arial"/>
                <w:b/>
                <w:bCs/>
                <w:sz w:val="22"/>
                <w:szCs w:val="22"/>
                <w:lang w:val="es"/>
              </w:rPr>
              <w:t xml:space="preserve">CASOS DE USO ASOCIADOS: </w:t>
            </w:r>
          </w:p>
          <w:p w14:paraId="11A4A725" w14:textId="7A3A4C7E"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CU-</w:t>
            </w:r>
            <w:r w:rsidR="42617EE1" w:rsidRPr="4F5AD2BB">
              <w:rPr>
                <w:rFonts w:ascii="Arial" w:eastAsia="Arial" w:hAnsi="Arial" w:cs="Arial"/>
                <w:sz w:val="22"/>
                <w:szCs w:val="22"/>
                <w:lang w:val="es"/>
              </w:rPr>
              <w:t>18</w:t>
            </w:r>
          </w:p>
        </w:tc>
      </w:tr>
      <w:tr w:rsidR="4F5AD2BB" w14:paraId="3E504BE0" w14:textId="77777777" w:rsidTr="4F5AD2BB">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B5E705E" w14:textId="2093FFA7"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r w:rsidR="104464BC" w:rsidRPr="4F5AD2BB">
              <w:rPr>
                <w:rFonts w:ascii="Arial" w:eastAsia="Arial" w:hAnsi="Arial" w:cs="Arial"/>
                <w:sz w:val="22"/>
                <w:szCs w:val="22"/>
                <w:lang w:val="es"/>
              </w:rPr>
              <w:t xml:space="preserve">El sistema presentará un listado de los clientes con un número igual o superior a 50 facturas por trimestre.  </w:t>
            </w:r>
          </w:p>
          <w:p w14:paraId="02F3F82E" w14:textId="19F6EA8A" w:rsidR="4F5AD2BB" w:rsidRDefault="4F5AD2BB">
            <w:r w:rsidRPr="4F5AD2BB">
              <w:rPr>
                <w:rFonts w:ascii="Arial" w:eastAsia="Arial" w:hAnsi="Arial" w:cs="Arial"/>
                <w:sz w:val="22"/>
                <w:szCs w:val="22"/>
                <w:lang w:val="es"/>
              </w:rPr>
              <w:t xml:space="preserve"> </w:t>
            </w:r>
          </w:p>
        </w:tc>
      </w:tr>
      <w:tr w:rsidR="4F5AD2BB" w14:paraId="032DB336" w14:textId="77777777" w:rsidTr="4F5AD2BB">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2AFEDF6" w14:textId="45541078" w:rsidR="4F5AD2BB" w:rsidRDefault="4F5AD2BB">
            <w:r w:rsidRPr="4F5AD2BB">
              <w:rPr>
                <w:rFonts w:ascii="Arial" w:eastAsia="Arial" w:hAnsi="Arial" w:cs="Arial"/>
                <w:b/>
                <w:bCs/>
                <w:sz w:val="22"/>
                <w:szCs w:val="22"/>
                <w:lang w:val="es"/>
              </w:rPr>
              <w:t>NOTAS:</w:t>
            </w:r>
          </w:p>
          <w:p w14:paraId="590B9739" w14:textId="2D945A1C" w:rsidR="51A8924A" w:rsidRDefault="51A8924A"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listado de clientes es obtenido de la base de datos del sistema.</w:t>
            </w:r>
          </w:p>
          <w:p w14:paraId="61A252D6" w14:textId="4F110B68" w:rsidR="4F5AD2BB" w:rsidRDefault="4F5AD2BB">
            <w:r w:rsidRPr="4F5AD2BB">
              <w:rPr>
                <w:rFonts w:ascii="Arial" w:eastAsia="Arial" w:hAnsi="Arial" w:cs="Arial"/>
                <w:sz w:val="22"/>
                <w:szCs w:val="22"/>
                <w:lang w:val="es"/>
              </w:rPr>
              <w:t xml:space="preserve"> </w:t>
            </w:r>
          </w:p>
        </w:tc>
      </w:tr>
      <w:tr w:rsidR="4F5AD2BB" w14:paraId="0EC6DC85"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60318C60" w14:textId="15CE7E53" w:rsidR="4F5AD2BB" w:rsidRDefault="4F5AD2BB">
            <w:r w:rsidRPr="4F5AD2BB">
              <w:rPr>
                <w:rFonts w:ascii="Arial" w:eastAsia="Arial" w:hAnsi="Arial" w:cs="Arial"/>
                <w:b/>
                <w:bCs/>
                <w:sz w:val="22"/>
                <w:szCs w:val="22"/>
                <w:lang w:val="es"/>
              </w:rPr>
              <w:t xml:space="preserve">CRITERIOS DE ACEPTACIÓN: </w:t>
            </w:r>
          </w:p>
          <w:p w14:paraId="25B803CB" w14:textId="1CFE76A5"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585A0B6F" w:rsidRPr="4F5AD2BB">
              <w:rPr>
                <w:rFonts w:ascii="Arial" w:eastAsia="Arial" w:hAnsi="Arial" w:cs="Arial"/>
                <w:sz w:val="22"/>
                <w:szCs w:val="22"/>
                <w:lang w:val="es"/>
              </w:rPr>
              <w:t>consulta los clientes prioritarios o no.</w:t>
            </w:r>
          </w:p>
        </w:tc>
      </w:tr>
      <w:tr w:rsidR="4F5AD2BB" w14:paraId="3C7C9477" w14:textId="77777777" w:rsidTr="4F5AD2BB">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EF63874"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53553675"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77D55432" w14:textId="26FB5F00" w:rsidR="4F5AD2BB" w:rsidRDefault="4F5AD2BB">
            <w:r w:rsidRPr="4F5AD2BB">
              <w:rPr>
                <w:rFonts w:ascii="Arial" w:eastAsia="Arial" w:hAnsi="Arial" w:cs="Arial"/>
                <w:sz w:val="22"/>
                <w:szCs w:val="22"/>
                <w:lang w:val="es"/>
              </w:rPr>
              <w:t xml:space="preserve">ES-24.1     </w:t>
            </w:r>
          </w:p>
          <w:p w14:paraId="64AF698B"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699924A1" w14:textId="29BC9A6C" w:rsidR="4F5AD2BB" w:rsidRDefault="4F5AD2BB" w:rsidP="4F5AD2BB">
            <w:pPr>
              <w:rPr>
                <w:rFonts w:ascii="Arial" w:eastAsia="Arial" w:hAnsi="Arial" w:cs="Arial"/>
                <w:lang w:val="es"/>
              </w:rPr>
            </w:pPr>
            <w:r w:rsidRPr="4F5AD2BB">
              <w:rPr>
                <w:rFonts w:ascii="Arial" w:eastAsia="Arial" w:hAnsi="Arial" w:cs="Arial"/>
                <w:b/>
                <w:bCs/>
                <w:sz w:val="22"/>
                <w:szCs w:val="22"/>
                <w:lang w:val="es"/>
              </w:rPr>
              <w:t xml:space="preserve">DESCRIPCIÓN: </w:t>
            </w:r>
            <w:r w:rsidR="6450267B" w:rsidRPr="4F5AD2BB">
              <w:rPr>
                <w:rFonts w:ascii="Arial" w:eastAsia="Arial" w:hAnsi="Arial" w:cs="Arial"/>
                <w:sz w:val="22"/>
                <w:szCs w:val="22"/>
                <w:lang w:val="es"/>
              </w:rPr>
              <w:t xml:space="preserve">Se realiza una consulta correcta y </w:t>
            </w:r>
            <w:r w:rsidR="2EF56781" w:rsidRPr="4F5AD2BB">
              <w:rPr>
                <w:rFonts w:ascii="Arial" w:eastAsia="Arial" w:hAnsi="Arial" w:cs="Arial"/>
                <w:sz w:val="22"/>
                <w:szCs w:val="22"/>
                <w:lang w:val="es"/>
              </w:rPr>
              <w:t>exist</w:t>
            </w:r>
            <w:r w:rsidR="21C3CD33" w:rsidRPr="4F5AD2BB">
              <w:rPr>
                <w:rFonts w:ascii="Arial" w:eastAsia="Arial" w:hAnsi="Arial" w:cs="Arial"/>
                <w:sz w:val="22"/>
                <w:szCs w:val="22"/>
                <w:lang w:val="es"/>
              </w:rPr>
              <w:t xml:space="preserve">en </w:t>
            </w:r>
            <w:r w:rsidR="6450267B" w:rsidRPr="4F5AD2BB">
              <w:rPr>
                <w:rFonts w:ascii="Arial" w:eastAsia="Arial" w:hAnsi="Arial" w:cs="Arial"/>
                <w:sz w:val="22"/>
                <w:szCs w:val="22"/>
                <w:lang w:val="es"/>
              </w:rPr>
              <w:t>clientes prioritarios.</w:t>
            </w:r>
          </w:p>
          <w:p w14:paraId="5018CDD6" w14:textId="2616F850" w:rsidR="4F5AD2BB" w:rsidRDefault="4F5AD2BB">
            <w:r w:rsidRPr="4F5AD2BB">
              <w:rPr>
                <w:rFonts w:ascii="Arial" w:eastAsia="Arial" w:hAnsi="Arial" w:cs="Arial"/>
                <w:b/>
                <w:bCs/>
                <w:sz w:val="22"/>
                <w:szCs w:val="22"/>
                <w:lang w:val="es"/>
              </w:rPr>
              <w:t>SUPOSICIONES/ASUNCIONES:</w:t>
            </w:r>
          </w:p>
          <w:p w14:paraId="178B8859" w14:textId="3071F672" w:rsidR="6468BBAB" w:rsidRDefault="6468BBAB"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sistema se conecta exitosamente a la base de datos.</w:t>
            </w:r>
          </w:p>
          <w:p w14:paraId="7E5AAB7F" w14:textId="793453A3" w:rsidR="6468BBAB" w:rsidRDefault="6468BBAB" w:rsidP="00F53248">
            <w:pPr>
              <w:pStyle w:val="Prrafodelista"/>
              <w:numPr>
                <w:ilvl w:val="0"/>
                <w:numId w:val="22"/>
              </w:numPr>
              <w:rPr>
                <w:sz w:val="22"/>
                <w:szCs w:val="22"/>
                <w:lang w:val="es"/>
              </w:rPr>
            </w:pPr>
            <w:r w:rsidRPr="4F5AD2BB">
              <w:rPr>
                <w:rFonts w:ascii="Arial" w:eastAsia="Arial" w:hAnsi="Arial" w:cs="Arial"/>
                <w:lang w:val="es"/>
              </w:rPr>
              <w:t>Existen clientes prioritarios.</w:t>
            </w:r>
          </w:p>
          <w:p w14:paraId="1DB9C1E5" w14:textId="2616F850" w:rsidR="4F5AD2BB" w:rsidRDefault="4F5AD2BB">
            <w:r w:rsidRPr="4F5AD2BB">
              <w:rPr>
                <w:rFonts w:ascii="Arial" w:eastAsia="Arial" w:hAnsi="Arial" w:cs="Arial"/>
                <w:b/>
                <w:bCs/>
                <w:sz w:val="22"/>
                <w:szCs w:val="22"/>
                <w:lang w:val="es"/>
              </w:rPr>
              <w:t xml:space="preserve">RESULTADOS: </w:t>
            </w:r>
          </w:p>
          <w:p w14:paraId="31D97B48" w14:textId="0D32E3F7" w:rsidR="4249E65E" w:rsidRDefault="4249E65E"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Se muestra un listado con todos los clientes prioritarios.</w:t>
            </w:r>
          </w:p>
        </w:tc>
      </w:tr>
      <w:tr w:rsidR="4F5AD2BB" w14:paraId="63ACB7DE"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06D0F535" w14:textId="1F8B6E82"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ES-24.2     </w:t>
            </w:r>
          </w:p>
          <w:p w14:paraId="41C64F5B"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B33122D" w14:textId="3DB73C93" w:rsidR="1D1988BE" w:rsidRDefault="1D1988BE"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Pr="4F5AD2BB">
              <w:rPr>
                <w:rFonts w:ascii="Arial" w:eastAsia="Arial" w:hAnsi="Arial" w:cs="Arial"/>
                <w:sz w:val="22"/>
                <w:szCs w:val="22"/>
                <w:lang w:val="es"/>
              </w:rPr>
              <w:t>Se realiza una consulta incorrecta por caída de la base de datos.</w:t>
            </w:r>
          </w:p>
          <w:p w14:paraId="17462D2B" w14:textId="6ADE0E73" w:rsidR="1D1988BE" w:rsidRDefault="1D1988BE">
            <w:r w:rsidRPr="4F5AD2BB">
              <w:rPr>
                <w:rFonts w:ascii="Arial" w:eastAsia="Arial" w:hAnsi="Arial" w:cs="Arial"/>
                <w:b/>
                <w:bCs/>
                <w:sz w:val="22"/>
                <w:szCs w:val="22"/>
                <w:lang w:val="es"/>
              </w:rPr>
              <w:t>SUPOSICIONES/ASUNCIONES:</w:t>
            </w:r>
          </w:p>
          <w:p w14:paraId="2301E61D" w14:textId="6FDCFD98" w:rsidR="1D1988BE" w:rsidRDefault="1D1988BE"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base de datos no se encuentra en un estado funcional.</w:t>
            </w:r>
          </w:p>
          <w:p w14:paraId="05043AE9" w14:textId="106F530E" w:rsidR="1D1988BE" w:rsidRDefault="1D1988BE">
            <w:r w:rsidRPr="4F5AD2BB">
              <w:rPr>
                <w:rFonts w:ascii="Arial" w:eastAsia="Arial" w:hAnsi="Arial" w:cs="Arial"/>
                <w:b/>
                <w:bCs/>
                <w:sz w:val="22"/>
                <w:szCs w:val="22"/>
                <w:lang w:val="es"/>
              </w:rPr>
              <w:t xml:space="preserve">RESULTADOS: </w:t>
            </w:r>
          </w:p>
          <w:p w14:paraId="24335636" w14:textId="1C7F6500" w:rsidR="1D1988BE" w:rsidRDefault="1D1988BE"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Se muestra notificación avisando de que la base de datos no se encuentra en un estado funcional.</w:t>
            </w:r>
          </w:p>
          <w:p w14:paraId="115B62C3" w14:textId="0ABF2124" w:rsidR="4F5AD2BB" w:rsidRDefault="4F5AD2BB" w:rsidP="4F5AD2BB">
            <w:pPr>
              <w:rPr>
                <w:rFonts w:ascii="Arial" w:eastAsia="Arial" w:hAnsi="Arial" w:cs="Arial"/>
                <w:lang w:val="es"/>
              </w:rPr>
            </w:pPr>
          </w:p>
        </w:tc>
      </w:tr>
      <w:tr w:rsidR="4F5AD2BB" w14:paraId="063962B8"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2465CE53" w14:textId="45A4E793" w:rsidR="4F5AD2BB" w:rsidRDefault="4F5AD2BB">
            <w:r w:rsidRPr="4F5AD2BB">
              <w:rPr>
                <w:rFonts w:ascii="Arial" w:eastAsia="Arial" w:hAnsi="Arial" w:cs="Arial"/>
                <w:sz w:val="22"/>
                <w:szCs w:val="22"/>
                <w:lang w:val="es"/>
              </w:rPr>
              <w:lastRenderedPageBreak/>
              <w:t>ES-24.3</w:t>
            </w:r>
          </w:p>
        </w:tc>
        <w:tc>
          <w:tcPr>
            <w:tcW w:w="8493" w:type="dxa"/>
            <w:gridSpan w:val="3"/>
            <w:tcBorders>
              <w:top w:val="single" w:sz="8" w:space="0" w:color="auto"/>
              <w:left w:val="single" w:sz="8" w:space="0" w:color="auto"/>
              <w:bottom w:val="single" w:sz="8" w:space="0" w:color="auto"/>
              <w:right w:val="single" w:sz="8" w:space="0" w:color="auto"/>
            </w:tcBorders>
          </w:tcPr>
          <w:p w14:paraId="49170076" w14:textId="550176FA"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1736482A" w:rsidRPr="4F5AD2BB">
              <w:rPr>
                <w:rFonts w:ascii="Arial" w:eastAsia="Arial" w:hAnsi="Arial" w:cs="Arial"/>
                <w:sz w:val="22"/>
                <w:szCs w:val="22"/>
                <w:lang w:val="es"/>
              </w:rPr>
              <w:t xml:space="preserve">Se realiza una consulta correcta </w:t>
            </w:r>
            <w:r w:rsidR="7187E44B" w:rsidRPr="4F5AD2BB">
              <w:rPr>
                <w:rFonts w:ascii="Arial" w:eastAsia="Arial" w:hAnsi="Arial" w:cs="Arial"/>
                <w:sz w:val="22"/>
                <w:szCs w:val="22"/>
                <w:lang w:val="es"/>
              </w:rPr>
              <w:t xml:space="preserve">y no existen </w:t>
            </w:r>
            <w:r w:rsidR="1736482A" w:rsidRPr="4F5AD2BB">
              <w:rPr>
                <w:rFonts w:ascii="Arial" w:eastAsia="Arial" w:hAnsi="Arial" w:cs="Arial"/>
                <w:sz w:val="22"/>
                <w:szCs w:val="22"/>
                <w:lang w:val="es"/>
              </w:rPr>
              <w:t>clientes prioritarios.</w:t>
            </w:r>
          </w:p>
          <w:p w14:paraId="2506397D" w14:textId="68151564" w:rsidR="4F5AD2BB" w:rsidRDefault="4F5AD2BB">
            <w:r w:rsidRPr="4F5AD2BB">
              <w:rPr>
                <w:rFonts w:ascii="Arial" w:eastAsia="Arial" w:hAnsi="Arial" w:cs="Arial"/>
                <w:b/>
                <w:bCs/>
                <w:sz w:val="22"/>
                <w:szCs w:val="22"/>
                <w:lang w:val="es"/>
              </w:rPr>
              <w:t>SUPOSICIONES/ASUNCIONES:</w:t>
            </w:r>
          </w:p>
          <w:p w14:paraId="331C10B7" w14:textId="3071F672" w:rsidR="6D2DEA3A" w:rsidRDefault="6D2DEA3A"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sistema se conecta exitosamente a la base de datos.</w:t>
            </w:r>
          </w:p>
          <w:p w14:paraId="1A1A5DEE" w14:textId="7CF311D7" w:rsidR="6D2DEA3A" w:rsidRDefault="6D2DEA3A" w:rsidP="00F53248">
            <w:pPr>
              <w:pStyle w:val="Prrafodelista"/>
              <w:numPr>
                <w:ilvl w:val="0"/>
                <w:numId w:val="22"/>
              </w:numPr>
              <w:rPr>
                <w:sz w:val="22"/>
                <w:szCs w:val="22"/>
                <w:lang w:val="es"/>
              </w:rPr>
            </w:pPr>
            <w:r w:rsidRPr="4F5AD2BB">
              <w:rPr>
                <w:rFonts w:ascii="Arial" w:eastAsia="Arial" w:hAnsi="Arial" w:cs="Arial"/>
                <w:lang w:val="es"/>
              </w:rPr>
              <w:t>No existen clientes prioritarios.</w:t>
            </w:r>
            <w:r w:rsidRPr="4F5AD2BB">
              <w:rPr>
                <w:rFonts w:ascii="Arial" w:eastAsia="Arial" w:hAnsi="Arial" w:cs="Arial"/>
                <w:b/>
                <w:bCs/>
                <w:sz w:val="22"/>
                <w:szCs w:val="22"/>
                <w:lang w:val="es"/>
              </w:rPr>
              <w:t xml:space="preserve"> </w:t>
            </w:r>
          </w:p>
          <w:p w14:paraId="0D6E610D" w14:textId="6983220A" w:rsidR="4F5AD2BB" w:rsidRDefault="4F5AD2BB">
            <w:r w:rsidRPr="4F5AD2BB">
              <w:rPr>
                <w:rFonts w:ascii="Arial" w:eastAsia="Arial" w:hAnsi="Arial" w:cs="Arial"/>
                <w:b/>
                <w:bCs/>
                <w:sz w:val="22"/>
                <w:szCs w:val="22"/>
                <w:lang w:val="es"/>
              </w:rPr>
              <w:t xml:space="preserve">RESULTADOS: </w:t>
            </w:r>
          </w:p>
          <w:p w14:paraId="4FBEFB09" w14:textId="74119BF4" w:rsidR="70A5062B" w:rsidRDefault="70A5062B"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Se muestra un cuadro de dialogo notificando que no existen clientes prioritarios.</w:t>
            </w:r>
          </w:p>
        </w:tc>
      </w:tr>
      <w:tr w:rsidR="4F5AD2BB" w14:paraId="427D12DB" w14:textId="77777777" w:rsidTr="4F5AD2BB">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99DE7F3" w14:textId="1356BA67" w:rsidR="4F5AD2BB" w:rsidRDefault="4F5AD2BB">
            <w:r w:rsidRPr="4F5AD2BB">
              <w:rPr>
                <w:rFonts w:ascii="Arial" w:eastAsia="Arial" w:hAnsi="Arial" w:cs="Arial"/>
                <w:b/>
                <w:bCs/>
                <w:sz w:val="22"/>
                <w:szCs w:val="22"/>
                <w:lang w:val="es"/>
              </w:rPr>
              <w:t>RIESGOS:</w:t>
            </w:r>
          </w:p>
          <w:p w14:paraId="40A11511" w14:textId="1542E6B1" w:rsidR="594895C6" w:rsidRDefault="594895C6"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de la base de datos.</w:t>
            </w:r>
          </w:p>
        </w:tc>
      </w:tr>
    </w:tbl>
    <w:p w14:paraId="27DD7700" w14:textId="12479E8E"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1330FBD8" w14:textId="77777777" w:rsidTr="3B12D43C">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9AFC074" w14:textId="4DAE99FF" w:rsidR="4F5AD2BB" w:rsidRDefault="4F5AD2BB">
            <w:r w:rsidRPr="4F5AD2BB">
              <w:rPr>
                <w:rFonts w:ascii="Arial" w:eastAsia="Arial" w:hAnsi="Arial" w:cs="Arial"/>
                <w:b/>
                <w:bCs/>
                <w:sz w:val="22"/>
                <w:szCs w:val="22"/>
                <w:lang w:val="es"/>
              </w:rPr>
              <w:t>IDENTIFICADOR CASO DE USO:</w:t>
            </w:r>
          </w:p>
          <w:p w14:paraId="0003F74D" w14:textId="1919E834"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CU-25</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39237A1" w14:textId="7B669851"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Realizar reembolsos</w:t>
            </w:r>
          </w:p>
        </w:tc>
      </w:tr>
      <w:tr w:rsidR="4F5AD2BB" w14:paraId="77D09890" w14:textId="77777777" w:rsidTr="3B12D43C">
        <w:tc>
          <w:tcPr>
            <w:tcW w:w="6459" w:type="dxa"/>
            <w:gridSpan w:val="3"/>
            <w:tcBorders>
              <w:top w:val="single" w:sz="8" w:space="0" w:color="auto"/>
              <w:left w:val="single" w:sz="8" w:space="0" w:color="auto"/>
              <w:bottom w:val="single" w:sz="8" w:space="0" w:color="auto"/>
              <w:right w:val="single" w:sz="8" w:space="0" w:color="auto"/>
            </w:tcBorders>
          </w:tcPr>
          <w:p w14:paraId="2F22B77E" w14:textId="3FCD38A6"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3E802063" w14:textId="443009A4"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Pr="4F5AD2BB">
              <w:rPr>
                <w:rFonts w:ascii="Arial" w:eastAsia="Arial" w:hAnsi="Arial" w:cs="Arial"/>
                <w:sz w:val="22"/>
                <w:szCs w:val="22"/>
                <w:lang w:val="es"/>
              </w:rPr>
              <w:t>Alta</w:t>
            </w:r>
          </w:p>
        </w:tc>
      </w:tr>
      <w:tr w:rsidR="4F5AD2BB" w14:paraId="3C507CE6" w14:textId="77777777" w:rsidTr="3B12D43C">
        <w:tc>
          <w:tcPr>
            <w:tcW w:w="9629" w:type="dxa"/>
            <w:gridSpan w:val="4"/>
            <w:tcBorders>
              <w:top w:val="single" w:sz="8" w:space="0" w:color="auto"/>
              <w:left w:val="single" w:sz="8" w:space="0" w:color="auto"/>
              <w:bottom w:val="single" w:sz="8" w:space="0" w:color="auto"/>
              <w:right w:val="single" w:sz="8" w:space="0" w:color="auto"/>
            </w:tcBorders>
          </w:tcPr>
          <w:p w14:paraId="514F1D4E" w14:textId="52CF9357" w:rsidR="4F5AD2BB" w:rsidRDefault="4F5AD2BB">
            <w:r w:rsidRPr="4F5AD2BB">
              <w:rPr>
                <w:rFonts w:ascii="Arial" w:eastAsia="Arial" w:hAnsi="Arial" w:cs="Arial"/>
                <w:b/>
                <w:bCs/>
                <w:sz w:val="22"/>
                <w:szCs w:val="22"/>
                <w:lang w:val="es"/>
              </w:rPr>
              <w:t>REQUERIMIENTO FUNCIONAL ASOCIADO:</w:t>
            </w:r>
          </w:p>
          <w:p w14:paraId="6F9EF4BA" w14:textId="4FF7566D"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RF-25</w:t>
            </w:r>
          </w:p>
        </w:tc>
      </w:tr>
      <w:tr w:rsidR="4F5AD2BB" w14:paraId="154DAEFB" w14:textId="77777777" w:rsidTr="3B12D43C">
        <w:tc>
          <w:tcPr>
            <w:tcW w:w="9629" w:type="dxa"/>
            <w:gridSpan w:val="4"/>
            <w:tcBorders>
              <w:top w:val="single" w:sz="8" w:space="0" w:color="auto"/>
              <w:left w:val="single" w:sz="8" w:space="0" w:color="auto"/>
              <w:bottom w:val="single" w:sz="8" w:space="0" w:color="auto"/>
              <w:right w:val="single" w:sz="8" w:space="0" w:color="auto"/>
            </w:tcBorders>
          </w:tcPr>
          <w:p w14:paraId="56ABD923" w14:textId="5DABF82F"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Pr="4F5AD2BB">
              <w:rPr>
                <w:rFonts w:ascii="Arial" w:eastAsia="Arial" w:hAnsi="Arial" w:cs="Arial"/>
                <w:sz w:val="22"/>
                <w:szCs w:val="22"/>
                <w:lang w:val="es"/>
              </w:rPr>
              <w:t>Secretaria</w:t>
            </w:r>
            <w:proofErr w:type="gramEnd"/>
          </w:p>
        </w:tc>
      </w:tr>
      <w:tr w:rsidR="4F5AD2BB" w14:paraId="70AEF098" w14:textId="77777777" w:rsidTr="3B12D43C">
        <w:tc>
          <w:tcPr>
            <w:tcW w:w="9629" w:type="dxa"/>
            <w:gridSpan w:val="4"/>
            <w:tcBorders>
              <w:top w:val="single" w:sz="8" w:space="0" w:color="auto"/>
              <w:left w:val="single" w:sz="8" w:space="0" w:color="auto"/>
              <w:bottom w:val="single" w:sz="8" w:space="0" w:color="auto"/>
              <w:right w:val="single" w:sz="8" w:space="0" w:color="auto"/>
            </w:tcBorders>
          </w:tcPr>
          <w:p w14:paraId="4A8FF2FA" w14:textId="04A5806D" w:rsidR="4F5AD2BB" w:rsidRDefault="4F5AD2BB">
            <w:r w:rsidRPr="4F5AD2BB">
              <w:rPr>
                <w:rFonts w:ascii="Arial" w:eastAsia="Arial" w:hAnsi="Arial" w:cs="Arial"/>
                <w:b/>
                <w:bCs/>
                <w:sz w:val="22"/>
                <w:szCs w:val="22"/>
                <w:lang w:val="es"/>
              </w:rPr>
              <w:t xml:space="preserve">CASOS DE USO ASOCIADOS: </w:t>
            </w:r>
          </w:p>
          <w:p w14:paraId="734E3A2E" w14:textId="6B0D5045" w:rsidR="4F5AD2BB" w:rsidRDefault="4F5AD2BB">
            <w:r w:rsidRPr="4F5AD2BB">
              <w:rPr>
                <w:rFonts w:ascii="Arial" w:eastAsia="Arial" w:hAnsi="Arial" w:cs="Arial"/>
                <w:sz w:val="22"/>
                <w:szCs w:val="22"/>
                <w:lang w:val="es"/>
              </w:rPr>
              <w:t>CU-22, CU-23, CU-30.</w:t>
            </w:r>
          </w:p>
        </w:tc>
      </w:tr>
      <w:tr w:rsidR="4F5AD2BB" w14:paraId="5FC85D45" w14:textId="77777777" w:rsidTr="3B12D43C">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5A85FFB8" w14:textId="3186A45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28E1AD2C" w14:textId="623499D8"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 </w:t>
            </w:r>
            <w:r w:rsidR="0594B902" w:rsidRPr="4F5AD2BB">
              <w:rPr>
                <w:rFonts w:ascii="Arial" w:eastAsia="Arial" w:hAnsi="Arial" w:cs="Arial"/>
                <w:sz w:val="22"/>
                <w:szCs w:val="22"/>
                <w:lang w:val="es"/>
              </w:rPr>
              <w:t>El sistema contará con un apartado de reembolsos con un valor igual al 80% de lo cancelado si es imposible el cumplimiento de la actividad solicitada.</w:t>
            </w:r>
          </w:p>
        </w:tc>
      </w:tr>
      <w:tr w:rsidR="4F5AD2BB" w14:paraId="44E05D74" w14:textId="77777777" w:rsidTr="3B12D43C">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E389D99" w14:textId="45541078" w:rsidR="4F5AD2BB" w:rsidRDefault="4F5AD2BB">
            <w:r w:rsidRPr="4F5AD2BB">
              <w:rPr>
                <w:rFonts w:ascii="Arial" w:eastAsia="Arial" w:hAnsi="Arial" w:cs="Arial"/>
                <w:b/>
                <w:bCs/>
                <w:sz w:val="22"/>
                <w:szCs w:val="22"/>
                <w:lang w:val="es"/>
              </w:rPr>
              <w:t>NOTAS:</w:t>
            </w:r>
          </w:p>
          <w:p w14:paraId="49A76855" w14:textId="78272CD9" w:rsidR="41C379BE" w:rsidRDefault="41C379BE" w:rsidP="00F53248">
            <w:pPr>
              <w:pStyle w:val="Prrafodelista"/>
              <w:numPr>
                <w:ilvl w:val="0"/>
                <w:numId w:val="22"/>
              </w:numPr>
              <w:spacing w:line="259" w:lineRule="auto"/>
              <w:rPr>
                <w:rFonts w:ascii="Arial" w:eastAsia="Arial" w:hAnsi="Arial" w:cs="Arial"/>
                <w:lang w:val="es"/>
              </w:rPr>
            </w:pPr>
            <w:r w:rsidRPr="4F5AD2BB">
              <w:rPr>
                <w:rFonts w:ascii="Arial" w:eastAsia="Arial" w:hAnsi="Arial" w:cs="Arial"/>
                <w:sz w:val="22"/>
                <w:szCs w:val="22"/>
                <w:lang w:val="es"/>
              </w:rPr>
              <w:t xml:space="preserve">Las solicitudes de reembolso </w:t>
            </w:r>
            <w:r w:rsidR="4607C1D4" w:rsidRPr="4F5AD2BB">
              <w:rPr>
                <w:rFonts w:ascii="Arial" w:eastAsia="Arial" w:hAnsi="Arial" w:cs="Arial"/>
                <w:sz w:val="22"/>
                <w:szCs w:val="22"/>
                <w:lang w:val="es"/>
              </w:rPr>
              <w:t>pueden ser aceptadas solo si cumplen con requisitos previos.</w:t>
            </w:r>
          </w:p>
          <w:p w14:paraId="0084EC0E" w14:textId="4F110B68" w:rsidR="4F5AD2BB" w:rsidRDefault="4F5AD2BB">
            <w:r w:rsidRPr="4F5AD2BB">
              <w:rPr>
                <w:rFonts w:ascii="Arial" w:eastAsia="Arial" w:hAnsi="Arial" w:cs="Arial"/>
                <w:sz w:val="22"/>
                <w:szCs w:val="22"/>
                <w:lang w:val="es"/>
              </w:rPr>
              <w:t xml:space="preserve"> </w:t>
            </w:r>
          </w:p>
        </w:tc>
      </w:tr>
      <w:tr w:rsidR="4F5AD2BB" w14:paraId="3132C574" w14:textId="77777777" w:rsidTr="3B12D43C">
        <w:tc>
          <w:tcPr>
            <w:tcW w:w="9629" w:type="dxa"/>
            <w:gridSpan w:val="4"/>
            <w:tcBorders>
              <w:top w:val="single" w:sz="8" w:space="0" w:color="auto"/>
              <w:left w:val="single" w:sz="8" w:space="0" w:color="auto"/>
              <w:bottom w:val="single" w:sz="8" w:space="0" w:color="auto"/>
              <w:right w:val="single" w:sz="8" w:space="0" w:color="auto"/>
            </w:tcBorders>
          </w:tcPr>
          <w:p w14:paraId="702F2547" w14:textId="15CE7E53" w:rsidR="4F5AD2BB" w:rsidRDefault="4F5AD2BB">
            <w:r w:rsidRPr="4F5AD2BB">
              <w:rPr>
                <w:rFonts w:ascii="Arial" w:eastAsia="Arial" w:hAnsi="Arial" w:cs="Arial"/>
                <w:b/>
                <w:bCs/>
                <w:sz w:val="22"/>
                <w:szCs w:val="22"/>
                <w:lang w:val="es"/>
              </w:rPr>
              <w:t xml:space="preserve">CRITERIOS DE ACEPTACIÓN: </w:t>
            </w:r>
          </w:p>
          <w:p w14:paraId="6E3AD2EE" w14:textId="5FA1B983" w:rsidR="70493268" w:rsidRDefault="70493268" w:rsidP="4F5AD2BB">
            <w:pPr>
              <w:rPr>
                <w:rFonts w:ascii="Arial" w:eastAsia="Arial" w:hAnsi="Arial" w:cs="Arial"/>
                <w:sz w:val="22"/>
                <w:szCs w:val="22"/>
                <w:lang w:val="es"/>
              </w:rPr>
            </w:pPr>
            <w:r w:rsidRPr="4F5AD2BB">
              <w:rPr>
                <w:rFonts w:ascii="Arial" w:eastAsia="Arial" w:hAnsi="Arial" w:cs="Arial"/>
                <w:sz w:val="22"/>
                <w:szCs w:val="22"/>
                <w:lang w:val="es"/>
              </w:rPr>
              <w:t xml:space="preserve">Se ha </w:t>
            </w:r>
            <w:r w:rsidR="4D2FB2E2" w:rsidRPr="4F5AD2BB">
              <w:rPr>
                <w:rFonts w:ascii="Arial" w:eastAsia="Arial" w:hAnsi="Arial" w:cs="Arial"/>
                <w:sz w:val="22"/>
                <w:szCs w:val="22"/>
                <w:lang w:val="es"/>
              </w:rPr>
              <w:t xml:space="preserve">pagado </w:t>
            </w:r>
            <w:r w:rsidR="32C8474C" w:rsidRPr="4F5AD2BB">
              <w:rPr>
                <w:rFonts w:ascii="Arial" w:eastAsia="Arial" w:hAnsi="Arial" w:cs="Arial"/>
                <w:sz w:val="22"/>
                <w:szCs w:val="22"/>
                <w:lang w:val="es"/>
              </w:rPr>
              <w:t>un servicio de entregas o no.</w:t>
            </w:r>
          </w:p>
        </w:tc>
      </w:tr>
      <w:tr w:rsidR="4F5AD2BB" w14:paraId="098A195E" w14:textId="77777777" w:rsidTr="3B12D43C">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B4B3430"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68054178" w14:textId="77777777" w:rsidTr="3B12D43C">
        <w:trPr>
          <w:trHeight w:val="1680"/>
        </w:trPr>
        <w:tc>
          <w:tcPr>
            <w:tcW w:w="1136" w:type="dxa"/>
            <w:tcBorders>
              <w:top w:val="single" w:sz="8" w:space="0" w:color="auto"/>
              <w:left w:val="single" w:sz="8" w:space="0" w:color="auto"/>
              <w:bottom w:val="single" w:sz="8" w:space="0" w:color="auto"/>
              <w:right w:val="single" w:sz="8" w:space="0" w:color="auto"/>
            </w:tcBorders>
          </w:tcPr>
          <w:p w14:paraId="3F1D961B" w14:textId="06791D0A" w:rsidR="4F5AD2BB" w:rsidRDefault="4F5AD2BB">
            <w:r w:rsidRPr="4F5AD2BB">
              <w:rPr>
                <w:rFonts w:ascii="Arial" w:eastAsia="Arial" w:hAnsi="Arial" w:cs="Arial"/>
                <w:sz w:val="22"/>
                <w:szCs w:val="22"/>
                <w:lang w:val="es"/>
              </w:rPr>
              <w:t xml:space="preserve">ES-25.1     </w:t>
            </w:r>
          </w:p>
          <w:p w14:paraId="604161C7"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384FA015" w14:textId="4078BC57" w:rsidR="4F5AD2BB" w:rsidRDefault="37C211FC" w:rsidP="4F5AD2BB">
            <w:pPr>
              <w:rPr>
                <w:rFonts w:ascii="Arial" w:eastAsia="Arial" w:hAnsi="Arial" w:cs="Arial"/>
                <w:sz w:val="22"/>
                <w:szCs w:val="22"/>
                <w:lang w:val="es"/>
              </w:rPr>
            </w:pPr>
            <w:r w:rsidRPr="3B12D43C">
              <w:rPr>
                <w:rFonts w:ascii="Arial" w:eastAsia="Arial" w:hAnsi="Arial" w:cs="Arial"/>
                <w:b/>
                <w:bCs/>
                <w:sz w:val="22"/>
                <w:szCs w:val="22"/>
                <w:lang w:val="es"/>
              </w:rPr>
              <w:t xml:space="preserve">DESCRIPCIÓN: </w:t>
            </w:r>
            <w:r w:rsidR="752A4FDF" w:rsidRPr="3B12D43C">
              <w:rPr>
                <w:rFonts w:ascii="Arial" w:eastAsia="Arial" w:hAnsi="Arial" w:cs="Arial"/>
                <w:b/>
                <w:bCs/>
                <w:sz w:val="22"/>
                <w:szCs w:val="22"/>
                <w:lang w:val="es"/>
              </w:rPr>
              <w:t>Cuenta con un servicio pagado</w:t>
            </w:r>
            <w:r w:rsidR="0D64DBE9" w:rsidRPr="3B12D43C">
              <w:rPr>
                <w:rFonts w:ascii="Arial" w:eastAsia="Arial" w:hAnsi="Arial" w:cs="Arial"/>
                <w:b/>
                <w:bCs/>
                <w:sz w:val="22"/>
                <w:szCs w:val="22"/>
                <w:lang w:val="es"/>
              </w:rPr>
              <w:t xml:space="preserve"> y no se pudo completar en su totalidad.</w:t>
            </w:r>
          </w:p>
          <w:p w14:paraId="639D1B57" w14:textId="2616F850" w:rsidR="4F5AD2BB" w:rsidRDefault="4F5AD2BB">
            <w:r w:rsidRPr="4F5AD2BB">
              <w:rPr>
                <w:rFonts w:ascii="Arial" w:eastAsia="Arial" w:hAnsi="Arial" w:cs="Arial"/>
                <w:b/>
                <w:bCs/>
                <w:sz w:val="22"/>
                <w:szCs w:val="22"/>
                <w:lang w:val="es"/>
              </w:rPr>
              <w:t>SUPOSICIONES/ASUNCIONES:</w:t>
            </w:r>
          </w:p>
          <w:p w14:paraId="2D9CC8CB" w14:textId="37B7994D" w:rsidR="6B9DC28C" w:rsidRDefault="6B9DC28C"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cliente pagó un servicio.</w:t>
            </w:r>
          </w:p>
          <w:p w14:paraId="48E6B8CB" w14:textId="632E9470" w:rsidR="6B9DC28C" w:rsidRDefault="6B9DC28C" w:rsidP="00F53248">
            <w:pPr>
              <w:pStyle w:val="Prrafodelista"/>
              <w:numPr>
                <w:ilvl w:val="0"/>
                <w:numId w:val="22"/>
              </w:numPr>
              <w:rPr>
                <w:sz w:val="22"/>
                <w:szCs w:val="22"/>
                <w:lang w:val="es"/>
              </w:rPr>
            </w:pPr>
            <w:r w:rsidRPr="4F5AD2BB">
              <w:rPr>
                <w:rFonts w:ascii="Arial" w:eastAsia="Arial" w:hAnsi="Arial" w:cs="Arial"/>
                <w:sz w:val="22"/>
                <w:szCs w:val="22"/>
                <w:lang w:val="es"/>
              </w:rPr>
              <w:t xml:space="preserve">No se </w:t>
            </w:r>
            <w:proofErr w:type="gramStart"/>
            <w:r w:rsidRPr="4F5AD2BB">
              <w:rPr>
                <w:rFonts w:ascii="Arial" w:eastAsia="Arial" w:hAnsi="Arial" w:cs="Arial"/>
                <w:sz w:val="22"/>
                <w:szCs w:val="22"/>
                <w:lang w:val="es"/>
              </w:rPr>
              <w:t>puso</w:t>
            </w:r>
            <w:proofErr w:type="gramEnd"/>
            <w:r w:rsidRPr="4F5AD2BB">
              <w:rPr>
                <w:rFonts w:ascii="Arial" w:eastAsia="Arial" w:hAnsi="Arial" w:cs="Arial"/>
                <w:sz w:val="22"/>
                <w:szCs w:val="22"/>
                <w:lang w:val="es"/>
              </w:rPr>
              <w:t xml:space="preserve"> concluir de manera exitosa el servicio.</w:t>
            </w:r>
          </w:p>
          <w:p w14:paraId="64BBD09D" w14:textId="2616F850" w:rsidR="4F5AD2BB" w:rsidRDefault="4F5AD2BB">
            <w:r w:rsidRPr="4F5AD2BB">
              <w:rPr>
                <w:rFonts w:ascii="Arial" w:eastAsia="Arial" w:hAnsi="Arial" w:cs="Arial"/>
                <w:b/>
                <w:bCs/>
                <w:sz w:val="22"/>
                <w:szCs w:val="22"/>
                <w:lang w:val="es"/>
              </w:rPr>
              <w:t xml:space="preserve">RESULTADOS: </w:t>
            </w:r>
          </w:p>
          <w:p w14:paraId="31E9CB7F" w14:textId="6F32FD7C" w:rsidR="03B96802" w:rsidRDefault="03B96802"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Se concede el reembolso del 80% pagado.</w:t>
            </w:r>
          </w:p>
        </w:tc>
      </w:tr>
      <w:tr w:rsidR="4F5AD2BB" w14:paraId="2AEEBEF8" w14:textId="77777777" w:rsidTr="3B12D43C">
        <w:trPr>
          <w:trHeight w:val="1680"/>
        </w:trPr>
        <w:tc>
          <w:tcPr>
            <w:tcW w:w="1136" w:type="dxa"/>
            <w:tcBorders>
              <w:top w:val="single" w:sz="8" w:space="0" w:color="auto"/>
              <w:left w:val="single" w:sz="8" w:space="0" w:color="auto"/>
              <w:bottom w:val="single" w:sz="8" w:space="0" w:color="auto"/>
              <w:right w:val="single" w:sz="8" w:space="0" w:color="auto"/>
            </w:tcBorders>
          </w:tcPr>
          <w:p w14:paraId="1CC65EF0" w14:textId="7D078D5C"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ES-25.2     </w:t>
            </w:r>
          </w:p>
          <w:p w14:paraId="1FFD84DB"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34C84807" w14:textId="3F0A9A11"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1F0D7399" w:rsidRPr="4F5AD2BB">
              <w:rPr>
                <w:rFonts w:ascii="Arial" w:eastAsia="Arial" w:hAnsi="Arial" w:cs="Arial"/>
                <w:b/>
                <w:bCs/>
                <w:sz w:val="22"/>
                <w:szCs w:val="22"/>
                <w:lang w:val="es"/>
              </w:rPr>
              <w:t xml:space="preserve">Cuenta con un servicio pagado y se llevó a cabo en </w:t>
            </w:r>
            <w:r w:rsidR="6D1A8CB8" w:rsidRPr="4F5AD2BB">
              <w:rPr>
                <w:rFonts w:ascii="Arial" w:eastAsia="Arial" w:hAnsi="Arial" w:cs="Arial"/>
                <w:b/>
                <w:bCs/>
                <w:sz w:val="22"/>
                <w:szCs w:val="22"/>
                <w:lang w:val="es"/>
              </w:rPr>
              <w:t>s</w:t>
            </w:r>
            <w:r w:rsidR="1F0D7399" w:rsidRPr="4F5AD2BB">
              <w:rPr>
                <w:rFonts w:ascii="Arial" w:eastAsia="Arial" w:hAnsi="Arial" w:cs="Arial"/>
                <w:b/>
                <w:bCs/>
                <w:sz w:val="22"/>
                <w:szCs w:val="22"/>
                <w:lang w:val="es"/>
              </w:rPr>
              <w:t>u totalidad.</w:t>
            </w:r>
          </w:p>
          <w:p w14:paraId="6B335A24" w14:textId="6ADE0E73" w:rsidR="4F5AD2BB" w:rsidRDefault="4F5AD2BB">
            <w:r w:rsidRPr="4F5AD2BB">
              <w:rPr>
                <w:rFonts w:ascii="Arial" w:eastAsia="Arial" w:hAnsi="Arial" w:cs="Arial"/>
                <w:b/>
                <w:bCs/>
                <w:sz w:val="22"/>
                <w:szCs w:val="22"/>
                <w:lang w:val="es"/>
              </w:rPr>
              <w:t>SUPOSICIONES/ASUNCIONES:</w:t>
            </w:r>
          </w:p>
          <w:p w14:paraId="16040331" w14:textId="59966EAC" w:rsidR="2BD65F4C" w:rsidRDefault="2BD65F4C"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cliente pagó un servicio.</w:t>
            </w:r>
          </w:p>
          <w:p w14:paraId="34ED32BA" w14:textId="490AE642" w:rsidR="2BD65F4C" w:rsidRDefault="2BD65F4C" w:rsidP="00F53248">
            <w:pPr>
              <w:pStyle w:val="Prrafodelista"/>
              <w:numPr>
                <w:ilvl w:val="0"/>
                <w:numId w:val="22"/>
              </w:numPr>
              <w:rPr>
                <w:sz w:val="22"/>
                <w:szCs w:val="22"/>
                <w:lang w:val="es"/>
              </w:rPr>
            </w:pPr>
            <w:r w:rsidRPr="4F5AD2BB">
              <w:rPr>
                <w:rFonts w:ascii="Arial" w:eastAsia="Arial" w:hAnsi="Arial" w:cs="Arial"/>
                <w:sz w:val="22"/>
                <w:szCs w:val="22"/>
                <w:lang w:val="es"/>
              </w:rPr>
              <w:t>El servicio se completó sin problemas.</w:t>
            </w:r>
          </w:p>
          <w:p w14:paraId="1444145F" w14:textId="106F530E" w:rsidR="4F5AD2BB" w:rsidRDefault="4F5AD2BB">
            <w:r w:rsidRPr="4F5AD2BB">
              <w:rPr>
                <w:rFonts w:ascii="Arial" w:eastAsia="Arial" w:hAnsi="Arial" w:cs="Arial"/>
                <w:b/>
                <w:bCs/>
                <w:sz w:val="22"/>
                <w:szCs w:val="22"/>
                <w:lang w:val="es"/>
              </w:rPr>
              <w:t xml:space="preserve">RESULTADOS: </w:t>
            </w:r>
          </w:p>
          <w:p w14:paraId="5B2C50B2" w14:textId="50D4A575" w:rsidR="48EB43F1" w:rsidRDefault="48EB43F1"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 xml:space="preserve">No se concede el reembolso por </w:t>
            </w:r>
            <w:proofErr w:type="gramStart"/>
            <w:r w:rsidRPr="4F5AD2BB">
              <w:rPr>
                <w:rFonts w:ascii="Arial" w:eastAsia="Arial" w:hAnsi="Arial" w:cs="Arial"/>
                <w:sz w:val="22"/>
                <w:szCs w:val="22"/>
                <w:lang w:val="es"/>
              </w:rPr>
              <w:t>la cumplimiento</w:t>
            </w:r>
            <w:proofErr w:type="gramEnd"/>
            <w:r w:rsidRPr="4F5AD2BB">
              <w:rPr>
                <w:rFonts w:ascii="Arial" w:eastAsia="Arial" w:hAnsi="Arial" w:cs="Arial"/>
                <w:sz w:val="22"/>
                <w:szCs w:val="22"/>
                <w:lang w:val="es"/>
              </w:rPr>
              <w:t xml:space="preserve"> del servicio.</w:t>
            </w:r>
          </w:p>
        </w:tc>
      </w:tr>
      <w:tr w:rsidR="4F5AD2BB" w14:paraId="2507DAB5" w14:textId="77777777" w:rsidTr="3B12D43C">
        <w:trPr>
          <w:trHeight w:val="1680"/>
        </w:trPr>
        <w:tc>
          <w:tcPr>
            <w:tcW w:w="1136" w:type="dxa"/>
            <w:tcBorders>
              <w:top w:val="single" w:sz="8" w:space="0" w:color="auto"/>
              <w:left w:val="single" w:sz="8" w:space="0" w:color="auto"/>
              <w:bottom w:val="single" w:sz="8" w:space="0" w:color="auto"/>
              <w:right w:val="single" w:sz="8" w:space="0" w:color="auto"/>
            </w:tcBorders>
          </w:tcPr>
          <w:p w14:paraId="404BF013" w14:textId="355CAE0E" w:rsidR="4F5AD2BB" w:rsidRDefault="4F5AD2BB">
            <w:r w:rsidRPr="4F5AD2BB">
              <w:rPr>
                <w:rFonts w:ascii="Arial" w:eastAsia="Arial" w:hAnsi="Arial" w:cs="Arial"/>
                <w:sz w:val="22"/>
                <w:szCs w:val="22"/>
                <w:lang w:val="es"/>
              </w:rPr>
              <w:lastRenderedPageBreak/>
              <w:t>ES-25.3</w:t>
            </w:r>
          </w:p>
        </w:tc>
        <w:tc>
          <w:tcPr>
            <w:tcW w:w="8493" w:type="dxa"/>
            <w:gridSpan w:val="3"/>
            <w:tcBorders>
              <w:top w:val="single" w:sz="8" w:space="0" w:color="auto"/>
              <w:left w:val="single" w:sz="8" w:space="0" w:color="auto"/>
              <w:bottom w:val="single" w:sz="8" w:space="0" w:color="auto"/>
              <w:right w:val="single" w:sz="8" w:space="0" w:color="auto"/>
            </w:tcBorders>
          </w:tcPr>
          <w:p w14:paraId="46E9F0DA" w14:textId="18AA36BE"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67C616FE" w:rsidRPr="4F5AD2BB">
              <w:rPr>
                <w:rFonts w:ascii="Arial" w:eastAsia="Arial" w:hAnsi="Arial" w:cs="Arial"/>
                <w:b/>
                <w:bCs/>
                <w:sz w:val="22"/>
                <w:szCs w:val="22"/>
                <w:lang w:val="es"/>
              </w:rPr>
              <w:t>No ha contratado un servicio.</w:t>
            </w:r>
          </w:p>
          <w:p w14:paraId="64D1ABF7" w14:textId="68151564" w:rsidR="4F5AD2BB" w:rsidRDefault="4F5AD2BB">
            <w:r w:rsidRPr="4F5AD2BB">
              <w:rPr>
                <w:rFonts w:ascii="Arial" w:eastAsia="Arial" w:hAnsi="Arial" w:cs="Arial"/>
                <w:b/>
                <w:bCs/>
                <w:sz w:val="22"/>
                <w:szCs w:val="22"/>
                <w:lang w:val="es"/>
              </w:rPr>
              <w:t>SUPOSICIONES/ASUNCIONES:</w:t>
            </w:r>
          </w:p>
          <w:p w14:paraId="3456F579" w14:textId="7C674BDD" w:rsidR="71C38B2A" w:rsidRDefault="71C38B2A"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cliente aún no cancela el servicio que ha solicitado.</w:t>
            </w:r>
          </w:p>
          <w:p w14:paraId="3D1F2AD8" w14:textId="68151564" w:rsidR="4F5AD2BB" w:rsidRDefault="4F5AD2BB">
            <w:r w:rsidRPr="4F5AD2BB">
              <w:rPr>
                <w:rFonts w:ascii="Arial" w:eastAsia="Arial" w:hAnsi="Arial" w:cs="Arial"/>
                <w:b/>
                <w:bCs/>
                <w:sz w:val="22"/>
                <w:szCs w:val="22"/>
                <w:lang w:val="es"/>
              </w:rPr>
              <w:t xml:space="preserve">RESULTADOS: </w:t>
            </w:r>
          </w:p>
          <w:p w14:paraId="72346082" w14:textId="26E8EEAD" w:rsidR="65A559A7" w:rsidRDefault="65A559A7"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No existe un pago que reembolsar.</w:t>
            </w:r>
          </w:p>
        </w:tc>
      </w:tr>
      <w:tr w:rsidR="4F5AD2BB" w14:paraId="55DD9637" w14:textId="77777777" w:rsidTr="3B12D43C">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7C1C84C" w14:textId="1356BA67" w:rsidR="4F5AD2BB" w:rsidRDefault="4F5AD2BB">
            <w:r w:rsidRPr="4F5AD2BB">
              <w:rPr>
                <w:rFonts w:ascii="Arial" w:eastAsia="Arial" w:hAnsi="Arial" w:cs="Arial"/>
                <w:b/>
                <w:bCs/>
                <w:sz w:val="22"/>
                <w:szCs w:val="22"/>
                <w:lang w:val="es"/>
              </w:rPr>
              <w:t>RIESGOS:</w:t>
            </w:r>
          </w:p>
          <w:p w14:paraId="4F6670E7" w14:textId="2BF99600" w:rsidR="1899B662" w:rsidRDefault="1899B662"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de la base de datos.</w:t>
            </w:r>
          </w:p>
        </w:tc>
      </w:tr>
    </w:tbl>
    <w:p w14:paraId="3BA5EC26" w14:textId="12479E8E"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1844E5A6" w14:textId="77777777" w:rsidTr="0ACFD3EE">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7D75116" w14:textId="4DAE99FF" w:rsidR="4F5AD2BB" w:rsidRDefault="4F5AD2BB">
            <w:r w:rsidRPr="4F5AD2BB">
              <w:rPr>
                <w:rFonts w:ascii="Arial" w:eastAsia="Arial" w:hAnsi="Arial" w:cs="Arial"/>
                <w:b/>
                <w:bCs/>
                <w:sz w:val="22"/>
                <w:szCs w:val="22"/>
                <w:lang w:val="es"/>
              </w:rPr>
              <w:t>IDENTIFICADOR CASO DE USO:</w:t>
            </w:r>
          </w:p>
          <w:p w14:paraId="20C08D16" w14:textId="5F9804B4"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CU-2</w:t>
            </w:r>
            <w:r w:rsidR="111ED5B4" w:rsidRPr="4F5AD2BB">
              <w:rPr>
                <w:rFonts w:ascii="Arial" w:eastAsia="Arial" w:hAnsi="Arial" w:cs="Arial"/>
                <w:b/>
                <w:bCs/>
                <w:color w:val="000000" w:themeColor="text1"/>
                <w:sz w:val="22"/>
                <w:szCs w:val="22"/>
                <w:lang w:val="es"/>
              </w:rPr>
              <w:t>6</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2458CE7" w14:textId="511003D2" w:rsidR="4F5AD2BB" w:rsidRDefault="1ACBC5BE" w:rsidP="4F5AD2BB">
            <w:pPr>
              <w:rPr>
                <w:rFonts w:ascii="Arial" w:eastAsia="Arial" w:hAnsi="Arial" w:cs="Arial"/>
                <w:color w:val="000000" w:themeColor="text1"/>
                <w:sz w:val="22"/>
                <w:szCs w:val="22"/>
                <w:lang w:val="es"/>
              </w:rPr>
            </w:pPr>
            <w:r w:rsidRPr="0ACFD3EE">
              <w:rPr>
                <w:rFonts w:ascii="Arial" w:eastAsia="Arial" w:hAnsi="Arial" w:cs="Arial"/>
                <w:b/>
                <w:bCs/>
                <w:color w:val="000000" w:themeColor="text1"/>
                <w:sz w:val="22"/>
                <w:szCs w:val="22"/>
                <w:lang w:val="es"/>
              </w:rPr>
              <w:t>NOMBRE:</w:t>
            </w:r>
            <w:r w:rsidRPr="0ACFD3EE">
              <w:rPr>
                <w:rFonts w:ascii="Arial" w:eastAsia="Arial" w:hAnsi="Arial" w:cs="Arial"/>
                <w:color w:val="000000" w:themeColor="text1"/>
                <w:sz w:val="22"/>
                <w:szCs w:val="22"/>
                <w:lang w:val="es"/>
              </w:rPr>
              <w:t xml:space="preserve"> </w:t>
            </w:r>
            <w:r w:rsidR="5A7D250B" w:rsidRPr="0ACFD3EE">
              <w:rPr>
                <w:rFonts w:ascii="Arial" w:eastAsia="Arial" w:hAnsi="Arial" w:cs="Arial"/>
                <w:color w:val="000000" w:themeColor="text1"/>
                <w:sz w:val="22"/>
                <w:szCs w:val="22"/>
                <w:lang w:val="es"/>
              </w:rPr>
              <w:t>Generar repor</w:t>
            </w:r>
            <w:r w:rsidR="5693B2E7" w:rsidRPr="0ACFD3EE">
              <w:rPr>
                <w:rFonts w:ascii="Arial" w:eastAsia="Arial" w:hAnsi="Arial" w:cs="Arial"/>
                <w:color w:val="000000" w:themeColor="text1"/>
                <w:sz w:val="22"/>
                <w:szCs w:val="22"/>
                <w:lang w:val="es"/>
              </w:rPr>
              <w:t>t</w:t>
            </w:r>
            <w:r w:rsidR="5A7D250B" w:rsidRPr="0ACFD3EE">
              <w:rPr>
                <w:rFonts w:ascii="Arial" w:eastAsia="Arial" w:hAnsi="Arial" w:cs="Arial"/>
                <w:color w:val="000000" w:themeColor="text1"/>
                <w:sz w:val="22"/>
                <w:szCs w:val="22"/>
                <w:lang w:val="es"/>
              </w:rPr>
              <w:t>e entregas diarias</w:t>
            </w:r>
          </w:p>
        </w:tc>
      </w:tr>
      <w:tr w:rsidR="4F5AD2BB" w14:paraId="7C8F68A1" w14:textId="77777777" w:rsidTr="0ACFD3EE">
        <w:tc>
          <w:tcPr>
            <w:tcW w:w="6459" w:type="dxa"/>
            <w:gridSpan w:val="3"/>
            <w:tcBorders>
              <w:top w:val="single" w:sz="8" w:space="0" w:color="auto"/>
              <w:left w:val="single" w:sz="8" w:space="0" w:color="auto"/>
              <w:bottom w:val="single" w:sz="8" w:space="0" w:color="auto"/>
              <w:right w:val="single" w:sz="8" w:space="0" w:color="auto"/>
            </w:tcBorders>
          </w:tcPr>
          <w:p w14:paraId="167878EC" w14:textId="5FD582DC"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0C90F403" w:rsidRPr="4F5AD2BB">
              <w:rPr>
                <w:rFonts w:ascii="Arial" w:eastAsia="Arial" w:hAnsi="Arial" w:cs="Arial"/>
                <w:b/>
                <w:bCs/>
                <w:sz w:val="22"/>
                <w:szCs w:val="22"/>
                <w:lang w:val="es"/>
              </w:rPr>
              <w:t>Baja</w:t>
            </w:r>
          </w:p>
        </w:tc>
        <w:tc>
          <w:tcPr>
            <w:tcW w:w="3170" w:type="dxa"/>
            <w:tcBorders>
              <w:top w:val="nil"/>
              <w:left w:val="nil"/>
              <w:bottom w:val="single" w:sz="8" w:space="0" w:color="auto"/>
              <w:right w:val="single" w:sz="8" w:space="0" w:color="auto"/>
            </w:tcBorders>
          </w:tcPr>
          <w:p w14:paraId="0EBD3034" w14:textId="6A554BD4"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PRIORIDAD: </w:t>
            </w:r>
            <w:r w:rsidR="239CC131" w:rsidRPr="4F5AD2BB">
              <w:rPr>
                <w:rFonts w:ascii="Arial" w:eastAsia="Arial" w:hAnsi="Arial" w:cs="Arial"/>
                <w:b/>
                <w:bCs/>
                <w:sz w:val="22"/>
                <w:szCs w:val="22"/>
                <w:lang w:val="es"/>
              </w:rPr>
              <w:t>Media</w:t>
            </w:r>
          </w:p>
        </w:tc>
      </w:tr>
      <w:tr w:rsidR="4F5AD2BB" w14:paraId="022A6C47" w14:textId="77777777" w:rsidTr="0ACFD3EE">
        <w:tc>
          <w:tcPr>
            <w:tcW w:w="9629" w:type="dxa"/>
            <w:gridSpan w:val="4"/>
            <w:tcBorders>
              <w:top w:val="single" w:sz="8" w:space="0" w:color="auto"/>
              <w:left w:val="single" w:sz="8" w:space="0" w:color="auto"/>
              <w:bottom w:val="single" w:sz="8" w:space="0" w:color="auto"/>
              <w:right w:val="single" w:sz="8" w:space="0" w:color="auto"/>
            </w:tcBorders>
          </w:tcPr>
          <w:p w14:paraId="2F0C6307" w14:textId="52CF9357" w:rsidR="4F5AD2BB" w:rsidRDefault="4F5AD2BB">
            <w:r w:rsidRPr="4F5AD2BB">
              <w:rPr>
                <w:rFonts w:ascii="Arial" w:eastAsia="Arial" w:hAnsi="Arial" w:cs="Arial"/>
                <w:b/>
                <w:bCs/>
                <w:sz w:val="22"/>
                <w:szCs w:val="22"/>
                <w:lang w:val="es"/>
              </w:rPr>
              <w:t>REQUERIMIENTO FUNCIONAL ASOCIADO:</w:t>
            </w:r>
          </w:p>
          <w:p w14:paraId="2600B4E1" w14:textId="5982059A"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RF-2</w:t>
            </w:r>
            <w:r w:rsidR="42CDE8EA" w:rsidRPr="4F5AD2BB">
              <w:rPr>
                <w:rFonts w:ascii="Arial" w:eastAsia="Arial" w:hAnsi="Arial" w:cs="Arial"/>
                <w:sz w:val="22"/>
                <w:szCs w:val="22"/>
                <w:lang w:val="es"/>
              </w:rPr>
              <w:t>6</w:t>
            </w:r>
          </w:p>
        </w:tc>
      </w:tr>
      <w:tr w:rsidR="4F5AD2BB" w14:paraId="1887B0EE" w14:textId="77777777" w:rsidTr="0ACFD3EE">
        <w:tc>
          <w:tcPr>
            <w:tcW w:w="9629" w:type="dxa"/>
            <w:gridSpan w:val="4"/>
            <w:tcBorders>
              <w:top w:val="single" w:sz="8" w:space="0" w:color="auto"/>
              <w:left w:val="single" w:sz="8" w:space="0" w:color="auto"/>
              <w:bottom w:val="single" w:sz="8" w:space="0" w:color="auto"/>
              <w:right w:val="single" w:sz="8" w:space="0" w:color="auto"/>
            </w:tcBorders>
          </w:tcPr>
          <w:p w14:paraId="02C85FEE" w14:textId="5DABF82F"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Pr="4F5AD2BB">
              <w:rPr>
                <w:rFonts w:ascii="Arial" w:eastAsia="Arial" w:hAnsi="Arial" w:cs="Arial"/>
                <w:sz w:val="22"/>
                <w:szCs w:val="22"/>
                <w:lang w:val="es"/>
              </w:rPr>
              <w:t>Secretaria</w:t>
            </w:r>
            <w:proofErr w:type="gramEnd"/>
          </w:p>
        </w:tc>
      </w:tr>
      <w:tr w:rsidR="4F5AD2BB" w14:paraId="1C620675" w14:textId="77777777" w:rsidTr="0ACFD3EE">
        <w:tc>
          <w:tcPr>
            <w:tcW w:w="9629" w:type="dxa"/>
            <w:gridSpan w:val="4"/>
            <w:tcBorders>
              <w:top w:val="single" w:sz="8" w:space="0" w:color="auto"/>
              <w:left w:val="single" w:sz="8" w:space="0" w:color="auto"/>
              <w:bottom w:val="single" w:sz="8" w:space="0" w:color="auto"/>
              <w:right w:val="single" w:sz="8" w:space="0" w:color="auto"/>
            </w:tcBorders>
          </w:tcPr>
          <w:p w14:paraId="659595FC" w14:textId="04A5806D" w:rsidR="4F5AD2BB" w:rsidRDefault="4F5AD2BB">
            <w:r w:rsidRPr="4F5AD2BB">
              <w:rPr>
                <w:rFonts w:ascii="Arial" w:eastAsia="Arial" w:hAnsi="Arial" w:cs="Arial"/>
                <w:b/>
                <w:bCs/>
                <w:sz w:val="22"/>
                <w:szCs w:val="22"/>
                <w:lang w:val="es"/>
              </w:rPr>
              <w:t xml:space="preserve">CASOS DE USO ASOCIADOS: </w:t>
            </w:r>
          </w:p>
          <w:p w14:paraId="415ED6E6" w14:textId="1D548327"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CU-</w:t>
            </w:r>
            <w:r w:rsidR="0AE576A2" w:rsidRPr="4F5AD2BB">
              <w:rPr>
                <w:rFonts w:ascii="Arial" w:eastAsia="Arial" w:hAnsi="Arial" w:cs="Arial"/>
                <w:sz w:val="22"/>
                <w:szCs w:val="22"/>
                <w:lang w:val="es"/>
              </w:rPr>
              <w:t>21</w:t>
            </w:r>
          </w:p>
        </w:tc>
      </w:tr>
      <w:tr w:rsidR="4F5AD2BB" w14:paraId="3E7399BD" w14:textId="77777777" w:rsidTr="0ACFD3EE">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588AE2B2" w14:textId="1FA48BC4"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06025310" w14:textId="5635D8C9" w:rsidR="3A9E12F8" w:rsidRDefault="3A9E12F8" w:rsidP="4F5AD2BB">
            <w:pPr>
              <w:rPr>
                <w:rFonts w:ascii="Arial" w:eastAsia="Arial" w:hAnsi="Arial" w:cs="Arial"/>
                <w:sz w:val="22"/>
                <w:szCs w:val="22"/>
                <w:lang w:val="es"/>
              </w:rPr>
            </w:pPr>
            <w:r w:rsidRPr="4F5AD2BB">
              <w:rPr>
                <w:rFonts w:ascii="Arial" w:eastAsia="Arial" w:hAnsi="Arial" w:cs="Arial"/>
                <w:sz w:val="22"/>
                <w:szCs w:val="22"/>
                <w:lang w:val="es"/>
              </w:rPr>
              <w:t xml:space="preserve">Todos los días </w:t>
            </w:r>
            <w:r w:rsidR="07CFE37A" w:rsidRPr="4F5AD2BB">
              <w:rPr>
                <w:rFonts w:ascii="Arial" w:eastAsia="Arial" w:hAnsi="Arial" w:cs="Arial"/>
                <w:sz w:val="22"/>
                <w:szCs w:val="22"/>
                <w:lang w:val="es"/>
              </w:rPr>
              <w:t>se generará un listado de entregas asignadas.</w:t>
            </w:r>
          </w:p>
        </w:tc>
      </w:tr>
      <w:tr w:rsidR="4F5AD2BB" w14:paraId="57CFA0E9" w14:textId="77777777" w:rsidTr="0ACFD3EE">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62946117" w14:textId="45541078" w:rsidR="4F5AD2BB" w:rsidRDefault="4F5AD2BB">
            <w:r w:rsidRPr="4F5AD2BB">
              <w:rPr>
                <w:rFonts w:ascii="Arial" w:eastAsia="Arial" w:hAnsi="Arial" w:cs="Arial"/>
                <w:b/>
                <w:bCs/>
                <w:sz w:val="22"/>
                <w:szCs w:val="22"/>
                <w:lang w:val="es"/>
              </w:rPr>
              <w:t>NOTAS:</w:t>
            </w:r>
          </w:p>
          <w:p w14:paraId="3C83C181" w14:textId="1962A700" w:rsidR="5F63757D" w:rsidRDefault="5F63757D"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El listado únicamente contendrá las entregas que se hayan realizado </w:t>
            </w:r>
            <w:r w:rsidR="0951A1D4" w:rsidRPr="4F5AD2BB">
              <w:rPr>
                <w:rFonts w:ascii="Arial" w:eastAsia="Arial" w:hAnsi="Arial" w:cs="Arial"/>
                <w:sz w:val="22"/>
                <w:szCs w:val="22"/>
                <w:lang w:val="es"/>
              </w:rPr>
              <w:t>al día.</w:t>
            </w:r>
          </w:p>
          <w:p w14:paraId="4699AC45" w14:textId="4F110B68" w:rsidR="4F5AD2BB" w:rsidRDefault="4F5AD2BB">
            <w:r w:rsidRPr="4F5AD2BB">
              <w:rPr>
                <w:rFonts w:ascii="Arial" w:eastAsia="Arial" w:hAnsi="Arial" w:cs="Arial"/>
                <w:sz w:val="22"/>
                <w:szCs w:val="22"/>
                <w:lang w:val="es"/>
              </w:rPr>
              <w:t xml:space="preserve"> </w:t>
            </w:r>
          </w:p>
        </w:tc>
      </w:tr>
      <w:tr w:rsidR="4F5AD2BB" w14:paraId="47FBEFC7" w14:textId="77777777" w:rsidTr="0ACFD3EE">
        <w:tc>
          <w:tcPr>
            <w:tcW w:w="9629" w:type="dxa"/>
            <w:gridSpan w:val="4"/>
            <w:tcBorders>
              <w:top w:val="single" w:sz="8" w:space="0" w:color="auto"/>
              <w:left w:val="single" w:sz="8" w:space="0" w:color="auto"/>
              <w:bottom w:val="single" w:sz="8" w:space="0" w:color="auto"/>
              <w:right w:val="single" w:sz="8" w:space="0" w:color="auto"/>
            </w:tcBorders>
          </w:tcPr>
          <w:p w14:paraId="6BB90B2E" w14:textId="15CE7E53" w:rsidR="4F5AD2BB" w:rsidRDefault="4F5AD2BB">
            <w:r w:rsidRPr="4F5AD2BB">
              <w:rPr>
                <w:rFonts w:ascii="Arial" w:eastAsia="Arial" w:hAnsi="Arial" w:cs="Arial"/>
                <w:b/>
                <w:bCs/>
                <w:sz w:val="22"/>
                <w:szCs w:val="22"/>
                <w:lang w:val="es"/>
              </w:rPr>
              <w:t xml:space="preserve">CRITERIOS DE ACEPTACIÓN: </w:t>
            </w:r>
          </w:p>
          <w:p w14:paraId="13659BE6" w14:textId="4DA95C1A"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genera </w:t>
            </w:r>
            <w:r w:rsidR="0D4ADAAB" w:rsidRPr="4F5AD2BB">
              <w:rPr>
                <w:rFonts w:ascii="Arial" w:eastAsia="Arial" w:hAnsi="Arial" w:cs="Arial"/>
                <w:sz w:val="22"/>
                <w:szCs w:val="22"/>
                <w:lang w:val="es"/>
              </w:rPr>
              <w:t>el reporte de entregas diarias</w:t>
            </w:r>
            <w:r w:rsidRPr="4F5AD2BB">
              <w:rPr>
                <w:rFonts w:ascii="Arial" w:eastAsia="Arial" w:hAnsi="Arial" w:cs="Arial"/>
                <w:sz w:val="22"/>
                <w:szCs w:val="22"/>
                <w:lang w:val="es"/>
              </w:rPr>
              <w:t xml:space="preserve"> o no.</w:t>
            </w:r>
          </w:p>
        </w:tc>
      </w:tr>
      <w:tr w:rsidR="4F5AD2BB" w14:paraId="17D29AA2" w14:textId="77777777" w:rsidTr="0ACFD3EE">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9907DDA"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0930A1E8" w14:textId="77777777" w:rsidTr="0ACFD3EE">
        <w:trPr>
          <w:trHeight w:val="1680"/>
        </w:trPr>
        <w:tc>
          <w:tcPr>
            <w:tcW w:w="1136" w:type="dxa"/>
            <w:tcBorders>
              <w:top w:val="single" w:sz="8" w:space="0" w:color="auto"/>
              <w:left w:val="single" w:sz="8" w:space="0" w:color="auto"/>
              <w:bottom w:val="single" w:sz="8" w:space="0" w:color="auto"/>
              <w:right w:val="single" w:sz="8" w:space="0" w:color="auto"/>
            </w:tcBorders>
          </w:tcPr>
          <w:p w14:paraId="20F54B71" w14:textId="36DF2ABB" w:rsidR="4F5AD2BB" w:rsidRDefault="1ACBC5BE">
            <w:r w:rsidRPr="0ACFD3EE">
              <w:rPr>
                <w:lang w:val="es"/>
              </w:rPr>
              <w:t>ES-2</w:t>
            </w:r>
            <w:r w:rsidR="32D27924" w:rsidRPr="0ACFD3EE">
              <w:rPr>
                <w:lang w:val="es"/>
              </w:rPr>
              <w:t>6</w:t>
            </w:r>
            <w:r w:rsidRPr="0ACFD3EE">
              <w:rPr>
                <w:lang w:val="es"/>
              </w:rPr>
              <w:t>.1</w:t>
            </w:r>
            <w:r w:rsidRPr="0ACFD3EE">
              <w:rPr>
                <w:rFonts w:ascii="Arial" w:eastAsia="Arial" w:hAnsi="Arial" w:cs="Arial"/>
                <w:sz w:val="22"/>
                <w:szCs w:val="22"/>
                <w:lang w:val="es"/>
              </w:rPr>
              <w:t xml:space="preserve">     </w:t>
            </w:r>
          </w:p>
          <w:p w14:paraId="534E3DDB"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1933C2C4" w14:textId="153EA606"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4F00F160" w:rsidRPr="4F5AD2BB">
              <w:rPr>
                <w:rFonts w:ascii="Arial" w:eastAsia="Arial" w:hAnsi="Arial" w:cs="Arial"/>
                <w:b/>
                <w:bCs/>
                <w:sz w:val="22"/>
                <w:szCs w:val="22"/>
                <w:lang w:val="es"/>
              </w:rPr>
              <w:t>Se genera correctamente el reporte de entregas diarias.</w:t>
            </w:r>
          </w:p>
          <w:p w14:paraId="734B52F1" w14:textId="2616F850" w:rsidR="4F5AD2BB" w:rsidRDefault="4F5AD2BB">
            <w:r w:rsidRPr="4F5AD2BB">
              <w:rPr>
                <w:rFonts w:ascii="Arial" w:eastAsia="Arial" w:hAnsi="Arial" w:cs="Arial"/>
                <w:b/>
                <w:bCs/>
                <w:sz w:val="22"/>
                <w:szCs w:val="22"/>
                <w:lang w:val="es"/>
              </w:rPr>
              <w:t>SUPOSICIONES/ASUNCIONES:</w:t>
            </w:r>
          </w:p>
          <w:p w14:paraId="7C124281" w14:textId="37F8345F" w:rsidR="1BBBC583" w:rsidRDefault="1BBBC583" w:rsidP="00F53248">
            <w:pPr>
              <w:pStyle w:val="Prrafodelista"/>
              <w:numPr>
                <w:ilvl w:val="0"/>
                <w:numId w:val="22"/>
              </w:numPr>
              <w:rPr>
                <w:rFonts w:ascii="Arial" w:eastAsia="Arial" w:hAnsi="Arial" w:cs="Arial"/>
                <w:sz w:val="22"/>
                <w:szCs w:val="22"/>
                <w:lang w:val="es"/>
              </w:rPr>
            </w:pPr>
            <w:proofErr w:type="gramStart"/>
            <w:r w:rsidRPr="4F5AD2BB">
              <w:rPr>
                <w:rFonts w:ascii="Arial" w:eastAsia="Arial" w:hAnsi="Arial" w:cs="Arial"/>
                <w:sz w:val="22"/>
                <w:szCs w:val="22"/>
                <w:lang w:val="es"/>
              </w:rPr>
              <w:t>Hubieron</w:t>
            </w:r>
            <w:proofErr w:type="gramEnd"/>
            <w:r w:rsidRPr="4F5AD2BB">
              <w:rPr>
                <w:rFonts w:ascii="Arial" w:eastAsia="Arial" w:hAnsi="Arial" w:cs="Arial"/>
                <w:sz w:val="22"/>
                <w:szCs w:val="22"/>
                <w:lang w:val="es"/>
              </w:rPr>
              <w:t xml:space="preserve"> entregas </w:t>
            </w:r>
            <w:r w:rsidR="2C58C11D" w:rsidRPr="4F5AD2BB">
              <w:rPr>
                <w:rFonts w:ascii="Arial" w:eastAsia="Arial" w:hAnsi="Arial" w:cs="Arial"/>
                <w:sz w:val="22"/>
                <w:szCs w:val="22"/>
                <w:lang w:val="es"/>
              </w:rPr>
              <w:t>en el día laboral.</w:t>
            </w:r>
          </w:p>
          <w:p w14:paraId="05B7D368" w14:textId="2616F850" w:rsidR="4F5AD2BB" w:rsidRDefault="4F5AD2BB">
            <w:r w:rsidRPr="4F5AD2BB">
              <w:rPr>
                <w:rFonts w:ascii="Arial" w:eastAsia="Arial" w:hAnsi="Arial" w:cs="Arial"/>
                <w:b/>
                <w:bCs/>
                <w:sz w:val="22"/>
                <w:szCs w:val="22"/>
                <w:lang w:val="es"/>
              </w:rPr>
              <w:t xml:space="preserve">RESULTADOS: </w:t>
            </w:r>
          </w:p>
          <w:p w14:paraId="5B5C04CD" w14:textId="79C3B2C3" w:rsidR="632DEA90" w:rsidRDefault="632DEA90"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Se obtiene el informe de entregas diarias.</w:t>
            </w:r>
          </w:p>
        </w:tc>
      </w:tr>
      <w:tr w:rsidR="4F5AD2BB" w14:paraId="5A301753" w14:textId="77777777" w:rsidTr="0ACFD3EE">
        <w:trPr>
          <w:trHeight w:val="1680"/>
        </w:trPr>
        <w:tc>
          <w:tcPr>
            <w:tcW w:w="1136" w:type="dxa"/>
            <w:tcBorders>
              <w:top w:val="single" w:sz="8" w:space="0" w:color="auto"/>
              <w:left w:val="single" w:sz="8" w:space="0" w:color="auto"/>
              <w:bottom w:val="single" w:sz="8" w:space="0" w:color="auto"/>
              <w:right w:val="single" w:sz="8" w:space="0" w:color="auto"/>
            </w:tcBorders>
          </w:tcPr>
          <w:p w14:paraId="7F8D91D9" w14:textId="7C1D000E"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ES-2</w:t>
            </w:r>
            <w:r w:rsidR="3030CF73" w:rsidRPr="4F5AD2BB">
              <w:rPr>
                <w:rFonts w:ascii="Arial" w:eastAsia="Arial" w:hAnsi="Arial" w:cs="Arial"/>
                <w:sz w:val="22"/>
                <w:szCs w:val="22"/>
                <w:lang w:val="es"/>
              </w:rPr>
              <w:t>6</w:t>
            </w:r>
            <w:r w:rsidRPr="4F5AD2BB">
              <w:rPr>
                <w:rFonts w:ascii="Arial" w:eastAsia="Arial" w:hAnsi="Arial" w:cs="Arial"/>
                <w:sz w:val="22"/>
                <w:szCs w:val="22"/>
                <w:lang w:val="es"/>
              </w:rPr>
              <w:t xml:space="preserve">.2     </w:t>
            </w:r>
          </w:p>
          <w:p w14:paraId="2595E06D"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684ACDE" w14:textId="12A7708A"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DESCRIPCIÓN: </w:t>
            </w:r>
            <w:r w:rsidR="5D75115A" w:rsidRPr="4F5AD2BB">
              <w:rPr>
                <w:rFonts w:ascii="Arial" w:eastAsia="Arial" w:hAnsi="Arial" w:cs="Arial"/>
                <w:b/>
                <w:bCs/>
                <w:sz w:val="22"/>
                <w:szCs w:val="22"/>
                <w:lang w:val="es"/>
              </w:rPr>
              <w:t xml:space="preserve">Fallo en la base de datos </w:t>
            </w:r>
            <w:r w:rsidR="06A6EB2B" w:rsidRPr="4F5AD2BB">
              <w:rPr>
                <w:rFonts w:ascii="Arial" w:eastAsia="Arial" w:hAnsi="Arial" w:cs="Arial"/>
                <w:b/>
                <w:bCs/>
                <w:sz w:val="22"/>
                <w:szCs w:val="22"/>
                <w:lang w:val="es"/>
              </w:rPr>
              <w:t>al generar el informe de entregas.</w:t>
            </w:r>
          </w:p>
          <w:p w14:paraId="342C9597" w14:textId="6ADE0E73" w:rsidR="4F5AD2BB" w:rsidRDefault="4F5AD2BB">
            <w:r w:rsidRPr="4F5AD2BB">
              <w:rPr>
                <w:rFonts w:ascii="Arial" w:eastAsia="Arial" w:hAnsi="Arial" w:cs="Arial"/>
                <w:b/>
                <w:bCs/>
                <w:sz w:val="22"/>
                <w:szCs w:val="22"/>
                <w:lang w:val="es"/>
              </w:rPr>
              <w:t>SUPOSICIONES/ASUNCIONES:</w:t>
            </w:r>
          </w:p>
          <w:p w14:paraId="6DA289FE" w14:textId="65D2457D" w:rsidR="0441764F" w:rsidRDefault="0441764F"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Existieron entregas </w:t>
            </w:r>
            <w:r w:rsidR="41FA889C" w:rsidRPr="4F5AD2BB">
              <w:rPr>
                <w:rFonts w:ascii="Arial" w:eastAsia="Arial" w:hAnsi="Arial" w:cs="Arial"/>
                <w:sz w:val="22"/>
                <w:szCs w:val="22"/>
                <w:lang w:val="es"/>
              </w:rPr>
              <w:t>completadas.</w:t>
            </w:r>
          </w:p>
          <w:p w14:paraId="63CE2B47" w14:textId="2C278EBE" w:rsidR="41FA889C" w:rsidRDefault="41FA889C" w:rsidP="00F53248">
            <w:pPr>
              <w:pStyle w:val="Prrafodelista"/>
              <w:numPr>
                <w:ilvl w:val="0"/>
                <w:numId w:val="22"/>
              </w:numPr>
              <w:rPr>
                <w:sz w:val="22"/>
                <w:szCs w:val="22"/>
                <w:lang w:val="es"/>
              </w:rPr>
            </w:pPr>
            <w:r w:rsidRPr="4F5AD2BB">
              <w:rPr>
                <w:rFonts w:ascii="Arial" w:eastAsia="Arial" w:hAnsi="Arial" w:cs="Arial"/>
                <w:lang w:val="es"/>
              </w:rPr>
              <w:t>Falló la base de datos al general el documento.</w:t>
            </w:r>
          </w:p>
          <w:p w14:paraId="3E1DCE7A" w14:textId="106F530E" w:rsidR="4F5AD2BB" w:rsidRDefault="4F5AD2BB">
            <w:r w:rsidRPr="4F5AD2BB">
              <w:rPr>
                <w:rFonts w:ascii="Arial" w:eastAsia="Arial" w:hAnsi="Arial" w:cs="Arial"/>
                <w:b/>
                <w:bCs/>
                <w:sz w:val="22"/>
                <w:szCs w:val="22"/>
                <w:lang w:val="es"/>
              </w:rPr>
              <w:t xml:space="preserve">RESULTADOS: </w:t>
            </w:r>
          </w:p>
          <w:p w14:paraId="123C2EBF" w14:textId="6AC50572" w:rsidR="7EE367EC" w:rsidRDefault="7EE367EC"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 xml:space="preserve">No se genera el </w:t>
            </w:r>
            <w:proofErr w:type="gramStart"/>
            <w:r w:rsidRPr="4F5AD2BB">
              <w:rPr>
                <w:rFonts w:ascii="Arial" w:eastAsia="Arial" w:hAnsi="Arial" w:cs="Arial"/>
                <w:sz w:val="22"/>
                <w:szCs w:val="22"/>
                <w:lang w:val="es"/>
              </w:rPr>
              <w:t>informe diaria</w:t>
            </w:r>
            <w:proofErr w:type="gramEnd"/>
            <w:r w:rsidRPr="4F5AD2BB">
              <w:rPr>
                <w:rFonts w:ascii="Arial" w:eastAsia="Arial" w:hAnsi="Arial" w:cs="Arial"/>
                <w:sz w:val="22"/>
                <w:szCs w:val="22"/>
                <w:lang w:val="es"/>
              </w:rPr>
              <w:t xml:space="preserve"> de entregas.</w:t>
            </w:r>
          </w:p>
        </w:tc>
      </w:tr>
      <w:tr w:rsidR="4F5AD2BB" w14:paraId="2F65C1DC" w14:textId="77777777" w:rsidTr="0ACFD3EE">
        <w:trPr>
          <w:trHeight w:val="1680"/>
        </w:trPr>
        <w:tc>
          <w:tcPr>
            <w:tcW w:w="1136" w:type="dxa"/>
            <w:tcBorders>
              <w:top w:val="single" w:sz="8" w:space="0" w:color="auto"/>
              <w:left w:val="single" w:sz="8" w:space="0" w:color="auto"/>
              <w:bottom w:val="single" w:sz="8" w:space="0" w:color="auto"/>
              <w:right w:val="single" w:sz="8" w:space="0" w:color="auto"/>
            </w:tcBorders>
          </w:tcPr>
          <w:p w14:paraId="69B37689" w14:textId="4066E1C8" w:rsidR="4F5AD2BB" w:rsidRDefault="4F5AD2BB">
            <w:r w:rsidRPr="4F5AD2BB">
              <w:rPr>
                <w:rFonts w:ascii="Arial" w:eastAsia="Arial" w:hAnsi="Arial" w:cs="Arial"/>
                <w:sz w:val="22"/>
                <w:szCs w:val="22"/>
                <w:lang w:val="es"/>
              </w:rPr>
              <w:t>ES-2</w:t>
            </w:r>
            <w:r w:rsidR="15C72BAD" w:rsidRPr="4F5AD2BB">
              <w:rPr>
                <w:rFonts w:ascii="Arial" w:eastAsia="Arial" w:hAnsi="Arial" w:cs="Arial"/>
                <w:sz w:val="22"/>
                <w:szCs w:val="22"/>
                <w:lang w:val="es"/>
              </w:rPr>
              <w:t>6</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3086F037" w14:textId="2E1FBD5B"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4DAC73BF" w:rsidRPr="4F5AD2BB">
              <w:rPr>
                <w:rFonts w:ascii="Arial" w:eastAsia="Arial" w:hAnsi="Arial" w:cs="Arial"/>
                <w:b/>
                <w:bCs/>
                <w:sz w:val="22"/>
                <w:szCs w:val="22"/>
                <w:lang w:val="es"/>
              </w:rPr>
              <w:t>No existieron entregas en el día.</w:t>
            </w:r>
          </w:p>
          <w:p w14:paraId="098CC10C" w14:textId="68151564" w:rsidR="4F5AD2BB" w:rsidRDefault="4F5AD2BB">
            <w:r w:rsidRPr="4F5AD2BB">
              <w:rPr>
                <w:rFonts w:ascii="Arial" w:eastAsia="Arial" w:hAnsi="Arial" w:cs="Arial"/>
                <w:b/>
                <w:bCs/>
                <w:sz w:val="22"/>
                <w:szCs w:val="22"/>
                <w:lang w:val="es"/>
              </w:rPr>
              <w:t>SUPOSICIONES/ASUNCIONES:</w:t>
            </w:r>
          </w:p>
          <w:p w14:paraId="23C850AC" w14:textId="504DD642" w:rsidR="660ACFBD" w:rsidRDefault="660ACFBD"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No se realizaron entregas en el día.</w:t>
            </w:r>
          </w:p>
          <w:p w14:paraId="7D2A37E9" w14:textId="68151564" w:rsidR="4F5AD2BB" w:rsidRDefault="4F5AD2BB">
            <w:r w:rsidRPr="4F5AD2BB">
              <w:rPr>
                <w:rFonts w:ascii="Arial" w:eastAsia="Arial" w:hAnsi="Arial" w:cs="Arial"/>
                <w:b/>
                <w:bCs/>
                <w:sz w:val="22"/>
                <w:szCs w:val="22"/>
                <w:lang w:val="es"/>
              </w:rPr>
              <w:t xml:space="preserve">RESULTADOS: </w:t>
            </w:r>
          </w:p>
          <w:p w14:paraId="7F9F70F4" w14:textId="23010975" w:rsidR="54A0A36D" w:rsidRDefault="54A0A36D"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No se generó el informe por falta de entregas realizadas.</w:t>
            </w:r>
          </w:p>
        </w:tc>
      </w:tr>
      <w:tr w:rsidR="4F5AD2BB" w14:paraId="7EB3A2DE" w14:textId="77777777" w:rsidTr="0ACFD3EE">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9C9AF10" w14:textId="1356BA67" w:rsidR="4F5AD2BB" w:rsidRDefault="4F5AD2BB">
            <w:r w:rsidRPr="4F5AD2BB">
              <w:rPr>
                <w:rFonts w:ascii="Arial" w:eastAsia="Arial" w:hAnsi="Arial" w:cs="Arial"/>
                <w:b/>
                <w:bCs/>
                <w:sz w:val="22"/>
                <w:szCs w:val="22"/>
                <w:lang w:val="es"/>
              </w:rPr>
              <w:lastRenderedPageBreak/>
              <w:t>RIESGOS:</w:t>
            </w:r>
          </w:p>
          <w:p w14:paraId="0E19C142" w14:textId="27725FC8" w:rsidR="4542B2E2" w:rsidRDefault="38102A9D" w:rsidP="00F53248">
            <w:pPr>
              <w:pStyle w:val="Prrafodelista"/>
              <w:numPr>
                <w:ilvl w:val="0"/>
                <w:numId w:val="27"/>
              </w:numPr>
              <w:rPr>
                <w:rFonts w:ascii="Arial" w:eastAsia="Arial" w:hAnsi="Arial" w:cs="Arial"/>
                <w:sz w:val="22"/>
                <w:szCs w:val="22"/>
                <w:lang w:val="es"/>
              </w:rPr>
            </w:pPr>
            <w:r w:rsidRPr="0ACFD3EE">
              <w:rPr>
                <w:rFonts w:ascii="Arial" w:eastAsia="Arial" w:hAnsi="Arial" w:cs="Arial"/>
                <w:sz w:val="22"/>
                <w:szCs w:val="22"/>
                <w:lang w:val="es"/>
              </w:rPr>
              <w:t xml:space="preserve">Fallos en la </w:t>
            </w:r>
            <w:r w:rsidR="34E05F21" w:rsidRPr="0ACFD3EE">
              <w:rPr>
                <w:rFonts w:ascii="Arial" w:eastAsia="Arial" w:hAnsi="Arial" w:cs="Arial"/>
                <w:sz w:val="22"/>
                <w:szCs w:val="22"/>
                <w:lang w:val="es"/>
              </w:rPr>
              <w:t>base</w:t>
            </w:r>
            <w:r w:rsidRPr="0ACFD3EE">
              <w:rPr>
                <w:rFonts w:ascii="Arial" w:eastAsia="Arial" w:hAnsi="Arial" w:cs="Arial"/>
                <w:sz w:val="22"/>
                <w:szCs w:val="22"/>
                <w:lang w:val="es"/>
              </w:rPr>
              <w:t xml:space="preserve"> de datos.</w:t>
            </w:r>
          </w:p>
          <w:p w14:paraId="5679CBB7" w14:textId="31E506BD" w:rsidR="4542B2E2" w:rsidRDefault="4542B2E2"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Falta de entregas realizadas.</w:t>
            </w:r>
          </w:p>
        </w:tc>
      </w:tr>
    </w:tbl>
    <w:p w14:paraId="324A6B8F" w14:textId="58F9E34C"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3517FD24" w14:textId="77777777" w:rsidTr="70AE479E">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C84ADC1" w14:textId="4DAE99FF" w:rsidR="4F5AD2BB" w:rsidRDefault="4F5AD2BB">
            <w:r w:rsidRPr="4F5AD2BB">
              <w:rPr>
                <w:rFonts w:ascii="Arial" w:eastAsia="Arial" w:hAnsi="Arial" w:cs="Arial"/>
                <w:b/>
                <w:bCs/>
                <w:sz w:val="22"/>
                <w:szCs w:val="22"/>
                <w:lang w:val="es"/>
              </w:rPr>
              <w:t>IDENTIFICADOR CASO DE USO:</w:t>
            </w:r>
          </w:p>
          <w:p w14:paraId="270C22A7" w14:textId="3026B543"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CU-2</w:t>
            </w:r>
            <w:r w:rsidR="41DADAC8" w:rsidRPr="4F5AD2BB">
              <w:rPr>
                <w:rFonts w:ascii="Arial" w:eastAsia="Arial" w:hAnsi="Arial" w:cs="Arial"/>
                <w:b/>
                <w:bCs/>
                <w:color w:val="000000" w:themeColor="text1"/>
                <w:sz w:val="22"/>
                <w:szCs w:val="22"/>
                <w:lang w:val="es"/>
              </w:rPr>
              <w:t>7</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D627F07" w14:textId="21DDBDE8"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75ED6DE6" w:rsidRPr="4F5AD2BB">
              <w:rPr>
                <w:rFonts w:ascii="Arial" w:eastAsia="Arial" w:hAnsi="Arial" w:cs="Arial"/>
                <w:color w:val="000000" w:themeColor="text1"/>
                <w:sz w:val="22"/>
                <w:szCs w:val="22"/>
                <w:lang w:val="es"/>
              </w:rPr>
              <w:t>Reasignar chofer</w:t>
            </w:r>
          </w:p>
        </w:tc>
      </w:tr>
      <w:tr w:rsidR="4F5AD2BB" w14:paraId="0F2D36BF" w14:textId="77777777" w:rsidTr="70AE479E">
        <w:tc>
          <w:tcPr>
            <w:tcW w:w="6459" w:type="dxa"/>
            <w:gridSpan w:val="3"/>
            <w:tcBorders>
              <w:top w:val="single" w:sz="8" w:space="0" w:color="auto"/>
              <w:left w:val="single" w:sz="8" w:space="0" w:color="auto"/>
              <w:bottom w:val="single" w:sz="8" w:space="0" w:color="auto"/>
              <w:right w:val="single" w:sz="8" w:space="0" w:color="auto"/>
            </w:tcBorders>
          </w:tcPr>
          <w:p w14:paraId="5AF2DA3F" w14:textId="01693071"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1B7D77BA" w:rsidRPr="4F5AD2BB">
              <w:rPr>
                <w:rFonts w:ascii="Arial" w:eastAsia="Arial" w:hAnsi="Arial" w:cs="Arial"/>
                <w:b/>
                <w:bCs/>
                <w:sz w:val="22"/>
                <w:szCs w:val="22"/>
                <w:lang w:val="es"/>
              </w:rPr>
              <w:t>Alta</w:t>
            </w:r>
          </w:p>
        </w:tc>
        <w:tc>
          <w:tcPr>
            <w:tcW w:w="3170" w:type="dxa"/>
            <w:tcBorders>
              <w:top w:val="nil"/>
              <w:left w:val="nil"/>
              <w:bottom w:val="single" w:sz="8" w:space="0" w:color="auto"/>
              <w:right w:val="single" w:sz="8" w:space="0" w:color="auto"/>
            </w:tcBorders>
          </w:tcPr>
          <w:p w14:paraId="2738E00E" w14:textId="5912BB34"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5A83CF5F" w:rsidRPr="4F5AD2BB">
              <w:rPr>
                <w:rFonts w:ascii="Arial" w:eastAsia="Arial" w:hAnsi="Arial" w:cs="Arial"/>
                <w:b/>
                <w:bCs/>
                <w:sz w:val="22"/>
                <w:szCs w:val="22"/>
                <w:lang w:val="es"/>
              </w:rPr>
              <w:t>Media</w:t>
            </w:r>
          </w:p>
        </w:tc>
      </w:tr>
      <w:tr w:rsidR="4F5AD2BB" w14:paraId="5EF296B6" w14:textId="77777777" w:rsidTr="70AE479E">
        <w:tc>
          <w:tcPr>
            <w:tcW w:w="9629" w:type="dxa"/>
            <w:gridSpan w:val="4"/>
            <w:tcBorders>
              <w:top w:val="single" w:sz="8" w:space="0" w:color="auto"/>
              <w:left w:val="single" w:sz="8" w:space="0" w:color="auto"/>
              <w:bottom w:val="single" w:sz="8" w:space="0" w:color="auto"/>
              <w:right w:val="single" w:sz="8" w:space="0" w:color="auto"/>
            </w:tcBorders>
          </w:tcPr>
          <w:p w14:paraId="2F697278" w14:textId="52CF9357" w:rsidR="4F5AD2BB" w:rsidRDefault="4F5AD2BB">
            <w:r w:rsidRPr="4F5AD2BB">
              <w:rPr>
                <w:rFonts w:ascii="Arial" w:eastAsia="Arial" w:hAnsi="Arial" w:cs="Arial"/>
                <w:b/>
                <w:bCs/>
                <w:sz w:val="22"/>
                <w:szCs w:val="22"/>
                <w:lang w:val="es"/>
              </w:rPr>
              <w:t>REQUERIMIENTO FUNCIONAL ASOCIADO:</w:t>
            </w:r>
          </w:p>
          <w:p w14:paraId="02585E97" w14:textId="39D519FB"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RF-2</w:t>
            </w:r>
            <w:r w:rsidR="2B55FD93" w:rsidRPr="4F5AD2BB">
              <w:rPr>
                <w:rFonts w:ascii="Arial" w:eastAsia="Arial" w:hAnsi="Arial" w:cs="Arial"/>
                <w:sz w:val="22"/>
                <w:szCs w:val="22"/>
                <w:lang w:val="es"/>
              </w:rPr>
              <w:t>7</w:t>
            </w:r>
          </w:p>
        </w:tc>
      </w:tr>
      <w:tr w:rsidR="4F5AD2BB" w14:paraId="0771234C" w14:textId="77777777" w:rsidTr="70AE479E">
        <w:tc>
          <w:tcPr>
            <w:tcW w:w="9629" w:type="dxa"/>
            <w:gridSpan w:val="4"/>
            <w:tcBorders>
              <w:top w:val="single" w:sz="8" w:space="0" w:color="auto"/>
              <w:left w:val="single" w:sz="8" w:space="0" w:color="auto"/>
              <w:bottom w:val="single" w:sz="8" w:space="0" w:color="auto"/>
              <w:right w:val="single" w:sz="8" w:space="0" w:color="auto"/>
            </w:tcBorders>
          </w:tcPr>
          <w:p w14:paraId="4A4D36CF" w14:textId="5DABF82F"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Pr="4F5AD2BB">
              <w:rPr>
                <w:rFonts w:ascii="Arial" w:eastAsia="Arial" w:hAnsi="Arial" w:cs="Arial"/>
                <w:sz w:val="22"/>
                <w:szCs w:val="22"/>
                <w:lang w:val="es"/>
              </w:rPr>
              <w:t>Secretaria</w:t>
            </w:r>
            <w:proofErr w:type="gramEnd"/>
          </w:p>
        </w:tc>
      </w:tr>
      <w:tr w:rsidR="4F5AD2BB" w14:paraId="2B88CA83" w14:textId="77777777" w:rsidTr="70AE479E">
        <w:tc>
          <w:tcPr>
            <w:tcW w:w="9629" w:type="dxa"/>
            <w:gridSpan w:val="4"/>
            <w:tcBorders>
              <w:top w:val="single" w:sz="8" w:space="0" w:color="auto"/>
              <w:left w:val="single" w:sz="8" w:space="0" w:color="auto"/>
              <w:bottom w:val="single" w:sz="8" w:space="0" w:color="auto"/>
              <w:right w:val="single" w:sz="8" w:space="0" w:color="auto"/>
            </w:tcBorders>
          </w:tcPr>
          <w:p w14:paraId="1EDBE9BC" w14:textId="04A5806D" w:rsidR="4F5AD2BB" w:rsidRDefault="4F5AD2BB">
            <w:r w:rsidRPr="4F5AD2BB">
              <w:rPr>
                <w:rFonts w:ascii="Arial" w:eastAsia="Arial" w:hAnsi="Arial" w:cs="Arial"/>
                <w:b/>
                <w:bCs/>
                <w:sz w:val="22"/>
                <w:szCs w:val="22"/>
                <w:lang w:val="es"/>
              </w:rPr>
              <w:t xml:space="preserve">CASOS DE USO ASOCIADOS: </w:t>
            </w:r>
          </w:p>
          <w:p w14:paraId="345F69F6" w14:textId="1CF5A11F" w:rsidR="4F5AD2BB" w:rsidRDefault="4F5AD2BB">
            <w:r w:rsidRPr="4F5AD2BB">
              <w:rPr>
                <w:rFonts w:ascii="Arial" w:eastAsia="Arial" w:hAnsi="Arial" w:cs="Arial"/>
                <w:sz w:val="22"/>
                <w:szCs w:val="22"/>
                <w:lang w:val="es"/>
              </w:rPr>
              <w:t>CU-</w:t>
            </w:r>
            <w:r w:rsidR="3190EE82" w:rsidRPr="4F5AD2BB">
              <w:rPr>
                <w:rFonts w:ascii="Arial" w:eastAsia="Arial" w:hAnsi="Arial" w:cs="Arial"/>
                <w:sz w:val="22"/>
                <w:szCs w:val="22"/>
                <w:lang w:val="es"/>
              </w:rPr>
              <w:t xml:space="preserve">12, CU-14, CU-15 </w:t>
            </w:r>
            <w:r w:rsidRPr="4F5AD2BB">
              <w:rPr>
                <w:rFonts w:ascii="Arial" w:eastAsia="Arial" w:hAnsi="Arial" w:cs="Arial"/>
                <w:sz w:val="22"/>
                <w:szCs w:val="22"/>
                <w:lang w:val="es"/>
              </w:rPr>
              <w:t xml:space="preserve"> </w:t>
            </w:r>
          </w:p>
        </w:tc>
      </w:tr>
      <w:tr w:rsidR="4F5AD2BB" w14:paraId="5688C963" w14:textId="77777777" w:rsidTr="70AE479E">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19402805"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06C010CF" w14:textId="63E902B0" w:rsidR="4F5AD2BB" w:rsidRDefault="4F5AD2BB">
            <w:r w:rsidRPr="4F5AD2BB">
              <w:rPr>
                <w:rFonts w:ascii="Arial" w:eastAsia="Arial" w:hAnsi="Arial" w:cs="Arial"/>
                <w:sz w:val="22"/>
                <w:szCs w:val="22"/>
                <w:lang w:val="es"/>
              </w:rPr>
              <w:t xml:space="preserve"> </w:t>
            </w:r>
            <w:r w:rsidR="58EE2DE9" w:rsidRPr="4F5AD2BB">
              <w:rPr>
                <w:rFonts w:ascii="Arial" w:eastAsia="Arial" w:hAnsi="Arial" w:cs="Arial"/>
                <w:sz w:val="22"/>
                <w:szCs w:val="22"/>
                <w:lang w:val="es"/>
              </w:rPr>
              <w:t>El usuario tendrá la opción de modificar el reporte de entregas antes de ser enviado para reasignar el chofer si así lo requiera.</w:t>
            </w:r>
          </w:p>
        </w:tc>
      </w:tr>
      <w:tr w:rsidR="4F5AD2BB" w14:paraId="589B3C07" w14:textId="77777777" w:rsidTr="70AE479E">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577E1AB6" w14:textId="45541078" w:rsidR="4F5AD2BB" w:rsidRDefault="4F5AD2BB">
            <w:r w:rsidRPr="4F5AD2BB">
              <w:rPr>
                <w:rFonts w:ascii="Arial" w:eastAsia="Arial" w:hAnsi="Arial" w:cs="Arial"/>
                <w:b/>
                <w:bCs/>
                <w:sz w:val="22"/>
                <w:szCs w:val="22"/>
                <w:lang w:val="es"/>
              </w:rPr>
              <w:t>NOTAS:</w:t>
            </w:r>
          </w:p>
          <w:p w14:paraId="0CB1099F" w14:textId="74E6A8C5" w:rsidR="5C0F1486" w:rsidRDefault="2DEF8005" w:rsidP="00F53248">
            <w:pPr>
              <w:pStyle w:val="Prrafodelista"/>
              <w:numPr>
                <w:ilvl w:val="0"/>
                <w:numId w:val="22"/>
              </w:numPr>
              <w:rPr>
                <w:rFonts w:ascii="Arial" w:eastAsia="Arial" w:hAnsi="Arial" w:cs="Arial"/>
                <w:sz w:val="22"/>
                <w:szCs w:val="22"/>
                <w:lang w:val="es"/>
              </w:rPr>
            </w:pPr>
            <w:r w:rsidRPr="0ACFD3EE">
              <w:rPr>
                <w:rFonts w:ascii="Arial" w:eastAsia="Arial" w:hAnsi="Arial" w:cs="Arial"/>
                <w:sz w:val="22"/>
                <w:szCs w:val="22"/>
                <w:lang w:val="es"/>
              </w:rPr>
              <w:t>La reasignación de chofer</w:t>
            </w:r>
            <w:r w:rsidR="243C191A" w:rsidRPr="0ACFD3EE">
              <w:rPr>
                <w:rFonts w:ascii="Arial" w:eastAsia="Arial" w:hAnsi="Arial" w:cs="Arial"/>
                <w:sz w:val="22"/>
                <w:szCs w:val="22"/>
                <w:lang w:val="es"/>
              </w:rPr>
              <w:t xml:space="preserve"> dependerá</w:t>
            </w:r>
            <w:r w:rsidR="11A08F3F" w:rsidRPr="0ACFD3EE">
              <w:rPr>
                <w:rFonts w:ascii="Arial" w:eastAsia="Arial" w:hAnsi="Arial" w:cs="Arial"/>
                <w:sz w:val="22"/>
                <w:szCs w:val="22"/>
                <w:lang w:val="es"/>
              </w:rPr>
              <w:t xml:space="preserve"> de la entrega que se tenga que realizar.</w:t>
            </w:r>
          </w:p>
          <w:p w14:paraId="43F2A0C0" w14:textId="7741D065" w:rsidR="4F5AD2BB" w:rsidRDefault="22EEDAFE">
            <w:r w:rsidRPr="70AE479E">
              <w:rPr>
                <w:rFonts w:ascii="Arial" w:eastAsia="Arial" w:hAnsi="Arial" w:cs="Arial"/>
                <w:sz w:val="22"/>
                <w:szCs w:val="22"/>
                <w:lang w:val="es"/>
              </w:rPr>
              <w:t xml:space="preserve"> </w:t>
            </w:r>
            <w:r w:rsidR="265ACC05" w:rsidRPr="70AE479E">
              <w:rPr>
                <w:rFonts w:ascii="Arial" w:eastAsia="Arial" w:hAnsi="Arial" w:cs="Arial"/>
                <w:sz w:val="22"/>
                <w:szCs w:val="22"/>
                <w:lang w:val="es"/>
              </w:rPr>
              <w:t xml:space="preserve">Ah </w:t>
            </w:r>
            <w:proofErr w:type="spellStart"/>
            <w:proofErr w:type="gramStart"/>
            <w:r w:rsidR="265ACC05" w:rsidRPr="70AE479E">
              <w:rPr>
                <w:rFonts w:ascii="Arial" w:eastAsia="Arial" w:hAnsi="Arial" w:cs="Arial"/>
                <w:sz w:val="22"/>
                <w:szCs w:val="22"/>
                <w:lang w:val="es"/>
              </w:rPr>
              <w:t>prro</w:t>
            </w:r>
            <w:proofErr w:type="spellEnd"/>
            <w:r w:rsidR="265ACC05" w:rsidRPr="70AE479E">
              <w:rPr>
                <w:rFonts w:ascii="Arial" w:eastAsia="Arial" w:hAnsi="Arial" w:cs="Arial"/>
                <w:sz w:val="22"/>
                <w:szCs w:val="22"/>
                <w:lang w:val="es"/>
              </w:rPr>
              <w:t xml:space="preserve"> :V</w:t>
            </w:r>
            <w:proofErr w:type="gramEnd"/>
          </w:p>
        </w:tc>
      </w:tr>
      <w:tr w:rsidR="4F5AD2BB" w14:paraId="17AB8509" w14:textId="77777777" w:rsidTr="70AE479E">
        <w:tc>
          <w:tcPr>
            <w:tcW w:w="9629" w:type="dxa"/>
            <w:gridSpan w:val="4"/>
            <w:tcBorders>
              <w:top w:val="single" w:sz="8" w:space="0" w:color="auto"/>
              <w:left w:val="single" w:sz="8" w:space="0" w:color="auto"/>
              <w:bottom w:val="single" w:sz="8" w:space="0" w:color="auto"/>
              <w:right w:val="single" w:sz="8" w:space="0" w:color="auto"/>
            </w:tcBorders>
          </w:tcPr>
          <w:p w14:paraId="00254BB7" w14:textId="15CE7E53" w:rsidR="4F5AD2BB" w:rsidRDefault="4F5AD2BB">
            <w:r w:rsidRPr="4F5AD2BB">
              <w:rPr>
                <w:rFonts w:ascii="Arial" w:eastAsia="Arial" w:hAnsi="Arial" w:cs="Arial"/>
                <w:b/>
                <w:bCs/>
                <w:sz w:val="22"/>
                <w:szCs w:val="22"/>
                <w:lang w:val="es"/>
              </w:rPr>
              <w:t xml:space="preserve">CRITERIOS DE ACEPTACIÓN: </w:t>
            </w:r>
          </w:p>
          <w:p w14:paraId="507216DE" w14:textId="1F2C92F1" w:rsidR="61F7F7D0" w:rsidRDefault="06A521BE" w:rsidP="4F5AD2BB">
            <w:pPr>
              <w:rPr>
                <w:rFonts w:ascii="Arial" w:eastAsia="Arial" w:hAnsi="Arial" w:cs="Arial"/>
                <w:sz w:val="22"/>
                <w:szCs w:val="22"/>
                <w:lang w:val="es"/>
              </w:rPr>
            </w:pPr>
            <w:r w:rsidRPr="0ACFD3EE">
              <w:rPr>
                <w:rFonts w:ascii="Arial" w:eastAsia="Arial" w:hAnsi="Arial" w:cs="Arial"/>
                <w:sz w:val="22"/>
                <w:szCs w:val="22"/>
                <w:lang w:val="es"/>
              </w:rPr>
              <w:t xml:space="preserve">La </w:t>
            </w:r>
            <w:r w:rsidR="384F7359" w:rsidRPr="0ACFD3EE">
              <w:rPr>
                <w:rFonts w:ascii="Arial" w:eastAsia="Arial" w:hAnsi="Arial" w:cs="Arial"/>
                <w:sz w:val="22"/>
                <w:szCs w:val="22"/>
                <w:lang w:val="es"/>
              </w:rPr>
              <w:t>reasignación</w:t>
            </w:r>
            <w:r w:rsidRPr="0ACFD3EE">
              <w:rPr>
                <w:rFonts w:ascii="Arial" w:eastAsia="Arial" w:hAnsi="Arial" w:cs="Arial"/>
                <w:sz w:val="22"/>
                <w:szCs w:val="22"/>
                <w:lang w:val="es"/>
              </w:rPr>
              <w:t xml:space="preserve"> fue antes de concretar la entrega o no.</w:t>
            </w:r>
          </w:p>
        </w:tc>
      </w:tr>
      <w:tr w:rsidR="4F5AD2BB" w14:paraId="7A2E4037" w14:textId="77777777" w:rsidTr="70AE479E">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2BA55B2"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2B4E7B43" w14:textId="77777777" w:rsidTr="70AE479E">
        <w:trPr>
          <w:trHeight w:val="1680"/>
        </w:trPr>
        <w:tc>
          <w:tcPr>
            <w:tcW w:w="1136" w:type="dxa"/>
            <w:tcBorders>
              <w:top w:val="single" w:sz="8" w:space="0" w:color="auto"/>
              <w:left w:val="single" w:sz="8" w:space="0" w:color="auto"/>
              <w:bottom w:val="single" w:sz="8" w:space="0" w:color="auto"/>
              <w:right w:val="single" w:sz="8" w:space="0" w:color="auto"/>
            </w:tcBorders>
          </w:tcPr>
          <w:p w14:paraId="753CCE88" w14:textId="4347D04C" w:rsidR="4F5AD2BB" w:rsidRDefault="4F5AD2BB">
            <w:r w:rsidRPr="4F5AD2BB">
              <w:rPr>
                <w:rFonts w:ascii="Arial" w:eastAsia="Arial" w:hAnsi="Arial" w:cs="Arial"/>
                <w:sz w:val="22"/>
                <w:szCs w:val="22"/>
                <w:lang w:val="es"/>
              </w:rPr>
              <w:t>ES-2</w:t>
            </w:r>
            <w:r w:rsidR="7EF590D3" w:rsidRPr="4F5AD2BB">
              <w:rPr>
                <w:rFonts w:ascii="Arial" w:eastAsia="Arial" w:hAnsi="Arial" w:cs="Arial"/>
                <w:sz w:val="22"/>
                <w:szCs w:val="22"/>
                <w:lang w:val="es"/>
              </w:rPr>
              <w:t>7</w:t>
            </w:r>
            <w:r w:rsidRPr="4F5AD2BB">
              <w:rPr>
                <w:rFonts w:ascii="Arial" w:eastAsia="Arial" w:hAnsi="Arial" w:cs="Arial"/>
                <w:sz w:val="22"/>
                <w:szCs w:val="22"/>
                <w:lang w:val="es"/>
              </w:rPr>
              <w:t xml:space="preserve">.1     </w:t>
            </w:r>
          </w:p>
          <w:p w14:paraId="124A0337"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793FD76F" w14:textId="06AFCC40"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3B224B32" w:rsidRPr="4F5AD2BB">
              <w:rPr>
                <w:rFonts w:ascii="Arial" w:eastAsia="Arial" w:hAnsi="Arial" w:cs="Arial"/>
                <w:b/>
                <w:bCs/>
                <w:sz w:val="22"/>
                <w:szCs w:val="22"/>
                <w:lang w:val="es"/>
              </w:rPr>
              <w:t>Se pidió la reasignación y se completó.</w:t>
            </w:r>
          </w:p>
          <w:p w14:paraId="310EE67B" w14:textId="2616F850" w:rsidR="4F5AD2BB" w:rsidRDefault="4F5AD2BB">
            <w:r w:rsidRPr="4F5AD2BB">
              <w:rPr>
                <w:rFonts w:ascii="Arial" w:eastAsia="Arial" w:hAnsi="Arial" w:cs="Arial"/>
                <w:b/>
                <w:bCs/>
                <w:sz w:val="22"/>
                <w:szCs w:val="22"/>
                <w:lang w:val="es"/>
              </w:rPr>
              <w:t>SUPOSICIONES/ASUNCIONES:</w:t>
            </w:r>
          </w:p>
          <w:p w14:paraId="7CB4C04D" w14:textId="4B7A34FB" w:rsidR="35AB1F70" w:rsidRDefault="35AB1F70"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Contaba con un servicio pagado y pidió la reasignación antes de concretar.</w:t>
            </w:r>
          </w:p>
          <w:p w14:paraId="0DD6ECE4" w14:textId="2616F850" w:rsidR="4F5AD2BB" w:rsidRDefault="4F5AD2BB">
            <w:r w:rsidRPr="4F5AD2BB">
              <w:rPr>
                <w:rFonts w:ascii="Arial" w:eastAsia="Arial" w:hAnsi="Arial" w:cs="Arial"/>
                <w:b/>
                <w:bCs/>
                <w:sz w:val="22"/>
                <w:szCs w:val="22"/>
                <w:lang w:val="es"/>
              </w:rPr>
              <w:t xml:space="preserve">RESULTADOS: </w:t>
            </w:r>
          </w:p>
          <w:p w14:paraId="6BA5F491" w14:textId="2E770F3F" w:rsidR="455FCF68" w:rsidRDefault="455FCF68" w:rsidP="00F53248">
            <w:pPr>
              <w:pStyle w:val="Prrafodelista"/>
              <w:numPr>
                <w:ilvl w:val="0"/>
                <w:numId w:val="27"/>
              </w:numPr>
              <w:rPr>
                <w:rFonts w:ascii="Arial" w:eastAsia="Arial" w:hAnsi="Arial" w:cs="Arial"/>
                <w:sz w:val="22"/>
                <w:szCs w:val="22"/>
                <w:lang w:val="es"/>
              </w:rPr>
            </w:pPr>
            <w:r w:rsidRPr="4F5AD2BB">
              <w:rPr>
                <w:lang w:val="es"/>
              </w:rPr>
              <w:t>Se completó sin errores la reasignación.</w:t>
            </w:r>
          </w:p>
        </w:tc>
      </w:tr>
      <w:tr w:rsidR="4F5AD2BB" w14:paraId="407A386C" w14:textId="77777777" w:rsidTr="70AE479E">
        <w:trPr>
          <w:trHeight w:val="1680"/>
        </w:trPr>
        <w:tc>
          <w:tcPr>
            <w:tcW w:w="1136" w:type="dxa"/>
            <w:tcBorders>
              <w:top w:val="single" w:sz="8" w:space="0" w:color="auto"/>
              <w:left w:val="single" w:sz="8" w:space="0" w:color="auto"/>
              <w:bottom w:val="single" w:sz="8" w:space="0" w:color="auto"/>
              <w:right w:val="single" w:sz="8" w:space="0" w:color="auto"/>
            </w:tcBorders>
          </w:tcPr>
          <w:p w14:paraId="4D708B4D" w14:textId="170E7899"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ES-2</w:t>
            </w:r>
            <w:r w:rsidR="5364D1CE" w:rsidRPr="4F5AD2BB">
              <w:rPr>
                <w:rFonts w:ascii="Arial" w:eastAsia="Arial" w:hAnsi="Arial" w:cs="Arial"/>
                <w:sz w:val="22"/>
                <w:szCs w:val="22"/>
                <w:lang w:val="es"/>
              </w:rPr>
              <w:t>7</w:t>
            </w:r>
            <w:r w:rsidRPr="4F5AD2BB">
              <w:rPr>
                <w:rFonts w:ascii="Arial" w:eastAsia="Arial" w:hAnsi="Arial" w:cs="Arial"/>
                <w:sz w:val="22"/>
                <w:szCs w:val="22"/>
                <w:lang w:val="es"/>
              </w:rPr>
              <w:t xml:space="preserve">.2     </w:t>
            </w:r>
          </w:p>
          <w:p w14:paraId="74D4820C"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7F12ABA" w14:textId="22602260"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Se pidió la </w:t>
            </w:r>
            <w:proofErr w:type="gramStart"/>
            <w:r w:rsidRPr="4F5AD2BB">
              <w:rPr>
                <w:rFonts w:ascii="Arial" w:eastAsia="Arial" w:hAnsi="Arial" w:cs="Arial"/>
                <w:b/>
                <w:bCs/>
                <w:sz w:val="22"/>
                <w:szCs w:val="22"/>
                <w:lang w:val="es"/>
              </w:rPr>
              <w:t>reasignación</w:t>
            </w:r>
            <w:proofErr w:type="gramEnd"/>
            <w:r w:rsidRPr="4F5AD2BB">
              <w:rPr>
                <w:rFonts w:ascii="Arial" w:eastAsia="Arial" w:hAnsi="Arial" w:cs="Arial"/>
                <w:b/>
                <w:bCs/>
                <w:sz w:val="22"/>
                <w:szCs w:val="22"/>
                <w:lang w:val="es"/>
              </w:rPr>
              <w:t xml:space="preserve"> pero ya se había concretado el servicio.</w:t>
            </w:r>
          </w:p>
          <w:p w14:paraId="4049D5CF" w14:textId="6ADE0E73" w:rsidR="4F5AD2BB" w:rsidRDefault="4F5AD2BB">
            <w:r w:rsidRPr="4F5AD2BB">
              <w:rPr>
                <w:rFonts w:ascii="Arial" w:eastAsia="Arial" w:hAnsi="Arial" w:cs="Arial"/>
                <w:b/>
                <w:bCs/>
                <w:sz w:val="22"/>
                <w:szCs w:val="22"/>
                <w:lang w:val="es"/>
              </w:rPr>
              <w:t>SUPOSICIONES/ASUNCIONES:</w:t>
            </w:r>
          </w:p>
          <w:p w14:paraId="07F78E18" w14:textId="47403CEA" w:rsidR="63186BA4" w:rsidRDefault="63186BA4"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El servicio ya había sido concretado.</w:t>
            </w:r>
          </w:p>
          <w:p w14:paraId="1CC85524" w14:textId="106F530E" w:rsidR="4F5AD2BB" w:rsidRDefault="4F5AD2BB">
            <w:r w:rsidRPr="4F5AD2BB">
              <w:rPr>
                <w:rFonts w:ascii="Arial" w:eastAsia="Arial" w:hAnsi="Arial" w:cs="Arial"/>
                <w:b/>
                <w:bCs/>
                <w:sz w:val="22"/>
                <w:szCs w:val="22"/>
                <w:lang w:val="es"/>
              </w:rPr>
              <w:t xml:space="preserve">RESULTADOS: </w:t>
            </w:r>
          </w:p>
          <w:p w14:paraId="1145D07D" w14:textId="6E2335FA" w:rsidR="61A86F14" w:rsidRDefault="61A86F14"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La reasignación no pudo completarse.</w:t>
            </w:r>
          </w:p>
        </w:tc>
      </w:tr>
      <w:tr w:rsidR="4F5AD2BB" w14:paraId="49AAD5AE" w14:textId="77777777" w:rsidTr="70AE479E">
        <w:trPr>
          <w:trHeight w:val="1680"/>
        </w:trPr>
        <w:tc>
          <w:tcPr>
            <w:tcW w:w="1136" w:type="dxa"/>
            <w:tcBorders>
              <w:top w:val="single" w:sz="8" w:space="0" w:color="auto"/>
              <w:left w:val="single" w:sz="8" w:space="0" w:color="auto"/>
              <w:bottom w:val="single" w:sz="8" w:space="0" w:color="auto"/>
              <w:right w:val="single" w:sz="8" w:space="0" w:color="auto"/>
            </w:tcBorders>
          </w:tcPr>
          <w:p w14:paraId="6F99B848" w14:textId="72218C67" w:rsidR="4F5AD2BB" w:rsidRDefault="1ACBC5BE" w:rsidP="0ACFD3EE">
            <w:pPr>
              <w:rPr>
                <w:rFonts w:ascii="Arial" w:eastAsia="Arial" w:hAnsi="Arial" w:cs="Arial"/>
                <w:sz w:val="22"/>
                <w:szCs w:val="22"/>
                <w:lang w:val="es"/>
              </w:rPr>
            </w:pPr>
            <w:r w:rsidRPr="0ACFD3EE">
              <w:rPr>
                <w:rFonts w:ascii="Arial" w:eastAsia="Arial" w:hAnsi="Arial" w:cs="Arial"/>
                <w:sz w:val="22"/>
                <w:szCs w:val="22"/>
                <w:lang w:val="es"/>
              </w:rPr>
              <w:t>ES-2</w:t>
            </w:r>
            <w:r w:rsidR="5D0336DA" w:rsidRPr="0ACFD3EE">
              <w:rPr>
                <w:rFonts w:ascii="Arial" w:eastAsia="Arial" w:hAnsi="Arial" w:cs="Arial"/>
                <w:sz w:val="22"/>
                <w:szCs w:val="22"/>
                <w:lang w:val="es"/>
              </w:rPr>
              <w:t>7</w:t>
            </w:r>
            <w:r w:rsidRPr="0ACFD3EE">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240D02FA" w14:textId="2A822459"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DESCRIPCIÓN: </w:t>
            </w:r>
            <w:r w:rsidR="7458001E" w:rsidRPr="4F5AD2BB">
              <w:rPr>
                <w:rFonts w:ascii="Arial" w:eastAsia="Arial" w:hAnsi="Arial" w:cs="Arial"/>
                <w:b/>
                <w:bCs/>
                <w:sz w:val="22"/>
                <w:szCs w:val="22"/>
                <w:lang w:val="es"/>
              </w:rPr>
              <w:t xml:space="preserve">Se pide la </w:t>
            </w:r>
            <w:proofErr w:type="gramStart"/>
            <w:r w:rsidR="7458001E" w:rsidRPr="4F5AD2BB">
              <w:rPr>
                <w:rFonts w:ascii="Arial" w:eastAsia="Arial" w:hAnsi="Arial" w:cs="Arial"/>
                <w:b/>
                <w:bCs/>
                <w:sz w:val="22"/>
                <w:szCs w:val="22"/>
                <w:lang w:val="es"/>
              </w:rPr>
              <w:t>reasignación</w:t>
            </w:r>
            <w:proofErr w:type="gramEnd"/>
            <w:r w:rsidR="7458001E" w:rsidRPr="4F5AD2BB">
              <w:rPr>
                <w:rFonts w:ascii="Arial" w:eastAsia="Arial" w:hAnsi="Arial" w:cs="Arial"/>
                <w:b/>
                <w:bCs/>
                <w:sz w:val="22"/>
                <w:szCs w:val="22"/>
                <w:lang w:val="es"/>
              </w:rPr>
              <w:t xml:space="preserve"> pero no cumple con los requisitos para llevarla a cabo.</w:t>
            </w:r>
          </w:p>
          <w:p w14:paraId="052AA15B" w14:textId="68151564" w:rsidR="4F5AD2BB" w:rsidRDefault="4F5AD2BB">
            <w:r w:rsidRPr="4F5AD2BB">
              <w:rPr>
                <w:rFonts w:ascii="Arial" w:eastAsia="Arial" w:hAnsi="Arial" w:cs="Arial"/>
                <w:b/>
                <w:bCs/>
                <w:sz w:val="22"/>
                <w:szCs w:val="22"/>
                <w:lang w:val="es"/>
              </w:rPr>
              <w:t>SUPOSICIONES/ASUNCIONES:</w:t>
            </w:r>
          </w:p>
          <w:p w14:paraId="4494C8EB" w14:textId="0087B3E0" w:rsidR="5CB17F29" w:rsidRDefault="5CB17F29"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Se pide la reasignación.</w:t>
            </w:r>
          </w:p>
          <w:p w14:paraId="6E58617A" w14:textId="1413FA2F" w:rsidR="5CB17F29" w:rsidRDefault="5CB17F29" w:rsidP="00F53248">
            <w:pPr>
              <w:pStyle w:val="Prrafodelista"/>
              <w:numPr>
                <w:ilvl w:val="0"/>
                <w:numId w:val="22"/>
              </w:numPr>
              <w:rPr>
                <w:sz w:val="22"/>
                <w:szCs w:val="22"/>
                <w:lang w:val="es"/>
              </w:rPr>
            </w:pPr>
            <w:r w:rsidRPr="4F5AD2BB">
              <w:rPr>
                <w:rFonts w:ascii="Arial" w:eastAsia="Arial" w:hAnsi="Arial" w:cs="Arial"/>
                <w:sz w:val="22"/>
                <w:szCs w:val="22"/>
                <w:lang w:val="es"/>
              </w:rPr>
              <w:t>No cuenta con todos los requisitos.</w:t>
            </w:r>
          </w:p>
          <w:p w14:paraId="462B134F" w14:textId="04059A73" w:rsidR="4F5AD2BB" w:rsidRDefault="4F5AD2BB">
            <w:r w:rsidRPr="4F5AD2BB">
              <w:rPr>
                <w:rFonts w:ascii="Arial" w:eastAsia="Arial" w:hAnsi="Arial" w:cs="Arial"/>
                <w:b/>
                <w:bCs/>
                <w:sz w:val="22"/>
                <w:szCs w:val="22"/>
                <w:lang w:val="es"/>
              </w:rPr>
              <w:t xml:space="preserve">RESULTADOS: </w:t>
            </w:r>
          </w:p>
          <w:p w14:paraId="7D94AA95" w14:textId="7CC22D18" w:rsidR="6CC8D020" w:rsidRDefault="6CC8D020"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La reasignación no se completa.</w:t>
            </w:r>
          </w:p>
        </w:tc>
      </w:tr>
      <w:tr w:rsidR="4F5AD2BB" w14:paraId="5BECD282" w14:textId="77777777" w:rsidTr="70AE479E">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F1003C9" w14:textId="1356BA67" w:rsidR="4F5AD2BB" w:rsidRDefault="4F5AD2BB">
            <w:r w:rsidRPr="4F5AD2BB">
              <w:rPr>
                <w:rFonts w:ascii="Arial" w:eastAsia="Arial" w:hAnsi="Arial" w:cs="Arial"/>
                <w:b/>
                <w:bCs/>
                <w:sz w:val="22"/>
                <w:szCs w:val="22"/>
                <w:lang w:val="es"/>
              </w:rPr>
              <w:t>RIESGOS:</w:t>
            </w:r>
          </w:p>
          <w:p w14:paraId="3955E2C3" w14:textId="5DE4B2F4" w:rsidR="2D81C343" w:rsidRDefault="11A9B553" w:rsidP="00F53248">
            <w:pPr>
              <w:pStyle w:val="Prrafodelista"/>
              <w:numPr>
                <w:ilvl w:val="0"/>
                <w:numId w:val="27"/>
              </w:numPr>
              <w:rPr>
                <w:rFonts w:ascii="Arial" w:eastAsia="Arial" w:hAnsi="Arial" w:cs="Arial"/>
                <w:sz w:val="22"/>
                <w:szCs w:val="22"/>
                <w:lang w:val="es"/>
              </w:rPr>
            </w:pPr>
            <w:r w:rsidRPr="0ACFD3EE">
              <w:rPr>
                <w:rFonts w:ascii="Arial" w:eastAsia="Arial" w:hAnsi="Arial" w:cs="Arial"/>
                <w:sz w:val="22"/>
                <w:szCs w:val="22"/>
                <w:lang w:val="es"/>
              </w:rPr>
              <w:t xml:space="preserve">Fallo en la </w:t>
            </w:r>
            <w:r w:rsidR="7B45E8F8" w:rsidRPr="0ACFD3EE">
              <w:rPr>
                <w:rFonts w:ascii="Arial" w:eastAsia="Arial" w:hAnsi="Arial" w:cs="Arial"/>
                <w:sz w:val="22"/>
                <w:szCs w:val="22"/>
                <w:lang w:val="es"/>
              </w:rPr>
              <w:t>base</w:t>
            </w:r>
            <w:r w:rsidRPr="0ACFD3EE">
              <w:rPr>
                <w:rFonts w:ascii="Arial" w:eastAsia="Arial" w:hAnsi="Arial" w:cs="Arial"/>
                <w:sz w:val="22"/>
                <w:szCs w:val="22"/>
                <w:lang w:val="es"/>
              </w:rPr>
              <w:t xml:space="preserve"> de datos.</w:t>
            </w:r>
          </w:p>
          <w:p w14:paraId="5B37EF37" w14:textId="6FE327EA" w:rsidR="2D81C343" w:rsidRDefault="2D81C343"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La entrega ya fue concretada.</w:t>
            </w:r>
          </w:p>
        </w:tc>
      </w:tr>
    </w:tbl>
    <w:p w14:paraId="17F27FD9" w14:textId="71308597"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404F6E7F" w14:textId="77777777" w:rsidTr="4F5AD2BB">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78140CB" w14:textId="4DAE99FF" w:rsidR="4F5AD2BB" w:rsidRDefault="4F5AD2BB">
            <w:r w:rsidRPr="4F5AD2BB">
              <w:rPr>
                <w:rFonts w:ascii="Arial" w:eastAsia="Arial" w:hAnsi="Arial" w:cs="Arial"/>
                <w:b/>
                <w:bCs/>
                <w:sz w:val="22"/>
                <w:szCs w:val="22"/>
                <w:lang w:val="es"/>
              </w:rPr>
              <w:t>IDENTIFICADOR CASO DE USO:</w:t>
            </w:r>
          </w:p>
          <w:p w14:paraId="6F7F98AB" w14:textId="66D0EF41"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CU-2</w:t>
            </w:r>
            <w:r w:rsidR="354D1651" w:rsidRPr="4F5AD2BB">
              <w:rPr>
                <w:rFonts w:ascii="Arial" w:eastAsia="Arial" w:hAnsi="Arial" w:cs="Arial"/>
                <w:b/>
                <w:bCs/>
                <w:color w:val="000000" w:themeColor="text1"/>
                <w:sz w:val="22"/>
                <w:szCs w:val="22"/>
                <w:lang w:val="es"/>
              </w:rPr>
              <w:t>8</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9925226" w14:textId="1E9FBECE"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71FDE480" w:rsidRPr="4F5AD2BB">
              <w:rPr>
                <w:rFonts w:ascii="Arial" w:eastAsia="Arial" w:hAnsi="Arial" w:cs="Arial"/>
                <w:color w:val="000000" w:themeColor="text1"/>
                <w:sz w:val="22"/>
                <w:szCs w:val="22"/>
                <w:lang w:val="es"/>
              </w:rPr>
              <w:t>Registrar entregas no cumplidas.</w:t>
            </w:r>
          </w:p>
        </w:tc>
      </w:tr>
      <w:tr w:rsidR="4F5AD2BB" w14:paraId="2AE3D2C8" w14:textId="77777777" w:rsidTr="4F5AD2BB">
        <w:tc>
          <w:tcPr>
            <w:tcW w:w="6459" w:type="dxa"/>
            <w:gridSpan w:val="3"/>
            <w:tcBorders>
              <w:top w:val="single" w:sz="8" w:space="0" w:color="auto"/>
              <w:left w:val="single" w:sz="8" w:space="0" w:color="auto"/>
              <w:bottom w:val="single" w:sz="8" w:space="0" w:color="auto"/>
              <w:right w:val="single" w:sz="8" w:space="0" w:color="auto"/>
            </w:tcBorders>
          </w:tcPr>
          <w:p w14:paraId="096D74A4" w14:textId="3FCD38A6"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lastRenderedPageBreak/>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02F94CBC" w14:textId="7C0BD9D0"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PRIORIDAD: </w:t>
            </w:r>
            <w:r w:rsidR="0CD26790" w:rsidRPr="4F5AD2BB">
              <w:rPr>
                <w:rFonts w:ascii="Arial" w:eastAsia="Arial" w:hAnsi="Arial" w:cs="Arial"/>
                <w:b/>
                <w:bCs/>
                <w:sz w:val="22"/>
                <w:szCs w:val="22"/>
                <w:lang w:val="es"/>
              </w:rPr>
              <w:t>Media</w:t>
            </w:r>
          </w:p>
        </w:tc>
      </w:tr>
      <w:tr w:rsidR="4F5AD2BB" w14:paraId="7CF34502"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144C6C0B" w14:textId="52CF9357" w:rsidR="4F5AD2BB" w:rsidRDefault="4F5AD2BB">
            <w:r w:rsidRPr="4F5AD2BB">
              <w:rPr>
                <w:rFonts w:ascii="Arial" w:eastAsia="Arial" w:hAnsi="Arial" w:cs="Arial"/>
                <w:b/>
                <w:bCs/>
                <w:sz w:val="22"/>
                <w:szCs w:val="22"/>
                <w:lang w:val="es"/>
              </w:rPr>
              <w:t>REQUERIMIENTO FUNCIONAL ASOCIADO:</w:t>
            </w:r>
          </w:p>
          <w:p w14:paraId="0686FA49" w14:textId="119F41D4"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RF-2</w:t>
            </w:r>
            <w:r w:rsidR="5DED7167" w:rsidRPr="4F5AD2BB">
              <w:rPr>
                <w:rFonts w:ascii="Arial" w:eastAsia="Arial" w:hAnsi="Arial" w:cs="Arial"/>
                <w:sz w:val="22"/>
                <w:szCs w:val="22"/>
                <w:lang w:val="es"/>
              </w:rPr>
              <w:t>8</w:t>
            </w:r>
          </w:p>
        </w:tc>
      </w:tr>
      <w:tr w:rsidR="4F5AD2BB" w14:paraId="59B64FC6"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25962498" w14:textId="5DABF82F"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Pr="4F5AD2BB">
              <w:rPr>
                <w:rFonts w:ascii="Arial" w:eastAsia="Arial" w:hAnsi="Arial" w:cs="Arial"/>
                <w:sz w:val="22"/>
                <w:szCs w:val="22"/>
                <w:lang w:val="es"/>
              </w:rPr>
              <w:t>Secretaria</w:t>
            </w:r>
            <w:proofErr w:type="gramEnd"/>
          </w:p>
        </w:tc>
      </w:tr>
      <w:tr w:rsidR="4F5AD2BB" w14:paraId="63A9317C"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1D584C6B" w14:textId="04A5806D" w:rsidR="4F5AD2BB" w:rsidRDefault="4F5AD2BB">
            <w:r w:rsidRPr="4F5AD2BB">
              <w:rPr>
                <w:rFonts w:ascii="Arial" w:eastAsia="Arial" w:hAnsi="Arial" w:cs="Arial"/>
                <w:b/>
                <w:bCs/>
                <w:sz w:val="22"/>
                <w:szCs w:val="22"/>
                <w:lang w:val="es"/>
              </w:rPr>
              <w:t xml:space="preserve">CASOS DE USO ASOCIADOS: </w:t>
            </w:r>
          </w:p>
          <w:p w14:paraId="232519F7" w14:textId="29306FC0"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CU-</w:t>
            </w:r>
            <w:r w:rsidR="3EABEE45" w:rsidRPr="4F5AD2BB">
              <w:rPr>
                <w:rFonts w:ascii="Arial" w:eastAsia="Arial" w:hAnsi="Arial" w:cs="Arial"/>
                <w:sz w:val="22"/>
                <w:szCs w:val="22"/>
                <w:lang w:val="es"/>
              </w:rPr>
              <w:t>20, CU-26</w:t>
            </w:r>
          </w:p>
        </w:tc>
      </w:tr>
      <w:tr w:rsidR="4F5AD2BB" w14:paraId="71EF2AC2" w14:textId="77777777" w:rsidTr="4F5AD2BB">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210C7BC" w14:textId="1D83504C"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75A7E8E5" w14:textId="6E446519" w:rsidR="1555AAA8" w:rsidRDefault="1555AAA8" w:rsidP="4F5AD2BB">
            <w:pPr>
              <w:rPr>
                <w:rFonts w:ascii="Arial" w:eastAsia="Arial" w:hAnsi="Arial" w:cs="Arial"/>
                <w:sz w:val="22"/>
                <w:szCs w:val="22"/>
                <w:lang w:val="es"/>
              </w:rPr>
            </w:pPr>
            <w:r w:rsidRPr="4F5AD2BB">
              <w:rPr>
                <w:rFonts w:ascii="Arial" w:eastAsia="Arial" w:hAnsi="Arial" w:cs="Arial"/>
                <w:sz w:val="22"/>
                <w:szCs w:val="22"/>
                <w:lang w:val="es"/>
              </w:rPr>
              <w:t>El sistema llevará un registro de los paquetes que no fueron recibidas por el cliente.</w:t>
            </w:r>
          </w:p>
        </w:tc>
      </w:tr>
      <w:tr w:rsidR="4F5AD2BB" w14:paraId="2DC0B28F" w14:textId="77777777" w:rsidTr="4F5AD2BB">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4F2F81A" w14:textId="45541078" w:rsidR="4F5AD2BB" w:rsidRDefault="4F5AD2BB">
            <w:r w:rsidRPr="4F5AD2BB">
              <w:rPr>
                <w:rFonts w:ascii="Arial" w:eastAsia="Arial" w:hAnsi="Arial" w:cs="Arial"/>
                <w:b/>
                <w:bCs/>
                <w:sz w:val="22"/>
                <w:szCs w:val="22"/>
                <w:lang w:val="es"/>
              </w:rPr>
              <w:t>NOTAS:</w:t>
            </w:r>
          </w:p>
          <w:p w14:paraId="276DED36" w14:textId="6617CD47" w:rsidR="163DCBAC" w:rsidRDefault="163DCBAC"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Se verificarán el hecho de que no haya sido cumplidas.</w:t>
            </w:r>
          </w:p>
          <w:p w14:paraId="23DC95AB" w14:textId="4F110B68" w:rsidR="4F5AD2BB" w:rsidRDefault="4F5AD2BB">
            <w:r w:rsidRPr="4F5AD2BB">
              <w:rPr>
                <w:rFonts w:ascii="Arial" w:eastAsia="Arial" w:hAnsi="Arial" w:cs="Arial"/>
                <w:sz w:val="22"/>
                <w:szCs w:val="22"/>
                <w:lang w:val="es"/>
              </w:rPr>
              <w:t xml:space="preserve"> </w:t>
            </w:r>
          </w:p>
        </w:tc>
      </w:tr>
      <w:tr w:rsidR="4F5AD2BB" w14:paraId="6C322D54"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127CDCC5" w14:textId="15CE7E53" w:rsidR="4F5AD2BB" w:rsidRDefault="4F5AD2BB">
            <w:r w:rsidRPr="4F5AD2BB">
              <w:rPr>
                <w:rFonts w:ascii="Arial" w:eastAsia="Arial" w:hAnsi="Arial" w:cs="Arial"/>
                <w:b/>
                <w:bCs/>
                <w:sz w:val="22"/>
                <w:szCs w:val="22"/>
                <w:lang w:val="es"/>
              </w:rPr>
              <w:t xml:space="preserve">CRITERIOS DE ACEPTACIÓN: </w:t>
            </w:r>
          </w:p>
          <w:p w14:paraId="63E88945" w14:textId="1FF2CA95"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15C47352" w:rsidRPr="4F5AD2BB">
              <w:rPr>
                <w:rFonts w:ascii="Arial" w:eastAsia="Arial" w:hAnsi="Arial" w:cs="Arial"/>
                <w:sz w:val="22"/>
                <w:szCs w:val="22"/>
                <w:lang w:val="es"/>
              </w:rPr>
              <w:t>es avisada de la entrega no completada por parte del cliente</w:t>
            </w:r>
            <w:r w:rsidRPr="4F5AD2BB">
              <w:rPr>
                <w:rFonts w:ascii="Arial" w:eastAsia="Arial" w:hAnsi="Arial" w:cs="Arial"/>
                <w:sz w:val="22"/>
                <w:szCs w:val="22"/>
                <w:lang w:val="es"/>
              </w:rPr>
              <w:t xml:space="preserve"> o no.</w:t>
            </w:r>
          </w:p>
        </w:tc>
      </w:tr>
      <w:tr w:rsidR="4F5AD2BB" w14:paraId="4DE5B2CE" w14:textId="77777777" w:rsidTr="4F5AD2BB">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005416"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48E2F751"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4860BD4B" w14:textId="3FF91E2D" w:rsidR="4F5AD2BB" w:rsidRDefault="4F5AD2BB">
            <w:r w:rsidRPr="4F5AD2BB">
              <w:rPr>
                <w:rFonts w:ascii="Arial" w:eastAsia="Arial" w:hAnsi="Arial" w:cs="Arial"/>
                <w:sz w:val="22"/>
                <w:szCs w:val="22"/>
                <w:lang w:val="es"/>
              </w:rPr>
              <w:t>ES-2</w:t>
            </w:r>
            <w:r w:rsidR="34B876A1" w:rsidRPr="4F5AD2BB">
              <w:rPr>
                <w:rFonts w:ascii="Arial" w:eastAsia="Arial" w:hAnsi="Arial" w:cs="Arial"/>
                <w:sz w:val="22"/>
                <w:szCs w:val="22"/>
                <w:lang w:val="es"/>
              </w:rPr>
              <w:t>8</w:t>
            </w:r>
            <w:r w:rsidRPr="4F5AD2BB">
              <w:rPr>
                <w:rFonts w:ascii="Arial" w:eastAsia="Arial" w:hAnsi="Arial" w:cs="Arial"/>
                <w:sz w:val="22"/>
                <w:szCs w:val="22"/>
                <w:lang w:val="es"/>
              </w:rPr>
              <w:t xml:space="preserve">.1     </w:t>
            </w:r>
          </w:p>
          <w:p w14:paraId="790C9300"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1FAA03DD" w14:textId="53893DD8"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54E0B70F" w:rsidRPr="4F5AD2BB">
              <w:rPr>
                <w:rFonts w:ascii="Arial" w:eastAsia="Arial" w:hAnsi="Arial" w:cs="Arial"/>
                <w:b/>
                <w:bCs/>
                <w:sz w:val="22"/>
                <w:szCs w:val="22"/>
                <w:lang w:val="es"/>
              </w:rPr>
              <w:t>Se registra las entregas no completadas por parte de la secretaria.</w:t>
            </w:r>
          </w:p>
          <w:p w14:paraId="7C1DA8B8" w14:textId="173FB48E" w:rsidR="4F5AD2BB" w:rsidRDefault="4F5AD2BB">
            <w:r w:rsidRPr="4F5AD2BB">
              <w:rPr>
                <w:rFonts w:ascii="Arial" w:eastAsia="Arial" w:hAnsi="Arial" w:cs="Arial"/>
                <w:b/>
                <w:bCs/>
                <w:sz w:val="22"/>
                <w:szCs w:val="22"/>
                <w:lang w:val="es"/>
              </w:rPr>
              <w:t>SUPOSICIONES/ASUNCIONES:</w:t>
            </w:r>
          </w:p>
          <w:p w14:paraId="406DBF31" w14:textId="3C44CB21" w:rsidR="4CD9C7CD" w:rsidRDefault="4CD9C7CD"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Las entregas no realizadas notificadas se registran.</w:t>
            </w:r>
          </w:p>
          <w:p w14:paraId="4E159055" w14:textId="2616F850" w:rsidR="4F5AD2BB" w:rsidRDefault="4F5AD2BB">
            <w:r w:rsidRPr="4F5AD2BB">
              <w:rPr>
                <w:rFonts w:ascii="Arial" w:eastAsia="Arial" w:hAnsi="Arial" w:cs="Arial"/>
                <w:b/>
                <w:bCs/>
                <w:sz w:val="22"/>
                <w:szCs w:val="22"/>
                <w:lang w:val="es"/>
              </w:rPr>
              <w:t xml:space="preserve">RESULTADOS: </w:t>
            </w:r>
          </w:p>
          <w:p w14:paraId="2C4DEFF5" w14:textId="0629556F" w:rsidR="6DEFB3AA" w:rsidRDefault="6DEFB3AA"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Se registran los datos correctamente.</w:t>
            </w:r>
          </w:p>
        </w:tc>
      </w:tr>
      <w:tr w:rsidR="4F5AD2BB" w14:paraId="5AAFDEBC"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1E9326E1" w14:textId="60EE1AF4"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ES-2</w:t>
            </w:r>
            <w:r w:rsidR="0351AE16" w:rsidRPr="4F5AD2BB">
              <w:rPr>
                <w:rFonts w:ascii="Arial" w:eastAsia="Arial" w:hAnsi="Arial" w:cs="Arial"/>
                <w:sz w:val="22"/>
                <w:szCs w:val="22"/>
                <w:lang w:val="es"/>
              </w:rPr>
              <w:t>8</w:t>
            </w:r>
            <w:r w:rsidRPr="4F5AD2BB">
              <w:rPr>
                <w:rFonts w:ascii="Arial" w:eastAsia="Arial" w:hAnsi="Arial" w:cs="Arial"/>
                <w:sz w:val="22"/>
                <w:szCs w:val="22"/>
                <w:lang w:val="es"/>
              </w:rPr>
              <w:t xml:space="preserve">.2     </w:t>
            </w:r>
          </w:p>
          <w:p w14:paraId="4B44EF14"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368BFA98" w14:textId="55C81154"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DESCRIPCIÓN:</w:t>
            </w:r>
            <w:r w:rsidR="590E199A" w:rsidRPr="4F5AD2BB">
              <w:rPr>
                <w:rFonts w:ascii="Arial" w:eastAsia="Arial" w:hAnsi="Arial" w:cs="Arial"/>
                <w:b/>
                <w:bCs/>
                <w:sz w:val="22"/>
                <w:szCs w:val="22"/>
                <w:lang w:val="es"/>
              </w:rPr>
              <w:t xml:space="preserve"> Fallo de base de datos a la hora de registrar las entregas no cumplidas.</w:t>
            </w:r>
          </w:p>
          <w:p w14:paraId="2ACC2DC8" w14:textId="6ADE0E73" w:rsidR="4F5AD2BB" w:rsidRDefault="4F5AD2BB">
            <w:r w:rsidRPr="4F5AD2BB">
              <w:rPr>
                <w:rFonts w:ascii="Arial" w:eastAsia="Arial" w:hAnsi="Arial" w:cs="Arial"/>
                <w:b/>
                <w:bCs/>
                <w:sz w:val="22"/>
                <w:szCs w:val="22"/>
                <w:lang w:val="es"/>
              </w:rPr>
              <w:t>SUPOSICIONES/ASUNCIONES:</w:t>
            </w:r>
          </w:p>
          <w:p w14:paraId="35900BB2" w14:textId="6B3641D6" w:rsidR="4534B46F" w:rsidRDefault="4534B46F"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Se intentan registrar las ordenes no entregas.</w:t>
            </w:r>
          </w:p>
          <w:p w14:paraId="60AD27B8" w14:textId="11C4FB78" w:rsidR="4534B46F" w:rsidRDefault="4534B46F" w:rsidP="00F53248">
            <w:pPr>
              <w:pStyle w:val="Prrafodelista"/>
              <w:numPr>
                <w:ilvl w:val="0"/>
                <w:numId w:val="22"/>
              </w:numPr>
              <w:rPr>
                <w:sz w:val="22"/>
                <w:szCs w:val="22"/>
                <w:lang w:val="es"/>
              </w:rPr>
            </w:pPr>
            <w:r w:rsidRPr="4F5AD2BB">
              <w:rPr>
                <w:rFonts w:ascii="Arial" w:eastAsia="Arial" w:hAnsi="Arial" w:cs="Arial"/>
                <w:sz w:val="22"/>
                <w:szCs w:val="22"/>
                <w:lang w:val="es"/>
              </w:rPr>
              <w:t>Ocurre un fallo en la base de datos</w:t>
            </w:r>
          </w:p>
          <w:p w14:paraId="28358B17" w14:textId="47B11287" w:rsidR="4F5AD2BB" w:rsidRDefault="4F5AD2BB">
            <w:r w:rsidRPr="4F5AD2BB">
              <w:rPr>
                <w:rFonts w:ascii="Arial" w:eastAsia="Arial" w:hAnsi="Arial" w:cs="Arial"/>
                <w:b/>
                <w:bCs/>
                <w:sz w:val="22"/>
                <w:szCs w:val="22"/>
                <w:lang w:val="es"/>
              </w:rPr>
              <w:t xml:space="preserve">RESULTADOS: </w:t>
            </w:r>
          </w:p>
          <w:p w14:paraId="4F7FAC6A" w14:textId="4B7F9878" w:rsidR="624F3A15" w:rsidRDefault="624F3A15"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No se registran correctamente los datos.</w:t>
            </w:r>
          </w:p>
        </w:tc>
      </w:tr>
      <w:tr w:rsidR="4F5AD2BB" w14:paraId="02C8EDCA"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23741012" w14:textId="43EAAFC9" w:rsidR="4F5AD2BB" w:rsidRDefault="4F5AD2BB">
            <w:r w:rsidRPr="4F5AD2BB">
              <w:rPr>
                <w:rFonts w:ascii="Arial" w:eastAsia="Arial" w:hAnsi="Arial" w:cs="Arial"/>
                <w:sz w:val="22"/>
                <w:szCs w:val="22"/>
                <w:lang w:val="es"/>
              </w:rPr>
              <w:t>ES-2</w:t>
            </w:r>
            <w:r w:rsidR="40C1CB9B" w:rsidRPr="4F5AD2BB">
              <w:rPr>
                <w:rFonts w:ascii="Arial" w:eastAsia="Arial" w:hAnsi="Arial" w:cs="Arial"/>
                <w:sz w:val="22"/>
                <w:szCs w:val="22"/>
                <w:lang w:val="es"/>
              </w:rPr>
              <w:t>8</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63E932ED" w14:textId="0379BF1B"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38608C33" w:rsidRPr="4F5AD2BB">
              <w:rPr>
                <w:rFonts w:ascii="Arial" w:eastAsia="Arial" w:hAnsi="Arial" w:cs="Arial"/>
                <w:b/>
                <w:bCs/>
                <w:sz w:val="22"/>
                <w:szCs w:val="22"/>
                <w:lang w:val="es"/>
              </w:rPr>
              <w:t>No existen entregas no completadas que registrar.</w:t>
            </w:r>
          </w:p>
          <w:p w14:paraId="2DA9C995" w14:textId="68151564" w:rsidR="4F5AD2BB" w:rsidRDefault="4F5AD2BB">
            <w:r w:rsidRPr="4F5AD2BB">
              <w:rPr>
                <w:rFonts w:ascii="Arial" w:eastAsia="Arial" w:hAnsi="Arial" w:cs="Arial"/>
                <w:b/>
                <w:bCs/>
                <w:sz w:val="22"/>
                <w:szCs w:val="22"/>
                <w:lang w:val="es"/>
              </w:rPr>
              <w:t>SUPOSICIONES/ASUNCIONES:</w:t>
            </w:r>
          </w:p>
          <w:p w14:paraId="0FB18CCA" w14:textId="3E2AA177" w:rsidR="0ACD1882" w:rsidRDefault="0ACD1882"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Se revisan las entregas realizadas.</w:t>
            </w:r>
          </w:p>
          <w:p w14:paraId="210B18B0" w14:textId="44F14973" w:rsidR="0ACD1882" w:rsidRDefault="0ACD1882" w:rsidP="00F53248">
            <w:pPr>
              <w:pStyle w:val="Prrafodelista"/>
              <w:numPr>
                <w:ilvl w:val="0"/>
                <w:numId w:val="22"/>
              </w:numPr>
              <w:rPr>
                <w:sz w:val="22"/>
                <w:szCs w:val="22"/>
                <w:lang w:val="es"/>
              </w:rPr>
            </w:pPr>
            <w:r w:rsidRPr="4F5AD2BB">
              <w:rPr>
                <w:rFonts w:ascii="Arial" w:eastAsia="Arial" w:hAnsi="Arial" w:cs="Arial"/>
                <w:sz w:val="22"/>
                <w:szCs w:val="22"/>
                <w:lang w:val="es"/>
              </w:rPr>
              <w:t>No existen entregas no completadas.</w:t>
            </w:r>
          </w:p>
          <w:p w14:paraId="1E5FA5E2" w14:textId="68151564" w:rsidR="4F5AD2BB" w:rsidRDefault="4F5AD2BB">
            <w:r w:rsidRPr="4F5AD2BB">
              <w:rPr>
                <w:rFonts w:ascii="Arial" w:eastAsia="Arial" w:hAnsi="Arial" w:cs="Arial"/>
                <w:b/>
                <w:bCs/>
                <w:sz w:val="22"/>
                <w:szCs w:val="22"/>
                <w:lang w:val="es"/>
              </w:rPr>
              <w:t xml:space="preserve">RESULTADOS: </w:t>
            </w:r>
          </w:p>
          <w:p w14:paraId="5B1A518C" w14:textId="4D1347E6" w:rsidR="1133AEE6" w:rsidRDefault="1133AEE6"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No hay entregas que registrar.</w:t>
            </w:r>
          </w:p>
        </w:tc>
      </w:tr>
      <w:tr w:rsidR="4F5AD2BB" w14:paraId="4AD99BC6" w14:textId="77777777" w:rsidTr="4F5AD2BB">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4E05ACB7" w14:textId="1356BA67" w:rsidR="4F5AD2BB" w:rsidRDefault="4F5AD2BB">
            <w:r w:rsidRPr="4F5AD2BB">
              <w:rPr>
                <w:rFonts w:ascii="Arial" w:eastAsia="Arial" w:hAnsi="Arial" w:cs="Arial"/>
                <w:b/>
                <w:bCs/>
                <w:sz w:val="22"/>
                <w:szCs w:val="22"/>
                <w:lang w:val="es"/>
              </w:rPr>
              <w:t>RIESGOS:</w:t>
            </w:r>
          </w:p>
          <w:p w14:paraId="1F3663C4" w14:textId="253F0E6D" w:rsidR="24A2C896" w:rsidRDefault="24A2C896"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Fallos en la base de datos.</w:t>
            </w:r>
          </w:p>
          <w:p w14:paraId="1900A7A5" w14:textId="2856F36A" w:rsidR="24A2C896" w:rsidRDefault="24A2C896"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No se notifican entregas no realizadas.</w:t>
            </w:r>
          </w:p>
        </w:tc>
      </w:tr>
    </w:tbl>
    <w:p w14:paraId="4CCF8D6A" w14:textId="2AC5ECC4"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7832778A" w14:textId="77777777" w:rsidTr="4F5AD2BB">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33656B4" w14:textId="4DAE99FF" w:rsidR="4F5AD2BB" w:rsidRDefault="4F5AD2BB">
            <w:r w:rsidRPr="4F5AD2BB">
              <w:rPr>
                <w:rFonts w:ascii="Arial" w:eastAsia="Arial" w:hAnsi="Arial" w:cs="Arial"/>
                <w:b/>
                <w:bCs/>
                <w:sz w:val="22"/>
                <w:szCs w:val="22"/>
                <w:lang w:val="es"/>
              </w:rPr>
              <w:t>IDENTIFICADOR CASO DE USO:</w:t>
            </w:r>
          </w:p>
          <w:p w14:paraId="0A760D87" w14:textId="143DD3F8"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CU-2</w:t>
            </w:r>
            <w:r w:rsidR="48A874BB" w:rsidRPr="4F5AD2BB">
              <w:rPr>
                <w:rFonts w:ascii="Arial" w:eastAsia="Arial" w:hAnsi="Arial" w:cs="Arial"/>
                <w:b/>
                <w:bCs/>
                <w:color w:val="000000" w:themeColor="text1"/>
                <w:sz w:val="22"/>
                <w:szCs w:val="22"/>
                <w:lang w:val="es"/>
              </w:rPr>
              <w:t>9</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861BB8C" w14:textId="2CE439F4"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20E9852A" w:rsidRPr="4F5AD2BB">
              <w:rPr>
                <w:rFonts w:ascii="Arial" w:eastAsia="Arial" w:hAnsi="Arial" w:cs="Arial"/>
                <w:color w:val="000000" w:themeColor="text1"/>
                <w:sz w:val="22"/>
                <w:szCs w:val="22"/>
                <w:lang w:val="es"/>
              </w:rPr>
              <w:t>Consultar proveedores</w:t>
            </w:r>
          </w:p>
        </w:tc>
      </w:tr>
      <w:tr w:rsidR="4F5AD2BB" w14:paraId="1C0DFD03" w14:textId="77777777" w:rsidTr="4F5AD2BB">
        <w:tc>
          <w:tcPr>
            <w:tcW w:w="6459" w:type="dxa"/>
            <w:gridSpan w:val="3"/>
            <w:tcBorders>
              <w:top w:val="single" w:sz="8" w:space="0" w:color="auto"/>
              <w:left w:val="single" w:sz="8" w:space="0" w:color="auto"/>
              <w:bottom w:val="single" w:sz="8" w:space="0" w:color="auto"/>
              <w:right w:val="single" w:sz="8" w:space="0" w:color="auto"/>
            </w:tcBorders>
          </w:tcPr>
          <w:p w14:paraId="44F641D9" w14:textId="3FCD38A6"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2149496D" w14:textId="080ABA31"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0D00A1DD" w:rsidRPr="4F5AD2BB">
              <w:rPr>
                <w:rFonts w:ascii="Arial" w:eastAsia="Arial" w:hAnsi="Arial" w:cs="Arial"/>
                <w:b/>
                <w:bCs/>
                <w:sz w:val="22"/>
                <w:szCs w:val="22"/>
                <w:lang w:val="es"/>
              </w:rPr>
              <w:t>Media</w:t>
            </w:r>
          </w:p>
        </w:tc>
      </w:tr>
      <w:tr w:rsidR="4F5AD2BB" w14:paraId="7C1D8A08"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768A519B" w14:textId="52CF9357" w:rsidR="4F5AD2BB" w:rsidRDefault="4F5AD2BB">
            <w:r w:rsidRPr="4F5AD2BB">
              <w:rPr>
                <w:rFonts w:ascii="Arial" w:eastAsia="Arial" w:hAnsi="Arial" w:cs="Arial"/>
                <w:b/>
                <w:bCs/>
                <w:sz w:val="22"/>
                <w:szCs w:val="22"/>
                <w:lang w:val="es"/>
              </w:rPr>
              <w:t>REQUERIMIENTO FUNCIONAL ASOCIADO:</w:t>
            </w:r>
          </w:p>
          <w:p w14:paraId="669B891B" w14:textId="3630DF73"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RF-2</w:t>
            </w:r>
            <w:r w:rsidR="79EACAD6" w:rsidRPr="4F5AD2BB">
              <w:rPr>
                <w:rFonts w:ascii="Arial" w:eastAsia="Arial" w:hAnsi="Arial" w:cs="Arial"/>
                <w:sz w:val="22"/>
                <w:szCs w:val="22"/>
                <w:lang w:val="es"/>
              </w:rPr>
              <w:t>9</w:t>
            </w:r>
          </w:p>
        </w:tc>
      </w:tr>
      <w:tr w:rsidR="4F5AD2BB" w14:paraId="1CB1A854"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418922EA" w14:textId="5DABF82F"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Pr="4F5AD2BB">
              <w:rPr>
                <w:rFonts w:ascii="Arial" w:eastAsia="Arial" w:hAnsi="Arial" w:cs="Arial"/>
                <w:sz w:val="22"/>
                <w:szCs w:val="22"/>
                <w:lang w:val="es"/>
              </w:rPr>
              <w:t>Secretaria</w:t>
            </w:r>
            <w:proofErr w:type="gramEnd"/>
          </w:p>
        </w:tc>
      </w:tr>
      <w:tr w:rsidR="4F5AD2BB" w14:paraId="143E45DD"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0140DDE0" w14:textId="04A5806D" w:rsidR="4F5AD2BB" w:rsidRDefault="4F5AD2BB">
            <w:r w:rsidRPr="4F5AD2BB">
              <w:rPr>
                <w:rFonts w:ascii="Arial" w:eastAsia="Arial" w:hAnsi="Arial" w:cs="Arial"/>
                <w:b/>
                <w:bCs/>
                <w:sz w:val="22"/>
                <w:szCs w:val="22"/>
                <w:lang w:val="es"/>
              </w:rPr>
              <w:t xml:space="preserve">CASOS DE USO ASOCIADOS: </w:t>
            </w:r>
          </w:p>
          <w:p w14:paraId="69A04B1E" w14:textId="4BFF6552"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CU-</w:t>
            </w:r>
            <w:r w:rsidR="585EE0A4" w:rsidRPr="4F5AD2BB">
              <w:rPr>
                <w:rFonts w:ascii="Arial" w:eastAsia="Arial" w:hAnsi="Arial" w:cs="Arial"/>
                <w:sz w:val="22"/>
                <w:szCs w:val="22"/>
                <w:lang w:val="es"/>
              </w:rPr>
              <w:t>18, CU-21</w:t>
            </w:r>
          </w:p>
        </w:tc>
      </w:tr>
      <w:tr w:rsidR="4F5AD2BB" w14:paraId="1741BC8F" w14:textId="77777777" w:rsidTr="4F5AD2BB">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47204DB" w14:textId="7E9FD36A" w:rsidR="4F5AD2BB" w:rsidRDefault="4F5AD2BB">
            <w:r w:rsidRPr="4F5AD2BB">
              <w:rPr>
                <w:rFonts w:ascii="Arial" w:eastAsia="Arial" w:hAnsi="Arial" w:cs="Arial"/>
                <w:b/>
                <w:bCs/>
                <w:sz w:val="22"/>
                <w:szCs w:val="22"/>
                <w:lang w:val="es"/>
              </w:rPr>
              <w:lastRenderedPageBreak/>
              <w:t>DESCRIPCIÓN:</w:t>
            </w:r>
            <w:r w:rsidRPr="4F5AD2BB">
              <w:rPr>
                <w:rFonts w:ascii="Arial" w:eastAsia="Arial" w:hAnsi="Arial" w:cs="Arial"/>
                <w:sz w:val="22"/>
                <w:szCs w:val="22"/>
                <w:lang w:val="es"/>
              </w:rPr>
              <w:t xml:space="preserve"> </w:t>
            </w:r>
          </w:p>
          <w:p w14:paraId="37AB420F" w14:textId="343E2197" w:rsidR="2C46B562" w:rsidRDefault="2C46B562" w:rsidP="4F5AD2BB">
            <w:pPr>
              <w:rPr>
                <w:rFonts w:ascii="Arial" w:eastAsia="Arial" w:hAnsi="Arial" w:cs="Arial"/>
                <w:lang w:val="es"/>
              </w:rPr>
            </w:pPr>
            <w:r w:rsidRPr="4F5AD2BB">
              <w:rPr>
                <w:rFonts w:ascii="Arial" w:eastAsia="Arial" w:hAnsi="Arial" w:cs="Arial"/>
                <w:lang w:val="es"/>
              </w:rPr>
              <w:t xml:space="preserve">El sistema permitirá el consultar los proveedores que </w:t>
            </w:r>
            <w:r w:rsidR="61B61C59" w:rsidRPr="4F5AD2BB">
              <w:rPr>
                <w:rFonts w:ascii="Arial" w:eastAsia="Arial" w:hAnsi="Arial" w:cs="Arial"/>
                <w:lang w:val="es"/>
              </w:rPr>
              <w:t>estén actualmente.</w:t>
            </w:r>
          </w:p>
        </w:tc>
      </w:tr>
      <w:tr w:rsidR="4F5AD2BB" w14:paraId="3C949399" w14:textId="77777777" w:rsidTr="4F5AD2BB">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623D6E70" w14:textId="45541078" w:rsidR="4F5AD2BB" w:rsidRDefault="4F5AD2BB">
            <w:r w:rsidRPr="4F5AD2BB">
              <w:rPr>
                <w:rFonts w:ascii="Arial" w:eastAsia="Arial" w:hAnsi="Arial" w:cs="Arial"/>
                <w:b/>
                <w:bCs/>
                <w:sz w:val="22"/>
                <w:szCs w:val="22"/>
                <w:lang w:val="es"/>
              </w:rPr>
              <w:t>NOTAS:</w:t>
            </w:r>
          </w:p>
          <w:p w14:paraId="7839AC97" w14:textId="4DDBB15D" w:rsidR="627C889A" w:rsidRDefault="627C889A"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consulta de proveedores sólo mostrará los que estén activos en ese momento.</w:t>
            </w:r>
          </w:p>
          <w:p w14:paraId="726EA104" w14:textId="4F110B68" w:rsidR="4F5AD2BB" w:rsidRDefault="4F5AD2BB">
            <w:r w:rsidRPr="4F5AD2BB">
              <w:rPr>
                <w:rFonts w:ascii="Arial" w:eastAsia="Arial" w:hAnsi="Arial" w:cs="Arial"/>
                <w:sz w:val="22"/>
                <w:szCs w:val="22"/>
                <w:lang w:val="es"/>
              </w:rPr>
              <w:t xml:space="preserve"> </w:t>
            </w:r>
          </w:p>
        </w:tc>
      </w:tr>
      <w:tr w:rsidR="4F5AD2BB" w14:paraId="12776332"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6161B55F" w14:textId="15CE7E53" w:rsidR="4F5AD2BB" w:rsidRDefault="4F5AD2BB">
            <w:r w:rsidRPr="4F5AD2BB">
              <w:rPr>
                <w:rFonts w:ascii="Arial" w:eastAsia="Arial" w:hAnsi="Arial" w:cs="Arial"/>
                <w:b/>
                <w:bCs/>
                <w:sz w:val="22"/>
                <w:szCs w:val="22"/>
                <w:lang w:val="es"/>
              </w:rPr>
              <w:t xml:space="preserve">CRITERIOS DE ACEPTACIÓN: </w:t>
            </w:r>
          </w:p>
          <w:p w14:paraId="79320F91" w14:textId="5E19DF4A" w:rsidR="799E8156" w:rsidRDefault="799E8156" w:rsidP="4F5AD2BB">
            <w:pPr>
              <w:rPr>
                <w:rFonts w:ascii="Arial" w:eastAsia="Arial" w:hAnsi="Arial" w:cs="Arial"/>
                <w:lang w:val="es"/>
              </w:rPr>
            </w:pPr>
            <w:r w:rsidRPr="4F5AD2BB">
              <w:rPr>
                <w:rFonts w:ascii="Arial" w:eastAsia="Arial" w:hAnsi="Arial" w:cs="Arial"/>
                <w:lang w:val="es"/>
              </w:rPr>
              <w:t>La secretaria consulta los proveedores al momento o no.</w:t>
            </w:r>
          </w:p>
        </w:tc>
      </w:tr>
      <w:tr w:rsidR="4F5AD2BB" w14:paraId="4F5B1FFD" w14:textId="77777777" w:rsidTr="4F5AD2BB">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6E65B34"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575CCE11"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66B2511A" w14:textId="38E8258F" w:rsidR="4F5AD2BB" w:rsidRDefault="4F5AD2BB">
            <w:r w:rsidRPr="4F5AD2BB">
              <w:rPr>
                <w:rFonts w:ascii="Arial" w:eastAsia="Arial" w:hAnsi="Arial" w:cs="Arial"/>
                <w:sz w:val="22"/>
                <w:szCs w:val="22"/>
                <w:lang w:val="es"/>
              </w:rPr>
              <w:t>ES-2</w:t>
            </w:r>
            <w:r w:rsidR="18BA747E" w:rsidRPr="4F5AD2BB">
              <w:rPr>
                <w:rFonts w:ascii="Arial" w:eastAsia="Arial" w:hAnsi="Arial" w:cs="Arial"/>
                <w:sz w:val="22"/>
                <w:szCs w:val="22"/>
                <w:lang w:val="es"/>
              </w:rPr>
              <w:t>9</w:t>
            </w:r>
            <w:r w:rsidRPr="4F5AD2BB">
              <w:rPr>
                <w:rFonts w:ascii="Arial" w:eastAsia="Arial" w:hAnsi="Arial" w:cs="Arial"/>
                <w:sz w:val="22"/>
                <w:szCs w:val="22"/>
                <w:lang w:val="es"/>
              </w:rPr>
              <w:t xml:space="preserve">.1     </w:t>
            </w:r>
          </w:p>
          <w:p w14:paraId="5EBF6D8B"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26C2D419" w14:textId="7F3B8F5D"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DESCRIPCIÓN:</w:t>
            </w:r>
            <w:r w:rsidR="0A5105A4" w:rsidRPr="4F5AD2BB">
              <w:rPr>
                <w:rFonts w:ascii="Arial" w:eastAsia="Arial" w:hAnsi="Arial" w:cs="Arial"/>
                <w:b/>
                <w:bCs/>
                <w:sz w:val="22"/>
                <w:szCs w:val="22"/>
                <w:lang w:val="es"/>
              </w:rPr>
              <w:t xml:space="preserve"> </w:t>
            </w:r>
            <w:r w:rsidR="45A0A415" w:rsidRPr="4F5AD2BB">
              <w:rPr>
                <w:rFonts w:ascii="Arial" w:eastAsia="Arial" w:hAnsi="Arial" w:cs="Arial"/>
                <w:b/>
                <w:bCs/>
                <w:sz w:val="22"/>
                <w:szCs w:val="22"/>
                <w:lang w:val="es"/>
              </w:rPr>
              <w:t>La consulta se realiza sin fallos.</w:t>
            </w:r>
          </w:p>
          <w:p w14:paraId="1B9FBA5D" w14:textId="2616F850" w:rsidR="4F5AD2BB" w:rsidRDefault="4F5AD2BB">
            <w:r w:rsidRPr="4F5AD2BB">
              <w:rPr>
                <w:rFonts w:ascii="Arial" w:eastAsia="Arial" w:hAnsi="Arial" w:cs="Arial"/>
                <w:b/>
                <w:bCs/>
                <w:sz w:val="22"/>
                <w:szCs w:val="22"/>
                <w:lang w:val="es"/>
              </w:rPr>
              <w:t>SUPOSICIONES/ASUNCIONES:</w:t>
            </w:r>
          </w:p>
          <w:p w14:paraId="33E64A11" w14:textId="00565D62" w:rsidR="2415855A" w:rsidRDefault="2415855A"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Existen proveedores que revisar.</w:t>
            </w:r>
          </w:p>
          <w:p w14:paraId="10E390B0" w14:textId="00DDAEC5" w:rsidR="2415855A" w:rsidRDefault="2415855A" w:rsidP="00F53248">
            <w:pPr>
              <w:pStyle w:val="Prrafodelista"/>
              <w:numPr>
                <w:ilvl w:val="0"/>
                <w:numId w:val="22"/>
              </w:numPr>
              <w:rPr>
                <w:sz w:val="22"/>
                <w:szCs w:val="22"/>
                <w:lang w:val="es"/>
              </w:rPr>
            </w:pPr>
            <w:r w:rsidRPr="4F5AD2BB">
              <w:rPr>
                <w:rFonts w:ascii="Arial" w:eastAsia="Arial" w:hAnsi="Arial" w:cs="Arial"/>
                <w:sz w:val="22"/>
                <w:szCs w:val="22"/>
                <w:lang w:val="es"/>
              </w:rPr>
              <w:t>No hay fallos en la base de datos</w:t>
            </w:r>
          </w:p>
          <w:p w14:paraId="605CAF7E" w14:textId="2616F850" w:rsidR="4F5AD2BB" w:rsidRDefault="4F5AD2BB">
            <w:r w:rsidRPr="4F5AD2BB">
              <w:rPr>
                <w:rFonts w:ascii="Arial" w:eastAsia="Arial" w:hAnsi="Arial" w:cs="Arial"/>
                <w:b/>
                <w:bCs/>
                <w:sz w:val="22"/>
                <w:szCs w:val="22"/>
                <w:lang w:val="es"/>
              </w:rPr>
              <w:t xml:space="preserve">RESULTADOS: </w:t>
            </w:r>
          </w:p>
          <w:p w14:paraId="76B42B3B" w14:textId="6E325DF0" w:rsidR="08FE5196" w:rsidRDefault="08FE5196" w:rsidP="00F53248">
            <w:pPr>
              <w:pStyle w:val="Prrafodelista"/>
              <w:numPr>
                <w:ilvl w:val="0"/>
                <w:numId w:val="27"/>
              </w:numPr>
              <w:rPr>
                <w:rFonts w:ascii="Arial" w:eastAsia="Arial" w:hAnsi="Arial" w:cs="Arial"/>
                <w:sz w:val="22"/>
                <w:szCs w:val="22"/>
                <w:lang w:val="es"/>
              </w:rPr>
            </w:pPr>
            <w:r w:rsidRPr="4F5AD2BB">
              <w:rPr>
                <w:lang w:val="es"/>
              </w:rPr>
              <w:t>La consulta se realiza exitosamente.</w:t>
            </w:r>
          </w:p>
        </w:tc>
      </w:tr>
      <w:tr w:rsidR="4F5AD2BB" w14:paraId="32ECF449"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6FEB234D" w14:textId="2A26D84F"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ES-2</w:t>
            </w:r>
            <w:r w:rsidR="6B1C9FFF" w:rsidRPr="4F5AD2BB">
              <w:rPr>
                <w:rFonts w:ascii="Arial" w:eastAsia="Arial" w:hAnsi="Arial" w:cs="Arial"/>
                <w:sz w:val="22"/>
                <w:szCs w:val="22"/>
                <w:lang w:val="es"/>
              </w:rPr>
              <w:t>9</w:t>
            </w:r>
            <w:r w:rsidRPr="4F5AD2BB">
              <w:rPr>
                <w:rFonts w:ascii="Arial" w:eastAsia="Arial" w:hAnsi="Arial" w:cs="Arial"/>
                <w:sz w:val="22"/>
                <w:szCs w:val="22"/>
                <w:lang w:val="es"/>
              </w:rPr>
              <w:t xml:space="preserve">.2     </w:t>
            </w:r>
          </w:p>
          <w:p w14:paraId="08C06308"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3862FC3A" w14:textId="1A34D1EB"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DESCRIPCIÓN:</w:t>
            </w:r>
            <w:r w:rsidR="4969FE38" w:rsidRPr="4F5AD2BB">
              <w:rPr>
                <w:rFonts w:ascii="Arial" w:eastAsia="Arial" w:hAnsi="Arial" w:cs="Arial"/>
                <w:b/>
                <w:bCs/>
                <w:sz w:val="22"/>
                <w:szCs w:val="22"/>
                <w:lang w:val="es"/>
              </w:rPr>
              <w:t xml:space="preserve"> La consulta de proveedores no se realiza por fallos en la base de datos.</w:t>
            </w:r>
          </w:p>
          <w:p w14:paraId="596FBF6E" w14:textId="6ADE0E73" w:rsidR="4F5AD2BB" w:rsidRDefault="4F5AD2BB">
            <w:r w:rsidRPr="4F5AD2BB">
              <w:rPr>
                <w:rFonts w:ascii="Arial" w:eastAsia="Arial" w:hAnsi="Arial" w:cs="Arial"/>
                <w:b/>
                <w:bCs/>
                <w:sz w:val="22"/>
                <w:szCs w:val="22"/>
                <w:lang w:val="es"/>
              </w:rPr>
              <w:t>SUPOSICIONES/ASUNCIONES:</w:t>
            </w:r>
          </w:p>
          <w:p w14:paraId="7D96B980" w14:textId="387E8C4F" w:rsidR="313C1154" w:rsidRDefault="313C1154"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Existen proveedores que revisar.</w:t>
            </w:r>
          </w:p>
          <w:p w14:paraId="0ADECA56" w14:textId="7AFAFCB3" w:rsidR="313C1154" w:rsidRDefault="313C1154" w:rsidP="00F53248">
            <w:pPr>
              <w:pStyle w:val="Prrafodelista"/>
              <w:numPr>
                <w:ilvl w:val="0"/>
                <w:numId w:val="22"/>
              </w:numPr>
              <w:rPr>
                <w:sz w:val="22"/>
                <w:szCs w:val="22"/>
                <w:lang w:val="es"/>
              </w:rPr>
            </w:pPr>
            <w:r w:rsidRPr="4F5AD2BB">
              <w:rPr>
                <w:rFonts w:ascii="Arial" w:eastAsia="Arial" w:hAnsi="Arial" w:cs="Arial"/>
                <w:sz w:val="22"/>
                <w:szCs w:val="22"/>
                <w:lang w:val="es"/>
              </w:rPr>
              <w:t>Surgen fallos en la base de datos.</w:t>
            </w:r>
          </w:p>
          <w:p w14:paraId="1770C942" w14:textId="106F530E" w:rsidR="4F5AD2BB" w:rsidRDefault="4F5AD2BB">
            <w:r w:rsidRPr="4F5AD2BB">
              <w:rPr>
                <w:rFonts w:ascii="Arial" w:eastAsia="Arial" w:hAnsi="Arial" w:cs="Arial"/>
                <w:b/>
                <w:bCs/>
                <w:sz w:val="22"/>
                <w:szCs w:val="22"/>
                <w:lang w:val="es"/>
              </w:rPr>
              <w:t xml:space="preserve">RESULTADOS: </w:t>
            </w:r>
          </w:p>
          <w:p w14:paraId="158E68A7" w14:textId="010CD868" w:rsidR="7DF45C5A" w:rsidRDefault="7DF45C5A" w:rsidP="00F53248">
            <w:pPr>
              <w:pStyle w:val="Prrafodelista"/>
              <w:numPr>
                <w:ilvl w:val="0"/>
                <w:numId w:val="22"/>
              </w:numPr>
              <w:rPr>
                <w:rFonts w:ascii="Arial" w:eastAsia="Arial" w:hAnsi="Arial" w:cs="Arial"/>
                <w:lang w:val="es"/>
              </w:rPr>
            </w:pPr>
            <w:r w:rsidRPr="4F5AD2BB">
              <w:rPr>
                <w:rFonts w:ascii="Arial" w:eastAsia="Arial" w:hAnsi="Arial" w:cs="Arial"/>
                <w:sz w:val="22"/>
                <w:szCs w:val="22"/>
                <w:lang w:val="es"/>
              </w:rPr>
              <w:t>La consul</w:t>
            </w:r>
            <w:r w:rsidR="0702EF42" w:rsidRPr="4F5AD2BB">
              <w:rPr>
                <w:rFonts w:ascii="Arial" w:eastAsia="Arial" w:hAnsi="Arial" w:cs="Arial"/>
                <w:sz w:val="22"/>
                <w:szCs w:val="22"/>
                <w:lang w:val="es"/>
              </w:rPr>
              <w:t>t</w:t>
            </w:r>
            <w:r w:rsidRPr="4F5AD2BB">
              <w:rPr>
                <w:rFonts w:ascii="Arial" w:eastAsia="Arial" w:hAnsi="Arial" w:cs="Arial"/>
                <w:sz w:val="22"/>
                <w:szCs w:val="22"/>
                <w:lang w:val="es"/>
              </w:rPr>
              <w:t>a no se realiza.</w:t>
            </w:r>
          </w:p>
        </w:tc>
      </w:tr>
      <w:tr w:rsidR="4F5AD2BB" w14:paraId="6E66CE88"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50815B20" w14:textId="22A3F923" w:rsidR="4F5AD2BB" w:rsidRDefault="4F5AD2BB">
            <w:r w:rsidRPr="4F5AD2BB">
              <w:rPr>
                <w:rFonts w:ascii="Arial" w:eastAsia="Arial" w:hAnsi="Arial" w:cs="Arial"/>
                <w:sz w:val="22"/>
                <w:szCs w:val="22"/>
                <w:lang w:val="es"/>
              </w:rPr>
              <w:t>ES-2</w:t>
            </w:r>
            <w:r w:rsidR="6163E358" w:rsidRPr="4F5AD2BB">
              <w:rPr>
                <w:rFonts w:ascii="Arial" w:eastAsia="Arial" w:hAnsi="Arial" w:cs="Arial"/>
                <w:sz w:val="22"/>
                <w:szCs w:val="22"/>
                <w:lang w:val="es"/>
              </w:rPr>
              <w:t>9</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3DE0939B" w14:textId="41CDF811"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DESCRIPCIÓN: </w:t>
            </w:r>
            <w:r w:rsidR="0AAC1FAB" w:rsidRPr="4F5AD2BB">
              <w:rPr>
                <w:rFonts w:ascii="Arial" w:eastAsia="Arial" w:hAnsi="Arial" w:cs="Arial"/>
                <w:b/>
                <w:bCs/>
                <w:sz w:val="22"/>
                <w:szCs w:val="22"/>
                <w:lang w:val="es"/>
              </w:rPr>
              <w:t>Consulta fallida por lista no actualizada.</w:t>
            </w:r>
          </w:p>
          <w:p w14:paraId="48B33875" w14:textId="68151564" w:rsidR="4F5AD2BB" w:rsidRDefault="4F5AD2BB">
            <w:r w:rsidRPr="4F5AD2BB">
              <w:rPr>
                <w:rFonts w:ascii="Arial" w:eastAsia="Arial" w:hAnsi="Arial" w:cs="Arial"/>
                <w:b/>
                <w:bCs/>
                <w:sz w:val="22"/>
                <w:szCs w:val="22"/>
                <w:lang w:val="es"/>
              </w:rPr>
              <w:t>SUPOSICIONES/ASUNCIONES:</w:t>
            </w:r>
          </w:p>
          <w:p w14:paraId="6E72D9B1" w14:textId="372EDA2F" w:rsidR="38FFF081" w:rsidRDefault="38FFF081"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Lista de proveedores no actualizada al momento de consultarlos.</w:t>
            </w:r>
          </w:p>
          <w:p w14:paraId="354472D5" w14:textId="68151564" w:rsidR="4F5AD2BB" w:rsidRDefault="4F5AD2BB">
            <w:r w:rsidRPr="4F5AD2BB">
              <w:rPr>
                <w:rFonts w:ascii="Arial" w:eastAsia="Arial" w:hAnsi="Arial" w:cs="Arial"/>
                <w:b/>
                <w:bCs/>
                <w:sz w:val="22"/>
                <w:szCs w:val="22"/>
                <w:lang w:val="es"/>
              </w:rPr>
              <w:t xml:space="preserve">RESULTADOS: </w:t>
            </w:r>
          </w:p>
          <w:p w14:paraId="207BB48D" w14:textId="0A6EC12D" w:rsidR="761E6AA7" w:rsidRDefault="761E6AA7"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La consulta no se realiza.</w:t>
            </w:r>
          </w:p>
        </w:tc>
      </w:tr>
      <w:tr w:rsidR="4F5AD2BB" w14:paraId="4F79A518" w14:textId="77777777" w:rsidTr="4F5AD2BB">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5BFB9473" w14:textId="1356BA67" w:rsidR="4F5AD2BB" w:rsidRDefault="4F5AD2BB">
            <w:r w:rsidRPr="4F5AD2BB">
              <w:rPr>
                <w:rFonts w:ascii="Arial" w:eastAsia="Arial" w:hAnsi="Arial" w:cs="Arial"/>
                <w:b/>
                <w:bCs/>
                <w:sz w:val="22"/>
                <w:szCs w:val="22"/>
                <w:lang w:val="es"/>
              </w:rPr>
              <w:t>RIESGOS:</w:t>
            </w:r>
          </w:p>
          <w:p w14:paraId="08B109F9" w14:textId="17AFBC24" w:rsidR="2648614A" w:rsidRDefault="2648614A"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Fallos en la base de datos.</w:t>
            </w:r>
          </w:p>
          <w:p w14:paraId="5FB7A900" w14:textId="70D204D5" w:rsidR="2648614A" w:rsidRDefault="2648614A"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Lista de proveedores no actualizada constantemente.</w:t>
            </w:r>
          </w:p>
        </w:tc>
      </w:tr>
    </w:tbl>
    <w:p w14:paraId="15B3334F" w14:textId="4A2438A6"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F5AD2BB" w14:paraId="52EFCB39" w14:textId="77777777" w:rsidTr="4F5AD2BB">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741E261" w14:textId="4DAE99FF" w:rsidR="4F5AD2BB" w:rsidRDefault="4F5AD2BB">
            <w:r w:rsidRPr="4F5AD2BB">
              <w:rPr>
                <w:rFonts w:ascii="Arial" w:eastAsia="Arial" w:hAnsi="Arial" w:cs="Arial"/>
                <w:b/>
                <w:bCs/>
                <w:sz w:val="22"/>
                <w:szCs w:val="22"/>
                <w:lang w:val="es"/>
              </w:rPr>
              <w:t>IDENTIFICADOR CASO DE USO:</w:t>
            </w:r>
          </w:p>
          <w:p w14:paraId="4DF3068F" w14:textId="339B6787" w:rsidR="4F5AD2BB" w:rsidRDefault="4F5AD2BB" w:rsidP="4F5AD2BB">
            <w:pPr>
              <w:rPr>
                <w:rFonts w:ascii="Arial" w:eastAsia="Arial" w:hAnsi="Arial" w:cs="Arial"/>
                <w:b/>
                <w:bCs/>
                <w:color w:val="000000" w:themeColor="text1"/>
                <w:sz w:val="22"/>
                <w:szCs w:val="22"/>
                <w:lang w:val="es"/>
              </w:rPr>
            </w:pPr>
            <w:r w:rsidRPr="4F5AD2BB">
              <w:rPr>
                <w:rFonts w:ascii="Arial" w:eastAsia="Arial" w:hAnsi="Arial" w:cs="Arial"/>
                <w:b/>
                <w:bCs/>
                <w:color w:val="000000" w:themeColor="text1"/>
                <w:sz w:val="22"/>
                <w:szCs w:val="22"/>
                <w:lang w:val="es"/>
              </w:rPr>
              <w:t>CU-</w:t>
            </w:r>
            <w:r w:rsidR="569F2DC5" w:rsidRPr="4F5AD2BB">
              <w:rPr>
                <w:rFonts w:ascii="Arial" w:eastAsia="Arial" w:hAnsi="Arial" w:cs="Arial"/>
                <w:b/>
                <w:bCs/>
                <w:color w:val="000000" w:themeColor="text1"/>
                <w:sz w:val="22"/>
                <w:szCs w:val="22"/>
                <w:lang w:val="es"/>
              </w:rPr>
              <w:t>30</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207F49A" w14:textId="4E845BE7" w:rsidR="4F5AD2BB" w:rsidRDefault="4F5AD2BB" w:rsidP="4F5AD2BB">
            <w:pPr>
              <w:rPr>
                <w:rFonts w:ascii="Arial" w:eastAsia="Arial" w:hAnsi="Arial" w:cs="Arial"/>
                <w:color w:val="000000" w:themeColor="text1"/>
                <w:sz w:val="22"/>
                <w:szCs w:val="22"/>
                <w:lang w:val="es"/>
              </w:rPr>
            </w:pPr>
            <w:r w:rsidRPr="4F5AD2BB">
              <w:rPr>
                <w:rFonts w:ascii="Arial" w:eastAsia="Arial" w:hAnsi="Arial" w:cs="Arial"/>
                <w:b/>
                <w:bCs/>
                <w:color w:val="000000" w:themeColor="text1"/>
                <w:sz w:val="22"/>
                <w:szCs w:val="22"/>
                <w:lang w:val="es"/>
              </w:rPr>
              <w:t>NOMBRE:</w:t>
            </w:r>
            <w:r w:rsidRPr="4F5AD2BB">
              <w:rPr>
                <w:rFonts w:ascii="Arial" w:eastAsia="Arial" w:hAnsi="Arial" w:cs="Arial"/>
                <w:color w:val="000000" w:themeColor="text1"/>
                <w:sz w:val="22"/>
                <w:szCs w:val="22"/>
                <w:lang w:val="es"/>
              </w:rPr>
              <w:t xml:space="preserve"> </w:t>
            </w:r>
            <w:r w:rsidR="57D3335B" w:rsidRPr="4F5AD2BB">
              <w:rPr>
                <w:rFonts w:ascii="Arial" w:eastAsia="Arial" w:hAnsi="Arial" w:cs="Arial"/>
                <w:color w:val="000000" w:themeColor="text1"/>
                <w:sz w:val="22"/>
                <w:szCs w:val="22"/>
                <w:lang w:val="es"/>
              </w:rPr>
              <w:t>Consultar ordenes pagadas</w:t>
            </w:r>
          </w:p>
        </w:tc>
      </w:tr>
      <w:tr w:rsidR="4F5AD2BB" w14:paraId="59CF6DF0" w14:textId="77777777" w:rsidTr="4F5AD2BB">
        <w:tc>
          <w:tcPr>
            <w:tcW w:w="6459" w:type="dxa"/>
            <w:gridSpan w:val="3"/>
            <w:tcBorders>
              <w:top w:val="single" w:sz="8" w:space="0" w:color="auto"/>
              <w:left w:val="single" w:sz="8" w:space="0" w:color="auto"/>
              <w:bottom w:val="single" w:sz="8" w:space="0" w:color="auto"/>
              <w:right w:val="single" w:sz="8" w:space="0" w:color="auto"/>
            </w:tcBorders>
          </w:tcPr>
          <w:p w14:paraId="6C41A0DB" w14:textId="3FCD38A6"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COMPLEJIDAD: </w:t>
            </w:r>
            <w:r w:rsidRPr="4F5AD2BB">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7079E206" w14:textId="443009A4"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PRIORIDAD: </w:t>
            </w:r>
            <w:r w:rsidRPr="4F5AD2BB">
              <w:rPr>
                <w:rFonts w:ascii="Arial" w:eastAsia="Arial" w:hAnsi="Arial" w:cs="Arial"/>
                <w:sz w:val="22"/>
                <w:szCs w:val="22"/>
                <w:lang w:val="es"/>
              </w:rPr>
              <w:t>Alta</w:t>
            </w:r>
          </w:p>
        </w:tc>
      </w:tr>
      <w:tr w:rsidR="4F5AD2BB" w14:paraId="2659CABC"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0C35BF3D" w14:textId="52CF9357" w:rsidR="4F5AD2BB" w:rsidRDefault="4F5AD2BB">
            <w:r w:rsidRPr="4F5AD2BB">
              <w:rPr>
                <w:rFonts w:ascii="Arial" w:eastAsia="Arial" w:hAnsi="Arial" w:cs="Arial"/>
                <w:b/>
                <w:bCs/>
                <w:sz w:val="22"/>
                <w:szCs w:val="22"/>
                <w:lang w:val="es"/>
              </w:rPr>
              <w:t>REQUERIMIENTO FUNCIONAL ASOCIADO:</w:t>
            </w:r>
          </w:p>
          <w:p w14:paraId="7F1CC695" w14:textId="720304AB"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RF-</w:t>
            </w:r>
            <w:r w:rsidR="123B6DC7" w:rsidRPr="4F5AD2BB">
              <w:rPr>
                <w:rFonts w:ascii="Arial" w:eastAsia="Arial" w:hAnsi="Arial" w:cs="Arial"/>
                <w:sz w:val="22"/>
                <w:szCs w:val="22"/>
                <w:lang w:val="es"/>
              </w:rPr>
              <w:t>30</w:t>
            </w:r>
          </w:p>
        </w:tc>
      </w:tr>
      <w:tr w:rsidR="4F5AD2BB" w14:paraId="29E1EA8A"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21699FD8" w14:textId="5DABF82F" w:rsidR="4F5AD2BB" w:rsidRDefault="4F5AD2BB">
            <w:r w:rsidRPr="4F5AD2BB">
              <w:rPr>
                <w:rFonts w:ascii="Arial" w:eastAsia="Arial" w:hAnsi="Arial" w:cs="Arial"/>
                <w:b/>
                <w:bCs/>
                <w:sz w:val="22"/>
                <w:szCs w:val="22"/>
                <w:lang w:val="es"/>
              </w:rPr>
              <w:t>ACTORES:</w:t>
            </w:r>
            <w:r w:rsidRPr="4F5AD2BB">
              <w:rPr>
                <w:rFonts w:ascii="Arial" w:eastAsia="Arial" w:hAnsi="Arial" w:cs="Arial"/>
                <w:sz w:val="22"/>
                <w:szCs w:val="22"/>
                <w:lang w:val="es"/>
              </w:rPr>
              <w:t xml:space="preserve">  </w:t>
            </w:r>
            <w:proofErr w:type="gramStart"/>
            <w:r w:rsidRPr="4F5AD2BB">
              <w:rPr>
                <w:rFonts w:ascii="Arial" w:eastAsia="Arial" w:hAnsi="Arial" w:cs="Arial"/>
                <w:sz w:val="22"/>
                <w:szCs w:val="22"/>
                <w:lang w:val="es"/>
              </w:rPr>
              <w:t>Secretaria</w:t>
            </w:r>
            <w:proofErr w:type="gramEnd"/>
          </w:p>
        </w:tc>
      </w:tr>
      <w:tr w:rsidR="4F5AD2BB" w14:paraId="3238BED6"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1DAEF226" w14:textId="04A5806D" w:rsidR="4F5AD2BB" w:rsidRDefault="4F5AD2BB">
            <w:r w:rsidRPr="4F5AD2BB">
              <w:rPr>
                <w:rFonts w:ascii="Arial" w:eastAsia="Arial" w:hAnsi="Arial" w:cs="Arial"/>
                <w:b/>
                <w:bCs/>
                <w:sz w:val="22"/>
                <w:szCs w:val="22"/>
                <w:lang w:val="es"/>
              </w:rPr>
              <w:t xml:space="preserve">CASOS DE USO ASOCIADOS: </w:t>
            </w:r>
          </w:p>
          <w:p w14:paraId="40E52032" w14:textId="65469EED"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CU-</w:t>
            </w:r>
            <w:r w:rsidR="45A7D473" w:rsidRPr="4F5AD2BB">
              <w:rPr>
                <w:rFonts w:ascii="Arial" w:eastAsia="Arial" w:hAnsi="Arial" w:cs="Arial"/>
                <w:sz w:val="22"/>
                <w:szCs w:val="22"/>
                <w:lang w:val="es"/>
              </w:rPr>
              <w:t>21, CU-26, CU-28</w:t>
            </w:r>
          </w:p>
        </w:tc>
      </w:tr>
      <w:tr w:rsidR="4F5AD2BB" w14:paraId="5E60E664" w14:textId="77777777" w:rsidTr="4F5AD2BB">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53F7092" w14:textId="7CF6B9A9" w:rsidR="4F5AD2BB" w:rsidRDefault="4F5AD2BB">
            <w:r w:rsidRPr="4F5AD2BB">
              <w:rPr>
                <w:rFonts w:ascii="Arial" w:eastAsia="Arial" w:hAnsi="Arial" w:cs="Arial"/>
                <w:b/>
                <w:bCs/>
                <w:sz w:val="22"/>
                <w:szCs w:val="22"/>
                <w:lang w:val="es"/>
              </w:rPr>
              <w:t>DESCRIPCIÓN:</w:t>
            </w:r>
            <w:r w:rsidRPr="4F5AD2BB">
              <w:rPr>
                <w:rFonts w:ascii="Arial" w:eastAsia="Arial" w:hAnsi="Arial" w:cs="Arial"/>
                <w:sz w:val="22"/>
                <w:szCs w:val="22"/>
                <w:lang w:val="es"/>
              </w:rPr>
              <w:t xml:space="preserve"> </w:t>
            </w:r>
          </w:p>
          <w:p w14:paraId="24B4AC24" w14:textId="524FA10F" w:rsidR="4F5AD2BB" w:rsidRDefault="4F5AD2BB">
            <w:r w:rsidRPr="4F5AD2BB">
              <w:rPr>
                <w:rFonts w:ascii="Arial" w:eastAsia="Arial" w:hAnsi="Arial" w:cs="Arial"/>
                <w:sz w:val="22"/>
                <w:szCs w:val="22"/>
                <w:lang w:val="es"/>
              </w:rPr>
              <w:t xml:space="preserve"> </w:t>
            </w:r>
            <w:r w:rsidR="78CABCF3" w:rsidRPr="4F5AD2BB">
              <w:rPr>
                <w:rFonts w:ascii="Arial" w:eastAsia="Arial" w:hAnsi="Arial" w:cs="Arial"/>
                <w:sz w:val="22"/>
                <w:szCs w:val="22"/>
                <w:lang w:val="es"/>
              </w:rPr>
              <w:t>El sistema permitirá consultar ordenes pagadas que estén registradas en el sistema.</w:t>
            </w:r>
          </w:p>
        </w:tc>
      </w:tr>
      <w:tr w:rsidR="4F5AD2BB" w14:paraId="56606CA5" w14:textId="77777777" w:rsidTr="4F5AD2BB">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2914B157" w14:textId="45541078" w:rsidR="4F5AD2BB" w:rsidRDefault="4F5AD2BB">
            <w:r w:rsidRPr="4F5AD2BB">
              <w:rPr>
                <w:rFonts w:ascii="Arial" w:eastAsia="Arial" w:hAnsi="Arial" w:cs="Arial"/>
                <w:b/>
                <w:bCs/>
                <w:sz w:val="22"/>
                <w:szCs w:val="22"/>
                <w:lang w:val="es"/>
              </w:rPr>
              <w:t>NOTAS:</w:t>
            </w:r>
          </w:p>
          <w:p w14:paraId="21FA9C07" w14:textId="69F04D89" w:rsidR="280B4E87" w:rsidRDefault="280B4E87"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Solo la secretaria podrá consultar las ordenes pagadas</w:t>
            </w:r>
            <w:r w:rsidR="4F5AD2BB" w:rsidRPr="4F5AD2BB">
              <w:rPr>
                <w:rFonts w:ascii="Arial" w:eastAsia="Arial" w:hAnsi="Arial" w:cs="Arial"/>
                <w:sz w:val="22"/>
                <w:szCs w:val="22"/>
                <w:lang w:val="es"/>
              </w:rPr>
              <w:t>.</w:t>
            </w:r>
          </w:p>
          <w:p w14:paraId="0998648D" w14:textId="4F110B68" w:rsidR="4F5AD2BB" w:rsidRDefault="4F5AD2BB">
            <w:r w:rsidRPr="4F5AD2BB">
              <w:rPr>
                <w:rFonts w:ascii="Arial" w:eastAsia="Arial" w:hAnsi="Arial" w:cs="Arial"/>
                <w:sz w:val="22"/>
                <w:szCs w:val="22"/>
                <w:lang w:val="es"/>
              </w:rPr>
              <w:t xml:space="preserve"> </w:t>
            </w:r>
          </w:p>
        </w:tc>
      </w:tr>
      <w:tr w:rsidR="4F5AD2BB" w14:paraId="4A2DA7E7" w14:textId="77777777" w:rsidTr="4F5AD2BB">
        <w:tc>
          <w:tcPr>
            <w:tcW w:w="9629" w:type="dxa"/>
            <w:gridSpan w:val="4"/>
            <w:tcBorders>
              <w:top w:val="single" w:sz="8" w:space="0" w:color="auto"/>
              <w:left w:val="single" w:sz="8" w:space="0" w:color="auto"/>
              <w:bottom w:val="single" w:sz="8" w:space="0" w:color="auto"/>
              <w:right w:val="single" w:sz="8" w:space="0" w:color="auto"/>
            </w:tcBorders>
          </w:tcPr>
          <w:p w14:paraId="60476D0F" w14:textId="15CE7E53" w:rsidR="4F5AD2BB" w:rsidRDefault="4F5AD2BB">
            <w:r w:rsidRPr="4F5AD2BB">
              <w:rPr>
                <w:rFonts w:ascii="Arial" w:eastAsia="Arial" w:hAnsi="Arial" w:cs="Arial"/>
                <w:b/>
                <w:bCs/>
                <w:sz w:val="22"/>
                <w:szCs w:val="22"/>
                <w:lang w:val="es"/>
              </w:rPr>
              <w:lastRenderedPageBreak/>
              <w:t xml:space="preserve">CRITERIOS DE ACEPTACIÓN: </w:t>
            </w:r>
          </w:p>
          <w:p w14:paraId="3C495375" w14:textId="38E8FA44"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75218C8A" w:rsidRPr="4F5AD2BB">
              <w:rPr>
                <w:rFonts w:ascii="Arial" w:eastAsia="Arial" w:hAnsi="Arial" w:cs="Arial"/>
                <w:sz w:val="22"/>
                <w:szCs w:val="22"/>
                <w:lang w:val="es"/>
              </w:rPr>
              <w:t>consulta las ordenes pagadas o no.</w:t>
            </w:r>
          </w:p>
        </w:tc>
      </w:tr>
      <w:tr w:rsidR="4F5AD2BB" w14:paraId="29557FC8" w14:textId="77777777" w:rsidTr="4F5AD2BB">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0A0391A" w14:textId="3818B2FF" w:rsidR="4F5AD2BB" w:rsidRDefault="4F5AD2BB">
            <w:r w:rsidRPr="4F5AD2BB">
              <w:rPr>
                <w:rFonts w:ascii="Arial" w:eastAsia="Arial" w:hAnsi="Arial" w:cs="Arial"/>
                <w:b/>
                <w:bCs/>
                <w:color w:val="000000" w:themeColor="text1"/>
                <w:sz w:val="22"/>
                <w:szCs w:val="22"/>
                <w:lang w:val="es"/>
              </w:rPr>
              <w:t xml:space="preserve">ESCENARIOS: </w:t>
            </w:r>
          </w:p>
        </w:tc>
      </w:tr>
      <w:tr w:rsidR="4F5AD2BB" w14:paraId="6A3B24CA"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7BE6797E" w14:textId="7E2C216A" w:rsidR="4F5AD2BB" w:rsidRDefault="4F5AD2BB">
            <w:r w:rsidRPr="4F5AD2BB">
              <w:rPr>
                <w:rFonts w:ascii="Arial" w:eastAsia="Arial" w:hAnsi="Arial" w:cs="Arial"/>
                <w:sz w:val="22"/>
                <w:szCs w:val="22"/>
                <w:lang w:val="es"/>
              </w:rPr>
              <w:t>ES-</w:t>
            </w:r>
            <w:r w:rsidR="24EDA7BE" w:rsidRPr="4F5AD2BB">
              <w:rPr>
                <w:rFonts w:ascii="Arial" w:eastAsia="Arial" w:hAnsi="Arial" w:cs="Arial"/>
                <w:sz w:val="22"/>
                <w:szCs w:val="22"/>
                <w:lang w:val="es"/>
              </w:rPr>
              <w:t>30.</w:t>
            </w:r>
            <w:r w:rsidRPr="4F5AD2BB">
              <w:rPr>
                <w:rFonts w:ascii="Arial" w:eastAsia="Arial" w:hAnsi="Arial" w:cs="Arial"/>
                <w:sz w:val="22"/>
                <w:szCs w:val="22"/>
                <w:lang w:val="es"/>
              </w:rPr>
              <w:t xml:space="preserve">1     </w:t>
            </w:r>
          </w:p>
          <w:p w14:paraId="241BE7D7" w14:textId="7667B0C8" w:rsidR="4F5AD2BB" w:rsidRDefault="4F5AD2BB">
            <w:r w:rsidRPr="4F5AD2BB">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12AE239C" w14:textId="3743F519"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DESCRIPCIÓN:</w:t>
            </w:r>
            <w:r w:rsidR="70B05F56" w:rsidRPr="4F5AD2BB">
              <w:rPr>
                <w:rFonts w:ascii="Arial" w:eastAsia="Arial" w:hAnsi="Arial" w:cs="Arial"/>
                <w:b/>
                <w:bCs/>
                <w:sz w:val="22"/>
                <w:szCs w:val="22"/>
                <w:lang w:val="es"/>
              </w:rPr>
              <w:t xml:space="preserve"> </w:t>
            </w:r>
            <w:r w:rsidR="5952299A" w:rsidRPr="4F5AD2BB">
              <w:rPr>
                <w:rFonts w:ascii="Arial" w:eastAsia="Arial" w:hAnsi="Arial" w:cs="Arial"/>
                <w:b/>
                <w:bCs/>
                <w:sz w:val="22"/>
                <w:szCs w:val="22"/>
                <w:lang w:val="es"/>
              </w:rPr>
              <w:t xml:space="preserve">Consulta de ordenes </w:t>
            </w:r>
            <w:r w:rsidR="08A3A416" w:rsidRPr="4F5AD2BB">
              <w:rPr>
                <w:rFonts w:ascii="Arial" w:eastAsia="Arial" w:hAnsi="Arial" w:cs="Arial"/>
                <w:b/>
                <w:bCs/>
                <w:sz w:val="22"/>
                <w:szCs w:val="22"/>
                <w:lang w:val="es"/>
              </w:rPr>
              <w:t xml:space="preserve">pagadas </w:t>
            </w:r>
            <w:r w:rsidR="5952299A" w:rsidRPr="4F5AD2BB">
              <w:rPr>
                <w:rFonts w:ascii="Arial" w:eastAsia="Arial" w:hAnsi="Arial" w:cs="Arial"/>
                <w:b/>
                <w:bCs/>
                <w:sz w:val="22"/>
                <w:szCs w:val="22"/>
                <w:lang w:val="es"/>
              </w:rPr>
              <w:t>exitos</w:t>
            </w:r>
            <w:r w:rsidR="23E4C643" w:rsidRPr="4F5AD2BB">
              <w:rPr>
                <w:rFonts w:ascii="Arial" w:eastAsia="Arial" w:hAnsi="Arial" w:cs="Arial"/>
                <w:b/>
                <w:bCs/>
                <w:sz w:val="22"/>
                <w:szCs w:val="22"/>
                <w:lang w:val="es"/>
              </w:rPr>
              <w:t>a</w:t>
            </w:r>
            <w:r w:rsidR="62BF68F0" w:rsidRPr="4F5AD2BB">
              <w:rPr>
                <w:rFonts w:ascii="Arial" w:eastAsia="Arial" w:hAnsi="Arial" w:cs="Arial"/>
                <w:b/>
                <w:bCs/>
                <w:sz w:val="22"/>
                <w:szCs w:val="22"/>
                <w:lang w:val="es"/>
              </w:rPr>
              <w:t>.</w:t>
            </w:r>
          </w:p>
          <w:p w14:paraId="046ECE03" w14:textId="2616F850" w:rsidR="4F5AD2BB" w:rsidRDefault="4F5AD2BB">
            <w:r w:rsidRPr="4F5AD2BB">
              <w:rPr>
                <w:rFonts w:ascii="Arial" w:eastAsia="Arial" w:hAnsi="Arial" w:cs="Arial"/>
                <w:b/>
                <w:bCs/>
                <w:sz w:val="22"/>
                <w:szCs w:val="22"/>
                <w:lang w:val="es"/>
              </w:rPr>
              <w:t>SUPOSICIONES/ASUNCIONES:</w:t>
            </w:r>
          </w:p>
          <w:p w14:paraId="312FB7E5" w14:textId="7FD616BB" w:rsidR="4F5AD2BB" w:rsidRDefault="4F5AD2BB"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w:t>
            </w:r>
            <w:r w:rsidR="34538FB5" w:rsidRPr="4F5AD2BB">
              <w:rPr>
                <w:rFonts w:ascii="Arial" w:eastAsia="Arial" w:hAnsi="Arial" w:cs="Arial"/>
                <w:sz w:val="22"/>
                <w:szCs w:val="22"/>
                <w:lang w:val="es"/>
              </w:rPr>
              <w:t>secretaria consulta las ordenes pagadas registradas en el sistema.</w:t>
            </w:r>
          </w:p>
          <w:p w14:paraId="3712B9BF" w14:textId="5C367356" w:rsidR="34538FB5" w:rsidRDefault="34538FB5" w:rsidP="00F53248">
            <w:pPr>
              <w:pStyle w:val="Prrafodelista"/>
              <w:numPr>
                <w:ilvl w:val="0"/>
                <w:numId w:val="22"/>
              </w:numPr>
              <w:rPr>
                <w:sz w:val="22"/>
                <w:szCs w:val="22"/>
                <w:lang w:val="es"/>
              </w:rPr>
            </w:pPr>
            <w:r w:rsidRPr="4F5AD2BB">
              <w:rPr>
                <w:rFonts w:ascii="Arial" w:eastAsia="Arial" w:hAnsi="Arial" w:cs="Arial"/>
                <w:sz w:val="22"/>
                <w:szCs w:val="22"/>
                <w:lang w:val="es"/>
              </w:rPr>
              <w:t>La base de datos muestra los datos correctamente.</w:t>
            </w:r>
          </w:p>
          <w:p w14:paraId="1DD4A39C" w14:textId="2616F850" w:rsidR="4F5AD2BB" w:rsidRDefault="4F5AD2BB">
            <w:r w:rsidRPr="4F5AD2BB">
              <w:rPr>
                <w:rFonts w:ascii="Arial" w:eastAsia="Arial" w:hAnsi="Arial" w:cs="Arial"/>
                <w:b/>
                <w:bCs/>
                <w:sz w:val="22"/>
                <w:szCs w:val="22"/>
                <w:lang w:val="es"/>
              </w:rPr>
              <w:t xml:space="preserve">RESULTADOS: </w:t>
            </w:r>
          </w:p>
          <w:p w14:paraId="3B2BC792" w14:textId="10BB1D03" w:rsidR="6BA67775" w:rsidRDefault="6BA67775"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 xml:space="preserve">La consulta de ordenes fue </w:t>
            </w:r>
            <w:r w:rsidR="1E026201" w:rsidRPr="4F5AD2BB">
              <w:rPr>
                <w:rFonts w:ascii="Arial" w:eastAsia="Arial" w:hAnsi="Arial" w:cs="Arial"/>
                <w:sz w:val="22"/>
                <w:szCs w:val="22"/>
                <w:lang w:val="es"/>
              </w:rPr>
              <w:t>c</w:t>
            </w:r>
            <w:r w:rsidRPr="4F5AD2BB">
              <w:rPr>
                <w:rFonts w:ascii="Arial" w:eastAsia="Arial" w:hAnsi="Arial" w:cs="Arial"/>
                <w:sz w:val="22"/>
                <w:szCs w:val="22"/>
                <w:lang w:val="es"/>
              </w:rPr>
              <w:t>ompletada de manera exitosa.</w:t>
            </w:r>
          </w:p>
        </w:tc>
      </w:tr>
      <w:tr w:rsidR="4F5AD2BB" w14:paraId="522FB12C"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3787E04E" w14:textId="365E15A7" w:rsidR="4F5AD2BB" w:rsidRDefault="4F5AD2BB" w:rsidP="4F5AD2BB">
            <w:pPr>
              <w:rPr>
                <w:rFonts w:ascii="Arial" w:eastAsia="Arial" w:hAnsi="Arial" w:cs="Arial"/>
                <w:sz w:val="22"/>
                <w:szCs w:val="22"/>
                <w:lang w:val="es"/>
              </w:rPr>
            </w:pPr>
            <w:r w:rsidRPr="4F5AD2BB">
              <w:rPr>
                <w:rFonts w:ascii="Arial" w:eastAsia="Arial" w:hAnsi="Arial" w:cs="Arial"/>
                <w:sz w:val="22"/>
                <w:szCs w:val="22"/>
                <w:lang w:val="es"/>
              </w:rPr>
              <w:t>ES-</w:t>
            </w:r>
            <w:r w:rsidR="3EE48043" w:rsidRPr="4F5AD2BB">
              <w:rPr>
                <w:rFonts w:ascii="Arial" w:eastAsia="Arial" w:hAnsi="Arial" w:cs="Arial"/>
                <w:sz w:val="22"/>
                <w:szCs w:val="22"/>
                <w:lang w:val="es"/>
              </w:rPr>
              <w:t>30</w:t>
            </w:r>
            <w:r w:rsidRPr="4F5AD2BB">
              <w:rPr>
                <w:rFonts w:ascii="Arial" w:eastAsia="Arial" w:hAnsi="Arial" w:cs="Arial"/>
                <w:sz w:val="22"/>
                <w:szCs w:val="22"/>
                <w:lang w:val="es"/>
              </w:rPr>
              <w:t xml:space="preserve">.2     </w:t>
            </w:r>
          </w:p>
          <w:p w14:paraId="641FB0C8" w14:textId="4CB5391A" w:rsidR="4F5AD2BB" w:rsidRDefault="4F5AD2BB">
            <w:r w:rsidRPr="4F5AD2BB">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00E5B91" w14:textId="044C3DB6" w:rsidR="4F5AD2BB" w:rsidRDefault="4F5AD2BB" w:rsidP="4F5AD2BB">
            <w:pPr>
              <w:rPr>
                <w:rFonts w:ascii="Arial" w:eastAsia="Arial" w:hAnsi="Arial" w:cs="Arial"/>
                <w:b/>
                <w:bCs/>
                <w:sz w:val="22"/>
                <w:szCs w:val="22"/>
                <w:lang w:val="es"/>
              </w:rPr>
            </w:pPr>
            <w:r w:rsidRPr="4F5AD2BB">
              <w:rPr>
                <w:rFonts w:ascii="Arial" w:eastAsia="Arial" w:hAnsi="Arial" w:cs="Arial"/>
                <w:b/>
                <w:bCs/>
                <w:sz w:val="22"/>
                <w:szCs w:val="22"/>
                <w:lang w:val="es"/>
              </w:rPr>
              <w:t xml:space="preserve">DESCRIPCIÓN: </w:t>
            </w:r>
            <w:r w:rsidR="6E73069E" w:rsidRPr="4F5AD2BB">
              <w:rPr>
                <w:rFonts w:ascii="Arial" w:eastAsia="Arial" w:hAnsi="Arial" w:cs="Arial"/>
                <w:b/>
                <w:bCs/>
                <w:sz w:val="22"/>
                <w:szCs w:val="22"/>
                <w:lang w:val="es"/>
              </w:rPr>
              <w:t>Fallo al consultar las ordenes pagadas por error en la base de datos</w:t>
            </w:r>
          </w:p>
          <w:p w14:paraId="46747BF9" w14:textId="6ADE0E73" w:rsidR="4F5AD2BB" w:rsidRDefault="4F5AD2BB">
            <w:r w:rsidRPr="4F5AD2BB">
              <w:rPr>
                <w:rFonts w:ascii="Arial" w:eastAsia="Arial" w:hAnsi="Arial" w:cs="Arial"/>
                <w:b/>
                <w:bCs/>
                <w:sz w:val="22"/>
                <w:szCs w:val="22"/>
                <w:lang w:val="es"/>
              </w:rPr>
              <w:t>SUPOSICIONES/ASUNCIONES:</w:t>
            </w:r>
          </w:p>
          <w:p w14:paraId="54777AD6" w14:textId="2371BDFB" w:rsidR="4F5AD2BB" w:rsidRDefault="4F5AD2BB"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 xml:space="preserve">La secretaria </w:t>
            </w:r>
            <w:r w:rsidR="09B9D501" w:rsidRPr="4F5AD2BB">
              <w:rPr>
                <w:rFonts w:ascii="Arial" w:eastAsia="Arial" w:hAnsi="Arial" w:cs="Arial"/>
                <w:sz w:val="22"/>
                <w:szCs w:val="22"/>
                <w:lang w:val="es"/>
              </w:rPr>
              <w:t>consulta las ordenes pagadas registradas en el sistema.</w:t>
            </w:r>
          </w:p>
          <w:p w14:paraId="2885B037" w14:textId="1EBE39FA" w:rsidR="2C06293E" w:rsidRDefault="2C06293E" w:rsidP="00F53248">
            <w:pPr>
              <w:pStyle w:val="Prrafodelista"/>
              <w:numPr>
                <w:ilvl w:val="0"/>
                <w:numId w:val="22"/>
              </w:numPr>
              <w:rPr>
                <w:sz w:val="22"/>
                <w:szCs w:val="22"/>
                <w:lang w:val="es"/>
              </w:rPr>
            </w:pPr>
            <w:r w:rsidRPr="4F5AD2BB">
              <w:rPr>
                <w:rFonts w:ascii="Arial" w:eastAsia="Arial" w:hAnsi="Arial" w:cs="Arial"/>
                <w:sz w:val="22"/>
                <w:szCs w:val="22"/>
                <w:lang w:val="es"/>
              </w:rPr>
              <w:t>Surge un fallo en la b</w:t>
            </w:r>
            <w:r w:rsidR="7D54D499" w:rsidRPr="4F5AD2BB">
              <w:rPr>
                <w:rFonts w:ascii="Arial" w:eastAsia="Arial" w:hAnsi="Arial" w:cs="Arial"/>
                <w:sz w:val="22"/>
                <w:szCs w:val="22"/>
                <w:lang w:val="es"/>
              </w:rPr>
              <w:t>a</w:t>
            </w:r>
            <w:r w:rsidRPr="4F5AD2BB">
              <w:rPr>
                <w:rFonts w:ascii="Arial" w:eastAsia="Arial" w:hAnsi="Arial" w:cs="Arial"/>
                <w:sz w:val="22"/>
                <w:szCs w:val="22"/>
                <w:lang w:val="es"/>
              </w:rPr>
              <w:t xml:space="preserve">se de datos </w:t>
            </w:r>
            <w:r w:rsidR="4C3CB5F8" w:rsidRPr="4F5AD2BB">
              <w:rPr>
                <w:rFonts w:ascii="Arial" w:eastAsia="Arial" w:hAnsi="Arial" w:cs="Arial"/>
                <w:sz w:val="22"/>
                <w:szCs w:val="22"/>
                <w:lang w:val="es"/>
              </w:rPr>
              <w:t>al momento de visualizar la información</w:t>
            </w:r>
            <w:r w:rsidRPr="4F5AD2BB">
              <w:rPr>
                <w:rFonts w:ascii="Arial" w:eastAsia="Arial" w:hAnsi="Arial" w:cs="Arial"/>
                <w:sz w:val="22"/>
                <w:szCs w:val="22"/>
                <w:lang w:val="es"/>
              </w:rPr>
              <w:t>.</w:t>
            </w:r>
          </w:p>
          <w:p w14:paraId="6D3999CD" w14:textId="106F530E" w:rsidR="4F5AD2BB" w:rsidRDefault="4F5AD2BB">
            <w:r w:rsidRPr="4F5AD2BB">
              <w:rPr>
                <w:rFonts w:ascii="Arial" w:eastAsia="Arial" w:hAnsi="Arial" w:cs="Arial"/>
                <w:b/>
                <w:bCs/>
                <w:sz w:val="22"/>
                <w:szCs w:val="22"/>
                <w:lang w:val="es"/>
              </w:rPr>
              <w:t xml:space="preserve">RESULTADOS: </w:t>
            </w:r>
          </w:p>
          <w:p w14:paraId="4F3662F5" w14:textId="3C39292E" w:rsidR="0E8D38B6" w:rsidRDefault="0E8D38B6"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consulta de ordenes pagadas no se realizó.</w:t>
            </w:r>
          </w:p>
        </w:tc>
      </w:tr>
      <w:tr w:rsidR="4F5AD2BB" w14:paraId="0CECF915" w14:textId="77777777" w:rsidTr="4F5AD2BB">
        <w:trPr>
          <w:trHeight w:val="1680"/>
        </w:trPr>
        <w:tc>
          <w:tcPr>
            <w:tcW w:w="1136" w:type="dxa"/>
            <w:tcBorders>
              <w:top w:val="single" w:sz="8" w:space="0" w:color="auto"/>
              <w:left w:val="single" w:sz="8" w:space="0" w:color="auto"/>
              <w:bottom w:val="single" w:sz="8" w:space="0" w:color="auto"/>
              <w:right w:val="single" w:sz="8" w:space="0" w:color="auto"/>
            </w:tcBorders>
          </w:tcPr>
          <w:p w14:paraId="601B1F17" w14:textId="0AF0FC9F" w:rsidR="4F5AD2BB" w:rsidRDefault="4F5AD2BB">
            <w:r w:rsidRPr="4F5AD2BB">
              <w:rPr>
                <w:rFonts w:ascii="Arial" w:eastAsia="Arial" w:hAnsi="Arial" w:cs="Arial"/>
                <w:sz w:val="22"/>
                <w:szCs w:val="22"/>
                <w:lang w:val="es"/>
              </w:rPr>
              <w:t>ES-</w:t>
            </w:r>
            <w:r w:rsidR="3D91F173" w:rsidRPr="4F5AD2BB">
              <w:rPr>
                <w:rFonts w:ascii="Arial" w:eastAsia="Arial" w:hAnsi="Arial" w:cs="Arial"/>
                <w:sz w:val="22"/>
                <w:szCs w:val="22"/>
                <w:lang w:val="es"/>
              </w:rPr>
              <w:t>30</w:t>
            </w:r>
            <w:r w:rsidRPr="4F5AD2BB">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502B1AB0" w14:textId="334515E7" w:rsidR="4F5AD2BB" w:rsidRDefault="4F5AD2BB" w:rsidP="4F5AD2BB">
            <w:pPr>
              <w:rPr>
                <w:rFonts w:ascii="Arial" w:eastAsia="Arial" w:hAnsi="Arial" w:cs="Arial"/>
                <w:sz w:val="22"/>
                <w:szCs w:val="22"/>
                <w:lang w:val="es"/>
              </w:rPr>
            </w:pPr>
            <w:r w:rsidRPr="4F5AD2BB">
              <w:rPr>
                <w:rFonts w:ascii="Arial" w:eastAsia="Arial" w:hAnsi="Arial" w:cs="Arial"/>
                <w:b/>
                <w:bCs/>
                <w:sz w:val="22"/>
                <w:szCs w:val="22"/>
                <w:lang w:val="es"/>
              </w:rPr>
              <w:t xml:space="preserve">DESCRIPCIÓN: </w:t>
            </w:r>
            <w:r w:rsidR="2B7005BE" w:rsidRPr="4F5AD2BB">
              <w:rPr>
                <w:rFonts w:ascii="Arial" w:eastAsia="Arial" w:hAnsi="Arial" w:cs="Arial"/>
                <w:b/>
                <w:bCs/>
                <w:sz w:val="22"/>
                <w:szCs w:val="22"/>
                <w:lang w:val="es"/>
              </w:rPr>
              <w:t>No se han registrado las ordenes que han sido pagadas.</w:t>
            </w:r>
          </w:p>
          <w:p w14:paraId="7D42614E" w14:textId="68151564" w:rsidR="4F5AD2BB" w:rsidRDefault="4F5AD2BB">
            <w:r w:rsidRPr="4F5AD2BB">
              <w:rPr>
                <w:rFonts w:ascii="Arial" w:eastAsia="Arial" w:hAnsi="Arial" w:cs="Arial"/>
                <w:b/>
                <w:bCs/>
                <w:sz w:val="22"/>
                <w:szCs w:val="22"/>
                <w:lang w:val="es"/>
              </w:rPr>
              <w:t>SUPOSICIONES/ASUNCIONES:</w:t>
            </w:r>
          </w:p>
          <w:p w14:paraId="7CB60224" w14:textId="55A5C308" w:rsidR="4F5AD2BB" w:rsidRDefault="4F5AD2BB" w:rsidP="00F53248">
            <w:pPr>
              <w:pStyle w:val="Prrafodelista"/>
              <w:numPr>
                <w:ilvl w:val="0"/>
                <w:numId w:val="22"/>
              </w:numPr>
              <w:rPr>
                <w:rFonts w:ascii="Arial" w:eastAsia="Arial" w:hAnsi="Arial" w:cs="Arial"/>
                <w:sz w:val="22"/>
                <w:szCs w:val="22"/>
                <w:lang w:val="es"/>
              </w:rPr>
            </w:pPr>
            <w:r w:rsidRPr="4F5AD2BB">
              <w:rPr>
                <w:rFonts w:ascii="Arial" w:eastAsia="Arial" w:hAnsi="Arial" w:cs="Arial"/>
                <w:sz w:val="22"/>
                <w:szCs w:val="22"/>
                <w:lang w:val="es"/>
              </w:rPr>
              <w:t>La secretaria no ingres</w:t>
            </w:r>
            <w:r w:rsidR="7CDEDB91" w:rsidRPr="4F5AD2BB">
              <w:rPr>
                <w:rFonts w:ascii="Arial" w:eastAsia="Arial" w:hAnsi="Arial" w:cs="Arial"/>
                <w:sz w:val="22"/>
                <w:szCs w:val="22"/>
                <w:lang w:val="es"/>
              </w:rPr>
              <w:t>ó</w:t>
            </w:r>
            <w:r w:rsidRPr="4F5AD2BB">
              <w:rPr>
                <w:rFonts w:ascii="Arial" w:eastAsia="Arial" w:hAnsi="Arial" w:cs="Arial"/>
                <w:sz w:val="22"/>
                <w:szCs w:val="22"/>
                <w:lang w:val="es"/>
              </w:rPr>
              <w:t xml:space="preserve"> al sistema ninguna orden </w:t>
            </w:r>
            <w:r w:rsidR="0D8BF382" w:rsidRPr="4F5AD2BB">
              <w:rPr>
                <w:rFonts w:ascii="Arial" w:eastAsia="Arial" w:hAnsi="Arial" w:cs="Arial"/>
                <w:sz w:val="22"/>
                <w:szCs w:val="22"/>
                <w:lang w:val="es"/>
              </w:rPr>
              <w:t>pagada</w:t>
            </w:r>
            <w:r w:rsidRPr="4F5AD2BB">
              <w:rPr>
                <w:rFonts w:ascii="Arial" w:eastAsia="Arial" w:hAnsi="Arial" w:cs="Arial"/>
                <w:sz w:val="22"/>
                <w:szCs w:val="22"/>
                <w:lang w:val="es"/>
              </w:rPr>
              <w:t>.</w:t>
            </w:r>
          </w:p>
          <w:p w14:paraId="0EB8833F" w14:textId="6BA2E04F" w:rsidR="4F5AD2BB" w:rsidRDefault="4F5AD2BB" w:rsidP="00F53248">
            <w:pPr>
              <w:pStyle w:val="Prrafodelista"/>
              <w:numPr>
                <w:ilvl w:val="0"/>
                <w:numId w:val="22"/>
              </w:numPr>
              <w:rPr>
                <w:sz w:val="22"/>
                <w:szCs w:val="22"/>
                <w:lang w:val="es"/>
              </w:rPr>
            </w:pPr>
            <w:r w:rsidRPr="4F5AD2BB">
              <w:rPr>
                <w:rFonts w:ascii="Arial" w:eastAsia="Arial" w:hAnsi="Arial" w:cs="Arial"/>
                <w:sz w:val="22"/>
                <w:szCs w:val="22"/>
                <w:lang w:val="es"/>
              </w:rPr>
              <w:t xml:space="preserve">No hay más órdenes </w:t>
            </w:r>
            <w:r w:rsidR="1DE9C5C4" w:rsidRPr="4F5AD2BB">
              <w:rPr>
                <w:rFonts w:ascii="Arial" w:eastAsia="Arial" w:hAnsi="Arial" w:cs="Arial"/>
                <w:sz w:val="22"/>
                <w:szCs w:val="22"/>
                <w:lang w:val="es"/>
              </w:rPr>
              <w:t xml:space="preserve">pagadas </w:t>
            </w:r>
            <w:r w:rsidRPr="4F5AD2BB">
              <w:rPr>
                <w:rFonts w:ascii="Arial" w:eastAsia="Arial" w:hAnsi="Arial" w:cs="Arial"/>
                <w:sz w:val="22"/>
                <w:szCs w:val="22"/>
                <w:lang w:val="es"/>
              </w:rPr>
              <w:t>que ingresar al sistema.</w:t>
            </w:r>
          </w:p>
          <w:p w14:paraId="49085CF3" w14:textId="68151564" w:rsidR="4F5AD2BB" w:rsidRDefault="4F5AD2BB">
            <w:r w:rsidRPr="4F5AD2BB">
              <w:rPr>
                <w:rFonts w:ascii="Arial" w:eastAsia="Arial" w:hAnsi="Arial" w:cs="Arial"/>
                <w:b/>
                <w:bCs/>
                <w:sz w:val="22"/>
                <w:szCs w:val="22"/>
                <w:lang w:val="es"/>
              </w:rPr>
              <w:t xml:space="preserve">RESULTADOS: </w:t>
            </w:r>
          </w:p>
          <w:p w14:paraId="3F0F41B5" w14:textId="41B6B570" w:rsidR="05F49ED7" w:rsidRDefault="05F49ED7" w:rsidP="00F53248">
            <w:pPr>
              <w:pStyle w:val="Prrafodelista"/>
              <w:numPr>
                <w:ilvl w:val="0"/>
                <w:numId w:val="21"/>
              </w:numPr>
              <w:rPr>
                <w:rFonts w:ascii="Arial" w:eastAsia="Arial" w:hAnsi="Arial" w:cs="Arial"/>
                <w:sz w:val="22"/>
                <w:szCs w:val="22"/>
                <w:lang w:val="es"/>
              </w:rPr>
            </w:pPr>
            <w:r w:rsidRPr="4F5AD2BB">
              <w:rPr>
                <w:rFonts w:ascii="Arial" w:eastAsia="Arial" w:hAnsi="Arial" w:cs="Arial"/>
                <w:sz w:val="22"/>
                <w:szCs w:val="22"/>
                <w:lang w:val="es"/>
              </w:rPr>
              <w:t>La consulta de ordenes pagadas no se realiza correctamente.</w:t>
            </w:r>
          </w:p>
        </w:tc>
      </w:tr>
      <w:tr w:rsidR="4F5AD2BB" w14:paraId="6B092B3C" w14:textId="77777777" w:rsidTr="4F5AD2BB">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9FAFB9C" w14:textId="1356BA67" w:rsidR="4F5AD2BB" w:rsidRDefault="4F5AD2BB">
            <w:r w:rsidRPr="4F5AD2BB">
              <w:rPr>
                <w:rFonts w:ascii="Arial" w:eastAsia="Arial" w:hAnsi="Arial" w:cs="Arial"/>
                <w:b/>
                <w:bCs/>
                <w:sz w:val="22"/>
                <w:szCs w:val="22"/>
                <w:lang w:val="es"/>
              </w:rPr>
              <w:t>RIESGOS:</w:t>
            </w:r>
          </w:p>
          <w:p w14:paraId="16E49DDD" w14:textId="31F0057C" w:rsidR="4F5AD2BB" w:rsidRDefault="4F5AD2BB" w:rsidP="00F53248">
            <w:pPr>
              <w:pStyle w:val="Prrafodelista"/>
              <w:numPr>
                <w:ilvl w:val="0"/>
                <w:numId w:val="27"/>
              </w:numPr>
              <w:rPr>
                <w:rFonts w:ascii="Arial" w:eastAsia="Arial" w:hAnsi="Arial" w:cs="Arial"/>
                <w:sz w:val="22"/>
                <w:szCs w:val="22"/>
                <w:lang w:val="es"/>
              </w:rPr>
            </w:pPr>
            <w:r w:rsidRPr="4F5AD2BB">
              <w:rPr>
                <w:rFonts w:ascii="Arial" w:eastAsia="Arial" w:hAnsi="Arial" w:cs="Arial"/>
                <w:sz w:val="22"/>
                <w:szCs w:val="22"/>
                <w:lang w:val="es"/>
              </w:rPr>
              <w:t>Caída de la base de datos.</w:t>
            </w:r>
          </w:p>
          <w:p w14:paraId="1CBFD973" w14:textId="462C7D2C" w:rsidR="1A1468B6" w:rsidRDefault="1A1468B6" w:rsidP="00F53248">
            <w:pPr>
              <w:pStyle w:val="Prrafodelista"/>
              <w:numPr>
                <w:ilvl w:val="0"/>
                <w:numId w:val="27"/>
              </w:numPr>
              <w:spacing w:line="259" w:lineRule="auto"/>
              <w:rPr>
                <w:rFonts w:ascii="Arial" w:eastAsia="Arial" w:hAnsi="Arial" w:cs="Arial"/>
                <w:lang w:val="es"/>
              </w:rPr>
            </w:pPr>
            <w:r w:rsidRPr="4F5AD2BB">
              <w:rPr>
                <w:rFonts w:ascii="Arial" w:eastAsia="Arial" w:hAnsi="Arial" w:cs="Arial"/>
                <w:sz w:val="22"/>
                <w:szCs w:val="22"/>
                <w:lang w:val="es"/>
              </w:rPr>
              <w:t>No se han registrado ordenes pagadas.</w:t>
            </w:r>
          </w:p>
        </w:tc>
      </w:tr>
    </w:tbl>
    <w:p w14:paraId="3DFFE932" w14:textId="7ECD4126" w:rsidR="4F5AD2BB" w:rsidRDefault="4F5AD2BB" w:rsidP="4F5AD2BB">
      <w:pPr>
        <w:rPr>
          <w:rFonts w:ascii="Calibri" w:hAnsi="Calibri" w:cs="Book Antiqua"/>
          <w:b/>
          <w:bCs/>
        </w:rPr>
      </w:pPr>
    </w:p>
    <w:p w14:paraId="044701AF" w14:textId="7ECD4126" w:rsidR="4F5AD2BB" w:rsidRDefault="4F5AD2BB" w:rsidP="4F5AD2BB">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81683BF" w14:paraId="2AF01B2C" w14:textId="77777777" w:rsidTr="1C998559">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7B7CF7" w14:textId="4DAE99FF" w:rsidR="3FCDDF66" w:rsidRDefault="3FCDDF66">
            <w:r w:rsidRPr="481683BF">
              <w:rPr>
                <w:rFonts w:ascii="Arial" w:eastAsia="Arial" w:hAnsi="Arial" w:cs="Arial"/>
                <w:b/>
                <w:bCs/>
                <w:sz w:val="22"/>
                <w:szCs w:val="22"/>
                <w:lang w:val="es"/>
              </w:rPr>
              <w:t>IDENTIFICADOR CASO DE USO:</w:t>
            </w:r>
          </w:p>
          <w:p w14:paraId="39105030" w14:textId="4F78BCF0" w:rsidR="3FCDDF66" w:rsidRDefault="3FCDDF66" w:rsidP="481683BF">
            <w:pPr>
              <w:rPr>
                <w:rFonts w:ascii="Arial" w:eastAsia="Arial" w:hAnsi="Arial" w:cs="Arial"/>
                <w:b/>
                <w:bCs/>
                <w:color w:val="000000" w:themeColor="text1"/>
                <w:sz w:val="22"/>
                <w:szCs w:val="22"/>
                <w:lang w:val="es"/>
              </w:rPr>
            </w:pPr>
            <w:r w:rsidRPr="481683BF">
              <w:rPr>
                <w:rFonts w:ascii="Arial" w:eastAsia="Arial" w:hAnsi="Arial" w:cs="Arial"/>
                <w:b/>
                <w:bCs/>
                <w:color w:val="000000" w:themeColor="text1"/>
                <w:sz w:val="22"/>
                <w:szCs w:val="22"/>
                <w:lang w:val="es"/>
              </w:rPr>
              <w:t>CU-</w:t>
            </w:r>
            <w:r w:rsidR="2091E38B" w:rsidRPr="481683BF">
              <w:rPr>
                <w:rFonts w:ascii="Arial" w:eastAsia="Arial" w:hAnsi="Arial" w:cs="Arial"/>
                <w:b/>
                <w:bCs/>
                <w:color w:val="000000" w:themeColor="text1"/>
                <w:sz w:val="22"/>
                <w:szCs w:val="22"/>
                <w:lang w:val="es"/>
              </w:rPr>
              <w:t>31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575806E" w14:textId="134E080D" w:rsidR="3FCDDF66" w:rsidRDefault="3FCDDF66" w:rsidP="481683BF">
            <w:pPr>
              <w:rPr>
                <w:rFonts w:ascii="Arial" w:eastAsia="Arial" w:hAnsi="Arial" w:cs="Arial"/>
                <w:color w:val="000000" w:themeColor="text1"/>
                <w:sz w:val="22"/>
                <w:szCs w:val="22"/>
                <w:lang w:val="es"/>
              </w:rPr>
            </w:pPr>
            <w:r w:rsidRPr="481683BF">
              <w:rPr>
                <w:rFonts w:ascii="Arial" w:eastAsia="Arial" w:hAnsi="Arial" w:cs="Arial"/>
                <w:b/>
                <w:bCs/>
                <w:color w:val="000000" w:themeColor="text1"/>
                <w:sz w:val="22"/>
                <w:szCs w:val="22"/>
                <w:lang w:val="es"/>
              </w:rPr>
              <w:t>NOMBRE:</w:t>
            </w:r>
            <w:r w:rsidRPr="481683BF">
              <w:rPr>
                <w:rFonts w:ascii="Arial" w:eastAsia="Arial" w:hAnsi="Arial" w:cs="Arial"/>
                <w:color w:val="000000" w:themeColor="text1"/>
                <w:sz w:val="22"/>
                <w:szCs w:val="22"/>
                <w:lang w:val="es"/>
              </w:rPr>
              <w:t xml:space="preserve"> </w:t>
            </w:r>
            <w:r w:rsidR="5559D926" w:rsidRPr="481683BF">
              <w:rPr>
                <w:rFonts w:ascii="Arial" w:eastAsia="Arial" w:hAnsi="Arial" w:cs="Arial"/>
                <w:color w:val="000000" w:themeColor="text1"/>
                <w:sz w:val="22"/>
                <w:szCs w:val="22"/>
                <w:lang w:val="es"/>
              </w:rPr>
              <w:t xml:space="preserve">Consultar Vehículos </w:t>
            </w:r>
          </w:p>
        </w:tc>
      </w:tr>
      <w:tr w:rsidR="481683BF" w14:paraId="63B2FC29" w14:textId="77777777" w:rsidTr="1C998559">
        <w:tc>
          <w:tcPr>
            <w:tcW w:w="6459" w:type="dxa"/>
            <w:gridSpan w:val="3"/>
            <w:tcBorders>
              <w:top w:val="single" w:sz="8" w:space="0" w:color="auto"/>
              <w:left w:val="single" w:sz="8" w:space="0" w:color="auto"/>
              <w:bottom w:val="single" w:sz="8" w:space="0" w:color="auto"/>
              <w:right w:val="single" w:sz="8" w:space="0" w:color="auto"/>
            </w:tcBorders>
          </w:tcPr>
          <w:p w14:paraId="48181524" w14:textId="3FCD38A6" w:rsidR="3FCDDF66" w:rsidRDefault="3FCDDF66" w:rsidP="481683BF">
            <w:pPr>
              <w:rPr>
                <w:rFonts w:ascii="Arial" w:eastAsia="Arial" w:hAnsi="Arial" w:cs="Arial"/>
                <w:b/>
                <w:bCs/>
                <w:sz w:val="22"/>
                <w:szCs w:val="22"/>
                <w:lang w:val="es"/>
              </w:rPr>
            </w:pPr>
            <w:r w:rsidRPr="481683BF">
              <w:rPr>
                <w:rFonts w:ascii="Arial" w:eastAsia="Arial" w:hAnsi="Arial" w:cs="Arial"/>
                <w:b/>
                <w:bCs/>
                <w:sz w:val="22"/>
                <w:szCs w:val="22"/>
                <w:lang w:val="es"/>
              </w:rPr>
              <w:t xml:space="preserve">COMPLEJIDAD: </w:t>
            </w:r>
            <w:r w:rsidRPr="481683BF">
              <w:rPr>
                <w:rFonts w:ascii="Arial" w:eastAsia="Arial" w:hAnsi="Arial" w:cs="Arial"/>
                <w:sz w:val="22"/>
                <w:szCs w:val="22"/>
                <w:lang w:val="es"/>
              </w:rPr>
              <w:t>Media</w:t>
            </w:r>
          </w:p>
        </w:tc>
        <w:tc>
          <w:tcPr>
            <w:tcW w:w="3170" w:type="dxa"/>
            <w:tcBorders>
              <w:top w:val="nil"/>
              <w:left w:val="nil"/>
              <w:bottom w:val="single" w:sz="8" w:space="0" w:color="auto"/>
              <w:right w:val="single" w:sz="8" w:space="0" w:color="auto"/>
            </w:tcBorders>
          </w:tcPr>
          <w:p w14:paraId="0D91B487" w14:textId="443009A4" w:rsidR="3FCDDF66" w:rsidRDefault="3FCDDF66" w:rsidP="481683BF">
            <w:pPr>
              <w:rPr>
                <w:rFonts w:ascii="Arial" w:eastAsia="Arial" w:hAnsi="Arial" w:cs="Arial"/>
                <w:sz w:val="22"/>
                <w:szCs w:val="22"/>
                <w:lang w:val="es"/>
              </w:rPr>
            </w:pPr>
            <w:r w:rsidRPr="481683BF">
              <w:rPr>
                <w:rFonts w:ascii="Arial" w:eastAsia="Arial" w:hAnsi="Arial" w:cs="Arial"/>
                <w:b/>
                <w:bCs/>
                <w:sz w:val="22"/>
                <w:szCs w:val="22"/>
                <w:lang w:val="es"/>
              </w:rPr>
              <w:t xml:space="preserve">PRIORIDAD: </w:t>
            </w:r>
            <w:r w:rsidRPr="481683BF">
              <w:rPr>
                <w:rFonts w:ascii="Arial" w:eastAsia="Arial" w:hAnsi="Arial" w:cs="Arial"/>
                <w:sz w:val="22"/>
                <w:szCs w:val="22"/>
                <w:lang w:val="es"/>
              </w:rPr>
              <w:t>Alta</w:t>
            </w:r>
          </w:p>
        </w:tc>
      </w:tr>
      <w:tr w:rsidR="481683BF" w14:paraId="229F7628" w14:textId="77777777" w:rsidTr="1C998559">
        <w:tc>
          <w:tcPr>
            <w:tcW w:w="9629" w:type="dxa"/>
            <w:gridSpan w:val="4"/>
            <w:tcBorders>
              <w:top w:val="single" w:sz="8" w:space="0" w:color="auto"/>
              <w:left w:val="single" w:sz="8" w:space="0" w:color="auto"/>
              <w:bottom w:val="single" w:sz="8" w:space="0" w:color="auto"/>
              <w:right w:val="single" w:sz="8" w:space="0" w:color="auto"/>
            </w:tcBorders>
          </w:tcPr>
          <w:p w14:paraId="26DD9A0D" w14:textId="52CF9357" w:rsidR="3FCDDF66" w:rsidRDefault="3FCDDF66">
            <w:r w:rsidRPr="481683BF">
              <w:rPr>
                <w:rFonts w:ascii="Arial" w:eastAsia="Arial" w:hAnsi="Arial" w:cs="Arial"/>
                <w:b/>
                <w:bCs/>
                <w:sz w:val="22"/>
                <w:szCs w:val="22"/>
                <w:lang w:val="es"/>
              </w:rPr>
              <w:t>REQUERIMIENTO FUNCIONAL ASOCIADO:</w:t>
            </w:r>
          </w:p>
          <w:p w14:paraId="1545DC6B" w14:textId="01386EFD" w:rsidR="3FCDDF66" w:rsidRDefault="3FCDDF66" w:rsidP="481683BF">
            <w:pPr>
              <w:rPr>
                <w:rFonts w:ascii="Arial" w:eastAsia="Arial" w:hAnsi="Arial" w:cs="Arial"/>
                <w:sz w:val="22"/>
                <w:szCs w:val="22"/>
                <w:lang w:val="es"/>
              </w:rPr>
            </w:pPr>
            <w:r w:rsidRPr="1C998559">
              <w:rPr>
                <w:rFonts w:ascii="Arial" w:eastAsia="Arial" w:hAnsi="Arial" w:cs="Arial"/>
                <w:sz w:val="22"/>
                <w:szCs w:val="22"/>
                <w:lang w:val="es"/>
              </w:rPr>
              <w:t>RF-1</w:t>
            </w:r>
          </w:p>
        </w:tc>
      </w:tr>
      <w:tr w:rsidR="481683BF" w14:paraId="21DCCFF8" w14:textId="77777777" w:rsidTr="1C998559">
        <w:tc>
          <w:tcPr>
            <w:tcW w:w="9629" w:type="dxa"/>
            <w:gridSpan w:val="4"/>
            <w:tcBorders>
              <w:top w:val="single" w:sz="8" w:space="0" w:color="auto"/>
              <w:left w:val="single" w:sz="8" w:space="0" w:color="auto"/>
              <w:bottom w:val="single" w:sz="8" w:space="0" w:color="auto"/>
              <w:right w:val="single" w:sz="8" w:space="0" w:color="auto"/>
            </w:tcBorders>
          </w:tcPr>
          <w:p w14:paraId="40EE7AD6" w14:textId="5DABF82F" w:rsidR="3FCDDF66" w:rsidRDefault="3FCDDF66">
            <w:r w:rsidRPr="481683BF">
              <w:rPr>
                <w:rFonts w:ascii="Arial" w:eastAsia="Arial" w:hAnsi="Arial" w:cs="Arial"/>
                <w:b/>
                <w:bCs/>
                <w:sz w:val="22"/>
                <w:szCs w:val="22"/>
                <w:lang w:val="es"/>
              </w:rPr>
              <w:t>ACTORES:</w:t>
            </w:r>
            <w:r w:rsidRPr="481683BF">
              <w:rPr>
                <w:rFonts w:ascii="Arial" w:eastAsia="Arial" w:hAnsi="Arial" w:cs="Arial"/>
                <w:sz w:val="22"/>
                <w:szCs w:val="22"/>
                <w:lang w:val="es"/>
              </w:rPr>
              <w:t xml:space="preserve">  </w:t>
            </w:r>
            <w:proofErr w:type="gramStart"/>
            <w:r w:rsidRPr="481683BF">
              <w:rPr>
                <w:rFonts w:ascii="Arial" w:eastAsia="Arial" w:hAnsi="Arial" w:cs="Arial"/>
                <w:sz w:val="22"/>
                <w:szCs w:val="22"/>
                <w:lang w:val="es"/>
              </w:rPr>
              <w:t>Secretaria</w:t>
            </w:r>
            <w:proofErr w:type="gramEnd"/>
          </w:p>
        </w:tc>
      </w:tr>
      <w:tr w:rsidR="481683BF" w14:paraId="3DCAC85D" w14:textId="77777777" w:rsidTr="1C998559">
        <w:tc>
          <w:tcPr>
            <w:tcW w:w="9629" w:type="dxa"/>
            <w:gridSpan w:val="4"/>
            <w:tcBorders>
              <w:top w:val="single" w:sz="8" w:space="0" w:color="auto"/>
              <w:left w:val="single" w:sz="8" w:space="0" w:color="auto"/>
              <w:bottom w:val="single" w:sz="8" w:space="0" w:color="auto"/>
              <w:right w:val="single" w:sz="8" w:space="0" w:color="auto"/>
            </w:tcBorders>
          </w:tcPr>
          <w:p w14:paraId="08F0FA36" w14:textId="04A5806D" w:rsidR="3FCDDF66" w:rsidRDefault="3FCDDF66">
            <w:r w:rsidRPr="481683BF">
              <w:rPr>
                <w:rFonts w:ascii="Arial" w:eastAsia="Arial" w:hAnsi="Arial" w:cs="Arial"/>
                <w:b/>
                <w:bCs/>
                <w:sz w:val="22"/>
                <w:szCs w:val="22"/>
                <w:lang w:val="es"/>
              </w:rPr>
              <w:t xml:space="preserve">CASOS DE USO ASOCIADOS: </w:t>
            </w:r>
          </w:p>
          <w:p w14:paraId="20519A9C" w14:textId="1368C14D" w:rsidR="481683BF" w:rsidRDefault="1C998559" w:rsidP="481683BF">
            <w:pPr>
              <w:rPr>
                <w:rFonts w:ascii="Arial" w:eastAsia="Arial" w:hAnsi="Arial" w:cs="Arial"/>
                <w:sz w:val="22"/>
                <w:szCs w:val="22"/>
                <w:lang w:val="es"/>
              </w:rPr>
            </w:pPr>
            <w:r w:rsidRPr="1C998559">
              <w:rPr>
                <w:rFonts w:ascii="Arial" w:eastAsia="Arial" w:hAnsi="Arial" w:cs="Arial"/>
                <w:sz w:val="22"/>
                <w:szCs w:val="22"/>
                <w:lang w:val="es"/>
              </w:rPr>
              <w:t>CU-1</w:t>
            </w:r>
          </w:p>
        </w:tc>
      </w:tr>
      <w:tr w:rsidR="481683BF" w14:paraId="73C9BF7D" w14:textId="77777777" w:rsidTr="1C998559">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01B5902C" w14:textId="7CF6B9A9" w:rsidR="3FCDDF66" w:rsidRDefault="3FCDDF66">
            <w:r w:rsidRPr="481683BF">
              <w:rPr>
                <w:rFonts w:ascii="Arial" w:eastAsia="Arial" w:hAnsi="Arial" w:cs="Arial"/>
                <w:b/>
                <w:bCs/>
                <w:sz w:val="22"/>
                <w:szCs w:val="22"/>
                <w:lang w:val="es"/>
              </w:rPr>
              <w:t>DESCRIPCIÓN:</w:t>
            </w:r>
            <w:r w:rsidRPr="481683BF">
              <w:rPr>
                <w:rFonts w:ascii="Arial" w:eastAsia="Arial" w:hAnsi="Arial" w:cs="Arial"/>
                <w:sz w:val="22"/>
                <w:szCs w:val="22"/>
                <w:lang w:val="es"/>
              </w:rPr>
              <w:t xml:space="preserve"> </w:t>
            </w:r>
          </w:p>
          <w:p w14:paraId="5B6ED86D" w14:textId="33CFC4FC" w:rsidR="3FCDDF66" w:rsidRDefault="3FCDDF66">
            <w:r w:rsidRPr="1C998559">
              <w:rPr>
                <w:rFonts w:ascii="Arial" w:eastAsia="Arial" w:hAnsi="Arial" w:cs="Arial"/>
                <w:sz w:val="22"/>
                <w:szCs w:val="22"/>
                <w:lang w:val="es"/>
              </w:rPr>
              <w:t xml:space="preserve"> </w:t>
            </w:r>
            <w:r w:rsidR="5E8BF2D6" w:rsidRPr="1C998559">
              <w:rPr>
                <w:rFonts w:ascii="Arial" w:eastAsia="Arial" w:hAnsi="Arial" w:cs="Arial"/>
                <w:sz w:val="22"/>
                <w:szCs w:val="22"/>
                <w:lang w:val="es"/>
              </w:rPr>
              <w:t>El sistema permitirá consultar los vehículos que estén registrados en el sistema.</w:t>
            </w:r>
          </w:p>
        </w:tc>
      </w:tr>
      <w:tr w:rsidR="481683BF" w14:paraId="40CCDF9A" w14:textId="77777777" w:rsidTr="1C998559">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6EACF5C6" w14:textId="45541078" w:rsidR="3FCDDF66" w:rsidRDefault="3FCDDF66">
            <w:r w:rsidRPr="481683BF">
              <w:rPr>
                <w:rFonts w:ascii="Arial" w:eastAsia="Arial" w:hAnsi="Arial" w:cs="Arial"/>
                <w:b/>
                <w:bCs/>
                <w:sz w:val="22"/>
                <w:szCs w:val="22"/>
                <w:lang w:val="es"/>
              </w:rPr>
              <w:t>NOTAS:</w:t>
            </w:r>
          </w:p>
          <w:p w14:paraId="0B5D1A2F" w14:textId="1F23E8B5" w:rsidR="74307E62" w:rsidRDefault="74307E62" w:rsidP="00F53248">
            <w:pPr>
              <w:pStyle w:val="Prrafodelista"/>
              <w:numPr>
                <w:ilvl w:val="0"/>
                <w:numId w:val="22"/>
              </w:numPr>
              <w:rPr>
                <w:rFonts w:ascii="Arial" w:eastAsia="Arial" w:hAnsi="Arial" w:cs="Arial"/>
                <w:sz w:val="22"/>
                <w:szCs w:val="22"/>
                <w:lang w:val="es"/>
              </w:rPr>
            </w:pPr>
            <w:r w:rsidRPr="1C998559">
              <w:rPr>
                <w:rFonts w:ascii="Arial" w:eastAsia="Arial" w:hAnsi="Arial" w:cs="Arial"/>
                <w:sz w:val="22"/>
                <w:szCs w:val="22"/>
                <w:lang w:val="es"/>
              </w:rPr>
              <w:t>Solo la secretaria podrá consultar los vehículos que están registrados en el sistema</w:t>
            </w:r>
            <w:r w:rsidR="3FCDDF66" w:rsidRPr="1C998559">
              <w:rPr>
                <w:rFonts w:ascii="Arial" w:eastAsia="Arial" w:hAnsi="Arial" w:cs="Arial"/>
                <w:sz w:val="22"/>
                <w:szCs w:val="22"/>
                <w:lang w:val="es"/>
              </w:rPr>
              <w:t>.</w:t>
            </w:r>
          </w:p>
          <w:p w14:paraId="4A7314AD" w14:textId="4F110B68" w:rsidR="3FCDDF66" w:rsidRDefault="3FCDDF66">
            <w:r w:rsidRPr="481683BF">
              <w:rPr>
                <w:rFonts w:ascii="Arial" w:eastAsia="Arial" w:hAnsi="Arial" w:cs="Arial"/>
                <w:sz w:val="22"/>
                <w:szCs w:val="22"/>
                <w:lang w:val="es"/>
              </w:rPr>
              <w:t xml:space="preserve"> </w:t>
            </w:r>
          </w:p>
        </w:tc>
      </w:tr>
      <w:tr w:rsidR="481683BF" w14:paraId="6239363B" w14:textId="77777777" w:rsidTr="1C998559">
        <w:tc>
          <w:tcPr>
            <w:tcW w:w="9629" w:type="dxa"/>
            <w:gridSpan w:val="4"/>
            <w:tcBorders>
              <w:top w:val="single" w:sz="8" w:space="0" w:color="auto"/>
              <w:left w:val="single" w:sz="8" w:space="0" w:color="auto"/>
              <w:bottom w:val="single" w:sz="8" w:space="0" w:color="auto"/>
              <w:right w:val="single" w:sz="8" w:space="0" w:color="auto"/>
            </w:tcBorders>
          </w:tcPr>
          <w:p w14:paraId="125FCBA2" w14:textId="15CE7E53" w:rsidR="3FCDDF66" w:rsidRDefault="3FCDDF66">
            <w:r w:rsidRPr="481683BF">
              <w:rPr>
                <w:rFonts w:ascii="Arial" w:eastAsia="Arial" w:hAnsi="Arial" w:cs="Arial"/>
                <w:b/>
                <w:bCs/>
                <w:sz w:val="22"/>
                <w:szCs w:val="22"/>
                <w:lang w:val="es"/>
              </w:rPr>
              <w:t xml:space="preserve">CRITERIOS DE ACEPTACIÓN: </w:t>
            </w:r>
          </w:p>
          <w:p w14:paraId="3E072EC4" w14:textId="33280C7B" w:rsidR="3FCDDF66" w:rsidRDefault="3FCDDF66" w:rsidP="481683BF">
            <w:pPr>
              <w:rPr>
                <w:rFonts w:ascii="Arial" w:eastAsia="Arial" w:hAnsi="Arial" w:cs="Arial"/>
                <w:sz w:val="22"/>
                <w:szCs w:val="22"/>
                <w:lang w:val="es"/>
              </w:rPr>
            </w:pPr>
            <w:r w:rsidRPr="1C998559">
              <w:rPr>
                <w:rFonts w:ascii="Arial" w:eastAsia="Arial" w:hAnsi="Arial" w:cs="Arial"/>
                <w:sz w:val="22"/>
                <w:szCs w:val="22"/>
                <w:lang w:val="es"/>
              </w:rPr>
              <w:t xml:space="preserve">La secretaria </w:t>
            </w:r>
            <w:r w:rsidR="63CCA31E" w:rsidRPr="1C998559">
              <w:rPr>
                <w:rFonts w:ascii="Arial" w:eastAsia="Arial" w:hAnsi="Arial" w:cs="Arial"/>
                <w:sz w:val="22"/>
                <w:szCs w:val="22"/>
                <w:lang w:val="es"/>
              </w:rPr>
              <w:t>consulta los vehículos o no.</w:t>
            </w:r>
          </w:p>
        </w:tc>
      </w:tr>
      <w:tr w:rsidR="481683BF" w14:paraId="0302F4DB" w14:textId="77777777" w:rsidTr="1C998559">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78F66D2" w14:textId="3818B2FF" w:rsidR="3FCDDF66" w:rsidRDefault="3FCDDF66">
            <w:r w:rsidRPr="481683BF">
              <w:rPr>
                <w:rFonts w:ascii="Arial" w:eastAsia="Arial" w:hAnsi="Arial" w:cs="Arial"/>
                <w:b/>
                <w:bCs/>
                <w:color w:val="000000" w:themeColor="text1"/>
                <w:sz w:val="22"/>
                <w:szCs w:val="22"/>
                <w:lang w:val="es"/>
              </w:rPr>
              <w:t xml:space="preserve">ESCENARIOS: </w:t>
            </w:r>
          </w:p>
        </w:tc>
      </w:tr>
      <w:tr w:rsidR="481683BF" w14:paraId="76968F50" w14:textId="77777777" w:rsidTr="1C998559">
        <w:trPr>
          <w:trHeight w:val="1680"/>
        </w:trPr>
        <w:tc>
          <w:tcPr>
            <w:tcW w:w="1136" w:type="dxa"/>
            <w:tcBorders>
              <w:top w:val="single" w:sz="8" w:space="0" w:color="auto"/>
              <w:left w:val="single" w:sz="8" w:space="0" w:color="auto"/>
              <w:bottom w:val="single" w:sz="8" w:space="0" w:color="auto"/>
              <w:right w:val="single" w:sz="8" w:space="0" w:color="auto"/>
            </w:tcBorders>
          </w:tcPr>
          <w:p w14:paraId="466A1C4A" w14:textId="2EED8B9B" w:rsidR="3FCDDF66" w:rsidRDefault="3FCDDF66">
            <w:r w:rsidRPr="481683BF">
              <w:rPr>
                <w:rFonts w:ascii="Arial" w:eastAsia="Arial" w:hAnsi="Arial" w:cs="Arial"/>
                <w:sz w:val="22"/>
                <w:szCs w:val="22"/>
                <w:lang w:val="es"/>
              </w:rPr>
              <w:lastRenderedPageBreak/>
              <w:t>ES-</w:t>
            </w:r>
            <w:r w:rsidR="071CD83C" w:rsidRPr="481683BF">
              <w:rPr>
                <w:rFonts w:ascii="Arial" w:eastAsia="Arial" w:hAnsi="Arial" w:cs="Arial"/>
                <w:sz w:val="22"/>
                <w:szCs w:val="22"/>
                <w:lang w:val="es"/>
              </w:rPr>
              <w:t>31.</w:t>
            </w:r>
            <w:r w:rsidRPr="481683BF">
              <w:rPr>
                <w:rFonts w:ascii="Arial" w:eastAsia="Arial" w:hAnsi="Arial" w:cs="Arial"/>
                <w:sz w:val="22"/>
                <w:szCs w:val="22"/>
                <w:lang w:val="es"/>
              </w:rPr>
              <w:t xml:space="preserve">1     </w:t>
            </w:r>
          </w:p>
          <w:p w14:paraId="147B98D6" w14:textId="7667B0C8" w:rsidR="3FCDDF66" w:rsidRDefault="3FCDDF66">
            <w:r w:rsidRPr="481683BF">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6704248B" w14:textId="7435B7AA" w:rsidR="3FCDDF66" w:rsidRDefault="3FCDDF66" w:rsidP="481683BF">
            <w:pPr>
              <w:rPr>
                <w:rFonts w:ascii="Arial" w:eastAsia="Arial" w:hAnsi="Arial" w:cs="Arial"/>
                <w:b/>
                <w:bCs/>
                <w:sz w:val="22"/>
                <w:szCs w:val="22"/>
                <w:lang w:val="es"/>
              </w:rPr>
            </w:pPr>
            <w:r w:rsidRPr="1C998559">
              <w:rPr>
                <w:rFonts w:ascii="Arial" w:eastAsia="Arial" w:hAnsi="Arial" w:cs="Arial"/>
                <w:b/>
                <w:bCs/>
                <w:sz w:val="22"/>
                <w:szCs w:val="22"/>
                <w:lang w:val="es"/>
              </w:rPr>
              <w:t>DESCRIPCIÓN:</w:t>
            </w:r>
            <w:r w:rsidR="75998B44" w:rsidRPr="1C998559">
              <w:rPr>
                <w:rFonts w:ascii="Arial" w:eastAsia="Arial" w:hAnsi="Arial" w:cs="Arial"/>
                <w:b/>
                <w:bCs/>
                <w:sz w:val="22"/>
                <w:szCs w:val="22"/>
                <w:lang w:val="es"/>
              </w:rPr>
              <w:t xml:space="preserve"> </w:t>
            </w:r>
            <w:r w:rsidR="69FE8FBC" w:rsidRPr="1C998559">
              <w:rPr>
                <w:rFonts w:ascii="Arial" w:eastAsia="Arial" w:hAnsi="Arial" w:cs="Arial"/>
                <w:b/>
                <w:bCs/>
                <w:sz w:val="22"/>
                <w:szCs w:val="22"/>
                <w:lang w:val="es"/>
              </w:rPr>
              <w:t>Consulta de vehículos exitos</w:t>
            </w:r>
            <w:r w:rsidR="22AA3498" w:rsidRPr="1C998559">
              <w:rPr>
                <w:rFonts w:ascii="Arial" w:eastAsia="Arial" w:hAnsi="Arial" w:cs="Arial"/>
                <w:b/>
                <w:bCs/>
                <w:sz w:val="22"/>
                <w:szCs w:val="22"/>
                <w:lang w:val="es"/>
              </w:rPr>
              <w:t>a</w:t>
            </w:r>
            <w:r w:rsidR="2E078CBE" w:rsidRPr="1C998559">
              <w:rPr>
                <w:rFonts w:ascii="Arial" w:eastAsia="Arial" w:hAnsi="Arial" w:cs="Arial"/>
                <w:b/>
                <w:bCs/>
                <w:sz w:val="22"/>
                <w:szCs w:val="22"/>
                <w:lang w:val="es"/>
              </w:rPr>
              <w:t>.</w:t>
            </w:r>
          </w:p>
          <w:p w14:paraId="653E1D2B" w14:textId="2616F850" w:rsidR="3FCDDF66" w:rsidRDefault="3FCDDF66">
            <w:r w:rsidRPr="481683BF">
              <w:rPr>
                <w:rFonts w:ascii="Arial" w:eastAsia="Arial" w:hAnsi="Arial" w:cs="Arial"/>
                <w:b/>
                <w:bCs/>
                <w:sz w:val="22"/>
                <w:szCs w:val="22"/>
                <w:lang w:val="es"/>
              </w:rPr>
              <w:t>SUPOSICIONES/ASUNCIONES:</w:t>
            </w:r>
          </w:p>
          <w:p w14:paraId="7F44D1AB" w14:textId="12002FA4" w:rsidR="3FCDDF66" w:rsidRDefault="3FCDDF66" w:rsidP="00F53248">
            <w:pPr>
              <w:pStyle w:val="Prrafodelista"/>
              <w:numPr>
                <w:ilvl w:val="0"/>
                <w:numId w:val="22"/>
              </w:numPr>
              <w:rPr>
                <w:rFonts w:ascii="Arial" w:eastAsia="Arial" w:hAnsi="Arial" w:cs="Arial"/>
                <w:sz w:val="22"/>
                <w:szCs w:val="22"/>
                <w:lang w:val="es"/>
              </w:rPr>
            </w:pPr>
            <w:r w:rsidRPr="1C998559">
              <w:rPr>
                <w:rFonts w:ascii="Arial" w:eastAsia="Arial" w:hAnsi="Arial" w:cs="Arial"/>
                <w:sz w:val="22"/>
                <w:szCs w:val="22"/>
                <w:lang w:val="es"/>
              </w:rPr>
              <w:t xml:space="preserve">La </w:t>
            </w:r>
            <w:r w:rsidR="3E94FBE3" w:rsidRPr="1C998559">
              <w:rPr>
                <w:rFonts w:ascii="Arial" w:eastAsia="Arial" w:hAnsi="Arial" w:cs="Arial"/>
                <w:sz w:val="22"/>
                <w:szCs w:val="22"/>
                <w:lang w:val="es"/>
              </w:rPr>
              <w:t>secretaria consulta a los vehículos registrados en el sistema.</w:t>
            </w:r>
          </w:p>
          <w:p w14:paraId="2BB7955C" w14:textId="5C367356" w:rsidR="3E94FBE3" w:rsidRDefault="3E94FBE3" w:rsidP="00F53248">
            <w:pPr>
              <w:pStyle w:val="Prrafodelista"/>
              <w:numPr>
                <w:ilvl w:val="0"/>
                <w:numId w:val="22"/>
              </w:numPr>
              <w:rPr>
                <w:sz w:val="22"/>
                <w:szCs w:val="22"/>
                <w:lang w:val="es"/>
              </w:rPr>
            </w:pPr>
            <w:r w:rsidRPr="481683BF">
              <w:rPr>
                <w:rFonts w:ascii="Arial" w:eastAsia="Arial" w:hAnsi="Arial" w:cs="Arial"/>
                <w:sz w:val="22"/>
                <w:szCs w:val="22"/>
                <w:lang w:val="es"/>
              </w:rPr>
              <w:t>La base de datos muestra los datos correctamente.</w:t>
            </w:r>
          </w:p>
          <w:p w14:paraId="72B5329E" w14:textId="2616F850" w:rsidR="3FCDDF66" w:rsidRDefault="3FCDDF66">
            <w:r w:rsidRPr="481683BF">
              <w:rPr>
                <w:rFonts w:ascii="Arial" w:eastAsia="Arial" w:hAnsi="Arial" w:cs="Arial"/>
                <w:b/>
                <w:bCs/>
                <w:sz w:val="22"/>
                <w:szCs w:val="22"/>
                <w:lang w:val="es"/>
              </w:rPr>
              <w:t xml:space="preserve">RESULTADOS: </w:t>
            </w:r>
          </w:p>
          <w:p w14:paraId="383DD596" w14:textId="7E68594B" w:rsidR="4E83C7A3" w:rsidRDefault="4E83C7A3" w:rsidP="00F53248">
            <w:pPr>
              <w:pStyle w:val="Prrafodelista"/>
              <w:numPr>
                <w:ilvl w:val="0"/>
                <w:numId w:val="27"/>
              </w:numPr>
              <w:rPr>
                <w:rFonts w:ascii="Arial" w:eastAsia="Arial" w:hAnsi="Arial" w:cs="Arial"/>
                <w:sz w:val="22"/>
                <w:szCs w:val="22"/>
                <w:lang w:val="es"/>
              </w:rPr>
            </w:pPr>
            <w:r w:rsidRPr="1C998559">
              <w:rPr>
                <w:rFonts w:ascii="Arial" w:eastAsia="Arial" w:hAnsi="Arial" w:cs="Arial"/>
                <w:sz w:val="22"/>
                <w:szCs w:val="22"/>
                <w:lang w:val="es"/>
              </w:rPr>
              <w:t xml:space="preserve">La consulta de vehículos fue </w:t>
            </w:r>
            <w:r w:rsidR="2FE2A089" w:rsidRPr="1C998559">
              <w:rPr>
                <w:rFonts w:ascii="Arial" w:eastAsia="Arial" w:hAnsi="Arial" w:cs="Arial"/>
                <w:sz w:val="22"/>
                <w:szCs w:val="22"/>
                <w:lang w:val="es"/>
              </w:rPr>
              <w:t>c</w:t>
            </w:r>
            <w:r w:rsidRPr="1C998559">
              <w:rPr>
                <w:rFonts w:ascii="Arial" w:eastAsia="Arial" w:hAnsi="Arial" w:cs="Arial"/>
                <w:sz w:val="22"/>
                <w:szCs w:val="22"/>
                <w:lang w:val="es"/>
              </w:rPr>
              <w:t>ompletada de manera exitosa.</w:t>
            </w:r>
          </w:p>
        </w:tc>
      </w:tr>
      <w:tr w:rsidR="481683BF" w14:paraId="6A21FB5E" w14:textId="77777777" w:rsidTr="1C998559">
        <w:trPr>
          <w:trHeight w:val="1680"/>
        </w:trPr>
        <w:tc>
          <w:tcPr>
            <w:tcW w:w="1136" w:type="dxa"/>
            <w:tcBorders>
              <w:top w:val="single" w:sz="8" w:space="0" w:color="auto"/>
              <w:left w:val="single" w:sz="8" w:space="0" w:color="auto"/>
              <w:bottom w:val="single" w:sz="8" w:space="0" w:color="auto"/>
              <w:right w:val="single" w:sz="8" w:space="0" w:color="auto"/>
            </w:tcBorders>
          </w:tcPr>
          <w:p w14:paraId="41E879E2" w14:textId="704E1965" w:rsidR="3FCDDF66" w:rsidRDefault="3FCDDF66" w:rsidP="481683BF">
            <w:pPr>
              <w:rPr>
                <w:rFonts w:ascii="Arial" w:eastAsia="Arial" w:hAnsi="Arial" w:cs="Arial"/>
                <w:sz w:val="22"/>
                <w:szCs w:val="22"/>
                <w:lang w:val="es"/>
              </w:rPr>
            </w:pPr>
            <w:r w:rsidRPr="481683BF">
              <w:rPr>
                <w:rFonts w:ascii="Arial" w:eastAsia="Arial" w:hAnsi="Arial" w:cs="Arial"/>
                <w:sz w:val="22"/>
                <w:szCs w:val="22"/>
                <w:lang w:val="es"/>
              </w:rPr>
              <w:t>ES-</w:t>
            </w:r>
            <w:r w:rsidR="56DB6E68" w:rsidRPr="481683BF">
              <w:rPr>
                <w:rFonts w:ascii="Arial" w:eastAsia="Arial" w:hAnsi="Arial" w:cs="Arial"/>
                <w:sz w:val="22"/>
                <w:szCs w:val="22"/>
                <w:lang w:val="es"/>
              </w:rPr>
              <w:t>31</w:t>
            </w:r>
            <w:r w:rsidRPr="481683BF">
              <w:rPr>
                <w:rFonts w:ascii="Arial" w:eastAsia="Arial" w:hAnsi="Arial" w:cs="Arial"/>
                <w:sz w:val="22"/>
                <w:szCs w:val="22"/>
                <w:lang w:val="es"/>
              </w:rPr>
              <w:t xml:space="preserve">.2     </w:t>
            </w:r>
          </w:p>
          <w:p w14:paraId="7750D47D" w14:textId="4CB5391A" w:rsidR="3FCDDF66" w:rsidRDefault="3FCDDF66">
            <w:r w:rsidRPr="481683BF">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BB55E4D" w14:textId="7618D332" w:rsidR="3FCDDF66" w:rsidRDefault="3FCDDF66" w:rsidP="481683BF">
            <w:pPr>
              <w:rPr>
                <w:rFonts w:ascii="Arial" w:eastAsia="Arial" w:hAnsi="Arial" w:cs="Arial"/>
                <w:b/>
                <w:bCs/>
                <w:sz w:val="22"/>
                <w:szCs w:val="22"/>
                <w:lang w:val="es"/>
              </w:rPr>
            </w:pPr>
            <w:r w:rsidRPr="1C998559">
              <w:rPr>
                <w:rFonts w:ascii="Arial" w:eastAsia="Arial" w:hAnsi="Arial" w:cs="Arial"/>
                <w:b/>
                <w:bCs/>
                <w:sz w:val="22"/>
                <w:szCs w:val="22"/>
                <w:lang w:val="es"/>
              </w:rPr>
              <w:t xml:space="preserve">DESCRIPCIÓN: </w:t>
            </w:r>
            <w:r w:rsidR="5C24CD4F" w:rsidRPr="1C998559">
              <w:rPr>
                <w:rFonts w:ascii="Arial" w:eastAsia="Arial" w:hAnsi="Arial" w:cs="Arial"/>
                <w:b/>
                <w:bCs/>
                <w:sz w:val="22"/>
                <w:szCs w:val="22"/>
                <w:lang w:val="es"/>
              </w:rPr>
              <w:t>Fallo al consultar los vehículos por error en la base de datos</w:t>
            </w:r>
          </w:p>
          <w:p w14:paraId="1B80DD18" w14:textId="6ADE0E73" w:rsidR="3FCDDF66" w:rsidRDefault="3FCDDF66">
            <w:r w:rsidRPr="481683BF">
              <w:rPr>
                <w:rFonts w:ascii="Arial" w:eastAsia="Arial" w:hAnsi="Arial" w:cs="Arial"/>
                <w:b/>
                <w:bCs/>
                <w:sz w:val="22"/>
                <w:szCs w:val="22"/>
                <w:lang w:val="es"/>
              </w:rPr>
              <w:t>SUPOSICIONES/ASUNCIONES:</w:t>
            </w:r>
          </w:p>
          <w:p w14:paraId="2CFC05F1" w14:textId="18BCE2E7" w:rsidR="3FCDDF66" w:rsidRDefault="3FCDDF66" w:rsidP="00F53248">
            <w:pPr>
              <w:pStyle w:val="Prrafodelista"/>
              <w:numPr>
                <w:ilvl w:val="0"/>
                <w:numId w:val="22"/>
              </w:numPr>
              <w:rPr>
                <w:rFonts w:ascii="Arial" w:eastAsia="Arial" w:hAnsi="Arial" w:cs="Arial"/>
                <w:sz w:val="22"/>
                <w:szCs w:val="22"/>
                <w:lang w:val="es"/>
              </w:rPr>
            </w:pPr>
            <w:r w:rsidRPr="1C998559">
              <w:rPr>
                <w:rFonts w:ascii="Arial" w:eastAsia="Arial" w:hAnsi="Arial" w:cs="Arial"/>
                <w:sz w:val="22"/>
                <w:szCs w:val="22"/>
                <w:lang w:val="es"/>
              </w:rPr>
              <w:t xml:space="preserve">La secretaria </w:t>
            </w:r>
            <w:r w:rsidR="388C76B7" w:rsidRPr="1C998559">
              <w:rPr>
                <w:rFonts w:ascii="Arial" w:eastAsia="Arial" w:hAnsi="Arial" w:cs="Arial"/>
                <w:sz w:val="22"/>
                <w:szCs w:val="22"/>
                <w:lang w:val="es"/>
              </w:rPr>
              <w:t>consulta a los vehículos registrados en el sistema.</w:t>
            </w:r>
          </w:p>
          <w:p w14:paraId="2A7F60E1" w14:textId="1EBE39FA" w:rsidR="47286DF7" w:rsidRDefault="47286DF7" w:rsidP="00F53248">
            <w:pPr>
              <w:pStyle w:val="Prrafodelista"/>
              <w:numPr>
                <w:ilvl w:val="0"/>
                <w:numId w:val="22"/>
              </w:numPr>
              <w:rPr>
                <w:sz w:val="22"/>
                <w:szCs w:val="22"/>
                <w:lang w:val="es"/>
              </w:rPr>
            </w:pPr>
            <w:r w:rsidRPr="481683BF">
              <w:rPr>
                <w:rFonts w:ascii="Arial" w:eastAsia="Arial" w:hAnsi="Arial" w:cs="Arial"/>
                <w:sz w:val="22"/>
                <w:szCs w:val="22"/>
                <w:lang w:val="es"/>
              </w:rPr>
              <w:t>Surge un fallo en la b</w:t>
            </w:r>
            <w:r w:rsidR="7D0E46E0" w:rsidRPr="481683BF">
              <w:rPr>
                <w:rFonts w:ascii="Arial" w:eastAsia="Arial" w:hAnsi="Arial" w:cs="Arial"/>
                <w:sz w:val="22"/>
                <w:szCs w:val="22"/>
                <w:lang w:val="es"/>
              </w:rPr>
              <w:t>a</w:t>
            </w:r>
            <w:r w:rsidRPr="481683BF">
              <w:rPr>
                <w:rFonts w:ascii="Arial" w:eastAsia="Arial" w:hAnsi="Arial" w:cs="Arial"/>
                <w:sz w:val="22"/>
                <w:szCs w:val="22"/>
                <w:lang w:val="es"/>
              </w:rPr>
              <w:t xml:space="preserve">se de datos </w:t>
            </w:r>
            <w:r w:rsidR="7C252A06" w:rsidRPr="481683BF">
              <w:rPr>
                <w:rFonts w:ascii="Arial" w:eastAsia="Arial" w:hAnsi="Arial" w:cs="Arial"/>
                <w:sz w:val="22"/>
                <w:szCs w:val="22"/>
                <w:lang w:val="es"/>
              </w:rPr>
              <w:t>al momento de visualizar la información</w:t>
            </w:r>
            <w:r w:rsidRPr="481683BF">
              <w:rPr>
                <w:rFonts w:ascii="Arial" w:eastAsia="Arial" w:hAnsi="Arial" w:cs="Arial"/>
                <w:sz w:val="22"/>
                <w:szCs w:val="22"/>
                <w:lang w:val="es"/>
              </w:rPr>
              <w:t>.</w:t>
            </w:r>
          </w:p>
          <w:p w14:paraId="40228617" w14:textId="106F530E" w:rsidR="3FCDDF66" w:rsidRDefault="3FCDDF66">
            <w:r w:rsidRPr="481683BF">
              <w:rPr>
                <w:rFonts w:ascii="Arial" w:eastAsia="Arial" w:hAnsi="Arial" w:cs="Arial"/>
                <w:b/>
                <w:bCs/>
                <w:sz w:val="22"/>
                <w:szCs w:val="22"/>
                <w:lang w:val="es"/>
              </w:rPr>
              <w:t xml:space="preserve">RESULTADOS: </w:t>
            </w:r>
          </w:p>
          <w:p w14:paraId="57149C97" w14:textId="01C8A67E" w:rsidR="529B03EA" w:rsidRDefault="529B03EA" w:rsidP="00F53248">
            <w:pPr>
              <w:pStyle w:val="Prrafodelista"/>
              <w:numPr>
                <w:ilvl w:val="0"/>
                <w:numId w:val="22"/>
              </w:numPr>
              <w:rPr>
                <w:rFonts w:ascii="Arial" w:eastAsia="Arial" w:hAnsi="Arial" w:cs="Arial"/>
                <w:sz w:val="22"/>
                <w:szCs w:val="22"/>
                <w:lang w:val="es"/>
              </w:rPr>
            </w:pPr>
            <w:r w:rsidRPr="1C998559">
              <w:rPr>
                <w:rFonts w:ascii="Arial" w:eastAsia="Arial" w:hAnsi="Arial" w:cs="Arial"/>
                <w:sz w:val="22"/>
                <w:szCs w:val="22"/>
                <w:lang w:val="es"/>
              </w:rPr>
              <w:t>La consulta de vehículos no se realizó.</w:t>
            </w:r>
          </w:p>
        </w:tc>
      </w:tr>
      <w:tr w:rsidR="481683BF" w14:paraId="15CD7DF0" w14:textId="77777777" w:rsidTr="1C998559">
        <w:trPr>
          <w:trHeight w:val="1680"/>
        </w:trPr>
        <w:tc>
          <w:tcPr>
            <w:tcW w:w="1136" w:type="dxa"/>
            <w:tcBorders>
              <w:top w:val="single" w:sz="8" w:space="0" w:color="auto"/>
              <w:left w:val="single" w:sz="8" w:space="0" w:color="auto"/>
              <w:bottom w:val="single" w:sz="8" w:space="0" w:color="auto"/>
              <w:right w:val="single" w:sz="8" w:space="0" w:color="auto"/>
            </w:tcBorders>
          </w:tcPr>
          <w:p w14:paraId="0FBD8631" w14:textId="0595D31D" w:rsidR="3FCDDF66" w:rsidRDefault="3FCDDF66">
            <w:r w:rsidRPr="481683BF">
              <w:rPr>
                <w:rFonts w:ascii="Arial" w:eastAsia="Arial" w:hAnsi="Arial" w:cs="Arial"/>
                <w:sz w:val="22"/>
                <w:szCs w:val="22"/>
                <w:lang w:val="es"/>
              </w:rPr>
              <w:t>ES-</w:t>
            </w:r>
            <w:r w:rsidR="0B4951E4" w:rsidRPr="481683BF">
              <w:rPr>
                <w:rFonts w:ascii="Arial" w:eastAsia="Arial" w:hAnsi="Arial" w:cs="Arial"/>
                <w:sz w:val="22"/>
                <w:szCs w:val="22"/>
                <w:lang w:val="es"/>
              </w:rPr>
              <w:t>31</w:t>
            </w:r>
            <w:r w:rsidRPr="481683BF">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7944562C" w14:textId="760BEE02" w:rsidR="3FCDDF66" w:rsidRDefault="3FCDDF66" w:rsidP="481683BF">
            <w:pPr>
              <w:rPr>
                <w:rFonts w:ascii="Arial" w:eastAsia="Arial" w:hAnsi="Arial" w:cs="Arial"/>
                <w:sz w:val="22"/>
                <w:szCs w:val="22"/>
                <w:lang w:val="es"/>
              </w:rPr>
            </w:pPr>
            <w:r w:rsidRPr="1C998559">
              <w:rPr>
                <w:rFonts w:ascii="Arial" w:eastAsia="Arial" w:hAnsi="Arial" w:cs="Arial"/>
                <w:b/>
                <w:bCs/>
                <w:sz w:val="22"/>
                <w:szCs w:val="22"/>
                <w:lang w:val="es"/>
              </w:rPr>
              <w:t xml:space="preserve">DESCRIPCIÓN: </w:t>
            </w:r>
            <w:r w:rsidR="3A24939E" w:rsidRPr="1C998559">
              <w:rPr>
                <w:rFonts w:ascii="Arial" w:eastAsia="Arial" w:hAnsi="Arial" w:cs="Arial"/>
                <w:b/>
                <w:bCs/>
                <w:sz w:val="22"/>
                <w:szCs w:val="22"/>
                <w:lang w:val="es"/>
              </w:rPr>
              <w:t>No se han registrado los vehículos.</w:t>
            </w:r>
          </w:p>
          <w:p w14:paraId="28CEC95A" w14:textId="68151564" w:rsidR="3FCDDF66" w:rsidRDefault="3FCDDF66">
            <w:r w:rsidRPr="481683BF">
              <w:rPr>
                <w:rFonts w:ascii="Arial" w:eastAsia="Arial" w:hAnsi="Arial" w:cs="Arial"/>
                <w:b/>
                <w:bCs/>
                <w:sz w:val="22"/>
                <w:szCs w:val="22"/>
                <w:lang w:val="es"/>
              </w:rPr>
              <w:t>SUPOSICIONES/ASUNCIONES:</w:t>
            </w:r>
          </w:p>
          <w:p w14:paraId="5FAE8D04" w14:textId="19AE8306" w:rsidR="3FCDDF66" w:rsidRDefault="3FCDDF66" w:rsidP="00F53248">
            <w:pPr>
              <w:pStyle w:val="Prrafodelista"/>
              <w:numPr>
                <w:ilvl w:val="0"/>
                <w:numId w:val="22"/>
              </w:numPr>
              <w:rPr>
                <w:rFonts w:ascii="Arial" w:eastAsia="Arial" w:hAnsi="Arial" w:cs="Arial"/>
                <w:sz w:val="22"/>
                <w:szCs w:val="22"/>
                <w:lang w:val="es"/>
              </w:rPr>
            </w:pPr>
            <w:r w:rsidRPr="1C998559">
              <w:rPr>
                <w:rFonts w:ascii="Arial" w:eastAsia="Arial" w:hAnsi="Arial" w:cs="Arial"/>
                <w:sz w:val="22"/>
                <w:szCs w:val="22"/>
                <w:lang w:val="es"/>
              </w:rPr>
              <w:t>La secretaria no ingres</w:t>
            </w:r>
            <w:r w:rsidR="038BF186" w:rsidRPr="1C998559">
              <w:rPr>
                <w:rFonts w:ascii="Arial" w:eastAsia="Arial" w:hAnsi="Arial" w:cs="Arial"/>
                <w:sz w:val="22"/>
                <w:szCs w:val="22"/>
                <w:lang w:val="es"/>
              </w:rPr>
              <w:t>ó</w:t>
            </w:r>
            <w:r w:rsidRPr="1C998559">
              <w:rPr>
                <w:rFonts w:ascii="Arial" w:eastAsia="Arial" w:hAnsi="Arial" w:cs="Arial"/>
                <w:sz w:val="22"/>
                <w:szCs w:val="22"/>
                <w:lang w:val="es"/>
              </w:rPr>
              <w:t xml:space="preserve"> al sistema el vehículo que está consultando.</w:t>
            </w:r>
          </w:p>
          <w:p w14:paraId="0ACEDEB6" w14:textId="68151564" w:rsidR="3FCDDF66" w:rsidRDefault="3FCDDF66">
            <w:r w:rsidRPr="481683BF">
              <w:rPr>
                <w:rFonts w:ascii="Arial" w:eastAsia="Arial" w:hAnsi="Arial" w:cs="Arial"/>
                <w:b/>
                <w:bCs/>
                <w:sz w:val="22"/>
                <w:szCs w:val="22"/>
                <w:lang w:val="es"/>
              </w:rPr>
              <w:t xml:space="preserve">RESULTADOS: </w:t>
            </w:r>
          </w:p>
          <w:p w14:paraId="1940E67B" w14:textId="77080242" w:rsidR="3054BF67" w:rsidRDefault="3054BF67" w:rsidP="00F53248">
            <w:pPr>
              <w:pStyle w:val="Prrafodelista"/>
              <w:numPr>
                <w:ilvl w:val="0"/>
                <w:numId w:val="21"/>
              </w:numPr>
              <w:rPr>
                <w:rFonts w:ascii="Arial" w:eastAsia="Arial" w:hAnsi="Arial" w:cs="Arial"/>
                <w:sz w:val="22"/>
                <w:szCs w:val="22"/>
                <w:lang w:val="es"/>
              </w:rPr>
            </w:pPr>
            <w:r w:rsidRPr="1C998559">
              <w:rPr>
                <w:rFonts w:ascii="Arial" w:eastAsia="Arial" w:hAnsi="Arial" w:cs="Arial"/>
                <w:sz w:val="22"/>
                <w:szCs w:val="22"/>
                <w:lang w:val="es"/>
              </w:rPr>
              <w:t>La consulta de vehículos no se realiza correctamente.</w:t>
            </w:r>
          </w:p>
        </w:tc>
      </w:tr>
      <w:tr w:rsidR="481683BF" w14:paraId="56B0F6AD" w14:textId="77777777" w:rsidTr="1C998559">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0058476" w14:textId="1356BA67" w:rsidR="3FCDDF66" w:rsidRDefault="3FCDDF66">
            <w:r w:rsidRPr="481683BF">
              <w:rPr>
                <w:rFonts w:ascii="Arial" w:eastAsia="Arial" w:hAnsi="Arial" w:cs="Arial"/>
                <w:b/>
                <w:bCs/>
                <w:sz w:val="22"/>
                <w:szCs w:val="22"/>
                <w:lang w:val="es"/>
              </w:rPr>
              <w:t>RIESGOS:</w:t>
            </w:r>
          </w:p>
          <w:p w14:paraId="5DCF4D46" w14:textId="31F0057C" w:rsidR="3FCDDF66" w:rsidRDefault="3FCDDF66" w:rsidP="00F53248">
            <w:pPr>
              <w:pStyle w:val="Prrafodelista"/>
              <w:numPr>
                <w:ilvl w:val="0"/>
                <w:numId w:val="27"/>
              </w:numPr>
              <w:rPr>
                <w:rFonts w:ascii="Arial" w:eastAsia="Arial" w:hAnsi="Arial" w:cs="Arial"/>
                <w:sz w:val="22"/>
                <w:szCs w:val="22"/>
                <w:lang w:val="es"/>
              </w:rPr>
            </w:pPr>
            <w:r w:rsidRPr="481683BF">
              <w:rPr>
                <w:rFonts w:ascii="Arial" w:eastAsia="Arial" w:hAnsi="Arial" w:cs="Arial"/>
                <w:sz w:val="22"/>
                <w:szCs w:val="22"/>
                <w:lang w:val="es"/>
              </w:rPr>
              <w:t>Caída de la base de datos.</w:t>
            </w:r>
          </w:p>
          <w:p w14:paraId="2CE76DEC" w14:textId="6CA0BA98" w:rsidR="2D6CD81D" w:rsidRDefault="2D6CD81D" w:rsidP="00F53248">
            <w:pPr>
              <w:pStyle w:val="Prrafodelista"/>
              <w:numPr>
                <w:ilvl w:val="0"/>
                <w:numId w:val="27"/>
              </w:numPr>
              <w:spacing w:line="259" w:lineRule="auto"/>
              <w:rPr>
                <w:rFonts w:ascii="Arial" w:eastAsia="Arial" w:hAnsi="Arial" w:cs="Arial"/>
                <w:lang w:val="es"/>
              </w:rPr>
            </w:pPr>
            <w:r w:rsidRPr="1C998559">
              <w:rPr>
                <w:rFonts w:ascii="Arial" w:eastAsia="Arial" w:hAnsi="Arial" w:cs="Arial"/>
                <w:sz w:val="22"/>
                <w:szCs w:val="22"/>
                <w:lang w:val="es"/>
              </w:rPr>
              <w:t>No se han registrado ciertos vehículos en el sistema.</w:t>
            </w:r>
          </w:p>
        </w:tc>
      </w:tr>
    </w:tbl>
    <w:p w14:paraId="5D4F6EF8" w14:textId="3C5521DA" w:rsidR="481683BF" w:rsidRDefault="481683BF" w:rsidP="481683BF">
      <w:pPr>
        <w:rPr>
          <w:rFonts w:ascii="Calibri" w:hAnsi="Calibri" w:cs="Book Antiqua"/>
          <w:b/>
          <w:bCs/>
        </w:rPr>
      </w:pPr>
    </w:p>
    <w:p w14:paraId="5BD04E97" w14:textId="2D3FA7C1" w:rsidR="481683BF" w:rsidRDefault="481683BF" w:rsidP="481683BF">
      <w:pPr>
        <w:rPr>
          <w:rFonts w:ascii="Calibri" w:hAnsi="Calibri" w:cs="Book Antiqua"/>
          <w:b/>
          <w:bCs/>
        </w:rPr>
      </w:pPr>
    </w:p>
    <w:tbl>
      <w:tblPr>
        <w:tblW w:w="0" w:type="auto"/>
        <w:tblInd w:w="90" w:type="dxa"/>
        <w:tblLook w:val="01E0" w:firstRow="1" w:lastRow="1" w:firstColumn="1" w:lastColumn="1" w:noHBand="0" w:noVBand="0"/>
      </w:tblPr>
      <w:tblGrid>
        <w:gridCol w:w="1136"/>
        <w:gridCol w:w="3705"/>
        <w:gridCol w:w="1543"/>
        <w:gridCol w:w="3144"/>
      </w:tblGrid>
      <w:tr w:rsidR="481683BF" w14:paraId="7EE4CEC6" w14:textId="77777777" w:rsidTr="1C998559">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CF945D" w14:textId="4DAE99FF" w:rsidR="3FCDDF66" w:rsidRDefault="3FCDDF66">
            <w:r w:rsidRPr="481683BF">
              <w:rPr>
                <w:rFonts w:ascii="Arial" w:eastAsia="Arial" w:hAnsi="Arial" w:cs="Arial"/>
                <w:b/>
                <w:bCs/>
                <w:sz w:val="22"/>
                <w:szCs w:val="22"/>
                <w:lang w:val="es"/>
              </w:rPr>
              <w:t>IDENTIFICADOR CASO DE USO:</w:t>
            </w:r>
          </w:p>
          <w:p w14:paraId="7893ABE8" w14:textId="59AAC74E" w:rsidR="3FCDDF66" w:rsidRDefault="3FCDDF66" w:rsidP="481683BF">
            <w:pPr>
              <w:rPr>
                <w:rFonts w:ascii="Arial" w:eastAsia="Arial" w:hAnsi="Arial" w:cs="Arial"/>
                <w:b/>
                <w:bCs/>
                <w:color w:val="000000" w:themeColor="text1"/>
                <w:sz w:val="22"/>
                <w:szCs w:val="22"/>
                <w:lang w:val="es"/>
              </w:rPr>
            </w:pPr>
            <w:r w:rsidRPr="481683BF">
              <w:rPr>
                <w:rFonts w:ascii="Arial" w:eastAsia="Arial" w:hAnsi="Arial" w:cs="Arial"/>
                <w:b/>
                <w:bCs/>
                <w:color w:val="000000" w:themeColor="text1"/>
                <w:sz w:val="22"/>
                <w:szCs w:val="22"/>
                <w:lang w:val="es"/>
              </w:rPr>
              <w:t>CU-</w:t>
            </w:r>
            <w:r w:rsidR="2091E38B" w:rsidRPr="481683BF">
              <w:rPr>
                <w:rFonts w:ascii="Arial" w:eastAsia="Arial" w:hAnsi="Arial" w:cs="Arial"/>
                <w:b/>
                <w:bCs/>
                <w:color w:val="000000" w:themeColor="text1"/>
                <w:sz w:val="22"/>
                <w:szCs w:val="22"/>
                <w:lang w:val="es"/>
              </w:rPr>
              <w:t>32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934A7AF" w14:textId="0F404DF9" w:rsidR="3FCDDF66" w:rsidRDefault="3FCDDF66" w:rsidP="481683BF">
            <w:pPr>
              <w:rPr>
                <w:rFonts w:ascii="Arial" w:eastAsia="Arial" w:hAnsi="Arial" w:cs="Arial"/>
                <w:color w:val="000000" w:themeColor="text1"/>
                <w:sz w:val="22"/>
                <w:szCs w:val="22"/>
                <w:lang w:val="es"/>
              </w:rPr>
            </w:pPr>
            <w:r w:rsidRPr="481683BF">
              <w:rPr>
                <w:rFonts w:ascii="Arial" w:eastAsia="Arial" w:hAnsi="Arial" w:cs="Arial"/>
                <w:b/>
                <w:bCs/>
                <w:color w:val="000000" w:themeColor="text1"/>
                <w:sz w:val="22"/>
                <w:szCs w:val="22"/>
                <w:lang w:val="es"/>
              </w:rPr>
              <w:t>NOMBRE:</w:t>
            </w:r>
            <w:r w:rsidRPr="481683BF">
              <w:rPr>
                <w:rFonts w:ascii="Arial" w:eastAsia="Arial" w:hAnsi="Arial" w:cs="Arial"/>
                <w:color w:val="000000" w:themeColor="text1"/>
                <w:sz w:val="22"/>
                <w:szCs w:val="22"/>
                <w:lang w:val="es"/>
              </w:rPr>
              <w:t xml:space="preserve"> </w:t>
            </w:r>
            <w:r w:rsidR="5559D926" w:rsidRPr="481683BF">
              <w:rPr>
                <w:rFonts w:ascii="Arial" w:eastAsia="Arial" w:hAnsi="Arial" w:cs="Arial"/>
                <w:color w:val="000000" w:themeColor="text1"/>
                <w:sz w:val="22"/>
                <w:szCs w:val="22"/>
                <w:lang w:val="es"/>
              </w:rPr>
              <w:t>Consultar Rutas</w:t>
            </w:r>
          </w:p>
        </w:tc>
      </w:tr>
      <w:tr w:rsidR="481683BF" w14:paraId="6A890933" w14:textId="77777777" w:rsidTr="1C998559">
        <w:tc>
          <w:tcPr>
            <w:tcW w:w="6459" w:type="dxa"/>
            <w:gridSpan w:val="3"/>
            <w:tcBorders>
              <w:top w:val="single" w:sz="8" w:space="0" w:color="auto"/>
              <w:left w:val="single" w:sz="8" w:space="0" w:color="auto"/>
              <w:bottom w:val="single" w:sz="8" w:space="0" w:color="auto"/>
              <w:right w:val="single" w:sz="8" w:space="0" w:color="auto"/>
            </w:tcBorders>
          </w:tcPr>
          <w:p w14:paraId="7A01E420" w14:textId="06EB22D2" w:rsidR="3FCDDF66" w:rsidRDefault="3FCDDF66" w:rsidP="1C998559">
            <w:pPr>
              <w:rPr>
                <w:rFonts w:ascii="Arial" w:eastAsia="Arial" w:hAnsi="Arial" w:cs="Arial"/>
                <w:sz w:val="22"/>
                <w:szCs w:val="22"/>
                <w:lang w:val="es"/>
              </w:rPr>
            </w:pPr>
            <w:r w:rsidRPr="1C998559">
              <w:rPr>
                <w:rFonts w:ascii="Arial" w:eastAsia="Arial" w:hAnsi="Arial" w:cs="Arial"/>
                <w:b/>
                <w:bCs/>
                <w:sz w:val="22"/>
                <w:szCs w:val="22"/>
                <w:lang w:val="es"/>
              </w:rPr>
              <w:t xml:space="preserve">COMPLEJIDAD: </w:t>
            </w:r>
            <w:r w:rsidRPr="1C998559">
              <w:rPr>
                <w:rFonts w:ascii="Arial" w:eastAsia="Arial" w:hAnsi="Arial" w:cs="Arial"/>
                <w:sz w:val="22"/>
                <w:szCs w:val="22"/>
                <w:lang w:val="es"/>
              </w:rPr>
              <w:t>Alta</w:t>
            </w:r>
          </w:p>
        </w:tc>
        <w:tc>
          <w:tcPr>
            <w:tcW w:w="3170" w:type="dxa"/>
            <w:tcBorders>
              <w:top w:val="nil"/>
              <w:left w:val="nil"/>
              <w:bottom w:val="single" w:sz="8" w:space="0" w:color="auto"/>
              <w:right w:val="single" w:sz="8" w:space="0" w:color="auto"/>
            </w:tcBorders>
          </w:tcPr>
          <w:p w14:paraId="662EA3E6" w14:textId="443009A4" w:rsidR="3FCDDF66" w:rsidRDefault="3FCDDF66" w:rsidP="481683BF">
            <w:pPr>
              <w:rPr>
                <w:rFonts w:ascii="Arial" w:eastAsia="Arial" w:hAnsi="Arial" w:cs="Arial"/>
                <w:sz w:val="22"/>
                <w:szCs w:val="22"/>
                <w:lang w:val="es"/>
              </w:rPr>
            </w:pPr>
            <w:r w:rsidRPr="481683BF">
              <w:rPr>
                <w:rFonts w:ascii="Arial" w:eastAsia="Arial" w:hAnsi="Arial" w:cs="Arial"/>
                <w:b/>
                <w:bCs/>
                <w:sz w:val="22"/>
                <w:szCs w:val="22"/>
                <w:lang w:val="es"/>
              </w:rPr>
              <w:t xml:space="preserve">PRIORIDAD: </w:t>
            </w:r>
            <w:r w:rsidRPr="481683BF">
              <w:rPr>
                <w:rFonts w:ascii="Arial" w:eastAsia="Arial" w:hAnsi="Arial" w:cs="Arial"/>
                <w:sz w:val="22"/>
                <w:szCs w:val="22"/>
                <w:lang w:val="es"/>
              </w:rPr>
              <w:t>Alta</w:t>
            </w:r>
          </w:p>
        </w:tc>
      </w:tr>
      <w:tr w:rsidR="481683BF" w14:paraId="382BC22D" w14:textId="77777777" w:rsidTr="1C998559">
        <w:tc>
          <w:tcPr>
            <w:tcW w:w="9629" w:type="dxa"/>
            <w:gridSpan w:val="4"/>
            <w:tcBorders>
              <w:top w:val="single" w:sz="8" w:space="0" w:color="auto"/>
              <w:left w:val="single" w:sz="8" w:space="0" w:color="auto"/>
              <w:bottom w:val="single" w:sz="8" w:space="0" w:color="auto"/>
              <w:right w:val="single" w:sz="8" w:space="0" w:color="auto"/>
            </w:tcBorders>
          </w:tcPr>
          <w:p w14:paraId="2C3857DC" w14:textId="52CF9357" w:rsidR="3FCDDF66" w:rsidRDefault="3FCDDF66">
            <w:r w:rsidRPr="481683BF">
              <w:rPr>
                <w:rFonts w:ascii="Arial" w:eastAsia="Arial" w:hAnsi="Arial" w:cs="Arial"/>
                <w:b/>
                <w:bCs/>
                <w:sz w:val="22"/>
                <w:szCs w:val="22"/>
                <w:lang w:val="es"/>
              </w:rPr>
              <w:t>REQUERIMIENTO FUNCIONAL ASOCIADO:</w:t>
            </w:r>
          </w:p>
          <w:p w14:paraId="272168A8" w14:textId="7FBBA7CC" w:rsidR="3FCDDF66" w:rsidRDefault="3FCDDF66" w:rsidP="481683BF">
            <w:pPr>
              <w:rPr>
                <w:rFonts w:ascii="Arial" w:eastAsia="Arial" w:hAnsi="Arial" w:cs="Arial"/>
                <w:sz w:val="22"/>
                <w:szCs w:val="22"/>
                <w:lang w:val="es"/>
              </w:rPr>
            </w:pPr>
            <w:r w:rsidRPr="1C998559">
              <w:rPr>
                <w:rFonts w:ascii="Arial" w:eastAsia="Arial" w:hAnsi="Arial" w:cs="Arial"/>
                <w:sz w:val="22"/>
                <w:szCs w:val="22"/>
                <w:lang w:val="es"/>
              </w:rPr>
              <w:t>RF-3</w:t>
            </w:r>
          </w:p>
        </w:tc>
      </w:tr>
      <w:tr w:rsidR="481683BF" w14:paraId="362ACCE8" w14:textId="77777777" w:rsidTr="1C998559">
        <w:tc>
          <w:tcPr>
            <w:tcW w:w="9629" w:type="dxa"/>
            <w:gridSpan w:val="4"/>
            <w:tcBorders>
              <w:top w:val="single" w:sz="8" w:space="0" w:color="auto"/>
              <w:left w:val="single" w:sz="8" w:space="0" w:color="auto"/>
              <w:bottom w:val="single" w:sz="8" w:space="0" w:color="auto"/>
              <w:right w:val="single" w:sz="8" w:space="0" w:color="auto"/>
            </w:tcBorders>
          </w:tcPr>
          <w:p w14:paraId="1FD274BF" w14:textId="5DABF82F" w:rsidR="3FCDDF66" w:rsidRDefault="3FCDDF66">
            <w:r w:rsidRPr="481683BF">
              <w:rPr>
                <w:rFonts w:ascii="Arial" w:eastAsia="Arial" w:hAnsi="Arial" w:cs="Arial"/>
                <w:b/>
                <w:bCs/>
                <w:sz w:val="22"/>
                <w:szCs w:val="22"/>
                <w:lang w:val="es"/>
              </w:rPr>
              <w:t>ACTORES:</w:t>
            </w:r>
            <w:r w:rsidRPr="481683BF">
              <w:rPr>
                <w:rFonts w:ascii="Arial" w:eastAsia="Arial" w:hAnsi="Arial" w:cs="Arial"/>
                <w:sz w:val="22"/>
                <w:szCs w:val="22"/>
                <w:lang w:val="es"/>
              </w:rPr>
              <w:t xml:space="preserve">  </w:t>
            </w:r>
            <w:proofErr w:type="gramStart"/>
            <w:r w:rsidRPr="481683BF">
              <w:rPr>
                <w:rFonts w:ascii="Arial" w:eastAsia="Arial" w:hAnsi="Arial" w:cs="Arial"/>
                <w:sz w:val="22"/>
                <w:szCs w:val="22"/>
                <w:lang w:val="es"/>
              </w:rPr>
              <w:t>Secretaria</w:t>
            </w:r>
            <w:proofErr w:type="gramEnd"/>
          </w:p>
        </w:tc>
      </w:tr>
      <w:tr w:rsidR="481683BF" w14:paraId="1AED3A7B" w14:textId="77777777" w:rsidTr="1C998559">
        <w:tc>
          <w:tcPr>
            <w:tcW w:w="9629" w:type="dxa"/>
            <w:gridSpan w:val="4"/>
            <w:tcBorders>
              <w:top w:val="single" w:sz="8" w:space="0" w:color="auto"/>
              <w:left w:val="single" w:sz="8" w:space="0" w:color="auto"/>
              <w:bottom w:val="single" w:sz="8" w:space="0" w:color="auto"/>
              <w:right w:val="single" w:sz="8" w:space="0" w:color="auto"/>
            </w:tcBorders>
          </w:tcPr>
          <w:p w14:paraId="11509C7A" w14:textId="04A5806D" w:rsidR="3FCDDF66" w:rsidRDefault="3FCDDF66">
            <w:r w:rsidRPr="481683BF">
              <w:rPr>
                <w:rFonts w:ascii="Arial" w:eastAsia="Arial" w:hAnsi="Arial" w:cs="Arial"/>
                <w:b/>
                <w:bCs/>
                <w:sz w:val="22"/>
                <w:szCs w:val="22"/>
                <w:lang w:val="es"/>
              </w:rPr>
              <w:t xml:space="preserve">CASOS DE USO ASOCIADOS: </w:t>
            </w:r>
          </w:p>
          <w:p w14:paraId="2D9AFC26" w14:textId="4F5F5EB1" w:rsidR="3FCDDF66" w:rsidRDefault="3FCDDF66" w:rsidP="481683BF">
            <w:pPr>
              <w:rPr>
                <w:rFonts w:ascii="Arial" w:eastAsia="Arial" w:hAnsi="Arial" w:cs="Arial"/>
                <w:sz w:val="22"/>
                <w:szCs w:val="22"/>
                <w:lang w:val="es"/>
              </w:rPr>
            </w:pPr>
            <w:r w:rsidRPr="1C998559">
              <w:rPr>
                <w:rFonts w:ascii="Arial" w:eastAsia="Arial" w:hAnsi="Arial" w:cs="Arial"/>
                <w:sz w:val="22"/>
                <w:szCs w:val="22"/>
                <w:lang w:val="es"/>
              </w:rPr>
              <w:t>CU-3</w:t>
            </w:r>
          </w:p>
        </w:tc>
      </w:tr>
      <w:tr w:rsidR="481683BF" w14:paraId="542F950C" w14:textId="77777777" w:rsidTr="1C998559">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5D350198" w14:textId="7CF6B9A9" w:rsidR="3FCDDF66" w:rsidRDefault="3FCDDF66">
            <w:r w:rsidRPr="481683BF">
              <w:rPr>
                <w:rFonts w:ascii="Arial" w:eastAsia="Arial" w:hAnsi="Arial" w:cs="Arial"/>
                <w:b/>
                <w:bCs/>
                <w:sz w:val="22"/>
                <w:szCs w:val="22"/>
                <w:lang w:val="es"/>
              </w:rPr>
              <w:t>DESCRIPCIÓN:</w:t>
            </w:r>
            <w:r w:rsidRPr="481683BF">
              <w:rPr>
                <w:rFonts w:ascii="Arial" w:eastAsia="Arial" w:hAnsi="Arial" w:cs="Arial"/>
                <w:sz w:val="22"/>
                <w:szCs w:val="22"/>
                <w:lang w:val="es"/>
              </w:rPr>
              <w:t xml:space="preserve"> </w:t>
            </w:r>
          </w:p>
          <w:p w14:paraId="504CCEF1" w14:textId="7ECEF225" w:rsidR="3FCDDF66" w:rsidRDefault="3FCDDF66">
            <w:r w:rsidRPr="1C998559">
              <w:rPr>
                <w:rFonts w:ascii="Arial" w:eastAsia="Arial" w:hAnsi="Arial" w:cs="Arial"/>
                <w:sz w:val="22"/>
                <w:szCs w:val="22"/>
                <w:lang w:val="es"/>
              </w:rPr>
              <w:t xml:space="preserve"> </w:t>
            </w:r>
            <w:r w:rsidR="5E8BF2D6" w:rsidRPr="1C998559">
              <w:rPr>
                <w:rFonts w:ascii="Arial" w:eastAsia="Arial" w:hAnsi="Arial" w:cs="Arial"/>
                <w:sz w:val="22"/>
                <w:szCs w:val="22"/>
                <w:lang w:val="es"/>
              </w:rPr>
              <w:t>El sistema permitirá consultar las rutas que estén registradas en el sistema.</w:t>
            </w:r>
          </w:p>
        </w:tc>
      </w:tr>
      <w:tr w:rsidR="481683BF" w14:paraId="511FEBFD" w14:textId="77777777" w:rsidTr="1C998559">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7641EFA3" w14:textId="45541078" w:rsidR="3FCDDF66" w:rsidRDefault="3FCDDF66">
            <w:r w:rsidRPr="481683BF">
              <w:rPr>
                <w:rFonts w:ascii="Arial" w:eastAsia="Arial" w:hAnsi="Arial" w:cs="Arial"/>
                <w:b/>
                <w:bCs/>
                <w:sz w:val="22"/>
                <w:szCs w:val="22"/>
                <w:lang w:val="es"/>
              </w:rPr>
              <w:t>NOTAS:</w:t>
            </w:r>
          </w:p>
          <w:p w14:paraId="71F14801" w14:textId="42487ACC" w:rsidR="74307E62" w:rsidRDefault="74307E62" w:rsidP="00F53248">
            <w:pPr>
              <w:pStyle w:val="Prrafodelista"/>
              <w:numPr>
                <w:ilvl w:val="0"/>
                <w:numId w:val="22"/>
              </w:numPr>
              <w:rPr>
                <w:rFonts w:ascii="Arial" w:eastAsia="Arial" w:hAnsi="Arial" w:cs="Arial"/>
                <w:sz w:val="22"/>
                <w:szCs w:val="22"/>
                <w:lang w:val="es"/>
              </w:rPr>
            </w:pPr>
            <w:r w:rsidRPr="1C998559">
              <w:rPr>
                <w:rFonts w:ascii="Arial" w:eastAsia="Arial" w:hAnsi="Arial" w:cs="Arial"/>
                <w:sz w:val="22"/>
                <w:szCs w:val="22"/>
                <w:lang w:val="es"/>
              </w:rPr>
              <w:t>Solo la secretaria podrá consultar las rutas del sistema</w:t>
            </w:r>
            <w:r w:rsidR="3FCDDF66" w:rsidRPr="1C998559">
              <w:rPr>
                <w:rFonts w:ascii="Arial" w:eastAsia="Arial" w:hAnsi="Arial" w:cs="Arial"/>
                <w:sz w:val="22"/>
                <w:szCs w:val="22"/>
                <w:lang w:val="es"/>
              </w:rPr>
              <w:t>.</w:t>
            </w:r>
          </w:p>
          <w:p w14:paraId="5826BB8F" w14:textId="4F110B68" w:rsidR="3FCDDF66" w:rsidRDefault="3FCDDF66">
            <w:r w:rsidRPr="481683BF">
              <w:rPr>
                <w:rFonts w:ascii="Arial" w:eastAsia="Arial" w:hAnsi="Arial" w:cs="Arial"/>
                <w:sz w:val="22"/>
                <w:szCs w:val="22"/>
                <w:lang w:val="es"/>
              </w:rPr>
              <w:t xml:space="preserve"> </w:t>
            </w:r>
          </w:p>
        </w:tc>
      </w:tr>
      <w:tr w:rsidR="481683BF" w14:paraId="6207AEC6" w14:textId="77777777" w:rsidTr="1C998559">
        <w:tc>
          <w:tcPr>
            <w:tcW w:w="9629" w:type="dxa"/>
            <w:gridSpan w:val="4"/>
            <w:tcBorders>
              <w:top w:val="single" w:sz="8" w:space="0" w:color="auto"/>
              <w:left w:val="single" w:sz="8" w:space="0" w:color="auto"/>
              <w:bottom w:val="single" w:sz="8" w:space="0" w:color="auto"/>
              <w:right w:val="single" w:sz="8" w:space="0" w:color="auto"/>
            </w:tcBorders>
          </w:tcPr>
          <w:p w14:paraId="2E3CE97C" w14:textId="15CE7E53" w:rsidR="3FCDDF66" w:rsidRDefault="3FCDDF66">
            <w:r w:rsidRPr="481683BF">
              <w:rPr>
                <w:rFonts w:ascii="Arial" w:eastAsia="Arial" w:hAnsi="Arial" w:cs="Arial"/>
                <w:b/>
                <w:bCs/>
                <w:sz w:val="22"/>
                <w:szCs w:val="22"/>
                <w:lang w:val="es"/>
              </w:rPr>
              <w:t xml:space="preserve">CRITERIOS DE ACEPTACIÓN: </w:t>
            </w:r>
          </w:p>
          <w:p w14:paraId="61F4B649" w14:textId="3D55F03F" w:rsidR="3FCDDF66" w:rsidRDefault="3FCDDF66" w:rsidP="481683BF">
            <w:pPr>
              <w:rPr>
                <w:rFonts w:ascii="Arial" w:eastAsia="Arial" w:hAnsi="Arial" w:cs="Arial"/>
                <w:sz w:val="22"/>
                <w:szCs w:val="22"/>
                <w:lang w:val="es"/>
              </w:rPr>
            </w:pPr>
            <w:r w:rsidRPr="1C998559">
              <w:rPr>
                <w:rFonts w:ascii="Arial" w:eastAsia="Arial" w:hAnsi="Arial" w:cs="Arial"/>
                <w:sz w:val="22"/>
                <w:szCs w:val="22"/>
                <w:lang w:val="es"/>
              </w:rPr>
              <w:t xml:space="preserve">La secretaria </w:t>
            </w:r>
            <w:r w:rsidR="63CCA31E" w:rsidRPr="1C998559">
              <w:rPr>
                <w:rFonts w:ascii="Arial" w:eastAsia="Arial" w:hAnsi="Arial" w:cs="Arial"/>
                <w:sz w:val="22"/>
                <w:szCs w:val="22"/>
                <w:lang w:val="es"/>
              </w:rPr>
              <w:t>consulta las rutas o no.</w:t>
            </w:r>
          </w:p>
        </w:tc>
      </w:tr>
      <w:tr w:rsidR="481683BF" w14:paraId="06B060B2" w14:textId="77777777" w:rsidTr="1C998559">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5EB0CAA" w14:textId="3818B2FF" w:rsidR="3FCDDF66" w:rsidRDefault="3FCDDF66">
            <w:r w:rsidRPr="481683BF">
              <w:rPr>
                <w:rFonts w:ascii="Arial" w:eastAsia="Arial" w:hAnsi="Arial" w:cs="Arial"/>
                <w:b/>
                <w:bCs/>
                <w:color w:val="000000" w:themeColor="text1"/>
                <w:sz w:val="22"/>
                <w:szCs w:val="22"/>
                <w:lang w:val="es"/>
              </w:rPr>
              <w:t xml:space="preserve">ESCENARIOS: </w:t>
            </w:r>
          </w:p>
        </w:tc>
      </w:tr>
      <w:tr w:rsidR="481683BF" w14:paraId="6A60EA39" w14:textId="77777777" w:rsidTr="1C998559">
        <w:trPr>
          <w:trHeight w:val="1680"/>
        </w:trPr>
        <w:tc>
          <w:tcPr>
            <w:tcW w:w="1136" w:type="dxa"/>
            <w:tcBorders>
              <w:top w:val="single" w:sz="8" w:space="0" w:color="auto"/>
              <w:left w:val="single" w:sz="8" w:space="0" w:color="auto"/>
              <w:bottom w:val="single" w:sz="8" w:space="0" w:color="auto"/>
              <w:right w:val="single" w:sz="8" w:space="0" w:color="auto"/>
            </w:tcBorders>
          </w:tcPr>
          <w:p w14:paraId="1B0B6588" w14:textId="1DAF03B9" w:rsidR="3FCDDF66" w:rsidRDefault="3FCDDF66">
            <w:r w:rsidRPr="481683BF">
              <w:rPr>
                <w:rFonts w:ascii="Arial" w:eastAsia="Arial" w:hAnsi="Arial" w:cs="Arial"/>
                <w:sz w:val="22"/>
                <w:szCs w:val="22"/>
                <w:lang w:val="es"/>
              </w:rPr>
              <w:t>ES-</w:t>
            </w:r>
            <w:r w:rsidR="071CD83C" w:rsidRPr="481683BF">
              <w:rPr>
                <w:rFonts w:ascii="Arial" w:eastAsia="Arial" w:hAnsi="Arial" w:cs="Arial"/>
                <w:sz w:val="22"/>
                <w:szCs w:val="22"/>
                <w:lang w:val="es"/>
              </w:rPr>
              <w:t>32.</w:t>
            </w:r>
            <w:r w:rsidRPr="481683BF">
              <w:rPr>
                <w:rFonts w:ascii="Arial" w:eastAsia="Arial" w:hAnsi="Arial" w:cs="Arial"/>
                <w:sz w:val="22"/>
                <w:szCs w:val="22"/>
                <w:lang w:val="es"/>
              </w:rPr>
              <w:t xml:space="preserve">1     </w:t>
            </w:r>
          </w:p>
          <w:p w14:paraId="3D682993" w14:textId="7667B0C8" w:rsidR="3FCDDF66" w:rsidRDefault="3FCDDF66">
            <w:r w:rsidRPr="481683BF">
              <w:rPr>
                <w:rFonts w:ascii="Arial" w:eastAsia="Arial" w:hAnsi="Arial" w:cs="Arial"/>
                <w:sz w:val="22"/>
                <w:szCs w:val="22"/>
                <w:lang w:val="es"/>
              </w:rPr>
              <w:t xml:space="preserve"> </w:t>
            </w:r>
          </w:p>
        </w:tc>
        <w:tc>
          <w:tcPr>
            <w:tcW w:w="8493" w:type="dxa"/>
            <w:gridSpan w:val="3"/>
            <w:tcBorders>
              <w:top w:val="nil"/>
              <w:left w:val="single" w:sz="8" w:space="0" w:color="auto"/>
              <w:bottom w:val="single" w:sz="8" w:space="0" w:color="auto"/>
              <w:right w:val="single" w:sz="8" w:space="0" w:color="auto"/>
            </w:tcBorders>
          </w:tcPr>
          <w:p w14:paraId="3087B359" w14:textId="017077C6" w:rsidR="3FCDDF66" w:rsidRDefault="3FCDDF66" w:rsidP="481683BF">
            <w:pPr>
              <w:rPr>
                <w:rFonts w:ascii="Arial" w:eastAsia="Arial" w:hAnsi="Arial" w:cs="Arial"/>
                <w:b/>
                <w:bCs/>
                <w:sz w:val="22"/>
                <w:szCs w:val="22"/>
                <w:lang w:val="es"/>
              </w:rPr>
            </w:pPr>
            <w:r w:rsidRPr="1C998559">
              <w:rPr>
                <w:rFonts w:ascii="Arial" w:eastAsia="Arial" w:hAnsi="Arial" w:cs="Arial"/>
                <w:b/>
                <w:bCs/>
                <w:sz w:val="22"/>
                <w:szCs w:val="22"/>
                <w:lang w:val="es"/>
              </w:rPr>
              <w:t>DESCRIPCIÓN:</w:t>
            </w:r>
            <w:r w:rsidR="75998B44" w:rsidRPr="1C998559">
              <w:rPr>
                <w:rFonts w:ascii="Arial" w:eastAsia="Arial" w:hAnsi="Arial" w:cs="Arial"/>
                <w:b/>
                <w:bCs/>
                <w:sz w:val="22"/>
                <w:szCs w:val="22"/>
                <w:lang w:val="es"/>
              </w:rPr>
              <w:t xml:space="preserve"> </w:t>
            </w:r>
            <w:r w:rsidR="69FE8FBC" w:rsidRPr="1C998559">
              <w:rPr>
                <w:rFonts w:ascii="Arial" w:eastAsia="Arial" w:hAnsi="Arial" w:cs="Arial"/>
                <w:b/>
                <w:bCs/>
                <w:sz w:val="22"/>
                <w:szCs w:val="22"/>
                <w:lang w:val="es"/>
              </w:rPr>
              <w:t>Consulta las rutas del sistema de manera exitosa</w:t>
            </w:r>
            <w:r w:rsidR="2E078CBE" w:rsidRPr="1C998559">
              <w:rPr>
                <w:rFonts w:ascii="Arial" w:eastAsia="Arial" w:hAnsi="Arial" w:cs="Arial"/>
                <w:b/>
                <w:bCs/>
                <w:sz w:val="22"/>
                <w:szCs w:val="22"/>
                <w:lang w:val="es"/>
              </w:rPr>
              <w:t>.</w:t>
            </w:r>
          </w:p>
          <w:p w14:paraId="4ED4B34C" w14:textId="2616F850" w:rsidR="3FCDDF66" w:rsidRDefault="3FCDDF66">
            <w:r w:rsidRPr="481683BF">
              <w:rPr>
                <w:rFonts w:ascii="Arial" w:eastAsia="Arial" w:hAnsi="Arial" w:cs="Arial"/>
                <w:b/>
                <w:bCs/>
                <w:sz w:val="22"/>
                <w:szCs w:val="22"/>
                <w:lang w:val="es"/>
              </w:rPr>
              <w:t>SUPOSICIONES/ASUNCIONES:</w:t>
            </w:r>
          </w:p>
          <w:p w14:paraId="08D0364A" w14:textId="7448AF64" w:rsidR="3FCDDF66" w:rsidRDefault="3FCDDF66" w:rsidP="00F53248">
            <w:pPr>
              <w:pStyle w:val="Prrafodelista"/>
              <w:numPr>
                <w:ilvl w:val="0"/>
                <w:numId w:val="22"/>
              </w:numPr>
              <w:rPr>
                <w:rFonts w:ascii="Arial" w:eastAsia="Arial" w:hAnsi="Arial" w:cs="Arial"/>
                <w:sz w:val="22"/>
                <w:szCs w:val="22"/>
                <w:lang w:val="es"/>
              </w:rPr>
            </w:pPr>
            <w:r w:rsidRPr="1C998559">
              <w:rPr>
                <w:rFonts w:ascii="Arial" w:eastAsia="Arial" w:hAnsi="Arial" w:cs="Arial"/>
                <w:sz w:val="22"/>
                <w:szCs w:val="22"/>
                <w:lang w:val="es"/>
              </w:rPr>
              <w:t xml:space="preserve">La </w:t>
            </w:r>
            <w:r w:rsidR="3E94FBE3" w:rsidRPr="1C998559">
              <w:rPr>
                <w:rFonts w:ascii="Arial" w:eastAsia="Arial" w:hAnsi="Arial" w:cs="Arial"/>
                <w:sz w:val="22"/>
                <w:szCs w:val="22"/>
                <w:lang w:val="es"/>
              </w:rPr>
              <w:t>secretaria consulta las rutas registradas en el sistema.</w:t>
            </w:r>
          </w:p>
          <w:p w14:paraId="7A05FD27" w14:textId="5C367356" w:rsidR="3E94FBE3" w:rsidRDefault="3E94FBE3" w:rsidP="00F53248">
            <w:pPr>
              <w:pStyle w:val="Prrafodelista"/>
              <w:numPr>
                <w:ilvl w:val="0"/>
                <w:numId w:val="22"/>
              </w:numPr>
              <w:rPr>
                <w:sz w:val="22"/>
                <w:szCs w:val="22"/>
                <w:lang w:val="es"/>
              </w:rPr>
            </w:pPr>
            <w:r w:rsidRPr="481683BF">
              <w:rPr>
                <w:rFonts w:ascii="Arial" w:eastAsia="Arial" w:hAnsi="Arial" w:cs="Arial"/>
                <w:sz w:val="22"/>
                <w:szCs w:val="22"/>
                <w:lang w:val="es"/>
              </w:rPr>
              <w:t>La base de datos muestra los datos correctamente.</w:t>
            </w:r>
          </w:p>
          <w:p w14:paraId="53EAE2B5" w14:textId="2616F850" w:rsidR="3FCDDF66" w:rsidRDefault="3FCDDF66">
            <w:r w:rsidRPr="481683BF">
              <w:rPr>
                <w:rFonts w:ascii="Arial" w:eastAsia="Arial" w:hAnsi="Arial" w:cs="Arial"/>
                <w:b/>
                <w:bCs/>
                <w:sz w:val="22"/>
                <w:szCs w:val="22"/>
                <w:lang w:val="es"/>
              </w:rPr>
              <w:t xml:space="preserve">RESULTADOS: </w:t>
            </w:r>
          </w:p>
          <w:p w14:paraId="03BDD351" w14:textId="4C022E3A" w:rsidR="4E83C7A3" w:rsidRDefault="4E83C7A3" w:rsidP="00F53248">
            <w:pPr>
              <w:pStyle w:val="Prrafodelista"/>
              <w:numPr>
                <w:ilvl w:val="0"/>
                <w:numId w:val="27"/>
              </w:numPr>
              <w:rPr>
                <w:rFonts w:ascii="Arial" w:eastAsia="Arial" w:hAnsi="Arial" w:cs="Arial"/>
                <w:sz w:val="22"/>
                <w:szCs w:val="22"/>
                <w:lang w:val="es"/>
              </w:rPr>
            </w:pPr>
            <w:r w:rsidRPr="1C998559">
              <w:rPr>
                <w:rFonts w:ascii="Arial" w:eastAsia="Arial" w:hAnsi="Arial" w:cs="Arial"/>
                <w:sz w:val="22"/>
                <w:szCs w:val="22"/>
                <w:lang w:val="es"/>
              </w:rPr>
              <w:t xml:space="preserve">La consulta de rutas fue </w:t>
            </w:r>
            <w:r w:rsidR="2FE2A089" w:rsidRPr="1C998559">
              <w:rPr>
                <w:rFonts w:ascii="Arial" w:eastAsia="Arial" w:hAnsi="Arial" w:cs="Arial"/>
                <w:sz w:val="22"/>
                <w:szCs w:val="22"/>
                <w:lang w:val="es"/>
              </w:rPr>
              <w:t>c</w:t>
            </w:r>
            <w:r w:rsidRPr="1C998559">
              <w:rPr>
                <w:rFonts w:ascii="Arial" w:eastAsia="Arial" w:hAnsi="Arial" w:cs="Arial"/>
                <w:sz w:val="22"/>
                <w:szCs w:val="22"/>
                <w:lang w:val="es"/>
              </w:rPr>
              <w:t>ompletada de manera exitosa.</w:t>
            </w:r>
          </w:p>
        </w:tc>
      </w:tr>
      <w:tr w:rsidR="481683BF" w14:paraId="0671510B" w14:textId="77777777" w:rsidTr="1C998559">
        <w:trPr>
          <w:trHeight w:val="1680"/>
        </w:trPr>
        <w:tc>
          <w:tcPr>
            <w:tcW w:w="1136" w:type="dxa"/>
            <w:tcBorders>
              <w:top w:val="single" w:sz="8" w:space="0" w:color="auto"/>
              <w:left w:val="single" w:sz="8" w:space="0" w:color="auto"/>
              <w:bottom w:val="single" w:sz="8" w:space="0" w:color="auto"/>
              <w:right w:val="single" w:sz="8" w:space="0" w:color="auto"/>
            </w:tcBorders>
          </w:tcPr>
          <w:p w14:paraId="7815324A" w14:textId="25B1B5C7" w:rsidR="3FCDDF66" w:rsidRDefault="3FCDDF66" w:rsidP="481683BF">
            <w:pPr>
              <w:rPr>
                <w:rFonts w:ascii="Arial" w:eastAsia="Arial" w:hAnsi="Arial" w:cs="Arial"/>
                <w:sz w:val="22"/>
                <w:szCs w:val="22"/>
                <w:lang w:val="es"/>
              </w:rPr>
            </w:pPr>
            <w:r w:rsidRPr="481683BF">
              <w:rPr>
                <w:rFonts w:ascii="Arial" w:eastAsia="Arial" w:hAnsi="Arial" w:cs="Arial"/>
                <w:sz w:val="22"/>
                <w:szCs w:val="22"/>
                <w:lang w:val="es"/>
              </w:rPr>
              <w:lastRenderedPageBreak/>
              <w:t>ES-</w:t>
            </w:r>
            <w:r w:rsidR="56DB6E68" w:rsidRPr="481683BF">
              <w:rPr>
                <w:rFonts w:ascii="Arial" w:eastAsia="Arial" w:hAnsi="Arial" w:cs="Arial"/>
                <w:sz w:val="22"/>
                <w:szCs w:val="22"/>
                <w:lang w:val="es"/>
              </w:rPr>
              <w:t>32</w:t>
            </w:r>
            <w:r w:rsidRPr="481683BF">
              <w:rPr>
                <w:rFonts w:ascii="Arial" w:eastAsia="Arial" w:hAnsi="Arial" w:cs="Arial"/>
                <w:sz w:val="22"/>
                <w:szCs w:val="22"/>
                <w:lang w:val="es"/>
              </w:rPr>
              <w:t xml:space="preserve">.2     </w:t>
            </w:r>
          </w:p>
          <w:p w14:paraId="6392F89B" w14:textId="4CB5391A" w:rsidR="3FCDDF66" w:rsidRDefault="3FCDDF66">
            <w:r w:rsidRPr="481683BF">
              <w:rPr>
                <w:rFonts w:ascii="Arial" w:eastAsia="Arial" w:hAnsi="Arial" w:cs="Arial"/>
                <w:sz w:val="22"/>
                <w:szCs w:val="22"/>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060C87D" w14:textId="2F291F77" w:rsidR="3FCDDF66" w:rsidRDefault="3FCDDF66" w:rsidP="481683BF">
            <w:pPr>
              <w:rPr>
                <w:rFonts w:ascii="Arial" w:eastAsia="Arial" w:hAnsi="Arial" w:cs="Arial"/>
                <w:b/>
                <w:bCs/>
                <w:sz w:val="22"/>
                <w:szCs w:val="22"/>
                <w:lang w:val="es"/>
              </w:rPr>
            </w:pPr>
            <w:r w:rsidRPr="1C998559">
              <w:rPr>
                <w:rFonts w:ascii="Arial" w:eastAsia="Arial" w:hAnsi="Arial" w:cs="Arial"/>
                <w:b/>
                <w:bCs/>
                <w:sz w:val="22"/>
                <w:szCs w:val="22"/>
                <w:lang w:val="es"/>
              </w:rPr>
              <w:t xml:space="preserve">DESCRIPCIÓN: </w:t>
            </w:r>
            <w:r w:rsidR="5C24CD4F" w:rsidRPr="1C998559">
              <w:rPr>
                <w:rFonts w:ascii="Arial" w:eastAsia="Arial" w:hAnsi="Arial" w:cs="Arial"/>
                <w:b/>
                <w:bCs/>
                <w:sz w:val="22"/>
                <w:szCs w:val="22"/>
                <w:lang w:val="es"/>
              </w:rPr>
              <w:t>Fallo al consultar las rutas por error en la base de datos.</w:t>
            </w:r>
          </w:p>
          <w:p w14:paraId="3AB0AD20" w14:textId="6ADE0E73" w:rsidR="3FCDDF66" w:rsidRDefault="3FCDDF66">
            <w:r w:rsidRPr="481683BF">
              <w:rPr>
                <w:rFonts w:ascii="Arial" w:eastAsia="Arial" w:hAnsi="Arial" w:cs="Arial"/>
                <w:b/>
                <w:bCs/>
                <w:sz w:val="22"/>
                <w:szCs w:val="22"/>
                <w:lang w:val="es"/>
              </w:rPr>
              <w:t>SUPOSICIONES/ASUNCIONES:</w:t>
            </w:r>
          </w:p>
          <w:p w14:paraId="611D3FCE" w14:textId="04DC339D" w:rsidR="3FCDDF66" w:rsidRDefault="3FCDDF66" w:rsidP="00F53248">
            <w:pPr>
              <w:pStyle w:val="Prrafodelista"/>
              <w:numPr>
                <w:ilvl w:val="0"/>
                <w:numId w:val="22"/>
              </w:numPr>
              <w:rPr>
                <w:rFonts w:ascii="Arial" w:eastAsia="Arial" w:hAnsi="Arial" w:cs="Arial"/>
                <w:sz w:val="22"/>
                <w:szCs w:val="22"/>
                <w:lang w:val="es"/>
              </w:rPr>
            </w:pPr>
            <w:r w:rsidRPr="1C998559">
              <w:rPr>
                <w:rFonts w:ascii="Arial" w:eastAsia="Arial" w:hAnsi="Arial" w:cs="Arial"/>
                <w:sz w:val="22"/>
                <w:szCs w:val="22"/>
                <w:lang w:val="es"/>
              </w:rPr>
              <w:t xml:space="preserve">La secretaria </w:t>
            </w:r>
            <w:r w:rsidR="388C76B7" w:rsidRPr="1C998559">
              <w:rPr>
                <w:rFonts w:ascii="Arial" w:eastAsia="Arial" w:hAnsi="Arial" w:cs="Arial"/>
                <w:sz w:val="22"/>
                <w:szCs w:val="22"/>
                <w:lang w:val="es"/>
              </w:rPr>
              <w:t>consulta las rutas registradas en el sistema.</w:t>
            </w:r>
          </w:p>
          <w:p w14:paraId="72CC781D" w14:textId="1EBE39FA" w:rsidR="47286DF7" w:rsidRDefault="47286DF7" w:rsidP="00F53248">
            <w:pPr>
              <w:pStyle w:val="Prrafodelista"/>
              <w:numPr>
                <w:ilvl w:val="0"/>
                <w:numId w:val="22"/>
              </w:numPr>
              <w:rPr>
                <w:sz w:val="22"/>
                <w:szCs w:val="22"/>
                <w:lang w:val="es"/>
              </w:rPr>
            </w:pPr>
            <w:r w:rsidRPr="481683BF">
              <w:rPr>
                <w:rFonts w:ascii="Arial" w:eastAsia="Arial" w:hAnsi="Arial" w:cs="Arial"/>
                <w:sz w:val="22"/>
                <w:szCs w:val="22"/>
                <w:lang w:val="es"/>
              </w:rPr>
              <w:t>Surge un fallo en la b</w:t>
            </w:r>
            <w:r w:rsidR="7D0E46E0" w:rsidRPr="481683BF">
              <w:rPr>
                <w:rFonts w:ascii="Arial" w:eastAsia="Arial" w:hAnsi="Arial" w:cs="Arial"/>
                <w:sz w:val="22"/>
                <w:szCs w:val="22"/>
                <w:lang w:val="es"/>
              </w:rPr>
              <w:t>a</w:t>
            </w:r>
            <w:r w:rsidRPr="481683BF">
              <w:rPr>
                <w:rFonts w:ascii="Arial" w:eastAsia="Arial" w:hAnsi="Arial" w:cs="Arial"/>
                <w:sz w:val="22"/>
                <w:szCs w:val="22"/>
                <w:lang w:val="es"/>
              </w:rPr>
              <w:t xml:space="preserve">se de datos </w:t>
            </w:r>
            <w:r w:rsidR="7C252A06" w:rsidRPr="481683BF">
              <w:rPr>
                <w:rFonts w:ascii="Arial" w:eastAsia="Arial" w:hAnsi="Arial" w:cs="Arial"/>
                <w:sz w:val="22"/>
                <w:szCs w:val="22"/>
                <w:lang w:val="es"/>
              </w:rPr>
              <w:t>al momento de visualizar la información</w:t>
            </w:r>
            <w:r w:rsidRPr="481683BF">
              <w:rPr>
                <w:rFonts w:ascii="Arial" w:eastAsia="Arial" w:hAnsi="Arial" w:cs="Arial"/>
                <w:sz w:val="22"/>
                <w:szCs w:val="22"/>
                <w:lang w:val="es"/>
              </w:rPr>
              <w:t>.</w:t>
            </w:r>
          </w:p>
          <w:p w14:paraId="1DB288C4" w14:textId="106F530E" w:rsidR="3FCDDF66" w:rsidRDefault="3FCDDF66">
            <w:r w:rsidRPr="481683BF">
              <w:rPr>
                <w:rFonts w:ascii="Arial" w:eastAsia="Arial" w:hAnsi="Arial" w:cs="Arial"/>
                <w:b/>
                <w:bCs/>
                <w:sz w:val="22"/>
                <w:szCs w:val="22"/>
                <w:lang w:val="es"/>
              </w:rPr>
              <w:t xml:space="preserve">RESULTADOS: </w:t>
            </w:r>
          </w:p>
          <w:p w14:paraId="20AC22EB" w14:textId="7F8FB7B8" w:rsidR="529B03EA" w:rsidRDefault="529B03EA" w:rsidP="00F53248">
            <w:pPr>
              <w:pStyle w:val="Prrafodelista"/>
              <w:numPr>
                <w:ilvl w:val="0"/>
                <w:numId w:val="22"/>
              </w:numPr>
              <w:rPr>
                <w:rFonts w:ascii="Arial" w:eastAsia="Arial" w:hAnsi="Arial" w:cs="Arial"/>
                <w:sz w:val="22"/>
                <w:szCs w:val="22"/>
                <w:lang w:val="es"/>
              </w:rPr>
            </w:pPr>
            <w:r w:rsidRPr="1C998559">
              <w:rPr>
                <w:rFonts w:ascii="Arial" w:eastAsia="Arial" w:hAnsi="Arial" w:cs="Arial"/>
                <w:sz w:val="22"/>
                <w:szCs w:val="22"/>
                <w:lang w:val="es"/>
              </w:rPr>
              <w:t>La consulta de rutas no se realizó.</w:t>
            </w:r>
          </w:p>
        </w:tc>
      </w:tr>
      <w:tr w:rsidR="481683BF" w14:paraId="1E9C7C88" w14:textId="77777777" w:rsidTr="1C998559">
        <w:trPr>
          <w:trHeight w:val="1680"/>
        </w:trPr>
        <w:tc>
          <w:tcPr>
            <w:tcW w:w="1136" w:type="dxa"/>
            <w:tcBorders>
              <w:top w:val="single" w:sz="8" w:space="0" w:color="auto"/>
              <w:left w:val="single" w:sz="8" w:space="0" w:color="auto"/>
              <w:bottom w:val="single" w:sz="8" w:space="0" w:color="auto"/>
              <w:right w:val="single" w:sz="8" w:space="0" w:color="auto"/>
            </w:tcBorders>
          </w:tcPr>
          <w:p w14:paraId="157B7E42" w14:textId="66ADBB73" w:rsidR="3FCDDF66" w:rsidRDefault="3FCDDF66">
            <w:r w:rsidRPr="481683BF">
              <w:rPr>
                <w:rFonts w:ascii="Arial" w:eastAsia="Arial" w:hAnsi="Arial" w:cs="Arial"/>
                <w:sz w:val="22"/>
                <w:szCs w:val="22"/>
                <w:lang w:val="es"/>
              </w:rPr>
              <w:t>ES-</w:t>
            </w:r>
            <w:r w:rsidR="0B4951E4" w:rsidRPr="481683BF">
              <w:rPr>
                <w:rFonts w:ascii="Arial" w:eastAsia="Arial" w:hAnsi="Arial" w:cs="Arial"/>
                <w:sz w:val="22"/>
                <w:szCs w:val="22"/>
                <w:lang w:val="es"/>
              </w:rPr>
              <w:t>32</w:t>
            </w:r>
            <w:r w:rsidRPr="481683BF">
              <w:rPr>
                <w:rFonts w:ascii="Arial" w:eastAsia="Arial" w:hAnsi="Arial" w:cs="Arial"/>
                <w:sz w:val="22"/>
                <w:szCs w:val="22"/>
                <w:lang w:val="es"/>
              </w:rPr>
              <w:t>.3</w:t>
            </w:r>
          </w:p>
        </w:tc>
        <w:tc>
          <w:tcPr>
            <w:tcW w:w="8493" w:type="dxa"/>
            <w:gridSpan w:val="3"/>
            <w:tcBorders>
              <w:top w:val="single" w:sz="8" w:space="0" w:color="auto"/>
              <w:left w:val="single" w:sz="8" w:space="0" w:color="auto"/>
              <w:bottom w:val="single" w:sz="8" w:space="0" w:color="auto"/>
              <w:right w:val="single" w:sz="8" w:space="0" w:color="auto"/>
            </w:tcBorders>
          </w:tcPr>
          <w:p w14:paraId="553F1ED1" w14:textId="634FB7E5" w:rsidR="3FCDDF66" w:rsidRDefault="3FCDDF66" w:rsidP="481683BF">
            <w:pPr>
              <w:rPr>
                <w:rFonts w:ascii="Arial" w:eastAsia="Arial" w:hAnsi="Arial" w:cs="Arial"/>
                <w:sz w:val="22"/>
                <w:szCs w:val="22"/>
                <w:lang w:val="es"/>
              </w:rPr>
            </w:pPr>
            <w:r w:rsidRPr="1C998559">
              <w:rPr>
                <w:rFonts w:ascii="Arial" w:eastAsia="Arial" w:hAnsi="Arial" w:cs="Arial"/>
                <w:b/>
                <w:bCs/>
                <w:sz w:val="22"/>
                <w:szCs w:val="22"/>
                <w:lang w:val="es"/>
              </w:rPr>
              <w:t xml:space="preserve">DESCRIPCIÓN: </w:t>
            </w:r>
            <w:r w:rsidR="3A24939E" w:rsidRPr="1C998559">
              <w:rPr>
                <w:rFonts w:ascii="Arial" w:eastAsia="Arial" w:hAnsi="Arial" w:cs="Arial"/>
                <w:b/>
                <w:bCs/>
                <w:sz w:val="22"/>
                <w:szCs w:val="22"/>
                <w:lang w:val="es"/>
              </w:rPr>
              <w:t>No se han registrado las rutas.</w:t>
            </w:r>
          </w:p>
          <w:p w14:paraId="42367197" w14:textId="68151564" w:rsidR="3FCDDF66" w:rsidRDefault="3FCDDF66">
            <w:r w:rsidRPr="481683BF">
              <w:rPr>
                <w:rFonts w:ascii="Arial" w:eastAsia="Arial" w:hAnsi="Arial" w:cs="Arial"/>
                <w:b/>
                <w:bCs/>
                <w:sz w:val="22"/>
                <w:szCs w:val="22"/>
                <w:lang w:val="es"/>
              </w:rPr>
              <w:t>SUPOSICIONES/ASUNCIONES:</w:t>
            </w:r>
          </w:p>
          <w:p w14:paraId="7C7B774C" w14:textId="76C3590A" w:rsidR="3FCDDF66" w:rsidRDefault="3FCDDF66" w:rsidP="00F53248">
            <w:pPr>
              <w:pStyle w:val="Prrafodelista"/>
              <w:numPr>
                <w:ilvl w:val="0"/>
                <w:numId w:val="22"/>
              </w:numPr>
              <w:rPr>
                <w:rFonts w:ascii="Arial" w:eastAsia="Arial" w:hAnsi="Arial" w:cs="Arial"/>
                <w:sz w:val="22"/>
                <w:szCs w:val="22"/>
                <w:lang w:val="es"/>
              </w:rPr>
            </w:pPr>
            <w:r w:rsidRPr="1C998559">
              <w:rPr>
                <w:rFonts w:ascii="Arial" w:eastAsia="Arial" w:hAnsi="Arial" w:cs="Arial"/>
                <w:sz w:val="22"/>
                <w:szCs w:val="22"/>
                <w:lang w:val="es"/>
              </w:rPr>
              <w:t>La secretaria no ingres</w:t>
            </w:r>
            <w:r w:rsidR="038BF186" w:rsidRPr="1C998559">
              <w:rPr>
                <w:rFonts w:ascii="Arial" w:eastAsia="Arial" w:hAnsi="Arial" w:cs="Arial"/>
                <w:sz w:val="22"/>
                <w:szCs w:val="22"/>
                <w:lang w:val="es"/>
              </w:rPr>
              <w:t>ó</w:t>
            </w:r>
            <w:r w:rsidRPr="1C998559">
              <w:rPr>
                <w:rFonts w:ascii="Arial" w:eastAsia="Arial" w:hAnsi="Arial" w:cs="Arial"/>
                <w:sz w:val="22"/>
                <w:szCs w:val="22"/>
                <w:lang w:val="es"/>
              </w:rPr>
              <w:t xml:space="preserve"> al sistema la ruta que está </w:t>
            </w:r>
            <w:proofErr w:type="gramStart"/>
            <w:r w:rsidRPr="1C998559">
              <w:rPr>
                <w:rFonts w:ascii="Arial" w:eastAsia="Arial" w:hAnsi="Arial" w:cs="Arial"/>
                <w:sz w:val="22"/>
                <w:szCs w:val="22"/>
                <w:lang w:val="es"/>
              </w:rPr>
              <w:t>consultando .</w:t>
            </w:r>
            <w:proofErr w:type="gramEnd"/>
          </w:p>
          <w:p w14:paraId="726D9172" w14:textId="68151564" w:rsidR="3FCDDF66" w:rsidRDefault="3FCDDF66">
            <w:r w:rsidRPr="481683BF">
              <w:rPr>
                <w:rFonts w:ascii="Arial" w:eastAsia="Arial" w:hAnsi="Arial" w:cs="Arial"/>
                <w:b/>
                <w:bCs/>
                <w:sz w:val="22"/>
                <w:szCs w:val="22"/>
                <w:lang w:val="es"/>
              </w:rPr>
              <w:t xml:space="preserve">RESULTADOS: </w:t>
            </w:r>
          </w:p>
          <w:p w14:paraId="105D45AA" w14:textId="0A0CDCA0" w:rsidR="3054BF67" w:rsidRDefault="3054BF67" w:rsidP="00F53248">
            <w:pPr>
              <w:pStyle w:val="Prrafodelista"/>
              <w:numPr>
                <w:ilvl w:val="0"/>
                <w:numId w:val="21"/>
              </w:numPr>
              <w:rPr>
                <w:rFonts w:ascii="Arial" w:eastAsia="Arial" w:hAnsi="Arial" w:cs="Arial"/>
                <w:sz w:val="22"/>
                <w:szCs w:val="22"/>
                <w:lang w:val="es"/>
              </w:rPr>
            </w:pPr>
            <w:r w:rsidRPr="1C998559">
              <w:rPr>
                <w:rFonts w:ascii="Arial" w:eastAsia="Arial" w:hAnsi="Arial" w:cs="Arial"/>
                <w:sz w:val="22"/>
                <w:szCs w:val="22"/>
                <w:lang w:val="es"/>
              </w:rPr>
              <w:t>La consulta de rutas no se realiza correctamente.</w:t>
            </w:r>
          </w:p>
        </w:tc>
      </w:tr>
      <w:tr w:rsidR="481683BF" w14:paraId="2D7E4A16" w14:textId="77777777" w:rsidTr="1C998559">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70F8892" w14:textId="1356BA67" w:rsidR="3FCDDF66" w:rsidRDefault="3FCDDF66">
            <w:r w:rsidRPr="481683BF">
              <w:rPr>
                <w:rFonts w:ascii="Arial" w:eastAsia="Arial" w:hAnsi="Arial" w:cs="Arial"/>
                <w:b/>
                <w:bCs/>
                <w:sz w:val="22"/>
                <w:szCs w:val="22"/>
                <w:lang w:val="es"/>
              </w:rPr>
              <w:t>RIESGOS:</w:t>
            </w:r>
          </w:p>
          <w:p w14:paraId="4CFDA359" w14:textId="31F0057C" w:rsidR="3FCDDF66" w:rsidRDefault="3FCDDF66" w:rsidP="00F53248">
            <w:pPr>
              <w:pStyle w:val="Prrafodelista"/>
              <w:numPr>
                <w:ilvl w:val="0"/>
                <w:numId w:val="27"/>
              </w:numPr>
              <w:rPr>
                <w:rFonts w:ascii="Arial" w:eastAsia="Arial" w:hAnsi="Arial" w:cs="Arial"/>
                <w:sz w:val="22"/>
                <w:szCs w:val="22"/>
                <w:lang w:val="es"/>
              </w:rPr>
            </w:pPr>
            <w:r w:rsidRPr="481683BF">
              <w:rPr>
                <w:rFonts w:ascii="Arial" w:eastAsia="Arial" w:hAnsi="Arial" w:cs="Arial"/>
                <w:sz w:val="22"/>
                <w:szCs w:val="22"/>
                <w:lang w:val="es"/>
              </w:rPr>
              <w:t>Caída de la base de datos.</w:t>
            </w:r>
          </w:p>
          <w:p w14:paraId="4D395480" w14:textId="2916A521" w:rsidR="2D6CD81D" w:rsidRDefault="2D6CD81D" w:rsidP="00F53248">
            <w:pPr>
              <w:pStyle w:val="Prrafodelista"/>
              <w:numPr>
                <w:ilvl w:val="0"/>
                <w:numId w:val="27"/>
              </w:numPr>
              <w:spacing w:line="259" w:lineRule="auto"/>
              <w:rPr>
                <w:rFonts w:ascii="Arial" w:eastAsia="Arial" w:hAnsi="Arial" w:cs="Arial"/>
                <w:lang w:val="es"/>
              </w:rPr>
            </w:pPr>
            <w:r w:rsidRPr="1C998559">
              <w:rPr>
                <w:rFonts w:ascii="Arial" w:eastAsia="Arial" w:hAnsi="Arial" w:cs="Arial"/>
                <w:sz w:val="22"/>
                <w:szCs w:val="22"/>
                <w:lang w:val="es"/>
              </w:rPr>
              <w:t>No se han registrado ciertas rutas en el sistema.</w:t>
            </w:r>
          </w:p>
        </w:tc>
      </w:tr>
    </w:tbl>
    <w:p w14:paraId="17DC539C" w14:textId="3A407036" w:rsidR="481683BF" w:rsidRDefault="481683BF" w:rsidP="481683BF">
      <w:pPr>
        <w:rPr>
          <w:rFonts w:ascii="Calibri" w:hAnsi="Calibri" w:cs="Book Antiqua"/>
          <w:b/>
          <w:bCs/>
        </w:rPr>
      </w:pPr>
    </w:p>
    <w:p w14:paraId="79B83D23" w14:textId="77777777" w:rsidR="00C67250" w:rsidRDefault="13175629" w:rsidP="00F53248">
      <w:pPr>
        <w:pStyle w:val="Ttulo2"/>
        <w:numPr>
          <w:ilvl w:val="1"/>
          <w:numId w:val="24"/>
        </w:numPr>
        <w:ind w:left="1418"/>
        <w:rPr>
          <w:rFonts w:ascii="Calibri" w:hAnsi="Calibri" w:cs="Book Antiqua"/>
          <w:i w:val="0"/>
          <w:iCs w:val="0"/>
          <w:sz w:val="24"/>
          <w:szCs w:val="24"/>
        </w:rPr>
      </w:pPr>
      <w:bookmarkStart w:id="76" w:name="_Toc34121078"/>
      <w:bookmarkStart w:id="77" w:name="_Toc44907577"/>
      <w:bookmarkStart w:id="78" w:name="_Toc202244544"/>
      <w:bookmarkStart w:id="79" w:name="_Toc391994524"/>
      <w:bookmarkStart w:id="80" w:name="_Toc297288876"/>
      <w:bookmarkStart w:id="81" w:name="_Toc106448044"/>
      <w:r w:rsidRPr="5B15FE54">
        <w:rPr>
          <w:rFonts w:ascii="Calibri" w:hAnsi="Calibri" w:cs="Book Antiqua"/>
          <w:i w:val="0"/>
          <w:iCs w:val="0"/>
          <w:sz w:val="24"/>
          <w:szCs w:val="24"/>
        </w:rPr>
        <w:t>Vista Funcional</w:t>
      </w:r>
      <w:bookmarkEnd w:id="76"/>
      <w:bookmarkEnd w:id="77"/>
      <w:bookmarkEnd w:id="78"/>
      <w:bookmarkEnd w:id="79"/>
      <w:bookmarkEnd w:id="80"/>
      <w:bookmarkEnd w:id="81"/>
    </w:p>
    <w:p w14:paraId="06C0AC55" w14:textId="22BBA216" w:rsidR="00C67250" w:rsidRPr="00C95560" w:rsidRDefault="479ADD8B" w:rsidP="00F53248">
      <w:pPr>
        <w:pStyle w:val="Ttulo3"/>
        <w:numPr>
          <w:ilvl w:val="2"/>
          <w:numId w:val="24"/>
        </w:numPr>
        <w:ind w:left="1701"/>
        <w:rPr>
          <w:rFonts w:ascii="Calibri" w:hAnsi="Calibri" w:cs="Calibri"/>
          <w:sz w:val="24"/>
          <w:szCs w:val="24"/>
        </w:rPr>
      </w:pPr>
      <w:bookmarkStart w:id="82" w:name="_Toc384647739"/>
      <w:bookmarkStart w:id="83" w:name="_Toc384653941"/>
      <w:bookmarkStart w:id="84" w:name="_Toc384654440"/>
      <w:bookmarkStart w:id="85" w:name="_Toc391994525"/>
      <w:bookmarkStart w:id="86" w:name="_Toc56989741"/>
      <w:bookmarkStart w:id="87" w:name="_Toc56990437"/>
      <w:bookmarkStart w:id="88" w:name="_Toc56990504"/>
      <w:bookmarkStart w:id="89" w:name="_Toc56990583"/>
      <w:bookmarkStart w:id="90" w:name="_Toc56990884"/>
      <w:bookmarkStart w:id="91" w:name="_Toc56990973"/>
      <w:bookmarkStart w:id="92" w:name="_Toc56991136"/>
      <w:bookmarkStart w:id="93" w:name="_Toc56991203"/>
      <w:bookmarkStart w:id="94" w:name="_Toc56991270"/>
      <w:bookmarkStart w:id="95" w:name="_Toc44907578"/>
      <w:bookmarkStart w:id="96" w:name="ModelodeAnalisis"/>
      <w:bookmarkStart w:id="97" w:name="_Toc202244545"/>
      <w:bookmarkStart w:id="98" w:name="_Toc391994528"/>
      <w:bookmarkStart w:id="99" w:name="_Toc106448045"/>
      <w:bookmarkStart w:id="100" w:name="_Toc34121079"/>
      <w:bookmarkStart w:id="101" w:name="_Toc1415424992"/>
      <w:bookmarkStart w:id="102" w:name="_Hlk59918498"/>
      <w:bookmarkEnd w:id="82"/>
      <w:bookmarkEnd w:id="83"/>
      <w:bookmarkEnd w:id="84"/>
      <w:bookmarkEnd w:id="85"/>
      <w:bookmarkEnd w:id="86"/>
      <w:bookmarkEnd w:id="87"/>
      <w:bookmarkEnd w:id="88"/>
      <w:bookmarkEnd w:id="89"/>
      <w:bookmarkEnd w:id="90"/>
      <w:bookmarkEnd w:id="91"/>
      <w:bookmarkEnd w:id="92"/>
      <w:bookmarkEnd w:id="93"/>
      <w:bookmarkEnd w:id="94"/>
      <w:r w:rsidRPr="5B15FE54">
        <w:rPr>
          <w:rFonts w:ascii="Calibri" w:hAnsi="Calibri" w:cs="Calibri"/>
          <w:sz w:val="24"/>
          <w:szCs w:val="24"/>
        </w:rPr>
        <w:t>Modelo de Análisis</w:t>
      </w:r>
      <w:bookmarkEnd w:id="95"/>
      <w:bookmarkEnd w:id="96"/>
      <w:bookmarkEnd w:id="97"/>
      <w:bookmarkEnd w:id="98"/>
      <w:bookmarkEnd w:id="99"/>
      <w:r w:rsidRPr="5B15FE54">
        <w:rPr>
          <w:rFonts w:ascii="Calibri" w:hAnsi="Calibri" w:cs="Calibri"/>
          <w:sz w:val="24"/>
          <w:szCs w:val="24"/>
        </w:rPr>
        <w:t xml:space="preserve"> </w:t>
      </w:r>
      <w:bookmarkEnd w:id="100"/>
      <w:bookmarkEnd w:id="101"/>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ACFD3EE" w14:paraId="5125C42D" w14:textId="77777777" w:rsidTr="2B75E9D6">
        <w:tc>
          <w:tcPr>
            <w:tcW w:w="2001" w:type="dxa"/>
            <w:shd w:val="clear" w:color="auto" w:fill="DBDBDB" w:themeFill="accent3" w:themeFillTint="66"/>
          </w:tcPr>
          <w:p w14:paraId="078A8813" w14:textId="77777777" w:rsidR="0ACFD3EE" w:rsidRDefault="0ACFD3EE" w:rsidP="0ACFD3EE">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14:paraId="0E44C994" w14:textId="1D939DCE" w:rsidR="0ACFD3EE" w:rsidRDefault="0ACFD3EE" w:rsidP="0ACFD3EE">
            <w:pPr>
              <w:ind w:left="13"/>
              <w:jc w:val="both"/>
              <w:rPr>
                <w:rFonts w:ascii="Calibri" w:hAnsi="Calibri" w:cs="Book Antiqua"/>
                <w:i/>
                <w:iCs/>
              </w:rPr>
            </w:pPr>
            <w:r w:rsidRPr="0ACFD3EE">
              <w:rPr>
                <w:rFonts w:ascii="Calibri" w:hAnsi="Calibri" w:cs="Book Antiqua"/>
                <w:i/>
                <w:iCs/>
              </w:rPr>
              <w:t>DG-</w:t>
            </w:r>
            <w:r w:rsidR="3F9274F7" w:rsidRPr="0ACFD3EE">
              <w:rPr>
                <w:rFonts w:ascii="Calibri" w:hAnsi="Calibri" w:cs="Book Antiqua"/>
                <w:i/>
                <w:iCs/>
              </w:rPr>
              <w:t>1</w:t>
            </w:r>
          </w:p>
        </w:tc>
      </w:tr>
      <w:tr w:rsidR="0ACFD3EE" w14:paraId="7A94520D" w14:textId="77777777" w:rsidTr="2B75E9D6">
        <w:tc>
          <w:tcPr>
            <w:tcW w:w="2001" w:type="dxa"/>
            <w:shd w:val="clear" w:color="auto" w:fill="DBDBDB" w:themeFill="accent3" w:themeFillTint="66"/>
          </w:tcPr>
          <w:p w14:paraId="046CA9D0" w14:textId="77777777" w:rsidR="0ACFD3EE" w:rsidRDefault="0ACFD3EE" w:rsidP="0ACFD3EE">
            <w:pPr>
              <w:rPr>
                <w:rFonts w:ascii="Calibri" w:hAnsi="Calibri" w:cs="Book Antiqua"/>
                <w:b/>
                <w:bCs/>
                <w:i/>
                <w:iCs/>
              </w:rPr>
            </w:pPr>
            <w:r w:rsidRPr="0ACFD3EE">
              <w:rPr>
                <w:rFonts w:ascii="Calibri" w:hAnsi="Calibri" w:cs="Book Antiqua"/>
                <w:b/>
                <w:bCs/>
                <w:i/>
                <w:iCs/>
              </w:rPr>
              <w:t>Descripción:</w:t>
            </w:r>
          </w:p>
        </w:tc>
        <w:tc>
          <w:tcPr>
            <w:tcW w:w="5087" w:type="dxa"/>
          </w:tcPr>
          <w:p w14:paraId="757571BC" w14:textId="3759087B" w:rsidR="0ACFD3EE" w:rsidRDefault="1CD9C08E" w:rsidP="2B75E9D6">
            <w:pPr>
              <w:spacing w:line="259" w:lineRule="auto"/>
              <w:rPr>
                <w:rFonts w:ascii="Calibri" w:hAnsi="Calibri" w:cs="Book Antiqua"/>
                <w:i/>
                <w:iCs/>
              </w:rPr>
            </w:pPr>
            <w:r w:rsidRPr="2B75E9D6">
              <w:rPr>
                <w:rFonts w:ascii="Calibri" w:hAnsi="Calibri" w:cs="Book Antiqua"/>
                <w:i/>
                <w:iCs/>
              </w:rPr>
              <w:t xml:space="preserve">Ingreso exitoso de vehículos </w:t>
            </w:r>
          </w:p>
        </w:tc>
      </w:tr>
      <w:tr w:rsidR="0ACFD3EE" w14:paraId="090BC7A6" w14:textId="77777777" w:rsidTr="2B75E9D6">
        <w:tc>
          <w:tcPr>
            <w:tcW w:w="2001" w:type="dxa"/>
            <w:shd w:val="clear" w:color="auto" w:fill="DBDBDB" w:themeFill="accent3" w:themeFillTint="66"/>
          </w:tcPr>
          <w:p w14:paraId="4A52EAC2" w14:textId="77777777" w:rsidR="0ACFD3EE" w:rsidRDefault="0ACFD3EE" w:rsidP="0ACFD3EE">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14:paraId="1C9F01F2" w14:textId="63D5ADD9" w:rsidR="0ACFD3EE" w:rsidRDefault="0ACFD3EE" w:rsidP="0ACFD3EE">
            <w:pPr>
              <w:rPr>
                <w:rFonts w:ascii="Calibri" w:hAnsi="Calibri" w:cs="Book Antiqua"/>
                <w:i/>
                <w:iCs/>
              </w:rPr>
            </w:pPr>
            <w:r w:rsidRPr="0ACFD3EE">
              <w:rPr>
                <w:rFonts w:ascii="Calibri" w:hAnsi="Calibri" w:cs="Book Antiqua"/>
                <w:i/>
                <w:iCs/>
              </w:rPr>
              <w:t>RF-</w:t>
            </w:r>
            <w:r w:rsidR="05CE6A0B" w:rsidRPr="0ACFD3EE">
              <w:rPr>
                <w:rFonts w:ascii="Calibri" w:hAnsi="Calibri" w:cs="Book Antiqua"/>
                <w:i/>
                <w:iCs/>
              </w:rPr>
              <w:t>1</w:t>
            </w:r>
          </w:p>
        </w:tc>
      </w:tr>
      <w:tr w:rsidR="0ACFD3EE" w14:paraId="45DF001D" w14:textId="77777777" w:rsidTr="2B75E9D6">
        <w:tc>
          <w:tcPr>
            <w:tcW w:w="2001" w:type="dxa"/>
            <w:shd w:val="clear" w:color="auto" w:fill="DBDBDB" w:themeFill="accent3" w:themeFillTint="66"/>
          </w:tcPr>
          <w:p w14:paraId="2A7C0B06" w14:textId="77777777" w:rsidR="0ACFD3EE" w:rsidRDefault="0ACFD3EE" w:rsidP="0ACFD3EE">
            <w:pPr>
              <w:rPr>
                <w:rFonts w:ascii="Calibri" w:hAnsi="Calibri" w:cs="Book Antiqua"/>
                <w:b/>
                <w:bCs/>
                <w:i/>
                <w:iCs/>
              </w:rPr>
            </w:pPr>
            <w:r w:rsidRPr="0ACFD3EE">
              <w:rPr>
                <w:rFonts w:ascii="Calibri" w:hAnsi="Calibri" w:cs="Book Antiqua"/>
                <w:b/>
                <w:bCs/>
                <w:i/>
                <w:iCs/>
              </w:rPr>
              <w:t>CU asociados:</w:t>
            </w:r>
          </w:p>
        </w:tc>
        <w:tc>
          <w:tcPr>
            <w:tcW w:w="5087" w:type="dxa"/>
          </w:tcPr>
          <w:p w14:paraId="6CE79178" w14:textId="3B17AB2A" w:rsidR="0ACFD3EE" w:rsidRDefault="0ACFD3EE" w:rsidP="0ACFD3EE">
            <w:pPr>
              <w:rPr>
                <w:rFonts w:ascii="Calibri" w:hAnsi="Calibri" w:cs="Book Antiqua"/>
                <w:i/>
                <w:iCs/>
              </w:rPr>
            </w:pPr>
            <w:r w:rsidRPr="0ACFD3EE">
              <w:rPr>
                <w:rFonts w:ascii="Calibri" w:hAnsi="Calibri" w:cs="Book Antiqua"/>
                <w:i/>
                <w:iCs/>
              </w:rPr>
              <w:t>CU-1</w:t>
            </w:r>
          </w:p>
        </w:tc>
      </w:tr>
      <w:tr w:rsidR="0ACFD3EE" w14:paraId="1F55CF21" w14:textId="77777777" w:rsidTr="2B75E9D6">
        <w:tc>
          <w:tcPr>
            <w:tcW w:w="2001" w:type="dxa"/>
            <w:shd w:val="clear" w:color="auto" w:fill="DBDBDB" w:themeFill="accent3" w:themeFillTint="66"/>
          </w:tcPr>
          <w:p w14:paraId="4CA1CDF2" w14:textId="77777777" w:rsidR="0ACFD3EE" w:rsidRDefault="0ACFD3EE" w:rsidP="0ACFD3EE">
            <w:pPr>
              <w:rPr>
                <w:rFonts w:ascii="Calibri" w:hAnsi="Calibri" w:cs="Book Antiqua"/>
                <w:b/>
                <w:bCs/>
                <w:i/>
                <w:iCs/>
              </w:rPr>
            </w:pPr>
            <w:r w:rsidRPr="0ACFD3EE">
              <w:rPr>
                <w:rFonts w:ascii="Calibri" w:hAnsi="Calibri" w:cs="Book Antiqua"/>
                <w:b/>
                <w:bCs/>
                <w:i/>
                <w:iCs/>
              </w:rPr>
              <w:t>Esc. Asociados:</w:t>
            </w:r>
          </w:p>
        </w:tc>
        <w:tc>
          <w:tcPr>
            <w:tcW w:w="5087" w:type="dxa"/>
          </w:tcPr>
          <w:p w14:paraId="0810F4F0" w14:textId="1AEDD69D" w:rsidR="0ACFD3EE" w:rsidRDefault="0ACFD3EE" w:rsidP="0ACFD3EE">
            <w:pPr>
              <w:rPr>
                <w:rFonts w:ascii="Calibri" w:hAnsi="Calibri" w:cs="Book Antiqua"/>
                <w:i/>
                <w:iCs/>
              </w:rPr>
            </w:pPr>
            <w:r w:rsidRPr="0ACFD3EE">
              <w:rPr>
                <w:rFonts w:ascii="Calibri" w:hAnsi="Calibri" w:cs="Book Antiqua"/>
                <w:i/>
                <w:iCs/>
              </w:rPr>
              <w:t>ES-</w:t>
            </w:r>
            <w:r w:rsidR="0419BE6B" w:rsidRPr="0ACFD3EE">
              <w:rPr>
                <w:rFonts w:ascii="Calibri" w:hAnsi="Calibri" w:cs="Book Antiqua"/>
                <w:i/>
                <w:iCs/>
              </w:rPr>
              <w:t>1</w:t>
            </w:r>
            <w:r w:rsidRPr="0ACFD3EE">
              <w:rPr>
                <w:rFonts w:ascii="Calibri" w:hAnsi="Calibri" w:cs="Book Antiqua"/>
                <w:i/>
                <w:iCs/>
              </w:rPr>
              <w:t>.1</w:t>
            </w:r>
          </w:p>
        </w:tc>
      </w:tr>
    </w:tbl>
    <w:p w14:paraId="3024AA82" w14:textId="67146B25" w:rsidR="00C67250" w:rsidRPr="00C95560" w:rsidRDefault="00C67250" w:rsidP="0ACFD3EE"/>
    <w:p w14:paraId="08865C97" w14:textId="6B510B98" w:rsidR="00C67250" w:rsidRPr="00C95560" w:rsidRDefault="3B12D43C" w:rsidP="0ACFD3EE">
      <w:r>
        <w:rPr>
          <w:noProof/>
        </w:rPr>
        <w:drawing>
          <wp:anchor distT="0" distB="0" distL="114300" distR="114300" simplePos="0" relativeHeight="251651072" behindDoc="0" locked="0" layoutInCell="1" allowOverlap="1" wp14:anchorId="5F02F47D" wp14:editId="59661E8D">
            <wp:simplePos x="0" y="0"/>
            <wp:positionH relativeFrom="column">
              <wp:align>left</wp:align>
            </wp:positionH>
            <wp:positionV relativeFrom="paragraph">
              <wp:posOffset>0</wp:posOffset>
            </wp:positionV>
            <wp:extent cx="5915608" cy="3019425"/>
            <wp:effectExtent l="0" t="0" r="0" b="0"/>
            <wp:wrapSquare wrapText="bothSides"/>
            <wp:docPr id="1058873870" name="Imagen 105887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15608" cy="301942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ACFD3EE" w14:paraId="2E2B5451" w14:textId="77777777" w:rsidTr="3D6B5179">
        <w:tc>
          <w:tcPr>
            <w:tcW w:w="2001" w:type="dxa"/>
            <w:shd w:val="clear" w:color="auto" w:fill="DBDBDB" w:themeFill="accent3" w:themeFillTint="66"/>
          </w:tcPr>
          <w:p w14:paraId="3B2B0541" w14:textId="77777777" w:rsidR="0ACFD3EE" w:rsidRDefault="0ACFD3EE" w:rsidP="0ACFD3EE">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14:paraId="51EBA18E" w14:textId="36C9F10C" w:rsidR="0ACFD3EE" w:rsidRDefault="0ACFD3EE" w:rsidP="0ACFD3EE">
            <w:pPr>
              <w:ind w:left="13"/>
              <w:jc w:val="both"/>
              <w:rPr>
                <w:rFonts w:ascii="Calibri" w:hAnsi="Calibri" w:cs="Book Antiqua"/>
                <w:i/>
                <w:iCs/>
              </w:rPr>
            </w:pPr>
            <w:r w:rsidRPr="0ACFD3EE">
              <w:rPr>
                <w:rFonts w:ascii="Calibri" w:hAnsi="Calibri" w:cs="Book Antiqua"/>
                <w:i/>
                <w:iCs/>
              </w:rPr>
              <w:t>DG-2</w:t>
            </w:r>
          </w:p>
        </w:tc>
      </w:tr>
      <w:tr w:rsidR="0ACFD3EE" w14:paraId="45C20B98" w14:textId="77777777" w:rsidTr="3D6B5179">
        <w:tc>
          <w:tcPr>
            <w:tcW w:w="2001" w:type="dxa"/>
            <w:shd w:val="clear" w:color="auto" w:fill="DBDBDB" w:themeFill="accent3" w:themeFillTint="66"/>
          </w:tcPr>
          <w:p w14:paraId="43BDBF92" w14:textId="77777777" w:rsidR="0ACFD3EE" w:rsidRDefault="0ACFD3EE" w:rsidP="0ACFD3EE">
            <w:pPr>
              <w:rPr>
                <w:rFonts w:ascii="Calibri" w:hAnsi="Calibri" w:cs="Book Antiqua"/>
                <w:b/>
                <w:bCs/>
                <w:i/>
                <w:iCs/>
              </w:rPr>
            </w:pPr>
            <w:r w:rsidRPr="0ACFD3EE">
              <w:rPr>
                <w:rFonts w:ascii="Calibri" w:hAnsi="Calibri" w:cs="Book Antiqua"/>
                <w:b/>
                <w:bCs/>
                <w:i/>
                <w:iCs/>
              </w:rPr>
              <w:t>Descripción:</w:t>
            </w:r>
          </w:p>
        </w:tc>
        <w:tc>
          <w:tcPr>
            <w:tcW w:w="5087" w:type="dxa"/>
          </w:tcPr>
          <w:p w14:paraId="4BFAF22A" w14:textId="3F1234C0" w:rsidR="0ACFD3EE" w:rsidRDefault="2A4BF56E" w:rsidP="2B75E9D6">
            <w:pPr>
              <w:spacing w:line="259" w:lineRule="auto"/>
              <w:rPr>
                <w:rFonts w:ascii="Calibri" w:hAnsi="Calibri" w:cs="Book Antiqua"/>
                <w:i/>
                <w:iCs/>
              </w:rPr>
            </w:pPr>
            <w:r w:rsidRPr="2B75E9D6">
              <w:rPr>
                <w:rFonts w:ascii="Calibri" w:hAnsi="Calibri" w:cs="Book Antiqua"/>
                <w:i/>
                <w:iCs/>
              </w:rPr>
              <w:t>Ingreso exitoso de choferes</w:t>
            </w:r>
          </w:p>
        </w:tc>
      </w:tr>
      <w:tr w:rsidR="0ACFD3EE" w14:paraId="2636479D" w14:textId="77777777" w:rsidTr="3D6B5179">
        <w:tc>
          <w:tcPr>
            <w:tcW w:w="2001" w:type="dxa"/>
            <w:shd w:val="clear" w:color="auto" w:fill="DBDBDB" w:themeFill="accent3" w:themeFillTint="66"/>
          </w:tcPr>
          <w:p w14:paraId="0530B903" w14:textId="77777777" w:rsidR="0ACFD3EE" w:rsidRDefault="0ACFD3EE" w:rsidP="0ACFD3EE">
            <w:pPr>
              <w:rPr>
                <w:rFonts w:ascii="Calibri" w:hAnsi="Calibri" w:cs="Book Antiqua"/>
                <w:b/>
                <w:bCs/>
                <w:i/>
                <w:iCs/>
              </w:rPr>
            </w:pPr>
            <w:proofErr w:type="spellStart"/>
            <w:r w:rsidRPr="0ACFD3EE">
              <w:rPr>
                <w:rFonts w:ascii="Calibri" w:hAnsi="Calibri" w:cs="Book Antiqua"/>
                <w:b/>
                <w:bCs/>
                <w:i/>
                <w:iCs/>
              </w:rPr>
              <w:lastRenderedPageBreak/>
              <w:t>Reqs</w:t>
            </w:r>
            <w:proofErr w:type="spellEnd"/>
            <w:r w:rsidRPr="0ACFD3EE">
              <w:rPr>
                <w:rFonts w:ascii="Calibri" w:hAnsi="Calibri" w:cs="Book Antiqua"/>
                <w:b/>
                <w:bCs/>
                <w:i/>
                <w:iCs/>
              </w:rPr>
              <w:t>. asociados:</w:t>
            </w:r>
          </w:p>
        </w:tc>
        <w:tc>
          <w:tcPr>
            <w:tcW w:w="5087" w:type="dxa"/>
          </w:tcPr>
          <w:p w14:paraId="41F3A80D" w14:textId="7541A0B7" w:rsidR="0ACFD3EE" w:rsidRDefault="0ACFD3EE" w:rsidP="0ACFD3EE">
            <w:pPr>
              <w:rPr>
                <w:rFonts w:ascii="Calibri" w:hAnsi="Calibri" w:cs="Book Antiqua"/>
                <w:i/>
                <w:iCs/>
              </w:rPr>
            </w:pPr>
            <w:r w:rsidRPr="0ACFD3EE">
              <w:rPr>
                <w:rFonts w:ascii="Calibri" w:hAnsi="Calibri" w:cs="Book Antiqua"/>
                <w:i/>
                <w:iCs/>
              </w:rPr>
              <w:t>RF-2</w:t>
            </w:r>
          </w:p>
        </w:tc>
      </w:tr>
      <w:tr w:rsidR="0ACFD3EE" w14:paraId="0404773E" w14:textId="77777777" w:rsidTr="3D6B5179">
        <w:tc>
          <w:tcPr>
            <w:tcW w:w="2001" w:type="dxa"/>
            <w:shd w:val="clear" w:color="auto" w:fill="DBDBDB" w:themeFill="accent3" w:themeFillTint="66"/>
          </w:tcPr>
          <w:p w14:paraId="1A00D324" w14:textId="77777777" w:rsidR="0ACFD3EE" w:rsidRDefault="0ACFD3EE" w:rsidP="0ACFD3EE">
            <w:pPr>
              <w:rPr>
                <w:rFonts w:ascii="Calibri" w:hAnsi="Calibri" w:cs="Book Antiqua"/>
                <w:b/>
                <w:bCs/>
                <w:i/>
                <w:iCs/>
              </w:rPr>
            </w:pPr>
            <w:r w:rsidRPr="0ACFD3EE">
              <w:rPr>
                <w:rFonts w:ascii="Calibri" w:hAnsi="Calibri" w:cs="Book Antiqua"/>
                <w:b/>
                <w:bCs/>
                <w:i/>
                <w:iCs/>
              </w:rPr>
              <w:t>CU asociados:</w:t>
            </w:r>
          </w:p>
        </w:tc>
        <w:tc>
          <w:tcPr>
            <w:tcW w:w="5087" w:type="dxa"/>
          </w:tcPr>
          <w:p w14:paraId="64922624" w14:textId="17809CC8" w:rsidR="0ACFD3EE" w:rsidRDefault="0ACFD3EE" w:rsidP="0ACFD3EE">
            <w:pPr>
              <w:rPr>
                <w:rFonts w:ascii="Calibri" w:hAnsi="Calibri" w:cs="Book Antiqua"/>
                <w:i/>
                <w:iCs/>
              </w:rPr>
            </w:pPr>
            <w:r w:rsidRPr="0ACFD3EE">
              <w:rPr>
                <w:rFonts w:ascii="Calibri" w:hAnsi="Calibri" w:cs="Book Antiqua"/>
                <w:i/>
                <w:iCs/>
              </w:rPr>
              <w:t>CU-2</w:t>
            </w:r>
          </w:p>
        </w:tc>
      </w:tr>
      <w:tr w:rsidR="0ACFD3EE" w14:paraId="0C72A538" w14:textId="77777777" w:rsidTr="3D6B5179">
        <w:tc>
          <w:tcPr>
            <w:tcW w:w="2001" w:type="dxa"/>
            <w:shd w:val="clear" w:color="auto" w:fill="DBDBDB" w:themeFill="accent3" w:themeFillTint="66"/>
          </w:tcPr>
          <w:p w14:paraId="59E8F2B2" w14:textId="77777777" w:rsidR="0ACFD3EE" w:rsidRDefault="0ACFD3EE" w:rsidP="0ACFD3EE">
            <w:pPr>
              <w:rPr>
                <w:rFonts w:ascii="Calibri" w:hAnsi="Calibri" w:cs="Book Antiqua"/>
                <w:b/>
                <w:bCs/>
                <w:i/>
                <w:iCs/>
              </w:rPr>
            </w:pPr>
            <w:r w:rsidRPr="0ACFD3EE">
              <w:rPr>
                <w:rFonts w:ascii="Calibri" w:hAnsi="Calibri" w:cs="Book Antiqua"/>
                <w:b/>
                <w:bCs/>
                <w:i/>
                <w:iCs/>
              </w:rPr>
              <w:t>Esc. Asociados:</w:t>
            </w:r>
          </w:p>
        </w:tc>
        <w:tc>
          <w:tcPr>
            <w:tcW w:w="5087" w:type="dxa"/>
          </w:tcPr>
          <w:p w14:paraId="33907AFB" w14:textId="40EC725E" w:rsidR="0ACFD3EE" w:rsidRDefault="0ACFD3EE" w:rsidP="3D6B5179">
            <w:pPr>
              <w:rPr>
                <w:rFonts w:ascii="Calibri" w:hAnsi="Calibri" w:cs="Book Antiqua"/>
                <w:i/>
                <w:iCs/>
              </w:rPr>
            </w:pPr>
            <w:r w:rsidRPr="3D6B5179">
              <w:rPr>
                <w:rFonts w:ascii="Calibri" w:hAnsi="Calibri" w:cs="Book Antiqua"/>
                <w:i/>
                <w:iCs/>
              </w:rPr>
              <w:t>ES-2.1</w:t>
            </w:r>
          </w:p>
        </w:tc>
      </w:tr>
    </w:tbl>
    <w:p w14:paraId="4304D2A2" w14:textId="64267591" w:rsidR="00C67250" w:rsidRPr="00C95560" w:rsidRDefault="18119DBE" w:rsidP="0ACFD3EE">
      <w:r>
        <w:rPr>
          <w:noProof/>
        </w:rPr>
        <w:drawing>
          <wp:inline distT="0" distB="0" distL="0" distR="0" wp14:anchorId="592579B1" wp14:editId="5BC0F4EA">
            <wp:extent cx="6080758" cy="2850356"/>
            <wp:effectExtent l="0" t="0" r="0" b="0"/>
            <wp:docPr id="1796322313" name="Imagen 179632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080758" cy="2850356"/>
                    </a:xfrm>
                    <a:prstGeom prst="rect">
                      <a:avLst/>
                    </a:prstGeom>
                  </pic:spPr>
                </pic:pic>
              </a:graphicData>
            </a:graphic>
          </wp:inline>
        </w:drawing>
      </w:r>
    </w:p>
    <w:p w14:paraId="21F2EA4D" w14:textId="3D2C2FF5" w:rsidR="3D6B5179" w:rsidRDefault="3D6B5179" w:rsidP="3D6B5179"/>
    <w:p w14:paraId="51C3FE22" w14:textId="24F8FE5B" w:rsidR="3D6B5179" w:rsidRDefault="3D6B5179" w:rsidP="3D6B5179"/>
    <w:p w14:paraId="1DD1E365" w14:textId="32BB5BF4" w:rsidR="00C67250" w:rsidRPr="00C95560" w:rsidRDefault="00C67250" w:rsidP="0ACFD3EE"/>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ACFD3EE" w14:paraId="30F0AFE0" w14:textId="77777777" w:rsidTr="2B75E9D6">
        <w:tc>
          <w:tcPr>
            <w:tcW w:w="2001" w:type="dxa"/>
            <w:shd w:val="clear" w:color="auto" w:fill="DBDBDB" w:themeFill="accent3" w:themeFillTint="66"/>
          </w:tcPr>
          <w:p w14:paraId="7208CE82" w14:textId="77777777" w:rsidR="0ACFD3EE" w:rsidRDefault="0ACFD3EE" w:rsidP="0ACFD3EE">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14:paraId="05831AD7" w14:textId="06E51DCC" w:rsidR="0ACFD3EE" w:rsidRDefault="0ACFD3EE" w:rsidP="0ACFD3EE">
            <w:pPr>
              <w:ind w:left="13"/>
              <w:jc w:val="both"/>
              <w:rPr>
                <w:rFonts w:ascii="Calibri" w:hAnsi="Calibri" w:cs="Book Antiqua"/>
                <w:i/>
                <w:iCs/>
              </w:rPr>
            </w:pPr>
            <w:r w:rsidRPr="0ACFD3EE">
              <w:rPr>
                <w:rFonts w:ascii="Calibri" w:hAnsi="Calibri" w:cs="Book Antiqua"/>
                <w:i/>
                <w:iCs/>
              </w:rPr>
              <w:t>DG-</w:t>
            </w:r>
            <w:r w:rsidR="69A570B7" w:rsidRPr="0ACFD3EE">
              <w:rPr>
                <w:rFonts w:ascii="Calibri" w:hAnsi="Calibri" w:cs="Book Antiqua"/>
                <w:i/>
                <w:iCs/>
              </w:rPr>
              <w:t>3</w:t>
            </w:r>
          </w:p>
        </w:tc>
      </w:tr>
      <w:tr w:rsidR="0ACFD3EE" w14:paraId="3935E297" w14:textId="77777777" w:rsidTr="2B75E9D6">
        <w:tc>
          <w:tcPr>
            <w:tcW w:w="2001" w:type="dxa"/>
            <w:shd w:val="clear" w:color="auto" w:fill="DBDBDB" w:themeFill="accent3" w:themeFillTint="66"/>
          </w:tcPr>
          <w:p w14:paraId="19215E1B" w14:textId="77777777" w:rsidR="0ACFD3EE" w:rsidRDefault="0ACFD3EE" w:rsidP="0ACFD3EE">
            <w:pPr>
              <w:rPr>
                <w:rFonts w:ascii="Calibri" w:hAnsi="Calibri" w:cs="Book Antiqua"/>
                <w:b/>
                <w:bCs/>
                <w:i/>
                <w:iCs/>
              </w:rPr>
            </w:pPr>
            <w:r w:rsidRPr="0ACFD3EE">
              <w:rPr>
                <w:rFonts w:ascii="Calibri" w:hAnsi="Calibri" w:cs="Book Antiqua"/>
                <w:b/>
                <w:bCs/>
                <w:i/>
                <w:iCs/>
              </w:rPr>
              <w:t>Descripción:</w:t>
            </w:r>
          </w:p>
        </w:tc>
        <w:tc>
          <w:tcPr>
            <w:tcW w:w="5087" w:type="dxa"/>
          </w:tcPr>
          <w:p w14:paraId="54B7E4A5" w14:textId="56021284" w:rsidR="0ACFD3EE" w:rsidRDefault="30CC8685" w:rsidP="2B75E9D6">
            <w:pPr>
              <w:spacing w:line="259" w:lineRule="auto"/>
              <w:rPr>
                <w:rFonts w:ascii="Calibri" w:hAnsi="Calibri" w:cs="Book Antiqua"/>
                <w:i/>
                <w:iCs/>
              </w:rPr>
            </w:pPr>
            <w:r w:rsidRPr="2B75E9D6">
              <w:rPr>
                <w:rFonts w:ascii="Calibri" w:hAnsi="Calibri" w:cs="Book Antiqua"/>
                <w:i/>
                <w:iCs/>
              </w:rPr>
              <w:t>Ingreso exitoso de rutas</w:t>
            </w:r>
          </w:p>
        </w:tc>
      </w:tr>
      <w:tr w:rsidR="0ACFD3EE" w14:paraId="6E188785" w14:textId="77777777" w:rsidTr="2B75E9D6">
        <w:tc>
          <w:tcPr>
            <w:tcW w:w="2001" w:type="dxa"/>
            <w:shd w:val="clear" w:color="auto" w:fill="DBDBDB" w:themeFill="accent3" w:themeFillTint="66"/>
          </w:tcPr>
          <w:p w14:paraId="2341389E" w14:textId="77777777" w:rsidR="0ACFD3EE" w:rsidRDefault="0ACFD3EE" w:rsidP="0ACFD3EE">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14:paraId="79ED33AA" w14:textId="7BBAC455" w:rsidR="0ACFD3EE" w:rsidRDefault="0ACFD3EE" w:rsidP="0ACFD3EE">
            <w:pPr>
              <w:rPr>
                <w:rFonts w:ascii="Calibri" w:hAnsi="Calibri" w:cs="Book Antiqua"/>
                <w:i/>
                <w:iCs/>
              </w:rPr>
            </w:pPr>
            <w:r w:rsidRPr="0ACFD3EE">
              <w:rPr>
                <w:rFonts w:ascii="Calibri" w:hAnsi="Calibri" w:cs="Book Antiqua"/>
                <w:i/>
                <w:iCs/>
              </w:rPr>
              <w:t>RF-</w:t>
            </w:r>
            <w:r w:rsidR="4EC62CF6" w:rsidRPr="0ACFD3EE">
              <w:rPr>
                <w:rFonts w:ascii="Calibri" w:hAnsi="Calibri" w:cs="Book Antiqua"/>
                <w:i/>
                <w:iCs/>
              </w:rPr>
              <w:t>3</w:t>
            </w:r>
          </w:p>
        </w:tc>
      </w:tr>
      <w:tr w:rsidR="0ACFD3EE" w14:paraId="49C4A3A8" w14:textId="77777777" w:rsidTr="2B75E9D6">
        <w:tc>
          <w:tcPr>
            <w:tcW w:w="2001" w:type="dxa"/>
            <w:shd w:val="clear" w:color="auto" w:fill="DBDBDB" w:themeFill="accent3" w:themeFillTint="66"/>
          </w:tcPr>
          <w:p w14:paraId="1FE1BEB2" w14:textId="77777777" w:rsidR="0ACFD3EE" w:rsidRDefault="0ACFD3EE" w:rsidP="0ACFD3EE">
            <w:pPr>
              <w:rPr>
                <w:rFonts w:ascii="Calibri" w:hAnsi="Calibri" w:cs="Book Antiqua"/>
                <w:b/>
                <w:bCs/>
                <w:i/>
                <w:iCs/>
              </w:rPr>
            </w:pPr>
            <w:r w:rsidRPr="0ACFD3EE">
              <w:rPr>
                <w:rFonts w:ascii="Calibri" w:hAnsi="Calibri" w:cs="Book Antiqua"/>
                <w:b/>
                <w:bCs/>
                <w:i/>
                <w:iCs/>
              </w:rPr>
              <w:t>CU asociados:</w:t>
            </w:r>
          </w:p>
        </w:tc>
        <w:tc>
          <w:tcPr>
            <w:tcW w:w="5087" w:type="dxa"/>
          </w:tcPr>
          <w:p w14:paraId="1E56F28E" w14:textId="4A1BCA88" w:rsidR="0ACFD3EE" w:rsidRDefault="0ACFD3EE" w:rsidP="0ACFD3EE">
            <w:pPr>
              <w:rPr>
                <w:rFonts w:ascii="Calibri" w:hAnsi="Calibri" w:cs="Book Antiqua"/>
                <w:i/>
                <w:iCs/>
              </w:rPr>
            </w:pPr>
            <w:r w:rsidRPr="0ACFD3EE">
              <w:rPr>
                <w:rFonts w:ascii="Calibri" w:hAnsi="Calibri" w:cs="Book Antiqua"/>
                <w:i/>
                <w:iCs/>
              </w:rPr>
              <w:t>CU-</w:t>
            </w:r>
            <w:r w:rsidR="63BA8251" w:rsidRPr="0ACFD3EE">
              <w:rPr>
                <w:rFonts w:ascii="Calibri" w:hAnsi="Calibri" w:cs="Book Antiqua"/>
                <w:i/>
                <w:iCs/>
              </w:rPr>
              <w:t>3</w:t>
            </w:r>
          </w:p>
        </w:tc>
      </w:tr>
      <w:tr w:rsidR="0ACFD3EE" w14:paraId="0478185D" w14:textId="77777777" w:rsidTr="2B75E9D6">
        <w:tc>
          <w:tcPr>
            <w:tcW w:w="2001" w:type="dxa"/>
            <w:shd w:val="clear" w:color="auto" w:fill="DBDBDB" w:themeFill="accent3" w:themeFillTint="66"/>
          </w:tcPr>
          <w:p w14:paraId="7E05327F" w14:textId="77777777" w:rsidR="0ACFD3EE" w:rsidRDefault="0ACFD3EE" w:rsidP="0ACFD3EE">
            <w:pPr>
              <w:rPr>
                <w:rFonts w:ascii="Calibri" w:hAnsi="Calibri" w:cs="Book Antiqua"/>
                <w:b/>
                <w:bCs/>
                <w:i/>
                <w:iCs/>
              </w:rPr>
            </w:pPr>
            <w:r w:rsidRPr="0ACFD3EE">
              <w:rPr>
                <w:rFonts w:ascii="Calibri" w:hAnsi="Calibri" w:cs="Book Antiqua"/>
                <w:b/>
                <w:bCs/>
                <w:i/>
                <w:iCs/>
              </w:rPr>
              <w:t>Esc. Asociados:</w:t>
            </w:r>
          </w:p>
        </w:tc>
        <w:tc>
          <w:tcPr>
            <w:tcW w:w="5087" w:type="dxa"/>
          </w:tcPr>
          <w:p w14:paraId="0942CC52" w14:textId="73A2AD02" w:rsidR="0ACFD3EE" w:rsidRDefault="0ACFD3EE" w:rsidP="0ACFD3EE">
            <w:pPr>
              <w:rPr>
                <w:rFonts w:ascii="Calibri" w:hAnsi="Calibri" w:cs="Book Antiqua"/>
                <w:i/>
                <w:iCs/>
              </w:rPr>
            </w:pPr>
            <w:r w:rsidRPr="0ACFD3EE">
              <w:rPr>
                <w:rFonts w:ascii="Calibri" w:hAnsi="Calibri" w:cs="Book Antiqua"/>
                <w:i/>
                <w:iCs/>
              </w:rPr>
              <w:t>ES-</w:t>
            </w:r>
            <w:r w:rsidR="1944ED61" w:rsidRPr="0ACFD3EE">
              <w:rPr>
                <w:rFonts w:ascii="Calibri" w:hAnsi="Calibri" w:cs="Book Antiqua"/>
                <w:i/>
                <w:iCs/>
              </w:rPr>
              <w:t>3</w:t>
            </w:r>
            <w:r w:rsidRPr="0ACFD3EE">
              <w:rPr>
                <w:rFonts w:ascii="Calibri" w:hAnsi="Calibri" w:cs="Book Antiqua"/>
                <w:i/>
                <w:iCs/>
              </w:rPr>
              <w:t>.1</w:t>
            </w:r>
          </w:p>
        </w:tc>
      </w:tr>
    </w:tbl>
    <w:p w14:paraId="27CE6E88" w14:textId="09E1E838" w:rsidR="00C67250" w:rsidRPr="00C95560" w:rsidRDefault="00C67250" w:rsidP="0ACFD3EE"/>
    <w:p w14:paraId="46D8A3C4" w14:textId="1E78EA10" w:rsidR="2FF2D734" w:rsidRDefault="2FF2D734" w:rsidP="2FF2D734"/>
    <w:p w14:paraId="7B5DC50A" w14:textId="410C5906" w:rsidR="3D6B5179" w:rsidRDefault="3D6B5179" w:rsidP="3D6B5179">
      <w:r>
        <w:rPr>
          <w:noProof/>
        </w:rPr>
        <w:drawing>
          <wp:anchor distT="0" distB="0" distL="114300" distR="114300" simplePos="0" relativeHeight="251652096" behindDoc="0" locked="0" layoutInCell="1" allowOverlap="1" wp14:anchorId="3E6D6E60" wp14:editId="353268DA">
            <wp:simplePos x="0" y="0"/>
            <wp:positionH relativeFrom="column">
              <wp:align>left</wp:align>
            </wp:positionH>
            <wp:positionV relativeFrom="paragraph">
              <wp:posOffset>0</wp:posOffset>
            </wp:positionV>
            <wp:extent cx="6438775" cy="3098661"/>
            <wp:effectExtent l="0" t="0" r="0" b="0"/>
            <wp:wrapSquare wrapText="bothSides"/>
            <wp:docPr id="665858363" name="Imagen 66585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438775" cy="3098661"/>
                    </a:xfrm>
                    <a:prstGeom prst="rect">
                      <a:avLst/>
                    </a:prstGeom>
                  </pic:spPr>
                </pic:pic>
              </a:graphicData>
            </a:graphic>
            <wp14:sizeRelH relativeFrom="page">
              <wp14:pctWidth>0</wp14:pctWidth>
            </wp14:sizeRelH>
            <wp14:sizeRelV relativeFrom="page">
              <wp14:pctHeight>0</wp14:pctHeight>
            </wp14:sizeRelV>
          </wp:anchor>
        </w:drawing>
      </w:r>
    </w:p>
    <w:p w14:paraId="78EA8B23" w14:textId="184E1A65" w:rsidR="00C67250" w:rsidRPr="00C95560" w:rsidRDefault="00C67250" w:rsidP="0ACFD3EE"/>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ACFD3EE" w14:paraId="28A0C79E" w14:textId="77777777" w:rsidTr="2B75E9D6">
        <w:tc>
          <w:tcPr>
            <w:tcW w:w="2001" w:type="dxa"/>
            <w:shd w:val="clear" w:color="auto" w:fill="DBDBDB" w:themeFill="accent3" w:themeFillTint="66"/>
          </w:tcPr>
          <w:p w14:paraId="250B8276" w14:textId="77777777" w:rsidR="0ACFD3EE" w:rsidRDefault="0ACFD3EE" w:rsidP="0ACFD3EE">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14:paraId="647501E5" w14:textId="08D06A77" w:rsidR="0ACFD3EE" w:rsidRDefault="0ACFD3EE" w:rsidP="0ACFD3EE">
            <w:pPr>
              <w:ind w:left="13"/>
              <w:jc w:val="both"/>
              <w:rPr>
                <w:rFonts w:ascii="Calibri" w:hAnsi="Calibri" w:cs="Book Antiqua"/>
                <w:i/>
                <w:iCs/>
              </w:rPr>
            </w:pPr>
            <w:r w:rsidRPr="0ACFD3EE">
              <w:rPr>
                <w:rFonts w:ascii="Calibri" w:hAnsi="Calibri" w:cs="Book Antiqua"/>
                <w:i/>
                <w:iCs/>
              </w:rPr>
              <w:t>DG-</w:t>
            </w:r>
            <w:r w:rsidR="6CBC0FA2" w:rsidRPr="0ACFD3EE">
              <w:rPr>
                <w:rFonts w:ascii="Calibri" w:hAnsi="Calibri" w:cs="Book Antiqua"/>
                <w:i/>
                <w:iCs/>
              </w:rPr>
              <w:t>4</w:t>
            </w:r>
          </w:p>
        </w:tc>
      </w:tr>
      <w:tr w:rsidR="0ACFD3EE" w14:paraId="76945445" w14:textId="77777777" w:rsidTr="2B75E9D6">
        <w:tc>
          <w:tcPr>
            <w:tcW w:w="2001" w:type="dxa"/>
            <w:shd w:val="clear" w:color="auto" w:fill="DBDBDB" w:themeFill="accent3" w:themeFillTint="66"/>
          </w:tcPr>
          <w:p w14:paraId="4C663415" w14:textId="77777777" w:rsidR="0ACFD3EE" w:rsidRDefault="0ACFD3EE" w:rsidP="0ACFD3EE">
            <w:pPr>
              <w:rPr>
                <w:rFonts w:ascii="Calibri" w:hAnsi="Calibri" w:cs="Book Antiqua"/>
                <w:b/>
                <w:bCs/>
                <w:i/>
                <w:iCs/>
              </w:rPr>
            </w:pPr>
            <w:r w:rsidRPr="0ACFD3EE">
              <w:rPr>
                <w:rFonts w:ascii="Calibri" w:hAnsi="Calibri" w:cs="Book Antiqua"/>
                <w:b/>
                <w:bCs/>
                <w:i/>
                <w:iCs/>
              </w:rPr>
              <w:t>Descripción:</w:t>
            </w:r>
          </w:p>
        </w:tc>
        <w:tc>
          <w:tcPr>
            <w:tcW w:w="5087" w:type="dxa"/>
          </w:tcPr>
          <w:p w14:paraId="1729B728" w14:textId="0EB36E0B" w:rsidR="0ACFD3EE" w:rsidRDefault="20413CD0" w:rsidP="2B75E9D6">
            <w:pPr>
              <w:spacing w:line="259" w:lineRule="auto"/>
              <w:rPr>
                <w:rFonts w:ascii="Calibri" w:hAnsi="Calibri" w:cs="Book Antiqua"/>
                <w:i/>
                <w:iCs/>
              </w:rPr>
            </w:pPr>
            <w:r w:rsidRPr="2B75E9D6">
              <w:rPr>
                <w:rFonts w:ascii="Calibri" w:hAnsi="Calibri" w:cs="Book Antiqua"/>
                <w:i/>
                <w:iCs/>
              </w:rPr>
              <w:t>Actualización exitosa de kilometraje de vehículos</w:t>
            </w:r>
          </w:p>
        </w:tc>
      </w:tr>
      <w:tr w:rsidR="0ACFD3EE" w14:paraId="22F9A080" w14:textId="77777777" w:rsidTr="2B75E9D6">
        <w:tc>
          <w:tcPr>
            <w:tcW w:w="2001" w:type="dxa"/>
            <w:shd w:val="clear" w:color="auto" w:fill="DBDBDB" w:themeFill="accent3" w:themeFillTint="66"/>
          </w:tcPr>
          <w:p w14:paraId="282BEEC2" w14:textId="77777777" w:rsidR="0ACFD3EE" w:rsidRDefault="0ACFD3EE" w:rsidP="0ACFD3EE">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14:paraId="7C967DE7" w14:textId="70622BD0" w:rsidR="0ACFD3EE" w:rsidRDefault="0ACFD3EE" w:rsidP="0ACFD3EE">
            <w:pPr>
              <w:rPr>
                <w:rFonts w:ascii="Calibri" w:hAnsi="Calibri" w:cs="Book Antiqua"/>
                <w:i/>
                <w:iCs/>
              </w:rPr>
            </w:pPr>
            <w:r w:rsidRPr="0ACFD3EE">
              <w:rPr>
                <w:rFonts w:ascii="Calibri" w:hAnsi="Calibri" w:cs="Book Antiqua"/>
                <w:i/>
                <w:iCs/>
              </w:rPr>
              <w:t>RF-</w:t>
            </w:r>
            <w:r w:rsidR="4AB4FF32" w:rsidRPr="0ACFD3EE">
              <w:rPr>
                <w:rFonts w:ascii="Calibri" w:hAnsi="Calibri" w:cs="Book Antiqua"/>
                <w:i/>
                <w:iCs/>
              </w:rPr>
              <w:t>4</w:t>
            </w:r>
          </w:p>
        </w:tc>
      </w:tr>
      <w:tr w:rsidR="0ACFD3EE" w14:paraId="5455031C" w14:textId="77777777" w:rsidTr="2B75E9D6">
        <w:tc>
          <w:tcPr>
            <w:tcW w:w="2001" w:type="dxa"/>
            <w:shd w:val="clear" w:color="auto" w:fill="DBDBDB" w:themeFill="accent3" w:themeFillTint="66"/>
          </w:tcPr>
          <w:p w14:paraId="5D30DBB8" w14:textId="77777777" w:rsidR="0ACFD3EE" w:rsidRDefault="0ACFD3EE" w:rsidP="0ACFD3EE">
            <w:pPr>
              <w:rPr>
                <w:rFonts w:ascii="Calibri" w:hAnsi="Calibri" w:cs="Book Antiqua"/>
                <w:b/>
                <w:bCs/>
                <w:i/>
                <w:iCs/>
              </w:rPr>
            </w:pPr>
            <w:r w:rsidRPr="0ACFD3EE">
              <w:rPr>
                <w:rFonts w:ascii="Calibri" w:hAnsi="Calibri" w:cs="Book Antiqua"/>
                <w:b/>
                <w:bCs/>
                <w:i/>
                <w:iCs/>
              </w:rPr>
              <w:t>CU asociados:</w:t>
            </w:r>
          </w:p>
        </w:tc>
        <w:tc>
          <w:tcPr>
            <w:tcW w:w="5087" w:type="dxa"/>
          </w:tcPr>
          <w:p w14:paraId="38BAF342" w14:textId="20A1271F" w:rsidR="0ACFD3EE" w:rsidRDefault="0ACFD3EE" w:rsidP="0ACFD3EE">
            <w:pPr>
              <w:rPr>
                <w:rFonts w:ascii="Calibri" w:hAnsi="Calibri" w:cs="Book Antiqua"/>
                <w:i/>
                <w:iCs/>
              </w:rPr>
            </w:pPr>
            <w:r w:rsidRPr="0ACFD3EE">
              <w:rPr>
                <w:rFonts w:ascii="Calibri" w:hAnsi="Calibri" w:cs="Book Antiqua"/>
                <w:i/>
                <w:iCs/>
              </w:rPr>
              <w:t>CU-</w:t>
            </w:r>
            <w:r w:rsidR="439B16F2" w:rsidRPr="0ACFD3EE">
              <w:rPr>
                <w:rFonts w:ascii="Calibri" w:hAnsi="Calibri" w:cs="Book Antiqua"/>
                <w:i/>
                <w:iCs/>
              </w:rPr>
              <w:t>4</w:t>
            </w:r>
          </w:p>
        </w:tc>
      </w:tr>
      <w:tr w:rsidR="0ACFD3EE" w14:paraId="2FDFCC43" w14:textId="77777777" w:rsidTr="2B75E9D6">
        <w:tc>
          <w:tcPr>
            <w:tcW w:w="2001" w:type="dxa"/>
            <w:shd w:val="clear" w:color="auto" w:fill="DBDBDB" w:themeFill="accent3" w:themeFillTint="66"/>
          </w:tcPr>
          <w:p w14:paraId="350E6E8D" w14:textId="77777777" w:rsidR="0ACFD3EE" w:rsidRDefault="0ACFD3EE" w:rsidP="0ACFD3EE">
            <w:pPr>
              <w:rPr>
                <w:rFonts w:ascii="Calibri" w:hAnsi="Calibri" w:cs="Book Antiqua"/>
                <w:b/>
                <w:bCs/>
                <w:i/>
                <w:iCs/>
              </w:rPr>
            </w:pPr>
            <w:r w:rsidRPr="0ACFD3EE">
              <w:rPr>
                <w:rFonts w:ascii="Calibri" w:hAnsi="Calibri" w:cs="Book Antiqua"/>
                <w:b/>
                <w:bCs/>
                <w:i/>
                <w:iCs/>
              </w:rPr>
              <w:t>Esc. Asociados:</w:t>
            </w:r>
          </w:p>
        </w:tc>
        <w:tc>
          <w:tcPr>
            <w:tcW w:w="5087" w:type="dxa"/>
          </w:tcPr>
          <w:p w14:paraId="14CC114D" w14:textId="0F973A55" w:rsidR="0ACFD3EE" w:rsidRDefault="0ACFD3EE" w:rsidP="0ACFD3EE">
            <w:pPr>
              <w:rPr>
                <w:rFonts w:ascii="Calibri" w:hAnsi="Calibri" w:cs="Book Antiqua"/>
                <w:i/>
                <w:iCs/>
              </w:rPr>
            </w:pPr>
            <w:r w:rsidRPr="0ACFD3EE">
              <w:rPr>
                <w:rFonts w:ascii="Calibri" w:hAnsi="Calibri" w:cs="Book Antiqua"/>
                <w:i/>
                <w:iCs/>
              </w:rPr>
              <w:t>ES-</w:t>
            </w:r>
            <w:r w:rsidR="3FDC44B0" w:rsidRPr="0ACFD3EE">
              <w:rPr>
                <w:rFonts w:ascii="Calibri" w:hAnsi="Calibri" w:cs="Book Antiqua"/>
                <w:i/>
                <w:iCs/>
              </w:rPr>
              <w:t>4</w:t>
            </w:r>
            <w:r w:rsidRPr="0ACFD3EE">
              <w:rPr>
                <w:rFonts w:ascii="Calibri" w:hAnsi="Calibri" w:cs="Book Antiqua"/>
                <w:i/>
                <w:iCs/>
              </w:rPr>
              <w:t>.1</w:t>
            </w:r>
          </w:p>
        </w:tc>
      </w:tr>
    </w:tbl>
    <w:p w14:paraId="4A98B71B" w14:textId="0507259D" w:rsidR="00C67250" w:rsidRPr="00C95560" w:rsidRDefault="00C67250" w:rsidP="0ACFD3EE"/>
    <w:p w14:paraId="09451391" w14:textId="5305F9A8" w:rsidR="00C67250" w:rsidRPr="00C95560" w:rsidRDefault="00C67250" w:rsidP="0ACFD3EE"/>
    <w:p w14:paraId="6D9F8943" w14:textId="41ACFAB4" w:rsidR="26E08F56" w:rsidRDefault="26E08F56" w:rsidP="26E08F56">
      <w:r>
        <w:rPr>
          <w:noProof/>
        </w:rPr>
        <w:drawing>
          <wp:anchor distT="0" distB="0" distL="114300" distR="114300" simplePos="0" relativeHeight="251653120" behindDoc="0" locked="0" layoutInCell="1" allowOverlap="1" wp14:anchorId="365C13E1" wp14:editId="6C82BF9B">
            <wp:simplePos x="0" y="0"/>
            <wp:positionH relativeFrom="column">
              <wp:align>right</wp:align>
            </wp:positionH>
            <wp:positionV relativeFrom="paragraph">
              <wp:posOffset>0</wp:posOffset>
            </wp:positionV>
            <wp:extent cx="6010274" cy="3205480"/>
            <wp:effectExtent l="0" t="0" r="0" b="0"/>
            <wp:wrapSquare wrapText="bothSides"/>
            <wp:docPr id="212316822" name="Imagen 21231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010274" cy="3205480"/>
                    </a:xfrm>
                    <a:prstGeom prst="rect">
                      <a:avLst/>
                    </a:prstGeom>
                  </pic:spPr>
                </pic:pic>
              </a:graphicData>
            </a:graphic>
            <wp14:sizeRelH relativeFrom="page">
              <wp14:pctWidth>0</wp14:pctWidth>
            </wp14:sizeRelH>
            <wp14:sizeRelV relativeFrom="page">
              <wp14:pctHeight>0</wp14:pctHeight>
            </wp14:sizeRelV>
          </wp:anchor>
        </w:drawing>
      </w:r>
    </w:p>
    <w:p w14:paraId="468ED887" w14:textId="7C60B273" w:rsidR="2FF2D734" w:rsidRDefault="2FF2D734" w:rsidP="2FF2D734"/>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ACFD3EE" w14:paraId="1DD4D356" w14:textId="77777777" w:rsidTr="2B75E9D6">
        <w:tc>
          <w:tcPr>
            <w:tcW w:w="2001" w:type="dxa"/>
            <w:shd w:val="clear" w:color="auto" w:fill="DBDBDB" w:themeFill="accent3" w:themeFillTint="66"/>
          </w:tcPr>
          <w:p w14:paraId="61551FC4" w14:textId="77777777" w:rsidR="0ACFD3EE" w:rsidRDefault="0ACFD3EE" w:rsidP="0ACFD3EE">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14:paraId="0BDE3DCB" w14:textId="1330A079" w:rsidR="0ACFD3EE" w:rsidRDefault="0ACFD3EE" w:rsidP="0ACFD3EE">
            <w:pPr>
              <w:ind w:left="13"/>
              <w:jc w:val="both"/>
              <w:rPr>
                <w:rFonts w:ascii="Calibri" w:hAnsi="Calibri" w:cs="Book Antiqua"/>
                <w:i/>
                <w:iCs/>
              </w:rPr>
            </w:pPr>
            <w:r w:rsidRPr="0ACFD3EE">
              <w:rPr>
                <w:rFonts w:ascii="Calibri" w:hAnsi="Calibri" w:cs="Book Antiqua"/>
                <w:i/>
                <w:iCs/>
              </w:rPr>
              <w:t>DG-</w:t>
            </w:r>
            <w:r w:rsidR="6515E760" w:rsidRPr="0ACFD3EE">
              <w:rPr>
                <w:rFonts w:ascii="Calibri" w:hAnsi="Calibri" w:cs="Book Antiqua"/>
                <w:i/>
                <w:iCs/>
              </w:rPr>
              <w:t>5</w:t>
            </w:r>
          </w:p>
        </w:tc>
      </w:tr>
      <w:tr w:rsidR="0ACFD3EE" w14:paraId="6F051366" w14:textId="77777777" w:rsidTr="2B75E9D6">
        <w:tc>
          <w:tcPr>
            <w:tcW w:w="2001" w:type="dxa"/>
            <w:shd w:val="clear" w:color="auto" w:fill="DBDBDB" w:themeFill="accent3" w:themeFillTint="66"/>
          </w:tcPr>
          <w:p w14:paraId="73FFA8C8" w14:textId="77777777" w:rsidR="0ACFD3EE" w:rsidRDefault="0ACFD3EE" w:rsidP="0ACFD3EE">
            <w:pPr>
              <w:rPr>
                <w:rFonts w:ascii="Calibri" w:hAnsi="Calibri" w:cs="Book Antiqua"/>
                <w:b/>
                <w:bCs/>
                <w:i/>
                <w:iCs/>
              </w:rPr>
            </w:pPr>
            <w:r w:rsidRPr="0ACFD3EE">
              <w:rPr>
                <w:rFonts w:ascii="Calibri" w:hAnsi="Calibri" w:cs="Book Antiqua"/>
                <w:b/>
                <w:bCs/>
                <w:i/>
                <w:iCs/>
              </w:rPr>
              <w:t>Descripción:</w:t>
            </w:r>
          </w:p>
        </w:tc>
        <w:tc>
          <w:tcPr>
            <w:tcW w:w="5087" w:type="dxa"/>
          </w:tcPr>
          <w:p w14:paraId="72C615A3" w14:textId="51313D0F" w:rsidR="0ACFD3EE" w:rsidRDefault="12535C42" w:rsidP="2B75E9D6">
            <w:pPr>
              <w:spacing w:line="259" w:lineRule="auto"/>
              <w:rPr>
                <w:rFonts w:ascii="Calibri" w:hAnsi="Calibri" w:cs="Book Antiqua"/>
                <w:i/>
                <w:iCs/>
              </w:rPr>
            </w:pPr>
            <w:r w:rsidRPr="2B75E9D6">
              <w:rPr>
                <w:rFonts w:ascii="Calibri" w:hAnsi="Calibri" w:cs="Book Antiqua"/>
                <w:i/>
                <w:iCs/>
              </w:rPr>
              <w:t>Ingreso exitoso de consumo de combustible</w:t>
            </w:r>
          </w:p>
        </w:tc>
      </w:tr>
      <w:tr w:rsidR="0ACFD3EE" w14:paraId="642752BB" w14:textId="77777777" w:rsidTr="2B75E9D6">
        <w:tc>
          <w:tcPr>
            <w:tcW w:w="2001" w:type="dxa"/>
            <w:shd w:val="clear" w:color="auto" w:fill="DBDBDB" w:themeFill="accent3" w:themeFillTint="66"/>
          </w:tcPr>
          <w:p w14:paraId="4F8C527C" w14:textId="77777777" w:rsidR="0ACFD3EE" w:rsidRDefault="0ACFD3EE" w:rsidP="0ACFD3EE">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14:paraId="1FC04581" w14:textId="1FC67FA7" w:rsidR="0ACFD3EE" w:rsidRDefault="0ACFD3EE" w:rsidP="0ACFD3EE">
            <w:pPr>
              <w:rPr>
                <w:rFonts w:ascii="Calibri" w:hAnsi="Calibri" w:cs="Book Antiqua"/>
                <w:i/>
                <w:iCs/>
              </w:rPr>
            </w:pPr>
            <w:r w:rsidRPr="0ACFD3EE">
              <w:rPr>
                <w:rFonts w:ascii="Calibri" w:hAnsi="Calibri" w:cs="Book Antiqua"/>
                <w:i/>
                <w:iCs/>
              </w:rPr>
              <w:t>RF-</w:t>
            </w:r>
            <w:r w:rsidR="7FEC05C8" w:rsidRPr="0ACFD3EE">
              <w:rPr>
                <w:rFonts w:ascii="Calibri" w:hAnsi="Calibri" w:cs="Book Antiqua"/>
                <w:i/>
                <w:iCs/>
              </w:rPr>
              <w:t>5</w:t>
            </w:r>
          </w:p>
        </w:tc>
      </w:tr>
      <w:tr w:rsidR="0ACFD3EE" w14:paraId="0790CBF2" w14:textId="77777777" w:rsidTr="2B75E9D6">
        <w:tc>
          <w:tcPr>
            <w:tcW w:w="2001" w:type="dxa"/>
            <w:shd w:val="clear" w:color="auto" w:fill="DBDBDB" w:themeFill="accent3" w:themeFillTint="66"/>
          </w:tcPr>
          <w:p w14:paraId="1366A95F" w14:textId="77777777" w:rsidR="0ACFD3EE" w:rsidRDefault="0ACFD3EE" w:rsidP="0ACFD3EE">
            <w:pPr>
              <w:rPr>
                <w:rFonts w:ascii="Calibri" w:hAnsi="Calibri" w:cs="Book Antiqua"/>
                <w:b/>
                <w:bCs/>
                <w:i/>
                <w:iCs/>
              </w:rPr>
            </w:pPr>
            <w:r w:rsidRPr="0ACFD3EE">
              <w:rPr>
                <w:rFonts w:ascii="Calibri" w:hAnsi="Calibri" w:cs="Book Antiqua"/>
                <w:b/>
                <w:bCs/>
                <w:i/>
                <w:iCs/>
              </w:rPr>
              <w:t>CU asociados:</w:t>
            </w:r>
          </w:p>
        </w:tc>
        <w:tc>
          <w:tcPr>
            <w:tcW w:w="5087" w:type="dxa"/>
          </w:tcPr>
          <w:p w14:paraId="243EBE59" w14:textId="2F772B5F" w:rsidR="0ACFD3EE" w:rsidRDefault="0ACFD3EE" w:rsidP="0ACFD3EE">
            <w:pPr>
              <w:rPr>
                <w:rFonts w:ascii="Calibri" w:hAnsi="Calibri" w:cs="Book Antiqua"/>
                <w:i/>
                <w:iCs/>
              </w:rPr>
            </w:pPr>
            <w:r w:rsidRPr="0ACFD3EE">
              <w:rPr>
                <w:rFonts w:ascii="Calibri" w:hAnsi="Calibri" w:cs="Book Antiqua"/>
                <w:i/>
                <w:iCs/>
              </w:rPr>
              <w:t>CU-</w:t>
            </w:r>
            <w:r w:rsidR="63399864" w:rsidRPr="0ACFD3EE">
              <w:rPr>
                <w:rFonts w:ascii="Calibri" w:hAnsi="Calibri" w:cs="Book Antiqua"/>
                <w:i/>
                <w:iCs/>
              </w:rPr>
              <w:t>5</w:t>
            </w:r>
          </w:p>
        </w:tc>
      </w:tr>
      <w:tr w:rsidR="0ACFD3EE" w14:paraId="5AC10FAB" w14:textId="77777777" w:rsidTr="2B75E9D6">
        <w:tc>
          <w:tcPr>
            <w:tcW w:w="2001" w:type="dxa"/>
            <w:shd w:val="clear" w:color="auto" w:fill="DBDBDB" w:themeFill="accent3" w:themeFillTint="66"/>
          </w:tcPr>
          <w:p w14:paraId="359F0114" w14:textId="77777777" w:rsidR="0ACFD3EE" w:rsidRDefault="0ACFD3EE" w:rsidP="0ACFD3EE">
            <w:pPr>
              <w:rPr>
                <w:rFonts w:ascii="Calibri" w:hAnsi="Calibri" w:cs="Book Antiqua"/>
                <w:b/>
                <w:bCs/>
                <w:i/>
                <w:iCs/>
              </w:rPr>
            </w:pPr>
            <w:r w:rsidRPr="0ACFD3EE">
              <w:rPr>
                <w:rFonts w:ascii="Calibri" w:hAnsi="Calibri" w:cs="Book Antiqua"/>
                <w:b/>
                <w:bCs/>
                <w:i/>
                <w:iCs/>
              </w:rPr>
              <w:t>Esc. Asociados:</w:t>
            </w:r>
          </w:p>
        </w:tc>
        <w:tc>
          <w:tcPr>
            <w:tcW w:w="5087" w:type="dxa"/>
          </w:tcPr>
          <w:p w14:paraId="13584B0E" w14:textId="124318E5" w:rsidR="0ACFD3EE" w:rsidRDefault="0ACFD3EE" w:rsidP="0ACFD3EE">
            <w:pPr>
              <w:rPr>
                <w:rFonts w:ascii="Calibri" w:hAnsi="Calibri" w:cs="Book Antiqua"/>
                <w:i/>
                <w:iCs/>
              </w:rPr>
            </w:pPr>
            <w:r w:rsidRPr="0ACFD3EE">
              <w:rPr>
                <w:rFonts w:ascii="Calibri" w:hAnsi="Calibri" w:cs="Book Antiqua"/>
                <w:i/>
                <w:iCs/>
              </w:rPr>
              <w:t>ES-</w:t>
            </w:r>
            <w:r w:rsidR="7A134221" w:rsidRPr="0ACFD3EE">
              <w:rPr>
                <w:rFonts w:ascii="Calibri" w:hAnsi="Calibri" w:cs="Book Antiqua"/>
                <w:i/>
                <w:iCs/>
              </w:rPr>
              <w:t>5</w:t>
            </w:r>
            <w:r w:rsidRPr="0ACFD3EE">
              <w:rPr>
                <w:rFonts w:ascii="Calibri" w:hAnsi="Calibri" w:cs="Book Antiqua"/>
                <w:i/>
                <w:iCs/>
              </w:rPr>
              <w:t>.1</w:t>
            </w:r>
          </w:p>
        </w:tc>
      </w:tr>
    </w:tbl>
    <w:p w14:paraId="7BAD355B" w14:textId="01886119" w:rsidR="00C67250" w:rsidRPr="00C95560" w:rsidRDefault="00C67250" w:rsidP="0ACFD3EE"/>
    <w:p w14:paraId="236F2BCB" w14:textId="1DBE20D4" w:rsidR="1F115B6D" w:rsidRDefault="05CA6A93" w:rsidP="1F115B6D">
      <w:r>
        <w:rPr>
          <w:noProof/>
        </w:rPr>
        <w:lastRenderedPageBreak/>
        <w:drawing>
          <wp:anchor distT="0" distB="0" distL="114300" distR="114300" simplePos="0" relativeHeight="251654144" behindDoc="0" locked="0" layoutInCell="1" allowOverlap="1" wp14:anchorId="28970146" wp14:editId="0E0245AE">
            <wp:simplePos x="0" y="0"/>
            <wp:positionH relativeFrom="column">
              <wp:align>right</wp:align>
            </wp:positionH>
            <wp:positionV relativeFrom="paragraph">
              <wp:posOffset>0</wp:posOffset>
            </wp:positionV>
            <wp:extent cx="5628736" cy="2486025"/>
            <wp:effectExtent l="0" t="0" r="0" b="0"/>
            <wp:wrapSquare wrapText="bothSides"/>
            <wp:docPr id="1354619746" name="Imagen 135461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28736" cy="2486025"/>
                    </a:xfrm>
                    <a:prstGeom prst="rect">
                      <a:avLst/>
                    </a:prstGeom>
                  </pic:spPr>
                </pic:pic>
              </a:graphicData>
            </a:graphic>
            <wp14:sizeRelH relativeFrom="page">
              <wp14:pctWidth>0</wp14:pctWidth>
            </wp14:sizeRelH>
            <wp14:sizeRelV relativeFrom="page">
              <wp14:pctHeight>0</wp14:pctHeight>
            </wp14:sizeRelV>
          </wp:anchor>
        </w:drawing>
      </w:r>
    </w:p>
    <w:p w14:paraId="6C344E03" w14:textId="1BD099AB" w:rsidR="05CA6A93" w:rsidRDefault="05CA6A93" w:rsidP="05CA6A93"/>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2B75E9D6" w14:paraId="1CBACAE1" w14:textId="77777777" w:rsidTr="3D6B5179">
        <w:tc>
          <w:tcPr>
            <w:tcW w:w="2001" w:type="dxa"/>
            <w:shd w:val="clear" w:color="auto" w:fill="DBDBDB" w:themeFill="accent3" w:themeFillTint="66"/>
          </w:tcPr>
          <w:p w14:paraId="53703BCA" w14:textId="77777777" w:rsidR="2B75E9D6" w:rsidRDefault="2B75E9D6" w:rsidP="2B75E9D6">
            <w:pPr>
              <w:jc w:val="both"/>
              <w:rPr>
                <w:rFonts w:ascii="Calibri" w:hAnsi="Calibri" w:cs="Book Antiqua"/>
                <w:b/>
                <w:bCs/>
                <w:i/>
                <w:iCs/>
              </w:rPr>
            </w:pPr>
            <w:r w:rsidRPr="2B75E9D6">
              <w:rPr>
                <w:rFonts w:ascii="Calibri" w:hAnsi="Calibri" w:cs="Book Antiqua"/>
                <w:b/>
                <w:bCs/>
                <w:i/>
                <w:iCs/>
              </w:rPr>
              <w:t xml:space="preserve">ID </w:t>
            </w:r>
            <w:proofErr w:type="spellStart"/>
            <w:r w:rsidRPr="2B75E9D6">
              <w:rPr>
                <w:rFonts w:ascii="Calibri" w:hAnsi="Calibri" w:cs="Book Antiqua"/>
                <w:b/>
                <w:bCs/>
                <w:i/>
                <w:iCs/>
              </w:rPr>
              <w:t>Ref</w:t>
            </w:r>
            <w:proofErr w:type="spellEnd"/>
            <w:r w:rsidRPr="2B75E9D6">
              <w:rPr>
                <w:rFonts w:ascii="Calibri" w:hAnsi="Calibri" w:cs="Book Antiqua"/>
                <w:b/>
                <w:bCs/>
                <w:i/>
                <w:iCs/>
              </w:rPr>
              <w:t>:</w:t>
            </w:r>
          </w:p>
        </w:tc>
        <w:tc>
          <w:tcPr>
            <w:tcW w:w="5087" w:type="dxa"/>
          </w:tcPr>
          <w:p w14:paraId="7C0DED7A" w14:textId="451E53D5" w:rsidR="2B75E9D6" w:rsidRDefault="2B75E9D6" w:rsidP="2B75E9D6">
            <w:pPr>
              <w:ind w:left="13"/>
              <w:jc w:val="both"/>
              <w:rPr>
                <w:rFonts w:ascii="Calibri" w:hAnsi="Calibri" w:cs="Book Antiqua"/>
                <w:i/>
                <w:iCs/>
              </w:rPr>
            </w:pPr>
            <w:r w:rsidRPr="2B75E9D6">
              <w:rPr>
                <w:rFonts w:ascii="Calibri" w:hAnsi="Calibri" w:cs="Book Antiqua"/>
                <w:i/>
                <w:iCs/>
              </w:rPr>
              <w:t>DG-</w:t>
            </w:r>
            <w:r w:rsidR="6072E3F2" w:rsidRPr="2B75E9D6">
              <w:rPr>
                <w:rFonts w:ascii="Calibri" w:hAnsi="Calibri" w:cs="Book Antiqua"/>
                <w:i/>
                <w:iCs/>
              </w:rPr>
              <w:t>6</w:t>
            </w:r>
          </w:p>
        </w:tc>
      </w:tr>
      <w:tr w:rsidR="2B75E9D6" w14:paraId="4806CC92" w14:textId="77777777" w:rsidTr="3D6B5179">
        <w:tc>
          <w:tcPr>
            <w:tcW w:w="2001" w:type="dxa"/>
            <w:shd w:val="clear" w:color="auto" w:fill="DBDBDB" w:themeFill="accent3" w:themeFillTint="66"/>
          </w:tcPr>
          <w:p w14:paraId="1E48BFE9" w14:textId="77777777" w:rsidR="2B75E9D6" w:rsidRDefault="2B75E9D6" w:rsidP="2B75E9D6">
            <w:pPr>
              <w:rPr>
                <w:rFonts w:ascii="Calibri" w:hAnsi="Calibri" w:cs="Book Antiqua"/>
                <w:b/>
                <w:bCs/>
                <w:i/>
                <w:iCs/>
              </w:rPr>
            </w:pPr>
            <w:r w:rsidRPr="2B75E9D6">
              <w:rPr>
                <w:rFonts w:ascii="Calibri" w:hAnsi="Calibri" w:cs="Book Antiqua"/>
                <w:b/>
                <w:bCs/>
                <w:i/>
                <w:iCs/>
              </w:rPr>
              <w:t>Descripción:</w:t>
            </w:r>
          </w:p>
        </w:tc>
        <w:tc>
          <w:tcPr>
            <w:tcW w:w="5087" w:type="dxa"/>
          </w:tcPr>
          <w:p w14:paraId="7D6EFD4B" w14:textId="2D173CAB" w:rsidR="2B75E9D6" w:rsidRDefault="411C5FB6" w:rsidP="62DB2BCC">
            <w:pPr>
              <w:spacing w:line="259" w:lineRule="auto"/>
              <w:rPr>
                <w:rFonts w:ascii="Calibri" w:eastAsia="Calibri" w:hAnsi="Calibri" w:cs="Calibri"/>
                <w:color w:val="000000" w:themeColor="text1"/>
                <w:lang w:val="es"/>
              </w:rPr>
            </w:pPr>
            <w:r w:rsidRPr="62DB2BCC">
              <w:rPr>
                <w:rFonts w:ascii="Calibri" w:eastAsia="Calibri" w:hAnsi="Calibri" w:cs="Calibri"/>
                <w:color w:val="000000" w:themeColor="text1"/>
                <w:sz w:val="22"/>
                <w:szCs w:val="22"/>
                <w:lang w:val="es"/>
              </w:rPr>
              <w:t>Registro exitoso de una entrega encomendada.</w:t>
            </w:r>
          </w:p>
        </w:tc>
      </w:tr>
      <w:tr w:rsidR="2B75E9D6" w14:paraId="6448D032" w14:textId="77777777" w:rsidTr="3D6B5179">
        <w:tc>
          <w:tcPr>
            <w:tcW w:w="2001" w:type="dxa"/>
            <w:shd w:val="clear" w:color="auto" w:fill="DBDBDB" w:themeFill="accent3" w:themeFillTint="66"/>
          </w:tcPr>
          <w:p w14:paraId="654CC679" w14:textId="77777777" w:rsidR="2B75E9D6" w:rsidRDefault="2B75E9D6" w:rsidP="2B75E9D6">
            <w:pPr>
              <w:rPr>
                <w:rFonts w:ascii="Calibri" w:hAnsi="Calibri" w:cs="Book Antiqua"/>
                <w:b/>
                <w:bCs/>
                <w:i/>
                <w:iCs/>
              </w:rPr>
            </w:pPr>
            <w:proofErr w:type="spellStart"/>
            <w:r w:rsidRPr="2B75E9D6">
              <w:rPr>
                <w:rFonts w:ascii="Calibri" w:hAnsi="Calibri" w:cs="Book Antiqua"/>
                <w:b/>
                <w:bCs/>
                <w:i/>
                <w:iCs/>
              </w:rPr>
              <w:t>Reqs</w:t>
            </w:r>
            <w:proofErr w:type="spellEnd"/>
            <w:r w:rsidRPr="2B75E9D6">
              <w:rPr>
                <w:rFonts w:ascii="Calibri" w:hAnsi="Calibri" w:cs="Book Antiqua"/>
                <w:b/>
                <w:bCs/>
                <w:i/>
                <w:iCs/>
              </w:rPr>
              <w:t>. asociados:</w:t>
            </w:r>
          </w:p>
        </w:tc>
        <w:tc>
          <w:tcPr>
            <w:tcW w:w="5087" w:type="dxa"/>
          </w:tcPr>
          <w:p w14:paraId="6DAAD283" w14:textId="0F34C9DA" w:rsidR="2B75E9D6" w:rsidRDefault="2B75E9D6" w:rsidP="2B75E9D6">
            <w:pPr>
              <w:rPr>
                <w:rFonts w:ascii="Calibri" w:hAnsi="Calibri" w:cs="Book Antiqua"/>
                <w:i/>
                <w:iCs/>
              </w:rPr>
            </w:pPr>
            <w:r w:rsidRPr="2B75E9D6">
              <w:rPr>
                <w:rFonts w:ascii="Calibri" w:hAnsi="Calibri" w:cs="Book Antiqua"/>
                <w:i/>
                <w:iCs/>
              </w:rPr>
              <w:t>RF-</w:t>
            </w:r>
            <w:r w:rsidR="3C8B364E" w:rsidRPr="2B75E9D6">
              <w:rPr>
                <w:rFonts w:ascii="Calibri" w:hAnsi="Calibri" w:cs="Book Antiqua"/>
                <w:i/>
                <w:iCs/>
              </w:rPr>
              <w:t>6</w:t>
            </w:r>
          </w:p>
        </w:tc>
      </w:tr>
      <w:tr w:rsidR="2B75E9D6" w14:paraId="635C1D59" w14:textId="77777777" w:rsidTr="3D6B5179">
        <w:tc>
          <w:tcPr>
            <w:tcW w:w="2001" w:type="dxa"/>
            <w:shd w:val="clear" w:color="auto" w:fill="DBDBDB" w:themeFill="accent3" w:themeFillTint="66"/>
          </w:tcPr>
          <w:p w14:paraId="7F3FF183" w14:textId="77777777" w:rsidR="2B75E9D6" w:rsidRDefault="2B75E9D6" w:rsidP="2B75E9D6">
            <w:pPr>
              <w:rPr>
                <w:rFonts w:ascii="Calibri" w:hAnsi="Calibri" w:cs="Book Antiqua"/>
                <w:b/>
                <w:bCs/>
                <w:i/>
                <w:iCs/>
              </w:rPr>
            </w:pPr>
            <w:r w:rsidRPr="2B75E9D6">
              <w:rPr>
                <w:rFonts w:ascii="Calibri" w:hAnsi="Calibri" w:cs="Book Antiqua"/>
                <w:b/>
                <w:bCs/>
                <w:i/>
                <w:iCs/>
              </w:rPr>
              <w:t>CU asociados:</w:t>
            </w:r>
          </w:p>
        </w:tc>
        <w:tc>
          <w:tcPr>
            <w:tcW w:w="5087" w:type="dxa"/>
          </w:tcPr>
          <w:p w14:paraId="613BE08D" w14:textId="6013E0E3" w:rsidR="2B75E9D6" w:rsidRDefault="1C4409A5" w:rsidP="3D6B5179">
            <w:pPr>
              <w:rPr>
                <w:rFonts w:ascii="Calibri" w:hAnsi="Calibri" w:cs="Book Antiqua"/>
                <w:i/>
                <w:iCs/>
              </w:rPr>
            </w:pPr>
            <w:r w:rsidRPr="3D6B5179">
              <w:rPr>
                <w:rFonts w:ascii="Calibri" w:hAnsi="Calibri" w:cs="Book Antiqua"/>
                <w:i/>
                <w:iCs/>
              </w:rPr>
              <w:t>No aplica</w:t>
            </w:r>
          </w:p>
        </w:tc>
      </w:tr>
      <w:tr w:rsidR="2B75E9D6" w14:paraId="2AAE1127" w14:textId="77777777" w:rsidTr="3D6B5179">
        <w:tc>
          <w:tcPr>
            <w:tcW w:w="2001" w:type="dxa"/>
            <w:shd w:val="clear" w:color="auto" w:fill="DBDBDB" w:themeFill="accent3" w:themeFillTint="66"/>
          </w:tcPr>
          <w:p w14:paraId="313CE4F9" w14:textId="77777777" w:rsidR="2B75E9D6" w:rsidRDefault="2B75E9D6" w:rsidP="2B75E9D6">
            <w:pPr>
              <w:rPr>
                <w:rFonts w:ascii="Calibri" w:hAnsi="Calibri" w:cs="Book Antiqua"/>
                <w:b/>
                <w:bCs/>
                <w:i/>
                <w:iCs/>
              </w:rPr>
            </w:pPr>
            <w:r w:rsidRPr="2B75E9D6">
              <w:rPr>
                <w:rFonts w:ascii="Calibri" w:hAnsi="Calibri" w:cs="Book Antiqua"/>
                <w:b/>
                <w:bCs/>
                <w:i/>
                <w:iCs/>
              </w:rPr>
              <w:t>Esc. Asociados:</w:t>
            </w:r>
          </w:p>
        </w:tc>
        <w:tc>
          <w:tcPr>
            <w:tcW w:w="5087" w:type="dxa"/>
          </w:tcPr>
          <w:p w14:paraId="2B3C7BBB" w14:textId="655FF629" w:rsidR="2B75E9D6" w:rsidRDefault="2B75E9D6" w:rsidP="2B75E9D6">
            <w:pPr>
              <w:rPr>
                <w:rFonts w:ascii="Calibri" w:hAnsi="Calibri" w:cs="Book Antiqua"/>
                <w:i/>
                <w:iCs/>
              </w:rPr>
            </w:pPr>
            <w:r w:rsidRPr="2B75E9D6">
              <w:rPr>
                <w:rFonts w:ascii="Calibri" w:hAnsi="Calibri" w:cs="Book Antiqua"/>
                <w:i/>
                <w:iCs/>
              </w:rPr>
              <w:t>ES-</w:t>
            </w:r>
            <w:r w:rsidR="035FCB35" w:rsidRPr="2B75E9D6">
              <w:rPr>
                <w:rFonts w:ascii="Calibri" w:hAnsi="Calibri" w:cs="Book Antiqua"/>
                <w:i/>
                <w:iCs/>
              </w:rPr>
              <w:t>6.1</w:t>
            </w:r>
          </w:p>
        </w:tc>
      </w:tr>
    </w:tbl>
    <w:p w14:paraId="2D3F7D62" w14:textId="6B106616" w:rsidR="391A137F" w:rsidRDefault="391A137F" w:rsidP="391A137F"/>
    <w:p w14:paraId="77FC8D06" w14:textId="1F8DADF3" w:rsidR="3D6B5179" w:rsidRDefault="6B19A18F" w:rsidP="3D6B5179">
      <w:r>
        <w:rPr>
          <w:noProof/>
        </w:rPr>
        <w:drawing>
          <wp:anchor distT="0" distB="0" distL="114300" distR="114300" simplePos="0" relativeHeight="251655168" behindDoc="0" locked="0" layoutInCell="1" allowOverlap="1" wp14:anchorId="1FFE1A9A" wp14:editId="095EEA1B">
            <wp:simplePos x="0" y="0"/>
            <wp:positionH relativeFrom="column">
              <wp:align>left</wp:align>
            </wp:positionH>
            <wp:positionV relativeFrom="paragraph">
              <wp:posOffset>0</wp:posOffset>
            </wp:positionV>
            <wp:extent cx="7424766" cy="2521327"/>
            <wp:effectExtent l="0" t="0" r="0" b="0"/>
            <wp:wrapSquare wrapText="bothSides"/>
            <wp:docPr id="839042189" name="Imagen 8390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7424766" cy="2521327"/>
                    </a:xfrm>
                    <a:prstGeom prst="rect">
                      <a:avLst/>
                    </a:prstGeom>
                  </pic:spPr>
                </pic:pic>
              </a:graphicData>
            </a:graphic>
            <wp14:sizeRelH relativeFrom="page">
              <wp14:pctWidth>0</wp14:pctWidth>
            </wp14:sizeRelH>
            <wp14:sizeRelV relativeFrom="page">
              <wp14:pctHeight>0</wp14:pctHeight>
            </wp14:sizeRelV>
          </wp:anchor>
        </w:drawing>
      </w:r>
    </w:p>
    <w:p w14:paraId="19961B29" w14:textId="032722EE" w:rsidR="62DB2BCC" w:rsidRDefault="62DB2BCC" w:rsidP="62DB2BCC"/>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2DB2BCC" w14:paraId="5F8C3A6F" w14:textId="77777777" w:rsidTr="62DB2BCC">
        <w:tc>
          <w:tcPr>
            <w:tcW w:w="2001" w:type="dxa"/>
            <w:shd w:val="clear" w:color="auto" w:fill="DBDBDB" w:themeFill="accent3" w:themeFillTint="66"/>
          </w:tcPr>
          <w:p w14:paraId="3AB7CD60" w14:textId="77777777" w:rsidR="62DB2BCC" w:rsidRDefault="62DB2BCC" w:rsidP="62DB2BCC">
            <w:pPr>
              <w:jc w:val="both"/>
              <w:rPr>
                <w:rFonts w:ascii="Calibri" w:hAnsi="Calibri" w:cs="Book Antiqua"/>
                <w:b/>
                <w:bCs/>
                <w:i/>
                <w:iCs/>
              </w:rPr>
            </w:pPr>
            <w:r w:rsidRPr="62DB2BCC">
              <w:rPr>
                <w:rFonts w:ascii="Calibri" w:hAnsi="Calibri" w:cs="Book Antiqua"/>
                <w:b/>
                <w:bCs/>
                <w:i/>
                <w:iCs/>
              </w:rPr>
              <w:t xml:space="preserve">ID </w:t>
            </w:r>
            <w:proofErr w:type="spellStart"/>
            <w:r w:rsidRPr="62DB2BCC">
              <w:rPr>
                <w:rFonts w:ascii="Calibri" w:hAnsi="Calibri" w:cs="Book Antiqua"/>
                <w:b/>
                <w:bCs/>
                <w:i/>
                <w:iCs/>
              </w:rPr>
              <w:t>Ref</w:t>
            </w:r>
            <w:proofErr w:type="spellEnd"/>
            <w:r w:rsidRPr="62DB2BCC">
              <w:rPr>
                <w:rFonts w:ascii="Calibri" w:hAnsi="Calibri" w:cs="Book Antiqua"/>
                <w:b/>
                <w:bCs/>
                <w:i/>
                <w:iCs/>
              </w:rPr>
              <w:t>:</w:t>
            </w:r>
          </w:p>
        </w:tc>
        <w:tc>
          <w:tcPr>
            <w:tcW w:w="5087" w:type="dxa"/>
          </w:tcPr>
          <w:p w14:paraId="46708C80" w14:textId="2CA496AE" w:rsidR="62DB2BCC" w:rsidRDefault="62DB2BCC" w:rsidP="62DB2BCC">
            <w:pPr>
              <w:ind w:left="13"/>
              <w:jc w:val="both"/>
              <w:rPr>
                <w:rFonts w:ascii="Calibri" w:hAnsi="Calibri" w:cs="Book Antiqua"/>
                <w:i/>
                <w:iCs/>
              </w:rPr>
            </w:pPr>
            <w:r w:rsidRPr="62DB2BCC">
              <w:rPr>
                <w:rFonts w:ascii="Calibri" w:hAnsi="Calibri" w:cs="Book Antiqua"/>
                <w:i/>
                <w:iCs/>
              </w:rPr>
              <w:t>DG-</w:t>
            </w:r>
            <w:r w:rsidR="241BDECA" w:rsidRPr="62DB2BCC">
              <w:rPr>
                <w:rFonts w:ascii="Calibri" w:hAnsi="Calibri" w:cs="Book Antiqua"/>
                <w:i/>
                <w:iCs/>
              </w:rPr>
              <w:t>7</w:t>
            </w:r>
          </w:p>
        </w:tc>
      </w:tr>
      <w:tr w:rsidR="62DB2BCC" w14:paraId="4D1204CA" w14:textId="77777777" w:rsidTr="62DB2BCC">
        <w:tc>
          <w:tcPr>
            <w:tcW w:w="2001" w:type="dxa"/>
            <w:shd w:val="clear" w:color="auto" w:fill="DBDBDB" w:themeFill="accent3" w:themeFillTint="66"/>
          </w:tcPr>
          <w:p w14:paraId="4B589C0F" w14:textId="77777777" w:rsidR="62DB2BCC" w:rsidRDefault="62DB2BCC" w:rsidP="62DB2BCC">
            <w:pPr>
              <w:rPr>
                <w:rFonts w:ascii="Calibri" w:hAnsi="Calibri" w:cs="Book Antiqua"/>
                <w:b/>
                <w:bCs/>
                <w:i/>
                <w:iCs/>
              </w:rPr>
            </w:pPr>
            <w:r w:rsidRPr="62DB2BCC">
              <w:rPr>
                <w:rFonts w:ascii="Calibri" w:hAnsi="Calibri" w:cs="Book Antiqua"/>
                <w:b/>
                <w:bCs/>
                <w:i/>
                <w:iCs/>
              </w:rPr>
              <w:t>Descripción:</w:t>
            </w:r>
          </w:p>
        </w:tc>
        <w:tc>
          <w:tcPr>
            <w:tcW w:w="5087" w:type="dxa"/>
          </w:tcPr>
          <w:p w14:paraId="26C1B440" w14:textId="3F1253CF" w:rsidR="48C163CD" w:rsidRDefault="48C163CD" w:rsidP="62DB2BCC">
            <w:pPr>
              <w:spacing w:line="259" w:lineRule="auto"/>
              <w:rPr>
                <w:rFonts w:ascii="Calibri" w:eastAsia="Calibri" w:hAnsi="Calibri" w:cs="Calibri"/>
                <w:color w:val="000000" w:themeColor="text1"/>
                <w:lang w:val="es"/>
              </w:rPr>
            </w:pPr>
            <w:r w:rsidRPr="62DB2BCC">
              <w:rPr>
                <w:rFonts w:ascii="Calibri" w:eastAsia="Calibri" w:hAnsi="Calibri" w:cs="Calibri"/>
                <w:color w:val="000000" w:themeColor="text1"/>
                <w:sz w:val="22"/>
                <w:szCs w:val="22"/>
                <w:lang w:val="es"/>
              </w:rPr>
              <w:t>Consulta exitosa del historial de entregas.</w:t>
            </w:r>
          </w:p>
        </w:tc>
      </w:tr>
      <w:tr w:rsidR="62DB2BCC" w14:paraId="59BDE150" w14:textId="77777777" w:rsidTr="62DB2BCC">
        <w:tc>
          <w:tcPr>
            <w:tcW w:w="2001" w:type="dxa"/>
            <w:shd w:val="clear" w:color="auto" w:fill="DBDBDB" w:themeFill="accent3" w:themeFillTint="66"/>
          </w:tcPr>
          <w:p w14:paraId="3EEF1C2E" w14:textId="77777777" w:rsidR="62DB2BCC" w:rsidRDefault="62DB2BCC" w:rsidP="62DB2BCC">
            <w:pPr>
              <w:rPr>
                <w:rFonts w:ascii="Calibri" w:hAnsi="Calibri" w:cs="Book Antiqua"/>
                <w:b/>
                <w:bCs/>
                <w:i/>
                <w:iCs/>
              </w:rPr>
            </w:pPr>
            <w:proofErr w:type="spellStart"/>
            <w:r w:rsidRPr="62DB2BCC">
              <w:rPr>
                <w:rFonts w:ascii="Calibri" w:hAnsi="Calibri" w:cs="Book Antiqua"/>
                <w:b/>
                <w:bCs/>
                <w:i/>
                <w:iCs/>
              </w:rPr>
              <w:t>Reqs</w:t>
            </w:r>
            <w:proofErr w:type="spellEnd"/>
            <w:r w:rsidRPr="62DB2BCC">
              <w:rPr>
                <w:rFonts w:ascii="Calibri" w:hAnsi="Calibri" w:cs="Book Antiqua"/>
                <w:b/>
                <w:bCs/>
                <w:i/>
                <w:iCs/>
              </w:rPr>
              <w:t>. asociados:</w:t>
            </w:r>
          </w:p>
        </w:tc>
        <w:tc>
          <w:tcPr>
            <w:tcW w:w="5087" w:type="dxa"/>
          </w:tcPr>
          <w:p w14:paraId="4E6D0884" w14:textId="194E9E2F" w:rsidR="62DB2BCC" w:rsidRDefault="62DB2BCC" w:rsidP="62DB2BCC">
            <w:pPr>
              <w:rPr>
                <w:rFonts w:ascii="Calibri" w:hAnsi="Calibri" w:cs="Book Antiqua"/>
                <w:i/>
                <w:iCs/>
              </w:rPr>
            </w:pPr>
            <w:r w:rsidRPr="62DB2BCC">
              <w:rPr>
                <w:rFonts w:ascii="Calibri" w:hAnsi="Calibri" w:cs="Book Antiqua"/>
                <w:i/>
                <w:iCs/>
              </w:rPr>
              <w:t>RF-</w:t>
            </w:r>
            <w:r w:rsidR="2E58BC58" w:rsidRPr="62DB2BCC">
              <w:rPr>
                <w:rFonts w:ascii="Calibri" w:hAnsi="Calibri" w:cs="Book Antiqua"/>
                <w:i/>
                <w:iCs/>
              </w:rPr>
              <w:t>7</w:t>
            </w:r>
          </w:p>
        </w:tc>
      </w:tr>
      <w:tr w:rsidR="62DB2BCC" w14:paraId="31D78A7B" w14:textId="77777777" w:rsidTr="62DB2BCC">
        <w:tc>
          <w:tcPr>
            <w:tcW w:w="2001" w:type="dxa"/>
            <w:shd w:val="clear" w:color="auto" w:fill="DBDBDB" w:themeFill="accent3" w:themeFillTint="66"/>
          </w:tcPr>
          <w:p w14:paraId="16C357DA" w14:textId="77777777" w:rsidR="62DB2BCC" w:rsidRDefault="62DB2BCC" w:rsidP="62DB2BCC">
            <w:pPr>
              <w:rPr>
                <w:rFonts w:ascii="Calibri" w:hAnsi="Calibri" w:cs="Book Antiqua"/>
                <w:b/>
                <w:bCs/>
                <w:i/>
                <w:iCs/>
              </w:rPr>
            </w:pPr>
            <w:r w:rsidRPr="62DB2BCC">
              <w:rPr>
                <w:rFonts w:ascii="Calibri" w:hAnsi="Calibri" w:cs="Book Antiqua"/>
                <w:b/>
                <w:bCs/>
                <w:i/>
                <w:iCs/>
              </w:rPr>
              <w:t>CU asociados:</w:t>
            </w:r>
          </w:p>
        </w:tc>
        <w:tc>
          <w:tcPr>
            <w:tcW w:w="5087" w:type="dxa"/>
          </w:tcPr>
          <w:p w14:paraId="42DF2158" w14:textId="7DFF423F" w:rsidR="175AE261" w:rsidRDefault="175AE261" w:rsidP="62DB2BCC">
            <w:pPr>
              <w:rPr>
                <w:rFonts w:ascii="Calibri" w:hAnsi="Calibri" w:cs="Book Antiqua"/>
                <w:i/>
                <w:iCs/>
              </w:rPr>
            </w:pPr>
            <w:r w:rsidRPr="62DB2BCC">
              <w:rPr>
                <w:rFonts w:ascii="Calibri" w:hAnsi="Calibri" w:cs="Book Antiqua"/>
                <w:i/>
                <w:iCs/>
              </w:rPr>
              <w:t>No aplica</w:t>
            </w:r>
          </w:p>
        </w:tc>
      </w:tr>
      <w:tr w:rsidR="62DB2BCC" w14:paraId="641D11E6" w14:textId="77777777" w:rsidTr="62DB2BCC">
        <w:tc>
          <w:tcPr>
            <w:tcW w:w="2001" w:type="dxa"/>
            <w:shd w:val="clear" w:color="auto" w:fill="DBDBDB" w:themeFill="accent3" w:themeFillTint="66"/>
          </w:tcPr>
          <w:p w14:paraId="7A203F74" w14:textId="77777777" w:rsidR="62DB2BCC" w:rsidRDefault="62DB2BCC" w:rsidP="62DB2BCC">
            <w:pPr>
              <w:rPr>
                <w:rFonts w:ascii="Calibri" w:hAnsi="Calibri" w:cs="Book Antiqua"/>
                <w:b/>
                <w:bCs/>
                <w:i/>
                <w:iCs/>
              </w:rPr>
            </w:pPr>
            <w:r w:rsidRPr="62DB2BCC">
              <w:rPr>
                <w:rFonts w:ascii="Calibri" w:hAnsi="Calibri" w:cs="Book Antiqua"/>
                <w:b/>
                <w:bCs/>
                <w:i/>
                <w:iCs/>
              </w:rPr>
              <w:t>Esc. Asociados:</w:t>
            </w:r>
          </w:p>
        </w:tc>
        <w:tc>
          <w:tcPr>
            <w:tcW w:w="5087" w:type="dxa"/>
          </w:tcPr>
          <w:p w14:paraId="4169B939" w14:textId="1D236930" w:rsidR="62DB2BCC" w:rsidRDefault="62DB2BCC" w:rsidP="62DB2BCC">
            <w:pPr>
              <w:rPr>
                <w:rFonts w:ascii="Calibri" w:hAnsi="Calibri" w:cs="Book Antiqua"/>
                <w:i/>
                <w:iCs/>
              </w:rPr>
            </w:pPr>
            <w:r w:rsidRPr="62DB2BCC">
              <w:rPr>
                <w:rFonts w:ascii="Calibri" w:hAnsi="Calibri" w:cs="Book Antiqua"/>
                <w:i/>
                <w:iCs/>
              </w:rPr>
              <w:t>ES-</w:t>
            </w:r>
            <w:r w:rsidR="27D04EE1" w:rsidRPr="62DB2BCC">
              <w:rPr>
                <w:rFonts w:ascii="Calibri" w:hAnsi="Calibri" w:cs="Book Antiqua"/>
                <w:i/>
                <w:iCs/>
              </w:rPr>
              <w:t>7</w:t>
            </w:r>
            <w:r w:rsidRPr="62DB2BCC">
              <w:rPr>
                <w:rFonts w:ascii="Calibri" w:hAnsi="Calibri" w:cs="Book Antiqua"/>
                <w:i/>
                <w:iCs/>
              </w:rPr>
              <w:t>.1</w:t>
            </w:r>
          </w:p>
        </w:tc>
      </w:tr>
    </w:tbl>
    <w:p w14:paraId="18A346FE" w14:textId="00BECAC1" w:rsidR="62DB2BCC" w:rsidRDefault="62DB2BCC" w:rsidP="62DB2BCC"/>
    <w:p w14:paraId="3AAA8445" w14:textId="1C9ABA28" w:rsidR="62DB2BCC" w:rsidRDefault="6B19A18F" w:rsidP="62DB2BCC">
      <w:r>
        <w:rPr>
          <w:noProof/>
        </w:rPr>
        <w:lastRenderedPageBreak/>
        <w:drawing>
          <wp:anchor distT="0" distB="0" distL="114300" distR="114300" simplePos="0" relativeHeight="251656192" behindDoc="0" locked="0" layoutInCell="1" allowOverlap="1" wp14:anchorId="64D3E578" wp14:editId="66A71CD3">
            <wp:simplePos x="0" y="0"/>
            <wp:positionH relativeFrom="column">
              <wp:align>left</wp:align>
            </wp:positionH>
            <wp:positionV relativeFrom="paragraph">
              <wp:posOffset>0</wp:posOffset>
            </wp:positionV>
            <wp:extent cx="7374100" cy="2258318"/>
            <wp:effectExtent l="0" t="0" r="0" b="0"/>
            <wp:wrapSquare wrapText="bothSides"/>
            <wp:docPr id="205176701" name="Imagen 205176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7374100" cy="2258318"/>
                    </a:xfrm>
                    <a:prstGeom prst="rect">
                      <a:avLst/>
                    </a:prstGeom>
                  </pic:spPr>
                </pic:pic>
              </a:graphicData>
            </a:graphic>
            <wp14:sizeRelH relativeFrom="page">
              <wp14:pctWidth>0</wp14:pctWidth>
            </wp14:sizeRelH>
            <wp14:sizeRelV relativeFrom="page">
              <wp14:pctHeight>0</wp14:pctHeight>
            </wp14:sizeRelV>
          </wp:anchor>
        </w:drawing>
      </w:r>
    </w:p>
    <w:p w14:paraId="3D0E6E8D" w14:textId="51C41F34" w:rsidR="2FBF51CD" w:rsidRDefault="2FBF51CD" w:rsidP="62DB2BCC"/>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2DB2BCC" w14:paraId="4B92F0AA" w14:textId="77777777" w:rsidTr="62DB2BCC">
        <w:tc>
          <w:tcPr>
            <w:tcW w:w="2001" w:type="dxa"/>
            <w:shd w:val="clear" w:color="auto" w:fill="DBDBDB" w:themeFill="accent3" w:themeFillTint="66"/>
          </w:tcPr>
          <w:p w14:paraId="22217B47" w14:textId="77777777" w:rsidR="62DB2BCC" w:rsidRDefault="62DB2BCC" w:rsidP="62DB2BCC">
            <w:pPr>
              <w:jc w:val="both"/>
              <w:rPr>
                <w:rFonts w:ascii="Calibri" w:hAnsi="Calibri" w:cs="Book Antiqua"/>
                <w:b/>
                <w:bCs/>
                <w:i/>
                <w:iCs/>
              </w:rPr>
            </w:pPr>
            <w:r w:rsidRPr="62DB2BCC">
              <w:rPr>
                <w:rFonts w:ascii="Calibri" w:hAnsi="Calibri" w:cs="Book Antiqua"/>
                <w:b/>
                <w:bCs/>
                <w:i/>
                <w:iCs/>
              </w:rPr>
              <w:t xml:space="preserve">ID </w:t>
            </w:r>
            <w:proofErr w:type="spellStart"/>
            <w:r w:rsidRPr="62DB2BCC">
              <w:rPr>
                <w:rFonts w:ascii="Calibri" w:hAnsi="Calibri" w:cs="Book Antiqua"/>
                <w:b/>
                <w:bCs/>
                <w:i/>
                <w:iCs/>
              </w:rPr>
              <w:t>Ref</w:t>
            </w:r>
            <w:proofErr w:type="spellEnd"/>
            <w:r w:rsidRPr="62DB2BCC">
              <w:rPr>
                <w:rFonts w:ascii="Calibri" w:hAnsi="Calibri" w:cs="Book Antiqua"/>
                <w:b/>
                <w:bCs/>
                <w:i/>
                <w:iCs/>
              </w:rPr>
              <w:t>:</w:t>
            </w:r>
          </w:p>
        </w:tc>
        <w:tc>
          <w:tcPr>
            <w:tcW w:w="5087" w:type="dxa"/>
          </w:tcPr>
          <w:p w14:paraId="6E22D42F" w14:textId="17FD18D7" w:rsidR="62DB2BCC" w:rsidRDefault="62DB2BCC" w:rsidP="62DB2BCC">
            <w:pPr>
              <w:ind w:left="13"/>
              <w:jc w:val="both"/>
              <w:rPr>
                <w:rFonts w:ascii="Calibri" w:hAnsi="Calibri" w:cs="Book Antiqua"/>
                <w:i/>
                <w:iCs/>
              </w:rPr>
            </w:pPr>
            <w:r w:rsidRPr="62DB2BCC">
              <w:rPr>
                <w:rFonts w:ascii="Calibri" w:hAnsi="Calibri" w:cs="Book Antiqua"/>
                <w:i/>
                <w:iCs/>
              </w:rPr>
              <w:t>DG-</w:t>
            </w:r>
            <w:r w:rsidR="7EB805A7" w:rsidRPr="62DB2BCC">
              <w:rPr>
                <w:rFonts w:ascii="Calibri" w:hAnsi="Calibri" w:cs="Book Antiqua"/>
                <w:i/>
                <w:iCs/>
              </w:rPr>
              <w:t>8</w:t>
            </w:r>
          </w:p>
        </w:tc>
      </w:tr>
      <w:tr w:rsidR="62DB2BCC" w14:paraId="2D540887" w14:textId="77777777" w:rsidTr="62DB2BCC">
        <w:tc>
          <w:tcPr>
            <w:tcW w:w="2001" w:type="dxa"/>
            <w:shd w:val="clear" w:color="auto" w:fill="DBDBDB" w:themeFill="accent3" w:themeFillTint="66"/>
          </w:tcPr>
          <w:p w14:paraId="23E99156" w14:textId="77777777" w:rsidR="62DB2BCC" w:rsidRDefault="62DB2BCC" w:rsidP="62DB2BCC">
            <w:pPr>
              <w:rPr>
                <w:rFonts w:ascii="Calibri" w:hAnsi="Calibri" w:cs="Book Antiqua"/>
                <w:b/>
                <w:bCs/>
                <w:i/>
                <w:iCs/>
              </w:rPr>
            </w:pPr>
            <w:r w:rsidRPr="62DB2BCC">
              <w:rPr>
                <w:rFonts w:ascii="Calibri" w:hAnsi="Calibri" w:cs="Book Antiqua"/>
                <w:b/>
                <w:bCs/>
                <w:i/>
                <w:iCs/>
              </w:rPr>
              <w:t>Descripción:</w:t>
            </w:r>
          </w:p>
        </w:tc>
        <w:tc>
          <w:tcPr>
            <w:tcW w:w="5087" w:type="dxa"/>
          </w:tcPr>
          <w:p w14:paraId="4027895B" w14:textId="7607937A" w:rsidR="76688FCE" w:rsidRDefault="76688FCE" w:rsidP="62DB2BCC">
            <w:pPr>
              <w:spacing w:line="259" w:lineRule="auto"/>
              <w:rPr>
                <w:rFonts w:ascii="Arial" w:eastAsia="Arial" w:hAnsi="Arial" w:cs="Arial"/>
                <w:color w:val="000000" w:themeColor="text1"/>
              </w:rPr>
            </w:pPr>
            <w:r w:rsidRPr="62DB2BCC">
              <w:rPr>
                <w:rFonts w:ascii="Arial" w:eastAsia="Arial" w:hAnsi="Arial" w:cs="Arial"/>
                <w:color w:val="000000" w:themeColor="text1"/>
                <w:sz w:val="22"/>
                <w:szCs w:val="22"/>
              </w:rPr>
              <w:t>Envió exitoso de una notificación al gerente.</w:t>
            </w:r>
          </w:p>
        </w:tc>
      </w:tr>
      <w:tr w:rsidR="62DB2BCC" w14:paraId="5A0C7352" w14:textId="77777777" w:rsidTr="62DB2BCC">
        <w:tc>
          <w:tcPr>
            <w:tcW w:w="2001" w:type="dxa"/>
            <w:shd w:val="clear" w:color="auto" w:fill="DBDBDB" w:themeFill="accent3" w:themeFillTint="66"/>
          </w:tcPr>
          <w:p w14:paraId="3D6FF454" w14:textId="77777777" w:rsidR="62DB2BCC" w:rsidRDefault="62DB2BCC" w:rsidP="62DB2BCC">
            <w:pPr>
              <w:rPr>
                <w:rFonts w:ascii="Calibri" w:hAnsi="Calibri" w:cs="Book Antiqua"/>
                <w:b/>
                <w:bCs/>
                <w:i/>
                <w:iCs/>
              </w:rPr>
            </w:pPr>
            <w:proofErr w:type="spellStart"/>
            <w:r w:rsidRPr="62DB2BCC">
              <w:rPr>
                <w:rFonts w:ascii="Calibri" w:hAnsi="Calibri" w:cs="Book Antiqua"/>
                <w:b/>
                <w:bCs/>
                <w:i/>
                <w:iCs/>
              </w:rPr>
              <w:t>Reqs</w:t>
            </w:r>
            <w:proofErr w:type="spellEnd"/>
            <w:r w:rsidRPr="62DB2BCC">
              <w:rPr>
                <w:rFonts w:ascii="Calibri" w:hAnsi="Calibri" w:cs="Book Antiqua"/>
                <w:b/>
                <w:bCs/>
                <w:i/>
                <w:iCs/>
              </w:rPr>
              <w:t>. asociados:</w:t>
            </w:r>
          </w:p>
        </w:tc>
        <w:tc>
          <w:tcPr>
            <w:tcW w:w="5087" w:type="dxa"/>
          </w:tcPr>
          <w:p w14:paraId="30B743BE" w14:textId="10781007" w:rsidR="62DB2BCC" w:rsidRDefault="62DB2BCC" w:rsidP="62DB2BCC">
            <w:pPr>
              <w:rPr>
                <w:rFonts w:ascii="Calibri" w:hAnsi="Calibri" w:cs="Book Antiqua"/>
                <w:i/>
                <w:iCs/>
              </w:rPr>
            </w:pPr>
            <w:r w:rsidRPr="62DB2BCC">
              <w:rPr>
                <w:rFonts w:ascii="Calibri" w:hAnsi="Calibri" w:cs="Book Antiqua"/>
                <w:i/>
                <w:iCs/>
              </w:rPr>
              <w:t>RF-</w:t>
            </w:r>
            <w:r w:rsidR="155FD804" w:rsidRPr="62DB2BCC">
              <w:rPr>
                <w:rFonts w:ascii="Calibri" w:hAnsi="Calibri" w:cs="Book Antiqua"/>
                <w:i/>
                <w:iCs/>
              </w:rPr>
              <w:t>8</w:t>
            </w:r>
          </w:p>
        </w:tc>
      </w:tr>
      <w:tr w:rsidR="62DB2BCC" w14:paraId="4489E032" w14:textId="77777777" w:rsidTr="62DB2BCC">
        <w:tc>
          <w:tcPr>
            <w:tcW w:w="2001" w:type="dxa"/>
            <w:shd w:val="clear" w:color="auto" w:fill="DBDBDB" w:themeFill="accent3" w:themeFillTint="66"/>
          </w:tcPr>
          <w:p w14:paraId="0ECADCBD" w14:textId="77777777" w:rsidR="62DB2BCC" w:rsidRDefault="62DB2BCC" w:rsidP="62DB2BCC">
            <w:pPr>
              <w:rPr>
                <w:rFonts w:ascii="Calibri" w:hAnsi="Calibri" w:cs="Book Antiqua"/>
                <w:b/>
                <w:bCs/>
                <w:i/>
                <w:iCs/>
              </w:rPr>
            </w:pPr>
            <w:r w:rsidRPr="62DB2BCC">
              <w:rPr>
                <w:rFonts w:ascii="Calibri" w:hAnsi="Calibri" w:cs="Book Antiqua"/>
                <w:b/>
                <w:bCs/>
                <w:i/>
                <w:iCs/>
              </w:rPr>
              <w:t>CU asociados:</w:t>
            </w:r>
          </w:p>
        </w:tc>
        <w:tc>
          <w:tcPr>
            <w:tcW w:w="5087" w:type="dxa"/>
          </w:tcPr>
          <w:p w14:paraId="237981E5" w14:textId="2F70A0AF" w:rsidR="5443A94A" w:rsidRDefault="5443A94A" w:rsidP="62DB2BCC">
            <w:pPr>
              <w:rPr>
                <w:rFonts w:ascii="Calibri" w:hAnsi="Calibri" w:cs="Book Antiqua"/>
                <w:i/>
                <w:iCs/>
              </w:rPr>
            </w:pPr>
            <w:r w:rsidRPr="62DB2BCC">
              <w:rPr>
                <w:rFonts w:ascii="Calibri" w:hAnsi="Calibri" w:cs="Book Antiqua"/>
                <w:i/>
                <w:iCs/>
              </w:rPr>
              <w:t>No aplica</w:t>
            </w:r>
          </w:p>
        </w:tc>
      </w:tr>
      <w:tr w:rsidR="62DB2BCC" w14:paraId="312EB1F3" w14:textId="77777777" w:rsidTr="62DB2BCC">
        <w:tc>
          <w:tcPr>
            <w:tcW w:w="2001" w:type="dxa"/>
            <w:shd w:val="clear" w:color="auto" w:fill="DBDBDB" w:themeFill="accent3" w:themeFillTint="66"/>
          </w:tcPr>
          <w:p w14:paraId="392A0171" w14:textId="77777777" w:rsidR="62DB2BCC" w:rsidRDefault="62DB2BCC" w:rsidP="62DB2BCC">
            <w:pPr>
              <w:rPr>
                <w:rFonts w:ascii="Calibri" w:hAnsi="Calibri" w:cs="Book Antiqua"/>
                <w:b/>
                <w:bCs/>
                <w:i/>
                <w:iCs/>
              </w:rPr>
            </w:pPr>
            <w:r w:rsidRPr="62DB2BCC">
              <w:rPr>
                <w:rFonts w:ascii="Calibri" w:hAnsi="Calibri" w:cs="Book Antiqua"/>
                <w:b/>
                <w:bCs/>
                <w:i/>
                <w:iCs/>
              </w:rPr>
              <w:t>Esc. Asociados:</w:t>
            </w:r>
          </w:p>
        </w:tc>
        <w:tc>
          <w:tcPr>
            <w:tcW w:w="5087" w:type="dxa"/>
          </w:tcPr>
          <w:p w14:paraId="1573BC9D" w14:textId="310B6041" w:rsidR="62DB2BCC" w:rsidRDefault="62DB2BCC" w:rsidP="62DB2BCC">
            <w:pPr>
              <w:rPr>
                <w:rFonts w:ascii="Calibri" w:hAnsi="Calibri" w:cs="Book Antiqua"/>
                <w:i/>
                <w:iCs/>
              </w:rPr>
            </w:pPr>
            <w:r w:rsidRPr="62DB2BCC">
              <w:rPr>
                <w:rFonts w:ascii="Calibri" w:hAnsi="Calibri" w:cs="Book Antiqua"/>
                <w:i/>
                <w:iCs/>
              </w:rPr>
              <w:t>ES-</w:t>
            </w:r>
            <w:r w:rsidR="514691E5" w:rsidRPr="62DB2BCC">
              <w:rPr>
                <w:rFonts w:ascii="Calibri" w:hAnsi="Calibri" w:cs="Book Antiqua"/>
                <w:i/>
                <w:iCs/>
              </w:rPr>
              <w:t>8</w:t>
            </w:r>
            <w:r w:rsidRPr="62DB2BCC">
              <w:rPr>
                <w:rFonts w:ascii="Calibri" w:hAnsi="Calibri" w:cs="Book Antiqua"/>
                <w:i/>
                <w:iCs/>
              </w:rPr>
              <w:t>.1</w:t>
            </w:r>
          </w:p>
        </w:tc>
      </w:tr>
    </w:tbl>
    <w:p w14:paraId="461C3AF6" w14:textId="29100CEF" w:rsidR="62DB2BCC" w:rsidRDefault="62DB2BCC" w:rsidP="62DB2BCC"/>
    <w:p w14:paraId="188C547B" w14:textId="0217CF9F" w:rsidR="37801B86" w:rsidRDefault="64317B2E" w:rsidP="62DB2BCC">
      <w:r>
        <w:rPr>
          <w:noProof/>
        </w:rPr>
        <w:drawing>
          <wp:anchor distT="0" distB="0" distL="114300" distR="114300" simplePos="0" relativeHeight="251657216" behindDoc="0" locked="0" layoutInCell="1" allowOverlap="1" wp14:anchorId="5C482057" wp14:editId="047B9AE5">
            <wp:simplePos x="0" y="0"/>
            <wp:positionH relativeFrom="column">
              <wp:align>left</wp:align>
            </wp:positionH>
            <wp:positionV relativeFrom="paragraph">
              <wp:posOffset>0</wp:posOffset>
            </wp:positionV>
            <wp:extent cx="7372043" cy="2380556"/>
            <wp:effectExtent l="0" t="0" r="0" b="0"/>
            <wp:wrapSquare wrapText="bothSides"/>
            <wp:docPr id="1980632827" name="Imagen 198063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7372043" cy="2380556"/>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2DB2BCC" w14:paraId="2ADF5A75" w14:textId="77777777" w:rsidTr="62DB2BCC">
        <w:tc>
          <w:tcPr>
            <w:tcW w:w="2001" w:type="dxa"/>
            <w:shd w:val="clear" w:color="auto" w:fill="DBDBDB" w:themeFill="accent3" w:themeFillTint="66"/>
          </w:tcPr>
          <w:p w14:paraId="716AA4EA" w14:textId="77777777" w:rsidR="62DB2BCC" w:rsidRDefault="62DB2BCC" w:rsidP="62DB2BCC">
            <w:pPr>
              <w:jc w:val="both"/>
              <w:rPr>
                <w:rFonts w:ascii="Calibri" w:hAnsi="Calibri" w:cs="Book Antiqua"/>
                <w:b/>
                <w:bCs/>
                <w:i/>
                <w:iCs/>
              </w:rPr>
            </w:pPr>
            <w:r w:rsidRPr="62DB2BCC">
              <w:rPr>
                <w:rFonts w:ascii="Calibri" w:hAnsi="Calibri" w:cs="Book Antiqua"/>
                <w:b/>
                <w:bCs/>
                <w:i/>
                <w:iCs/>
              </w:rPr>
              <w:t xml:space="preserve">ID </w:t>
            </w:r>
            <w:proofErr w:type="spellStart"/>
            <w:r w:rsidRPr="62DB2BCC">
              <w:rPr>
                <w:rFonts w:ascii="Calibri" w:hAnsi="Calibri" w:cs="Book Antiqua"/>
                <w:b/>
                <w:bCs/>
                <w:i/>
                <w:iCs/>
              </w:rPr>
              <w:t>Ref</w:t>
            </w:r>
            <w:proofErr w:type="spellEnd"/>
            <w:r w:rsidRPr="62DB2BCC">
              <w:rPr>
                <w:rFonts w:ascii="Calibri" w:hAnsi="Calibri" w:cs="Book Antiqua"/>
                <w:b/>
                <w:bCs/>
                <w:i/>
                <w:iCs/>
              </w:rPr>
              <w:t>:</w:t>
            </w:r>
          </w:p>
        </w:tc>
        <w:tc>
          <w:tcPr>
            <w:tcW w:w="5087" w:type="dxa"/>
          </w:tcPr>
          <w:p w14:paraId="248C67AC" w14:textId="75D10817" w:rsidR="62DB2BCC" w:rsidRDefault="62DB2BCC" w:rsidP="62DB2BCC">
            <w:pPr>
              <w:ind w:left="13"/>
              <w:jc w:val="both"/>
              <w:rPr>
                <w:rFonts w:ascii="Calibri" w:hAnsi="Calibri" w:cs="Book Antiqua"/>
                <w:i/>
                <w:iCs/>
              </w:rPr>
            </w:pPr>
            <w:r w:rsidRPr="62DB2BCC">
              <w:rPr>
                <w:rFonts w:ascii="Calibri" w:hAnsi="Calibri" w:cs="Book Antiqua"/>
                <w:i/>
                <w:iCs/>
              </w:rPr>
              <w:t>DG-</w:t>
            </w:r>
            <w:r w:rsidR="59DA2381" w:rsidRPr="62DB2BCC">
              <w:rPr>
                <w:rFonts w:ascii="Calibri" w:hAnsi="Calibri" w:cs="Book Antiqua"/>
                <w:i/>
                <w:iCs/>
              </w:rPr>
              <w:t>9</w:t>
            </w:r>
          </w:p>
        </w:tc>
      </w:tr>
      <w:tr w:rsidR="62DB2BCC" w14:paraId="4346539E" w14:textId="77777777" w:rsidTr="62DB2BCC">
        <w:tc>
          <w:tcPr>
            <w:tcW w:w="2001" w:type="dxa"/>
            <w:shd w:val="clear" w:color="auto" w:fill="DBDBDB" w:themeFill="accent3" w:themeFillTint="66"/>
          </w:tcPr>
          <w:p w14:paraId="70CC8E94" w14:textId="77777777" w:rsidR="62DB2BCC" w:rsidRDefault="62DB2BCC" w:rsidP="62DB2BCC">
            <w:pPr>
              <w:rPr>
                <w:rFonts w:ascii="Calibri" w:hAnsi="Calibri" w:cs="Book Antiqua"/>
                <w:b/>
                <w:bCs/>
                <w:i/>
                <w:iCs/>
              </w:rPr>
            </w:pPr>
            <w:r w:rsidRPr="62DB2BCC">
              <w:rPr>
                <w:rFonts w:ascii="Calibri" w:hAnsi="Calibri" w:cs="Book Antiqua"/>
                <w:b/>
                <w:bCs/>
                <w:i/>
                <w:iCs/>
              </w:rPr>
              <w:t>Descripción:</w:t>
            </w:r>
          </w:p>
        </w:tc>
        <w:tc>
          <w:tcPr>
            <w:tcW w:w="5087" w:type="dxa"/>
          </w:tcPr>
          <w:p w14:paraId="091AEC01" w14:textId="0CEDFE2B" w:rsidR="4EE6FD4E" w:rsidRDefault="4EE6FD4E" w:rsidP="62DB2BCC">
            <w:pPr>
              <w:spacing w:line="259" w:lineRule="auto"/>
              <w:rPr>
                <w:rFonts w:ascii="Calibri" w:eastAsia="Calibri" w:hAnsi="Calibri" w:cs="Calibri"/>
                <w:color w:val="000000" w:themeColor="text1"/>
                <w:lang w:val="es"/>
              </w:rPr>
            </w:pPr>
            <w:r w:rsidRPr="62DB2BCC">
              <w:rPr>
                <w:rFonts w:ascii="Calibri" w:eastAsia="Calibri" w:hAnsi="Calibri" w:cs="Calibri"/>
                <w:color w:val="000000" w:themeColor="text1"/>
                <w:sz w:val="22"/>
                <w:szCs w:val="22"/>
                <w:lang w:val="es"/>
              </w:rPr>
              <w:t>Registro exitoso de un usuario en el sistema.</w:t>
            </w:r>
          </w:p>
        </w:tc>
      </w:tr>
      <w:tr w:rsidR="62DB2BCC" w14:paraId="7F34B5F6" w14:textId="77777777" w:rsidTr="62DB2BCC">
        <w:tc>
          <w:tcPr>
            <w:tcW w:w="2001" w:type="dxa"/>
            <w:shd w:val="clear" w:color="auto" w:fill="DBDBDB" w:themeFill="accent3" w:themeFillTint="66"/>
          </w:tcPr>
          <w:p w14:paraId="22F408D7" w14:textId="77777777" w:rsidR="62DB2BCC" w:rsidRDefault="62DB2BCC" w:rsidP="62DB2BCC">
            <w:pPr>
              <w:rPr>
                <w:rFonts w:ascii="Calibri" w:hAnsi="Calibri" w:cs="Book Antiqua"/>
                <w:b/>
                <w:bCs/>
                <w:i/>
                <w:iCs/>
              </w:rPr>
            </w:pPr>
            <w:proofErr w:type="spellStart"/>
            <w:r w:rsidRPr="62DB2BCC">
              <w:rPr>
                <w:rFonts w:ascii="Calibri" w:hAnsi="Calibri" w:cs="Book Antiqua"/>
                <w:b/>
                <w:bCs/>
                <w:i/>
                <w:iCs/>
              </w:rPr>
              <w:t>Reqs</w:t>
            </w:r>
            <w:proofErr w:type="spellEnd"/>
            <w:r w:rsidRPr="62DB2BCC">
              <w:rPr>
                <w:rFonts w:ascii="Calibri" w:hAnsi="Calibri" w:cs="Book Antiqua"/>
                <w:b/>
                <w:bCs/>
                <w:i/>
                <w:iCs/>
              </w:rPr>
              <w:t>. asociados:</w:t>
            </w:r>
          </w:p>
        </w:tc>
        <w:tc>
          <w:tcPr>
            <w:tcW w:w="5087" w:type="dxa"/>
          </w:tcPr>
          <w:p w14:paraId="62E6B512" w14:textId="31430D3B" w:rsidR="62DB2BCC" w:rsidRDefault="62DB2BCC" w:rsidP="62DB2BCC">
            <w:pPr>
              <w:rPr>
                <w:rFonts w:ascii="Calibri" w:hAnsi="Calibri" w:cs="Book Antiqua"/>
                <w:i/>
                <w:iCs/>
              </w:rPr>
            </w:pPr>
            <w:r w:rsidRPr="62DB2BCC">
              <w:rPr>
                <w:rFonts w:ascii="Calibri" w:hAnsi="Calibri" w:cs="Book Antiqua"/>
                <w:i/>
                <w:iCs/>
              </w:rPr>
              <w:t>RF-</w:t>
            </w:r>
            <w:r w:rsidR="60D0FD8E" w:rsidRPr="62DB2BCC">
              <w:rPr>
                <w:rFonts w:ascii="Calibri" w:hAnsi="Calibri" w:cs="Book Antiqua"/>
                <w:i/>
                <w:iCs/>
              </w:rPr>
              <w:t>9</w:t>
            </w:r>
          </w:p>
        </w:tc>
      </w:tr>
      <w:tr w:rsidR="62DB2BCC" w14:paraId="4300F538" w14:textId="77777777" w:rsidTr="62DB2BCC">
        <w:tc>
          <w:tcPr>
            <w:tcW w:w="2001" w:type="dxa"/>
            <w:shd w:val="clear" w:color="auto" w:fill="DBDBDB" w:themeFill="accent3" w:themeFillTint="66"/>
          </w:tcPr>
          <w:p w14:paraId="725E05BB" w14:textId="77777777" w:rsidR="62DB2BCC" w:rsidRDefault="62DB2BCC" w:rsidP="62DB2BCC">
            <w:pPr>
              <w:rPr>
                <w:rFonts w:ascii="Calibri" w:hAnsi="Calibri" w:cs="Book Antiqua"/>
                <w:b/>
                <w:bCs/>
                <w:i/>
                <w:iCs/>
              </w:rPr>
            </w:pPr>
            <w:r w:rsidRPr="62DB2BCC">
              <w:rPr>
                <w:rFonts w:ascii="Calibri" w:hAnsi="Calibri" w:cs="Book Antiqua"/>
                <w:b/>
                <w:bCs/>
                <w:i/>
                <w:iCs/>
              </w:rPr>
              <w:t>CU asociados:</w:t>
            </w:r>
          </w:p>
        </w:tc>
        <w:tc>
          <w:tcPr>
            <w:tcW w:w="5087" w:type="dxa"/>
          </w:tcPr>
          <w:p w14:paraId="345457CD" w14:textId="433DBC67" w:rsidR="7A25B9EE" w:rsidRDefault="7A25B9EE" w:rsidP="62DB2BCC">
            <w:pPr>
              <w:rPr>
                <w:rFonts w:ascii="Calibri" w:hAnsi="Calibri" w:cs="Book Antiqua"/>
                <w:i/>
                <w:iCs/>
              </w:rPr>
            </w:pPr>
            <w:r w:rsidRPr="62DB2BCC">
              <w:rPr>
                <w:rFonts w:ascii="Calibri" w:hAnsi="Calibri" w:cs="Book Antiqua"/>
                <w:i/>
                <w:iCs/>
              </w:rPr>
              <w:t>No aplica</w:t>
            </w:r>
          </w:p>
        </w:tc>
      </w:tr>
      <w:tr w:rsidR="62DB2BCC" w14:paraId="272B9638" w14:textId="77777777" w:rsidTr="62DB2BCC">
        <w:tc>
          <w:tcPr>
            <w:tcW w:w="2001" w:type="dxa"/>
            <w:shd w:val="clear" w:color="auto" w:fill="DBDBDB" w:themeFill="accent3" w:themeFillTint="66"/>
          </w:tcPr>
          <w:p w14:paraId="59762448" w14:textId="77777777" w:rsidR="62DB2BCC" w:rsidRDefault="62DB2BCC" w:rsidP="62DB2BCC">
            <w:pPr>
              <w:rPr>
                <w:rFonts w:ascii="Calibri" w:hAnsi="Calibri" w:cs="Book Antiqua"/>
                <w:b/>
                <w:bCs/>
                <w:i/>
                <w:iCs/>
              </w:rPr>
            </w:pPr>
            <w:r w:rsidRPr="62DB2BCC">
              <w:rPr>
                <w:rFonts w:ascii="Calibri" w:hAnsi="Calibri" w:cs="Book Antiqua"/>
                <w:b/>
                <w:bCs/>
                <w:i/>
                <w:iCs/>
              </w:rPr>
              <w:t>Esc. Asociados:</w:t>
            </w:r>
          </w:p>
        </w:tc>
        <w:tc>
          <w:tcPr>
            <w:tcW w:w="5087" w:type="dxa"/>
          </w:tcPr>
          <w:p w14:paraId="3C729DDC" w14:textId="4AF3C1ED" w:rsidR="62DB2BCC" w:rsidRDefault="62DB2BCC" w:rsidP="62DB2BCC">
            <w:pPr>
              <w:rPr>
                <w:rFonts w:ascii="Calibri" w:hAnsi="Calibri" w:cs="Book Antiqua"/>
                <w:i/>
                <w:iCs/>
              </w:rPr>
            </w:pPr>
            <w:r w:rsidRPr="62DB2BCC">
              <w:rPr>
                <w:rFonts w:ascii="Calibri" w:hAnsi="Calibri" w:cs="Book Antiqua"/>
                <w:i/>
                <w:iCs/>
              </w:rPr>
              <w:t>ES-</w:t>
            </w:r>
            <w:r w:rsidR="38A77E9B" w:rsidRPr="62DB2BCC">
              <w:rPr>
                <w:rFonts w:ascii="Calibri" w:hAnsi="Calibri" w:cs="Book Antiqua"/>
                <w:i/>
                <w:iCs/>
              </w:rPr>
              <w:t>9</w:t>
            </w:r>
            <w:r w:rsidRPr="62DB2BCC">
              <w:rPr>
                <w:rFonts w:ascii="Calibri" w:hAnsi="Calibri" w:cs="Book Antiqua"/>
                <w:i/>
                <w:iCs/>
              </w:rPr>
              <w:t>.1</w:t>
            </w:r>
          </w:p>
        </w:tc>
      </w:tr>
    </w:tbl>
    <w:p w14:paraId="145F8CE5" w14:textId="7CC76F32" w:rsidR="62DB2BCC" w:rsidRDefault="64317B2E" w:rsidP="62DB2BCC">
      <w:r>
        <w:rPr>
          <w:noProof/>
        </w:rPr>
        <w:lastRenderedPageBreak/>
        <w:drawing>
          <wp:anchor distT="0" distB="0" distL="114300" distR="114300" simplePos="0" relativeHeight="251658240" behindDoc="0" locked="0" layoutInCell="1" allowOverlap="1" wp14:anchorId="47742C11" wp14:editId="62C6F8A4">
            <wp:simplePos x="0" y="0"/>
            <wp:positionH relativeFrom="column">
              <wp:align>left</wp:align>
            </wp:positionH>
            <wp:positionV relativeFrom="paragraph">
              <wp:posOffset>0</wp:posOffset>
            </wp:positionV>
            <wp:extent cx="7427178" cy="2537619"/>
            <wp:effectExtent l="0" t="0" r="0" b="0"/>
            <wp:wrapSquare wrapText="bothSides"/>
            <wp:docPr id="382270599" name="Imagen 38227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7427178" cy="2537619"/>
                    </a:xfrm>
                    <a:prstGeom prst="rect">
                      <a:avLst/>
                    </a:prstGeom>
                  </pic:spPr>
                </pic:pic>
              </a:graphicData>
            </a:graphic>
            <wp14:sizeRelH relativeFrom="page">
              <wp14:pctWidth>0</wp14:pctWidth>
            </wp14:sizeRelH>
            <wp14:sizeRelV relativeFrom="page">
              <wp14:pctHeight>0</wp14:pctHeight>
            </wp14:sizeRelV>
          </wp:anchor>
        </w:drawing>
      </w:r>
    </w:p>
    <w:p w14:paraId="06BD1D40" w14:textId="302C548E" w:rsidR="6FC999E0" w:rsidRDefault="6FC999E0" w:rsidP="62DB2BCC"/>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2DB2BCC" w14:paraId="525D9069" w14:textId="77777777" w:rsidTr="62DB2BCC">
        <w:tc>
          <w:tcPr>
            <w:tcW w:w="2001" w:type="dxa"/>
            <w:shd w:val="clear" w:color="auto" w:fill="DBDBDB" w:themeFill="accent3" w:themeFillTint="66"/>
          </w:tcPr>
          <w:p w14:paraId="28C1845F" w14:textId="77777777" w:rsidR="62DB2BCC" w:rsidRDefault="62DB2BCC" w:rsidP="62DB2BCC">
            <w:pPr>
              <w:jc w:val="both"/>
              <w:rPr>
                <w:rFonts w:ascii="Calibri" w:hAnsi="Calibri" w:cs="Book Antiqua"/>
                <w:b/>
                <w:bCs/>
                <w:i/>
                <w:iCs/>
              </w:rPr>
            </w:pPr>
            <w:r w:rsidRPr="62DB2BCC">
              <w:rPr>
                <w:rFonts w:ascii="Calibri" w:hAnsi="Calibri" w:cs="Book Antiqua"/>
                <w:b/>
                <w:bCs/>
                <w:i/>
                <w:iCs/>
              </w:rPr>
              <w:t xml:space="preserve">ID </w:t>
            </w:r>
            <w:proofErr w:type="spellStart"/>
            <w:r w:rsidRPr="62DB2BCC">
              <w:rPr>
                <w:rFonts w:ascii="Calibri" w:hAnsi="Calibri" w:cs="Book Antiqua"/>
                <w:b/>
                <w:bCs/>
                <w:i/>
                <w:iCs/>
              </w:rPr>
              <w:t>Ref</w:t>
            </w:r>
            <w:proofErr w:type="spellEnd"/>
            <w:r w:rsidRPr="62DB2BCC">
              <w:rPr>
                <w:rFonts w:ascii="Calibri" w:hAnsi="Calibri" w:cs="Book Antiqua"/>
                <w:b/>
                <w:bCs/>
                <w:i/>
                <w:iCs/>
              </w:rPr>
              <w:t>:</w:t>
            </w:r>
          </w:p>
        </w:tc>
        <w:tc>
          <w:tcPr>
            <w:tcW w:w="5087" w:type="dxa"/>
          </w:tcPr>
          <w:p w14:paraId="650136F9" w14:textId="7E9F034F" w:rsidR="62DB2BCC" w:rsidRDefault="62DB2BCC" w:rsidP="62DB2BCC">
            <w:pPr>
              <w:ind w:left="13"/>
              <w:jc w:val="both"/>
              <w:rPr>
                <w:rFonts w:ascii="Calibri" w:hAnsi="Calibri" w:cs="Book Antiqua"/>
                <w:i/>
                <w:iCs/>
              </w:rPr>
            </w:pPr>
            <w:r w:rsidRPr="62DB2BCC">
              <w:rPr>
                <w:rFonts w:ascii="Calibri" w:hAnsi="Calibri" w:cs="Book Antiqua"/>
                <w:i/>
                <w:iCs/>
              </w:rPr>
              <w:t>DG-</w:t>
            </w:r>
            <w:r w:rsidR="1573A692" w:rsidRPr="62DB2BCC">
              <w:rPr>
                <w:rFonts w:ascii="Calibri" w:hAnsi="Calibri" w:cs="Book Antiqua"/>
                <w:i/>
                <w:iCs/>
              </w:rPr>
              <w:t>10</w:t>
            </w:r>
          </w:p>
        </w:tc>
      </w:tr>
      <w:tr w:rsidR="62DB2BCC" w14:paraId="5A969CCD" w14:textId="77777777" w:rsidTr="62DB2BCC">
        <w:tc>
          <w:tcPr>
            <w:tcW w:w="2001" w:type="dxa"/>
            <w:shd w:val="clear" w:color="auto" w:fill="DBDBDB" w:themeFill="accent3" w:themeFillTint="66"/>
          </w:tcPr>
          <w:p w14:paraId="54042BD9" w14:textId="77777777" w:rsidR="62DB2BCC" w:rsidRDefault="62DB2BCC" w:rsidP="62DB2BCC">
            <w:pPr>
              <w:rPr>
                <w:rFonts w:ascii="Calibri" w:hAnsi="Calibri" w:cs="Book Antiqua"/>
                <w:b/>
                <w:bCs/>
                <w:i/>
                <w:iCs/>
              </w:rPr>
            </w:pPr>
            <w:r w:rsidRPr="62DB2BCC">
              <w:rPr>
                <w:rFonts w:ascii="Calibri" w:hAnsi="Calibri" w:cs="Book Antiqua"/>
                <w:b/>
                <w:bCs/>
                <w:i/>
                <w:iCs/>
              </w:rPr>
              <w:t>Descripción:</w:t>
            </w:r>
          </w:p>
        </w:tc>
        <w:tc>
          <w:tcPr>
            <w:tcW w:w="5087" w:type="dxa"/>
          </w:tcPr>
          <w:p w14:paraId="2A07C9A0" w14:textId="77563204" w:rsidR="797A1961" w:rsidRDefault="797A1961" w:rsidP="62DB2BCC">
            <w:pPr>
              <w:spacing w:line="259" w:lineRule="auto"/>
              <w:rPr>
                <w:rFonts w:ascii="Calibri" w:eastAsia="Calibri" w:hAnsi="Calibri" w:cs="Calibri"/>
                <w:color w:val="000000" w:themeColor="text1"/>
                <w:lang w:val="es"/>
              </w:rPr>
            </w:pPr>
            <w:r w:rsidRPr="62DB2BCC">
              <w:rPr>
                <w:rFonts w:ascii="Calibri" w:eastAsia="Calibri" w:hAnsi="Calibri" w:cs="Calibri"/>
                <w:color w:val="000000" w:themeColor="text1"/>
                <w:sz w:val="22"/>
                <w:szCs w:val="22"/>
                <w:lang w:val="es"/>
              </w:rPr>
              <w:t>Recuperación exitosa de la contraseña del usuario.</w:t>
            </w:r>
          </w:p>
        </w:tc>
      </w:tr>
      <w:tr w:rsidR="62DB2BCC" w14:paraId="6EFB8382" w14:textId="77777777" w:rsidTr="62DB2BCC">
        <w:tc>
          <w:tcPr>
            <w:tcW w:w="2001" w:type="dxa"/>
            <w:shd w:val="clear" w:color="auto" w:fill="DBDBDB" w:themeFill="accent3" w:themeFillTint="66"/>
          </w:tcPr>
          <w:p w14:paraId="4A2B8AE6" w14:textId="77777777" w:rsidR="62DB2BCC" w:rsidRDefault="62DB2BCC" w:rsidP="62DB2BCC">
            <w:pPr>
              <w:rPr>
                <w:rFonts w:ascii="Calibri" w:hAnsi="Calibri" w:cs="Book Antiqua"/>
                <w:b/>
                <w:bCs/>
                <w:i/>
                <w:iCs/>
              </w:rPr>
            </w:pPr>
            <w:proofErr w:type="spellStart"/>
            <w:r w:rsidRPr="62DB2BCC">
              <w:rPr>
                <w:rFonts w:ascii="Calibri" w:hAnsi="Calibri" w:cs="Book Antiqua"/>
                <w:b/>
                <w:bCs/>
                <w:i/>
                <w:iCs/>
              </w:rPr>
              <w:t>Reqs</w:t>
            </w:r>
            <w:proofErr w:type="spellEnd"/>
            <w:r w:rsidRPr="62DB2BCC">
              <w:rPr>
                <w:rFonts w:ascii="Calibri" w:hAnsi="Calibri" w:cs="Book Antiqua"/>
                <w:b/>
                <w:bCs/>
                <w:i/>
                <w:iCs/>
              </w:rPr>
              <w:t>. asociados:</w:t>
            </w:r>
          </w:p>
        </w:tc>
        <w:tc>
          <w:tcPr>
            <w:tcW w:w="5087" w:type="dxa"/>
          </w:tcPr>
          <w:p w14:paraId="7360044B" w14:textId="31B50C2E" w:rsidR="62DB2BCC" w:rsidRDefault="62DB2BCC" w:rsidP="62DB2BCC">
            <w:pPr>
              <w:rPr>
                <w:rFonts w:ascii="Calibri" w:hAnsi="Calibri" w:cs="Book Antiqua"/>
                <w:i/>
                <w:iCs/>
              </w:rPr>
            </w:pPr>
            <w:r w:rsidRPr="62DB2BCC">
              <w:rPr>
                <w:rFonts w:ascii="Calibri" w:hAnsi="Calibri" w:cs="Book Antiqua"/>
                <w:i/>
                <w:iCs/>
              </w:rPr>
              <w:t>RF-</w:t>
            </w:r>
            <w:r w:rsidR="1FB693A2" w:rsidRPr="62DB2BCC">
              <w:rPr>
                <w:rFonts w:ascii="Calibri" w:hAnsi="Calibri" w:cs="Book Antiqua"/>
                <w:i/>
                <w:iCs/>
              </w:rPr>
              <w:t>10</w:t>
            </w:r>
          </w:p>
        </w:tc>
      </w:tr>
      <w:tr w:rsidR="62DB2BCC" w14:paraId="2A6CC1E1" w14:textId="77777777" w:rsidTr="62DB2BCC">
        <w:tc>
          <w:tcPr>
            <w:tcW w:w="2001" w:type="dxa"/>
            <w:shd w:val="clear" w:color="auto" w:fill="DBDBDB" w:themeFill="accent3" w:themeFillTint="66"/>
          </w:tcPr>
          <w:p w14:paraId="68AD49E3" w14:textId="77777777" w:rsidR="62DB2BCC" w:rsidRDefault="62DB2BCC" w:rsidP="62DB2BCC">
            <w:pPr>
              <w:rPr>
                <w:rFonts w:ascii="Calibri" w:hAnsi="Calibri" w:cs="Book Antiqua"/>
                <w:b/>
                <w:bCs/>
                <w:i/>
                <w:iCs/>
              </w:rPr>
            </w:pPr>
            <w:r w:rsidRPr="62DB2BCC">
              <w:rPr>
                <w:rFonts w:ascii="Calibri" w:hAnsi="Calibri" w:cs="Book Antiqua"/>
                <w:b/>
                <w:bCs/>
                <w:i/>
                <w:iCs/>
              </w:rPr>
              <w:t>CU asociados:</w:t>
            </w:r>
          </w:p>
        </w:tc>
        <w:tc>
          <w:tcPr>
            <w:tcW w:w="5087" w:type="dxa"/>
          </w:tcPr>
          <w:p w14:paraId="44C21EF5" w14:textId="255F45E9" w:rsidR="45ED52FF" w:rsidRDefault="45ED52FF" w:rsidP="62DB2BCC">
            <w:pPr>
              <w:rPr>
                <w:rFonts w:ascii="Calibri" w:hAnsi="Calibri" w:cs="Book Antiqua"/>
                <w:i/>
                <w:iCs/>
              </w:rPr>
            </w:pPr>
            <w:r w:rsidRPr="62DB2BCC">
              <w:rPr>
                <w:rFonts w:ascii="Calibri" w:hAnsi="Calibri" w:cs="Book Antiqua"/>
                <w:i/>
                <w:iCs/>
              </w:rPr>
              <w:t>No aplica.</w:t>
            </w:r>
          </w:p>
        </w:tc>
      </w:tr>
      <w:tr w:rsidR="62DB2BCC" w14:paraId="473A1C3C" w14:textId="77777777" w:rsidTr="62DB2BCC">
        <w:tc>
          <w:tcPr>
            <w:tcW w:w="2001" w:type="dxa"/>
            <w:shd w:val="clear" w:color="auto" w:fill="DBDBDB" w:themeFill="accent3" w:themeFillTint="66"/>
          </w:tcPr>
          <w:p w14:paraId="4A62E9B2" w14:textId="77777777" w:rsidR="62DB2BCC" w:rsidRDefault="62DB2BCC" w:rsidP="62DB2BCC">
            <w:pPr>
              <w:rPr>
                <w:rFonts w:ascii="Calibri" w:hAnsi="Calibri" w:cs="Book Antiqua"/>
                <w:b/>
                <w:bCs/>
                <w:i/>
                <w:iCs/>
              </w:rPr>
            </w:pPr>
            <w:r w:rsidRPr="62DB2BCC">
              <w:rPr>
                <w:rFonts w:ascii="Calibri" w:hAnsi="Calibri" w:cs="Book Antiqua"/>
                <w:b/>
                <w:bCs/>
                <w:i/>
                <w:iCs/>
              </w:rPr>
              <w:t>Esc. Asociados:</w:t>
            </w:r>
          </w:p>
        </w:tc>
        <w:tc>
          <w:tcPr>
            <w:tcW w:w="5087" w:type="dxa"/>
          </w:tcPr>
          <w:p w14:paraId="3EDAADCB" w14:textId="4B408F59" w:rsidR="62DB2BCC" w:rsidRDefault="62DB2BCC" w:rsidP="62DB2BCC">
            <w:pPr>
              <w:rPr>
                <w:rFonts w:ascii="Calibri" w:hAnsi="Calibri" w:cs="Book Antiqua"/>
                <w:i/>
                <w:iCs/>
              </w:rPr>
            </w:pPr>
            <w:r w:rsidRPr="62DB2BCC">
              <w:rPr>
                <w:rFonts w:ascii="Calibri" w:hAnsi="Calibri" w:cs="Book Antiqua"/>
                <w:i/>
                <w:iCs/>
              </w:rPr>
              <w:t>ES-</w:t>
            </w:r>
            <w:r w:rsidR="1B907F02" w:rsidRPr="62DB2BCC">
              <w:rPr>
                <w:rFonts w:ascii="Calibri" w:hAnsi="Calibri" w:cs="Book Antiqua"/>
                <w:i/>
                <w:iCs/>
              </w:rPr>
              <w:t>10</w:t>
            </w:r>
            <w:r w:rsidRPr="62DB2BCC">
              <w:rPr>
                <w:rFonts w:ascii="Calibri" w:hAnsi="Calibri" w:cs="Book Antiqua"/>
                <w:i/>
                <w:iCs/>
              </w:rPr>
              <w:t>.1</w:t>
            </w:r>
          </w:p>
        </w:tc>
      </w:tr>
    </w:tbl>
    <w:p w14:paraId="7AB92D38" w14:textId="7D821347" w:rsidR="62DB2BCC" w:rsidRDefault="62DB2BCC" w:rsidP="62DB2BCC"/>
    <w:p w14:paraId="063861E2" w14:textId="7C4C0DBD" w:rsidR="79C66FA4" w:rsidRDefault="492DA793" w:rsidP="62DB2BCC">
      <w:r>
        <w:rPr>
          <w:noProof/>
        </w:rPr>
        <w:drawing>
          <wp:anchor distT="0" distB="0" distL="114300" distR="114300" simplePos="0" relativeHeight="251659264" behindDoc="0" locked="0" layoutInCell="1" allowOverlap="1" wp14:anchorId="386C10B3" wp14:editId="6D59A228">
            <wp:simplePos x="0" y="0"/>
            <wp:positionH relativeFrom="column">
              <wp:align>left</wp:align>
            </wp:positionH>
            <wp:positionV relativeFrom="paragraph">
              <wp:posOffset>0</wp:posOffset>
            </wp:positionV>
            <wp:extent cx="7353300" cy="2451100"/>
            <wp:effectExtent l="0" t="0" r="0" b="0"/>
            <wp:wrapSquare wrapText="bothSides"/>
            <wp:docPr id="2066040861" name="Imagen 206604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7353300" cy="2451100"/>
                    </a:xfrm>
                    <a:prstGeom prst="rect">
                      <a:avLst/>
                    </a:prstGeom>
                  </pic:spPr>
                </pic:pic>
              </a:graphicData>
            </a:graphic>
            <wp14:sizeRelH relativeFrom="page">
              <wp14:pctWidth>0</wp14:pctWidth>
            </wp14:sizeRelH>
            <wp14:sizeRelV relativeFrom="page">
              <wp14:pctHeight>0</wp14:pctHeight>
            </wp14:sizeRelV>
          </wp:anchor>
        </w:drawing>
      </w:r>
    </w:p>
    <w:p w14:paraId="08CDBA07" w14:textId="0542CBCB" w:rsidR="62DB2BCC" w:rsidRDefault="62DB2BCC" w:rsidP="62DB2BCC"/>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355"/>
      </w:tblGrid>
      <w:tr w:rsidR="2B75E9D6" w14:paraId="0A933F0B" w14:textId="77777777" w:rsidTr="2B75E9D6">
        <w:tc>
          <w:tcPr>
            <w:tcW w:w="2001" w:type="dxa"/>
            <w:shd w:val="clear" w:color="auto" w:fill="DBDBDB" w:themeFill="accent3" w:themeFillTint="66"/>
          </w:tcPr>
          <w:p w14:paraId="3CE57A91" w14:textId="77777777" w:rsidR="2B75E9D6" w:rsidRDefault="2B75E9D6" w:rsidP="2B75E9D6">
            <w:pPr>
              <w:jc w:val="both"/>
              <w:rPr>
                <w:rFonts w:ascii="Calibri" w:hAnsi="Calibri" w:cs="Book Antiqua"/>
                <w:b/>
                <w:bCs/>
                <w:i/>
                <w:iCs/>
              </w:rPr>
            </w:pPr>
            <w:r w:rsidRPr="2B75E9D6">
              <w:rPr>
                <w:rFonts w:ascii="Calibri" w:hAnsi="Calibri" w:cs="Book Antiqua"/>
                <w:b/>
                <w:bCs/>
                <w:i/>
                <w:iCs/>
              </w:rPr>
              <w:t xml:space="preserve">ID </w:t>
            </w:r>
            <w:proofErr w:type="spellStart"/>
            <w:r w:rsidRPr="2B75E9D6">
              <w:rPr>
                <w:rFonts w:ascii="Calibri" w:hAnsi="Calibri" w:cs="Book Antiqua"/>
                <w:b/>
                <w:bCs/>
                <w:i/>
                <w:iCs/>
              </w:rPr>
              <w:t>Ref</w:t>
            </w:r>
            <w:proofErr w:type="spellEnd"/>
            <w:r w:rsidRPr="2B75E9D6">
              <w:rPr>
                <w:rFonts w:ascii="Calibri" w:hAnsi="Calibri" w:cs="Book Antiqua"/>
                <w:b/>
                <w:bCs/>
                <w:i/>
                <w:iCs/>
              </w:rPr>
              <w:t>:</w:t>
            </w:r>
          </w:p>
        </w:tc>
        <w:tc>
          <w:tcPr>
            <w:tcW w:w="5355" w:type="dxa"/>
          </w:tcPr>
          <w:p w14:paraId="404A9C89" w14:textId="0DCA4822" w:rsidR="2B75E9D6" w:rsidRDefault="2B75E9D6" w:rsidP="2B75E9D6">
            <w:pPr>
              <w:ind w:left="13"/>
              <w:jc w:val="both"/>
              <w:rPr>
                <w:rFonts w:ascii="Calibri" w:hAnsi="Calibri" w:cs="Book Antiqua"/>
                <w:i/>
                <w:iCs/>
              </w:rPr>
            </w:pPr>
            <w:r w:rsidRPr="2B75E9D6">
              <w:rPr>
                <w:rFonts w:ascii="Calibri" w:hAnsi="Calibri" w:cs="Book Antiqua"/>
                <w:i/>
                <w:iCs/>
              </w:rPr>
              <w:t>DG-</w:t>
            </w:r>
            <w:r w:rsidR="6385E1C7" w:rsidRPr="2B75E9D6">
              <w:rPr>
                <w:rFonts w:ascii="Calibri" w:hAnsi="Calibri" w:cs="Book Antiqua"/>
                <w:i/>
                <w:iCs/>
              </w:rPr>
              <w:t>11</w:t>
            </w:r>
          </w:p>
        </w:tc>
      </w:tr>
      <w:tr w:rsidR="2B75E9D6" w14:paraId="2338C28C" w14:textId="77777777" w:rsidTr="2B75E9D6">
        <w:tc>
          <w:tcPr>
            <w:tcW w:w="2001" w:type="dxa"/>
            <w:shd w:val="clear" w:color="auto" w:fill="DBDBDB" w:themeFill="accent3" w:themeFillTint="66"/>
          </w:tcPr>
          <w:p w14:paraId="66DEED77" w14:textId="77777777" w:rsidR="2B75E9D6" w:rsidRDefault="2B75E9D6" w:rsidP="2B75E9D6">
            <w:pPr>
              <w:rPr>
                <w:rFonts w:ascii="Calibri" w:hAnsi="Calibri" w:cs="Book Antiqua"/>
                <w:b/>
                <w:bCs/>
                <w:i/>
                <w:iCs/>
              </w:rPr>
            </w:pPr>
            <w:r w:rsidRPr="2B75E9D6">
              <w:rPr>
                <w:rFonts w:ascii="Calibri" w:hAnsi="Calibri" w:cs="Book Antiqua"/>
                <w:b/>
                <w:bCs/>
                <w:i/>
                <w:iCs/>
              </w:rPr>
              <w:t>Descripción:</w:t>
            </w:r>
          </w:p>
        </w:tc>
        <w:tc>
          <w:tcPr>
            <w:tcW w:w="5355" w:type="dxa"/>
          </w:tcPr>
          <w:p w14:paraId="7E891A2D" w14:textId="12136929" w:rsidR="53B86AEE" w:rsidRDefault="53B86AEE" w:rsidP="2B75E9D6">
            <w:pPr>
              <w:spacing w:line="259" w:lineRule="auto"/>
              <w:rPr>
                <w:rFonts w:ascii="Calibri" w:hAnsi="Calibri" w:cs="Book Antiqua"/>
                <w:i/>
                <w:iCs/>
              </w:rPr>
            </w:pPr>
            <w:r w:rsidRPr="2B75E9D6">
              <w:rPr>
                <w:rFonts w:ascii="Calibri" w:hAnsi="Calibri" w:cs="Book Antiqua"/>
                <w:i/>
                <w:iCs/>
              </w:rPr>
              <w:t>Se registra correctamente un nuevo pago.</w:t>
            </w:r>
          </w:p>
        </w:tc>
      </w:tr>
      <w:tr w:rsidR="2B75E9D6" w14:paraId="6E4562E7" w14:textId="77777777" w:rsidTr="2B75E9D6">
        <w:tc>
          <w:tcPr>
            <w:tcW w:w="2001" w:type="dxa"/>
            <w:shd w:val="clear" w:color="auto" w:fill="DBDBDB" w:themeFill="accent3" w:themeFillTint="66"/>
          </w:tcPr>
          <w:p w14:paraId="56463129" w14:textId="77777777" w:rsidR="2B75E9D6" w:rsidRDefault="2B75E9D6" w:rsidP="2B75E9D6">
            <w:pPr>
              <w:rPr>
                <w:rFonts w:ascii="Calibri" w:hAnsi="Calibri" w:cs="Book Antiqua"/>
                <w:b/>
                <w:bCs/>
                <w:i/>
                <w:iCs/>
              </w:rPr>
            </w:pPr>
            <w:proofErr w:type="spellStart"/>
            <w:r w:rsidRPr="2B75E9D6">
              <w:rPr>
                <w:rFonts w:ascii="Calibri" w:hAnsi="Calibri" w:cs="Book Antiqua"/>
                <w:b/>
                <w:bCs/>
                <w:i/>
                <w:iCs/>
              </w:rPr>
              <w:t>Reqs</w:t>
            </w:r>
            <w:proofErr w:type="spellEnd"/>
            <w:r w:rsidRPr="2B75E9D6">
              <w:rPr>
                <w:rFonts w:ascii="Calibri" w:hAnsi="Calibri" w:cs="Book Antiqua"/>
                <w:b/>
                <w:bCs/>
                <w:i/>
                <w:iCs/>
              </w:rPr>
              <w:t>. asociados:</w:t>
            </w:r>
          </w:p>
        </w:tc>
        <w:tc>
          <w:tcPr>
            <w:tcW w:w="5355" w:type="dxa"/>
          </w:tcPr>
          <w:p w14:paraId="4F3BC201" w14:textId="21BF2EBB" w:rsidR="2B75E9D6" w:rsidRDefault="2B75E9D6" w:rsidP="2B75E9D6">
            <w:pPr>
              <w:rPr>
                <w:rFonts w:ascii="Calibri" w:hAnsi="Calibri" w:cs="Book Antiqua"/>
                <w:i/>
                <w:iCs/>
              </w:rPr>
            </w:pPr>
            <w:r w:rsidRPr="2B75E9D6">
              <w:rPr>
                <w:rFonts w:ascii="Calibri" w:hAnsi="Calibri" w:cs="Book Antiqua"/>
                <w:i/>
                <w:iCs/>
              </w:rPr>
              <w:t>RF-</w:t>
            </w:r>
            <w:r w:rsidR="75DB8E04" w:rsidRPr="2B75E9D6">
              <w:rPr>
                <w:rFonts w:ascii="Calibri" w:hAnsi="Calibri" w:cs="Book Antiqua"/>
                <w:i/>
                <w:iCs/>
              </w:rPr>
              <w:t>11</w:t>
            </w:r>
          </w:p>
        </w:tc>
      </w:tr>
      <w:tr w:rsidR="2B75E9D6" w14:paraId="62A73A99" w14:textId="77777777" w:rsidTr="2B75E9D6">
        <w:tc>
          <w:tcPr>
            <w:tcW w:w="2001" w:type="dxa"/>
            <w:shd w:val="clear" w:color="auto" w:fill="DBDBDB" w:themeFill="accent3" w:themeFillTint="66"/>
          </w:tcPr>
          <w:p w14:paraId="2BB5C0F5" w14:textId="77777777" w:rsidR="2B75E9D6" w:rsidRDefault="2B75E9D6" w:rsidP="2B75E9D6">
            <w:pPr>
              <w:rPr>
                <w:rFonts w:ascii="Calibri" w:hAnsi="Calibri" w:cs="Book Antiqua"/>
                <w:b/>
                <w:bCs/>
                <w:i/>
                <w:iCs/>
              </w:rPr>
            </w:pPr>
            <w:r w:rsidRPr="2B75E9D6">
              <w:rPr>
                <w:rFonts w:ascii="Calibri" w:hAnsi="Calibri" w:cs="Book Antiqua"/>
                <w:b/>
                <w:bCs/>
                <w:i/>
                <w:iCs/>
              </w:rPr>
              <w:t>CU asociados:</w:t>
            </w:r>
          </w:p>
        </w:tc>
        <w:tc>
          <w:tcPr>
            <w:tcW w:w="5355" w:type="dxa"/>
          </w:tcPr>
          <w:p w14:paraId="534BB4E3" w14:textId="35EAA700" w:rsidR="2B75E9D6" w:rsidRDefault="2B75E9D6" w:rsidP="2B75E9D6">
            <w:pPr>
              <w:rPr>
                <w:rFonts w:ascii="Calibri" w:hAnsi="Calibri" w:cs="Book Antiqua"/>
                <w:i/>
                <w:iCs/>
              </w:rPr>
            </w:pPr>
            <w:r w:rsidRPr="2B75E9D6">
              <w:rPr>
                <w:rFonts w:ascii="Calibri" w:hAnsi="Calibri" w:cs="Book Antiqua"/>
                <w:i/>
                <w:iCs/>
              </w:rPr>
              <w:t>CU-</w:t>
            </w:r>
            <w:r w:rsidR="57836370" w:rsidRPr="2B75E9D6">
              <w:rPr>
                <w:rFonts w:ascii="Calibri" w:hAnsi="Calibri" w:cs="Book Antiqua"/>
                <w:i/>
                <w:iCs/>
              </w:rPr>
              <w:t>11</w:t>
            </w:r>
          </w:p>
        </w:tc>
      </w:tr>
      <w:tr w:rsidR="2B75E9D6" w14:paraId="642A5919" w14:textId="77777777" w:rsidTr="2B75E9D6">
        <w:tc>
          <w:tcPr>
            <w:tcW w:w="2001" w:type="dxa"/>
            <w:shd w:val="clear" w:color="auto" w:fill="DBDBDB" w:themeFill="accent3" w:themeFillTint="66"/>
          </w:tcPr>
          <w:p w14:paraId="24F12290" w14:textId="77777777" w:rsidR="2B75E9D6" w:rsidRDefault="2B75E9D6" w:rsidP="2B75E9D6">
            <w:pPr>
              <w:rPr>
                <w:rFonts w:ascii="Calibri" w:hAnsi="Calibri" w:cs="Book Antiqua"/>
                <w:b/>
                <w:bCs/>
                <w:i/>
                <w:iCs/>
              </w:rPr>
            </w:pPr>
            <w:r w:rsidRPr="2B75E9D6">
              <w:rPr>
                <w:rFonts w:ascii="Calibri" w:hAnsi="Calibri" w:cs="Book Antiqua"/>
                <w:b/>
                <w:bCs/>
                <w:i/>
                <w:iCs/>
              </w:rPr>
              <w:t>Esc. Asociados:</w:t>
            </w:r>
          </w:p>
        </w:tc>
        <w:tc>
          <w:tcPr>
            <w:tcW w:w="5355" w:type="dxa"/>
          </w:tcPr>
          <w:p w14:paraId="393E7C54" w14:textId="77ED17A3" w:rsidR="2B75E9D6" w:rsidRDefault="2B75E9D6" w:rsidP="2B75E9D6">
            <w:pPr>
              <w:rPr>
                <w:rFonts w:ascii="Calibri" w:hAnsi="Calibri" w:cs="Book Antiqua"/>
                <w:i/>
                <w:iCs/>
              </w:rPr>
            </w:pPr>
            <w:r w:rsidRPr="2B75E9D6">
              <w:rPr>
                <w:rFonts w:ascii="Calibri" w:hAnsi="Calibri" w:cs="Book Antiqua"/>
                <w:i/>
                <w:iCs/>
              </w:rPr>
              <w:t>ES-</w:t>
            </w:r>
            <w:r w:rsidR="4E0807B8" w:rsidRPr="2B75E9D6">
              <w:rPr>
                <w:rFonts w:ascii="Calibri" w:hAnsi="Calibri" w:cs="Book Antiqua"/>
                <w:i/>
                <w:iCs/>
              </w:rPr>
              <w:t>11</w:t>
            </w:r>
            <w:r w:rsidRPr="2B75E9D6">
              <w:rPr>
                <w:rFonts w:ascii="Calibri" w:hAnsi="Calibri" w:cs="Book Antiqua"/>
                <w:i/>
                <w:iCs/>
              </w:rPr>
              <w:t>.1</w:t>
            </w:r>
          </w:p>
        </w:tc>
      </w:tr>
    </w:tbl>
    <w:p w14:paraId="2913AA5B" w14:textId="130A32A5" w:rsidR="00C67250" w:rsidRPr="00C95560" w:rsidRDefault="00C67250" w:rsidP="0ACFD3EE"/>
    <w:p w14:paraId="24283F89" w14:textId="38B5A25A" w:rsidR="00C67250" w:rsidRPr="00C95560" w:rsidRDefault="32812CE0" w:rsidP="0ACFD3EE">
      <w:r w:rsidRPr="5B15FE54">
        <w:lastRenderedPageBreak/>
        <w:t xml:space="preserve">              </w:t>
      </w:r>
      <w:r w:rsidR="3AD732D2">
        <w:rPr>
          <w:noProof/>
        </w:rPr>
        <w:drawing>
          <wp:inline distT="0" distB="0" distL="0" distR="0" wp14:anchorId="526DB80F" wp14:editId="35EF7A0C">
            <wp:extent cx="5236064" cy="2552581"/>
            <wp:effectExtent l="0" t="0" r="0" b="0"/>
            <wp:docPr id="95323757" name="Imagen 9532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36064" cy="2552581"/>
                    </a:xfrm>
                    <a:prstGeom prst="rect">
                      <a:avLst/>
                    </a:prstGeom>
                  </pic:spPr>
                </pic:pic>
              </a:graphicData>
            </a:graphic>
          </wp:inline>
        </w:drawing>
      </w:r>
    </w:p>
    <w:p w14:paraId="63273A8F" w14:textId="1EE8EA9B" w:rsidR="00C67250" w:rsidRPr="00C95560" w:rsidRDefault="00C67250" w:rsidP="0ACFD3EE"/>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2B75E9D6" w14:paraId="1D1A590D" w14:textId="77777777" w:rsidTr="2B75E9D6">
        <w:tc>
          <w:tcPr>
            <w:tcW w:w="2001" w:type="dxa"/>
            <w:shd w:val="clear" w:color="auto" w:fill="DBDBDB" w:themeFill="accent3" w:themeFillTint="66"/>
          </w:tcPr>
          <w:p w14:paraId="63D50A8E" w14:textId="77777777" w:rsidR="2B75E9D6" w:rsidRDefault="2B75E9D6" w:rsidP="2B75E9D6">
            <w:pPr>
              <w:jc w:val="both"/>
              <w:rPr>
                <w:rFonts w:ascii="Calibri" w:hAnsi="Calibri" w:cs="Book Antiqua"/>
                <w:b/>
                <w:bCs/>
                <w:i/>
                <w:iCs/>
              </w:rPr>
            </w:pPr>
            <w:r w:rsidRPr="2B75E9D6">
              <w:rPr>
                <w:rFonts w:ascii="Calibri" w:hAnsi="Calibri" w:cs="Book Antiqua"/>
                <w:b/>
                <w:bCs/>
                <w:i/>
                <w:iCs/>
              </w:rPr>
              <w:t xml:space="preserve">ID </w:t>
            </w:r>
            <w:proofErr w:type="spellStart"/>
            <w:r w:rsidRPr="2B75E9D6">
              <w:rPr>
                <w:rFonts w:ascii="Calibri" w:hAnsi="Calibri" w:cs="Book Antiqua"/>
                <w:b/>
                <w:bCs/>
                <w:i/>
                <w:iCs/>
              </w:rPr>
              <w:t>Ref</w:t>
            </w:r>
            <w:proofErr w:type="spellEnd"/>
            <w:r w:rsidRPr="2B75E9D6">
              <w:rPr>
                <w:rFonts w:ascii="Calibri" w:hAnsi="Calibri" w:cs="Book Antiqua"/>
                <w:b/>
                <w:bCs/>
                <w:i/>
                <w:iCs/>
              </w:rPr>
              <w:t>:</w:t>
            </w:r>
          </w:p>
        </w:tc>
        <w:tc>
          <w:tcPr>
            <w:tcW w:w="5087" w:type="dxa"/>
          </w:tcPr>
          <w:p w14:paraId="35D7B9E4" w14:textId="2961794B" w:rsidR="2B75E9D6" w:rsidRDefault="2B75E9D6" w:rsidP="2B75E9D6">
            <w:pPr>
              <w:ind w:left="13"/>
              <w:jc w:val="both"/>
              <w:rPr>
                <w:rFonts w:ascii="Calibri" w:hAnsi="Calibri" w:cs="Book Antiqua"/>
                <w:i/>
                <w:iCs/>
              </w:rPr>
            </w:pPr>
            <w:r w:rsidRPr="2B75E9D6">
              <w:rPr>
                <w:rFonts w:ascii="Calibri" w:hAnsi="Calibri" w:cs="Book Antiqua"/>
                <w:i/>
                <w:iCs/>
              </w:rPr>
              <w:t>DG-</w:t>
            </w:r>
            <w:r w:rsidR="7C1A466D" w:rsidRPr="2B75E9D6">
              <w:rPr>
                <w:rFonts w:ascii="Calibri" w:hAnsi="Calibri" w:cs="Book Antiqua"/>
                <w:i/>
                <w:iCs/>
              </w:rPr>
              <w:t>12</w:t>
            </w:r>
          </w:p>
        </w:tc>
      </w:tr>
      <w:tr w:rsidR="2B75E9D6" w14:paraId="1E5EB2E8" w14:textId="77777777" w:rsidTr="2B75E9D6">
        <w:tc>
          <w:tcPr>
            <w:tcW w:w="2001" w:type="dxa"/>
            <w:shd w:val="clear" w:color="auto" w:fill="DBDBDB" w:themeFill="accent3" w:themeFillTint="66"/>
          </w:tcPr>
          <w:p w14:paraId="636D5454" w14:textId="77777777" w:rsidR="2B75E9D6" w:rsidRDefault="2B75E9D6" w:rsidP="2B75E9D6">
            <w:pPr>
              <w:rPr>
                <w:rFonts w:ascii="Calibri" w:hAnsi="Calibri" w:cs="Book Antiqua"/>
                <w:b/>
                <w:bCs/>
                <w:i/>
                <w:iCs/>
              </w:rPr>
            </w:pPr>
            <w:r w:rsidRPr="2B75E9D6">
              <w:rPr>
                <w:rFonts w:ascii="Calibri" w:hAnsi="Calibri" w:cs="Book Antiqua"/>
                <w:b/>
                <w:bCs/>
                <w:i/>
                <w:iCs/>
              </w:rPr>
              <w:t>Descripción:</w:t>
            </w:r>
          </w:p>
        </w:tc>
        <w:tc>
          <w:tcPr>
            <w:tcW w:w="5087" w:type="dxa"/>
          </w:tcPr>
          <w:p w14:paraId="04441CB6" w14:textId="39DB9DE9" w:rsidR="580404F4" w:rsidRDefault="580404F4" w:rsidP="2B75E9D6">
            <w:pPr>
              <w:spacing w:line="259" w:lineRule="auto"/>
              <w:rPr>
                <w:rFonts w:asciiTheme="minorHAnsi" w:eastAsiaTheme="minorEastAsia" w:hAnsiTheme="minorHAnsi" w:cstheme="minorBidi"/>
                <w:i/>
                <w:iCs/>
                <w:lang w:val="es"/>
              </w:rPr>
            </w:pPr>
            <w:r w:rsidRPr="2B75E9D6">
              <w:rPr>
                <w:rFonts w:asciiTheme="minorHAnsi" w:eastAsiaTheme="minorEastAsia" w:hAnsiTheme="minorHAnsi" w:cstheme="minorBidi"/>
                <w:i/>
                <w:iCs/>
                <w:sz w:val="22"/>
                <w:szCs w:val="22"/>
                <w:lang w:val="es"/>
              </w:rPr>
              <w:t>La secretaria no puede modificar el registro por caída de la conexión con la base de datos.</w:t>
            </w:r>
          </w:p>
        </w:tc>
      </w:tr>
      <w:tr w:rsidR="2B75E9D6" w14:paraId="69804202" w14:textId="77777777" w:rsidTr="2B75E9D6">
        <w:tc>
          <w:tcPr>
            <w:tcW w:w="2001" w:type="dxa"/>
            <w:shd w:val="clear" w:color="auto" w:fill="DBDBDB" w:themeFill="accent3" w:themeFillTint="66"/>
          </w:tcPr>
          <w:p w14:paraId="116BEFF0" w14:textId="77777777" w:rsidR="2B75E9D6" w:rsidRDefault="2B75E9D6" w:rsidP="2B75E9D6">
            <w:pPr>
              <w:rPr>
                <w:rFonts w:ascii="Calibri" w:hAnsi="Calibri" w:cs="Book Antiqua"/>
                <w:b/>
                <w:bCs/>
                <w:i/>
                <w:iCs/>
              </w:rPr>
            </w:pPr>
            <w:proofErr w:type="spellStart"/>
            <w:r w:rsidRPr="2B75E9D6">
              <w:rPr>
                <w:rFonts w:ascii="Calibri" w:hAnsi="Calibri" w:cs="Book Antiqua"/>
                <w:b/>
                <w:bCs/>
                <w:i/>
                <w:iCs/>
              </w:rPr>
              <w:t>Reqs</w:t>
            </w:r>
            <w:proofErr w:type="spellEnd"/>
            <w:r w:rsidRPr="2B75E9D6">
              <w:rPr>
                <w:rFonts w:ascii="Calibri" w:hAnsi="Calibri" w:cs="Book Antiqua"/>
                <w:b/>
                <w:bCs/>
                <w:i/>
                <w:iCs/>
              </w:rPr>
              <w:t>. asociados:</w:t>
            </w:r>
          </w:p>
        </w:tc>
        <w:tc>
          <w:tcPr>
            <w:tcW w:w="5087" w:type="dxa"/>
          </w:tcPr>
          <w:p w14:paraId="7F34A0FB" w14:textId="22DEFBD0" w:rsidR="2B75E9D6" w:rsidRDefault="2B75E9D6" w:rsidP="2B75E9D6">
            <w:pPr>
              <w:rPr>
                <w:rFonts w:ascii="Calibri" w:hAnsi="Calibri" w:cs="Book Antiqua"/>
                <w:i/>
                <w:iCs/>
              </w:rPr>
            </w:pPr>
            <w:r w:rsidRPr="2B75E9D6">
              <w:rPr>
                <w:rFonts w:ascii="Calibri" w:hAnsi="Calibri" w:cs="Book Antiqua"/>
                <w:i/>
                <w:iCs/>
              </w:rPr>
              <w:t>RF-</w:t>
            </w:r>
            <w:r w:rsidR="6C2A9DDE" w:rsidRPr="2B75E9D6">
              <w:rPr>
                <w:rFonts w:ascii="Calibri" w:hAnsi="Calibri" w:cs="Book Antiqua"/>
                <w:i/>
                <w:iCs/>
              </w:rPr>
              <w:t>12</w:t>
            </w:r>
          </w:p>
        </w:tc>
      </w:tr>
      <w:tr w:rsidR="2B75E9D6" w14:paraId="63C9E037" w14:textId="77777777" w:rsidTr="2B75E9D6">
        <w:tc>
          <w:tcPr>
            <w:tcW w:w="2001" w:type="dxa"/>
            <w:shd w:val="clear" w:color="auto" w:fill="DBDBDB" w:themeFill="accent3" w:themeFillTint="66"/>
          </w:tcPr>
          <w:p w14:paraId="53D325BA" w14:textId="77777777" w:rsidR="2B75E9D6" w:rsidRDefault="2B75E9D6" w:rsidP="2B75E9D6">
            <w:pPr>
              <w:rPr>
                <w:rFonts w:ascii="Calibri" w:hAnsi="Calibri" w:cs="Book Antiqua"/>
                <w:b/>
                <w:bCs/>
                <w:i/>
                <w:iCs/>
              </w:rPr>
            </w:pPr>
            <w:r w:rsidRPr="2B75E9D6">
              <w:rPr>
                <w:rFonts w:ascii="Calibri" w:hAnsi="Calibri" w:cs="Book Antiqua"/>
                <w:b/>
                <w:bCs/>
                <w:i/>
                <w:iCs/>
              </w:rPr>
              <w:t>CU asociados:</w:t>
            </w:r>
          </w:p>
        </w:tc>
        <w:tc>
          <w:tcPr>
            <w:tcW w:w="5087" w:type="dxa"/>
          </w:tcPr>
          <w:p w14:paraId="5A7F9546" w14:textId="523833A8" w:rsidR="2B75E9D6" w:rsidRDefault="2B75E9D6" w:rsidP="2B75E9D6">
            <w:pPr>
              <w:rPr>
                <w:rFonts w:ascii="Calibri" w:hAnsi="Calibri" w:cs="Book Antiqua"/>
                <w:i/>
                <w:iCs/>
              </w:rPr>
            </w:pPr>
            <w:r w:rsidRPr="2B75E9D6">
              <w:rPr>
                <w:rFonts w:ascii="Calibri" w:hAnsi="Calibri" w:cs="Book Antiqua"/>
                <w:i/>
                <w:iCs/>
              </w:rPr>
              <w:t>CU-</w:t>
            </w:r>
            <w:r w:rsidR="33227305" w:rsidRPr="2B75E9D6">
              <w:rPr>
                <w:rFonts w:ascii="Calibri" w:hAnsi="Calibri" w:cs="Book Antiqua"/>
                <w:i/>
                <w:iCs/>
              </w:rPr>
              <w:t>12</w:t>
            </w:r>
          </w:p>
        </w:tc>
      </w:tr>
      <w:tr w:rsidR="2B75E9D6" w14:paraId="5D76554B" w14:textId="77777777" w:rsidTr="2B75E9D6">
        <w:tc>
          <w:tcPr>
            <w:tcW w:w="2001" w:type="dxa"/>
            <w:shd w:val="clear" w:color="auto" w:fill="DBDBDB" w:themeFill="accent3" w:themeFillTint="66"/>
          </w:tcPr>
          <w:p w14:paraId="1DACD491" w14:textId="77777777" w:rsidR="2B75E9D6" w:rsidRDefault="2B75E9D6" w:rsidP="2B75E9D6">
            <w:pPr>
              <w:rPr>
                <w:rFonts w:ascii="Calibri" w:hAnsi="Calibri" w:cs="Book Antiqua"/>
                <w:b/>
                <w:bCs/>
                <w:i/>
                <w:iCs/>
              </w:rPr>
            </w:pPr>
            <w:r w:rsidRPr="2B75E9D6">
              <w:rPr>
                <w:rFonts w:ascii="Calibri" w:hAnsi="Calibri" w:cs="Book Antiqua"/>
                <w:b/>
                <w:bCs/>
                <w:i/>
                <w:iCs/>
              </w:rPr>
              <w:t>Esc. Asociados:</w:t>
            </w:r>
          </w:p>
        </w:tc>
        <w:tc>
          <w:tcPr>
            <w:tcW w:w="5087" w:type="dxa"/>
          </w:tcPr>
          <w:p w14:paraId="0D35F4EC" w14:textId="769E649C" w:rsidR="2B75E9D6" w:rsidRDefault="2B75E9D6" w:rsidP="2B75E9D6">
            <w:pPr>
              <w:rPr>
                <w:rFonts w:ascii="Calibri" w:hAnsi="Calibri" w:cs="Book Antiqua"/>
                <w:i/>
                <w:iCs/>
              </w:rPr>
            </w:pPr>
            <w:r w:rsidRPr="2B75E9D6">
              <w:rPr>
                <w:rFonts w:ascii="Calibri" w:hAnsi="Calibri" w:cs="Book Antiqua"/>
                <w:i/>
                <w:iCs/>
              </w:rPr>
              <w:t>ES-</w:t>
            </w:r>
            <w:r w:rsidR="4C26540E" w:rsidRPr="2B75E9D6">
              <w:rPr>
                <w:rFonts w:ascii="Calibri" w:hAnsi="Calibri" w:cs="Book Antiqua"/>
                <w:i/>
                <w:iCs/>
              </w:rPr>
              <w:t>12</w:t>
            </w:r>
            <w:r w:rsidRPr="2B75E9D6">
              <w:rPr>
                <w:rFonts w:ascii="Calibri" w:hAnsi="Calibri" w:cs="Book Antiqua"/>
                <w:i/>
                <w:iCs/>
              </w:rPr>
              <w:t>.</w:t>
            </w:r>
            <w:r w:rsidR="5D5A77A2" w:rsidRPr="2B75E9D6">
              <w:rPr>
                <w:rFonts w:ascii="Calibri" w:hAnsi="Calibri" w:cs="Book Antiqua"/>
                <w:i/>
                <w:iCs/>
              </w:rPr>
              <w:t>3</w:t>
            </w:r>
          </w:p>
        </w:tc>
      </w:tr>
    </w:tbl>
    <w:p w14:paraId="35F9CC1E" w14:textId="6D4D0E16" w:rsidR="2B75E9D6" w:rsidRDefault="2B75E9D6" w:rsidP="2B75E9D6"/>
    <w:p w14:paraId="26838C25" w14:textId="4560F77E" w:rsidR="4F26595A" w:rsidRDefault="31EB79D0" w:rsidP="5B15FE54">
      <w:pPr>
        <w:spacing w:line="259" w:lineRule="auto"/>
      </w:pPr>
      <w:r w:rsidRPr="5B15FE54">
        <w:t xml:space="preserve">                      </w:t>
      </w:r>
      <w:r w:rsidR="6F2B210E" w:rsidRPr="5B15FE54">
        <w:t xml:space="preserve">       </w:t>
      </w:r>
      <w:r w:rsidR="7ADD2781">
        <w:rPr>
          <w:noProof/>
        </w:rPr>
        <w:drawing>
          <wp:inline distT="0" distB="0" distL="0" distR="0" wp14:anchorId="64EF424B" wp14:editId="545DF8A7">
            <wp:extent cx="6381750" cy="2685653"/>
            <wp:effectExtent l="0" t="0" r="0" b="0"/>
            <wp:docPr id="1884806415" name="Imagen 188480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381750" cy="2685653"/>
                    </a:xfrm>
                    <a:prstGeom prst="rect">
                      <a:avLst/>
                    </a:prstGeom>
                  </pic:spPr>
                </pic:pic>
              </a:graphicData>
            </a:graphic>
          </wp:inline>
        </w:drawing>
      </w:r>
    </w:p>
    <w:p w14:paraId="0A4A1641" w14:textId="16908883" w:rsidR="00C67250" w:rsidRPr="00C95560" w:rsidRDefault="6F2B210E" w:rsidP="0ACFD3EE">
      <w:r w:rsidRPr="5B15FE54">
        <w:t xml:space="preserve"> </w:t>
      </w: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2B75E9D6" w14:paraId="73AA0DBD" w14:textId="77777777" w:rsidTr="2B75E9D6">
        <w:tc>
          <w:tcPr>
            <w:tcW w:w="2001" w:type="dxa"/>
            <w:shd w:val="clear" w:color="auto" w:fill="DBDBDB" w:themeFill="accent3" w:themeFillTint="66"/>
          </w:tcPr>
          <w:p w14:paraId="71920183" w14:textId="77777777" w:rsidR="2B75E9D6" w:rsidRDefault="2B75E9D6" w:rsidP="2B75E9D6">
            <w:pPr>
              <w:jc w:val="both"/>
              <w:rPr>
                <w:rFonts w:ascii="Calibri" w:hAnsi="Calibri" w:cs="Book Antiqua"/>
                <w:b/>
                <w:bCs/>
                <w:i/>
                <w:iCs/>
              </w:rPr>
            </w:pPr>
            <w:r w:rsidRPr="2B75E9D6">
              <w:rPr>
                <w:rFonts w:ascii="Calibri" w:hAnsi="Calibri" w:cs="Book Antiqua"/>
                <w:b/>
                <w:bCs/>
                <w:i/>
                <w:iCs/>
              </w:rPr>
              <w:t xml:space="preserve">ID </w:t>
            </w:r>
            <w:proofErr w:type="spellStart"/>
            <w:r w:rsidRPr="2B75E9D6">
              <w:rPr>
                <w:rFonts w:ascii="Calibri" w:hAnsi="Calibri" w:cs="Book Antiqua"/>
                <w:b/>
                <w:bCs/>
                <w:i/>
                <w:iCs/>
              </w:rPr>
              <w:t>Ref</w:t>
            </w:r>
            <w:proofErr w:type="spellEnd"/>
            <w:r w:rsidRPr="2B75E9D6">
              <w:rPr>
                <w:rFonts w:ascii="Calibri" w:hAnsi="Calibri" w:cs="Book Antiqua"/>
                <w:b/>
                <w:bCs/>
                <w:i/>
                <w:iCs/>
              </w:rPr>
              <w:t>:</w:t>
            </w:r>
          </w:p>
        </w:tc>
        <w:tc>
          <w:tcPr>
            <w:tcW w:w="5087" w:type="dxa"/>
          </w:tcPr>
          <w:p w14:paraId="4D327762" w14:textId="4D6D92EA" w:rsidR="2B75E9D6" w:rsidRDefault="2B75E9D6" w:rsidP="2B75E9D6">
            <w:pPr>
              <w:ind w:left="13"/>
              <w:jc w:val="both"/>
              <w:rPr>
                <w:rFonts w:ascii="Calibri" w:hAnsi="Calibri" w:cs="Book Antiqua"/>
                <w:i/>
                <w:iCs/>
              </w:rPr>
            </w:pPr>
            <w:r w:rsidRPr="2B75E9D6">
              <w:rPr>
                <w:rFonts w:ascii="Calibri" w:hAnsi="Calibri" w:cs="Book Antiqua"/>
                <w:i/>
                <w:iCs/>
              </w:rPr>
              <w:t>DG-</w:t>
            </w:r>
            <w:r w:rsidR="2B51CB2E" w:rsidRPr="2B75E9D6">
              <w:rPr>
                <w:rFonts w:ascii="Calibri" w:hAnsi="Calibri" w:cs="Book Antiqua"/>
                <w:i/>
                <w:iCs/>
              </w:rPr>
              <w:t>13</w:t>
            </w:r>
          </w:p>
        </w:tc>
      </w:tr>
      <w:tr w:rsidR="2B75E9D6" w14:paraId="1A97BB9C" w14:textId="77777777" w:rsidTr="2B75E9D6">
        <w:tc>
          <w:tcPr>
            <w:tcW w:w="2001" w:type="dxa"/>
            <w:shd w:val="clear" w:color="auto" w:fill="DBDBDB" w:themeFill="accent3" w:themeFillTint="66"/>
          </w:tcPr>
          <w:p w14:paraId="72EEAE2B" w14:textId="77777777" w:rsidR="2B75E9D6" w:rsidRDefault="2B75E9D6" w:rsidP="2B75E9D6">
            <w:pPr>
              <w:rPr>
                <w:rFonts w:ascii="Calibri" w:hAnsi="Calibri" w:cs="Book Antiqua"/>
                <w:b/>
                <w:bCs/>
                <w:i/>
                <w:iCs/>
              </w:rPr>
            </w:pPr>
            <w:r w:rsidRPr="2B75E9D6">
              <w:rPr>
                <w:rFonts w:ascii="Calibri" w:hAnsi="Calibri" w:cs="Book Antiqua"/>
                <w:b/>
                <w:bCs/>
                <w:i/>
                <w:iCs/>
              </w:rPr>
              <w:t>Descripción:</w:t>
            </w:r>
          </w:p>
        </w:tc>
        <w:tc>
          <w:tcPr>
            <w:tcW w:w="5087" w:type="dxa"/>
          </w:tcPr>
          <w:p w14:paraId="6E38CE0C" w14:textId="63B835D3" w:rsidR="3DC7EC1F" w:rsidRDefault="3DC7EC1F" w:rsidP="2B75E9D6">
            <w:pPr>
              <w:spacing w:line="259" w:lineRule="auto"/>
              <w:rPr>
                <w:rFonts w:asciiTheme="minorHAnsi" w:eastAsiaTheme="minorEastAsia" w:hAnsiTheme="minorHAnsi" w:cstheme="minorBidi"/>
                <w:i/>
                <w:iCs/>
                <w:sz w:val="22"/>
                <w:szCs w:val="22"/>
                <w:lang w:val="es"/>
              </w:rPr>
            </w:pPr>
            <w:r w:rsidRPr="2B75E9D6">
              <w:rPr>
                <w:rFonts w:asciiTheme="minorHAnsi" w:eastAsiaTheme="minorEastAsia" w:hAnsiTheme="minorHAnsi" w:cstheme="minorBidi"/>
                <w:i/>
                <w:iCs/>
                <w:sz w:val="22"/>
                <w:szCs w:val="22"/>
                <w:lang w:val="es"/>
              </w:rPr>
              <w:t>La secretaria gestiona la ruta correctamente en el sistema.</w:t>
            </w:r>
          </w:p>
        </w:tc>
      </w:tr>
      <w:tr w:rsidR="2B75E9D6" w14:paraId="642063D5" w14:textId="77777777" w:rsidTr="2B75E9D6">
        <w:tc>
          <w:tcPr>
            <w:tcW w:w="2001" w:type="dxa"/>
            <w:shd w:val="clear" w:color="auto" w:fill="DBDBDB" w:themeFill="accent3" w:themeFillTint="66"/>
          </w:tcPr>
          <w:p w14:paraId="2651286C" w14:textId="77777777" w:rsidR="2B75E9D6" w:rsidRDefault="2B75E9D6" w:rsidP="2B75E9D6">
            <w:pPr>
              <w:rPr>
                <w:rFonts w:ascii="Calibri" w:hAnsi="Calibri" w:cs="Book Antiqua"/>
                <w:b/>
                <w:bCs/>
                <w:i/>
                <w:iCs/>
              </w:rPr>
            </w:pPr>
            <w:proofErr w:type="spellStart"/>
            <w:r w:rsidRPr="2B75E9D6">
              <w:rPr>
                <w:rFonts w:ascii="Calibri" w:hAnsi="Calibri" w:cs="Book Antiqua"/>
                <w:b/>
                <w:bCs/>
                <w:i/>
                <w:iCs/>
              </w:rPr>
              <w:t>Reqs</w:t>
            </w:r>
            <w:proofErr w:type="spellEnd"/>
            <w:r w:rsidRPr="2B75E9D6">
              <w:rPr>
                <w:rFonts w:ascii="Calibri" w:hAnsi="Calibri" w:cs="Book Antiqua"/>
                <w:b/>
                <w:bCs/>
                <w:i/>
                <w:iCs/>
              </w:rPr>
              <w:t>. asociados:</w:t>
            </w:r>
          </w:p>
        </w:tc>
        <w:tc>
          <w:tcPr>
            <w:tcW w:w="5087" w:type="dxa"/>
          </w:tcPr>
          <w:p w14:paraId="50F81C39" w14:textId="4EF2BDB7" w:rsidR="2B75E9D6" w:rsidRDefault="2B75E9D6" w:rsidP="2B75E9D6">
            <w:pPr>
              <w:rPr>
                <w:rFonts w:ascii="Calibri" w:hAnsi="Calibri" w:cs="Book Antiqua"/>
                <w:i/>
                <w:iCs/>
              </w:rPr>
            </w:pPr>
            <w:r w:rsidRPr="2B75E9D6">
              <w:rPr>
                <w:rFonts w:ascii="Calibri" w:hAnsi="Calibri" w:cs="Book Antiqua"/>
                <w:i/>
                <w:iCs/>
              </w:rPr>
              <w:t>RF-</w:t>
            </w:r>
            <w:r w:rsidR="3C9B5A9F" w:rsidRPr="2B75E9D6">
              <w:rPr>
                <w:rFonts w:ascii="Calibri" w:hAnsi="Calibri" w:cs="Book Antiqua"/>
                <w:i/>
                <w:iCs/>
              </w:rPr>
              <w:t>13</w:t>
            </w:r>
          </w:p>
        </w:tc>
      </w:tr>
      <w:tr w:rsidR="2B75E9D6" w14:paraId="6E2056E1" w14:textId="77777777" w:rsidTr="2B75E9D6">
        <w:tc>
          <w:tcPr>
            <w:tcW w:w="2001" w:type="dxa"/>
            <w:shd w:val="clear" w:color="auto" w:fill="DBDBDB" w:themeFill="accent3" w:themeFillTint="66"/>
          </w:tcPr>
          <w:p w14:paraId="4876AC22" w14:textId="77777777" w:rsidR="2B75E9D6" w:rsidRDefault="2B75E9D6" w:rsidP="2B75E9D6">
            <w:pPr>
              <w:rPr>
                <w:rFonts w:ascii="Calibri" w:hAnsi="Calibri" w:cs="Book Antiqua"/>
                <w:b/>
                <w:bCs/>
                <w:i/>
                <w:iCs/>
              </w:rPr>
            </w:pPr>
            <w:r w:rsidRPr="2B75E9D6">
              <w:rPr>
                <w:rFonts w:ascii="Calibri" w:hAnsi="Calibri" w:cs="Book Antiqua"/>
                <w:b/>
                <w:bCs/>
                <w:i/>
                <w:iCs/>
              </w:rPr>
              <w:t>CU asociados:</w:t>
            </w:r>
          </w:p>
        </w:tc>
        <w:tc>
          <w:tcPr>
            <w:tcW w:w="5087" w:type="dxa"/>
          </w:tcPr>
          <w:p w14:paraId="65F5FC28" w14:textId="734A1696" w:rsidR="2B75E9D6" w:rsidRDefault="2B75E9D6" w:rsidP="2B75E9D6">
            <w:pPr>
              <w:rPr>
                <w:rFonts w:ascii="Calibri" w:hAnsi="Calibri" w:cs="Book Antiqua"/>
                <w:i/>
                <w:iCs/>
              </w:rPr>
            </w:pPr>
            <w:r w:rsidRPr="2B75E9D6">
              <w:rPr>
                <w:rFonts w:ascii="Calibri" w:hAnsi="Calibri" w:cs="Book Antiqua"/>
                <w:i/>
                <w:iCs/>
              </w:rPr>
              <w:t>CU-</w:t>
            </w:r>
            <w:r w:rsidR="2E468B81" w:rsidRPr="2B75E9D6">
              <w:rPr>
                <w:rFonts w:ascii="Calibri" w:hAnsi="Calibri" w:cs="Book Antiqua"/>
                <w:i/>
                <w:iCs/>
              </w:rPr>
              <w:t>13</w:t>
            </w:r>
          </w:p>
        </w:tc>
      </w:tr>
      <w:tr w:rsidR="2B75E9D6" w14:paraId="25345DF4" w14:textId="77777777" w:rsidTr="2B75E9D6">
        <w:tc>
          <w:tcPr>
            <w:tcW w:w="2001" w:type="dxa"/>
            <w:shd w:val="clear" w:color="auto" w:fill="DBDBDB" w:themeFill="accent3" w:themeFillTint="66"/>
          </w:tcPr>
          <w:p w14:paraId="7687B492" w14:textId="77777777" w:rsidR="2B75E9D6" w:rsidRDefault="2B75E9D6" w:rsidP="2B75E9D6">
            <w:pPr>
              <w:rPr>
                <w:rFonts w:ascii="Calibri" w:hAnsi="Calibri" w:cs="Book Antiqua"/>
                <w:b/>
                <w:bCs/>
                <w:i/>
                <w:iCs/>
              </w:rPr>
            </w:pPr>
            <w:r w:rsidRPr="2B75E9D6">
              <w:rPr>
                <w:rFonts w:ascii="Calibri" w:hAnsi="Calibri" w:cs="Book Antiqua"/>
                <w:b/>
                <w:bCs/>
                <w:i/>
                <w:iCs/>
              </w:rPr>
              <w:t>Esc. Asociados:</w:t>
            </w:r>
          </w:p>
        </w:tc>
        <w:tc>
          <w:tcPr>
            <w:tcW w:w="5087" w:type="dxa"/>
          </w:tcPr>
          <w:p w14:paraId="0DFC2A0A" w14:textId="6860612A" w:rsidR="2B75E9D6" w:rsidRDefault="2B75E9D6" w:rsidP="2B75E9D6">
            <w:pPr>
              <w:rPr>
                <w:rFonts w:ascii="Calibri" w:hAnsi="Calibri" w:cs="Book Antiqua"/>
                <w:i/>
                <w:iCs/>
              </w:rPr>
            </w:pPr>
            <w:r w:rsidRPr="2B75E9D6">
              <w:rPr>
                <w:rFonts w:ascii="Calibri" w:hAnsi="Calibri" w:cs="Book Antiqua"/>
                <w:i/>
                <w:iCs/>
              </w:rPr>
              <w:t>ES-</w:t>
            </w:r>
            <w:r w:rsidR="59BDB2F3" w:rsidRPr="2B75E9D6">
              <w:rPr>
                <w:rFonts w:ascii="Calibri" w:hAnsi="Calibri" w:cs="Book Antiqua"/>
                <w:i/>
                <w:iCs/>
              </w:rPr>
              <w:t>13</w:t>
            </w:r>
            <w:r w:rsidRPr="2B75E9D6">
              <w:rPr>
                <w:rFonts w:ascii="Calibri" w:hAnsi="Calibri" w:cs="Book Antiqua"/>
                <w:i/>
                <w:iCs/>
              </w:rPr>
              <w:t>.1</w:t>
            </w:r>
          </w:p>
        </w:tc>
      </w:tr>
    </w:tbl>
    <w:p w14:paraId="4948A600" w14:textId="5BDB3E06" w:rsidR="2B75E9D6" w:rsidRDefault="2B75E9D6" w:rsidP="2B75E9D6"/>
    <w:p w14:paraId="15A8E7D2" w14:textId="6CDA2171" w:rsidR="558AB995" w:rsidRDefault="1C707E50" w:rsidP="2B75E9D6">
      <w:r w:rsidRPr="5B15FE54">
        <w:t xml:space="preserve">                      </w:t>
      </w:r>
    </w:p>
    <w:p w14:paraId="4C9D75E1" w14:textId="369269EE" w:rsidR="2B75E9D6" w:rsidRDefault="6B6DD9B0" w:rsidP="2B75E9D6">
      <w:r>
        <w:rPr>
          <w:noProof/>
        </w:rPr>
        <w:lastRenderedPageBreak/>
        <w:drawing>
          <wp:inline distT="0" distB="0" distL="0" distR="0" wp14:anchorId="4E606071" wp14:editId="7E9AFAB7">
            <wp:extent cx="6076950" cy="2721967"/>
            <wp:effectExtent l="0" t="0" r="0" b="0"/>
            <wp:docPr id="66441737" name="Imagen 6644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076950" cy="2721967"/>
                    </a:xfrm>
                    <a:prstGeom prst="rect">
                      <a:avLst/>
                    </a:prstGeom>
                  </pic:spPr>
                </pic:pic>
              </a:graphicData>
            </a:graphic>
          </wp:inline>
        </w:drawing>
      </w:r>
    </w:p>
    <w:p w14:paraId="3EAF7AB6" w14:textId="2A140736" w:rsidR="2B75E9D6" w:rsidRDefault="2B75E9D6" w:rsidP="2B75E9D6"/>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2B75E9D6" w14:paraId="5E414757" w14:textId="77777777" w:rsidTr="2B75E9D6">
        <w:tc>
          <w:tcPr>
            <w:tcW w:w="2001" w:type="dxa"/>
            <w:shd w:val="clear" w:color="auto" w:fill="DBDBDB" w:themeFill="accent3" w:themeFillTint="66"/>
          </w:tcPr>
          <w:p w14:paraId="0EAC12BC" w14:textId="77777777" w:rsidR="2B75E9D6" w:rsidRDefault="2B75E9D6" w:rsidP="2B75E9D6">
            <w:pPr>
              <w:jc w:val="both"/>
              <w:rPr>
                <w:rFonts w:ascii="Calibri" w:hAnsi="Calibri" w:cs="Book Antiqua"/>
                <w:b/>
                <w:bCs/>
                <w:i/>
                <w:iCs/>
              </w:rPr>
            </w:pPr>
            <w:r w:rsidRPr="2B75E9D6">
              <w:rPr>
                <w:rFonts w:ascii="Calibri" w:hAnsi="Calibri" w:cs="Book Antiqua"/>
                <w:b/>
                <w:bCs/>
                <w:i/>
                <w:iCs/>
              </w:rPr>
              <w:t xml:space="preserve">ID </w:t>
            </w:r>
            <w:proofErr w:type="spellStart"/>
            <w:r w:rsidRPr="2B75E9D6">
              <w:rPr>
                <w:rFonts w:ascii="Calibri" w:hAnsi="Calibri" w:cs="Book Antiqua"/>
                <w:b/>
                <w:bCs/>
                <w:i/>
                <w:iCs/>
              </w:rPr>
              <w:t>Ref</w:t>
            </w:r>
            <w:proofErr w:type="spellEnd"/>
            <w:r w:rsidRPr="2B75E9D6">
              <w:rPr>
                <w:rFonts w:ascii="Calibri" w:hAnsi="Calibri" w:cs="Book Antiqua"/>
                <w:b/>
                <w:bCs/>
                <w:i/>
                <w:iCs/>
              </w:rPr>
              <w:t>:</w:t>
            </w:r>
          </w:p>
        </w:tc>
        <w:tc>
          <w:tcPr>
            <w:tcW w:w="5087" w:type="dxa"/>
          </w:tcPr>
          <w:p w14:paraId="2B5F6722" w14:textId="037103F9" w:rsidR="2B75E9D6" w:rsidRDefault="2B75E9D6" w:rsidP="2B75E9D6">
            <w:pPr>
              <w:ind w:left="13"/>
              <w:jc w:val="both"/>
              <w:rPr>
                <w:rFonts w:ascii="Calibri" w:hAnsi="Calibri" w:cs="Book Antiqua"/>
                <w:i/>
                <w:iCs/>
              </w:rPr>
            </w:pPr>
            <w:r w:rsidRPr="2B75E9D6">
              <w:rPr>
                <w:rFonts w:ascii="Calibri" w:hAnsi="Calibri" w:cs="Book Antiqua"/>
                <w:i/>
                <w:iCs/>
              </w:rPr>
              <w:t>DG-</w:t>
            </w:r>
            <w:r w:rsidR="2DCA2691" w:rsidRPr="2B75E9D6">
              <w:rPr>
                <w:rFonts w:ascii="Calibri" w:hAnsi="Calibri" w:cs="Book Antiqua"/>
                <w:i/>
                <w:iCs/>
              </w:rPr>
              <w:t>14</w:t>
            </w:r>
          </w:p>
        </w:tc>
      </w:tr>
      <w:tr w:rsidR="2B75E9D6" w14:paraId="7D754B1E" w14:textId="77777777" w:rsidTr="2B75E9D6">
        <w:tc>
          <w:tcPr>
            <w:tcW w:w="2001" w:type="dxa"/>
            <w:shd w:val="clear" w:color="auto" w:fill="DBDBDB" w:themeFill="accent3" w:themeFillTint="66"/>
          </w:tcPr>
          <w:p w14:paraId="14DFFC9D" w14:textId="77777777" w:rsidR="2B75E9D6" w:rsidRDefault="2B75E9D6" w:rsidP="2B75E9D6">
            <w:pPr>
              <w:rPr>
                <w:rFonts w:ascii="Calibri" w:hAnsi="Calibri" w:cs="Book Antiqua"/>
                <w:b/>
                <w:bCs/>
                <w:i/>
                <w:iCs/>
              </w:rPr>
            </w:pPr>
            <w:r w:rsidRPr="2B75E9D6">
              <w:rPr>
                <w:rFonts w:ascii="Calibri" w:hAnsi="Calibri" w:cs="Book Antiqua"/>
                <w:b/>
                <w:bCs/>
                <w:i/>
                <w:iCs/>
              </w:rPr>
              <w:t>Descripción:</w:t>
            </w:r>
          </w:p>
        </w:tc>
        <w:tc>
          <w:tcPr>
            <w:tcW w:w="5087" w:type="dxa"/>
          </w:tcPr>
          <w:p w14:paraId="10149E2F" w14:textId="2C019AE0" w:rsidR="197087E1" w:rsidRDefault="197087E1" w:rsidP="2B75E9D6">
            <w:pPr>
              <w:rPr>
                <w:rFonts w:asciiTheme="minorHAnsi" w:eastAsiaTheme="minorEastAsia" w:hAnsiTheme="minorHAnsi" w:cstheme="minorBidi"/>
                <w:i/>
                <w:iCs/>
                <w:sz w:val="22"/>
                <w:szCs w:val="22"/>
                <w:lang w:val="es"/>
              </w:rPr>
            </w:pPr>
            <w:r w:rsidRPr="2B75E9D6">
              <w:rPr>
                <w:rFonts w:asciiTheme="minorHAnsi" w:eastAsiaTheme="minorEastAsia" w:hAnsiTheme="minorHAnsi" w:cstheme="minorBidi"/>
                <w:i/>
                <w:iCs/>
                <w:sz w:val="22"/>
                <w:szCs w:val="22"/>
                <w:lang w:val="es"/>
              </w:rPr>
              <w:t>La secretaria elimina correctamente el vehículo del sistema.</w:t>
            </w:r>
          </w:p>
        </w:tc>
      </w:tr>
      <w:tr w:rsidR="2B75E9D6" w14:paraId="3B039659" w14:textId="77777777" w:rsidTr="2B75E9D6">
        <w:tc>
          <w:tcPr>
            <w:tcW w:w="2001" w:type="dxa"/>
            <w:shd w:val="clear" w:color="auto" w:fill="DBDBDB" w:themeFill="accent3" w:themeFillTint="66"/>
          </w:tcPr>
          <w:p w14:paraId="49B624C8" w14:textId="77777777" w:rsidR="2B75E9D6" w:rsidRDefault="2B75E9D6" w:rsidP="2B75E9D6">
            <w:pPr>
              <w:rPr>
                <w:rFonts w:ascii="Calibri" w:hAnsi="Calibri" w:cs="Book Antiqua"/>
                <w:b/>
                <w:bCs/>
                <w:i/>
                <w:iCs/>
              </w:rPr>
            </w:pPr>
            <w:proofErr w:type="spellStart"/>
            <w:r w:rsidRPr="2B75E9D6">
              <w:rPr>
                <w:rFonts w:ascii="Calibri" w:hAnsi="Calibri" w:cs="Book Antiqua"/>
                <w:b/>
                <w:bCs/>
                <w:i/>
                <w:iCs/>
              </w:rPr>
              <w:t>Reqs</w:t>
            </w:r>
            <w:proofErr w:type="spellEnd"/>
            <w:r w:rsidRPr="2B75E9D6">
              <w:rPr>
                <w:rFonts w:ascii="Calibri" w:hAnsi="Calibri" w:cs="Book Antiqua"/>
                <w:b/>
                <w:bCs/>
                <w:i/>
                <w:iCs/>
              </w:rPr>
              <w:t>. asociados:</w:t>
            </w:r>
          </w:p>
        </w:tc>
        <w:tc>
          <w:tcPr>
            <w:tcW w:w="5087" w:type="dxa"/>
          </w:tcPr>
          <w:p w14:paraId="17433448" w14:textId="73159896" w:rsidR="2B75E9D6" w:rsidRDefault="2B75E9D6" w:rsidP="2B75E9D6">
            <w:pPr>
              <w:rPr>
                <w:rFonts w:ascii="Calibri" w:hAnsi="Calibri" w:cs="Book Antiqua"/>
                <w:i/>
                <w:iCs/>
              </w:rPr>
            </w:pPr>
            <w:r w:rsidRPr="2B75E9D6">
              <w:rPr>
                <w:rFonts w:ascii="Calibri" w:hAnsi="Calibri" w:cs="Book Antiqua"/>
                <w:i/>
                <w:iCs/>
              </w:rPr>
              <w:t>RF-</w:t>
            </w:r>
            <w:r w:rsidR="0E2970AC" w:rsidRPr="2B75E9D6">
              <w:rPr>
                <w:rFonts w:ascii="Calibri" w:hAnsi="Calibri" w:cs="Book Antiqua"/>
                <w:i/>
                <w:iCs/>
              </w:rPr>
              <w:t>14</w:t>
            </w:r>
          </w:p>
        </w:tc>
      </w:tr>
      <w:tr w:rsidR="2B75E9D6" w14:paraId="189E76CD" w14:textId="77777777" w:rsidTr="2B75E9D6">
        <w:tc>
          <w:tcPr>
            <w:tcW w:w="2001" w:type="dxa"/>
            <w:shd w:val="clear" w:color="auto" w:fill="DBDBDB" w:themeFill="accent3" w:themeFillTint="66"/>
          </w:tcPr>
          <w:p w14:paraId="598EE251" w14:textId="77777777" w:rsidR="2B75E9D6" w:rsidRDefault="2B75E9D6" w:rsidP="2B75E9D6">
            <w:pPr>
              <w:rPr>
                <w:rFonts w:ascii="Calibri" w:hAnsi="Calibri" w:cs="Book Antiqua"/>
                <w:b/>
                <w:bCs/>
                <w:i/>
                <w:iCs/>
              </w:rPr>
            </w:pPr>
            <w:r w:rsidRPr="2B75E9D6">
              <w:rPr>
                <w:rFonts w:ascii="Calibri" w:hAnsi="Calibri" w:cs="Book Antiqua"/>
                <w:b/>
                <w:bCs/>
                <w:i/>
                <w:iCs/>
              </w:rPr>
              <w:t>CU asociados:</w:t>
            </w:r>
          </w:p>
        </w:tc>
        <w:tc>
          <w:tcPr>
            <w:tcW w:w="5087" w:type="dxa"/>
          </w:tcPr>
          <w:p w14:paraId="2F24E036" w14:textId="12D54F5E" w:rsidR="2B75E9D6" w:rsidRDefault="2B75E9D6" w:rsidP="2B75E9D6">
            <w:pPr>
              <w:rPr>
                <w:rFonts w:ascii="Calibri" w:hAnsi="Calibri" w:cs="Book Antiqua"/>
                <w:i/>
                <w:iCs/>
              </w:rPr>
            </w:pPr>
            <w:r w:rsidRPr="2B75E9D6">
              <w:rPr>
                <w:rFonts w:ascii="Calibri" w:hAnsi="Calibri" w:cs="Book Antiqua"/>
                <w:i/>
                <w:iCs/>
              </w:rPr>
              <w:t>CU-</w:t>
            </w:r>
            <w:r w:rsidR="62C94AAC" w:rsidRPr="2B75E9D6">
              <w:rPr>
                <w:rFonts w:ascii="Calibri" w:hAnsi="Calibri" w:cs="Book Antiqua"/>
                <w:i/>
                <w:iCs/>
              </w:rPr>
              <w:t>14</w:t>
            </w:r>
          </w:p>
        </w:tc>
      </w:tr>
      <w:tr w:rsidR="2B75E9D6" w14:paraId="68F43AB3" w14:textId="77777777" w:rsidTr="2B75E9D6">
        <w:tc>
          <w:tcPr>
            <w:tcW w:w="2001" w:type="dxa"/>
            <w:shd w:val="clear" w:color="auto" w:fill="DBDBDB" w:themeFill="accent3" w:themeFillTint="66"/>
          </w:tcPr>
          <w:p w14:paraId="1E27B655" w14:textId="77777777" w:rsidR="2B75E9D6" w:rsidRDefault="2B75E9D6" w:rsidP="2B75E9D6">
            <w:pPr>
              <w:rPr>
                <w:rFonts w:ascii="Calibri" w:hAnsi="Calibri" w:cs="Book Antiqua"/>
                <w:b/>
                <w:bCs/>
                <w:i/>
                <w:iCs/>
              </w:rPr>
            </w:pPr>
            <w:r w:rsidRPr="2B75E9D6">
              <w:rPr>
                <w:rFonts w:ascii="Calibri" w:hAnsi="Calibri" w:cs="Book Antiqua"/>
                <w:b/>
                <w:bCs/>
                <w:i/>
                <w:iCs/>
              </w:rPr>
              <w:t>Esc. Asociados:</w:t>
            </w:r>
          </w:p>
        </w:tc>
        <w:tc>
          <w:tcPr>
            <w:tcW w:w="5087" w:type="dxa"/>
          </w:tcPr>
          <w:p w14:paraId="3D131C64" w14:textId="02EE1876" w:rsidR="2B75E9D6" w:rsidRDefault="2B75E9D6" w:rsidP="2B75E9D6">
            <w:pPr>
              <w:rPr>
                <w:rFonts w:ascii="Calibri" w:hAnsi="Calibri" w:cs="Book Antiqua"/>
                <w:i/>
                <w:iCs/>
              </w:rPr>
            </w:pPr>
            <w:r w:rsidRPr="2B75E9D6">
              <w:rPr>
                <w:rFonts w:ascii="Calibri" w:hAnsi="Calibri" w:cs="Book Antiqua"/>
                <w:i/>
                <w:iCs/>
              </w:rPr>
              <w:t>ES-</w:t>
            </w:r>
            <w:r w:rsidR="77560006" w:rsidRPr="2B75E9D6">
              <w:rPr>
                <w:rFonts w:ascii="Calibri" w:hAnsi="Calibri" w:cs="Book Antiqua"/>
                <w:i/>
                <w:iCs/>
              </w:rPr>
              <w:t>14</w:t>
            </w:r>
            <w:r w:rsidRPr="2B75E9D6">
              <w:rPr>
                <w:rFonts w:ascii="Calibri" w:hAnsi="Calibri" w:cs="Book Antiqua"/>
                <w:i/>
                <w:iCs/>
              </w:rPr>
              <w:t>.1</w:t>
            </w:r>
          </w:p>
        </w:tc>
      </w:tr>
    </w:tbl>
    <w:p w14:paraId="53DD78EC" w14:textId="3D895F79" w:rsidR="2B75E9D6" w:rsidRDefault="2B75E9D6" w:rsidP="2B75E9D6"/>
    <w:p w14:paraId="02929CFD" w14:textId="16FA35C9" w:rsidR="25D146AE" w:rsidRDefault="6F1D0CA1" w:rsidP="2B75E9D6">
      <w:r w:rsidRPr="5B15FE54">
        <w:t xml:space="preserve">                          </w:t>
      </w:r>
    </w:p>
    <w:p w14:paraId="26A566A8" w14:textId="651230BC" w:rsidR="2B75E9D6" w:rsidRDefault="32A5DE73" w:rsidP="2B75E9D6">
      <w:r>
        <w:rPr>
          <w:noProof/>
        </w:rPr>
        <w:drawing>
          <wp:inline distT="0" distB="0" distL="0" distR="0" wp14:anchorId="4AB1A487" wp14:editId="6BB9A13D">
            <wp:extent cx="6238874" cy="2675834"/>
            <wp:effectExtent l="0" t="0" r="0" b="0"/>
            <wp:docPr id="1522786729" name="Imagen 152278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t="59375"/>
                    <a:stretch>
                      <a:fillRect/>
                    </a:stretch>
                  </pic:blipFill>
                  <pic:spPr>
                    <a:xfrm>
                      <a:off x="0" y="0"/>
                      <a:ext cx="6238874" cy="2675834"/>
                    </a:xfrm>
                    <a:prstGeom prst="rect">
                      <a:avLst/>
                    </a:prstGeom>
                  </pic:spPr>
                </pic:pic>
              </a:graphicData>
            </a:graphic>
          </wp:inline>
        </w:drawing>
      </w:r>
    </w:p>
    <w:p w14:paraId="6270BB1E" w14:textId="01517615" w:rsidR="2B75E9D6" w:rsidRDefault="2B75E9D6" w:rsidP="2B75E9D6"/>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2B75E9D6" w14:paraId="70E7BDC5" w14:textId="77777777" w:rsidTr="2B75E9D6">
        <w:tc>
          <w:tcPr>
            <w:tcW w:w="2001" w:type="dxa"/>
            <w:shd w:val="clear" w:color="auto" w:fill="DBDBDB" w:themeFill="accent3" w:themeFillTint="66"/>
          </w:tcPr>
          <w:p w14:paraId="6E03D2B9" w14:textId="77777777" w:rsidR="2B75E9D6" w:rsidRDefault="2B75E9D6" w:rsidP="2B75E9D6">
            <w:pPr>
              <w:jc w:val="both"/>
              <w:rPr>
                <w:rFonts w:ascii="Calibri" w:hAnsi="Calibri" w:cs="Book Antiqua"/>
                <w:b/>
                <w:bCs/>
                <w:i/>
                <w:iCs/>
              </w:rPr>
            </w:pPr>
            <w:r w:rsidRPr="2B75E9D6">
              <w:rPr>
                <w:rFonts w:ascii="Calibri" w:hAnsi="Calibri" w:cs="Book Antiqua"/>
                <w:b/>
                <w:bCs/>
                <w:i/>
                <w:iCs/>
              </w:rPr>
              <w:t xml:space="preserve">ID </w:t>
            </w:r>
            <w:proofErr w:type="spellStart"/>
            <w:r w:rsidRPr="2B75E9D6">
              <w:rPr>
                <w:rFonts w:ascii="Calibri" w:hAnsi="Calibri" w:cs="Book Antiqua"/>
                <w:b/>
                <w:bCs/>
                <w:i/>
                <w:iCs/>
              </w:rPr>
              <w:t>Ref</w:t>
            </w:r>
            <w:proofErr w:type="spellEnd"/>
            <w:r w:rsidRPr="2B75E9D6">
              <w:rPr>
                <w:rFonts w:ascii="Calibri" w:hAnsi="Calibri" w:cs="Book Antiqua"/>
                <w:b/>
                <w:bCs/>
                <w:i/>
                <w:iCs/>
              </w:rPr>
              <w:t>:</w:t>
            </w:r>
          </w:p>
        </w:tc>
        <w:tc>
          <w:tcPr>
            <w:tcW w:w="5087" w:type="dxa"/>
          </w:tcPr>
          <w:p w14:paraId="7D3DB4AE" w14:textId="080714FB" w:rsidR="2B75E9D6" w:rsidRDefault="2B75E9D6" w:rsidP="2B75E9D6">
            <w:pPr>
              <w:ind w:left="13"/>
              <w:jc w:val="both"/>
              <w:rPr>
                <w:rFonts w:ascii="Calibri" w:hAnsi="Calibri" w:cs="Book Antiqua"/>
                <w:i/>
                <w:iCs/>
              </w:rPr>
            </w:pPr>
            <w:r w:rsidRPr="2B75E9D6">
              <w:rPr>
                <w:rFonts w:ascii="Calibri" w:hAnsi="Calibri" w:cs="Book Antiqua"/>
                <w:i/>
                <w:iCs/>
              </w:rPr>
              <w:t>DG-</w:t>
            </w:r>
            <w:r w:rsidR="47DD68B3" w:rsidRPr="2B75E9D6">
              <w:rPr>
                <w:rFonts w:ascii="Calibri" w:hAnsi="Calibri" w:cs="Book Antiqua"/>
                <w:i/>
                <w:iCs/>
              </w:rPr>
              <w:t>15</w:t>
            </w:r>
          </w:p>
        </w:tc>
      </w:tr>
      <w:tr w:rsidR="2B75E9D6" w14:paraId="7EB906E7" w14:textId="77777777" w:rsidTr="2B75E9D6">
        <w:tc>
          <w:tcPr>
            <w:tcW w:w="2001" w:type="dxa"/>
            <w:shd w:val="clear" w:color="auto" w:fill="DBDBDB" w:themeFill="accent3" w:themeFillTint="66"/>
          </w:tcPr>
          <w:p w14:paraId="7191CB0E" w14:textId="77777777" w:rsidR="2B75E9D6" w:rsidRDefault="2B75E9D6" w:rsidP="2B75E9D6">
            <w:pPr>
              <w:rPr>
                <w:rFonts w:ascii="Calibri" w:hAnsi="Calibri" w:cs="Book Antiqua"/>
                <w:b/>
                <w:bCs/>
                <w:i/>
                <w:iCs/>
              </w:rPr>
            </w:pPr>
            <w:r w:rsidRPr="2B75E9D6">
              <w:rPr>
                <w:rFonts w:ascii="Calibri" w:hAnsi="Calibri" w:cs="Book Antiqua"/>
                <w:b/>
                <w:bCs/>
                <w:i/>
                <w:iCs/>
              </w:rPr>
              <w:t>Descripción:</w:t>
            </w:r>
          </w:p>
        </w:tc>
        <w:tc>
          <w:tcPr>
            <w:tcW w:w="5087" w:type="dxa"/>
          </w:tcPr>
          <w:p w14:paraId="6ECA05D3" w14:textId="23B09D42" w:rsidR="2E4598FB" w:rsidRDefault="2E4598FB" w:rsidP="2B75E9D6">
            <w:pPr>
              <w:spacing w:line="259" w:lineRule="auto"/>
              <w:rPr>
                <w:rFonts w:asciiTheme="minorHAnsi" w:eastAsiaTheme="minorEastAsia" w:hAnsiTheme="minorHAnsi" w:cstheme="minorBidi"/>
                <w:b/>
                <w:bCs/>
                <w:i/>
                <w:iCs/>
                <w:lang w:val="es"/>
              </w:rPr>
            </w:pPr>
            <w:r w:rsidRPr="2B75E9D6">
              <w:rPr>
                <w:rFonts w:asciiTheme="minorHAnsi" w:eastAsiaTheme="minorEastAsia" w:hAnsiTheme="minorHAnsi" w:cstheme="minorBidi"/>
                <w:i/>
                <w:iCs/>
                <w:sz w:val="22"/>
                <w:szCs w:val="22"/>
                <w:lang w:val="es"/>
              </w:rPr>
              <w:t>La secretaria elimina choferes correctamente del sistema.</w:t>
            </w:r>
          </w:p>
        </w:tc>
      </w:tr>
      <w:tr w:rsidR="2B75E9D6" w14:paraId="33139458" w14:textId="77777777" w:rsidTr="2B75E9D6">
        <w:tc>
          <w:tcPr>
            <w:tcW w:w="2001" w:type="dxa"/>
            <w:shd w:val="clear" w:color="auto" w:fill="DBDBDB" w:themeFill="accent3" w:themeFillTint="66"/>
          </w:tcPr>
          <w:p w14:paraId="06020896" w14:textId="77777777" w:rsidR="2B75E9D6" w:rsidRDefault="2B75E9D6" w:rsidP="2B75E9D6">
            <w:pPr>
              <w:rPr>
                <w:rFonts w:ascii="Calibri" w:hAnsi="Calibri" w:cs="Book Antiqua"/>
                <w:b/>
                <w:bCs/>
                <w:i/>
                <w:iCs/>
              </w:rPr>
            </w:pPr>
            <w:proofErr w:type="spellStart"/>
            <w:r w:rsidRPr="2B75E9D6">
              <w:rPr>
                <w:rFonts w:ascii="Calibri" w:hAnsi="Calibri" w:cs="Book Antiqua"/>
                <w:b/>
                <w:bCs/>
                <w:i/>
                <w:iCs/>
              </w:rPr>
              <w:t>Reqs</w:t>
            </w:r>
            <w:proofErr w:type="spellEnd"/>
            <w:r w:rsidRPr="2B75E9D6">
              <w:rPr>
                <w:rFonts w:ascii="Calibri" w:hAnsi="Calibri" w:cs="Book Antiqua"/>
                <w:b/>
                <w:bCs/>
                <w:i/>
                <w:iCs/>
              </w:rPr>
              <w:t>. asociados:</w:t>
            </w:r>
          </w:p>
        </w:tc>
        <w:tc>
          <w:tcPr>
            <w:tcW w:w="5087" w:type="dxa"/>
          </w:tcPr>
          <w:p w14:paraId="7A0D440F" w14:textId="70714F48" w:rsidR="2B75E9D6" w:rsidRDefault="2B75E9D6" w:rsidP="2B75E9D6">
            <w:pPr>
              <w:rPr>
                <w:rFonts w:ascii="Calibri" w:hAnsi="Calibri" w:cs="Book Antiqua"/>
                <w:i/>
                <w:iCs/>
              </w:rPr>
            </w:pPr>
            <w:r w:rsidRPr="2B75E9D6">
              <w:rPr>
                <w:rFonts w:ascii="Calibri" w:hAnsi="Calibri" w:cs="Book Antiqua"/>
                <w:i/>
                <w:iCs/>
              </w:rPr>
              <w:t>RF-</w:t>
            </w:r>
            <w:r w:rsidR="39B5037D" w:rsidRPr="2B75E9D6">
              <w:rPr>
                <w:rFonts w:ascii="Calibri" w:hAnsi="Calibri" w:cs="Book Antiqua"/>
                <w:i/>
                <w:iCs/>
              </w:rPr>
              <w:t>1</w:t>
            </w:r>
            <w:r w:rsidRPr="2B75E9D6">
              <w:rPr>
                <w:rFonts w:ascii="Calibri" w:hAnsi="Calibri" w:cs="Book Antiqua"/>
                <w:i/>
                <w:iCs/>
              </w:rPr>
              <w:t>5</w:t>
            </w:r>
            <w:r w:rsidR="56521486" w:rsidRPr="2B75E9D6">
              <w:rPr>
                <w:rFonts w:ascii="Calibri" w:hAnsi="Calibri" w:cs="Book Antiqua"/>
                <w:i/>
                <w:iCs/>
              </w:rPr>
              <w:t>, RF-2</w:t>
            </w:r>
          </w:p>
        </w:tc>
      </w:tr>
      <w:tr w:rsidR="2B75E9D6" w14:paraId="41F0BD1E" w14:textId="77777777" w:rsidTr="2B75E9D6">
        <w:tc>
          <w:tcPr>
            <w:tcW w:w="2001" w:type="dxa"/>
            <w:shd w:val="clear" w:color="auto" w:fill="DBDBDB" w:themeFill="accent3" w:themeFillTint="66"/>
          </w:tcPr>
          <w:p w14:paraId="6599FB80" w14:textId="77777777" w:rsidR="2B75E9D6" w:rsidRDefault="2B75E9D6" w:rsidP="2B75E9D6">
            <w:pPr>
              <w:rPr>
                <w:rFonts w:ascii="Calibri" w:hAnsi="Calibri" w:cs="Book Antiqua"/>
                <w:b/>
                <w:bCs/>
                <w:i/>
                <w:iCs/>
              </w:rPr>
            </w:pPr>
            <w:r w:rsidRPr="2B75E9D6">
              <w:rPr>
                <w:rFonts w:ascii="Calibri" w:hAnsi="Calibri" w:cs="Book Antiqua"/>
                <w:b/>
                <w:bCs/>
                <w:i/>
                <w:iCs/>
              </w:rPr>
              <w:t>CU asociados:</w:t>
            </w:r>
          </w:p>
        </w:tc>
        <w:tc>
          <w:tcPr>
            <w:tcW w:w="5087" w:type="dxa"/>
          </w:tcPr>
          <w:p w14:paraId="423164FE" w14:textId="3EC8FC50" w:rsidR="2B75E9D6" w:rsidRDefault="2B75E9D6" w:rsidP="2B75E9D6">
            <w:pPr>
              <w:rPr>
                <w:rFonts w:ascii="Calibri" w:hAnsi="Calibri" w:cs="Book Antiqua"/>
                <w:i/>
                <w:iCs/>
              </w:rPr>
            </w:pPr>
            <w:r w:rsidRPr="2B75E9D6">
              <w:rPr>
                <w:rFonts w:ascii="Calibri" w:hAnsi="Calibri" w:cs="Book Antiqua"/>
                <w:i/>
                <w:iCs/>
              </w:rPr>
              <w:t>CU-</w:t>
            </w:r>
            <w:r w:rsidR="39B5037D" w:rsidRPr="2B75E9D6">
              <w:rPr>
                <w:rFonts w:ascii="Calibri" w:hAnsi="Calibri" w:cs="Book Antiqua"/>
                <w:i/>
                <w:iCs/>
              </w:rPr>
              <w:t>1</w:t>
            </w:r>
            <w:r w:rsidRPr="2B75E9D6">
              <w:rPr>
                <w:rFonts w:ascii="Calibri" w:hAnsi="Calibri" w:cs="Book Antiqua"/>
                <w:i/>
                <w:iCs/>
              </w:rPr>
              <w:t>5</w:t>
            </w:r>
          </w:p>
        </w:tc>
      </w:tr>
      <w:tr w:rsidR="2B75E9D6" w14:paraId="0DE312DA" w14:textId="77777777" w:rsidTr="2B75E9D6">
        <w:tc>
          <w:tcPr>
            <w:tcW w:w="2001" w:type="dxa"/>
            <w:shd w:val="clear" w:color="auto" w:fill="DBDBDB" w:themeFill="accent3" w:themeFillTint="66"/>
          </w:tcPr>
          <w:p w14:paraId="58909FFA" w14:textId="77777777" w:rsidR="2B75E9D6" w:rsidRDefault="2B75E9D6" w:rsidP="2B75E9D6">
            <w:pPr>
              <w:rPr>
                <w:rFonts w:ascii="Calibri" w:hAnsi="Calibri" w:cs="Book Antiqua"/>
                <w:b/>
                <w:bCs/>
                <w:i/>
                <w:iCs/>
              </w:rPr>
            </w:pPr>
            <w:r w:rsidRPr="2B75E9D6">
              <w:rPr>
                <w:rFonts w:ascii="Calibri" w:hAnsi="Calibri" w:cs="Book Antiqua"/>
                <w:b/>
                <w:bCs/>
                <w:i/>
                <w:iCs/>
              </w:rPr>
              <w:t>Esc. Asociados:</w:t>
            </w:r>
          </w:p>
        </w:tc>
        <w:tc>
          <w:tcPr>
            <w:tcW w:w="5087" w:type="dxa"/>
          </w:tcPr>
          <w:p w14:paraId="6351589F" w14:textId="4F5928BD" w:rsidR="2B75E9D6" w:rsidRDefault="2B75E9D6" w:rsidP="2B75E9D6">
            <w:pPr>
              <w:rPr>
                <w:rFonts w:ascii="Calibri" w:hAnsi="Calibri" w:cs="Book Antiqua"/>
                <w:i/>
                <w:iCs/>
              </w:rPr>
            </w:pPr>
            <w:r w:rsidRPr="2B75E9D6">
              <w:rPr>
                <w:rFonts w:ascii="Calibri" w:hAnsi="Calibri" w:cs="Book Antiqua"/>
                <w:i/>
                <w:iCs/>
              </w:rPr>
              <w:t>ES-</w:t>
            </w:r>
            <w:r w:rsidR="4B813A2C" w:rsidRPr="2B75E9D6">
              <w:rPr>
                <w:rFonts w:ascii="Calibri" w:hAnsi="Calibri" w:cs="Book Antiqua"/>
                <w:i/>
                <w:iCs/>
              </w:rPr>
              <w:t>1</w:t>
            </w:r>
            <w:r w:rsidRPr="2B75E9D6">
              <w:rPr>
                <w:rFonts w:ascii="Calibri" w:hAnsi="Calibri" w:cs="Book Antiqua"/>
                <w:i/>
                <w:iCs/>
              </w:rPr>
              <w:t>5.1</w:t>
            </w:r>
          </w:p>
        </w:tc>
      </w:tr>
    </w:tbl>
    <w:p w14:paraId="0813126C" w14:textId="558316FB" w:rsidR="2B75E9D6" w:rsidRDefault="2B75E9D6" w:rsidP="2B75E9D6"/>
    <w:p w14:paraId="615129BC" w14:textId="4925BAFB" w:rsidR="36EFAEB4" w:rsidRDefault="5031ACFD" w:rsidP="5B15FE54">
      <w:pPr>
        <w:spacing w:line="259" w:lineRule="auto"/>
      </w:pPr>
      <w:r w:rsidRPr="609016F3">
        <w:lastRenderedPageBreak/>
        <w:t xml:space="preserve">                       </w:t>
      </w:r>
      <w:r w:rsidR="03FF8192">
        <w:rPr>
          <w:noProof/>
        </w:rPr>
        <w:drawing>
          <wp:inline distT="0" distB="0" distL="0" distR="0" wp14:anchorId="0D77991B" wp14:editId="73740097">
            <wp:extent cx="6153148" cy="2518736"/>
            <wp:effectExtent l="0" t="0" r="0" b="0"/>
            <wp:docPr id="433680303" name="Imagen 43368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t="51960"/>
                    <a:stretch>
                      <a:fillRect/>
                    </a:stretch>
                  </pic:blipFill>
                  <pic:spPr>
                    <a:xfrm>
                      <a:off x="0" y="0"/>
                      <a:ext cx="6153148" cy="2518736"/>
                    </a:xfrm>
                    <a:prstGeom prst="rect">
                      <a:avLst/>
                    </a:prstGeom>
                  </pic:spPr>
                </pic:pic>
              </a:graphicData>
            </a:graphic>
          </wp:inline>
        </w:drawing>
      </w:r>
    </w:p>
    <w:p w14:paraId="3946D2D2" w14:textId="646FBF21" w:rsidR="5B15FE54" w:rsidRDefault="5B15FE54" w:rsidP="5B15FE54">
      <w:pPr>
        <w:spacing w:line="259" w:lineRule="auto"/>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2DB2BCC" w14:paraId="332F879F" w14:textId="77777777" w:rsidTr="62DB2BCC">
        <w:tc>
          <w:tcPr>
            <w:tcW w:w="2001" w:type="dxa"/>
            <w:shd w:val="clear" w:color="auto" w:fill="DBDBDB" w:themeFill="accent3" w:themeFillTint="66"/>
          </w:tcPr>
          <w:p w14:paraId="1DB7F1B6" w14:textId="77777777" w:rsidR="62DB2BCC" w:rsidRDefault="62DB2BCC" w:rsidP="62DB2BCC">
            <w:pPr>
              <w:jc w:val="both"/>
              <w:rPr>
                <w:rFonts w:ascii="Calibri" w:hAnsi="Calibri" w:cs="Book Antiqua"/>
                <w:b/>
                <w:bCs/>
                <w:i/>
                <w:iCs/>
              </w:rPr>
            </w:pPr>
            <w:r w:rsidRPr="62DB2BCC">
              <w:rPr>
                <w:rFonts w:ascii="Calibri" w:hAnsi="Calibri" w:cs="Book Antiqua"/>
                <w:b/>
                <w:bCs/>
                <w:i/>
                <w:iCs/>
              </w:rPr>
              <w:t xml:space="preserve">ID </w:t>
            </w:r>
            <w:proofErr w:type="spellStart"/>
            <w:r w:rsidRPr="62DB2BCC">
              <w:rPr>
                <w:rFonts w:ascii="Calibri" w:hAnsi="Calibri" w:cs="Book Antiqua"/>
                <w:b/>
                <w:bCs/>
                <w:i/>
                <w:iCs/>
              </w:rPr>
              <w:t>Ref</w:t>
            </w:r>
            <w:proofErr w:type="spellEnd"/>
            <w:r w:rsidRPr="62DB2BCC">
              <w:rPr>
                <w:rFonts w:ascii="Calibri" w:hAnsi="Calibri" w:cs="Book Antiqua"/>
                <w:b/>
                <w:bCs/>
                <w:i/>
                <w:iCs/>
              </w:rPr>
              <w:t>:</w:t>
            </w:r>
          </w:p>
        </w:tc>
        <w:tc>
          <w:tcPr>
            <w:tcW w:w="5087" w:type="dxa"/>
          </w:tcPr>
          <w:p w14:paraId="79F7E87C" w14:textId="6323D071" w:rsidR="62DB2BCC" w:rsidRDefault="62DB2BCC" w:rsidP="62DB2BCC">
            <w:pPr>
              <w:ind w:left="13"/>
              <w:jc w:val="both"/>
              <w:rPr>
                <w:rFonts w:ascii="Calibri" w:hAnsi="Calibri" w:cs="Book Antiqua"/>
                <w:i/>
                <w:iCs/>
              </w:rPr>
            </w:pPr>
            <w:r w:rsidRPr="62DB2BCC">
              <w:rPr>
                <w:rFonts w:ascii="Calibri" w:hAnsi="Calibri" w:cs="Book Antiqua"/>
                <w:i/>
                <w:iCs/>
              </w:rPr>
              <w:t>DG-1</w:t>
            </w:r>
            <w:r w:rsidR="04F037DB" w:rsidRPr="62DB2BCC">
              <w:rPr>
                <w:rFonts w:ascii="Calibri" w:hAnsi="Calibri" w:cs="Book Antiqua"/>
                <w:i/>
                <w:iCs/>
              </w:rPr>
              <w:t>6</w:t>
            </w:r>
          </w:p>
        </w:tc>
      </w:tr>
      <w:tr w:rsidR="62DB2BCC" w14:paraId="1763B2D8" w14:textId="77777777" w:rsidTr="62DB2BCC">
        <w:tc>
          <w:tcPr>
            <w:tcW w:w="2001" w:type="dxa"/>
            <w:shd w:val="clear" w:color="auto" w:fill="DBDBDB" w:themeFill="accent3" w:themeFillTint="66"/>
          </w:tcPr>
          <w:p w14:paraId="0CAFD3BB" w14:textId="77777777" w:rsidR="62DB2BCC" w:rsidRDefault="62DB2BCC" w:rsidP="62DB2BCC">
            <w:pPr>
              <w:rPr>
                <w:rFonts w:ascii="Calibri" w:hAnsi="Calibri" w:cs="Book Antiqua"/>
                <w:b/>
                <w:bCs/>
                <w:i/>
                <w:iCs/>
              </w:rPr>
            </w:pPr>
            <w:r w:rsidRPr="62DB2BCC">
              <w:rPr>
                <w:rFonts w:ascii="Calibri" w:hAnsi="Calibri" w:cs="Book Antiqua"/>
                <w:b/>
                <w:bCs/>
                <w:i/>
                <w:iCs/>
              </w:rPr>
              <w:t>Descripción:</w:t>
            </w:r>
          </w:p>
        </w:tc>
        <w:tc>
          <w:tcPr>
            <w:tcW w:w="5087" w:type="dxa"/>
          </w:tcPr>
          <w:p w14:paraId="734E9F55" w14:textId="2D57D36D" w:rsidR="2EB97BDB" w:rsidRDefault="2EB97BDB" w:rsidP="62DB2BCC">
            <w:pPr>
              <w:spacing w:line="259" w:lineRule="auto"/>
              <w:rPr>
                <w:rFonts w:asciiTheme="minorHAnsi" w:eastAsiaTheme="minorEastAsia" w:hAnsiTheme="minorHAnsi" w:cstheme="minorBidi"/>
                <w:b/>
                <w:bCs/>
                <w:i/>
                <w:iCs/>
                <w:lang w:val="es"/>
              </w:rPr>
            </w:pPr>
            <w:r w:rsidRPr="62DB2BCC">
              <w:rPr>
                <w:rFonts w:asciiTheme="minorHAnsi" w:eastAsiaTheme="minorEastAsia" w:hAnsiTheme="minorHAnsi" w:cstheme="minorBidi"/>
                <w:i/>
                <w:iCs/>
                <w:sz w:val="22"/>
                <w:szCs w:val="22"/>
                <w:lang w:val="es"/>
              </w:rPr>
              <w:t xml:space="preserve">El sistema eliminó exitosamente la ruta que está registrada en el sistema. </w:t>
            </w:r>
          </w:p>
        </w:tc>
      </w:tr>
      <w:tr w:rsidR="62DB2BCC" w14:paraId="788B4944" w14:textId="77777777" w:rsidTr="62DB2BCC">
        <w:tc>
          <w:tcPr>
            <w:tcW w:w="2001" w:type="dxa"/>
            <w:shd w:val="clear" w:color="auto" w:fill="DBDBDB" w:themeFill="accent3" w:themeFillTint="66"/>
          </w:tcPr>
          <w:p w14:paraId="3060CE11" w14:textId="77777777" w:rsidR="62DB2BCC" w:rsidRDefault="62DB2BCC" w:rsidP="62DB2BCC">
            <w:pPr>
              <w:rPr>
                <w:rFonts w:ascii="Calibri" w:hAnsi="Calibri" w:cs="Book Antiqua"/>
                <w:b/>
                <w:bCs/>
                <w:i/>
                <w:iCs/>
              </w:rPr>
            </w:pPr>
            <w:proofErr w:type="spellStart"/>
            <w:r w:rsidRPr="62DB2BCC">
              <w:rPr>
                <w:rFonts w:ascii="Calibri" w:hAnsi="Calibri" w:cs="Book Antiqua"/>
                <w:b/>
                <w:bCs/>
                <w:i/>
                <w:iCs/>
              </w:rPr>
              <w:t>Reqs</w:t>
            </w:r>
            <w:proofErr w:type="spellEnd"/>
            <w:r w:rsidRPr="62DB2BCC">
              <w:rPr>
                <w:rFonts w:ascii="Calibri" w:hAnsi="Calibri" w:cs="Book Antiqua"/>
                <w:b/>
                <w:bCs/>
                <w:i/>
                <w:iCs/>
              </w:rPr>
              <w:t>. asociados:</w:t>
            </w:r>
          </w:p>
        </w:tc>
        <w:tc>
          <w:tcPr>
            <w:tcW w:w="5087" w:type="dxa"/>
          </w:tcPr>
          <w:p w14:paraId="389FD591" w14:textId="4803F8B2" w:rsidR="62DB2BCC" w:rsidRDefault="62DB2BCC" w:rsidP="62DB2BCC">
            <w:pPr>
              <w:rPr>
                <w:rFonts w:ascii="Calibri" w:hAnsi="Calibri" w:cs="Book Antiqua"/>
                <w:i/>
                <w:iCs/>
              </w:rPr>
            </w:pPr>
            <w:r w:rsidRPr="62DB2BCC">
              <w:rPr>
                <w:rFonts w:ascii="Calibri" w:hAnsi="Calibri" w:cs="Book Antiqua"/>
                <w:i/>
                <w:iCs/>
              </w:rPr>
              <w:t>RF-1</w:t>
            </w:r>
            <w:r w:rsidR="39D4AB23" w:rsidRPr="62DB2BCC">
              <w:rPr>
                <w:rFonts w:ascii="Calibri" w:hAnsi="Calibri" w:cs="Book Antiqua"/>
                <w:i/>
                <w:iCs/>
              </w:rPr>
              <w:t>6</w:t>
            </w:r>
            <w:r w:rsidRPr="62DB2BCC">
              <w:rPr>
                <w:rFonts w:ascii="Calibri" w:hAnsi="Calibri" w:cs="Book Antiqua"/>
                <w:i/>
                <w:iCs/>
              </w:rPr>
              <w:t>, RF-</w:t>
            </w:r>
            <w:r w:rsidR="1F8F0908" w:rsidRPr="62DB2BCC">
              <w:rPr>
                <w:rFonts w:ascii="Calibri" w:hAnsi="Calibri" w:cs="Book Antiqua"/>
                <w:i/>
                <w:iCs/>
              </w:rPr>
              <w:t>3</w:t>
            </w:r>
          </w:p>
        </w:tc>
      </w:tr>
      <w:tr w:rsidR="62DB2BCC" w14:paraId="4E18B1D4" w14:textId="77777777" w:rsidTr="62DB2BCC">
        <w:tc>
          <w:tcPr>
            <w:tcW w:w="2001" w:type="dxa"/>
            <w:shd w:val="clear" w:color="auto" w:fill="DBDBDB" w:themeFill="accent3" w:themeFillTint="66"/>
          </w:tcPr>
          <w:p w14:paraId="496855D4" w14:textId="77777777" w:rsidR="62DB2BCC" w:rsidRDefault="62DB2BCC" w:rsidP="62DB2BCC">
            <w:pPr>
              <w:rPr>
                <w:rFonts w:ascii="Calibri" w:hAnsi="Calibri" w:cs="Book Antiqua"/>
                <w:b/>
                <w:bCs/>
                <w:i/>
                <w:iCs/>
              </w:rPr>
            </w:pPr>
            <w:r w:rsidRPr="62DB2BCC">
              <w:rPr>
                <w:rFonts w:ascii="Calibri" w:hAnsi="Calibri" w:cs="Book Antiqua"/>
                <w:b/>
                <w:bCs/>
                <w:i/>
                <w:iCs/>
              </w:rPr>
              <w:t>CU asociados:</w:t>
            </w:r>
          </w:p>
        </w:tc>
        <w:tc>
          <w:tcPr>
            <w:tcW w:w="5087" w:type="dxa"/>
          </w:tcPr>
          <w:p w14:paraId="229D0F5E" w14:textId="6C22FCE6" w:rsidR="62DB2BCC" w:rsidRDefault="62DB2BCC" w:rsidP="62DB2BCC">
            <w:pPr>
              <w:rPr>
                <w:rFonts w:ascii="Calibri" w:hAnsi="Calibri" w:cs="Book Antiqua"/>
                <w:i/>
                <w:iCs/>
              </w:rPr>
            </w:pPr>
            <w:r w:rsidRPr="62DB2BCC">
              <w:rPr>
                <w:rFonts w:ascii="Calibri" w:hAnsi="Calibri" w:cs="Book Antiqua"/>
                <w:i/>
                <w:iCs/>
              </w:rPr>
              <w:t>CU-1</w:t>
            </w:r>
            <w:r w:rsidR="218A82AC" w:rsidRPr="62DB2BCC">
              <w:rPr>
                <w:rFonts w:ascii="Calibri" w:hAnsi="Calibri" w:cs="Book Antiqua"/>
                <w:i/>
                <w:iCs/>
              </w:rPr>
              <w:t>6</w:t>
            </w:r>
          </w:p>
        </w:tc>
      </w:tr>
      <w:tr w:rsidR="62DB2BCC" w14:paraId="6D5F0AEA" w14:textId="77777777" w:rsidTr="62DB2BCC">
        <w:tc>
          <w:tcPr>
            <w:tcW w:w="2001" w:type="dxa"/>
            <w:shd w:val="clear" w:color="auto" w:fill="DBDBDB" w:themeFill="accent3" w:themeFillTint="66"/>
          </w:tcPr>
          <w:p w14:paraId="2DED6639" w14:textId="77777777" w:rsidR="62DB2BCC" w:rsidRDefault="62DB2BCC" w:rsidP="62DB2BCC">
            <w:pPr>
              <w:rPr>
                <w:rFonts w:ascii="Calibri" w:hAnsi="Calibri" w:cs="Book Antiqua"/>
                <w:b/>
                <w:bCs/>
                <w:i/>
                <w:iCs/>
              </w:rPr>
            </w:pPr>
            <w:r w:rsidRPr="62DB2BCC">
              <w:rPr>
                <w:rFonts w:ascii="Calibri" w:hAnsi="Calibri" w:cs="Book Antiqua"/>
                <w:b/>
                <w:bCs/>
                <w:i/>
                <w:iCs/>
              </w:rPr>
              <w:t>Esc. Asociados:</w:t>
            </w:r>
          </w:p>
        </w:tc>
        <w:tc>
          <w:tcPr>
            <w:tcW w:w="5087" w:type="dxa"/>
          </w:tcPr>
          <w:p w14:paraId="3C1924C4" w14:textId="3649ED9D" w:rsidR="62DB2BCC" w:rsidRDefault="62DB2BCC" w:rsidP="62DB2BCC">
            <w:pPr>
              <w:rPr>
                <w:rFonts w:ascii="Calibri" w:hAnsi="Calibri" w:cs="Book Antiqua"/>
                <w:i/>
                <w:iCs/>
              </w:rPr>
            </w:pPr>
            <w:r w:rsidRPr="62DB2BCC">
              <w:rPr>
                <w:rFonts w:ascii="Calibri" w:hAnsi="Calibri" w:cs="Book Antiqua"/>
                <w:i/>
                <w:iCs/>
              </w:rPr>
              <w:t>ES-1</w:t>
            </w:r>
            <w:r w:rsidR="10F1845B" w:rsidRPr="62DB2BCC">
              <w:rPr>
                <w:rFonts w:ascii="Calibri" w:hAnsi="Calibri" w:cs="Book Antiqua"/>
                <w:i/>
                <w:iCs/>
              </w:rPr>
              <w:t>6</w:t>
            </w:r>
            <w:r w:rsidRPr="62DB2BCC">
              <w:rPr>
                <w:rFonts w:ascii="Calibri" w:hAnsi="Calibri" w:cs="Book Antiqua"/>
                <w:i/>
                <w:iCs/>
              </w:rPr>
              <w:t>.1</w:t>
            </w:r>
          </w:p>
        </w:tc>
      </w:tr>
    </w:tbl>
    <w:p w14:paraId="77EA88A9" w14:textId="1ECC30F4" w:rsidR="2B75E9D6" w:rsidRDefault="2B75E9D6" w:rsidP="2B75E9D6"/>
    <w:p w14:paraId="6C31CCDB" w14:textId="3A497C73" w:rsidR="2B75E9D6" w:rsidRDefault="1F45AFE0" w:rsidP="5B15FE54">
      <w:r>
        <w:rPr>
          <w:noProof/>
        </w:rPr>
        <w:drawing>
          <wp:inline distT="0" distB="0" distL="0" distR="0" wp14:anchorId="5E5F382A" wp14:editId="1670E8AF">
            <wp:extent cx="6619875" cy="2634159"/>
            <wp:effectExtent l="0" t="0" r="0" b="0"/>
            <wp:docPr id="1027952854" name="Imagen 102795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619875" cy="2634159"/>
                    </a:xfrm>
                    <a:prstGeom prst="rect">
                      <a:avLst/>
                    </a:prstGeom>
                  </pic:spPr>
                </pic:pic>
              </a:graphicData>
            </a:graphic>
          </wp:inline>
        </w:drawing>
      </w:r>
    </w:p>
    <w:p w14:paraId="42CF1F97" w14:textId="3A9C2D1C" w:rsidR="2B75E9D6" w:rsidRDefault="2B75E9D6" w:rsidP="62DB2BCC"/>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2DB2BCC" w14:paraId="1FB12E9C" w14:textId="77777777" w:rsidTr="70AE479E">
        <w:tc>
          <w:tcPr>
            <w:tcW w:w="2001" w:type="dxa"/>
            <w:shd w:val="clear" w:color="auto" w:fill="DBDBDB" w:themeFill="accent3" w:themeFillTint="66"/>
          </w:tcPr>
          <w:p w14:paraId="3A1EAF3E" w14:textId="77777777" w:rsidR="62DB2BCC" w:rsidRDefault="62DB2BCC" w:rsidP="62DB2BCC">
            <w:pPr>
              <w:jc w:val="both"/>
              <w:rPr>
                <w:rFonts w:ascii="Calibri" w:hAnsi="Calibri" w:cs="Book Antiqua"/>
                <w:b/>
                <w:bCs/>
                <w:i/>
                <w:iCs/>
              </w:rPr>
            </w:pPr>
            <w:r w:rsidRPr="62DB2BCC">
              <w:rPr>
                <w:rFonts w:ascii="Calibri" w:hAnsi="Calibri" w:cs="Book Antiqua"/>
                <w:b/>
                <w:bCs/>
                <w:i/>
                <w:iCs/>
              </w:rPr>
              <w:t xml:space="preserve">ID </w:t>
            </w:r>
            <w:proofErr w:type="spellStart"/>
            <w:r w:rsidRPr="62DB2BCC">
              <w:rPr>
                <w:rFonts w:ascii="Calibri" w:hAnsi="Calibri" w:cs="Book Antiqua"/>
                <w:b/>
                <w:bCs/>
                <w:i/>
                <w:iCs/>
              </w:rPr>
              <w:t>Ref</w:t>
            </w:r>
            <w:proofErr w:type="spellEnd"/>
            <w:r w:rsidRPr="62DB2BCC">
              <w:rPr>
                <w:rFonts w:ascii="Calibri" w:hAnsi="Calibri" w:cs="Book Antiqua"/>
                <w:b/>
                <w:bCs/>
                <w:i/>
                <w:iCs/>
              </w:rPr>
              <w:t>:</w:t>
            </w:r>
          </w:p>
        </w:tc>
        <w:tc>
          <w:tcPr>
            <w:tcW w:w="5087" w:type="dxa"/>
          </w:tcPr>
          <w:p w14:paraId="3C026CDF" w14:textId="55A8282D" w:rsidR="62DB2BCC" w:rsidRDefault="62DB2BCC" w:rsidP="62DB2BCC">
            <w:pPr>
              <w:ind w:left="13"/>
              <w:jc w:val="both"/>
              <w:rPr>
                <w:rFonts w:ascii="Calibri" w:hAnsi="Calibri" w:cs="Book Antiqua"/>
                <w:i/>
                <w:iCs/>
              </w:rPr>
            </w:pPr>
            <w:r w:rsidRPr="62DB2BCC">
              <w:rPr>
                <w:rFonts w:ascii="Calibri" w:hAnsi="Calibri" w:cs="Book Antiqua"/>
                <w:i/>
                <w:iCs/>
              </w:rPr>
              <w:t>DG-1</w:t>
            </w:r>
            <w:r w:rsidR="42F1D796" w:rsidRPr="62DB2BCC">
              <w:rPr>
                <w:rFonts w:ascii="Calibri" w:hAnsi="Calibri" w:cs="Book Antiqua"/>
                <w:i/>
                <w:iCs/>
              </w:rPr>
              <w:t>7</w:t>
            </w:r>
          </w:p>
        </w:tc>
      </w:tr>
      <w:tr w:rsidR="62DB2BCC" w14:paraId="0B844300" w14:textId="77777777" w:rsidTr="70AE479E">
        <w:tc>
          <w:tcPr>
            <w:tcW w:w="2001" w:type="dxa"/>
            <w:shd w:val="clear" w:color="auto" w:fill="DBDBDB" w:themeFill="accent3" w:themeFillTint="66"/>
          </w:tcPr>
          <w:p w14:paraId="0B40748E" w14:textId="77777777" w:rsidR="62DB2BCC" w:rsidRDefault="62DB2BCC" w:rsidP="62DB2BCC">
            <w:pPr>
              <w:rPr>
                <w:rFonts w:ascii="Calibri" w:hAnsi="Calibri" w:cs="Book Antiqua"/>
                <w:b/>
                <w:bCs/>
                <w:i/>
                <w:iCs/>
              </w:rPr>
            </w:pPr>
            <w:r w:rsidRPr="62DB2BCC">
              <w:rPr>
                <w:rFonts w:ascii="Calibri" w:hAnsi="Calibri" w:cs="Book Antiqua"/>
                <w:b/>
                <w:bCs/>
                <w:i/>
                <w:iCs/>
              </w:rPr>
              <w:t>Descripción:</w:t>
            </w:r>
          </w:p>
        </w:tc>
        <w:tc>
          <w:tcPr>
            <w:tcW w:w="5087" w:type="dxa"/>
          </w:tcPr>
          <w:p w14:paraId="6C3D0009" w14:textId="1B30CAE8" w:rsidR="02A92042" w:rsidRDefault="02A92042" w:rsidP="62DB2BCC">
            <w:pPr>
              <w:spacing w:line="259" w:lineRule="auto"/>
              <w:rPr>
                <w:rFonts w:asciiTheme="minorHAnsi" w:eastAsiaTheme="minorEastAsia" w:hAnsiTheme="minorHAnsi" w:cstheme="minorBidi"/>
                <w:b/>
                <w:bCs/>
                <w:i/>
                <w:iCs/>
                <w:lang w:val="es"/>
              </w:rPr>
            </w:pPr>
            <w:r w:rsidRPr="62DB2BCC">
              <w:rPr>
                <w:rFonts w:asciiTheme="minorHAnsi" w:eastAsiaTheme="minorEastAsia" w:hAnsiTheme="minorHAnsi" w:cstheme="minorBidi"/>
                <w:i/>
                <w:iCs/>
                <w:sz w:val="22"/>
                <w:szCs w:val="22"/>
                <w:lang w:val="es"/>
              </w:rPr>
              <w:t>La secretaria ingresa exitosamente partes del vehículo al sistema.</w:t>
            </w:r>
          </w:p>
        </w:tc>
      </w:tr>
      <w:tr w:rsidR="62DB2BCC" w14:paraId="2A4E121E" w14:textId="77777777" w:rsidTr="70AE479E">
        <w:tc>
          <w:tcPr>
            <w:tcW w:w="2001" w:type="dxa"/>
            <w:shd w:val="clear" w:color="auto" w:fill="DBDBDB" w:themeFill="accent3" w:themeFillTint="66"/>
          </w:tcPr>
          <w:p w14:paraId="48F67B2B" w14:textId="77777777" w:rsidR="62DB2BCC" w:rsidRDefault="62DB2BCC" w:rsidP="62DB2BCC">
            <w:pPr>
              <w:rPr>
                <w:rFonts w:ascii="Calibri" w:hAnsi="Calibri" w:cs="Book Antiqua"/>
                <w:b/>
                <w:bCs/>
                <w:i/>
                <w:iCs/>
              </w:rPr>
            </w:pPr>
            <w:proofErr w:type="spellStart"/>
            <w:r w:rsidRPr="62DB2BCC">
              <w:rPr>
                <w:rFonts w:ascii="Calibri" w:hAnsi="Calibri" w:cs="Book Antiqua"/>
                <w:b/>
                <w:bCs/>
                <w:i/>
                <w:iCs/>
              </w:rPr>
              <w:t>Reqs</w:t>
            </w:r>
            <w:proofErr w:type="spellEnd"/>
            <w:r w:rsidRPr="62DB2BCC">
              <w:rPr>
                <w:rFonts w:ascii="Calibri" w:hAnsi="Calibri" w:cs="Book Antiqua"/>
                <w:b/>
                <w:bCs/>
                <w:i/>
                <w:iCs/>
              </w:rPr>
              <w:t>. asociados:</w:t>
            </w:r>
          </w:p>
        </w:tc>
        <w:tc>
          <w:tcPr>
            <w:tcW w:w="5087" w:type="dxa"/>
          </w:tcPr>
          <w:p w14:paraId="6FBFB103" w14:textId="4CCF1C18" w:rsidR="62DB2BCC" w:rsidRDefault="62DB2BCC" w:rsidP="62DB2BCC">
            <w:pPr>
              <w:rPr>
                <w:rFonts w:ascii="Calibri" w:hAnsi="Calibri" w:cs="Book Antiqua"/>
                <w:i/>
                <w:iCs/>
              </w:rPr>
            </w:pPr>
            <w:r w:rsidRPr="62DB2BCC">
              <w:rPr>
                <w:rFonts w:ascii="Calibri" w:hAnsi="Calibri" w:cs="Book Antiqua"/>
                <w:i/>
                <w:iCs/>
              </w:rPr>
              <w:t>RF-1</w:t>
            </w:r>
            <w:r w:rsidR="463D6EE9" w:rsidRPr="62DB2BCC">
              <w:rPr>
                <w:rFonts w:ascii="Calibri" w:hAnsi="Calibri" w:cs="Book Antiqua"/>
                <w:i/>
                <w:iCs/>
              </w:rPr>
              <w:t>7</w:t>
            </w:r>
          </w:p>
        </w:tc>
      </w:tr>
      <w:tr w:rsidR="62DB2BCC" w14:paraId="69860FD2" w14:textId="77777777" w:rsidTr="70AE479E">
        <w:tc>
          <w:tcPr>
            <w:tcW w:w="2001" w:type="dxa"/>
            <w:shd w:val="clear" w:color="auto" w:fill="DBDBDB" w:themeFill="accent3" w:themeFillTint="66"/>
          </w:tcPr>
          <w:p w14:paraId="2666C274" w14:textId="77777777" w:rsidR="62DB2BCC" w:rsidRDefault="62DB2BCC" w:rsidP="62DB2BCC">
            <w:pPr>
              <w:rPr>
                <w:rFonts w:ascii="Calibri" w:hAnsi="Calibri" w:cs="Book Antiqua"/>
                <w:b/>
                <w:bCs/>
                <w:i/>
                <w:iCs/>
              </w:rPr>
            </w:pPr>
            <w:r w:rsidRPr="62DB2BCC">
              <w:rPr>
                <w:rFonts w:ascii="Calibri" w:hAnsi="Calibri" w:cs="Book Antiqua"/>
                <w:b/>
                <w:bCs/>
                <w:i/>
                <w:iCs/>
              </w:rPr>
              <w:t>CU asociados:</w:t>
            </w:r>
          </w:p>
        </w:tc>
        <w:tc>
          <w:tcPr>
            <w:tcW w:w="5087" w:type="dxa"/>
          </w:tcPr>
          <w:p w14:paraId="71AB4F13" w14:textId="04716F34" w:rsidR="62DB2BCC" w:rsidRDefault="62DB2BCC" w:rsidP="62DB2BCC">
            <w:pPr>
              <w:rPr>
                <w:rFonts w:ascii="Calibri" w:hAnsi="Calibri" w:cs="Book Antiqua"/>
                <w:i/>
                <w:iCs/>
              </w:rPr>
            </w:pPr>
            <w:r w:rsidRPr="62DB2BCC">
              <w:rPr>
                <w:rFonts w:ascii="Calibri" w:hAnsi="Calibri" w:cs="Book Antiqua"/>
                <w:i/>
                <w:iCs/>
              </w:rPr>
              <w:t>CU-1</w:t>
            </w:r>
            <w:r w:rsidR="07C8B01C" w:rsidRPr="62DB2BCC">
              <w:rPr>
                <w:rFonts w:ascii="Calibri" w:hAnsi="Calibri" w:cs="Book Antiqua"/>
                <w:i/>
                <w:iCs/>
              </w:rPr>
              <w:t>7</w:t>
            </w:r>
          </w:p>
        </w:tc>
      </w:tr>
      <w:tr w:rsidR="62DB2BCC" w14:paraId="42CE6951" w14:textId="77777777" w:rsidTr="70AE479E">
        <w:tc>
          <w:tcPr>
            <w:tcW w:w="2001" w:type="dxa"/>
            <w:shd w:val="clear" w:color="auto" w:fill="DBDBDB" w:themeFill="accent3" w:themeFillTint="66"/>
          </w:tcPr>
          <w:p w14:paraId="1A491359" w14:textId="77777777" w:rsidR="62DB2BCC" w:rsidRDefault="62DB2BCC" w:rsidP="62DB2BCC">
            <w:pPr>
              <w:rPr>
                <w:rFonts w:ascii="Calibri" w:hAnsi="Calibri" w:cs="Book Antiqua"/>
                <w:b/>
                <w:bCs/>
                <w:i/>
                <w:iCs/>
              </w:rPr>
            </w:pPr>
            <w:r w:rsidRPr="62DB2BCC">
              <w:rPr>
                <w:rFonts w:ascii="Calibri" w:hAnsi="Calibri" w:cs="Book Antiqua"/>
                <w:b/>
                <w:bCs/>
                <w:i/>
                <w:iCs/>
              </w:rPr>
              <w:t>Esc. Asociados:</w:t>
            </w:r>
          </w:p>
        </w:tc>
        <w:tc>
          <w:tcPr>
            <w:tcW w:w="5087" w:type="dxa"/>
          </w:tcPr>
          <w:p w14:paraId="4A051B82" w14:textId="76F44F2C" w:rsidR="62DB2BCC" w:rsidRDefault="62DB2BCC" w:rsidP="62DB2BCC">
            <w:pPr>
              <w:rPr>
                <w:rFonts w:ascii="Calibri" w:hAnsi="Calibri" w:cs="Book Antiqua"/>
                <w:i/>
                <w:iCs/>
              </w:rPr>
            </w:pPr>
            <w:r w:rsidRPr="62DB2BCC">
              <w:rPr>
                <w:rFonts w:ascii="Calibri" w:hAnsi="Calibri" w:cs="Book Antiqua"/>
                <w:i/>
                <w:iCs/>
              </w:rPr>
              <w:t>ES-1</w:t>
            </w:r>
            <w:r w:rsidR="3CEB5E0F" w:rsidRPr="62DB2BCC">
              <w:rPr>
                <w:rFonts w:ascii="Calibri" w:hAnsi="Calibri" w:cs="Book Antiqua"/>
                <w:i/>
                <w:iCs/>
              </w:rPr>
              <w:t>7</w:t>
            </w:r>
            <w:r w:rsidRPr="62DB2BCC">
              <w:rPr>
                <w:rFonts w:ascii="Calibri" w:hAnsi="Calibri" w:cs="Book Antiqua"/>
                <w:i/>
                <w:iCs/>
              </w:rPr>
              <w:t>.1</w:t>
            </w:r>
          </w:p>
        </w:tc>
      </w:tr>
    </w:tbl>
    <w:p w14:paraId="7A929AAD" w14:textId="14D9E692" w:rsidR="2B75E9D6" w:rsidRDefault="0CBED3A5" w:rsidP="5B15FE54">
      <w:r>
        <w:rPr>
          <w:noProof/>
        </w:rPr>
        <w:lastRenderedPageBreak/>
        <w:drawing>
          <wp:inline distT="0" distB="0" distL="0" distR="0" wp14:anchorId="70DFDFE0" wp14:editId="27C23ACD">
            <wp:extent cx="6619875" cy="2510036"/>
            <wp:effectExtent l="0" t="0" r="0" b="0"/>
            <wp:docPr id="1006608141" name="Imagen 100660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619875" cy="2510036"/>
                    </a:xfrm>
                    <a:prstGeom prst="rect">
                      <a:avLst/>
                    </a:prstGeom>
                  </pic:spPr>
                </pic:pic>
              </a:graphicData>
            </a:graphic>
          </wp:inline>
        </w:drawing>
      </w:r>
    </w:p>
    <w:p w14:paraId="2B260E58" w14:textId="52AC542C" w:rsidR="62DB2BCC" w:rsidRDefault="62DB2BCC" w:rsidP="62DB2BCC"/>
    <w:p w14:paraId="5FEC0007" w14:textId="5E67CDB9" w:rsidR="62DB2BCC" w:rsidRDefault="62DB2BCC" w:rsidP="62DB2BCC"/>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2DB2BCC" w14:paraId="68AC8A39" w14:textId="77777777" w:rsidTr="70AE479E">
        <w:tc>
          <w:tcPr>
            <w:tcW w:w="2001" w:type="dxa"/>
            <w:shd w:val="clear" w:color="auto" w:fill="DBDBDB" w:themeFill="accent3" w:themeFillTint="66"/>
          </w:tcPr>
          <w:p w14:paraId="18188E5B" w14:textId="77777777" w:rsidR="62DB2BCC" w:rsidRDefault="62DB2BCC" w:rsidP="62DB2BCC">
            <w:pPr>
              <w:jc w:val="both"/>
              <w:rPr>
                <w:rFonts w:ascii="Calibri" w:hAnsi="Calibri" w:cs="Book Antiqua"/>
                <w:b/>
                <w:bCs/>
                <w:i/>
                <w:iCs/>
              </w:rPr>
            </w:pPr>
            <w:r w:rsidRPr="62DB2BCC">
              <w:rPr>
                <w:rFonts w:ascii="Calibri" w:hAnsi="Calibri" w:cs="Book Antiqua"/>
                <w:b/>
                <w:bCs/>
                <w:i/>
                <w:iCs/>
              </w:rPr>
              <w:t xml:space="preserve">ID </w:t>
            </w:r>
            <w:proofErr w:type="spellStart"/>
            <w:r w:rsidRPr="62DB2BCC">
              <w:rPr>
                <w:rFonts w:ascii="Calibri" w:hAnsi="Calibri" w:cs="Book Antiqua"/>
                <w:b/>
                <w:bCs/>
                <w:i/>
                <w:iCs/>
              </w:rPr>
              <w:t>Ref</w:t>
            </w:r>
            <w:proofErr w:type="spellEnd"/>
            <w:r w:rsidRPr="62DB2BCC">
              <w:rPr>
                <w:rFonts w:ascii="Calibri" w:hAnsi="Calibri" w:cs="Book Antiqua"/>
                <w:b/>
                <w:bCs/>
                <w:i/>
                <w:iCs/>
              </w:rPr>
              <w:t>:</w:t>
            </w:r>
          </w:p>
        </w:tc>
        <w:tc>
          <w:tcPr>
            <w:tcW w:w="5087" w:type="dxa"/>
          </w:tcPr>
          <w:p w14:paraId="7CE13376" w14:textId="628A8491" w:rsidR="62DB2BCC" w:rsidRDefault="62DB2BCC" w:rsidP="62DB2BCC">
            <w:pPr>
              <w:ind w:left="13"/>
              <w:jc w:val="both"/>
              <w:rPr>
                <w:rFonts w:ascii="Calibri" w:hAnsi="Calibri" w:cs="Book Antiqua"/>
                <w:i/>
                <w:iCs/>
              </w:rPr>
            </w:pPr>
            <w:r w:rsidRPr="62DB2BCC">
              <w:rPr>
                <w:rFonts w:ascii="Calibri" w:hAnsi="Calibri" w:cs="Book Antiqua"/>
                <w:i/>
                <w:iCs/>
              </w:rPr>
              <w:t>DG-1</w:t>
            </w:r>
            <w:r w:rsidR="0BFF79C0" w:rsidRPr="62DB2BCC">
              <w:rPr>
                <w:rFonts w:ascii="Calibri" w:hAnsi="Calibri" w:cs="Book Antiqua"/>
                <w:i/>
                <w:iCs/>
              </w:rPr>
              <w:t>8</w:t>
            </w:r>
          </w:p>
        </w:tc>
      </w:tr>
      <w:tr w:rsidR="62DB2BCC" w14:paraId="0544BFD5" w14:textId="77777777" w:rsidTr="70AE479E">
        <w:tc>
          <w:tcPr>
            <w:tcW w:w="2001" w:type="dxa"/>
            <w:shd w:val="clear" w:color="auto" w:fill="DBDBDB" w:themeFill="accent3" w:themeFillTint="66"/>
          </w:tcPr>
          <w:p w14:paraId="37FFE5D8" w14:textId="77777777" w:rsidR="62DB2BCC" w:rsidRDefault="62DB2BCC" w:rsidP="62DB2BCC">
            <w:pPr>
              <w:rPr>
                <w:rFonts w:ascii="Calibri" w:hAnsi="Calibri" w:cs="Book Antiqua"/>
                <w:b/>
                <w:bCs/>
                <w:i/>
                <w:iCs/>
              </w:rPr>
            </w:pPr>
            <w:r w:rsidRPr="62DB2BCC">
              <w:rPr>
                <w:rFonts w:ascii="Calibri" w:hAnsi="Calibri" w:cs="Book Antiqua"/>
                <w:b/>
                <w:bCs/>
                <w:i/>
                <w:iCs/>
              </w:rPr>
              <w:t>Descripción:</w:t>
            </w:r>
          </w:p>
        </w:tc>
        <w:tc>
          <w:tcPr>
            <w:tcW w:w="5087" w:type="dxa"/>
          </w:tcPr>
          <w:p w14:paraId="6EF849E4" w14:textId="5B9A8989" w:rsidR="35050ACD" w:rsidRDefault="35050ACD" w:rsidP="62DB2BCC">
            <w:pPr>
              <w:spacing w:line="259" w:lineRule="auto"/>
              <w:rPr>
                <w:rFonts w:asciiTheme="minorHAnsi" w:eastAsiaTheme="minorEastAsia" w:hAnsiTheme="minorHAnsi" w:cstheme="minorBidi"/>
                <w:b/>
                <w:bCs/>
                <w:i/>
                <w:iCs/>
                <w:lang w:val="es"/>
              </w:rPr>
            </w:pPr>
            <w:r w:rsidRPr="62DB2BCC">
              <w:rPr>
                <w:rFonts w:asciiTheme="minorHAnsi" w:eastAsiaTheme="minorEastAsia" w:hAnsiTheme="minorHAnsi" w:cstheme="minorBidi"/>
                <w:i/>
                <w:iCs/>
                <w:sz w:val="22"/>
                <w:szCs w:val="22"/>
                <w:lang w:val="es"/>
              </w:rPr>
              <w:t>La secretaria registra exitosamente al cliente en el sistema.</w:t>
            </w:r>
          </w:p>
        </w:tc>
      </w:tr>
      <w:tr w:rsidR="62DB2BCC" w14:paraId="68A6F48B" w14:textId="77777777" w:rsidTr="70AE479E">
        <w:tc>
          <w:tcPr>
            <w:tcW w:w="2001" w:type="dxa"/>
            <w:shd w:val="clear" w:color="auto" w:fill="DBDBDB" w:themeFill="accent3" w:themeFillTint="66"/>
          </w:tcPr>
          <w:p w14:paraId="20383288" w14:textId="77777777" w:rsidR="62DB2BCC" w:rsidRDefault="62DB2BCC" w:rsidP="62DB2BCC">
            <w:pPr>
              <w:rPr>
                <w:rFonts w:ascii="Calibri" w:hAnsi="Calibri" w:cs="Book Antiqua"/>
                <w:b/>
                <w:bCs/>
                <w:i/>
                <w:iCs/>
              </w:rPr>
            </w:pPr>
            <w:proofErr w:type="spellStart"/>
            <w:r w:rsidRPr="62DB2BCC">
              <w:rPr>
                <w:rFonts w:ascii="Calibri" w:hAnsi="Calibri" w:cs="Book Antiqua"/>
                <w:b/>
                <w:bCs/>
                <w:i/>
                <w:iCs/>
              </w:rPr>
              <w:t>Reqs</w:t>
            </w:r>
            <w:proofErr w:type="spellEnd"/>
            <w:r w:rsidRPr="62DB2BCC">
              <w:rPr>
                <w:rFonts w:ascii="Calibri" w:hAnsi="Calibri" w:cs="Book Antiqua"/>
                <w:b/>
                <w:bCs/>
                <w:i/>
                <w:iCs/>
              </w:rPr>
              <w:t>. asociados:</w:t>
            </w:r>
          </w:p>
        </w:tc>
        <w:tc>
          <w:tcPr>
            <w:tcW w:w="5087" w:type="dxa"/>
          </w:tcPr>
          <w:p w14:paraId="32D87E01" w14:textId="7046D194" w:rsidR="62DB2BCC" w:rsidRDefault="62DB2BCC" w:rsidP="62DB2BCC">
            <w:pPr>
              <w:rPr>
                <w:rFonts w:ascii="Calibri" w:hAnsi="Calibri" w:cs="Book Antiqua"/>
                <w:i/>
                <w:iCs/>
              </w:rPr>
            </w:pPr>
            <w:r w:rsidRPr="62DB2BCC">
              <w:rPr>
                <w:rFonts w:ascii="Calibri" w:hAnsi="Calibri" w:cs="Book Antiqua"/>
                <w:i/>
                <w:iCs/>
              </w:rPr>
              <w:t>RF-1</w:t>
            </w:r>
            <w:r w:rsidR="59A3F61C" w:rsidRPr="62DB2BCC">
              <w:rPr>
                <w:rFonts w:ascii="Calibri" w:hAnsi="Calibri" w:cs="Book Antiqua"/>
                <w:i/>
                <w:iCs/>
              </w:rPr>
              <w:t>8</w:t>
            </w:r>
          </w:p>
        </w:tc>
      </w:tr>
      <w:tr w:rsidR="62DB2BCC" w14:paraId="2266453E" w14:textId="77777777" w:rsidTr="70AE479E">
        <w:tc>
          <w:tcPr>
            <w:tcW w:w="2001" w:type="dxa"/>
            <w:shd w:val="clear" w:color="auto" w:fill="DBDBDB" w:themeFill="accent3" w:themeFillTint="66"/>
          </w:tcPr>
          <w:p w14:paraId="4441CA23" w14:textId="77777777" w:rsidR="62DB2BCC" w:rsidRDefault="62DB2BCC" w:rsidP="62DB2BCC">
            <w:pPr>
              <w:rPr>
                <w:rFonts w:ascii="Calibri" w:hAnsi="Calibri" w:cs="Book Antiqua"/>
                <w:b/>
                <w:bCs/>
                <w:i/>
                <w:iCs/>
              </w:rPr>
            </w:pPr>
            <w:r w:rsidRPr="62DB2BCC">
              <w:rPr>
                <w:rFonts w:ascii="Calibri" w:hAnsi="Calibri" w:cs="Book Antiqua"/>
                <w:b/>
                <w:bCs/>
                <w:i/>
                <w:iCs/>
              </w:rPr>
              <w:t>CU asociados:</w:t>
            </w:r>
          </w:p>
        </w:tc>
        <w:tc>
          <w:tcPr>
            <w:tcW w:w="5087" w:type="dxa"/>
          </w:tcPr>
          <w:p w14:paraId="09E87C12" w14:textId="4C682035" w:rsidR="62DB2BCC" w:rsidRDefault="62DB2BCC" w:rsidP="62DB2BCC">
            <w:pPr>
              <w:rPr>
                <w:rFonts w:ascii="Calibri" w:hAnsi="Calibri" w:cs="Book Antiqua"/>
                <w:i/>
                <w:iCs/>
              </w:rPr>
            </w:pPr>
            <w:r w:rsidRPr="62DB2BCC">
              <w:rPr>
                <w:rFonts w:ascii="Calibri" w:hAnsi="Calibri" w:cs="Book Antiqua"/>
                <w:i/>
                <w:iCs/>
              </w:rPr>
              <w:t>CU-1</w:t>
            </w:r>
            <w:r w:rsidR="05067528" w:rsidRPr="62DB2BCC">
              <w:rPr>
                <w:rFonts w:ascii="Calibri" w:hAnsi="Calibri" w:cs="Book Antiqua"/>
                <w:i/>
                <w:iCs/>
              </w:rPr>
              <w:t>8</w:t>
            </w:r>
          </w:p>
        </w:tc>
      </w:tr>
      <w:tr w:rsidR="62DB2BCC" w14:paraId="27629CC0" w14:textId="77777777" w:rsidTr="70AE479E">
        <w:tc>
          <w:tcPr>
            <w:tcW w:w="2001" w:type="dxa"/>
            <w:shd w:val="clear" w:color="auto" w:fill="DBDBDB" w:themeFill="accent3" w:themeFillTint="66"/>
          </w:tcPr>
          <w:p w14:paraId="5DFE1DD1" w14:textId="77777777" w:rsidR="62DB2BCC" w:rsidRDefault="62DB2BCC" w:rsidP="62DB2BCC">
            <w:pPr>
              <w:rPr>
                <w:rFonts w:ascii="Calibri" w:hAnsi="Calibri" w:cs="Book Antiqua"/>
                <w:b/>
                <w:bCs/>
                <w:i/>
                <w:iCs/>
              </w:rPr>
            </w:pPr>
            <w:r w:rsidRPr="62DB2BCC">
              <w:rPr>
                <w:rFonts w:ascii="Calibri" w:hAnsi="Calibri" w:cs="Book Antiqua"/>
                <w:b/>
                <w:bCs/>
                <w:i/>
                <w:iCs/>
              </w:rPr>
              <w:t>Esc. Asociados:</w:t>
            </w:r>
          </w:p>
        </w:tc>
        <w:tc>
          <w:tcPr>
            <w:tcW w:w="5087" w:type="dxa"/>
          </w:tcPr>
          <w:p w14:paraId="57F4EED9" w14:textId="62940F3A" w:rsidR="62DB2BCC" w:rsidRDefault="62DB2BCC" w:rsidP="62DB2BCC">
            <w:pPr>
              <w:rPr>
                <w:rFonts w:ascii="Calibri" w:hAnsi="Calibri" w:cs="Book Antiqua"/>
                <w:i/>
                <w:iCs/>
              </w:rPr>
            </w:pPr>
            <w:r w:rsidRPr="62DB2BCC">
              <w:rPr>
                <w:rFonts w:ascii="Calibri" w:hAnsi="Calibri" w:cs="Book Antiqua"/>
                <w:i/>
                <w:iCs/>
              </w:rPr>
              <w:t>ES-1</w:t>
            </w:r>
            <w:r w:rsidR="6F629D78" w:rsidRPr="62DB2BCC">
              <w:rPr>
                <w:rFonts w:ascii="Calibri" w:hAnsi="Calibri" w:cs="Book Antiqua"/>
                <w:i/>
                <w:iCs/>
              </w:rPr>
              <w:t>8</w:t>
            </w:r>
            <w:r w:rsidRPr="62DB2BCC">
              <w:rPr>
                <w:rFonts w:ascii="Calibri" w:hAnsi="Calibri" w:cs="Book Antiqua"/>
                <w:i/>
                <w:iCs/>
              </w:rPr>
              <w:t>.1</w:t>
            </w:r>
          </w:p>
        </w:tc>
      </w:tr>
    </w:tbl>
    <w:p w14:paraId="62A5120E" w14:textId="77D5F2B7" w:rsidR="74AD0721" w:rsidRDefault="3FDC7126" w:rsidP="5B15FE54">
      <w:r>
        <w:rPr>
          <w:noProof/>
        </w:rPr>
        <w:drawing>
          <wp:inline distT="0" distB="0" distL="0" distR="0" wp14:anchorId="3C486525" wp14:editId="6FCF97C6">
            <wp:extent cx="6438900" cy="2723118"/>
            <wp:effectExtent l="0" t="0" r="0" b="0"/>
            <wp:docPr id="1077075422" name="Imagen 107707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438900" cy="2723118"/>
                    </a:xfrm>
                    <a:prstGeom prst="rect">
                      <a:avLst/>
                    </a:prstGeom>
                  </pic:spPr>
                </pic:pic>
              </a:graphicData>
            </a:graphic>
          </wp:inline>
        </w:drawing>
      </w:r>
    </w:p>
    <w:p w14:paraId="3D22CC4D" w14:textId="12871DC7" w:rsidR="62DB2BCC" w:rsidRDefault="62DB2BCC" w:rsidP="62DB2BCC"/>
    <w:p w14:paraId="6D2C2401" w14:textId="36BB1BBC" w:rsidR="62DB2BCC" w:rsidRDefault="62DB2BCC" w:rsidP="62DB2BCC"/>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2DB2BCC" w14:paraId="7436B07A" w14:textId="77777777" w:rsidTr="70AE479E">
        <w:tc>
          <w:tcPr>
            <w:tcW w:w="2001" w:type="dxa"/>
            <w:shd w:val="clear" w:color="auto" w:fill="DBDBDB" w:themeFill="accent3" w:themeFillTint="66"/>
          </w:tcPr>
          <w:p w14:paraId="5CDE7F5E" w14:textId="77777777" w:rsidR="62DB2BCC" w:rsidRDefault="62DB2BCC" w:rsidP="62DB2BCC">
            <w:pPr>
              <w:jc w:val="both"/>
              <w:rPr>
                <w:rFonts w:ascii="Calibri" w:hAnsi="Calibri" w:cs="Book Antiqua"/>
                <w:b/>
                <w:bCs/>
                <w:i/>
                <w:iCs/>
              </w:rPr>
            </w:pPr>
            <w:r w:rsidRPr="62DB2BCC">
              <w:rPr>
                <w:rFonts w:ascii="Calibri" w:hAnsi="Calibri" w:cs="Book Antiqua"/>
                <w:b/>
                <w:bCs/>
                <w:i/>
                <w:iCs/>
              </w:rPr>
              <w:t xml:space="preserve">ID </w:t>
            </w:r>
            <w:proofErr w:type="spellStart"/>
            <w:r w:rsidRPr="62DB2BCC">
              <w:rPr>
                <w:rFonts w:ascii="Calibri" w:hAnsi="Calibri" w:cs="Book Antiqua"/>
                <w:b/>
                <w:bCs/>
                <w:i/>
                <w:iCs/>
              </w:rPr>
              <w:t>Ref</w:t>
            </w:r>
            <w:proofErr w:type="spellEnd"/>
            <w:r w:rsidRPr="62DB2BCC">
              <w:rPr>
                <w:rFonts w:ascii="Calibri" w:hAnsi="Calibri" w:cs="Book Antiqua"/>
                <w:b/>
                <w:bCs/>
                <w:i/>
                <w:iCs/>
              </w:rPr>
              <w:t>:</w:t>
            </w:r>
          </w:p>
        </w:tc>
        <w:tc>
          <w:tcPr>
            <w:tcW w:w="5087" w:type="dxa"/>
          </w:tcPr>
          <w:p w14:paraId="017B6113" w14:textId="0A58BFCA" w:rsidR="62DB2BCC" w:rsidRDefault="62DB2BCC" w:rsidP="62DB2BCC">
            <w:pPr>
              <w:ind w:left="13"/>
              <w:jc w:val="both"/>
              <w:rPr>
                <w:rFonts w:ascii="Calibri" w:hAnsi="Calibri" w:cs="Book Antiqua"/>
                <w:i/>
                <w:iCs/>
              </w:rPr>
            </w:pPr>
            <w:r w:rsidRPr="62DB2BCC">
              <w:rPr>
                <w:rFonts w:ascii="Calibri" w:hAnsi="Calibri" w:cs="Book Antiqua"/>
                <w:i/>
                <w:iCs/>
              </w:rPr>
              <w:t>DG-1</w:t>
            </w:r>
            <w:r w:rsidR="27277595" w:rsidRPr="62DB2BCC">
              <w:rPr>
                <w:rFonts w:ascii="Calibri" w:hAnsi="Calibri" w:cs="Book Antiqua"/>
                <w:i/>
                <w:iCs/>
              </w:rPr>
              <w:t>9</w:t>
            </w:r>
          </w:p>
        </w:tc>
      </w:tr>
      <w:tr w:rsidR="62DB2BCC" w14:paraId="5A3F2194" w14:textId="77777777" w:rsidTr="70AE479E">
        <w:tc>
          <w:tcPr>
            <w:tcW w:w="2001" w:type="dxa"/>
            <w:shd w:val="clear" w:color="auto" w:fill="DBDBDB" w:themeFill="accent3" w:themeFillTint="66"/>
          </w:tcPr>
          <w:p w14:paraId="4F33521E" w14:textId="77777777" w:rsidR="62DB2BCC" w:rsidRDefault="62DB2BCC" w:rsidP="62DB2BCC">
            <w:pPr>
              <w:rPr>
                <w:rFonts w:ascii="Calibri" w:hAnsi="Calibri" w:cs="Book Antiqua"/>
                <w:b/>
                <w:bCs/>
                <w:i/>
                <w:iCs/>
              </w:rPr>
            </w:pPr>
            <w:r w:rsidRPr="62DB2BCC">
              <w:rPr>
                <w:rFonts w:ascii="Calibri" w:hAnsi="Calibri" w:cs="Book Antiqua"/>
                <w:b/>
                <w:bCs/>
                <w:i/>
                <w:iCs/>
              </w:rPr>
              <w:t>Descripción:</w:t>
            </w:r>
          </w:p>
        </w:tc>
        <w:tc>
          <w:tcPr>
            <w:tcW w:w="5087" w:type="dxa"/>
          </w:tcPr>
          <w:p w14:paraId="0B161147" w14:textId="7982F92E" w:rsidR="14577D66" w:rsidRDefault="14577D66" w:rsidP="62DB2BCC">
            <w:pPr>
              <w:spacing w:line="259" w:lineRule="auto"/>
              <w:rPr>
                <w:rFonts w:asciiTheme="minorHAnsi" w:eastAsiaTheme="minorEastAsia" w:hAnsiTheme="minorHAnsi" w:cstheme="minorBidi"/>
                <w:b/>
                <w:bCs/>
                <w:i/>
                <w:iCs/>
                <w:lang w:val="es"/>
              </w:rPr>
            </w:pPr>
            <w:r w:rsidRPr="62DB2BCC">
              <w:rPr>
                <w:rFonts w:asciiTheme="minorHAnsi" w:eastAsiaTheme="minorEastAsia" w:hAnsiTheme="minorHAnsi" w:cstheme="minorBidi"/>
                <w:i/>
                <w:iCs/>
                <w:sz w:val="22"/>
                <w:szCs w:val="22"/>
                <w:lang w:val="es"/>
              </w:rPr>
              <w:t xml:space="preserve">La secretaria ingresa correctamente los datos del proveedor al sistema.  </w:t>
            </w:r>
          </w:p>
        </w:tc>
      </w:tr>
      <w:tr w:rsidR="62DB2BCC" w14:paraId="5820B37E" w14:textId="77777777" w:rsidTr="70AE479E">
        <w:tc>
          <w:tcPr>
            <w:tcW w:w="2001" w:type="dxa"/>
            <w:shd w:val="clear" w:color="auto" w:fill="DBDBDB" w:themeFill="accent3" w:themeFillTint="66"/>
          </w:tcPr>
          <w:p w14:paraId="0758BF0F" w14:textId="77777777" w:rsidR="62DB2BCC" w:rsidRDefault="62DB2BCC" w:rsidP="62DB2BCC">
            <w:pPr>
              <w:rPr>
                <w:rFonts w:ascii="Calibri" w:hAnsi="Calibri" w:cs="Book Antiqua"/>
                <w:b/>
                <w:bCs/>
                <w:i/>
                <w:iCs/>
              </w:rPr>
            </w:pPr>
            <w:proofErr w:type="spellStart"/>
            <w:r w:rsidRPr="62DB2BCC">
              <w:rPr>
                <w:rFonts w:ascii="Calibri" w:hAnsi="Calibri" w:cs="Book Antiqua"/>
                <w:b/>
                <w:bCs/>
                <w:i/>
                <w:iCs/>
              </w:rPr>
              <w:t>Reqs</w:t>
            </w:r>
            <w:proofErr w:type="spellEnd"/>
            <w:r w:rsidRPr="62DB2BCC">
              <w:rPr>
                <w:rFonts w:ascii="Calibri" w:hAnsi="Calibri" w:cs="Book Antiqua"/>
                <w:b/>
                <w:bCs/>
                <w:i/>
                <w:iCs/>
              </w:rPr>
              <w:t>. asociados:</w:t>
            </w:r>
          </w:p>
        </w:tc>
        <w:tc>
          <w:tcPr>
            <w:tcW w:w="5087" w:type="dxa"/>
          </w:tcPr>
          <w:p w14:paraId="1C1CF8DE" w14:textId="734574C9" w:rsidR="62DB2BCC" w:rsidRDefault="62DB2BCC" w:rsidP="62DB2BCC">
            <w:pPr>
              <w:rPr>
                <w:rFonts w:ascii="Calibri" w:hAnsi="Calibri" w:cs="Book Antiqua"/>
                <w:i/>
                <w:iCs/>
              </w:rPr>
            </w:pPr>
            <w:r w:rsidRPr="62DB2BCC">
              <w:rPr>
                <w:rFonts w:ascii="Calibri" w:hAnsi="Calibri" w:cs="Book Antiqua"/>
                <w:i/>
                <w:iCs/>
              </w:rPr>
              <w:t>RF-1</w:t>
            </w:r>
            <w:r w:rsidR="68B4D06E" w:rsidRPr="62DB2BCC">
              <w:rPr>
                <w:rFonts w:ascii="Calibri" w:hAnsi="Calibri" w:cs="Book Antiqua"/>
                <w:i/>
                <w:iCs/>
              </w:rPr>
              <w:t>9</w:t>
            </w:r>
          </w:p>
        </w:tc>
      </w:tr>
      <w:tr w:rsidR="62DB2BCC" w14:paraId="48117318" w14:textId="77777777" w:rsidTr="70AE479E">
        <w:tc>
          <w:tcPr>
            <w:tcW w:w="2001" w:type="dxa"/>
            <w:shd w:val="clear" w:color="auto" w:fill="DBDBDB" w:themeFill="accent3" w:themeFillTint="66"/>
          </w:tcPr>
          <w:p w14:paraId="76CE16E3" w14:textId="77777777" w:rsidR="62DB2BCC" w:rsidRDefault="62DB2BCC" w:rsidP="62DB2BCC">
            <w:pPr>
              <w:rPr>
                <w:rFonts w:ascii="Calibri" w:hAnsi="Calibri" w:cs="Book Antiqua"/>
                <w:b/>
                <w:bCs/>
                <w:i/>
                <w:iCs/>
              </w:rPr>
            </w:pPr>
            <w:r w:rsidRPr="62DB2BCC">
              <w:rPr>
                <w:rFonts w:ascii="Calibri" w:hAnsi="Calibri" w:cs="Book Antiqua"/>
                <w:b/>
                <w:bCs/>
                <w:i/>
                <w:iCs/>
              </w:rPr>
              <w:t>CU asociados:</w:t>
            </w:r>
          </w:p>
        </w:tc>
        <w:tc>
          <w:tcPr>
            <w:tcW w:w="5087" w:type="dxa"/>
          </w:tcPr>
          <w:p w14:paraId="75FC203E" w14:textId="00A54151" w:rsidR="62DB2BCC" w:rsidRDefault="62DB2BCC" w:rsidP="62DB2BCC">
            <w:pPr>
              <w:rPr>
                <w:rFonts w:ascii="Calibri" w:hAnsi="Calibri" w:cs="Book Antiqua"/>
                <w:i/>
                <w:iCs/>
              </w:rPr>
            </w:pPr>
            <w:r w:rsidRPr="62DB2BCC">
              <w:rPr>
                <w:rFonts w:ascii="Calibri" w:hAnsi="Calibri" w:cs="Book Antiqua"/>
                <w:i/>
                <w:iCs/>
              </w:rPr>
              <w:t>CU-1</w:t>
            </w:r>
            <w:r w:rsidR="41C39054" w:rsidRPr="62DB2BCC">
              <w:rPr>
                <w:rFonts w:ascii="Calibri" w:hAnsi="Calibri" w:cs="Book Antiqua"/>
                <w:i/>
                <w:iCs/>
              </w:rPr>
              <w:t>9</w:t>
            </w:r>
          </w:p>
        </w:tc>
      </w:tr>
      <w:tr w:rsidR="62DB2BCC" w14:paraId="7A369DF7" w14:textId="77777777" w:rsidTr="70AE479E">
        <w:tc>
          <w:tcPr>
            <w:tcW w:w="2001" w:type="dxa"/>
            <w:shd w:val="clear" w:color="auto" w:fill="DBDBDB" w:themeFill="accent3" w:themeFillTint="66"/>
          </w:tcPr>
          <w:p w14:paraId="6EC0E3E0" w14:textId="77777777" w:rsidR="62DB2BCC" w:rsidRDefault="62DB2BCC" w:rsidP="62DB2BCC">
            <w:pPr>
              <w:rPr>
                <w:rFonts w:ascii="Calibri" w:hAnsi="Calibri" w:cs="Book Antiqua"/>
                <w:b/>
                <w:bCs/>
                <w:i/>
                <w:iCs/>
              </w:rPr>
            </w:pPr>
            <w:r w:rsidRPr="62DB2BCC">
              <w:rPr>
                <w:rFonts w:ascii="Calibri" w:hAnsi="Calibri" w:cs="Book Antiqua"/>
                <w:b/>
                <w:bCs/>
                <w:i/>
                <w:iCs/>
              </w:rPr>
              <w:t>Esc. Asociados:</w:t>
            </w:r>
          </w:p>
        </w:tc>
        <w:tc>
          <w:tcPr>
            <w:tcW w:w="5087" w:type="dxa"/>
          </w:tcPr>
          <w:p w14:paraId="66F8E89A" w14:textId="2A58D38A" w:rsidR="62DB2BCC" w:rsidRDefault="62DB2BCC" w:rsidP="62DB2BCC">
            <w:pPr>
              <w:rPr>
                <w:rFonts w:ascii="Calibri" w:hAnsi="Calibri" w:cs="Book Antiqua"/>
                <w:i/>
                <w:iCs/>
              </w:rPr>
            </w:pPr>
            <w:r w:rsidRPr="62DB2BCC">
              <w:rPr>
                <w:rFonts w:ascii="Calibri" w:hAnsi="Calibri" w:cs="Book Antiqua"/>
                <w:i/>
                <w:iCs/>
              </w:rPr>
              <w:t>ES-1</w:t>
            </w:r>
            <w:r w:rsidR="7C6F754C" w:rsidRPr="62DB2BCC">
              <w:rPr>
                <w:rFonts w:ascii="Calibri" w:hAnsi="Calibri" w:cs="Book Antiqua"/>
                <w:i/>
                <w:iCs/>
              </w:rPr>
              <w:t>9</w:t>
            </w:r>
            <w:r w:rsidRPr="62DB2BCC">
              <w:rPr>
                <w:rFonts w:ascii="Calibri" w:hAnsi="Calibri" w:cs="Book Antiqua"/>
                <w:i/>
                <w:iCs/>
              </w:rPr>
              <w:t>.1</w:t>
            </w:r>
          </w:p>
        </w:tc>
      </w:tr>
    </w:tbl>
    <w:p w14:paraId="2146A942" w14:textId="192F69E8" w:rsidR="4AE18CDA" w:rsidRDefault="42AA586E" w:rsidP="5B15FE54">
      <w:r>
        <w:rPr>
          <w:noProof/>
        </w:rPr>
        <w:lastRenderedPageBreak/>
        <w:drawing>
          <wp:inline distT="0" distB="0" distL="0" distR="0" wp14:anchorId="7E0F489E" wp14:editId="4C82F175">
            <wp:extent cx="6667500" cy="2680890"/>
            <wp:effectExtent l="0" t="0" r="0" b="0"/>
            <wp:docPr id="2103667371" name="Imagen 21036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667500" cy="2680890"/>
                    </a:xfrm>
                    <a:prstGeom prst="rect">
                      <a:avLst/>
                    </a:prstGeom>
                  </pic:spPr>
                </pic:pic>
              </a:graphicData>
            </a:graphic>
          </wp:inline>
        </w:drawing>
      </w:r>
    </w:p>
    <w:p w14:paraId="264869BF" w14:textId="6260C6AD" w:rsidR="62DB2BCC" w:rsidRDefault="62DB2BCC" w:rsidP="62DB2BCC"/>
    <w:p w14:paraId="0C9921DC" w14:textId="0E201BE3" w:rsidR="62DB2BCC" w:rsidRDefault="62DB2BCC" w:rsidP="62DB2BCC"/>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2DB2BCC" w14:paraId="0019C8D6" w14:textId="77777777" w:rsidTr="70AE479E">
        <w:tc>
          <w:tcPr>
            <w:tcW w:w="2001" w:type="dxa"/>
            <w:shd w:val="clear" w:color="auto" w:fill="DBDBDB" w:themeFill="accent3" w:themeFillTint="66"/>
          </w:tcPr>
          <w:p w14:paraId="5EB644CF" w14:textId="77777777" w:rsidR="62DB2BCC" w:rsidRDefault="62DB2BCC" w:rsidP="62DB2BCC">
            <w:pPr>
              <w:jc w:val="both"/>
              <w:rPr>
                <w:rFonts w:ascii="Calibri" w:hAnsi="Calibri" w:cs="Book Antiqua"/>
                <w:b/>
                <w:bCs/>
                <w:i/>
                <w:iCs/>
              </w:rPr>
            </w:pPr>
            <w:r w:rsidRPr="62DB2BCC">
              <w:rPr>
                <w:rFonts w:ascii="Calibri" w:hAnsi="Calibri" w:cs="Book Antiqua"/>
                <w:b/>
                <w:bCs/>
                <w:i/>
                <w:iCs/>
              </w:rPr>
              <w:t xml:space="preserve">ID </w:t>
            </w:r>
            <w:proofErr w:type="spellStart"/>
            <w:r w:rsidRPr="62DB2BCC">
              <w:rPr>
                <w:rFonts w:ascii="Calibri" w:hAnsi="Calibri" w:cs="Book Antiqua"/>
                <w:b/>
                <w:bCs/>
                <w:i/>
                <w:iCs/>
              </w:rPr>
              <w:t>Ref</w:t>
            </w:r>
            <w:proofErr w:type="spellEnd"/>
            <w:r w:rsidRPr="62DB2BCC">
              <w:rPr>
                <w:rFonts w:ascii="Calibri" w:hAnsi="Calibri" w:cs="Book Antiqua"/>
                <w:b/>
                <w:bCs/>
                <w:i/>
                <w:iCs/>
              </w:rPr>
              <w:t>:</w:t>
            </w:r>
          </w:p>
        </w:tc>
        <w:tc>
          <w:tcPr>
            <w:tcW w:w="5087" w:type="dxa"/>
          </w:tcPr>
          <w:p w14:paraId="2CD3D736" w14:textId="03F6BEA6" w:rsidR="62DB2BCC" w:rsidRDefault="62DB2BCC" w:rsidP="62DB2BCC">
            <w:pPr>
              <w:ind w:left="13"/>
              <w:jc w:val="both"/>
              <w:rPr>
                <w:rFonts w:ascii="Calibri" w:hAnsi="Calibri" w:cs="Book Antiqua"/>
                <w:i/>
                <w:iCs/>
              </w:rPr>
            </w:pPr>
            <w:r w:rsidRPr="62DB2BCC">
              <w:rPr>
                <w:rFonts w:ascii="Calibri" w:hAnsi="Calibri" w:cs="Book Antiqua"/>
                <w:i/>
                <w:iCs/>
              </w:rPr>
              <w:t>DG-</w:t>
            </w:r>
            <w:r w:rsidR="0F2B0E78" w:rsidRPr="62DB2BCC">
              <w:rPr>
                <w:rFonts w:ascii="Calibri" w:hAnsi="Calibri" w:cs="Book Antiqua"/>
                <w:i/>
                <w:iCs/>
              </w:rPr>
              <w:t>20</w:t>
            </w:r>
          </w:p>
        </w:tc>
      </w:tr>
      <w:tr w:rsidR="62DB2BCC" w14:paraId="6B582AC8" w14:textId="77777777" w:rsidTr="70AE479E">
        <w:tc>
          <w:tcPr>
            <w:tcW w:w="2001" w:type="dxa"/>
            <w:shd w:val="clear" w:color="auto" w:fill="DBDBDB" w:themeFill="accent3" w:themeFillTint="66"/>
          </w:tcPr>
          <w:p w14:paraId="4A44AE81" w14:textId="77777777" w:rsidR="62DB2BCC" w:rsidRDefault="62DB2BCC" w:rsidP="62DB2BCC">
            <w:pPr>
              <w:rPr>
                <w:rFonts w:ascii="Calibri" w:hAnsi="Calibri" w:cs="Book Antiqua"/>
                <w:b/>
                <w:bCs/>
                <w:i/>
                <w:iCs/>
              </w:rPr>
            </w:pPr>
            <w:r w:rsidRPr="62DB2BCC">
              <w:rPr>
                <w:rFonts w:ascii="Calibri" w:hAnsi="Calibri" w:cs="Book Antiqua"/>
                <w:b/>
                <w:bCs/>
                <w:i/>
                <w:iCs/>
              </w:rPr>
              <w:t>Descripción:</w:t>
            </w:r>
          </w:p>
        </w:tc>
        <w:tc>
          <w:tcPr>
            <w:tcW w:w="5087" w:type="dxa"/>
          </w:tcPr>
          <w:p w14:paraId="6DC7E9DF" w14:textId="2AD0A577" w:rsidR="4C2BF64D" w:rsidRDefault="4C2BF64D" w:rsidP="62DB2BCC">
            <w:pPr>
              <w:spacing w:line="259" w:lineRule="auto"/>
              <w:rPr>
                <w:rFonts w:asciiTheme="minorHAnsi" w:eastAsiaTheme="minorEastAsia" w:hAnsiTheme="minorHAnsi" w:cstheme="minorBidi"/>
                <w:b/>
                <w:bCs/>
                <w:i/>
                <w:iCs/>
                <w:lang w:val="es"/>
              </w:rPr>
            </w:pPr>
            <w:r w:rsidRPr="62DB2BCC">
              <w:rPr>
                <w:rFonts w:asciiTheme="minorHAnsi" w:eastAsiaTheme="minorEastAsia" w:hAnsiTheme="minorHAnsi" w:cstheme="minorBidi"/>
                <w:i/>
                <w:iCs/>
                <w:sz w:val="22"/>
                <w:szCs w:val="22"/>
                <w:lang w:val="es"/>
              </w:rPr>
              <w:t xml:space="preserve">La secretaria ingresa correctamente los datos de la bodega al sistema.  </w:t>
            </w:r>
          </w:p>
        </w:tc>
      </w:tr>
      <w:tr w:rsidR="62DB2BCC" w14:paraId="693FE2E1" w14:textId="77777777" w:rsidTr="70AE479E">
        <w:tc>
          <w:tcPr>
            <w:tcW w:w="2001" w:type="dxa"/>
            <w:shd w:val="clear" w:color="auto" w:fill="DBDBDB" w:themeFill="accent3" w:themeFillTint="66"/>
          </w:tcPr>
          <w:p w14:paraId="063D68D3" w14:textId="77777777" w:rsidR="62DB2BCC" w:rsidRDefault="62DB2BCC" w:rsidP="62DB2BCC">
            <w:pPr>
              <w:rPr>
                <w:rFonts w:ascii="Calibri" w:hAnsi="Calibri" w:cs="Book Antiqua"/>
                <w:b/>
                <w:bCs/>
                <w:i/>
                <w:iCs/>
              </w:rPr>
            </w:pPr>
            <w:proofErr w:type="spellStart"/>
            <w:r w:rsidRPr="62DB2BCC">
              <w:rPr>
                <w:rFonts w:ascii="Calibri" w:hAnsi="Calibri" w:cs="Book Antiqua"/>
                <w:b/>
                <w:bCs/>
                <w:i/>
                <w:iCs/>
              </w:rPr>
              <w:t>Reqs</w:t>
            </w:r>
            <w:proofErr w:type="spellEnd"/>
            <w:r w:rsidRPr="62DB2BCC">
              <w:rPr>
                <w:rFonts w:ascii="Calibri" w:hAnsi="Calibri" w:cs="Book Antiqua"/>
                <w:b/>
                <w:bCs/>
                <w:i/>
                <w:iCs/>
              </w:rPr>
              <w:t>. asociados:</w:t>
            </w:r>
          </w:p>
        </w:tc>
        <w:tc>
          <w:tcPr>
            <w:tcW w:w="5087" w:type="dxa"/>
          </w:tcPr>
          <w:p w14:paraId="7F5C573E" w14:textId="607DC030" w:rsidR="62DB2BCC" w:rsidRDefault="62DB2BCC" w:rsidP="62DB2BCC">
            <w:pPr>
              <w:rPr>
                <w:rFonts w:ascii="Calibri" w:hAnsi="Calibri" w:cs="Book Antiqua"/>
                <w:i/>
                <w:iCs/>
              </w:rPr>
            </w:pPr>
            <w:r w:rsidRPr="62DB2BCC">
              <w:rPr>
                <w:rFonts w:ascii="Calibri" w:hAnsi="Calibri" w:cs="Book Antiqua"/>
                <w:i/>
                <w:iCs/>
              </w:rPr>
              <w:t>RF-</w:t>
            </w:r>
            <w:r w:rsidR="0AC4B85D" w:rsidRPr="62DB2BCC">
              <w:rPr>
                <w:rFonts w:ascii="Calibri" w:hAnsi="Calibri" w:cs="Book Antiqua"/>
                <w:i/>
                <w:iCs/>
              </w:rPr>
              <w:t>20</w:t>
            </w:r>
          </w:p>
        </w:tc>
      </w:tr>
      <w:tr w:rsidR="62DB2BCC" w14:paraId="464F1EDB" w14:textId="77777777" w:rsidTr="70AE479E">
        <w:tc>
          <w:tcPr>
            <w:tcW w:w="2001" w:type="dxa"/>
            <w:shd w:val="clear" w:color="auto" w:fill="DBDBDB" w:themeFill="accent3" w:themeFillTint="66"/>
          </w:tcPr>
          <w:p w14:paraId="41AB488D" w14:textId="77777777" w:rsidR="62DB2BCC" w:rsidRDefault="62DB2BCC" w:rsidP="62DB2BCC">
            <w:pPr>
              <w:rPr>
                <w:rFonts w:ascii="Calibri" w:hAnsi="Calibri" w:cs="Book Antiqua"/>
                <w:b/>
                <w:bCs/>
                <w:i/>
                <w:iCs/>
              </w:rPr>
            </w:pPr>
            <w:r w:rsidRPr="62DB2BCC">
              <w:rPr>
                <w:rFonts w:ascii="Calibri" w:hAnsi="Calibri" w:cs="Book Antiqua"/>
                <w:b/>
                <w:bCs/>
                <w:i/>
                <w:iCs/>
              </w:rPr>
              <w:t>CU asociados:</w:t>
            </w:r>
          </w:p>
        </w:tc>
        <w:tc>
          <w:tcPr>
            <w:tcW w:w="5087" w:type="dxa"/>
          </w:tcPr>
          <w:p w14:paraId="03F696E8" w14:textId="43B88C39" w:rsidR="62DB2BCC" w:rsidRDefault="62DB2BCC" w:rsidP="62DB2BCC">
            <w:pPr>
              <w:rPr>
                <w:rFonts w:ascii="Calibri" w:hAnsi="Calibri" w:cs="Book Antiqua"/>
                <w:i/>
                <w:iCs/>
              </w:rPr>
            </w:pPr>
            <w:r w:rsidRPr="62DB2BCC">
              <w:rPr>
                <w:rFonts w:ascii="Calibri" w:hAnsi="Calibri" w:cs="Book Antiqua"/>
                <w:i/>
                <w:iCs/>
              </w:rPr>
              <w:t>CU-</w:t>
            </w:r>
            <w:r w:rsidR="6C8ADAB8" w:rsidRPr="62DB2BCC">
              <w:rPr>
                <w:rFonts w:ascii="Calibri" w:hAnsi="Calibri" w:cs="Book Antiqua"/>
                <w:i/>
                <w:iCs/>
              </w:rPr>
              <w:t>20</w:t>
            </w:r>
          </w:p>
        </w:tc>
      </w:tr>
      <w:tr w:rsidR="62DB2BCC" w14:paraId="04A50611" w14:textId="77777777" w:rsidTr="70AE479E">
        <w:tc>
          <w:tcPr>
            <w:tcW w:w="2001" w:type="dxa"/>
            <w:shd w:val="clear" w:color="auto" w:fill="DBDBDB" w:themeFill="accent3" w:themeFillTint="66"/>
          </w:tcPr>
          <w:p w14:paraId="01A49235" w14:textId="77777777" w:rsidR="62DB2BCC" w:rsidRDefault="62DB2BCC" w:rsidP="62DB2BCC">
            <w:pPr>
              <w:rPr>
                <w:rFonts w:ascii="Calibri" w:hAnsi="Calibri" w:cs="Book Antiqua"/>
                <w:b/>
                <w:bCs/>
                <w:i/>
                <w:iCs/>
              </w:rPr>
            </w:pPr>
            <w:r w:rsidRPr="62DB2BCC">
              <w:rPr>
                <w:rFonts w:ascii="Calibri" w:hAnsi="Calibri" w:cs="Book Antiqua"/>
                <w:b/>
                <w:bCs/>
                <w:i/>
                <w:iCs/>
              </w:rPr>
              <w:t>Esc. Asociados:</w:t>
            </w:r>
          </w:p>
        </w:tc>
        <w:tc>
          <w:tcPr>
            <w:tcW w:w="5087" w:type="dxa"/>
          </w:tcPr>
          <w:p w14:paraId="140BAFAB" w14:textId="10620497" w:rsidR="62DB2BCC" w:rsidRDefault="62DB2BCC" w:rsidP="62DB2BCC">
            <w:pPr>
              <w:rPr>
                <w:rFonts w:ascii="Calibri" w:hAnsi="Calibri" w:cs="Book Antiqua"/>
                <w:i/>
                <w:iCs/>
              </w:rPr>
            </w:pPr>
            <w:r w:rsidRPr="62DB2BCC">
              <w:rPr>
                <w:rFonts w:ascii="Calibri" w:hAnsi="Calibri" w:cs="Book Antiqua"/>
                <w:i/>
                <w:iCs/>
              </w:rPr>
              <w:t>ES-</w:t>
            </w:r>
            <w:r w:rsidR="6BE00E60" w:rsidRPr="62DB2BCC">
              <w:rPr>
                <w:rFonts w:ascii="Calibri" w:hAnsi="Calibri" w:cs="Book Antiqua"/>
                <w:i/>
                <w:iCs/>
              </w:rPr>
              <w:t>20.</w:t>
            </w:r>
            <w:r w:rsidRPr="62DB2BCC">
              <w:rPr>
                <w:rFonts w:ascii="Calibri" w:hAnsi="Calibri" w:cs="Book Antiqua"/>
                <w:i/>
                <w:iCs/>
              </w:rPr>
              <w:t>1</w:t>
            </w:r>
          </w:p>
        </w:tc>
      </w:tr>
    </w:tbl>
    <w:p w14:paraId="51701B33" w14:textId="76088899" w:rsidR="057DD2F2" w:rsidRDefault="2D9BDC3D" w:rsidP="5B15FE54">
      <w:r>
        <w:rPr>
          <w:noProof/>
        </w:rPr>
        <w:drawing>
          <wp:inline distT="0" distB="0" distL="0" distR="0" wp14:anchorId="45AB039F" wp14:editId="25F5AA9C">
            <wp:extent cx="6543675" cy="2767430"/>
            <wp:effectExtent l="0" t="0" r="0" b="0"/>
            <wp:docPr id="844834558" name="Imagen 84483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543675" cy="2767430"/>
                    </a:xfrm>
                    <a:prstGeom prst="rect">
                      <a:avLst/>
                    </a:prstGeom>
                  </pic:spPr>
                </pic:pic>
              </a:graphicData>
            </a:graphic>
          </wp:inline>
        </w:drawing>
      </w:r>
    </w:p>
    <w:p w14:paraId="656A604A" w14:textId="2A521673" w:rsidR="62DB2BCC" w:rsidRDefault="62DB2BCC" w:rsidP="62DB2BCC"/>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3B12D43C" w14:paraId="1646C243" w14:textId="77777777" w:rsidTr="3B12D43C">
        <w:tc>
          <w:tcPr>
            <w:tcW w:w="2001" w:type="dxa"/>
            <w:shd w:val="clear" w:color="auto" w:fill="DBDBDB" w:themeFill="accent3" w:themeFillTint="66"/>
          </w:tcPr>
          <w:p w14:paraId="23D173A8" w14:textId="77777777" w:rsidR="3B12D43C" w:rsidRDefault="3B12D43C" w:rsidP="3B12D43C">
            <w:pPr>
              <w:jc w:val="both"/>
              <w:rPr>
                <w:rFonts w:ascii="Calibri" w:hAnsi="Calibri" w:cs="Book Antiqua"/>
                <w:b/>
                <w:bCs/>
                <w:i/>
                <w:iCs/>
              </w:rPr>
            </w:pPr>
            <w:r w:rsidRPr="3B12D43C">
              <w:rPr>
                <w:rFonts w:ascii="Calibri" w:hAnsi="Calibri" w:cs="Book Antiqua"/>
                <w:b/>
                <w:bCs/>
                <w:i/>
                <w:iCs/>
              </w:rPr>
              <w:t xml:space="preserve">ID </w:t>
            </w:r>
            <w:proofErr w:type="spellStart"/>
            <w:r w:rsidRPr="3B12D43C">
              <w:rPr>
                <w:rFonts w:ascii="Calibri" w:hAnsi="Calibri" w:cs="Book Antiqua"/>
                <w:b/>
                <w:bCs/>
                <w:i/>
                <w:iCs/>
              </w:rPr>
              <w:t>Ref</w:t>
            </w:r>
            <w:proofErr w:type="spellEnd"/>
            <w:r w:rsidRPr="3B12D43C">
              <w:rPr>
                <w:rFonts w:ascii="Calibri" w:hAnsi="Calibri" w:cs="Book Antiqua"/>
                <w:b/>
                <w:bCs/>
                <w:i/>
                <w:iCs/>
              </w:rPr>
              <w:t>:</w:t>
            </w:r>
          </w:p>
        </w:tc>
        <w:tc>
          <w:tcPr>
            <w:tcW w:w="5087" w:type="dxa"/>
          </w:tcPr>
          <w:p w14:paraId="73AC2377" w14:textId="4402EE01" w:rsidR="3B12D43C" w:rsidRDefault="3B12D43C" w:rsidP="3B12D43C">
            <w:pPr>
              <w:ind w:left="13"/>
              <w:jc w:val="both"/>
              <w:rPr>
                <w:rFonts w:ascii="Calibri" w:hAnsi="Calibri" w:cs="Book Antiqua"/>
                <w:i/>
                <w:iCs/>
              </w:rPr>
            </w:pPr>
            <w:r w:rsidRPr="3B12D43C">
              <w:rPr>
                <w:rFonts w:ascii="Calibri" w:hAnsi="Calibri" w:cs="Book Antiqua"/>
                <w:i/>
                <w:iCs/>
              </w:rPr>
              <w:t>DG-2</w:t>
            </w:r>
            <w:r w:rsidR="592EA433" w:rsidRPr="3B12D43C">
              <w:rPr>
                <w:rFonts w:ascii="Calibri" w:hAnsi="Calibri" w:cs="Book Antiqua"/>
                <w:i/>
                <w:iCs/>
              </w:rPr>
              <w:t>1</w:t>
            </w:r>
          </w:p>
        </w:tc>
      </w:tr>
      <w:tr w:rsidR="3B12D43C" w14:paraId="763F703F" w14:textId="77777777" w:rsidTr="3B12D43C">
        <w:tc>
          <w:tcPr>
            <w:tcW w:w="2001" w:type="dxa"/>
            <w:shd w:val="clear" w:color="auto" w:fill="DBDBDB" w:themeFill="accent3" w:themeFillTint="66"/>
          </w:tcPr>
          <w:p w14:paraId="2F85066E" w14:textId="77777777" w:rsidR="3B12D43C" w:rsidRDefault="3B12D43C" w:rsidP="3B12D43C">
            <w:pPr>
              <w:rPr>
                <w:rFonts w:ascii="Calibri" w:hAnsi="Calibri" w:cs="Book Antiqua"/>
                <w:b/>
                <w:bCs/>
                <w:i/>
                <w:iCs/>
              </w:rPr>
            </w:pPr>
            <w:r w:rsidRPr="3B12D43C">
              <w:rPr>
                <w:rFonts w:ascii="Calibri" w:hAnsi="Calibri" w:cs="Book Antiqua"/>
                <w:b/>
                <w:bCs/>
                <w:i/>
                <w:iCs/>
              </w:rPr>
              <w:t>Descripción:</w:t>
            </w:r>
          </w:p>
        </w:tc>
        <w:tc>
          <w:tcPr>
            <w:tcW w:w="5087" w:type="dxa"/>
          </w:tcPr>
          <w:p w14:paraId="5E63ABB8" w14:textId="00CA3D77" w:rsidR="3B12D43C" w:rsidRDefault="3B12D43C" w:rsidP="3B12D43C">
            <w:pPr>
              <w:spacing w:line="259" w:lineRule="auto"/>
              <w:rPr>
                <w:rFonts w:asciiTheme="minorHAnsi" w:eastAsiaTheme="minorEastAsia" w:hAnsiTheme="minorHAnsi" w:cstheme="minorBidi"/>
                <w:i/>
                <w:iCs/>
                <w:sz w:val="22"/>
                <w:szCs w:val="22"/>
                <w:lang w:val="es"/>
              </w:rPr>
            </w:pPr>
            <w:r w:rsidRPr="3B12D43C">
              <w:rPr>
                <w:rFonts w:asciiTheme="minorHAnsi" w:eastAsiaTheme="minorEastAsia" w:hAnsiTheme="minorHAnsi" w:cstheme="minorBidi"/>
                <w:i/>
                <w:iCs/>
                <w:sz w:val="22"/>
                <w:szCs w:val="22"/>
                <w:lang w:val="es"/>
              </w:rPr>
              <w:t xml:space="preserve">La secretaria </w:t>
            </w:r>
            <w:r w:rsidR="0DE55CBF" w:rsidRPr="3B12D43C">
              <w:rPr>
                <w:rFonts w:asciiTheme="minorHAnsi" w:eastAsiaTheme="minorEastAsia" w:hAnsiTheme="minorHAnsi" w:cstheme="minorBidi"/>
                <w:i/>
                <w:iCs/>
                <w:sz w:val="22"/>
                <w:szCs w:val="22"/>
                <w:lang w:val="es"/>
              </w:rPr>
              <w:t>solicita el informe cuando existen registros de entregas en la base de datos</w:t>
            </w:r>
            <w:r w:rsidRPr="3B12D43C">
              <w:rPr>
                <w:rFonts w:asciiTheme="minorHAnsi" w:eastAsiaTheme="minorEastAsia" w:hAnsiTheme="minorHAnsi" w:cstheme="minorBidi"/>
                <w:i/>
                <w:iCs/>
                <w:sz w:val="22"/>
                <w:szCs w:val="22"/>
                <w:lang w:val="es"/>
              </w:rPr>
              <w:t xml:space="preserve">.  </w:t>
            </w:r>
          </w:p>
        </w:tc>
      </w:tr>
      <w:tr w:rsidR="3B12D43C" w14:paraId="0A941155" w14:textId="77777777" w:rsidTr="3B12D43C">
        <w:tc>
          <w:tcPr>
            <w:tcW w:w="2001" w:type="dxa"/>
            <w:shd w:val="clear" w:color="auto" w:fill="DBDBDB" w:themeFill="accent3" w:themeFillTint="66"/>
          </w:tcPr>
          <w:p w14:paraId="71E1541E" w14:textId="77777777" w:rsidR="3B12D43C" w:rsidRDefault="3B12D43C" w:rsidP="3B12D43C">
            <w:pPr>
              <w:rPr>
                <w:rFonts w:ascii="Calibri" w:hAnsi="Calibri" w:cs="Book Antiqua"/>
                <w:b/>
                <w:bCs/>
                <w:i/>
                <w:iCs/>
              </w:rPr>
            </w:pPr>
            <w:proofErr w:type="spellStart"/>
            <w:r w:rsidRPr="3B12D43C">
              <w:rPr>
                <w:rFonts w:ascii="Calibri" w:hAnsi="Calibri" w:cs="Book Antiqua"/>
                <w:b/>
                <w:bCs/>
                <w:i/>
                <w:iCs/>
              </w:rPr>
              <w:t>Reqs</w:t>
            </w:r>
            <w:proofErr w:type="spellEnd"/>
            <w:r w:rsidRPr="3B12D43C">
              <w:rPr>
                <w:rFonts w:ascii="Calibri" w:hAnsi="Calibri" w:cs="Book Antiqua"/>
                <w:b/>
                <w:bCs/>
                <w:i/>
                <w:iCs/>
              </w:rPr>
              <w:t>. asociados:</w:t>
            </w:r>
          </w:p>
        </w:tc>
        <w:tc>
          <w:tcPr>
            <w:tcW w:w="5087" w:type="dxa"/>
          </w:tcPr>
          <w:p w14:paraId="6F747B60" w14:textId="5BF013E3" w:rsidR="3B12D43C" w:rsidRDefault="3B12D43C" w:rsidP="3B12D43C">
            <w:pPr>
              <w:rPr>
                <w:rFonts w:ascii="Calibri" w:hAnsi="Calibri" w:cs="Book Antiqua"/>
                <w:i/>
                <w:iCs/>
              </w:rPr>
            </w:pPr>
            <w:r w:rsidRPr="3B12D43C">
              <w:rPr>
                <w:rFonts w:ascii="Calibri" w:hAnsi="Calibri" w:cs="Book Antiqua"/>
                <w:i/>
                <w:iCs/>
              </w:rPr>
              <w:t>RF-2</w:t>
            </w:r>
            <w:r w:rsidR="141DEB95" w:rsidRPr="3B12D43C">
              <w:rPr>
                <w:rFonts w:ascii="Calibri" w:hAnsi="Calibri" w:cs="Book Antiqua"/>
                <w:i/>
                <w:iCs/>
              </w:rPr>
              <w:t>1</w:t>
            </w:r>
          </w:p>
        </w:tc>
      </w:tr>
      <w:tr w:rsidR="3B12D43C" w14:paraId="5CDD3830" w14:textId="77777777" w:rsidTr="3B12D43C">
        <w:tc>
          <w:tcPr>
            <w:tcW w:w="2001" w:type="dxa"/>
            <w:shd w:val="clear" w:color="auto" w:fill="DBDBDB" w:themeFill="accent3" w:themeFillTint="66"/>
          </w:tcPr>
          <w:p w14:paraId="64EF8100" w14:textId="77777777" w:rsidR="3B12D43C" w:rsidRDefault="3B12D43C" w:rsidP="3B12D43C">
            <w:pPr>
              <w:rPr>
                <w:rFonts w:ascii="Calibri" w:hAnsi="Calibri" w:cs="Book Antiqua"/>
                <w:b/>
                <w:bCs/>
                <w:i/>
                <w:iCs/>
              </w:rPr>
            </w:pPr>
            <w:r w:rsidRPr="3B12D43C">
              <w:rPr>
                <w:rFonts w:ascii="Calibri" w:hAnsi="Calibri" w:cs="Book Antiqua"/>
                <w:b/>
                <w:bCs/>
                <w:i/>
                <w:iCs/>
              </w:rPr>
              <w:t>CU asociados:</w:t>
            </w:r>
          </w:p>
        </w:tc>
        <w:tc>
          <w:tcPr>
            <w:tcW w:w="5087" w:type="dxa"/>
          </w:tcPr>
          <w:p w14:paraId="637A007D" w14:textId="65F6E65C" w:rsidR="3B12D43C" w:rsidRDefault="3B12D43C" w:rsidP="3B12D43C">
            <w:pPr>
              <w:rPr>
                <w:rFonts w:ascii="Calibri" w:hAnsi="Calibri" w:cs="Book Antiqua"/>
                <w:i/>
                <w:iCs/>
              </w:rPr>
            </w:pPr>
            <w:r w:rsidRPr="3B12D43C">
              <w:rPr>
                <w:rFonts w:ascii="Calibri" w:hAnsi="Calibri" w:cs="Book Antiqua"/>
                <w:i/>
                <w:iCs/>
              </w:rPr>
              <w:t>CU-</w:t>
            </w:r>
            <w:r w:rsidR="44BA2102" w:rsidRPr="3B12D43C">
              <w:rPr>
                <w:rFonts w:ascii="Calibri" w:hAnsi="Calibri" w:cs="Book Antiqua"/>
                <w:i/>
                <w:iCs/>
              </w:rPr>
              <w:t>1, CU-2, CU-3, CU-6</w:t>
            </w:r>
          </w:p>
        </w:tc>
      </w:tr>
      <w:tr w:rsidR="3B12D43C" w14:paraId="37FF115B" w14:textId="77777777" w:rsidTr="3B12D43C">
        <w:tc>
          <w:tcPr>
            <w:tcW w:w="2001" w:type="dxa"/>
            <w:shd w:val="clear" w:color="auto" w:fill="DBDBDB" w:themeFill="accent3" w:themeFillTint="66"/>
          </w:tcPr>
          <w:p w14:paraId="01B53850" w14:textId="77777777" w:rsidR="3B12D43C" w:rsidRDefault="3B12D43C" w:rsidP="3B12D43C">
            <w:pPr>
              <w:rPr>
                <w:rFonts w:ascii="Calibri" w:hAnsi="Calibri" w:cs="Book Antiqua"/>
                <w:b/>
                <w:bCs/>
                <w:i/>
                <w:iCs/>
              </w:rPr>
            </w:pPr>
            <w:r w:rsidRPr="3B12D43C">
              <w:rPr>
                <w:rFonts w:ascii="Calibri" w:hAnsi="Calibri" w:cs="Book Antiqua"/>
                <w:b/>
                <w:bCs/>
                <w:i/>
                <w:iCs/>
              </w:rPr>
              <w:t>Esc. Asociados:</w:t>
            </w:r>
          </w:p>
        </w:tc>
        <w:tc>
          <w:tcPr>
            <w:tcW w:w="5087" w:type="dxa"/>
          </w:tcPr>
          <w:p w14:paraId="03ED2964" w14:textId="4D1518CB" w:rsidR="3B12D43C" w:rsidRDefault="3B12D43C" w:rsidP="3B12D43C">
            <w:pPr>
              <w:rPr>
                <w:rFonts w:ascii="Calibri" w:hAnsi="Calibri" w:cs="Book Antiqua"/>
                <w:i/>
                <w:iCs/>
              </w:rPr>
            </w:pPr>
            <w:r w:rsidRPr="3B12D43C">
              <w:rPr>
                <w:rFonts w:ascii="Calibri" w:hAnsi="Calibri" w:cs="Book Antiqua"/>
                <w:i/>
                <w:iCs/>
              </w:rPr>
              <w:t>ES-2</w:t>
            </w:r>
            <w:r w:rsidR="7578C2E1" w:rsidRPr="3B12D43C">
              <w:rPr>
                <w:rFonts w:ascii="Calibri" w:hAnsi="Calibri" w:cs="Book Antiqua"/>
                <w:i/>
                <w:iCs/>
              </w:rPr>
              <w:t>1</w:t>
            </w:r>
            <w:r w:rsidRPr="3B12D43C">
              <w:rPr>
                <w:rFonts w:ascii="Calibri" w:hAnsi="Calibri" w:cs="Book Antiqua"/>
                <w:i/>
                <w:iCs/>
              </w:rPr>
              <w:t>.1</w:t>
            </w:r>
          </w:p>
        </w:tc>
      </w:tr>
    </w:tbl>
    <w:p w14:paraId="21BC3695" w14:textId="581A8A88" w:rsidR="62DB2BCC" w:rsidRDefault="62DB2BCC" w:rsidP="62DB2BCC"/>
    <w:p w14:paraId="7C72B7B4" w14:textId="7961C1A1" w:rsidR="402856BA" w:rsidRDefault="134E59D3" w:rsidP="3B12D43C">
      <w:r>
        <w:rPr>
          <w:noProof/>
        </w:rPr>
        <w:lastRenderedPageBreak/>
        <w:drawing>
          <wp:inline distT="0" distB="0" distL="0" distR="0" wp14:anchorId="6DF38A82" wp14:editId="28C83757">
            <wp:extent cx="5967212" cy="2647950"/>
            <wp:effectExtent l="0" t="0" r="0" b="0"/>
            <wp:docPr id="315785227" name="Imagen 31578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67212" cy="2647950"/>
                    </a:xfrm>
                    <a:prstGeom prst="rect">
                      <a:avLst/>
                    </a:prstGeom>
                  </pic:spPr>
                </pic:pic>
              </a:graphicData>
            </a:graphic>
          </wp:inline>
        </w:drawing>
      </w:r>
    </w:p>
    <w:p w14:paraId="130874D8" w14:textId="4E964A3B" w:rsidR="3B12D43C" w:rsidRDefault="3B12D43C" w:rsidP="3B12D43C"/>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3B12D43C" w14:paraId="2CEA996A" w14:textId="77777777" w:rsidTr="3B12D43C">
        <w:tc>
          <w:tcPr>
            <w:tcW w:w="2001" w:type="dxa"/>
            <w:shd w:val="clear" w:color="auto" w:fill="DBDBDB" w:themeFill="accent3" w:themeFillTint="66"/>
          </w:tcPr>
          <w:p w14:paraId="773CED51" w14:textId="77777777" w:rsidR="3B12D43C" w:rsidRDefault="3B12D43C" w:rsidP="3B12D43C">
            <w:pPr>
              <w:jc w:val="both"/>
              <w:rPr>
                <w:rFonts w:ascii="Calibri" w:hAnsi="Calibri" w:cs="Book Antiqua"/>
                <w:b/>
                <w:bCs/>
                <w:i/>
                <w:iCs/>
              </w:rPr>
            </w:pPr>
            <w:r w:rsidRPr="3B12D43C">
              <w:rPr>
                <w:rFonts w:ascii="Calibri" w:hAnsi="Calibri" w:cs="Book Antiqua"/>
                <w:b/>
                <w:bCs/>
                <w:i/>
                <w:iCs/>
              </w:rPr>
              <w:t xml:space="preserve">ID </w:t>
            </w:r>
            <w:proofErr w:type="spellStart"/>
            <w:r w:rsidRPr="3B12D43C">
              <w:rPr>
                <w:rFonts w:ascii="Calibri" w:hAnsi="Calibri" w:cs="Book Antiqua"/>
                <w:b/>
                <w:bCs/>
                <w:i/>
                <w:iCs/>
              </w:rPr>
              <w:t>Ref</w:t>
            </w:r>
            <w:proofErr w:type="spellEnd"/>
            <w:r w:rsidRPr="3B12D43C">
              <w:rPr>
                <w:rFonts w:ascii="Calibri" w:hAnsi="Calibri" w:cs="Book Antiqua"/>
                <w:b/>
                <w:bCs/>
                <w:i/>
                <w:iCs/>
              </w:rPr>
              <w:t>:</w:t>
            </w:r>
          </w:p>
        </w:tc>
        <w:tc>
          <w:tcPr>
            <w:tcW w:w="5087" w:type="dxa"/>
          </w:tcPr>
          <w:p w14:paraId="36EB319F" w14:textId="2C659769" w:rsidR="3B12D43C" w:rsidRDefault="3B12D43C" w:rsidP="3B12D43C">
            <w:pPr>
              <w:ind w:left="13"/>
              <w:jc w:val="both"/>
              <w:rPr>
                <w:rFonts w:ascii="Calibri" w:hAnsi="Calibri" w:cs="Book Antiqua"/>
                <w:i/>
                <w:iCs/>
              </w:rPr>
            </w:pPr>
            <w:r w:rsidRPr="3B12D43C">
              <w:rPr>
                <w:rFonts w:ascii="Calibri" w:hAnsi="Calibri" w:cs="Book Antiqua"/>
                <w:i/>
                <w:iCs/>
              </w:rPr>
              <w:t>DG-2</w:t>
            </w:r>
            <w:r w:rsidR="10C0FC0E" w:rsidRPr="3B12D43C">
              <w:rPr>
                <w:rFonts w:ascii="Calibri" w:hAnsi="Calibri" w:cs="Book Antiqua"/>
                <w:i/>
                <w:iCs/>
              </w:rPr>
              <w:t>2</w:t>
            </w:r>
          </w:p>
        </w:tc>
      </w:tr>
      <w:tr w:rsidR="3B12D43C" w14:paraId="476B18EA" w14:textId="77777777" w:rsidTr="3B12D43C">
        <w:tc>
          <w:tcPr>
            <w:tcW w:w="2001" w:type="dxa"/>
            <w:shd w:val="clear" w:color="auto" w:fill="DBDBDB" w:themeFill="accent3" w:themeFillTint="66"/>
          </w:tcPr>
          <w:p w14:paraId="30715F8D" w14:textId="77777777" w:rsidR="3B12D43C" w:rsidRDefault="3B12D43C" w:rsidP="3B12D43C">
            <w:pPr>
              <w:rPr>
                <w:rFonts w:ascii="Calibri" w:hAnsi="Calibri" w:cs="Book Antiqua"/>
                <w:b/>
                <w:bCs/>
                <w:i/>
                <w:iCs/>
              </w:rPr>
            </w:pPr>
            <w:r w:rsidRPr="3B12D43C">
              <w:rPr>
                <w:rFonts w:ascii="Calibri" w:hAnsi="Calibri" w:cs="Book Antiqua"/>
                <w:b/>
                <w:bCs/>
                <w:i/>
                <w:iCs/>
              </w:rPr>
              <w:t>Descripción:</w:t>
            </w:r>
          </w:p>
        </w:tc>
        <w:tc>
          <w:tcPr>
            <w:tcW w:w="5087" w:type="dxa"/>
          </w:tcPr>
          <w:p w14:paraId="2F9DFCF8" w14:textId="2496D652" w:rsidR="57219A77" w:rsidRDefault="57219A77" w:rsidP="3B12D43C">
            <w:pPr>
              <w:spacing w:line="259" w:lineRule="auto"/>
              <w:rPr>
                <w:rFonts w:asciiTheme="minorHAnsi" w:eastAsiaTheme="minorEastAsia" w:hAnsiTheme="minorHAnsi" w:cstheme="minorBidi"/>
                <w:i/>
                <w:iCs/>
                <w:lang w:val="es"/>
              </w:rPr>
            </w:pPr>
            <w:r w:rsidRPr="3B12D43C">
              <w:rPr>
                <w:rFonts w:asciiTheme="minorHAnsi" w:eastAsiaTheme="minorEastAsia" w:hAnsiTheme="minorHAnsi" w:cstheme="minorBidi"/>
                <w:i/>
                <w:iCs/>
                <w:sz w:val="22"/>
                <w:szCs w:val="22"/>
                <w:lang w:val="es"/>
              </w:rPr>
              <w:t>La secretaria ingresa correctamente los datos de la orden de pago al sistema.</w:t>
            </w:r>
          </w:p>
        </w:tc>
      </w:tr>
      <w:tr w:rsidR="3B12D43C" w14:paraId="652787C7" w14:textId="77777777" w:rsidTr="3B12D43C">
        <w:tc>
          <w:tcPr>
            <w:tcW w:w="2001" w:type="dxa"/>
            <w:shd w:val="clear" w:color="auto" w:fill="DBDBDB" w:themeFill="accent3" w:themeFillTint="66"/>
          </w:tcPr>
          <w:p w14:paraId="562AAD74" w14:textId="77777777" w:rsidR="3B12D43C" w:rsidRDefault="3B12D43C" w:rsidP="3B12D43C">
            <w:pPr>
              <w:rPr>
                <w:rFonts w:ascii="Calibri" w:hAnsi="Calibri" w:cs="Book Antiqua"/>
                <w:b/>
                <w:bCs/>
                <w:i/>
                <w:iCs/>
              </w:rPr>
            </w:pPr>
            <w:proofErr w:type="spellStart"/>
            <w:r w:rsidRPr="3B12D43C">
              <w:rPr>
                <w:rFonts w:ascii="Calibri" w:hAnsi="Calibri" w:cs="Book Antiqua"/>
                <w:b/>
                <w:bCs/>
                <w:i/>
                <w:iCs/>
              </w:rPr>
              <w:t>Reqs</w:t>
            </w:r>
            <w:proofErr w:type="spellEnd"/>
            <w:r w:rsidRPr="3B12D43C">
              <w:rPr>
                <w:rFonts w:ascii="Calibri" w:hAnsi="Calibri" w:cs="Book Antiqua"/>
                <w:b/>
                <w:bCs/>
                <w:i/>
                <w:iCs/>
              </w:rPr>
              <w:t>. asociados:</w:t>
            </w:r>
          </w:p>
        </w:tc>
        <w:tc>
          <w:tcPr>
            <w:tcW w:w="5087" w:type="dxa"/>
          </w:tcPr>
          <w:p w14:paraId="457695A3" w14:textId="3D0003F2" w:rsidR="3B12D43C" w:rsidRDefault="3B12D43C" w:rsidP="3B12D43C">
            <w:pPr>
              <w:rPr>
                <w:rFonts w:ascii="Calibri" w:hAnsi="Calibri" w:cs="Book Antiqua"/>
                <w:i/>
                <w:iCs/>
              </w:rPr>
            </w:pPr>
            <w:r w:rsidRPr="3B12D43C">
              <w:rPr>
                <w:rFonts w:ascii="Calibri" w:hAnsi="Calibri" w:cs="Book Antiqua"/>
                <w:i/>
                <w:iCs/>
              </w:rPr>
              <w:t>RF-2</w:t>
            </w:r>
            <w:r w:rsidR="6DBA5AB0" w:rsidRPr="3B12D43C">
              <w:rPr>
                <w:rFonts w:ascii="Calibri" w:hAnsi="Calibri" w:cs="Book Antiqua"/>
                <w:i/>
                <w:iCs/>
              </w:rPr>
              <w:t>2</w:t>
            </w:r>
          </w:p>
        </w:tc>
      </w:tr>
      <w:tr w:rsidR="3B12D43C" w14:paraId="6ABA4651" w14:textId="77777777" w:rsidTr="3B12D43C">
        <w:tc>
          <w:tcPr>
            <w:tcW w:w="2001" w:type="dxa"/>
            <w:shd w:val="clear" w:color="auto" w:fill="DBDBDB" w:themeFill="accent3" w:themeFillTint="66"/>
          </w:tcPr>
          <w:p w14:paraId="30DD1485" w14:textId="77777777" w:rsidR="3B12D43C" w:rsidRDefault="3B12D43C" w:rsidP="3B12D43C">
            <w:pPr>
              <w:rPr>
                <w:rFonts w:ascii="Calibri" w:hAnsi="Calibri" w:cs="Book Antiqua"/>
                <w:b/>
                <w:bCs/>
                <w:i/>
                <w:iCs/>
              </w:rPr>
            </w:pPr>
            <w:r w:rsidRPr="3B12D43C">
              <w:rPr>
                <w:rFonts w:ascii="Calibri" w:hAnsi="Calibri" w:cs="Book Antiqua"/>
                <w:b/>
                <w:bCs/>
                <w:i/>
                <w:iCs/>
              </w:rPr>
              <w:t>CU asociados:</w:t>
            </w:r>
          </w:p>
        </w:tc>
        <w:tc>
          <w:tcPr>
            <w:tcW w:w="5087" w:type="dxa"/>
          </w:tcPr>
          <w:p w14:paraId="59BFC701" w14:textId="25C7528E" w:rsidR="3B12D43C" w:rsidRDefault="3B12D43C" w:rsidP="3B12D43C">
            <w:pPr>
              <w:rPr>
                <w:rFonts w:ascii="Calibri" w:hAnsi="Calibri" w:cs="Book Antiqua"/>
                <w:i/>
                <w:iCs/>
              </w:rPr>
            </w:pPr>
            <w:r w:rsidRPr="3B12D43C">
              <w:rPr>
                <w:rFonts w:ascii="Calibri" w:hAnsi="Calibri" w:cs="Book Antiqua"/>
                <w:i/>
                <w:iCs/>
              </w:rPr>
              <w:t>CU-1</w:t>
            </w:r>
            <w:r w:rsidR="39F3A0B1" w:rsidRPr="3B12D43C">
              <w:rPr>
                <w:rFonts w:ascii="Calibri" w:hAnsi="Calibri" w:cs="Book Antiqua"/>
                <w:i/>
                <w:iCs/>
              </w:rPr>
              <w:t>1</w:t>
            </w:r>
          </w:p>
        </w:tc>
      </w:tr>
      <w:tr w:rsidR="3B12D43C" w14:paraId="57A59BCB" w14:textId="77777777" w:rsidTr="3B12D43C">
        <w:tc>
          <w:tcPr>
            <w:tcW w:w="2001" w:type="dxa"/>
            <w:shd w:val="clear" w:color="auto" w:fill="DBDBDB" w:themeFill="accent3" w:themeFillTint="66"/>
          </w:tcPr>
          <w:p w14:paraId="7DB458DC" w14:textId="77777777" w:rsidR="3B12D43C" w:rsidRDefault="3B12D43C" w:rsidP="3B12D43C">
            <w:pPr>
              <w:rPr>
                <w:rFonts w:ascii="Calibri" w:hAnsi="Calibri" w:cs="Book Antiqua"/>
                <w:b/>
                <w:bCs/>
                <w:i/>
                <w:iCs/>
              </w:rPr>
            </w:pPr>
            <w:r w:rsidRPr="3B12D43C">
              <w:rPr>
                <w:rFonts w:ascii="Calibri" w:hAnsi="Calibri" w:cs="Book Antiqua"/>
                <w:b/>
                <w:bCs/>
                <w:i/>
                <w:iCs/>
              </w:rPr>
              <w:t>Esc. Asociados:</w:t>
            </w:r>
          </w:p>
        </w:tc>
        <w:tc>
          <w:tcPr>
            <w:tcW w:w="5087" w:type="dxa"/>
          </w:tcPr>
          <w:p w14:paraId="15955319" w14:textId="198DEA00" w:rsidR="3B12D43C" w:rsidRDefault="3B12D43C" w:rsidP="3B12D43C">
            <w:pPr>
              <w:rPr>
                <w:rFonts w:ascii="Calibri" w:hAnsi="Calibri" w:cs="Book Antiqua"/>
                <w:i/>
                <w:iCs/>
              </w:rPr>
            </w:pPr>
            <w:r w:rsidRPr="3B12D43C">
              <w:rPr>
                <w:rFonts w:ascii="Calibri" w:hAnsi="Calibri" w:cs="Book Antiqua"/>
                <w:i/>
                <w:iCs/>
              </w:rPr>
              <w:t>ES-2</w:t>
            </w:r>
            <w:r w:rsidR="28834EC5" w:rsidRPr="3B12D43C">
              <w:rPr>
                <w:rFonts w:ascii="Calibri" w:hAnsi="Calibri" w:cs="Book Antiqua"/>
                <w:i/>
                <w:iCs/>
              </w:rPr>
              <w:t>2</w:t>
            </w:r>
            <w:r w:rsidRPr="3B12D43C">
              <w:rPr>
                <w:rFonts w:ascii="Calibri" w:hAnsi="Calibri" w:cs="Book Antiqua"/>
                <w:i/>
                <w:iCs/>
              </w:rPr>
              <w:t>.1</w:t>
            </w:r>
          </w:p>
        </w:tc>
      </w:tr>
    </w:tbl>
    <w:p w14:paraId="700561C2" w14:textId="0A4B5B3D" w:rsidR="3B12D43C" w:rsidRDefault="3B12D43C" w:rsidP="3B12D43C"/>
    <w:p w14:paraId="62285C47" w14:textId="507D53F7" w:rsidR="13785995" w:rsidRDefault="6706087B" w:rsidP="3B12D43C">
      <w:r>
        <w:rPr>
          <w:noProof/>
        </w:rPr>
        <w:drawing>
          <wp:inline distT="0" distB="0" distL="0" distR="0" wp14:anchorId="3A4C3607" wp14:editId="13ACC4F2">
            <wp:extent cx="6248400" cy="2564448"/>
            <wp:effectExtent l="0" t="0" r="0" b="0"/>
            <wp:docPr id="1098701004" name="Imagen 10987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248400" cy="2564448"/>
                    </a:xfrm>
                    <a:prstGeom prst="rect">
                      <a:avLst/>
                    </a:prstGeom>
                  </pic:spPr>
                </pic:pic>
              </a:graphicData>
            </a:graphic>
          </wp:inline>
        </w:drawing>
      </w:r>
    </w:p>
    <w:p w14:paraId="2B2176C7" w14:textId="675E3039" w:rsidR="3B12D43C" w:rsidRDefault="3B12D43C" w:rsidP="3B12D43C"/>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3B12D43C" w14:paraId="6F93F289" w14:textId="77777777" w:rsidTr="70AE479E">
        <w:tc>
          <w:tcPr>
            <w:tcW w:w="2001" w:type="dxa"/>
            <w:shd w:val="clear" w:color="auto" w:fill="DBDBDB" w:themeFill="accent3" w:themeFillTint="66"/>
          </w:tcPr>
          <w:p w14:paraId="666FA048" w14:textId="77777777" w:rsidR="3B12D43C" w:rsidRDefault="3B12D43C" w:rsidP="3B12D43C">
            <w:pPr>
              <w:jc w:val="both"/>
              <w:rPr>
                <w:rFonts w:ascii="Calibri" w:hAnsi="Calibri" w:cs="Book Antiqua"/>
                <w:b/>
                <w:bCs/>
                <w:i/>
                <w:iCs/>
              </w:rPr>
            </w:pPr>
            <w:r w:rsidRPr="3B12D43C">
              <w:rPr>
                <w:rFonts w:ascii="Calibri" w:hAnsi="Calibri" w:cs="Book Antiqua"/>
                <w:b/>
                <w:bCs/>
                <w:i/>
                <w:iCs/>
              </w:rPr>
              <w:t xml:space="preserve">ID </w:t>
            </w:r>
            <w:proofErr w:type="spellStart"/>
            <w:r w:rsidRPr="3B12D43C">
              <w:rPr>
                <w:rFonts w:ascii="Calibri" w:hAnsi="Calibri" w:cs="Book Antiqua"/>
                <w:b/>
                <w:bCs/>
                <w:i/>
                <w:iCs/>
              </w:rPr>
              <w:t>Ref</w:t>
            </w:r>
            <w:proofErr w:type="spellEnd"/>
            <w:r w:rsidRPr="3B12D43C">
              <w:rPr>
                <w:rFonts w:ascii="Calibri" w:hAnsi="Calibri" w:cs="Book Antiqua"/>
                <w:b/>
                <w:bCs/>
                <w:i/>
                <w:iCs/>
              </w:rPr>
              <w:t>:</w:t>
            </w:r>
          </w:p>
        </w:tc>
        <w:tc>
          <w:tcPr>
            <w:tcW w:w="5087" w:type="dxa"/>
          </w:tcPr>
          <w:p w14:paraId="40236BF7" w14:textId="67BC054C" w:rsidR="3B12D43C" w:rsidRDefault="3B12D43C" w:rsidP="3B12D43C">
            <w:pPr>
              <w:ind w:left="13"/>
              <w:jc w:val="both"/>
              <w:rPr>
                <w:rFonts w:ascii="Calibri" w:hAnsi="Calibri" w:cs="Book Antiqua"/>
                <w:i/>
                <w:iCs/>
              </w:rPr>
            </w:pPr>
            <w:r w:rsidRPr="3B12D43C">
              <w:rPr>
                <w:rFonts w:ascii="Calibri" w:hAnsi="Calibri" w:cs="Book Antiqua"/>
                <w:i/>
                <w:iCs/>
              </w:rPr>
              <w:t>DG-2</w:t>
            </w:r>
            <w:r w:rsidR="4C8C8936" w:rsidRPr="3B12D43C">
              <w:rPr>
                <w:rFonts w:ascii="Calibri" w:hAnsi="Calibri" w:cs="Book Antiqua"/>
                <w:i/>
                <w:iCs/>
              </w:rPr>
              <w:t>3</w:t>
            </w:r>
          </w:p>
        </w:tc>
      </w:tr>
      <w:tr w:rsidR="3B12D43C" w14:paraId="28ED40A2" w14:textId="77777777" w:rsidTr="70AE479E">
        <w:tc>
          <w:tcPr>
            <w:tcW w:w="2001" w:type="dxa"/>
            <w:shd w:val="clear" w:color="auto" w:fill="DBDBDB" w:themeFill="accent3" w:themeFillTint="66"/>
          </w:tcPr>
          <w:p w14:paraId="234DA251" w14:textId="77777777" w:rsidR="3B12D43C" w:rsidRDefault="3B12D43C" w:rsidP="3B12D43C">
            <w:pPr>
              <w:rPr>
                <w:rFonts w:ascii="Calibri" w:hAnsi="Calibri" w:cs="Book Antiqua"/>
                <w:b/>
                <w:bCs/>
                <w:i/>
                <w:iCs/>
              </w:rPr>
            </w:pPr>
            <w:r w:rsidRPr="3B12D43C">
              <w:rPr>
                <w:rFonts w:ascii="Calibri" w:hAnsi="Calibri" w:cs="Book Antiqua"/>
                <w:b/>
                <w:bCs/>
                <w:i/>
                <w:iCs/>
              </w:rPr>
              <w:t>Descripción:</w:t>
            </w:r>
          </w:p>
        </w:tc>
        <w:tc>
          <w:tcPr>
            <w:tcW w:w="5087" w:type="dxa"/>
          </w:tcPr>
          <w:p w14:paraId="55338D20" w14:textId="7BE7C6F8" w:rsidR="3B12D43C" w:rsidRDefault="3B12D43C" w:rsidP="3B12D43C">
            <w:pPr>
              <w:spacing w:line="259" w:lineRule="auto"/>
              <w:rPr>
                <w:rFonts w:asciiTheme="minorHAnsi" w:eastAsiaTheme="minorEastAsia" w:hAnsiTheme="minorHAnsi" w:cstheme="minorBidi"/>
                <w:i/>
                <w:iCs/>
                <w:lang w:val="es"/>
              </w:rPr>
            </w:pPr>
            <w:r w:rsidRPr="3B12D43C">
              <w:rPr>
                <w:rFonts w:asciiTheme="minorHAnsi" w:eastAsiaTheme="minorEastAsia" w:hAnsiTheme="minorHAnsi" w:cstheme="minorBidi"/>
                <w:i/>
                <w:iCs/>
                <w:sz w:val="22"/>
                <w:szCs w:val="22"/>
                <w:lang w:val="es"/>
              </w:rPr>
              <w:t>La secretaria ingresa correctamente los datos de la orden de pag</w:t>
            </w:r>
            <w:r w:rsidR="765FEFCD" w:rsidRPr="3B12D43C">
              <w:rPr>
                <w:rFonts w:asciiTheme="minorHAnsi" w:eastAsiaTheme="minorEastAsia" w:hAnsiTheme="minorHAnsi" w:cstheme="minorBidi"/>
                <w:i/>
                <w:iCs/>
                <w:sz w:val="22"/>
                <w:szCs w:val="22"/>
                <w:lang w:val="es"/>
              </w:rPr>
              <w:t>ada</w:t>
            </w:r>
            <w:r w:rsidRPr="3B12D43C">
              <w:rPr>
                <w:rFonts w:asciiTheme="minorHAnsi" w:eastAsiaTheme="minorEastAsia" w:hAnsiTheme="minorHAnsi" w:cstheme="minorBidi"/>
                <w:i/>
                <w:iCs/>
                <w:sz w:val="22"/>
                <w:szCs w:val="22"/>
                <w:lang w:val="es"/>
              </w:rPr>
              <w:t xml:space="preserve"> al sistema.</w:t>
            </w:r>
          </w:p>
        </w:tc>
      </w:tr>
      <w:tr w:rsidR="3B12D43C" w14:paraId="72CCBAD0" w14:textId="77777777" w:rsidTr="70AE479E">
        <w:tc>
          <w:tcPr>
            <w:tcW w:w="2001" w:type="dxa"/>
            <w:shd w:val="clear" w:color="auto" w:fill="DBDBDB" w:themeFill="accent3" w:themeFillTint="66"/>
          </w:tcPr>
          <w:p w14:paraId="31F566F5" w14:textId="77777777" w:rsidR="3B12D43C" w:rsidRDefault="3B12D43C" w:rsidP="3B12D43C">
            <w:pPr>
              <w:rPr>
                <w:rFonts w:ascii="Calibri" w:hAnsi="Calibri" w:cs="Book Antiqua"/>
                <w:b/>
                <w:bCs/>
                <w:i/>
                <w:iCs/>
              </w:rPr>
            </w:pPr>
            <w:proofErr w:type="spellStart"/>
            <w:r w:rsidRPr="3B12D43C">
              <w:rPr>
                <w:rFonts w:ascii="Calibri" w:hAnsi="Calibri" w:cs="Book Antiqua"/>
                <w:b/>
                <w:bCs/>
                <w:i/>
                <w:iCs/>
              </w:rPr>
              <w:t>Reqs</w:t>
            </w:r>
            <w:proofErr w:type="spellEnd"/>
            <w:r w:rsidRPr="3B12D43C">
              <w:rPr>
                <w:rFonts w:ascii="Calibri" w:hAnsi="Calibri" w:cs="Book Antiqua"/>
                <w:b/>
                <w:bCs/>
                <w:i/>
                <w:iCs/>
              </w:rPr>
              <w:t>. asociados:</w:t>
            </w:r>
          </w:p>
        </w:tc>
        <w:tc>
          <w:tcPr>
            <w:tcW w:w="5087" w:type="dxa"/>
          </w:tcPr>
          <w:p w14:paraId="5651C014" w14:textId="791E194C" w:rsidR="3B12D43C" w:rsidRDefault="3B12D43C" w:rsidP="3B12D43C">
            <w:pPr>
              <w:rPr>
                <w:rFonts w:ascii="Calibri" w:hAnsi="Calibri" w:cs="Book Antiqua"/>
                <w:i/>
                <w:iCs/>
              </w:rPr>
            </w:pPr>
            <w:r w:rsidRPr="3B12D43C">
              <w:rPr>
                <w:rFonts w:ascii="Calibri" w:hAnsi="Calibri" w:cs="Book Antiqua"/>
                <w:i/>
                <w:iCs/>
              </w:rPr>
              <w:t>RF-2</w:t>
            </w:r>
            <w:r w:rsidR="7B5F671A" w:rsidRPr="3B12D43C">
              <w:rPr>
                <w:rFonts w:ascii="Calibri" w:hAnsi="Calibri" w:cs="Book Antiqua"/>
                <w:i/>
                <w:iCs/>
              </w:rPr>
              <w:t>3</w:t>
            </w:r>
          </w:p>
        </w:tc>
      </w:tr>
      <w:tr w:rsidR="3B12D43C" w14:paraId="34C99E79" w14:textId="77777777" w:rsidTr="70AE479E">
        <w:tc>
          <w:tcPr>
            <w:tcW w:w="2001" w:type="dxa"/>
            <w:shd w:val="clear" w:color="auto" w:fill="DBDBDB" w:themeFill="accent3" w:themeFillTint="66"/>
          </w:tcPr>
          <w:p w14:paraId="5E46F44F" w14:textId="77777777" w:rsidR="3B12D43C" w:rsidRDefault="3B12D43C" w:rsidP="3B12D43C">
            <w:pPr>
              <w:rPr>
                <w:rFonts w:ascii="Calibri" w:hAnsi="Calibri" w:cs="Book Antiqua"/>
                <w:b/>
                <w:bCs/>
                <w:i/>
                <w:iCs/>
              </w:rPr>
            </w:pPr>
            <w:r w:rsidRPr="3B12D43C">
              <w:rPr>
                <w:rFonts w:ascii="Calibri" w:hAnsi="Calibri" w:cs="Book Antiqua"/>
                <w:b/>
                <w:bCs/>
                <w:i/>
                <w:iCs/>
              </w:rPr>
              <w:t>CU asociados:</w:t>
            </w:r>
          </w:p>
        </w:tc>
        <w:tc>
          <w:tcPr>
            <w:tcW w:w="5087" w:type="dxa"/>
          </w:tcPr>
          <w:p w14:paraId="28C107EA" w14:textId="0280E7A6" w:rsidR="3B12D43C" w:rsidRDefault="3B12D43C" w:rsidP="3B12D43C">
            <w:pPr>
              <w:rPr>
                <w:rFonts w:ascii="Calibri" w:hAnsi="Calibri" w:cs="Book Antiqua"/>
                <w:i/>
                <w:iCs/>
              </w:rPr>
            </w:pPr>
            <w:r w:rsidRPr="3B12D43C">
              <w:rPr>
                <w:rFonts w:ascii="Calibri" w:hAnsi="Calibri" w:cs="Book Antiqua"/>
                <w:i/>
                <w:iCs/>
              </w:rPr>
              <w:t>CU-</w:t>
            </w:r>
            <w:r w:rsidR="6B280BF4" w:rsidRPr="3B12D43C">
              <w:rPr>
                <w:rFonts w:ascii="Calibri" w:hAnsi="Calibri" w:cs="Book Antiqua"/>
                <w:i/>
                <w:iCs/>
              </w:rPr>
              <w:t>22</w:t>
            </w:r>
          </w:p>
        </w:tc>
      </w:tr>
      <w:tr w:rsidR="3B12D43C" w14:paraId="0910E108" w14:textId="77777777" w:rsidTr="70AE479E">
        <w:tc>
          <w:tcPr>
            <w:tcW w:w="2001" w:type="dxa"/>
            <w:shd w:val="clear" w:color="auto" w:fill="DBDBDB" w:themeFill="accent3" w:themeFillTint="66"/>
          </w:tcPr>
          <w:p w14:paraId="690BD8BC" w14:textId="77777777" w:rsidR="3B12D43C" w:rsidRDefault="3B12D43C" w:rsidP="3B12D43C">
            <w:pPr>
              <w:rPr>
                <w:rFonts w:ascii="Calibri" w:hAnsi="Calibri" w:cs="Book Antiqua"/>
                <w:b/>
                <w:bCs/>
                <w:i/>
                <w:iCs/>
              </w:rPr>
            </w:pPr>
            <w:r w:rsidRPr="3B12D43C">
              <w:rPr>
                <w:rFonts w:ascii="Calibri" w:hAnsi="Calibri" w:cs="Book Antiqua"/>
                <w:b/>
                <w:bCs/>
                <w:i/>
                <w:iCs/>
              </w:rPr>
              <w:t>Esc. Asociados:</w:t>
            </w:r>
          </w:p>
        </w:tc>
        <w:tc>
          <w:tcPr>
            <w:tcW w:w="5087" w:type="dxa"/>
          </w:tcPr>
          <w:p w14:paraId="0BD16D4D" w14:textId="7156F09E" w:rsidR="3B12D43C" w:rsidRDefault="3B12D43C" w:rsidP="3B12D43C">
            <w:pPr>
              <w:rPr>
                <w:rFonts w:ascii="Calibri" w:hAnsi="Calibri" w:cs="Book Antiqua"/>
                <w:i/>
                <w:iCs/>
              </w:rPr>
            </w:pPr>
            <w:r w:rsidRPr="3B12D43C">
              <w:rPr>
                <w:rFonts w:ascii="Calibri" w:hAnsi="Calibri" w:cs="Book Antiqua"/>
                <w:i/>
                <w:iCs/>
              </w:rPr>
              <w:t>ES-2</w:t>
            </w:r>
            <w:r w:rsidR="18DE0C1C" w:rsidRPr="3B12D43C">
              <w:rPr>
                <w:rFonts w:ascii="Calibri" w:hAnsi="Calibri" w:cs="Book Antiqua"/>
                <w:i/>
                <w:iCs/>
              </w:rPr>
              <w:t>3</w:t>
            </w:r>
            <w:r w:rsidRPr="3B12D43C">
              <w:rPr>
                <w:rFonts w:ascii="Calibri" w:hAnsi="Calibri" w:cs="Book Antiqua"/>
                <w:i/>
                <w:iCs/>
              </w:rPr>
              <w:t>.1</w:t>
            </w:r>
          </w:p>
        </w:tc>
      </w:tr>
    </w:tbl>
    <w:p w14:paraId="322D6CE4" w14:textId="6DD53415" w:rsidR="34463E1E" w:rsidRDefault="52B2CD0A" w:rsidP="3B12D43C">
      <w:r>
        <w:rPr>
          <w:noProof/>
        </w:rPr>
        <w:lastRenderedPageBreak/>
        <w:drawing>
          <wp:inline distT="0" distB="0" distL="0" distR="0" wp14:anchorId="0481947A" wp14:editId="1DC9BB7B">
            <wp:extent cx="6315075" cy="2762845"/>
            <wp:effectExtent l="0" t="0" r="0" b="0"/>
            <wp:docPr id="1066187031" name="Imagen 106618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315075" cy="2762845"/>
                    </a:xfrm>
                    <a:prstGeom prst="rect">
                      <a:avLst/>
                    </a:prstGeom>
                  </pic:spPr>
                </pic:pic>
              </a:graphicData>
            </a:graphic>
          </wp:inline>
        </w:drawing>
      </w:r>
    </w:p>
    <w:p w14:paraId="62956FCF" w14:textId="4CD1F63F" w:rsidR="3B12D43C" w:rsidRDefault="3B12D43C" w:rsidP="3B12D43C"/>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3B12D43C" w14:paraId="740C75E6" w14:textId="77777777" w:rsidTr="3B12D43C">
        <w:tc>
          <w:tcPr>
            <w:tcW w:w="2001" w:type="dxa"/>
            <w:shd w:val="clear" w:color="auto" w:fill="DBDBDB" w:themeFill="accent3" w:themeFillTint="66"/>
          </w:tcPr>
          <w:p w14:paraId="64F8B77D" w14:textId="77777777" w:rsidR="3B12D43C" w:rsidRDefault="3B12D43C" w:rsidP="3B12D43C">
            <w:pPr>
              <w:jc w:val="both"/>
              <w:rPr>
                <w:rFonts w:ascii="Calibri" w:hAnsi="Calibri" w:cs="Book Antiqua"/>
                <w:b/>
                <w:bCs/>
                <w:i/>
                <w:iCs/>
              </w:rPr>
            </w:pPr>
            <w:r w:rsidRPr="3B12D43C">
              <w:rPr>
                <w:rFonts w:ascii="Calibri" w:hAnsi="Calibri" w:cs="Book Antiqua"/>
                <w:b/>
                <w:bCs/>
                <w:i/>
                <w:iCs/>
              </w:rPr>
              <w:t xml:space="preserve">ID </w:t>
            </w:r>
            <w:proofErr w:type="spellStart"/>
            <w:r w:rsidRPr="3B12D43C">
              <w:rPr>
                <w:rFonts w:ascii="Calibri" w:hAnsi="Calibri" w:cs="Book Antiqua"/>
                <w:b/>
                <w:bCs/>
                <w:i/>
                <w:iCs/>
              </w:rPr>
              <w:t>Ref</w:t>
            </w:r>
            <w:proofErr w:type="spellEnd"/>
            <w:r w:rsidRPr="3B12D43C">
              <w:rPr>
                <w:rFonts w:ascii="Calibri" w:hAnsi="Calibri" w:cs="Book Antiqua"/>
                <w:b/>
                <w:bCs/>
                <w:i/>
                <w:iCs/>
              </w:rPr>
              <w:t>:</w:t>
            </w:r>
          </w:p>
        </w:tc>
        <w:tc>
          <w:tcPr>
            <w:tcW w:w="5087" w:type="dxa"/>
          </w:tcPr>
          <w:p w14:paraId="220531C0" w14:textId="73DDA844" w:rsidR="3B12D43C" w:rsidRDefault="3B12D43C" w:rsidP="3B12D43C">
            <w:pPr>
              <w:ind w:left="13"/>
              <w:jc w:val="both"/>
              <w:rPr>
                <w:rFonts w:ascii="Calibri" w:hAnsi="Calibri" w:cs="Book Antiqua"/>
                <w:i/>
                <w:iCs/>
              </w:rPr>
            </w:pPr>
            <w:r w:rsidRPr="3B12D43C">
              <w:rPr>
                <w:rFonts w:ascii="Calibri" w:hAnsi="Calibri" w:cs="Book Antiqua"/>
                <w:i/>
                <w:iCs/>
              </w:rPr>
              <w:t>DG-2</w:t>
            </w:r>
            <w:r w:rsidR="63C60899" w:rsidRPr="3B12D43C">
              <w:rPr>
                <w:rFonts w:ascii="Calibri" w:hAnsi="Calibri" w:cs="Book Antiqua"/>
                <w:i/>
                <w:iCs/>
              </w:rPr>
              <w:t>4</w:t>
            </w:r>
          </w:p>
        </w:tc>
      </w:tr>
      <w:tr w:rsidR="3B12D43C" w14:paraId="38DD2FB5" w14:textId="77777777" w:rsidTr="3B12D43C">
        <w:tc>
          <w:tcPr>
            <w:tcW w:w="2001" w:type="dxa"/>
            <w:shd w:val="clear" w:color="auto" w:fill="DBDBDB" w:themeFill="accent3" w:themeFillTint="66"/>
          </w:tcPr>
          <w:p w14:paraId="71A31FF1" w14:textId="77777777" w:rsidR="3B12D43C" w:rsidRDefault="3B12D43C" w:rsidP="3B12D43C">
            <w:pPr>
              <w:rPr>
                <w:rFonts w:ascii="Calibri" w:hAnsi="Calibri" w:cs="Book Antiqua"/>
                <w:b/>
                <w:bCs/>
                <w:i/>
                <w:iCs/>
              </w:rPr>
            </w:pPr>
            <w:r w:rsidRPr="3B12D43C">
              <w:rPr>
                <w:rFonts w:ascii="Calibri" w:hAnsi="Calibri" w:cs="Book Antiqua"/>
                <w:b/>
                <w:bCs/>
                <w:i/>
                <w:iCs/>
              </w:rPr>
              <w:t>Descripción:</w:t>
            </w:r>
          </w:p>
        </w:tc>
        <w:tc>
          <w:tcPr>
            <w:tcW w:w="5087" w:type="dxa"/>
          </w:tcPr>
          <w:p w14:paraId="64D74F93" w14:textId="0B7677FA" w:rsidR="663D9A4C" w:rsidRDefault="663D9A4C" w:rsidP="3B12D43C">
            <w:pPr>
              <w:spacing w:line="259" w:lineRule="auto"/>
              <w:rPr>
                <w:rFonts w:asciiTheme="minorHAnsi" w:eastAsiaTheme="minorEastAsia" w:hAnsiTheme="minorHAnsi" w:cstheme="minorBidi"/>
                <w:i/>
                <w:iCs/>
                <w:lang w:val="es"/>
              </w:rPr>
            </w:pPr>
            <w:r w:rsidRPr="3B12D43C">
              <w:rPr>
                <w:rFonts w:asciiTheme="minorHAnsi" w:eastAsiaTheme="minorEastAsia" w:hAnsiTheme="minorHAnsi" w:cstheme="minorBidi"/>
                <w:i/>
                <w:iCs/>
                <w:sz w:val="22"/>
                <w:szCs w:val="22"/>
                <w:lang w:val="es"/>
              </w:rPr>
              <w:t>Se realiza una consulta correcta y existen clientes prioritarios</w:t>
            </w:r>
            <w:r w:rsidR="3B12D43C" w:rsidRPr="3B12D43C">
              <w:rPr>
                <w:rFonts w:asciiTheme="minorHAnsi" w:eastAsiaTheme="minorEastAsia" w:hAnsiTheme="minorHAnsi" w:cstheme="minorBidi"/>
                <w:i/>
                <w:iCs/>
                <w:sz w:val="22"/>
                <w:szCs w:val="22"/>
                <w:lang w:val="es"/>
              </w:rPr>
              <w:t>.</w:t>
            </w:r>
          </w:p>
        </w:tc>
      </w:tr>
      <w:tr w:rsidR="3B12D43C" w14:paraId="60F95E56" w14:textId="77777777" w:rsidTr="3B12D43C">
        <w:tc>
          <w:tcPr>
            <w:tcW w:w="2001" w:type="dxa"/>
            <w:shd w:val="clear" w:color="auto" w:fill="DBDBDB" w:themeFill="accent3" w:themeFillTint="66"/>
          </w:tcPr>
          <w:p w14:paraId="4E79EF71" w14:textId="77777777" w:rsidR="3B12D43C" w:rsidRDefault="3B12D43C" w:rsidP="3B12D43C">
            <w:pPr>
              <w:rPr>
                <w:rFonts w:ascii="Calibri" w:hAnsi="Calibri" w:cs="Book Antiqua"/>
                <w:b/>
                <w:bCs/>
                <w:i/>
                <w:iCs/>
              </w:rPr>
            </w:pPr>
            <w:proofErr w:type="spellStart"/>
            <w:r w:rsidRPr="3B12D43C">
              <w:rPr>
                <w:rFonts w:ascii="Calibri" w:hAnsi="Calibri" w:cs="Book Antiqua"/>
                <w:b/>
                <w:bCs/>
                <w:i/>
                <w:iCs/>
              </w:rPr>
              <w:t>Reqs</w:t>
            </w:r>
            <w:proofErr w:type="spellEnd"/>
            <w:r w:rsidRPr="3B12D43C">
              <w:rPr>
                <w:rFonts w:ascii="Calibri" w:hAnsi="Calibri" w:cs="Book Antiqua"/>
                <w:b/>
                <w:bCs/>
                <w:i/>
                <w:iCs/>
              </w:rPr>
              <w:t>. asociados:</w:t>
            </w:r>
          </w:p>
        </w:tc>
        <w:tc>
          <w:tcPr>
            <w:tcW w:w="5087" w:type="dxa"/>
          </w:tcPr>
          <w:p w14:paraId="2CB5D131" w14:textId="14CF82B8" w:rsidR="3B12D43C" w:rsidRDefault="3B12D43C" w:rsidP="3B12D43C">
            <w:pPr>
              <w:rPr>
                <w:rFonts w:ascii="Calibri" w:hAnsi="Calibri" w:cs="Book Antiqua"/>
                <w:i/>
                <w:iCs/>
              </w:rPr>
            </w:pPr>
            <w:r w:rsidRPr="3B12D43C">
              <w:rPr>
                <w:rFonts w:ascii="Calibri" w:hAnsi="Calibri" w:cs="Book Antiqua"/>
                <w:i/>
                <w:iCs/>
              </w:rPr>
              <w:t>RF-2</w:t>
            </w:r>
            <w:r w:rsidR="37E95E08" w:rsidRPr="3B12D43C">
              <w:rPr>
                <w:rFonts w:ascii="Calibri" w:hAnsi="Calibri" w:cs="Book Antiqua"/>
                <w:i/>
                <w:iCs/>
              </w:rPr>
              <w:t>4</w:t>
            </w:r>
          </w:p>
        </w:tc>
      </w:tr>
      <w:tr w:rsidR="3B12D43C" w14:paraId="11F78E1F" w14:textId="77777777" w:rsidTr="3B12D43C">
        <w:tc>
          <w:tcPr>
            <w:tcW w:w="2001" w:type="dxa"/>
            <w:shd w:val="clear" w:color="auto" w:fill="DBDBDB" w:themeFill="accent3" w:themeFillTint="66"/>
          </w:tcPr>
          <w:p w14:paraId="17AB00CA" w14:textId="77777777" w:rsidR="3B12D43C" w:rsidRDefault="3B12D43C" w:rsidP="3B12D43C">
            <w:pPr>
              <w:rPr>
                <w:rFonts w:ascii="Calibri" w:hAnsi="Calibri" w:cs="Book Antiqua"/>
                <w:b/>
                <w:bCs/>
                <w:i/>
                <w:iCs/>
              </w:rPr>
            </w:pPr>
            <w:r w:rsidRPr="3B12D43C">
              <w:rPr>
                <w:rFonts w:ascii="Calibri" w:hAnsi="Calibri" w:cs="Book Antiqua"/>
                <w:b/>
                <w:bCs/>
                <w:i/>
                <w:iCs/>
              </w:rPr>
              <w:t>CU asociados:</w:t>
            </w:r>
          </w:p>
        </w:tc>
        <w:tc>
          <w:tcPr>
            <w:tcW w:w="5087" w:type="dxa"/>
          </w:tcPr>
          <w:p w14:paraId="7E1D8FA3" w14:textId="5DA7979E" w:rsidR="3B12D43C" w:rsidRDefault="3B12D43C" w:rsidP="3B12D43C">
            <w:pPr>
              <w:rPr>
                <w:rFonts w:ascii="Calibri" w:hAnsi="Calibri" w:cs="Book Antiqua"/>
                <w:i/>
                <w:iCs/>
              </w:rPr>
            </w:pPr>
            <w:r w:rsidRPr="3B12D43C">
              <w:rPr>
                <w:rFonts w:ascii="Calibri" w:hAnsi="Calibri" w:cs="Book Antiqua"/>
                <w:i/>
                <w:iCs/>
              </w:rPr>
              <w:t>CU-</w:t>
            </w:r>
            <w:r w:rsidR="4A52B15D" w:rsidRPr="3B12D43C">
              <w:rPr>
                <w:rFonts w:ascii="Calibri" w:hAnsi="Calibri" w:cs="Book Antiqua"/>
                <w:i/>
                <w:iCs/>
              </w:rPr>
              <w:t>18</w:t>
            </w:r>
          </w:p>
        </w:tc>
      </w:tr>
      <w:tr w:rsidR="3B12D43C" w14:paraId="4D003240" w14:textId="77777777" w:rsidTr="3B12D43C">
        <w:tc>
          <w:tcPr>
            <w:tcW w:w="2001" w:type="dxa"/>
            <w:shd w:val="clear" w:color="auto" w:fill="DBDBDB" w:themeFill="accent3" w:themeFillTint="66"/>
          </w:tcPr>
          <w:p w14:paraId="3A6A6704" w14:textId="77777777" w:rsidR="3B12D43C" w:rsidRDefault="3B12D43C" w:rsidP="3B12D43C">
            <w:pPr>
              <w:rPr>
                <w:rFonts w:ascii="Calibri" w:hAnsi="Calibri" w:cs="Book Antiqua"/>
                <w:b/>
                <w:bCs/>
                <w:i/>
                <w:iCs/>
              </w:rPr>
            </w:pPr>
            <w:r w:rsidRPr="3B12D43C">
              <w:rPr>
                <w:rFonts w:ascii="Calibri" w:hAnsi="Calibri" w:cs="Book Antiqua"/>
                <w:b/>
                <w:bCs/>
                <w:i/>
                <w:iCs/>
              </w:rPr>
              <w:t>Esc. Asociados:</w:t>
            </w:r>
          </w:p>
        </w:tc>
        <w:tc>
          <w:tcPr>
            <w:tcW w:w="5087" w:type="dxa"/>
          </w:tcPr>
          <w:p w14:paraId="1723C77F" w14:textId="4CF6704A" w:rsidR="3B12D43C" w:rsidRDefault="3B12D43C" w:rsidP="3B12D43C">
            <w:pPr>
              <w:rPr>
                <w:rFonts w:ascii="Calibri" w:hAnsi="Calibri" w:cs="Book Antiqua"/>
                <w:i/>
                <w:iCs/>
              </w:rPr>
            </w:pPr>
            <w:r w:rsidRPr="3B12D43C">
              <w:rPr>
                <w:rFonts w:ascii="Calibri" w:hAnsi="Calibri" w:cs="Book Antiqua"/>
                <w:i/>
                <w:iCs/>
              </w:rPr>
              <w:t>ES-2</w:t>
            </w:r>
            <w:r w:rsidR="195DB4DD" w:rsidRPr="3B12D43C">
              <w:rPr>
                <w:rFonts w:ascii="Calibri" w:hAnsi="Calibri" w:cs="Book Antiqua"/>
                <w:i/>
                <w:iCs/>
              </w:rPr>
              <w:t>4</w:t>
            </w:r>
            <w:r w:rsidRPr="3B12D43C">
              <w:rPr>
                <w:rFonts w:ascii="Calibri" w:hAnsi="Calibri" w:cs="Book Antiqua"/>
                <w:i/>
                <w:iCs/>
              </w:rPr>
              <w:t>.1</w:t>
            </w:r>
          </w:p>
        </w:tc>
      </w:tr>
    </w:tbl>
    <w:p w14:paraId="08E33B4D" w14:textId="14CA725F" w:rsidR="3B12D43C" w:rsidRDefault="3B12D43C" w:rsidP="3B12D43C"/>
    <w:p w14:paraId="42283466" w14:textId="6EDFDC7E" w:rsidR="6CBFCBD2" w:rsidRDefault="14076A0F" w:rsidP="3B12D43C">
      <w:r>
        <w:rPr>
          <w:noProof/>
        </w:rPr>
        <w:drawing>
          <wp:inline distT="0" distB="0" distL="0" distR="0" wp14:anchorId="03B14F61" wp14:editId="7AAEB37E">
            <wp:extent cx="6153150" cy="2448441"/>
            <wp:effectExtent l="0" t="0" r="0" b="0"/>
            <wp:docPr id="2193802" name="Imagen 219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153150" cy="2448441"/>
                    </a:xfrm>
                    <a:prstGeom prst="rect">
                      <a:avLst/>
                    </a:prstGeom>
                  </pic:spPr>
                </pic:pic>
              </a:graphicData>
            </a:graphic>
          </wp:inline>
        </w:drawing>
      </w:r>
    </w:p>
    <w:p w14:paraId="048B7138" w14:textId="7FCFCB9D" w:rsidR="3B12D43C" w:rsidRDefault="3B12D43C" w:rsidP="3B12D43C"/>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3B12D43C" w14:paraId="019BE63C" w14:textId="77777777" w:rsidTr="3B12D43C">
        <w:tc>
          <w:tcPr>
            <w:tcW w:w="2001" w:type="dxa"/>
            <w:shd w:val="clear" w:color="auto" w:fill="DBDBDB" w:themeFill="accent3" w:themeFillTint="66"/>
          </w:tcPr>
          <w:p w14:paraId="69DB2BEC" w14:textId="77777777" w:rsidR="3B12D43C" w:rsidRDefault="3B12D43C" w:rsidP="3B12D43C">
            <w:pPr>
              <w:jc w:val="both"/>
              <w:rPr>
                <w:rFonts w:ascii="Calibri" w:hAnsi="Calibri" w:cs="Book Antiqua"/>
                <w:b/>
                <w:bCs/>
                <w:i/>
                <w:iCs/>
              </w:rPr>
            </w:pPr>
            <w:r w:rsidRPr="3B12D43C">
              <w:rPr>
                <w:rFonts w:ascii="Calibri" w:hAnsi="Calibri" w:cs="Book Antiqua"/>
                <w:b/>
                <w:bCs/>
                <w:i/>
                <w:iCs/>
              </w:rPr>
              <w:t xml:space="preserve">ID </w:t>
            </w:r>
            <w:proofErr w:type="spellStart"/>
            <w:r w:rsidRPr="3B12D43C">
              <w:rPr>
                <w:rFonts w:ascii="Calibri" w:hAnsi="Calibri" w:cs="Book Antiqua"/>
                <w:b/>
                <w:bCs/>
                <w:i/>
                <w:iCs/>
              </w:rPr>
              <w:t>Ref</w:t>
            </w:r>
            <w:proofErr w:type="spellEnd"/>
            <w:r w:rsidRPr="3B12D43C">
              <w:rPr>
                <w:rFonts w:ascii="Calibri" w:hAnsi="Calibri" w:cs="Book Antiqua"/>
                <w:b/>
                <w:bCs/>
                <w:i/>
                <w:iCs/>
              </w:rPr>
              <w:t>:</w:t>
            </w:r>
          </w:p>
        </w:tc>
        <w:tc>
          <w:tcPr>
            <w:tcW w:w="5087" w:type="dxa"/>
          </w:tcPr>
          <w:p w14:paraId="589C7E0E" w14:textId="51D3185B" w:rsidR="3B12D43C" w:rsidRDefault="3B12D43C" w:rsidP="3B12D43C">
            <w:pPr>
              <w:ind w:left="13"/>
              <w:jc w:val="both"/>
              <w:rPr>
                <w:rFonts w:ascii="Calibri" w:hAnsi="Calibri" w:cs="Book Antiqua"/>
                <w:i/>
                <w:iCs/>
              </w:rPr>
            </w:pPr>
            <w:r w:rsidRPr="3B12D43C">
              <w:rPr>
                <w:rFonts w:ascii="Calibri" w:hAnsi="Calibri" w:cs="Book Antiqua"/>
                <w:i/>
                <w:iCs/>
              </w:rPr>
              <w:t>DG-2</w:t>
            </w:r>
            <w:r w:rsidR="70DFB9E0" w:rsidRPr="3B12D43C">
              <w:rPr>
                <w:rFonts w:ascii="Calibri" w:hAnsi="Calibri" w:cs="Book Antiqua"/>
                <w:i/>
                <w:iCs/>
              </w:rPr>
              <w:t>5</w:t>
            </w:r>
          </w:p>
        </w:tc>
      </w:tr>
      <w:tr w:rsidR="3B12D43C" w14:paraId="18329B78" w14:textId="77777777" w:rsidTr="3B12D43C">
        <w:tc>
          <w:tcPr>
            <w:tcW w:w="2001" w:type="dxa"/>
            <w:shd w:val="clear" w:color="auto" w:fill="DBDBDB" w:themeFill="accent3" w:themeFillTint="66"/>
          </w:tcPr>
          <w:p w14:paraId="5E9DA616" w14:textId="77777777" w:rsidR="3B12D43C" w:rsidRDefault="3B12D43C" w:rsidP="3B12D43C">
            <w:pPr>
              <w:rPr>
                <w:rFonts w:ascii="Calibri" w:hAnsi="Calibri" w:cs="Book Antiqua"/>
                <w:b/>
                <w:bCs/>
                <w:i/>
                <w:iCs/>
              </w:rPr>
            </w:pPr>
            <w:r w:rsidRPr="3B12D43C">
              <w:rPr>
                <w:rFonts w:ascii="Calibri" w:hAnsi="Calibri" w:cs="Book Antiqua"/>
                <w:b/>
                <w:bCs/>
                <w:i/>
                <w:iCs/>
              </w:rPr>
              <w:t>Descripción:</w:t>
            </w:r>
          </w:p>
        </w:tc>
        <w:tc>
          <w:tcPr>
            <w:tcW w:w="5087" w:type="dxa"/>
          </w:tcPr>
          <w:p w14:paraId="539C2766" w14:textId="59ACB302" w:rsidR="2B0787D7" w:rsidRDefault="2B0787D7" w:rsidP="3B12D43C">
            <w:pPr>
              <w:spacing w:line="259" w:lineRule="auto"/>
              <w:rPr>
                <w:rFonts w:asciiTheme="minorHAnsi" w:eastAsiaTheme="minorEastAsia" w:hAnsiTheme="minorHAnsi" w:cstheme="minorBidi"/>
                <w:i/>
                <w:iCs/>
                <w:lang w:val="es"/>
              </w:rPr>
            </w:pPr>
            <w:r w:rsidRPr="3B12D43C">
              <w:rPr>
                <w:rFonts w:asciiTheme="minorHAnsi" w:eastAsiaTheme="minorEastAsia" w:hAnsiTheme="minorHAnsi" w:cstheme="minorBidi"/>
                <w:i/>
                <w:iCs/>
                <w:sz w:val="22"/>
                <w:szCs w:val="22"/>
                <w:lang w:val="es"/>
              </w:rPr>
              <w:t>Cuenta con un servicio pagado y no se pudo completar en su totalidad</w:t>
            </w:r>
            <w:r w:rsidR="3B12D43C" w:rsidRPr="3B12D43C">
              <w:rPr>
                <w:rFonts w:asciiTheme="minorHAnsi" w:eastAsiaTheme="minorEastAsia" w:hAnsiTheme="minorHAnsi" w:cstheme="minorBidi"/>
                <w:i/>
                <w:iCs/>
                <w:sz w:val="22"/>
                <w:szCs w:val="22"/>
                <w:lang w:val="es"/>
              </w:rPr>
              <w:t>.</w:t>
            </w:r>
          </w:p>
        </w:tc>
      </w:tr>
      <w:tr w:rsidR="3B12D43C" w14:paraId="34FB9A86" w14:textId="77777777" w:rsidTr="3B12D43C">
        <w:tc>
          <w:tcPr>
            <w:tcW w:w="2001" w:type="dxa"/>
            <w:shd w:val="clear" w:color="auto" w:fill="DBDBDB" w:themeFill="accent3" w:themeFillTint="66"/>
          </w:tcPr>
          <w:p w14:paraId="0A514EDE" w14:textId="77777777" w:rsidR="3B12D43C" w:rsidRDefault="3B12D43C" w:rsidP="3B12D43C">
            <w:pPr>
              <w:rPr>
                <w:rFonts w:ascii="Calibri" w:hAnsi="Calibri" w:cs="Book Antiqua"/>
                <w:b/>
                <w:bCs/>
                <w:i/>
                <w:iCs/>
              </w:rPr>
            </w:pPr>
            <w:proofErr w:type="spellStart"/>
            <w:r w:rsidRPr="3B12D43C">
              <w:rPr>
                <w:rFonts w:ascii="Calibri" w:hAnsi="Calibri" w:cs="Book Antiqua"/>
                <w:b/>
                <w:bCs/>
                <w:i/>
                <w:iCs/>
              </w:rPr>
              <w:t>Reqs</w:t>
            </w:r>
            <w:proofErr w:type="spellEnd"/>
            <w:r w:rsidRPr="3B12D43C">
              <w:rPr>
                <w:rFonts w:ascii="Calibri" w:hAnsi="Calibri" w:cs="Book Antiqua"/>
                <w:b/>
                <w:bCs/>
                <w:i/>
                <w:iCs/>
              </w:rPr>
              <w:t>. asociados:</w:t>
            </w:r>
          </w:p>
        </w:tc>
        <w:tc>
          <w:tcPr>
            <w:tcW w:w="5087" w:type="dxa"/>
          </w:tcPr>
          <w:p w14:paraId="2E2D585F" w14:textId="07676FC5" w:rsidR="3B12D43C" w:rsidRDefault="3B12D43C" w:rsidP="3B12D43C">
            <w:pPr>
              <w:rPr>
                <w:rFonts w:ascii="Calibri" w:hAnsi="Calibri" w:cs="Book Antiqua"/>
                <w:i/>
                <w:iCs/>
              </w:rPr>
            </w:pPr>
            <w:r w:rsidRPr="3B12D43C">
              <w:rPr>
                <w:rFonts w:ascii="Calibri" w:hAnsi="Calibri" w:cs="Book Antiqua"/>
                <w:i/>
                <w:iCs/>
              </w:rPr>
              <w:t>RF-2</w:t>
            </w:r>
            <w:r w:rsidR="013A2458" w:rsidRPr="3B12D43C">
              <w:rPr>
                <w:rFonts w:ascii="Calibri" w:hAnsi="Calibri" w:cs="Book Antiqua"/>
                <w:i/>
                <w:iCs/>
              </w:rPr>
              <w:t>5</w:t>
            </w:r>
          </w:p>
        </w:tc>
      </w:tr>
      <w:tr w:rsidR="3B12D43C" w14:paraId="48CDE983" w14:textId="77777777" w:rsidTr="3B12D43C">
        <w:tc>
          <w:tcPr>
            <w:tcW w:w="2001" w:type="dxa"/>
            <w:shd w:val="clear" w:color="auto" w:fill="DBDBDB" w:themeFill="accent3" w:themeFillTint="66"/>
          </w:tcPr>
          <w:p w14:paraId="791F02D4" w14:textId="77777777" w:rsidR="3B12D43C" w:rsidRDefault="3B12D43C" w:rsidP="3B12D43C">
            <w:pPr>
              <w:rPr>
                <w:rFonts w:ascii="Calibri" w:hAnsi="Calibri" w:cs="Book Antiqua"/>
                <w:b/>
                <w:bCs/>
                <w:i/>
                <w:iCs/>
              </w:rPr>
            </w:pPr>
            <w:r w:rsidRPr="3B12D43C">
              <w:rPr>
                <w:rFonts w:ascii="Calibri" w:hAnsi="Calibri" w:cs="Book Antiqua"/>
                <w:b/>
                <w:bCs/>
                <w:i/>
                <w:iCs/>
              </w:rPr>
              <w:t>CU asociados:</w:t>
            </w:r>
          </w:p>
        </w:tc>
        <w:tc>
          <w:tcPr>
            <w:tcW w:w="5087" w:type="dxa"/>
          </w:tcPr>
          <w:p w14:paraId="488434AB" w14:textId="2DBB9B5A" w:rsidR="3B12D43C" w:rsidRDefault="3B12D43C" w:rsidP="3B12D43C">
            <w:pPr>
              <w:rPr>
                <w:rFonts w:ascii="Calibri" w:hAnsi="Calibri" w:cs="Book Antiqua"/>
                <w:i/>
                <w:iCs/>
              </w:rPr>
            </w:pPr>
            <w:r w:rsidRPr="3B12D43C">
              <w:rPr>
                <w:rFonts w:ascii="Calibri" w:hAnsi="Calibri" w:cs="Book Antiqua"/>
                <w:i/>
                <w:iCs/>
              </w:rPr>
              <w:t>CU-</w:t>
            </w:r>
            <w:r w:rsidR="30FFB18B" w:rsidRPr="3B12D43C">
              <w:rPr>
                <w:rFonts w:ascii="Calibri" w:hAnsi="Calibri" w:cs="Book Antiqua"/>
                <w:i/>
                <w:iCs/>
              </w:rPr>
              <w:t>22, CU-23, CU-30.</w:t>
            </w:r>
          </w:p>
        </w:tc>
      </w:tr>
      <w:tr w:rsidR="3B12D43C" w14:paraId="34E9ED00" w14:textId="77777777" w:rsidTr="3B12D43C">
        <w:tc>
          <w:tcPr>
            <w:tcW w:w="2001" w:type="dxa"/>
            <w:shd w:val="clear" w:color="auto" w:fill="DBDBDB" w:themeFill="accent3" w:themeFillTint="66"/>
          </w:tcPr>
          <w:p w14:paraId="3F873506" w14:textId="77777777" w:rsidR="3B12D43C" w:rsidRDefault="3B12D43C" w:rsidP="3B12D43C">
            <w:pPr>
              <w:rPr>
                <w:rFonts w:ascii="Calibri" w:hAnsi="Calibri" w:cs="Book Antiqua"/>
                <w:b/>
                <w:bCs/>
                <w:i/>
                <w:iCs/>
              </w:rPr>
            </w:pPr>
            <w:r w:rsidRPr="3B12D43C">
              <w:rPr>
                <w:rFonts w:ascii="Calibri" w:hAnsi="Calibri" w:cs="Book Antiqua"/>
                <w:b/>
                <w:bCs/>
                <w:i/>
                <w:iCs/>
              </w:rPr>
              <w:t>Esc. Asociados:</w:t>
            </w:r>
          </w:p>
        </w:tc>
        <w:tc>
          <w:tcPr>
            <w:tcW w:w="5087" w:type="dxa"/>
          </w:tcPr>
          <w:p w14:paraId="3A179C6F" w14:textId="3C5CF5AA" w:rsidR="3B12D43C" w:rsidRDefault="3B12D43C" w:rsidP="3B12D43C">
            <w:pPr>
              <w:rPr>
                <w:rFonts w:ascii="Calibri" w:hAnsi="Calibri" w:cs="Book Antiqua"/>
                <w:i/>
                <w:iCs/>
              </w:rPr>
            </w:pPr>
            <w:r w:rsidRPr="3B12D43C">
              <w:rPr>
                <w:rFonts w:ascii="Calibri" w:hAnsi="Calibri" w:cs="Book Antiqua"/>
                <w:i/>
                <w:iCs/>
              </w:rPr>
              <w:t>ES-2</w:t>
            </w:r>
            <w:r w:rsidR="0DECE76C" w:rsidRPr="3B12D43C">
              <w:rPr>
                <w:rFonts w:ascii="Calibri" w:hAnsi="Calibri" w:cs="Book Antiqua"/>
                <w:i/>
                <w:iCs/>
              </w:rPr>
              <w:t>5</w:t>
            </w:r>
            <w:r w:rsidRPr="3B12D43C">
              <w:rPr>
                <w:rFonts w:ascii="Calibri" w:hAnsi="Calibri" w:cs="Book Antiqua"/>
                <w:i/>
                <w:iCs/>
              </w:rPr>
              <w:t>.1</w:t>
            </w:r>
          </w:p>
        </w:tc>
      </w:tr>
    </w:tbl>
    <w:p w14:paraId="26EF36EF" w14:textId="17563640" w:rsidR="3B12D43C" w:rsidRDefault="3B12D43C" w:rsidP="3B12D43C"/>
    <w:p w14:paraId="6BD7B107" w14:textId="510C4093" w:rsidR="2E55710A" w:rsidRDefault="2BE7D709" w:rsidP="5B15FE54">
      <w:r>
        <w:rPr>
          <w:noProof/>
        </w:rPr>
        <w:lastRenderedPageBreak/>
        <w:drawing>
          <wp:inline distT="0" distB="0" distL="0" distR="0" wp14:anchorId="026C6B4F" wp14:editId="04B1755A">
            <wp:extent cx="6219825" cy="3459778"/>
            <wp:effectExtent l="0" t="0" r="0" b="0"/>
            <wp:docPr id="368063228" name="Imagen 36806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219825" cy="3459778"/>
                    </a:xfrm>
                    <a:prstGeom prst="rect">
                      <a:avLst/>
                    </a:prstGeom>
                  </pic:spPr>
                </pic:pic>
              </a:graphicData>
            </a:graphic>
          </wp:inline>
        </w:drawing>
      </w:r>
    </w:p>
    <w:p w14:paraId="78730D97" w14:textId="29E4CE79" w:rsidR="3B12D43C" w:rsidRDefault="3B12D43C" w:rsidP="3B12D43C"/>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ACFD3EE" w14:paraId="7439AC23" w14:textId="77777777" w:rsidTr="2B75E9D6">
        <w:tc>
          <w:tcPr>
            <w:tcW w:w="2001" w:type="dxa"/>
            <w:shd w:val="clear" w:color="auto" w:fill="DBDBDB" w:themeFill="accent3" w:themeFillTint="66"/>
          </w:tcPr>
          <w:p w14:paraId="20A1B749" w14:textId="77777777" w:rsidR="0ACFD3EE" w:rsidRDefault="0ACFD3EE" w:rsidP="0ACFD3EE">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14:paraId="6918C660" w14:textId="1E4A6C41" w:rsidR="0ACFD3EE" w:rsidRDefault="0ACFD3EE" w:rsidP="0ACFD3EE">
            <w:pPr>
              <w:ind w:left="13"/>
              <w:jc w:val="both"/>
              <w:rPr>
                <w:rFonts w:ascii="Calibri" w:hAnsi="Calibri" w:cs="Book Antiqua"/>
                <w:i/>
                <w:iCs/>
              </w:rPr>
            </w:pPr>
            <w:r w:rsidRPr="0ACFD3EE">
              <w:rPr>
                <w:rFonts w:ascii="Calibri" w:hAnsi="Calibri" w:cs="Book Antiqua"/>
                <w:i/>
                <w:iCs/>
              </w:rPr>
              <w:t>DG-26</w:t>
            </w:r>
          </w:p>
        </w:tc>
      </w:tr>
      <w:tr w:rsidR="0ACFD3EE" w14:paraId="6EDF92BB" w14:textId="77777777" w:rsidTr="2B75E9D6">
        <w:tc>
          <w:tcPr>
            <w:tcW w:w="2001" w:type="dxa"/>
            <w:shd w:val="clear" w:color="auto" w:fill="DBDBDB" w:themeFill="accent3" w:themeFillTint="66"/>
          </w:tcPr>
          <w:p w14:paraId="4ED89310" w14:textId="77777777" w:rsidR="0ACFD3EE" w:rsidRDefault="0ACFD3EE" w:rsidP="0ACFD3EE">
            <w:pPr>
              <w:rPr>
                <w:rFonts w:ascii="Calibri" w:hAnsi="Calibri" w:cs="Book Antiqua"/>
                <w:b/>
                <w:bCs/>
                <w:i/>
                <w:iCs/>
              </w:rPr>
            </w:pPr>
            <w:r w:rsidRPr="0ACFD3EE">
              <w:rPr>
                <w:rFonts w:ascii="Calibri" w:hAnsi="Calibri" w:cs="Book Antiqua"/>
                <w:b/>
                <w:bCs/>
                <w:i/>
                <w:iCs/>
              </w:rPr>
              <w:t>Descripción:</w:t>
            </w:r>
          </w:p>
        </w:tc>
        <w:tc>
          <w:tcPr>
            <w:tcW w:w="5087" w:type="dxa"/>
          </w:tcPr>
          <w:p w14:paraId="079FD8E4" w14:textId="206CB4F3" w:rsidR="0ACFD3EE" w:rsidRDefault="43A6C1EB" w:rsidP="2B75E9D6">
            <w:pPr>
              <w:spacing w:line="259" w:lineRule="auto"/>
              <w:rPr>
                <w:rFonts w:ascii="Calibri" w:hAnsi="Calibri" w:cs="Book Antiqua"/>
                <w:i/>
                <w:iCs/>
              </w:rPr>
            </w:pPr>
            <w:r w:rsidRPr="2B75E9D6">
              <w:rPr>
                <w:rFonts w:ascii="Calibri" w:hAnsi="Calibri" w:cs="Book Antiqua"/>
                <w:i/>
                <w:iCs/>
              </w:rPr>
              <w:t>Generar Reporte Exitoso de entregas diarias</w:t>
            </w:r>
          </w:p>
        </w:tc>
      </w:tr>
      <w:tr w:rsidR="0ACFD3EE" w14:paraId="0A7B560C" w14:textId="77777777" w:rsidTr="2B75E9D6">
        <w:tc>
          <w:tcPr>
            <w:tcW w:w="2001" w:type="dxa"/>
            <w:shd w:val="clear" w:color="auto" w:fill="DBDBDB" w:themeFill="accent3" w:themeFillTint="66"/>
          </w:tcPr>
          <w:p w14:paraId="730D6160" w14:textId="77777777" w:rsidR="0ACFD3EE" w:rsidRDefault="0ACFD3EE" w:rsidP="0ACFD3EE">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14:paraId="4719F0B1" w14:textId="47AB3E84" w:rsidR="0ACFD3EE" w:rsidRDefault="0ACFD3EE" w:rsidP="0ACFD3EE">
            <w:pPr>
              <w:rPr>
                <w:rFonts w:ascii="Calibri" w:hAnsi="Calibri" w:cs="Book Antiqua"/>
                <w:i/>
                <w:iCs/>
              </w:rPr>
            </w:pPr>
            <w:r w:rsidRPr="0ACFD3EE">
              <w:rPr>
                <w:rFonts w:ascii="Calibri" w:hAnsi="Calibri" w:cs="Book Antiqua"/>
                <w:i/>
                <w:iCs/>
              </w:rPr>
              <w:t>RF-26</w:t>
            </w:r>
          </w:p>
        </w:tc>
      </w:tr>
      <w:tr w:rsidR="0ACFD3EE" w14:paraId="5BB77C43" w14:textId="77777777" w:rsidTr="2B75E9D6">
        <w:tc>
          <w:tcPr>
            <w:tcW w:w="2001" w:type="dxa"/>
            <w:shd w:val="clear" w:color="auto" w:fill="DBDBDB" w:themeFill="accent3" w:themeFillTint="66"/>
          </w:tcPr>
          <w:p w14:paraId="08C12DF3" w14:textId="77777777" w:rsidR="0ACFD3EE" w:rsidRDefault="0ACFD3EE" w:rsidP="0ACFD3EE">
            <w:pPr>
              <w:rPr>
                <w:rFonts w:ascii="Calibri" w:hAnsi="Calibri" w:cs="Book Antiqua"/>
                <w:b/>
                <w:bCs/>
                <w:i/>
                <w:iCs/>
              </w:rPr>
            </w:pPr>
            <w:r w:rsidRPr="0ACFD3EE">
              <w:rPr>
                <w:rFonts w:ascii="Calibri" w:hAnsi="Calibri" w:cs="Book Antiqua"/>
                <w:b/>
                <w:bCs/>
                <w:i/>
                <w:iCs/>
              </w:rPr>
              <w:t>CU asociados:</w:t>
            </w:r>
          </w:p>
        </w:tc>
        <w:tc>
          <w:tcPr>
            <w:tcW w:w="5087" w:type="dxa"/>
          </w:tcPr>
          <w:p w14:paraId="240DF5A1" w14:textId="28B4ABB9" w:rsidR="0ACFD3EE" w:rsidRDefault="0ACFD3EE" w:rsidP="0ACFD3EE">
            <w:pPr>
              <w:rPr>
                <w:rFonts w:ascii="Calibri" w:hAnsi="Calibri" w:cs="Book Antiqua"/>
                <w:i/>
                <w:iCs/>
              </w:rPr>
            </w:pPr>
            <w:r w:rsidRPr="0ACFD3EE">
              <w:rPr>
                <w:rFonts w:ascii="Calibri" w:hAnsi="Calibri" w:cs="Book Antiqua"/>
                <w:i/>
                <w:iCs/>
              </w:rPr>
              <w:t>CU-21</w:t>
            </w:r>
          </w:p>
        </w:tc>
      </w:tr>
      <w:tr w:rsidR="0ACFD3EE" w14:paraId="5756BAA2" w14:textId="77777777" w:rsidTr="2B75E9D6">
        <w:tc>
          <w:tcPr>
            <w:tcW w:w="2001" w:type="dxa"/>
            <w:shd w:val="clear" w:color="auto" w:fill="DBDBDB" w:themeFill="accent3" w:themeFillTint="66"/>
          </w:tcPr>
          <w:p w14:paraId="0C6B1040" w14:textId="77777777" w:rsidR="0ACFD3EE" w:rsidRDefault="0ACFD3EE" w:rsidP="0ACFD3EE">
            <w:pPr>
              <w:rPr>
                <w:rFonts w:ascii="Calibri" w:hAnsi="Calibri" w:cs="Book Antiqua"/>
                <w:b/>
                <w:bCs/>
                <w:i/>
                <w:iCs/>
              </w:rPr>
            </w:pPr>
            <w:r w:rsidRPr="0ACFD3EE">
              <w:rPr>
                <w:rFonts w:ascii="Calibri" w:hAnsi="Calibri" w:cs="Book Antiqua"/>
                <w:b/>
                <w:bCs/>
                <w:i/>
                <w:iCs/>
              </w:rPr>
              <w:t>Esc. Asociados:</w:t>
            </w:r>
          </w:p>
        </w:tc>
        <w:tc>
          <w:tcPr>
            <w:tcW w:w="5087" w:type="dxa"/>
          </w:tcPr>
          <w:p w14:paraId="669A2E0A" w14:textId="0FDC4C24" w:rsidR="0ACFD3EE" w:rsidRDefault="0ACFD3EE" w:rsidP="0ACFD3EE">
            <w:pPr>
              <w:rPr>
                <w:rFonts w:ascii="Calibri" w:hAnsi="Calibri" w:cs="Book Antiqua"/>
                <w:i/>
                <w:iCs/>
              </w:rPr>
            </w:pPr>
            <w:r w:rsidRPr="0ACFD3EE">
              <w:rPr>
                <w:rFonts w:ascii="Calibri" w:hAnsi="Calibri" w:cs="Book Antiqua"/>
                <w:i/>
                <w:iCs/>
              </w:rPr>
              <w:t>ES-26.1</w:t>
            </w:r>
          </w:p>
        </w:tc>
      </w:tr>
    </w:tbl>
    <w:p w14:paraId="5F07D11E" w14:textId="14A3EAC6" w:rsidR="00C67250" w:rsidRPr="00C95560" w:rsidRDefault="00C67250" w:rsidP="0ACFD3EE"/>
    <w:p w14:paraId="07D22D73" w14:textId="0B72DCE1" w:rsidR="237CC4F8" w:rsidRDefault="237CC4F8" w:rsidP="237CC4F8">
      <w:r>
        <w:rPr>
          <w:noProof/>
        </w:rPr>
        <w:drawing>
          <wp:anchor distT="0" distB="0" distL="114300" distR="114300" simplePos="0" relativeHeight="251660288" behindDoc="0" locked="0" layoutInCell="1" allowOverlap="1" wp14:anchorId="228028C5" wp14:editId="4B6BDCD6">
            <wp:simplePos x="0" y="0"/>
            <wp:positionH relativeFrom="column">
              <wp:align>left</wp:align>
            </wp:positionH>
            <wp:positionV relativeFrom="paragraph">
              <wp:posOffset>0</wp:posOffset>
            </wp:positionV>
            <wp:extent cx="6503831" cy="2886075"/>
            <wp:effectExtent l="0" t="0" r="0" b="0"/>
            <wp:wrapSquare wrapText="bothSides"/>
            <wp:docPr id="616699020" name="Imagen 61669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503831" cy="2886075"/>
                    </a:xfrm>
                    <a:prstGeom prst="rect">
                      <a:avLst/>
                    </a:prstGeom>
                  </pic:spPr>
                </pic:pic>
              </a:graphicData>
            </a:graphic>
            <wp14:sizeRelH relativeFrom="page">
              <wp14:pctWidth>0</wp14:pctWidth>
            </wp14:sizeRelH>
            <wp14:sizeRelV relativeFrom="page">
              <wp14:pctHeight>0</wp14:pctHeight>
            </wp14:sizeRelV>
          </wp:anchor>
        </w:drawing>
      </w:r>
    </w:p>
    <w:p w14:paraId="18A3F9FC" w14:textId="6D6E150A" w:rsidR="0ACFD3EE" w:rsidRDefault="0ACFD3EE" w:rsidP="0ACFD3EE"/>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1F5FAC" w:rsidRPr="00B75B4C" w14:paraId="050EEC2C" w14:textId="77777777" w:rsidTr="2B75E9D6">
        <w:tc>
          <w:tcPr>
            <w:tcW w:w="2001" w:type="dxa"/>
            <w:shd w:val="clear" w:color="auto" w:fill="DBDBDB" w:themeFill="accent3" w:themeFillTint="66"/>
          </w:tcPr>
          <w:p w14:paraId="3974C074" w14:textId="77777777" w:rsidR="001F5FAC" w:rsidRPr="004A43F6" w:rsidRDefault="001F5FAC" w:rsidP="00943E22">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45C5EAC9" w14:textId="4A99D1F8" w:rsidR="001F5FAC" w:rsidRPr="004A43F6" w:rsidRDefault="7448081B" w:rsidP="0ACFD3EE">
            <w:pPr>
              <w:ind w:left="13"/>
              <w:jc w:val="both"/>
              <w:rPr>
                <w:rFonts w:ascii="Calibri" w:hAnsi="Calibri" w:cs="Book Antiqua"/>
                <w:i/>
                <w:iCs/>
                <w:color w:val="0000FF"/>
              </w:rPr>
            </w:pPr>
            <w:r w:rsidRPr="0ACFD3EE">
              <w:rPr>
                <w:rFonts w:ascii="Calibri" w:hAnsi="Calibri" w:cs="Book Antiqua"/>
                <w:i/>
                <w:iCs/>
              </w:rPr>
              <w:t>DG</w:t>
            </w:r>
            <w:r w:rsidR="42B9C48F" w:rsidRPr="0ACFD3EE">
              <w:rPr>
                <w:rFonts w:ascii="Calibri" w:hAnsi="Calibri" w:cs="Book Antiqua"/>
                <w:i/>
                <w:iCs/>
              </w:rPr>
              <w:t>-2</w:t>
            </w:r>
            <w:r w:rsidR="0E24498F" w:rsidRPr="0ACFD3EE">
              <w:rPr>
                <w:rFonts w:ascii="Calibri" w:hAnsi="Calibri" w:cs="Book Antiqua"/>
                <w:i/>
                <w:iCs/>
              </w:rPr>
              <w:t>7</w:t>
            </w:r>
          </w:p>
        </w:tc>
      </w:tr>
      <w:tr w:rsidR="001F5FAC" w:rsidRPr="00AE76E5" w14:paraId="5E634249" w14:textId="77777777" w:rsidTr="2B75E9D6">
        <w:tc>
          <w:tcPr>
            <w:tcW w:w="2001" w:type="dxa"/>
            <w:shd w:val="clear" w:color="auto" w:fill="DBDBDB" w:themeFill="accent3" w:themeFillTint="66"/>
          </w:tcPr>
          <w:p w14:paraId="6BB404CD" w14:textId="77777777" w:rsidR="001F5FAC" w:rsidRPr="004A43F6" w:rsidRDefault="001F5FAC" w:rsidP="00943E22">
            <w:pPr>
              <w:rPr>
                <w:rFonts w:ascii="Calibri" w:hAnsi="Calibri" w:cs="Book Antiqua"/>
                <w:b/>
                <w:i/>
              </w:rPr>
            </w:pPr>
            <w:r w:rsidRPr="004A43F6">
              <w:rPr>
                <w:rFonts w:ascii="Calibri" w:hAnsi="Calibri" w:cs="Book Antiqua"/>
                <w:b/>
                <w:i/>
              </w:rPr>
              <w:t>Descripción:</w:t>
            </w:r>
          </w:p>
        </w:tc>
        <w:tc>
          <w:tcPr>
            <w:tcW w:w="5087" w:type="dxa"/>
          </w:tcPr>
          <w:p w14:paraId="378C35A9" w14:textId="713BBA27" w:rsidR="001F5FAC" w:rsidRPr="004A43F6" w:rsidRDefault="1D21164E" w:rsidP="2B75E9D6">
            <w:pPr>
              <w:spacing w:line="259" w:lineRule="auto"/>
              <w:rPr>
                <w:rFonts w:ascii="Calibri" w:hAnsi="Calibri" w:cs="Book Antiqua"/>
                <w:i/>
                <w:iCs/>
              </w:rPr>
            </w:pPr>
            <w:r w:rsidRPr="2B75E9D6">
              <w:rPr>
                <w:rFonts w:ascii="Calibri" w:hAnsi="Calibri" w:cs="Book Antiqua"/>
                <w:i/>
                <w:iCs/>
              </w:rPr>
              <w:t>Reasignación exitosa de chofer</w:t>
            </w:r>
          </w:p>
        </w:tc>
      </w:tr>
      <w:tr w:rsidR="001F5FAC" w:rsidRPr="00AE76E5" w14:paraId="1E89A6A2" w14:textId="77777777" w:rsidTr="2B75E9D6">
        <w:tc>
          <w:tcPr>
            <w:tcW w:w="2001" w:type="dxa"/>
            <w:shd w:val="clear" w:color="auto" w:fill="DBDBDB" w:themeFill="accent3" w:themeFillTint="66"/>
          </w:tcPr>
          <w:p w14:paraId="652417E6" w14:textId="77777777" w:rsidR="001F5FAC" w:rsidRPr="004A43F6" w:rsidRDefault="001F5FAC" w:rsidP="00943E22">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6F8BD81B" w14:textId="163E597A" w:rsidR="001F5FAC" w:rsidRPr="004A43F6" w:rsidRDefault="0E180357" w:rsidP="0ACFD3EE">
            <w:pPr>
              <w:rPr>
                <w:rFonts w:ascii="Calibri" w:hAnsi="Calibri" w:cs="Book Antiqua"/>
                <w:i/>
                <w:iCs/>
              </w:rPr>
            </w:pPr>
            <w:r w:rsidRPr="0ACFD3EE">
              <w:rPr>
                <w:rFonts w:ascii="Calibri" w:hAnsi="Calibri" w:cs="Book Antiqua"/>
                <w:i/>
                <w:iCs/>
              </w:rPr>
              <w:t>RF-2</w:t>
            </w:r>
            <w:r w:rsidR="3D4C94EA" w:rsidRPr="0ACFD3EE">
              <w:rPr>
                <w:rFonts w:ascii="Calibri" w:hAnsi="Calibri" w:cs="Book Antiqua"/>
                <w:i/>
                <w:iCs/>
              </w:rPr>
              <w:t>7</w:t>
            </w:r>
          </w:p>
        </w:tc>
      </w:tr>
      <w:tr w:rsidR="001F5FAC" w:rsidRPr="00AE76E5" w14:paraId="77D024D5" w14:textId="77777777" w:rsidTr="2B75E9D6">
        <w:tc>
          <w:tcPr>
            <w:tcW w:w="2001" w:type="dxa"/>
            <w:shd w:val="clear" w:color="auto" w:fill="DBDBDB" w:themeFill="accent3" w:themeFillTint="66"/>
          </w:tcPr>
          <w:p w14:paraId="7F226874" w14:textId="77777777" w:rsidR="001F5FAC" w:rsidRPr="004A43F6" w:rsidRDefault="001F5FAC" w:rsidP="00943E22">
            <w:pPr>
              <w:rPr>
                <w:rFonts w:ascii="Calibri" w:hAnsi="Calibri" w:cs="Book Antiqua"/>
                <w:b/>
                <w:i/>
              </w:rPr>
            </w:pPr>
            <w:r w:rsidRPr="004A43F6">
              <w:rPr>
                <w:rFonts w:ascii="Calibri" w:hAnsi="Calibri" w:cs="Book Antiqua"/>
                <w:b/>
                <w:i/>
              </w:rPr>
              <w:lastRenderedPageBreak/>
              <w:t>CU asociados:</w:t>
            </w:r>
          </w:p>
        </w:tc>
        <w:tc>
          <w:tcPr>
            <w:tcW w:w="5087" w:type="dxa"/>
          </w:tcPr>
          <w:p w14:paraId="2613E9C1" w14:textId="038E6429" w:rsidR="001F5FAC" w:rsidRPr="004A43F6" w:rsidRDefault="416F1BCC" w:rsidP="0ACFD3EE">
            <w:pPr>
              <w:rPr>
                <w:rFonts w:ascii="Calibri" w:hAnsi="Calibri" w:cs="Book Antiqua"/>
                <w:i/>
                <w:iCs/>
              </w:rPr>
            </w:pPr>
            <w:r w:rsidRPr="0ACFD3EE">
              <w:rPr>
                <w:rFonts w:ascii="Calibri" w:hAnsi="Calibri" w:cs="Book Antiqua"/>
                <w:i/>
                <w:iCs/>
              </w:rPr>
              <w:t>CU-</w:t>
            </w:r>
            <w:r w:rsidR="557BDC81" w:rsidRPr="0ACFD3EE">
              <w:rPr>
                <w:rFonts w:ascii="Calibri" w:hAnsi="Calibri" w:cs="Book Antiqua"/>
                <w:i/>
                <w:iCs/>
              </w:rPr>
              <w:t>12, CU-14 y CU-15</w:t>
            </w:r>
          </w:p>
        </w:tc>
      </w:tr>
      <w:tr w:rsidR="001F5FAC" w:rsidRPr="00AE76E5" w14:paraId="2E380088" w14:textId="77777777" w:rsidTr="2B75E9D6">
        <w:tc>
          <w:tcPr>
            <w:tcW w:w="2001" w:type="dxa"/>
            <w:shd w:val="clear" w:color="auto" w:fill="DBDBDB" w:themeFill="accent3" w:themeFillTint="66"/>
          </w:tcPr>
          <w:p w14:paraId="40B92A29" w14:textId="77777777" w:rsidR="001F5FAC" w:rsidRPr="004A43F6" w:rsidRDefault="001F5FAC" w:rsidP="00943E22">
            <w:pPr>
              <w:rPr>
                <w:rFonts w:ascii="Calibri" w:hAnsi="Calibri" w:cs="Book Antiqua"/>
                <w:b/>
                <w:i/>
              </w:rPr>
            </w:pPr>
            <w:r w:rsidRPr="004A43F6">
              <w:rPr>
                <w:rFonts w:ascii="Calibri" w:hAnsi="Calibri" w:cs="Book Antiqua"/>
                <w:b/>
                <w:i/>
              </w:rPr>
              <w:t>Esc. Asociados:</w:t>
            </w:r>
          </w:p>
        </w:tc>
        <w:tc>
          <w:tcPr>
            <w:tcW w:w="5087" w:type="dxa"/>
          </w:tcPr>
          <w:p w14:paraId="1037B8A3" w14:textId="5780A740" w:rsidR="001F5FAC" w:rsidRPr="004A43F6" w:rsidRDefault="050D5316" w:rsidP="0ACFD3EE">
            <w:pPr>
              <w:rPr>
                <w:rFonts w:ascii="Calibri" w:hAnsi="Calibri" w:cs="Book Antiqua"/>
                <w:i/>
                <w:iCs/>
              </w:rPr>
            </w:pPr>
            <w:r w:rsidRPr="0ACFD3EE">
              <w:rPr>
                <w:rFonts w:ascii="Calibri" w:hAnsi="Calibri" w:cs="Book Antiqua"/>
                <w:i/>
                <w:iCs/>
              </w:rPr>
              <w:t>ES-2</w:t>
            </w:r>
            <w:r w:rsidR="5000A6C7" w:rsidRPr="0ACFD3EE">
              <w:rPr>
                <w:rFonts w:ascii="Calibri" w:hAnsi="Calibri" w:cs="Book Antiqua"/>
                <w:i/>
                <w:iCs/>
              </w:rPr>
              <w:t>7</w:t>
            </w:r>
            <w:r w:rsidRPr="0ACFD3EE">
              <w:rPr>
                <w:rFonts w:ascii="Calibri" w:hAnsi="Calibri" w:cs="Book Antiqua"/>
                <w:i/>
                <w:iCs/>
              </w:rPr>
              <w:t>.1</w:t>
            </w:r>
          </w:p>
        </w:tc>
      </w:tr>
    </w:tbl>
    <w:p w14:paraId="3B88899E" w14:textId="0DE7B9C1" w:rsidR="00837034" w:rsidRDefault="00837034" w:rsidP="0ACFD3EE">
      <w:pPr>
        <w:jc w:val="both"/>
      </w:pPr>
    </w:p>
    <w:p w14:paraId="69E2BB2B" w14:textId="4A81171A" w:rsidR="00837034" w:rsidRDefault="7B74940F" w:rsidP="0ACFD3EE">
      <w:pPr>
        <w:jc w:val="center"/>
      </w:pPr>
      <w:r>
        <w:rPr>
          <w:noProof/>
        </w:rPr>
        <w:drawing>
          <wp:anchor distT="0" distB="0" distL="114300" distR="114300" simplePos="0" relativeHeight="251661312" behindDoc="0" locked="0" layoutInCell="1" allowOverlap="1" wp14:anchorId="12A847D9" wp14:editId="5FD0EC50">
            <wp:simplePos x="0" y="0"/>
            <wp:positionH relativeFrom="column">
              <wp:align>left</wp:align>
            </wp:positionH>
            <wp:positionV relativeFrom="paragraph">
              <wp:posOffset>0</wp:posOffset>
            </wp:positionV>
            <wp:extent cx="6312716" cy="2867025"/>
            <wp:effectExtent l="0" t="0" r="0" b="0"/>
            <wp:wrapSquare wrapText="bothSides"/>
            <wp:docPr id="1113437965" name="Imagen 111343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312716" cy="2867025"/>
                    </a:xfrm>
                    <a:prstGeom prst="rect">
                      <a:avLst/>
                    </a:prstGeom>
                  </pic:spPr>
                </pic:pic>
              </a:graphicData>
            </a:graphic>
            <wp14:sizeRelH relativeFrom="page">
              <wp14:pctWidth>0</wp14:pctWidth>
            </wp14:sizeRelH>
            <wp14:sizeRelV relativeFrom="page">
              <wp14:pctHeight>0</wp14:pctHeight>
            </wp14:sizeRelV>
          </wp:anchor>
        </w:drawing>
      </w:r>
    </w:p>
    <w:p w14:paraId="57C0D796" w14:textId="4ADCF6C2" w:rsidR="00C67250" w:rsidRDefault="00C67250" w:rsidP="00C67250">
      <w:pPr>
        <w:ind w:left="993"/>
        <w:jc w:val="cente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ACFD3EE" w14:paraId="7AB889C7" w14:textId="77777777" w:rsidTr="2B75E9D6">
        <w:tc>
          <w:tcPr>
            <w:tcW w:w="2001" w:type="dxa"/>
            <w:shd w:val="clear" w:color="auto" w:fill="DBDBDB" w:themeFill="accent3" w:themeFillTint="66"/>
          </w:tcPr>
          <w:p w14:paraId="6657309A" w14:textId="77777777" w:rsidR="0ACFD3EE" w:rsidRDefault="0ACFD3EE" w:rsidP="0ACFD3EE">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14:paraId="6653B945" w14:textId="0EC6D093" w:rsidR="0ACFD3EE" w:rsidRDefault="0ACFD3EE" w:rsidP="0ACFD3EE">
            <w:pPr>
              <w:ind w:left="13"/>
              <w:jc w:val="both"/>
              <w:rPr>
                <w:rFonts w:ascii="Calibri" w:hAnsi="Calibri" w:cs="Book Antiqua"/>
                <w:i/>
                <w:iCs/>
              </w:rPr>
            </w:pPr>
            <w:r w:rsidRPr="0ACFD3EE">
              <w:rPr>
                <w:rFonts w:ascii="Calibri" w:hAnsi="Calibri" w:cs="Book Antiqua"/>
                <w:i/>
                <w:iCs/>
              </w:rPr>
              <w:t>DG-2</w:t>
            </w:r>
            <w:r w:rsidR="74E330DB" w:rsidRPr="0ACFD3EE">
              <w:rPr>
                <w:rFonts w:ascii="Calibri" w:hAnsi="Calibri" w:cs="Book Antiqua"/>
                <w:i/>
                <w:iCs/>
              </w:rPr>
              <w:t>8</w:t>
            </w:r>
          </w:p>
        </w:tc>
      </w:tr>
      <w:tr w:rsidR="0ACFD3EE" w14:paraId="4D2D0F91" w14:textId="77777777" w:rsidTr="2B75E9D6">
        <w:tc>
          <w:tcPr>
            <w:tcW w:w="2001" w:type="dxa"/>
            <w:shd w:val="clear" w:color="auto" w:fill="DBDBDB" w:themeFill="accent3" w:themeFillTint="66"/>
          </w:tcPr>
          <w:p w14:paraId="06A8A13D" w14:textId="77777777" w:rsidR="0ACFD3EE" w:rsidRDefault="0ACFD3EE" w:rsidP="0ACFD3EE">
            <w:pPr>
              <w:rPr>
                <w:rFonts w:ascii="Calibri" w:hAnsi="Calibri" w:cs="Book Antiqua"/>
                <w:b/>
                <w:bCs/>
                <w:i/>
                <w:iCs/>
              </w:rPr>
            </w:pPr>
            <w:r w:rsidRPr="0ACFD3EE">
              <w:rPr>
                <w:rFonts w:ascii="Calibri" w:hAnsi="Calibri" w:cs="Book Antiqua"/>
                <w:b/>
                <w:bCs/>
                <w:i/>
                <w:iCs/>
              </w:rPr>
              <w:t>Descripción:</w:t>
            </w:r>
          </w:p>
        </w:tc>
        <w:tc>
          <w:tcPr>
            <w:tcW w:w="5087" w:type="dxa"/>
          </w:tcPr>
          <w:p w14:paraId="02FFC97F" w14:textId="58877168" w:rsidR="6F00CC99" w:rsidRDefault="043B931B" w:rsidP="2B75E9D6">
            <w:pPr>
              <w:spacing w:line="259" w:lineRule="auto"/>
              <w:rPr>
                <w:rFonts w:ascii="Calibri" w:hAnsi="Calibri" w:cs="Book Antiqua"/>
                <w:i/>
                <w:iCs/>
              </w:rPr>
            </w:pPr>
            <w:r w:rsidRPr="2B75E9D6">
              <w:rPr>
                <w:rFonts w:ascii="Calibri" w:hAnsi="Calibri" w:cs="Book Antiqua"/>
                <w:i/>
                <w:iCs/>
              </w:rPr>
              <w:t xml:space="preserve">Registro exitoso de entregas no complidas </w:t>
            </w:r>
          </w:p>
        </w:tc>
      </w:tr>
      <w:tr w:rsidR="0ACFD3EE" w14:paraId="199CB41D" w14:textId="77777777" w:rsidTr="2B75E9D6">
        <w:tc>
          <w:tcPr>
            <w:tcW w:w="2001" w:type="dxa"/>
            <w:shd w:val="clear" w:color="auto" w:fill="DBDBDB" w:themeFill="accent3" w:themeFillTint="66"/>
          </w:tcPr>
          <w:p w14:paraId="70AA1171" w14:textId="77777777" w:rsidR="0ACFD3EE" w:rsidRDefault="0ACFD3EE" w:rsidP="0ACFD3EE">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14:paraId="397163B9" w14:textId="2E3B083A" w:rsidR="0ACFD3EE" w:rsidRDefault="0ACFD3EE" w:rsidP="0ACFD3EE">
            <w:pPr>
              <w:rPr>
                <w:rFonts w:ascii="Calibri" w:hAnsi="Calibri" w:cs="Book Antiqua"/>
                <w:i/>
                <w:iCs/>
              </w:rPr>
            </w:pPr>
            <w:r w:rsidRPr="0ACFD3EE">
              <w:rPr>
                <w:rFonts w:ascii="Calibri" w:hAnsi="Calibri" w:cs="Book Antiqua"/>
                <w:i/>
                <w:iCs/>
              </w:rPr>
              <w:t>RF-2</w:t>
            </w:r>
            <w:r w:rsidR="273F1B67" w:rsidRPr="0ACFD3EE">
              <w:rPr>
                <w:rFonts w:ascii="Calibri" w:hAnsi="Calibri" w:cs="Book Antiqua"/>
                <w:i/>
                <w:iCs/>
              </w:rPr>
              <w:t>8</w:t>
            </w:r>
          </w:p>
        </w:tc>
      </w:tr>
      <w:tr w:rsidR="0ACFD3EE" w14:paraId="2FE8F626" w14:textId="77777777" w:rsidTr="2B75E9D6">
        <w:tc>
          <w:tcPr>
            <w:tcW w:w="2001" w:type="dxa"/>
            <w:shd w:val="clear" w:color="auto" w:fill="DBDBDB" w:themeFill="accent3" w:themeFillTint="66"/>
          </w:tcPr>
          <w:p w14:paraId="5A08D705" w14:textId="77777777" w:rsidR="0ACFD3EE" w:rsidRDefault="0ACFD3EE" w:rsidP="0ACFD3EE">
            <w:pPr>
              <w:rPr>
                <w:rFonts w:ascii="Calibri" w:hAnsi="Calibri" w:cs="Book Antiqua"/>
                <w:b/>
                <w:bCs/>
                <w:i/>
                <w:iCs/>
              </w:rPr>
            </w:pPr>
            <w:r w:rsidRPr="0ACFD3EE">
              <w:rPr>
                <w:rFonts w:ascii="Calibri" w:hAnsi="Calibri" w:cs="Book Antiqua"/>
                <w:b/>
                <w:bCs/>
                <w:i/>
                <w:iCs/>
              </w:rPr>
              <w:t>CU asociados:</w:t>
            </w:r>
          </w:p>
        </w:tc>
        <w:tc>
          <w:tcPr>
            <w:tcW w:w="5087" w:type="dxa"/>
          </w:tcPr>
          <w:p w14:paraId="6DF88A5D" w14:textId="749146E2" w:rsidR="0ACFD3EE" w:rsidRDefault="0ACFD3EE" w:rsidP="0ACFD3EE">
            <w:pPr>
              <w:rPr>
                <w:rFonts w:ascii="Calibri" w:hAnsi="Calibri" w:cs="Book Antiqua"/>
                <w:i/>
                <w:iCs/>
              </w:rPr>
            </w:pPr>
            <w:r w:rsidRPr="0ACFD3EE">
              <w:rPr>
                <w:rFonts w:ascii="Calibri" w:hAnsi="Calibri" w:cs="Book Antiqua"/>
                <w:i/>
                <w:iCs/>
              </w:rPr>
              <w:t>CU-2</w:t>
            </w:r>
            <w:r w:rsidR="2222C4D9" w:rsidRPr="0ACFD3EE">
              <w:rPr>
                <w:rFonts w:ascii="Calibri" w:hAnsi="Calibri" w:cs="Book Antiqua"/>
                <w:i/>
                <w:iCs/>
              </w:rPr>
              <w:t>0 y CU-26</w:t>
            </w:r>
          </w:p>
        </w:tc>
      </w:tr>
      <w:tr w:rsidR="0ACFD3EE" w14:paraId="2672AFB8" w14:textId="77777777" w:rsidTr="2B75E9D6">
        <w:tc>
          <w:tcPr>
            <w:tcW w:w="2001" w:type="dxa"/>
            <w:shd w:val="clear" w:color="auto" w:fill="DBDBDB" w:themeFill="accent3" w:themeFillTint="66"/>
          </w:tcPr>
          <w:p w14:paraId="1FFC5D37" w14:textId="77777777" w:rsidR="0ACFD3EE" w:rsidRDefault="0ACFD3EE" w:rsidP="0ACFD3EE">
            <w:pPr>
              <w:rPr>
                <w:rFonts w:ascii="Calibri" w:hAnsi="Calibri" w:cs="Book Antiqua"/>
                <w:b/>
                <w:bCs/>
                <w:i/>
                <w:iCs/>
              </w:rPr>
            </w:pPr>
            <w:r w:rsidRPr="0ACFD3EE">
              <w:rPr>
                <w:rFonts w:ascii="Calibri" w:hAnsi="Calibri" w:cs="Book Antiqua"/>
                <w:b/>
                <w:bCs/>
                <w:i/>
                <w:iCs/>
              </w:rPr>
              <w:t>Esc. Asociados:</w:t>
            </w:r>
          </w:p>
        </w:tc>
        <w:tc>
          <w:tcPr>
            <w:tcW w:w="5087" w:type="dxa"/>
          </w:tcPr>
          <w:p w14:paraId="55E0513C" w14:textId="580FAF45" w:rsidR="0ACFD3EE" w:rsidRDefault="0ACFD3EE" w:rsidP="0ACFD3EE">
            <w:pPr>
              <w:rPr>
                <w:rFonts w:ascii="Calibri" w:hAnsi="Calibri" w:cs="Book Antiqua"/>
                <w:i/>
                <w:iCs/>
              </w:rPr>
            </w:pPr>
            <w:r w:rsidRPr="0ACFD3EE">
              <w:rPr>
                <w:rFonts w:ascii="Calibri" w:hAnsi="Calibri" w:cs="Book Antiqua"/>
                <w:i/>
                <w:iCs/>
              </w:rPr>
              <w:t>ES-2</w:t>
            </w:r>
            <w:r w:rsidR="1616D3A2" w:rsidRPr="0ACFD3EE">
              <w:rPr>
                <w:rFonts w:ascii="Calibri" w:hAnsi="Calibri" w:cs="Book Antiqua"/>
                <w:i/>
                <w:iCs/>
              </w:rPr>
              <w:t>8</w:t>
            </w:r>
            <w:r w:rsidRPr="0ACFD3EE">
              <w:rPr>
                <w:rFonts w:ascii="Calibri" w:hAnsi="Calibri" w:cs="Book Antiqua"/>
                <w:i/>
                <w:iCs/>
              </w:rPr>
              <w:t>.1</w:t>
            </w:r>
          </w:p>
        </w:tc>
      </w:tr>
    </w:tbl>
    <w:p w14:paraId="4475AD14" w14:textId="641DE27D" w:rsidR="00C67250" w:rsidRDefault="00C67250" w:rsidP="0ACFD3EE">
      <w:pPr>
        <w:ind w:left="993"/>
        <w:jc w:val="center"/>
        <w:rPr>
          <w:rFonts w:ascii="Calibri" w:hAnsi="Calibri" w:cs="Book Antiqua"/>
          <w:i/>
          <w:iCs/>
          <w:color w:val="595959"/>
        </w:rPr>
      </w:pPr>
    </w:p>
    <w:p w14:paraId="120C4E94" w14:textId="77777777" w:rsidR="00C67250" w:rsidRDefault="00C67250" w:rsidP="00C67250">
      <w:pPr>
        <w:ind w:left="993"/>
        <w:jc w:val="both"/>
        <w:rPr>
          <w:rFonts w:ascii="Calibri" w:hAnsi="Calibri" w:cs="Book Antiqua"/>
          <w:i/>
          <w:color w:val="595959"/>
        </w:rPr>
      </w:pPr>
    </w:p>
    <w:bookmarkEnd w:id="102"/>
    <w:p w14:paraId="1DF6A069" w14:textId="3FB4E14F" w:rsidR="00944810" w:rsidRDefault="14D7D1ED" w:rsidP="0ACFD3EE">
      <w:pPr>
        <w:jc w:val="center"/>
      </w:pPr>
      <w:r>
        <w:rPr>
          <w:noProof/>
        </w:rPr>
        <w:drawing>
          <wp:anchor distT="0" distB="0" distL="114300" distR="114300" simplePos="0" relativeHeight="251662336" behindDoc="0" locked="0" layoutInCell="1" allowOverlap="1" wp14:anchorId="03BF1F21" wp14:editId="21F915F0">
            <wp:simplePos x="0" y="0"/>
            <wp:positionH relativeFrom="column">
              <wp:align>left</wp:align>
            </wp:positionH>
            <wp:positionV relativeFrom="paragraph">
              <wp:posOffset>0</wp:posOffset>
            </wp:positionV>
            <wp:extent cx="7315258" cy="2484140"/>
            <wp:effectExtent l="0" t="0" r="0" b="0"/>
            <wp:wrapSquare wrapText="bothSides"/>
            <wp:docPr id="1181499686" name="Imagen 118149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7315258" cy="248414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ACFD3EE" w14:paraId="1BF03279" w14:textId="77777777" w:rsidTr="237CC4F8">
        <w:tc>
          <w:tcPr>
            <w:tcW w:w="2001" w:type="dxa"/>
            <w:shd w:val="clear" w:color="auto" w:fill="DBDBDB" w:themeFill="accent3" w:themeFillTint="66"/>
          </w:tcPr>
          <w:p w14:paraId="3B471F70" w14:textId="77777777" w:rsidR="0ACFD3EE" w:rsidRDefault="0ACFD3EE" w:rsidP="0ACFD3EE">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14:paraId="06AE5D1A" w14:textId="0AE42C77" w:rsidR="0ACFD3EE" w:rsidRDefault="0ACFD3EE" w:rsidP="0ACFD3EE">
            <w:pPr>
              <w:ind w:left="13"/>
              <w:jc w:val="both"/>
              <w:rPr>
                <w:rFonts w:ascii="Calibri" w:hAnsi="Calibri" w:cs="Book Antiqua"/>
                <w:i/>
                <w:iCs/>
              </w:rPr>
            </w:pPr>
            <w:r w:rsidRPr="0ACFD3EE">
              <w:rPr>
                <w:rFonts w:ascii="Calibri" w:hAnsi="Calibri" w:cs="Book Antiqua"/>
                <w:i/>
                <w:iCs/>
              </w:rPr>
              <w:t>DG-2</w:t>
            </w:r>
            <w:r w:rsidR="323B2388" w:rsidRPr="0ACFD3EE">
              <w:rPr>
                <w:rFonts w:ascii="Calibri" w:hAnsi="Calibri" w:cs="Book Antiqua"/>
                <w:i/>
                <w:iCs/>
              </w:rPr>
              <w:t>9</w:t>
            </w:r>
          </w:p>
        </w:tc>
      </w:tr>
      <w:tr w:rsidR="0ACFD3EE" w14:paraId="7C19C945" w14:textId="77777777" w:rsidTr="237CC4F8">
        <w:tc>
          <w:tcPr>
            <w:tcW w:w="2001" w:type="dxa"/>
            <w:shd w:val="clear" w:color="auto" w:fill="DBDBDB" w:themeFill="accent3" w:themeFillTint="66"/>
          </w:tcPr>
          <w:p w14:paraId="0C83A7D7" w14:textId="77777777" w:rsidR="0ACFD3EE" w:rsidRDefault="0ACFD3EE" w:rsidP="0ACFD3EE">
            <w:pPr>
              <w:rPr>
                <w:rFonts w:ascii="Calibri" w:hAnsi="Calibri" w:cs="Book Antiqua"/>
                <w:b/>
                <w:bCs/>
                <w:i/>
                <w:iCs/>
              </w:rPr>
            </w:pPr>
            <w:r w:rsidRPr="0ACFD3EE">
              <w:rPr>
                <w:rFonts w:ascii="Calibri" w:hAnsi="Calibri" w:cs="Book Antiqua"/>
                <w:b/>
                <w:bCs/>
                <w:i/>
                <w:iCs/>
              </w:rPr>
              <w:t>Descripción:</w:t>
            </w:r>
          </w:p>
        </w:tc>
        <w:tc>
          <w:tcPr>
            <w:tcW w:w="5087" w:type="dxa"/>
          </w:tcPr>
          <w:p w14:paraId="632DB27B" w14:textId="0E1209D9" w:rsidR="1DD690C7" w:rsidRDefault="4289A571" w:rsidP="2B75E9D6">
            <w:pPr>
              <w:spacing w:line="259" w:lineRule="auto"/>
              <w:rPr>
                <w:rFonts w:ascii="Calibri" w:hAnsi="Calibri" w:cs="Book Antiqua"/>
                <w:i/>
                <w:iCs/>
              </w:rPr>
            </w:pPr>
            <w:r w:rsidRPr="2B75E9D6">
              <w:rPr>
                <w:rFonts w:ascii="Calibri" w:hAnsi="Calibri" w:cs="Book Antiqua"/>
                <w:i/>
                <w:iCs/>
              </w:rPr>
              <w:t>Consulta exitosa de proveedores</w:t>
            </w:r>
          </w:p>
        </w:tc>
      </w:tr>
      <w:tr w:rsidR="0ACFD3EE" w14:paraId="423957E0" w14:textId="77777777" w:rsidTr="237CC4F8">
        <w:tc>
          <w:tcPr>
            <w:tcW w:w="2001" w:type="dxa"/>
            <w:shd w:val="clear" w:color="auto" w:fill="DBDBDB" w:themeFill="accent3" w:themeFillTint="66"/>
          </w:tcPr>
          <w:p w14:paraId="7D9713C9" w14:textId="77777777" w:rsidR="0ACFD3EE" w:rsidRDefault="0ACFD3EE" w:rsidP="0ACFD3EE">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14:paraId="7A626346" w14:textId="7A010651" w:rsidR="0ACFD3EE" w:rsidRDefault="0ACFD3EE" w:rsidP="0ACFD3EE">
            <w:pPr>
              <w:rPr>
                <w:rFonts w:ascii="Calibri" w:hAnsi="Calibri" w:cs="Book Antiqua"/>
                <w:i/>
                <w:iCs/>
              </w:rPr>
            </w:pPr>
            <w:r w:rsidRPr="0ACFD3EE">
              <w:rPr>
                <w:rFonts w:ascii="Calibri" w:hAnsi="Calibri" w:cs="Book Antiqua"/>
                <w:i/>
                <w:iCs/>
              </w:rPr>
              <w:t>RF-2</w:t>
            </w:r>
            <w:r w:rsidR="6AAED1BC" w:rsidRPr="0ACFD3EE">
              <w:rPr>
                <w:rFonts w:ascii="Calibri" w:hAnsi="Calibri" w:cs="Book Antiqua"/>
                <w:i/>
                <w:iCs/>
              </w:rPr>
              <w:t>9</w:t>
            </w:r>
          </w:p>
        </w:tc>
      </w:tr>
      <w:tr w:rsidR="0ACFD3EE" w14:paraId="4633FFC7" w14:textId="77777777" w:rsidTr="237CC4F8">
        <w:tc>
          <w:tcPr>
            <w:tcW w:w="2001" w:type="dxa"/>
            <w:shd w:val="clear" w:color="auto" w:fill="DBDBDB" w:themeFill="accent3" w:themeFillTint="66"/>
          </w:tcPr>
          <w:p w14:paraId="74938B0A" w14:textId="77777777" w:rsidR="0ACFD3EE" w:rsidRDefault="0ACFD3EE" w:rsidP="0ACFD3EE">
            <w:pPr>
              <w:rPr>
                <w:rFonts w:ascii="Calibri" w:hAnsi="Calibri" w:cs="Book Antiqua"/>
                <w:b/>
                <w:bCs/>
                <w:i/>
                <w:iCs/>
              </w:rPr>
            </w:pPr>
            <w:r w:rsidRPr="0ACFD3EE">
              <w:rPr>
                <w:rFonts w:ascii="Calibri" w:hAnsi="Calibri" w:cs="Book Antiqua"/>
                <w:b/>
                <w:bCs/>
                <w:i/>
                <w:iCs/>
              </w:rPr>
              <w:t>CU asociados:</w:t>
            </w:r>
          </w:p>
        </w:tc>
        <w:tc>
          <w:tcPr>
            <w:tcW w:w="5087" w:type="dxa"/>
          </w:tcPr>
          <w:p w14:paraId="3245E2BD" w14:textId="6F2CC606" w:rsidR="0ACFD3EE" w:rsidRDefault="0ACFD3EE" w:rsidP="0ACFD3EE">
            <w:pPr>
              <w:rPr>
                <w:rFonts w:ascii="Calibri" w:hAnsi="Calibri" w:cs="Book Antiqua"/>
                <w:i/>
                <w:iCs/>
              </w:rPr>
            </w:pPr>
            <w:r w:rsidRPr="0ACFD3EE">
              <w:rPr>
                <w:rFonts w:ascii="Calibri" w:hAnsi="Calibri" w:cs="Book Antiqua"/>
                <w:i/>
                <w:iCs/>
              </w:rPr>
              <w:t>CU-</w:t>
            </w:r>
            <w:r w:rsidR="38795E0D" w:rsidRPr="0ACFD3EE">
              <w:rPr>
                <w:rFonts w:ascii="Calibri" w:hAnsi="Calibri" w:cs="Book Antiqua"/>
                <w:i/>
                <w:iCs/>
              </w:rPr>
              <w:t>18</w:t>
            </w:r>
            <w:r w:rsidRPr="0ACFD3EE">
              <w:rPr>
                <w:rFonts w:ascii="Calibri" w:hAnsi="Calibri" w:cs="Book Antiqua"/>
                <w:i/>
                <w:iCs/>
              </w:rPr>
              <w:t xml:space="preserve"> y CU-2</w:t>
            </w:r>
            <w:r w:rsidR="410A3797" w:rsidRPr="0ACFD3EE">
              <w:rPr>
                <w:rFonts w:ascii="Calibri" w:hAnsi="Calibri" w:cs="Book Antiqua"/>
                <w:i/>
                <w:iCs/>
              </w:rPr>
              <w:t>1</w:t>
            </w:r>
          </w:p>
        </w:tc>
      </w:tr>
      <w:tr w:rsidR="0ACFD3EE" w14:paraId="047B67BC" w14:textId="77777777" w:rsidTr="237CC4F8">
        <w:tc>
          <w:tcPr>
            <w:tcW w:w="2001" w:type="dxa"/>
            <w:shd w:val="clear" w:color="auto" w:fill="DBDBDB" w:themeFill="accent3" w:themeFillTint="66"/>
          </w:tcPr>
          <w:p w14:paraId="241B3125" w14:textId="77777777" w:rsidR="0ACFD3EE" w:rsidRDefault="0ACFD3EE" w:rsidP="0ACFD3EE">
            <w:pPr>
              <w:rPr>
                <w:rFonts w:ascii="Calibri" w:hAnsi="Calibri" w:cs="Book Antiqua"/>
                <w:b/>
                <w:bCs/>
                <w:i/>
                <w:iCs/>
              </w:rPr>
            </w:pPr>
            <w:r w:rsidRPr="0ACFD3EE">
              <w:rPr>
                <w:rFonts w:ascii="Calibri" w:hAnsi="Calibri" w:cs="Book Antiqua"/>
                <w:b/>
                <w:bCs/>
                <w:i/>
                <w:iCs/>
              </w:rPr>
              <w:lastRenderedPageBreak/>
              <w:t>Esc. Asociados:</w:t>
            </w:r>
          </w:p>
        </w:tc>
        <w:tc>
          <w:tcPr>
            <w:tcW w:w="5087" w:type="dxa"/>
          </w:tcPr>
          <w:p w14:paraId="19ECE1D5" w14:textId="7FF8FD55" w:rsidR="0ACFD3EE" w:rsidRDefault="0ACFD3EE" w:rsidP="0ACFD3EE">
            <w:pPr>
              <w:rPr>
                <w:rFonts w:ascii="Calibri" w:hAnsi="Calibri" w:cs="Book Antiqua"/>
                <w:i/>
                <w:iCs/>
              </w:rPr>
            </w:pPr>
            <w:r w:rsidRPr="0ACFD3EE">
              <w:rPr>
                <w:rFonts w:ascii="Calibri" w:hAnsi="Calibri" w:cs="Book Antiqua"/>
                <w:i/>
                <w:iCs/>
              </w:rPr>
              <w:t>ES-2</w:t>
            </w:r>
            <w:r w:rsidR="697E31FB" w:rsidRPr="0ACFD3EE">
              <w:rPr>
                <w:rFonts w:ascii="Calibri" w:hAnsi="Calibri" w:cs="Book Antiqua"/>
                <w:i/>
                <w:iCs/>
              </w:rPr>
              <w:t>9</w:t>
            </w:r>
            <w:r w:rsidRPr="0ACFD3EE">
              <w:rPr>
                <w:rFonts w:ascii="Calibri" w:hAnsi="Calibri" w:cs="Book Antiqua"/>
                <w:i/>
                <w:iCs/>
              </w:rPr>
              <w:t>.1</w:t>
            </w:r>
          </w:p>
        </w:tc>
      </w:tr>
    </w:tbl>
    <w:p w14:paraId="78709B34" w14:textId="5754682F" w:rsidR="00944810" w:rsidRDefault="00944810" w:rsidP="0ACFD3EE">
      <w:pPr>
        <w:jc w:val="center"/>
      </w:pPr>
    </w:p>
    <w:p w14:paraId="1B14E49E" w14:textId="1B955DF7" w:rsidR="237CC4F8" w:rsidRDefault="237CC4F8" w:rsidP="237CC4F8">
      <w:pPr>
        <w:jc w:val="center"/>
      </w:pPr>
      <w:r>
        <w:rPr>
          <w:noProof/>
        </w:rPr>
        <w:drawing>
          <wp:anchor distT="0" distB="0" distL="114300" distR="114300" simplePos="0" relativeHeight="251663360" behindDoc="0" locked="0" layoutInCell="1" allowOverlap="1" wp14:anchorId="1C06BF1B" wp14:editId="44303818">
            <wp:simplePos x="0" y="0"/>
            <wp:positionH relativeFrom="column">
              <wp:align>left</wp:align>
            </wp:positionH>
            <wp:positionV relativeFrom="paragraph">
              <wp:posOffset>0</wp:posOffset>
            </wp:positionV>
            <wp:extent cx="7374194" cy="2381250"/>
            <wp:effectExtent l="0" t="0" r="0" b="0"/>
            <wp:wrapSquare wrapText="bothSides"/>
            <wp:docPr id="1651280124" name="Imagen 165128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7374194" cy="2381250"/>
                    </a:xfrm>
                    <a:prstGeom prst="rect">
                      <a:avLst/>
                    </a:prstGeom>
                  </pic:spPr>
                </pic:pic>
              </a:graphicData>
            </a:graphic>
            <wp14:sizeRelH relativeFrom="page">
              <wp14:pctWidth>0</wp14:pctWidth>
            </wp14:sizeRelH>
            <wp14:sizeRelV relativeFrom="page">
              <wp14:pctHeight>0</wp14:pctHeight>
            </wp14:sizeRelV>
          </wp:anchor>
        </w:drawing>
      </w:r>
    </w:p>
    <w:p w14:paraId="4E100FF4" w14:textId="32C86799" w:rsidR="237CC4F8" w:rsidRDefault="237CC4F8" w:rsidP="237CC4F8">
      <w:pPr>
        <w:jc w:val="cente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ACFD3EE" w14:paraId="0FD39722" w14:textId="77777777" w:rsidTr="2B75E9D6">
        <w:tc>
          <w:tcPr>
            <w:tcW w:w="2001" w:type="dxa"/>
            <w:shd w:val="clear" w:color="auto" w:fill="DBDBDB" w:themeFill="accent3" w:themeFillTint="66"/>
          </w:tcPr>
          <w:p w14:paraId="78C7A084" w14:textId="77777777" w:rsidR="0ACFD3EE" w:rsidRDefault="0ACFD3EE" w:rsidP="0ACFD3EE">
            <w:pPr>
              <w:jc w:val="both"/>
              <w:rPr>
                <w:rFonts w:ascii="Calibri" w:hAnsi="Calibri" w:cs="Book Antiqua"/>
                <w:b/>
                <w:bCs/>
                <w:i/>
                <w:iCs/>
              </w:rPr>
            </w:pPr>
            <w:r w:rsidRPr="0ACFD3EE">
              <w:rPr>
                <w:rFonts w:ascii="Calibri" w:hAnsi="Calibri" w:cs="Book Antiqua"/>
                <w:b/>
                <w:bCs/>
                <w:i/>
                <w:iCs/>
              </w:rPr>
              <w:t xml:space="preserve">ID </w:t>
            </w:r>
            <w:proofErr w:type="spellStart"/>
            <w:r w:rsidRPr="0ACFD3EE">
              <w:rPr>
                <w:rFonts w:ascii="Calibri" w:hAnsi="Calibri" w:cs="Book Antiqua"/>
                <w:b/>
                <w:bCs/>
                <w:i/>
                <w:iCs/>
              </w:rPr>
              <w:t>Ref</w:t>
            </w:r>
            <w:proofErr w:type="spellEnd"/>
            <w:r w:rsidRPr="0ACFD3EE">
              <w:rPr>
                <w:rFonts w:ascii="Calibri" w:hAnsi="Calibri" w:cs="Book Antiqua"/>
                <w:b/>
                <w:bCs/>
                <w:i/>
                <w:iCs/>
              </w:rPr>
              <w:t>:</w:t>
            </w:r>
          </w:p>
        </w:tc>
        <w:tc>
          <w:tcPr>
            <w:tcW w:w="5087" w:type="dxa"/>
          </w:tcPr>
          <w:p w14:paraId="4ECCCD84" w14:textId="3DE691EF" w:rsidR="0ACFD3EE" w:rsidRDefault="0ACFD3EE" w:rsidP="0ACFD3EE">
            <w:pPr>
              <w:ind w:left="13"/>
              <w:jc w:val="both"/>
              <w:rPr>
                <w:rFonts w:ascii="Calibri" w:hAnsi="Calibri" w:cs="Book Antiqua"/>
                <w:i/>
                <w:iCs/>
              </w:rPr>
            </w:pPr>
            <w:r w:rsidRPr="0ACFD3EE">
              <w:rPr>
                <w:rFonts w:ascii="Calibri" w:hAnsi="Calibri" w:cs="Book Antiqua"/>
                <w:i/>
                <w:iCs/>
              </w:rPr>
              <w:t>DG-</w:t>
            </w:r>
            <w:r w:rsidR="34F88983" w:rsidRPr="0ACFD3EE">
              <w:rPr>
                <w:rFonts w:ascii="Calibri" w:hAnsi="Calibri" w:cs="Book Antiqua"/>
                <w:i/>
                <w:iCs/>
              </w:rPr>
              <w:t>30</w:t>
            </w:r>
          </w:p>
        </w:tc>
      </w:tr>
      <w:tr w:rsidR="0ACFD3EE" w14:paraId="185CEB1C" w14:textId="77777777" w:rsidTr="2B75E9D6">
        <w:tc>
          <w:tcPr>
            <w:tcW w:w="2001" w:type="dxa"/>
            <w:shd w:val="clear" w:color="auto" w:fill="DBDBDB" w:themeFill="accent3" w:themeFillTint="66"/>
          </w:tcPr>
          <w:p w14:paraId="7436918F" w14:textId="77777777" w:rsidR="0ACFD3EE" w:rsidRDefault="0ACFD3EE" w:rsidP="0ACFD3EE">
            <w:pPr>
              <w:rPr>
                <w:rFonts w:ascii="Calibri" w:hAnsi="Calibri" w:cs="Book Antiqua"/>
                <w:b/>
                <w:bCs/>
                <w:i/>
                <w:iCs/>
              </w:rPr>
            </w:pPr>
            <w:r w:rsidRPr="0ACFD3EE">
              <w:rPr>
                <w:rFonts w:ascii="Calibri" w:hAnsi="Calibri" w:cs="Book Antiqua"/>
                <w:b/>
                <w:bCs/>
                <w:i/>
                <w:iCs/>
              </w:rPr>
              <w:t>Descripción:</w:t>
            </w:r>
          </w:p>
        </w:tc>
        <w:tc>
          <w:tcPr>
            <w:tcW w:w="5087" w:type="dxa"/>
          </w:tcPr>
          <w:p w14:paraId="7377620D" w14:textId="240D2D57" w:rsidR="0ACFD3EE" w:rsidRDefault="43A6C1EB" w:rsidP="2B75E9D6">
            <w:pPr>
              <w:spacing w:line="259" w:lineRule="auto"/>
              <w:rPr>
                <w:rFonts w:ascii="Calibri" w:hAnsi="Calibri" w:cs="Book Antiqua"/>
                <w:i/>
                <w:iCs/>
              </w:rPr>
            </w:pPr>
            <w:r w:rsidRPr="2B75E9D6">
              <w:rPr>
                <w:rFonts w:ascii="Calibri" w:hAnsi="Calibri" w:cs="Book Antiqua"/>
                <w:i/>
                <w:iCs/>
              </w:rPr>
              <w:t>Consulta exitosa de</w:t>
            </w:r>
            <w:r w:rsidR="5FD3ADD3" w:rsidRPr="2B75E9D6">
              <w:rPr>
                <w:rFonts w:ascii="Calibri" w:hAnsi="Calibri" w:cs="Book Antiqua"/>
                <w:i/>
                <w:iCs/>
              </w:rPr>
              <w:t xml:space="preserve"> ordenes</w:t>
            </w:r>
            <w:r w:rsidRPr="2B75E9D6">
              <w:rPr>
                <w:rFonts w:ascii="Calibri" w:hAnsi="Calibri" w:cs="Book Antiqua"/>
                <w:i/>
                <w:iCs/>
              </w:rPr>
              <w:t xml:space="preserve"> p</w:t>
            </w:r>
            <w:r w:rsidR="4F13E8F9" w:rsidRPr="2B75E9D6">
              <w:rPr>
                <w:rFonts w:ascii="Calibri" w:hAnsi="Calibri" w:cs="Book Antiqua"/>
                <w:i/>
                <w:iCs/>
              </w:rPr>
              <w:t>ago</w:t>
            </w:r>
            <w:r w:rsidR="343E72BE" w:rsidRPr="2B75E9D6">
              <w:rPr>
                <w:rFonts w:ascii="Calibri" w:hAnsi="Calibri" w:cs="Book Antiqua"/>
                <w:i/>
                <w:iCs/>
              </w:rPr>
              <w:t>das</w:t>
            </w:r>
          </w:p>
        </w:tc>
      </w:tr>
      <w:tr w:rsidR="0ACFD3EE" w14:paraId="0E4955D0" w14:textId="77777777" w:rsidTr="2B75E9D6">
        <w:tc>
          <w:tcPr>
            <w:tcW w:w="2001" w:type="dxa"/>
            <w:shd w:val="clear" w:color="auto" w:fill="DBDBDB" w:themeFill="accent3" w:themeFillTint="66"/>
          </w:tcPr>
          <w:p w14:paraId="05D6EE28" w14:textId="77777777" w:rsidR="0ACFD3EE" w:rsidRDefault="0ACFD3EE" w:rsidP="0ACFD3EE">
            <w:pPr>
              <w:rPr>
                <w:rFonts w:ascii="Calibri" w:hAnsi="Calibri" w:cs="Book Antiqua"/>
                <w:b/>
                <w:bCs/>
                <w:i/>
                <w:iCs/>
              </w:rPr>
            </w:pPr>
            <w:proofErr w:type="spellStart"/>
            <w:r w:rsidRPr="0ACFD3EE">
              <w:rPr>
                <w:rFonts w:ascii="Calibri" w:hAnsi="Calibri" w:cs="Book Antiqua"/>
                <w:b/>
                <w:bCs/>
                <w:i/>
                <w:iCs/>
              </w:rPr>
              <w:t>Reqs</w:t>
            </w:r>
            <w:proofErr w:type="spellEnd"/>
            <w:r w:rsidRPr="0ACFD3EE">
              <w:rPr>
                <w:rFonts w:ascii="Calibri" w:hAnsi="Calibri" w:cs="Book Antiqua"/>
                <w:b/>
                <w:bCs/>
                <w:i/>
                <w:iCs/>
              </w:rPr>
              <w:t>. asociados:</w:t>
            </w:r>
          </w:p>
        </w:tc>
        <w:tc>
          <w:tcPr>
            <w:tcW w:w="5087" w:type="dxa"/>
          </w:tcPr>
          <w:p w14:paraId="47C34A6A" w14:textId="7233EC1C" w:rsidR="0ACFD3EE" w:rsidRDefault="0ACFD3EE" w:rsidP="0ACFD3EE">
            <w:pPr>
              <w:rPr>
                <w:rFonts w:ascii="Calibri" w:hAnsi="Calibri" w:cs="Book Antiqua"/>
                <w:i/>
                <w:iCs/>
              </w:rPr>
            </w:pPr>
            <w:r w:rsidRPr="0ACFD3EE">
              <w:rPr>
                <w:rFonts w:ascii="Calibri" w:hAnsi="Calibri" w:cs="Book Antiqua"/>
                <w:i/>
                <w:iCs/>
              </w:rPr>
              <w:t>RF-</w:t>
            </w:r>
            <w:r w:rsidR="6C02B7B9" w:rsidRPr="0ACFD3EE">
              <w:rPr>
                <w:rFonts w:ascii="Calibri" w:hAnsi="Calibri" w:cs="Book Antiqua"/>
                <w:i/>
                <w:iCs/>
              </w:rPr>
              <w:t>30</w:t>
            </w:r>
          </w:p>
        </w:tc>
      </w:tr>
      <w:tr w:rsidR="0ACFD3EE" w14:paraId="55F6130D" w14:textId="77777777" w:rsidTr="2B75E9D6">
        <w:tc>
          <w:tcPr>
            <w:tcW w:w="2001" w:type="dxa"/>
            <w:shd w:val="clear" w:color="auto" w:fill="DBDBDB" w:themeFill="accent3" w:themeFillTint="66"/>
          </w:tcPr>
          <w:p w14:paraId="4AF700DF" w14:textId="77777777" w:rsidR="0ACFD3EE" w:rsidRDefault="0ACFD3EE" w:rsidP="0ACFD3EE">
            <w:pPr>
              <w:rPr>
                <w:rFonts w:ascii="Calibri" w:hAnsi="Calibri" w:cs="Book Antiqua"/>
                <w:b/>
                <w:bCs/>
                <w:i/>
                <w:iCs/>
              </w:rPr>
            </w:pPr>
            <w:r w:rsidRPr="0ACFD3EE">
              <w:rPr>
                <w:rFonts w:ascii="Calibri" w:hAnsi="Calibri" w:cs="Book Antiqua"/>
                <w:b/>
                <w:bCs/>
                <w:i/>
                <w:iCs/>
              </w:rPr>
              <w:t>CU asociados:</w:t>
            </w:r>
          </w:p>
        </w:tc>
        <w:tc>
          <w:tcPr>
            <w:tcW w:w="5087" w:type="dxa"/>
          </w:tcPr>
          <w:p w14:paraId="05A57D3F" w14:textId="64E07DC6" w:rsidR="0ACFD3EE" w:rsidRDefault="0ACFD3EE" w:rsidP="0ACFD3EE">
            <w:pPr>
              <w:rPr>
                <w:rFonts w:ascii="Calibri" w:hAnsi="Calibri" w:cs="Book Antiqua"/>
                <w:i/>
                <w:iCs/>
              </w:rPr>
            </w:pPr>
            <w:r w:rsidRPr="0ACFD3EE">
              <w:rPr>
                <w:rFonts w:ascii="Calibri" w:hAnsi="Calibri" w:cs="Book Antiqua"/>
                <w:i/>
                <w:iCs/>
              </w:rPr>
              <w:t>CU-</w:t>
            </w:r>
            <w:r w:rsidR="12E07C6C" w:rsidRPr="0ACFD3EE">
              <w:rPr>
                <w:rFonts w:ascii="Calibri" w:hAnsi="Calibri" w:cs="Book Antiqua"/>
                <w:i/>
                <w:iCs/>
              </w:rPr>
              <w:t>21</w:t>
            </w:r>
            <w:r w:rsidR="49AA075B" w:rsidRPr="0ACFD3EE">
              <w:rPr>
                <w:rFonts w:ascii="Calibri" w:hAnsi="Calibri" w:cs="Book Antiqua"/>
                <w:i/>
                <w:iCs/>
              </w:rPr>
              <w:t xml:space="preserve">, </w:t>
            </w:r>
            <w:r w:rsidRPr="0ACFD3EE">
              <w:rPr>
                <w:rFonts w:ascii="Calibri" w:hAnsi="Calibri" w:cs="Book Antiqua"/>
                <w:i/>
                <w:iCs/>
              </w:rPr>
              <w:t>CU-2</w:t>
            </w:r>
            <w:r w:rsidR="2233607A" w:rsidRPr="0ACFD3EE">
              <w:rPr>
                <w:rFonts w:ascii="Calibri" w:hAnsi="Calibri" w:cs="Book Antiqua"/>
                <w:i/>
                <w:iCs/>
              </w:rPr>
              <w:t>6</w:t>
            </w:r>
            <w:r w:rsidR="7814D096" w:rsidRPr="0ACFD3EE">
              <w:rPr>
                <w:rFonts w:ascii="Calibri" w:hAnsi="Calibri" w:cs="Book Antiqua"/>
                <w:i/>
                <w:iCs/>
              </w:rPr>
              <w:t xml:space="preserve"> Y CU-28</w:t>
            </w:r>
          </w:p>
        </w:tc>
      </w:tr>
      <w:tr w:rsidR="0ACFD3EE" w14:paraId="14FDD94C" w14:textId="77777777" w:rsidTr="2B75E9D6">
        <w:tc>
          <w:tcPr>
            <w:tcW w:w="2001" w:type="dxa"/>
            <w:shd w:val="clear" w:color="auto" w:fill="DBDBDB" w:themeFill="accent3" w:themeFillTint="66"/>
          </w:tcPr>
          <w:p w14:paraId="74F601E3" w14:textId="77777777" w:rsidR="0ACFD3EE" w:rsidRDefault="0ACFD3EE" w:rsidP="0ACFD3EE">
            <w:pPr>
              <w:rPr>
                <w:rFonts w:ascii="Calibri" w:hAnsi="Calibri" w:cs="Book Antiqua"/>
                <w:b/>
                <w:bCs/>
                <w:i/>
                <w:iCs/>
              </w:rPr>
            </w:pPr>
            <w:r w:rsidRPr="0ACFD3EE">
              <w:rPr>
                <w:rFonts w:ascii="Calibri" w:hAnsi="Calibri" w:cs="Book Antiqua"/>
                <w:b/>
                <w:bCs/>
                <w:i/>
                <w:iCs/>
              </w:rPr>
              <w:t>Esc. Asociados:</w:t>
            </w:r>
          </w:p>
        </w:tc>
        <w:tc>
          <w:tcPr>
            <w:tcW w:w="5087" w:type="dxa"/>
          </w:tcPr>
          <w:p w14:paraId="514AB5FD" w14:textId="46A8E831" w:rsidR="0ACFD3EE" w:rsidRDefault="0ACFD3EE" w:rsidP="0ACFD3EE">
            <w:pPr>
              <w:rPr>
                <w:rFonts w:ascii="Calibri" w:hAnsi="Calibri" w:cs="Book Antiqua"/>
                <w:i/>
                <w:iCs/>
              </w:rPr>
            </w:pPr>
            <w:r w:rsidRPr="0ACFD3EE">
              <w:rPr>
                <w:rFonts w:ascii="Calibri" w:hAnsi="Calibri" w:cs="Book Antiqua"/>
                <w:i/>
                <w:iCs/>
              </w:rPr>
              <w:t>ES-</w:t>
            </w:r>
            <w:r w:rsidR="7DAD3581" w:rsidRPr="0ACFD3EE">
              <w:rPr>
                <w:rFonts w:ascii="Calibri" w:hAnsi="Calibri" w:cs="Book Antiqua"/>
                <w:i/>
                <w:iCs/>
              </w:rPr>
              <w:t>30</w:t>
            </w:r>
            <w:r w:rsidRPr="0ACFD3EE">
              <w:rPr>
                <w:rFonts w:ascii="Calibri" w:hAnsi="Calibri" w:cs="Book Antiqua"/>
                <w:i/>
                <w:iCs/>
              </w:rPr>
              <w:t>.1</w:t>
            </w:r>
          </w:p>
        </w:tc>
      </w:tr>
    </w:tbl>
    <w:p w14:paraId="0332C613" w14:textId="33E08E72" w:rsidR="00944810" w:rsidRDefault="00944810" w:rsidP="0ACFD3EE">
      <w:pPr>
        <w:ind w:left="993"/>
        <w:jc w:val="center"/>
      </w:pPr>
    </w:p>
    <w:p w14:paraId="4E5C710E" w14:textId="71DF8C73" w:rsidR="00944810" w:rsidRDefault="00944810" w:rsidP="0ACFD3EE">
      <w:pPr>
        <w:ind w:left="993"/>
        <w:jc w:val="center"/>
      </w:pPr>
    </w:p>
    <w:p w14:paraId="3CB648E9" w14:textId="50A72BB8" w:rsidR="00944810" w:rsidRDefault="6BA27050" w:rsidP="0ACFD3EE">
      <w:pPr>
        <w:jc w:val="center"/>
      </w:pPr>
      <w:r>
        <w:rPr>
          <w:noProof/>
        </w:rPr>
        <w:drawing>
          <wp:inline distT="0" distB="0" distL="0" distR="0" wp14:anchorId="3DA3A935" wp14:editId="568B9563">
            <wp:extent cx="6317420" cy="2943225"/>
            <wp:effectExtent l="0" t="0" r="0" b="0"/>
            <wp:docPr id="276770002" name="Imagen 27677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317420" cy="2943225"/>
                    </a:xfrm>
                    <a:prstGeom prst="rect">
                      <a:avLst/>
                    </a:prstGeom>
                  </pic:spPr>
                </pic:pic>
              </a:graphicData>
            </a:graphic>
          </wp:inline>
        </w:drawing>
      </w: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09016F3" w14:paraId="7A02CD9C" w14:textId="77777777" w:rsidTr="609016F3">
        <w:tc>
          <w:tcPr>
            <w:tcW w:w="2001" w:type="dxa"/>
            <w:shd w:val="clear" w:color="auto" w:fill="DBDBDB" w:themeFill="accent3" w:themeFillTint="66"/>
          </w:tcPr>
          <w:p w14:paraId="65595711" w14:textId="77777777" w:rsidR="5B0B11FE" w:rsidRDefault="5B0B11FE" w:rsidP="609016F3">
            <w:pPr>
              <w:jc w:val="both"/>
              <w:rPr>
                <w:rFonts w:ascii="Calibri" w:hAnsi="Calibri" w:cs="Book Antiqua"/>
                <w:b/>
                <w:bCs/>
                <w:i/>
                <w:iCs/>
              </w:rPr>
            </w:pPr>
            <w:r w:rsidRPr="609016F3">
              <w:rPr>
                <w:rFonts w:ascii="Calibri" w:hAnsi="Calibri" w:cs="Book Antiqua"/>
                <w:b/>
                <w:bCs/>
                <w:i/>
                <w:iCs/>
              </w:rPr>
              <w:t xml:space="preserve">ID </w:t>
            </w:r>
            <w:proofErr w:type="spellStart"/>
            <w:r w:rsidRPr="609016F3">
              <w:rPr>
                <w:rFonts w:ascii="Calibri" w:hAnsi="Calibri" w:cs="Book Antiqua"/>
                <w:b/>
                <w:bCs/>
                <w:i/>
                <w:iCs/>
              </w:rPr>
              <w:t>Ref</w:t>
            </w:r>
            <w:proofErr w:type="spellEnd"/>
            <w:r w:rsidRPr="609016F3">
              <w:rPr>
                <w:rFonts w:ascii="Calibri" w:hAnsi="Calibri" w:cs="Book Antiqua"/>
                <w:b/>
                <w:bCs/>
                <w:i/>
                <w:iCs/>
              </w:rPr>
              <w:t>:</w:t>
            </w:r>
          </w:p>
        </w:tc>
        <w:tc>
          <w:tcPr>
            <w:tcW w:w="5087" w:type="dxa"/>
          </w:tcPr>
          <w:p w14:paraId="33E53C52" w14:textId="3A42ED36" w:rsidR="5B0B11FE" w:rsidRDefault="5B0B11FE" w:rsidP="609016F3">
            <w:pPr>
              <w:ind w:left="13"/>
              <w:jc w:val="both"/>
              <w:rPr>
                <w:rFonts w:ascii="Calibri" w:hAnsi="Calibri" w:cs="Book Antiqua"/>
                <w:i/>
                <w:iCs/>
              </w:rPr>
            </w:pPr>
            <w:r w:rsidRPr="609016F3">
              <w:rPr>
                <w:rFonts w:ascii="Calibri" w:hAnsi="Calibri" w:cs="Book Antiqua"/>
                <w:i/>
                <w:iCs/>
              </w:rPr>
              <w:t>DG-</w:t>
            </w:r>
            <w:r w:rsidR="0A289788" w:rsidRPr="609016F3">
              <w:rPr>
                <w:rFonts w:ascii="Calibri" w:hAnsi="Calibri" w:cs="Book Antiqua"/>
                <w:i/>
                <w:iCs/>
              </w:rPr>
              <w:t>31</w:t>
            </w:r>
          </w:p>
        </w:tc>
      </w:tr>
      <w:tr w:rsidR="609016F3" w14:paraId="6B14B797" w14:textId="77777777" w:rsidTr="609016F3">
        <w:tc>
          <w:tcPr>
            <w:tcW w:w="2001" w:type="dxa"/>
            <w:shd w:val="clear" w:color="auto" w:fill="DBDBDB" w:themeFill="accent3" w:themeFillTint="66"/>
          </w:tcPr>
          <w:p w14:paraId="2AEEE5D9" w14:textId="77777777" w:rsidR="5B0B11FE" w:rsidRDefault="5B0B11FE" w:rsidP="609016F3">
            <w:pPr>
              <w:rPr>
                <w:rFonts w:ascii="Calibri" w:hAnsi="Calibri" w:cs="Book Antiqua"/>
                <w:b/>
                <w:bCs/>
                <w:i/>
                <w:iCs/>
              </w:rPr>
            </w:pPr>
            <w:r w:rsidRPr="609016F3">
              <w:rPr>
                <w:rFonts w:ascii="Calibri" w:hAnsi="Calibri" w:cs="Book Antiqua"/>
                <w:b/>
                <w:bCs/>
                <w:i/>
                <w:iCs/>
              </w:rPr>
              <w:t>Descripción:</w:t>
            </w:r>
          </w:p>
        </w:tc>
        <w:tc>
          <w:tcPr>
            <w:tcW w:w="5087" w:type="dxa"/>
          </w:tcPr>
          <w:p w14:paraId="52D9E444" w14:textId="24819265" w:rsidR="0F9BDABE" w:rsidRDefault="0F9BDABE" w:rsidP="609016F3">
            <w:pPr>
              <w:spacing w:line="259" w:lineRule="auto"/>
              <w:rPr>
                <w:rFonts w:ascii="Calibri" w:hAnsi="Calibri" w:cs="Book Antiqua"/>
                <w:i/>
                <w:iCs/>
              </w:rPr>
            </w:pPr>
            <w:r w:rsidRPr="609016F3">
              <w:rPr>
                <w:rFonts w:ascii="Calibri" w:hAnsi="Calibri" w:cs="Book Antiqua"/>
                <w:i/>
                <w:iCs/>
              </w:rPr>
              <w:t>Consulta de vehículos exitosa</w:t>
            </w:r>
          </w:p>
        </w:tc>
      </w:tr>
      <w:tr w:rsidR="609016F3" w14:paraId="31BF3991" w14:textId="77777777" w:rsidTr="609016F3">
        <w:tc>
          <w:tcPr>
            <w:tcW w:w="2001" w:type="dxa"/>
            <w:shd w:val="clear" w:color="auto" w:fill="DBDBDB" w:themeFill="accent3" w:themeFillTint="66"/>
          </w:tcPr>
          <w:p w14:paraId="4993F09A" w14:textId="77777777" w:rsidR="5B0B11FE" w:rsidRDefault="5B0B11FE" w:rsidP="609016F3">
            <w:pPr>
              <w:rPr>
                <w:rFonts w:ascii="Calibri" w:hAnsi="Calibri" w:cs="Book Antiqua"/>
                <w:b/>
                <w:bCs/>
                <w:i/>
                <w:iCs/>
              </w:rPr>
            </w:pPr>
            <w:proofErr w:type="spellStart"/>
            <w:r w:rsidRPr="609016F3">
              <w:rPr>
                <w:rFonts w:ascii="Calibri" w:hAnsi="Calibri" w:cs="Book Antiqua"/>
                <w:b/>
                <w:bCs/>
                <w:i/>
                <w:iCs/>
              </w:rPr>
              <w:t>Reqs</w:t>
            </w:r>
            <w:proofErr w:type="spellEnd"/>
            <w:r w:rsidRPr="609016F3">
              <w:rPr>
                <w:rFonts w:ascii="Calibri" w:hAnsi="Calibri" w:cs="Book Antiqua"/>
                <w:b/>
                <w:bCs/>
                <w:i/>
                <w:iCs/>
              </w:rPr>
              <w:t>. asociados:</w:t>
            </w:r>
          </w:p>
        </w:tc>
        <w:tc>
          <w:tcPr>
            <w:tcW w:w="5087" w:type="dxa"/>
          </w:tcPr>
          <w:p w14:paraId="0B681297" w14:textId="49CCFAB0" w:rsidR="5B0B11FE" w:rsidRDefault="5B0B11FE" w:rsidP="609016F3">
            <w:pPr>
              <w:rPr>
                <w:rFonts w:ascii="Calibri" w:hAnsi="Calibri" w:cs="Book Antiqua"/>
                <w:i/>
                <w:iCs/>
              </w:rPr>
            </w:pPr>
            <w:r w:rsidRPr="609016F3">
              <w:rPr>
                <w:rFonts w:ascii="Calibri" w:hAnsi="Calibri" w:cs="Book Antiqua"/>
                <w:i/>
                <w:iCs/>
              </w:rPr>
              <w:t>RF-1</w:t>
            </w:r>
          </w:p>
        </w:tc>
      </w:tr>
      <w:tr w:rsidR="609016F3" w14:paraId="30C0FD4F" w14:textId="77777777" w:rsidTr="609016F3">
        <w:tc>
          <w:tcPr>
            <w:tcW w:w="2001" w:type="dxa"/>
            <w:shd w:val="clear" w:color="auto" w:fill="DBDBDB" w:themeFill="accent3" w:themeFillTint="66"/>
          </w:tcPr>
          <w:p w14:paraId="0B54B308" w14:textId="77777777" w:rsidR="5B0B11FE" w:rsidRDefault="5B0B11FE" w:rsidP="609016F3">
            <w:pPr>
              <w:rPr>
                <w:rFonts w:ascii="Calibri" w:hAnsi="Calibri" w:cs="Book Antiqua"/>
                <w:b/>
                <w:bCs/>
                <w:i/>
                <w:iCs/>
              </w:rPr>
            </w:pPr>
            <w:r w:rsidRPr="609016F3">
              <w:rPr>
                <w:rFonts w:ascii="Calibri" w:hAnsi="Calibri" w:cs="Book Antiqua"/>
                <w:b/>
                <w:bCs/>
                <w:i/>
                <w:iCs/>
              </w:rPr>
              <w:t>CU asociados:</w:t>
            </w:r>
          </w:p>
        </w:tc>
        <w:tc>
          <w:tcPr>
            <w:tcW w:w="5087" w:type="dxa"/>
          </w:tcPr>
          <w:p w14:paraId="0AB1213E" w14:textId="2C9D2750" w:rsidR="5B0B11FE" w:rsidRDefault="5B0B11FE" w:rsidP="609016F3">
            <w:pPr>
              <w:rPr>
                <w:rFonts w:ascii="Calibri" w:hAnsi="Calibri" w:cs="Book Antiqua"/>
                <w:i/>
                <w:iCs/>
              </w:rPr>
            </w:pPr>
            <w:r w:rsidRPr="609016F3">
              <w:rPr>
                <w:rFonts w:ascii="Calibri" w:hAnsi="Calibri" w:cs="Book Antiqua"/>
                <w:i/>
                <w:iCs/>
              </w:rPr>
              <w:t>CU-1</w:t>
            </w:r>
          </w:p>
        </w:tc>
      </w:tr>
      <w:tr w:rsidR="609016F3" w14:paraId="7713A9D4" w14:textId="77777777" w:rsidTr="609016F3">
        <w:tc>
          <w:tcPr>
            <w:tcW w:w="2001" w:type="dxa"/>
            <w:shd w:val="clear" w:color="auto" w:fill="DBDBDB" w:themeFill="accent3" w:themeFillTint="66"/>
          </w:tcPr>
          <w:p w14:paraId="4538873C" w14:textId="77777777" w:rsidR="5B0B11FE" w:rsidRDefault="5B0B11FE" w:rsidP="609016F3">
            <w:pPr>
              <w:rPr>
                <w:rFonts w:ascii="Calibri" w:hAnsi="Calibri" w:cs="Book Antiqua"/>
                <w:b/>
                <w:bCs/>
                <w:i/>
                <w:iCs/>
              </w:rPr>
            </w:pPr>
            <w:r w:rsidRPr="609016F3">
              <w:rPr>
                <w:rFonts w:ascii="Calibri" w:hAnsi="Calibri" w:cs="Book Antiqua"/>
                <w:b/>
                <w:bCs/>
                <w:i/>
                <w:iCs/>
              </w:rPr>
              <w:t>Esc. Asociados:</w:t>
            </w:r>
          </w:p>
        </w:tc>
        <w:tc>
          <w:tcPr>
            <w:tcW w:w="5087" w:type="dxa"/>
          </w:tcPr>
          <w:p w14:paraId="3427878E" w14:textId="05FF3E26" w:rsidR="5B0B11FE" w:rsidRDefault="5B0B11FE" w:rsidP="609016F3">
            <w:pPr>
              <w:rPr>
                <w:rFonts w:ascii="Calibri" w:hAnsi="Calibri" w:cs="Book Antiqua"/>
                <w:i/>
                <w:iCs/>
              </w:rPr>
            </w:pPr>
            <w:r w:rsidRPr="609016F3">
              <w:rPr>
                <w:rFonts w:ascii="Calibri" w:hAnsi="Calibri" w:cs="Book Antiqua"/>
                <w:i/>
                <w:iCs/>
              </w:rPr>
              <w:t>ES-</w:t>
            </w:r>
            <w:r w:rsidR="610BF35B" w:rsidRPr="609016F3">
              <w:rPr>
                <w:rFonts w:ascii="Calibri" w:hAnsi="Calibri" w:cs="Book Antiqua"/>
                <w:i/>
                <w:iCs/>
              </w:rPr>
              <w:t>31</w:t>
            </w:r>
            <w:r w:rsidRPr="609016F3">
              <w:rPr>
                <w:rFonts w:ascii="Calibri" w:hAnsi="Calibri" w:cs="Book Antiqua"/>
                <w:i/>
                <w:iCs/>
              </w:rPr>
              <w:t>.1</w:t>
            </w:r>
          </w:p>
        </w:tc>
      </w:tr>
    </w:tbl>
    <w:p w14:paraId="5FBAB669" w14:textId="09C1C1E6" w:rsidR="609016F3" w:rsidRDefault="609016F3" w:rsidP="609016F3">
      <w:pPr>
        <w:jc w:val="center"/>
      </w:pPr>
    </w:p>
    <w:p w14:paraId="6D037D5E" w14:textId="51363F5E" w:rsidR="609016F3" w:rsidRDefault="609016F3" w:rsidP="609016F3">
      <w:pPr>
        <w:jc w:val="center"/>
      </w:pPr>
      <w:r>
        <w:rPr>
          <w:noProof/>
        </w:rPr>
        <w:lastRenderedPageBreak/>
        <w:drawing>
          <wp:inline distT="0" distB="0" distL="0" distR="0" wp14:anchorId="24E2081B" wp14:editId="6AAAC8E8">
            <wp:extent cx="5991225" cy="2634884"/>
            <wp:effectExtent l="0" t="0" r="0" b="0"/>
            <wp:docPr id="863020327" name="Imagen 86302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91225" cy="2634884"/>
                    </a:xfrm>
                    <a:prstGeom prst="rect">
                      <a:avLst/>
                    </a:prstGeom>
                  </pic:spPr>
                </pic:pic>
              </a:graphicData>
            </a:graphic>
          </wp:inline>
        </w:drawing>
      </w:r>
    </w:p>
    <w:p w14:paraId="0ACCC232" w14:textId="17B18598" w:rsidR="609016F3" w:rsidRDefault="609016F3" w:rsidP="609016F3">
      <w:pPr>
        <w:jc w:val="cente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09016F3" w14:paraId="31A31DB7" w14:textId="77777777" w:rsidTr="609016F3">
        <w:tc>
          <w:tcPr>
            <w:tcW w:w="2001" w:type="dxa"/>
            <w:shd w:val="clear" w:color="auto" w:fill="DBDBDB" w:themeFill="accent3" w:themeFillTint="66"/>
          </w:tcPr>
          <w:p w14:paraId="03AF19FA" w14:textId="77777777" w:rsidR="5B0B11FE" w:rsidRDefault="5B0B11FE" w:rsidP="609016F3">
            <w:pPr>
              <w:jc w:val="both"/>
              <w:rPr>
                <w:rFonts w:ascii="Calibri" w:hAnsi="Calibri" w:cs="Book Antiqua"/>
                <w:b/>
                <w:bCs/>
                <w:i/>
                <w:iCs/>
              </w:rPr>
            </w:pPr>
            <w:r w:rsidRPr="609016F3">
              <w:rPr>
                <w:rFonts w:ascii="Calibri" w:hAnsi="Calibri" w:cs="Book Antiqua"/>
                <w:b/>
                <w:bCs/>
                <w:i/>
                <w:iCs/>
              </w:rPr>
              <w:t xml:space="preserve">ID </w:t>
            </w:r>
            <w:proofErr w:type="spellStart"/>
            <w:r w:rsidRPr="609016F3">
              <w:rPr>
                <w:rFonts w:ascii="Calibri" w:hAnsi="Calibri" w:cs="Book Antiqua"/>
                <w:b/>
                <w:bCs/>
                <w:i/>
                <w:iCs/>
              </w:rPr>
              <w:t>Ref</w:t>
            </w:r>
            <w:proofErr w:type="spellEnd"/>
            <w:r w:rsidRPr="609016F3">
              <w:rPr>
                <w:rFonts w:ascii="Calibri" w:hAnsi="Calibri" w:cs="Book Antiqua"/>
                <w:b/>
                <w:bCs/>
                <w:i/>
                <w:iCs/>
              </w:rPr>
              <w:t>:</w:t>
            </w:r>
          </w:p>
        </w:tc>
        <w:tc>
          <w:tcPr>
            <w:tcW w:w="5087" w:type="dxa"/>
          </w:tcPr>
          <w:p w14:paraId="405E9B60" w14:textId="48FEC798" w:rsidR="5B0B11FE" w:rsidRDefault="5B0B11FE" w:rsidP="609016F3">
            <w:pPr>
              <w:ind w:left="13"/>
              <w:jc w:val="both"/>
              <w:rPr>
                <w:rFonts w:ascii="Calibri" w:hAnsi="Calibri" w:cs="Book Antiqua"/>
                <w:i/>
                <w:iCs/>
              </w:rPr>
            </w:pPr>
            <w:r w:rsidRPr="609016F3">
              <w:rPr>
                <w:rFonts w:ascii="Calibri" w:hAnsi="Calibri" w:cs="Book Antiqua"/>
                <w:i/>
                <w:iCs/>
              </w:rPr>
              <w:t>DG-</w:t>
            </w:r>
            <w:r w:rsidR="0A289788" w:rsidRPr="609016F3">
              <w:rPr>
                <w:rFonts w:ascii="Calibri" w:hAnsi="Calibri" w:cs="Book Antiqua"/>
                <w:i/>
                <w:iCs/>
              </w:rPr>
              <w:t>32</w:t>
            </w:r>
          </w:p>
        </w:tc>
      </w:tr>
      <w:tr w:rsidR="609016F3" w14:paraId="590B17B3" w14:textId="77777777" w:rsidTr="609016F3">
        <w:tc>
          <w:tcPr>
            <w:tcW w:w="2001" w:type="dxa"/>
            <w:shd w:val="clear" w:color="auto" w:fill="DBDBDB" w:themeFill="accent3" w:themeFillTint="66"/>
          </w:tcPr>
          <w:p w14:paraId="24F745A5" w14:textId="77777777" w:rsidR="5B0B11FE" w:rsidRDefault="5B0B11FE" w:rsidP="609016F3">
            <w:pPr>
              <w:rPr>
                <w:rFonts w:ascii="Calibri" w:hAnsi="Calibri" w:cs="Book Antiqua"/>
                <w:b/>
                <w:bCs/>
                <w:i/>
                <w:iCs/>
              </w:rPr>
            </w:pPr>
            <w:r w:rsidRPr="609016F3">
              <w:rPr>
                <w:rFonts w:ascii="Calibri" w:hAnsi="Calibri" w:cs="Book Antiqua"/>
                <w:b/>
                <w:bCs/>
                <w:i/>
                <w:iCs/>
              </w:rPr>
              <w:t>Descripción:</w:t>
            </w:r>
          </w:p>
        </w:tc>
        <w:tc>
          <w:tcPr>
            <w:tcW w:w="5087" w:type="dxa"/>
          </w:tcPr>
          <w:p w14:paraId="3251DF44" w14:textId="7C8EB639" w:rsidR="0F9BDABE" w:rsidRDefault="0F9BDABE" w:rsidP="609016F3">
            <w:pPr>
              <w:spacing w:line="259" w:lineRule="auto"/>
              <w:rPr>
                <w:rFonts w:ascii="Calibri" w:hAnsi="Calibri" w:cs="Book Antiqua"/>
                <w:i/>
                <w:iCs/>
              </w:rPr>
            </w:pPr>
            <w:r w:rsidRPr="609016F3">
              <w:rPr>
                <w:rFonts w:ascii="Calibri" w:hAnsi="Calibri" w:cs="Book Antiqua"/>
                <w:i/>
                <w:iCs/>
              </w:rPr>
              <w:t>Consulta de las rutas del sistema de manera exitosa</w:t>
            </w:r>
          </w:p>
        </w:tc>
      </w:tr>
      <w:tr w:rsidR="609016F3" w14:paraId="0A5AEA3F" w14:textId="77777777" w:rsidTr="609016F3">
        <w:tc>
          <w:tcPr>
            <w:tcW w:w="2001" w:type="dxa"/>
            <w:shd w:val="clear" w:color="auto" w:fill="DBDBDB" w:themeFill="accent3" w:themeFillTint="66"/>
          </w:tcPr>
          <w:p w14:paraId="7D86417C" w14:textId="77777777" w:rsidR="5B0B11FE" w:rsidRDefault="5B0B11FE" w:rsidP="609016F3">
            <w:pPr>
              <w:rPr>
                <w:rFonts w:ascii="Calibri" w:hAnsi="Calibri" w:cs="Book Antiqua"/>
                <w:b/>
                <w:bCs/>
                <w:i/>
                <w:iCs/>
              </w:rPr>
            </w:pPr>
            <w:proofErr w:type="spellStart"/>
            <w:r w:rsidRPr="609016F3">
              <w:rPr>
                <w:rFonts w:ascii="Calibri" w:hAnsi="Calibri" w:cs="Book Antiqua"/>
                <w:b/>
                <w:bCs/>
                <w:i/>
                <w:iCs/>
              </w:rPr>
              <w:t>Reqs</w:t>
            </w:r>
            <w:proofErr w:type="spellEnd"/>
            <w:r w:rsidRPr="609016F3">
              <w:rPr>
                <w:rFonts w:ascii="Calibri" w:hAnsi="Calibri" w:cs="Book Antiqua"/>
                <w:b/>
                <w:bCs/>
                <w:i/>
                <w:iCs/>
              </w:rPr>
              <w:t>. asociados:</w:t>
            </w:r>
          </w:p>
        </w:tc>
        <w:tc>
          <w:tcPr>
            <w:tcW w:w="5087" w:type="dxa"/>
          </w:tcPr>
          <w:p w14:paraId="4973A4E1" w14:textId="791CD53B" w:rsidR="5B0B11FE" w:rsidRDefault="5B0B11FE" w:rsidP="609016F3">
            <w:pPr>
              <w:rPr>
                <w:rFonts w:ascii="Calibri" w:hAnsi="Calibri" w:cs="Book Antiqua"/>
                <w:i/>
                <w:iCs/>
              </w:rPr>
            </w:pPr>
            <w:r w:rsidRPr="609016F3">
              <w:rPr>
                <w:rFonts w:ascii="Calibri" w:hAnsi="Calibri" w:cs="Book Antiqua"/>
                <w:i/>
                <w:iCs/>
              </w:rPr>
              <w:t>RF-3</w:t>
            </w:r>
          </w:p>
        </w:tc>
      </w:tr>
      <w:tr w:rsidR="609016F3" w14:paraId="065E35BA" w14:textId="77777777" w:rsidTr="609016F3">
        <w:tc>
          <w:tcPr>
            <w:tcW w:w="2001" w:type="dxa"/>
            <w:shd w:val="clear" w:color="auto" w:fill="DBDBDB" w:themeFill="accent3" w:themeFillTint="66"/>
          </w:tcPr>
          <w:p w14:paraId="505FE7E1" w14:textId="77777777" w:rsidR="5B0B11FE" w:rsidRDefault="5B0B11FE" w:rsidP="609016F3">
            <w:pPr>
              <w:rPr>
                <w:rFonts w:ascii="Calibri" w:hAnsi="Calibri" w:cs="Book Antiqua"/>
                <w:b/>
                <w:bCs/>
                <w:i/>
                <w:iCs/>
              </w:rPr>
            </w:pPr>
            <w:r w:rsidRPr="609016F3">
              <w:rPr>
                <w:rFonts w:ascii="Calibri" w:hAnsi="Calibri" w:cs="Book Antiqua"/>
                <w:b/>
                <w:bCs/>
                <w:i/>
                <w:iCs/>
              </w:rPr>
              <w:t>CU asociados:</w:t>
            </w:r>
          </w:p>
        </w:tc>
        <w:tc>
          <w:tcPr>
            <w:tcW w:w="5087" w:type="dxa"/>
          </w:tcPr>
          <w:p w14:paraId="5E5D904A" w14:textId="54915768" w:rsidR="5B0B11FE" w:rsidRDefault="5B0B11FE" w:rsidP="609016F3">
            <w:pPr>
              <w:rPr>
                <w:rFonts w:ascii="Calibri" w:hAnsi="Calibri" w:cs="Book Antiqua"/>
                <w:i/>
                <w:iCs/>
              </w:rPr>
            </w:pPr>
            <w:r w:rsidRPr="609016F3">
              <w:rPr>
                <w:rFonts w:ascii="Calibri" w:hAnsi="Calibri" w:cs="Book Antiqua"/>
                <w:i/>
                <w:iCs/>
              </w:rPr>
              <w:t>CU-3</w:t>
            </w:r>
          </w:p>
        </w:tc>
      </w:tr>
      <w:tr w:rsidR="609016F3" w14:paraId="02D6BDFD" w14:textId="77777777" w:rsidTr="609016F3">
        <w:tc>
          <w:tcPr>
            <w:tcW w:w="2001" w:type="dxa"/>
            <w:shd w:val="clear" w:color="auto" w:fill="DBDBDB" w:themeFill="accent3" w:themeFillTint="66"/>
          </w:tcPr>
          <w:p w14:paraId="68D91FAF" w14:textId="77777777" w:rsidR="5B0B11FE" w:rsidRDefault="5B0B11FE" w:rsidP="609016F3">
            <w:pPr>
              <w:rPr>
                <w:rFonts w:ascii="Calibri" w:hAnsi="Calibri" w:cs="Book Antiqua"/>
                <w:b/>
                <w:bCs/>
                <w:i/>
                <w:iCs/>
              </w:rPr>
            </w:pPr>
            <w:r w:rsidRPr="609016F3">
              <w:rPr>
                <w:rFonts w:ascii="Calibri" w:hAnsi="Calibri" w:cs="Book Antiqua"/>
                <w:b/>
                <w:bCs/>
                <w:i/>
                <w:iCs/>
              </w:rPr>
              <w:t>Esc. Asociados:</w:t>
            </w:r>
          </w:p>
        </w:tc>
        <w:tc>
          <w:tcPr>
            <w:tcW w:w="5087" w:type="dxa"/>
          </w:tcPr>
          <w:p w14:paraId="40F2D258" w14:textId="02B903FC" w:rsidR="5B0B11FE" w:rsidRDefault="5B0B11FE" w:rsidP="609016F3">
            <w:pPr>
              <w:rPr>
                <w:rFonts w:ascii="Calibri" w:hAnsi="Calibri" w:cs="Book Antiqua"/>
                <w:i/>
                <w:iCs/>
              </w:rPr>
            </w:pPr>
            <w:r w:rsidRPr="609016F3">
              <w:rPr>
                <w:rFonts w:ascii="Calibri" w:hAnsi="Calibri" w:cs="Book Antiqua"/>
                <w:i/>
                <w:iCs/>
              </w:rPr>
              <w:t>ES-</w:t>
            </w:r>
            <w:r w:rsidR="610BF35B" w:rsidRPr="609016F3">
              <w:rPr>
                <w:rFonts w:ascii="Calibri" w:hAnsi="Calibri" w:cs="Book Antiqua"/>
                <w:i/>
                <w:iCs/>
              </w:rPr>
              <w:t>32</w:t>
            </w:r>
            <w:r w:rsidRPr="609016F3">
              <w:rPr>
                <w:rFonts w:ascii="Calibri" w:hAnsi="Calibri" w:cs="Book Antiqua"/>
                <w:i/>
                <w:iCs/>
              </w:rPr>
              <w:t>.1</w:t>
            </w:r>
          </w:p>
        </w:tc>
      </w:tr>
    </w:tbl>
    <w:p w14:paraId="6D71810E" w14:textId="4CAB9E10" w:rsidR="609016F3" w:rsidRDefault="609016F3" w:rsidP="609016F3">
      <w:pPr>
        <w:jc w:val="center"/>
      </w:pPr>
    </w:p>
    <w:p w14:paraId="58812589" w14:textId="13F27FAC" w:rsidR="609016F3" w:rsidRDefault="609016F3" w:rsidP="609016F3">
      <w:pPr>
        <w:jc w:val="center"/>
      </w:pPr>
      <w:r>
        <w:rPr>
          <w:noProof/>
        </w:rPr>
        <w:drawing>
          <wp:inline distT="0" distB="0" distL="0" distR="0" wp14:anchorId="746B0BFC" wp14:editId="2F634E84">
            <wp:extent cx="6153150" cy="2756098"/>
            <wp:effectExtent l="0" t="0" r="0" b="0"/>
            <wp:docPr id="1022915610" name="Imagen 102291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153150" cy="2756098"/>
                    </a:xfrm>
                    <a:prstGeom prst="rect">
                      <a:avLst/>
                    </a:prstGeom>
                  </pic:spPr>
                </pic:pic>
              </a:graphicData>
            </a:graphic>
          </wp:inline>
        </w:drawing>
      </w:r>
    </w:p>
    <w:p w14:paraId="5918ABCB" w14:textId="2283816F" w:rsidR="00B14D0A" w:rsidRDefault="00B14D0A" w:rsidP="609016F3">
      <w:pPr>
        <w:jc w:val="center"/>
      </w:pPr>
    </w:p>
    <w:p w14:paraId="2A094E60" w14:textId="10B5AC3A" w:rsidR="00B14D0A" w:rsidRDefault="00B14D0A" w:rsidP="609016F3">
      <w:pPr>
        <w:jc w:val="center"/>
      </w:pPr>
    </w:p>
    <w:p w14:paraId="249CDADA" w14:textId="45672EED" w:rsidR="00B14D0A" w:rsidRDefault="00B14D0A" w:rsidP="609016F3">
      <w:pPr>
        <w:jc w:val="center"/>
      </w:pPr>
    </w:p>
    <w:p w14:paraId="228004F4" w14:textId="2D7276BC" w:rsidR="00B14D0A" w:rsidRDefault="00B14D0A" w:rsidP="609016F3">
      <w:pPr>
        <w:jc w:val="center"/>
      </w:pPr>
    </w:p>
    <w:p w14:paraId="1B41E3D7" w14:textId="7859C778" w:rsidR="00B14D0A" w:rsidRDefault="00B14D0A" w:rsidP="609016F3">
      <w:pPr>
        <w:jc w:val="center"/>
      </w:pPr>
    </w:p>
    <w:p w14:paraId="274646CC" w14:textId="5A466779" w:rsidR="00B14D0A" w:rsidRDefault="00B14D0A" w:rsidP="609016F3">
      <w:pPr>
        <w:jc w:val="center"/>
      </w:pPr>
    </w:p>
    <w:p w14:paraId="59FC7F72" w14:textId="77777777" w:rsidR="00B14D0A" w:rsidRDefault="00B14D0A" w:rsidP="609016F3">
      <w:pPr>
        <w:jc w:val="center"/>
      </w:pPr>
    </w:p>
    <w:p w14:paraId="20EA8C8D" w14:textId="77777777" w:rsidR="00944810" w:rsidRPr="00A96743" w:rsidRDefault="3D7FB90A" w:rsidP="00F53248">
      <w:pPr>
        <w:pStyle w:val="Ttulo3"/>
        <w:numPr>
          <w:ilvl w:val="2"/>
          <w:numId w:val="24"/>
        </w:numPr>
        <w:ind w:left="1701"/>
        <w:rPr>
          <w:rFonts w:ascii="Calibri" w:hAnsi="Calibri" w:cs="Calibri"/>
          <w:sz w:val="24"/>
          <w:szCs w:val="24"/>
        </w:rPr>
      </w:pPr>
      <w:bookmarkStart w:id="103" w:name="_Toc938285229"/>
      <w:bookmarkStart w:id="104" w:name="_Toc106448046"/>
      <w:r w:rsidRPr="4232ED30">
        <w:rPr>
          <w:rFonts w:ascii="Calibri" w:hAnsi="Calibri" w:cs="Calibri"/>
          <w:sz w:val="24"/>
          <w:szCs w:val="24"/>
        </w:rPr>
        <w:lastRenderedPageBreak/>
        <w:t>Interfaces con el usuario</w:t>
      </w:r>
      <w:bookmarkEnd w:id="103"/>
      <w:bookmarkEnd w:id="104"/>
    </w:p>
    <w:p w14:paraId="7B40C951" w14:textId="11714FB2" w:rsidR="00944810" w:rsidRDefault="00944810" w:rsidP="4232ED30">
      <w:pPr>
        <w:ind w:left="720"/>
        <w:jc w:val="both"/>
        <w:rPr>
          <w:rFonts w:ascii="Calibri" w:hAnsi="Calibri"/>
          <w:i/>
          <w:iCs/>
          <w:color w:val="0000FF"/>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563DA414" w14:paraId="44EBA586" w14:textId="77777777" w:rsidTr="4232ED30">
        <w:trPr>
          <w:jc w:val="center"/>
        </w:trPr>
        <w:tc>
          <w:tcPr>
            <w:tcW w:w="2001" w:type="dxa"/>
            <w:shd w:val="clear" w:color="auto" w:fill="DBDBDB" w:themeFill="accent3" w:themeFillTint="66"/>
          </w:tcPr>
          <w:p w14:paraId="271601CF"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 xml:space="preserve">ID </w:t>
            </w:r>
            <w:proofErr w:type="spellStart"/>
            <w:r w:rsidRPr="563DA414">
              <w:rPr>
                <w:rFonts w:ascii="Calibri" w:hAnsi="Calibri" w:cs="Book Antiqua"/>
                <w:b/>
                <w:bCs/>
                <w:i/>
                <w:iCs/>
              </w:rPr>
              <w:t>Ref</w:t>
            </w:r>
            <w:proofErr w:type="spellEnd"/>
            <w:r w:rsidRPr="563DA414">
              <w:rPr>
                <w:rFonts w:ascii="Calibri" w:hAnsi="Calibri" w:cs="Book Antiqua"/>
                <w:b/>
                <w:bCs/>
                <w:i/>
                <w:iCs/>
              </w:rPr>
              <w:t>:</w:t>
            </w:r>
          </w:p>
        </w:tc>
        <w:tc>
          <w:tcPr>
            <w:tcW w:w="5087" w:type="dxa"/>
          </w:tcPr>
          <w:p w14:paraId="00CB6680" w14:textId="71F4573C" w:rsidR="563DA414" w:rsidRDefault="563DA414" w:rsidP="563DA414">
            <w:pPr>
              <w:spacing w:line="259" w:lineRule="auto"/>
              <w:ind w:left="13"/>
              <w:jc w:val="both"/>
            </w:pPr>
            <w:r w:rsidRPr="563DA414">
              <w:rPr>
                <w:rFonts w:ascii="Calibri" w:hAnsi="Calibri" w:cs="Book Antiqua"/>
                <w:i/>
                <w:iCs/>
              </w:rPr>
              <w:t>UI-01</w:t>
            </w:r>
          </w:p>
        </w:tc>
      </w:tr>
      <w:tr w:rsidR="563DA414" w14:paraId="4F3B8DBB" w14:textId="77777777" w:rsidTr="4232ED30">
        <w:trPr>
          <w:jc w:val="center"/>
        </w:trPr>
        <w:tc>
          <w:tcPr>
            <w:tcW w:w="2001" w:type="dxa"/>
            <w:shd w:val="clear" w:color="auto" w:fill="DBDBDB" w:themeFill="accent3" w:themeFillTint="66"/>
          </w:tcPr>
          <w:p w14:paraId="46F02D08"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Descripción:</w:t>
            </w:r>
          </w:p>
        </w:tc>
        <w:tc>
          <w:tcPr>
            <w:tcW w:w="5087" w:type="dxa"/>
          </w:tcPr>
          <w:p w14:paraId="03EF1499" w14:textId="60B8E3B5" w:rsidR="563DA414" w:rsidRDefault="563DA414" w:rsidP="563DA414">
            <w:pPr>
              <w:ind w:left="13"/>
              <w:jc w:val="both"/>
              <w:rPr>
                <w:rFonts w:ascii="Calibri" w:hAnsi="Calibri" w:cs="Book Antiqua"/>
                <w:i/>
                <w:iCs/>
              </w:rPr>
            </w:pPr>
            <w:r w:rsidRPr="563DA414">
              <w:rPr>
                <w:rFonts w:ascii="Calibri" w:hAnsi="Calibri" w:cs="Book Antiqua"/>
                <w:i/>
                <w:iCs/>
              </w:rPr>
              <w:t>Crear Cuentas de Acceso</w:t>
            </w:r>
          </w:p>
        </w:tc>
      </w:tr>
      <w:tr w:rsidR="563DA414" w14:paraId="09F3A57F" w14:textId="77777777" w:rsidTr="4232ED30">
        <w:trPr>
          <w:jc w:val="center"/>
        </w:trPr>
        <w:tc>
          <w:tcPr>
            <w:tcW w:w="2001" w:type="dxa"/>
            <w:shd w:val="clear" w:color="auto" w:fill="DBDBDB" w:themeFill="accent3" w:themeFillTint="66"/>
          </w:tcPr>
          <w:p w14:paraId="62B6BCAB" w14:textId="77777777" w:rsidR="00944810" w:rsidRDefault="00944810" w:rsidP="563DA414">
            <w:pPr>
              <w:ind w:left="-59"/>
              <w:jc w:val="both"/>
              <w:rPr>
                <w:rFonts w:ascii="Calibri" w:hAnsi="Calibri" w:cs="Book Antiqua"/>
                <w:b/>
                <w:bCs/>
                <w:i/>
                <w:iCs/>
              </w:rPr>
            </w:pPr>
            <w:proofErr w:type="spellStart"/>
            <w:r w:rsidRPr="563DA414">
              <w:rPr>
                <w:rFonts w:ascii="Calibri" w:hAnsi="Calibri" w:cs="Book Antiqua"/>
                <w:b/>
                <w:bCs/>
                <w:i/>
                <w:iCs/>
              </w:rPr>
              <w:t>Reqs</w:t>
            </w:r>
            <w:proofErr w:type="spellEnd"/>
            <w:r w:rsidRPr="563DA414">
              <w:rPr>
                <w:rFonts w:ascii="Calibri" w:hAnsi="Calibri" w:cs="Book Antiqua"/>
                <w:b/>
                <w:bCs/>
                <w:i/>
                <w:iCs/>
              </w:rPr>
              <w:t>. asociados:</w:t>
            </w:r>
          </w:p>
        </w:tc>
        <w:tc>
          <w:tcPr>
            <w:tcW w:w="5087" w:type="dxa"/>
          </w:tcPr>
          <w:p w14:paraId="644060C7" w14:textId="651B5047" w:rsidR="563DA414" w:rsidRDefault="563DA414" w:rsidP="4232ED30">
            <w:pPr>
              <w:ind w:left="13"/>
              <w:jc w:val="both"/>
              <w:rPr>
                <w:rFonts w:ascii="Calibri" w:hAnsi="Calibri" w:cs="Book Antiqua"/>
                <w:i/>
                <w:iCs/>
              </w:rPr>
            </w:pPr>
            <w:r w:rsidRPr="4232ED30">
              <w:rPr>
                <w:rFonts w:ascii="Calibri" w:hAnsi="Calibri" w:cs="Book Antiqua"/>
                <w:i/>
                <w:iCs/>
              </w:rPr>
              <w:t>RF-9</w:t>
            </w:r>
          </w:p>
        </w:tc>
      </w:tr>
      <w:tr w:rsidR="563DA414" w14:paraId="33F890A9" w14:textId="77777777" w:rsidTr="4232ED30">
        <w:trPr>
          <w:jc w:val="center"/>
        </w:trPr>
        <w:tc>
          <w:tcPr>
            <w:tcW w:w="2001" w:type="dxa"/>
            <w:shd w:val="clear" w:color="auto" w:fill="DBDBDB" w:themeFill="accent3" w:themeFillTint="66"/>
          </w:tcPr>
          <w:p w14:paraId="124ACE41"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CU asociados:</w:t>
            </w:r>
          </w:p>
        </w:tc>
        <w:tc>
          <w:tcPr>
            <w:tcW w:w="5087" w:type="dxa"/>
          </w:tcPr>
          <w:p w14:paraId="381083E7" w14:textId="2351E758" w:rsidR="563DA414" w:rsidRDefault="563DA414" w:rsidP="563DA414">
            <w:pPr>
              <w:ind w:left="13"/>
              <w:jc w:val="both"/>
              <w:rPr>
                <w:rFonts w:ascii="Calibri" w:hAnsi="Calibri" w:cs="Book Antiqua"/>
                <w:i/>
                <w:iCs/>
              </w:rPr>
            </w:pPr>
            <w:r w:rsidRPr="563DA414">
              <w:rPr>
                <w:rFonts w:ascii="Calibri" w:hAnsi="Calibri" w:cs="Book Antiqua"/>
                <w:i/>
                <w:iCs/>
              </w:rPr>
              <w:t>CU-9</w:t>
            </w:r>
          </w:p>
        </w:tc>
      </w:tr>
      <w:tr w:rsidR="563DA414" w14:paraId="7843ADF9" w14:textId="77777777" w:rsidTr="4232ED30">
        <w:trPr>
          <w:jc w:val="center"/>
        </w:trPr>
        <w:tc>
          <w:tcPr>
            <w:tcW w:w="2001" w:type="dxa"/>
            <w:shd w:val="clear" w:color="auto" w:fill="DBDBDB" w:themeFill="accent3" w:themeFillTint="66"/>
          </w:tcPr>
          <w:p w14:paraId="1B55F417"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Esc. Asociados:</w:t>
            </w:r>
          </w:p>
        </w:tc>
        <w:tc>
          <w:tcPr>
            <w:tcW w:w="5087" w:type="dxa"/>
          </w:tcPr>
          <w:p w14:paraId="261E2B6B" w14:textId="309D2641" w:rsidR="563DA414" w:rsidRDefault="563DA414" w:rsidP="4232ED30">
            <w:pPr>
              <w:ind w:left="13"/>
              <w:jc w:val="both"/>
              <w:rPr>
                <w:rFonts w:ascii="Calibri" w:hAnsi="Calibri" w:cs="Book Antiqua"/>
                <w:i/>
                <w:iCs/>
              </w:rPr>
            </w:pPr>
            <w:r w:rsidRPr="4232ED30">
              <w:rPr>
                <w:rFonts w:ascii="Calibri" w:hAnsi="Calibri" w:cs="Book Antiqua"/>
                <w:i/>
                <w:iCs/>
              </w:rPr>
              <w:t>ES-9.1</w:t>
            </w:r>
          </w:p>
        </w:tc>
      </w:tr>
    </w:tbl>
    <w:p w14:paraId="1B113A09" w14:textId="49738257" w:rsidR="563DA414" w:rsidRDefault="563DA414" w:rsidP="563DA414">
      <w:pPr>
        <w:spacing w:line="259" w:lineRule="auto"/>
        <w:ind w:left="720"/>
        <w:jc w:val="both"/>
        <w:rPr>
          <w:rFonts w:ascii="Calibri" w:hAnsi="Calibri"/>
          <w:i/>
          <w:iCs/>
          <w:color w:val="0000FF"/>
        </w:rPr>
      </w:pPr>
    </w:p>
    <w:p w14:paraId="43CB6796" w14:textId="005EA8B1" w:rsidR="563DA414" w:rsidRDefault="563DA414" w:rsidP="563DA414">
      <w:pPr>
        <w:spacing w:line="259" w:lineRule="auto"/>
        <w:ind w:left="720"/>
        <w:jc w:val="both"/>
        <w:rPr>
          <w:rFonts w:ascii="Calibri" w:hAnsi="Calibri"/>
          <w:i/>
          <w:iCs/>
          <w:color w:val="0000FF"/>
        </w:rPr>
      </w:pPr>
      <w:r w:rsidRPr="563DA414">
        <w:rPr>
          <w:rFonts w:ascii="Calibri" w:hAnsi="Calibri"/>
          <w:i/>
          <w:iCs/>
          <w:color w:val="0000FF"/>
        </w:rPr>
        <w:t xml:space="preserve">         </w:t>
      </w:r>
      <w:r>
        <w:rPr>
          <w:noProof/>
        </w:rPr>
        <w:drawing>
          <wp:inline distT="0" distB="0" distL="0" distR="0" wp14:anchorId="391C7B1F" wp14:editId="5A2FD16A">
            <wp:extent cx="4572000" cy="4019550"/>
            <wp:effectExtent l="0" t="0" r="0" b="0"/>
            <wp:docPr id="1694672769" name="Imagen 169467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inline>
        </w:drawing>
      </w:r>
    </w:p>
    <w:p w14:paraId="67A97014" w14:textId="37D58A9C" w:rsidR="563DA414" w:rsidRDefault="563DA414" w:rsidP="563DA414">
      <w:pPr>
        <w:spacing w:line="259" w:lineRule="auto"/>
        <w:ind w:left="720"/>
        <w:jc w:val="both"/>
        <w:rPr>
          <w:rFonts w:ascii="Calibri" w:hAnsi="Calibri"/>
          <w:i/>
          <w:iCs/>
          <w:color w:val="0000FF"/>
        </w:rPr>
      </w:pPr>
    </w:p>
    <w:p w14:paraId="16335013" w14:textId="25F16080" w:rsidR="00B14D0A" w:rsidRDefault="00B14D0A" w:rsidP="563DA414">
      <w:pPr>
        <w:spacing w:line="259" w:lineRule="auto"/>
        <w:ind w:left="720"/>
        <w:jc w:val="both"/>
        <w:rPr>
          <w:rFonts w:ascii="Calibri" w:hAnsi="Calibri"/>
          <w:i/>
          <w:iCs/>
          <w:color w:val="0000FF"/>
        </w:rPr>
      </w:pPr>
    </w:p>
    <w:p w14:paraId="3CD2DE35" w14:textId="00A36EB3" w:rsidR="00B14D0A" w:rsidRDefault="00B14D0A" w:rsidP="563DA414">
      <w:pPr>
        <w:spacing w:line="259" w:lineRule="auto"/>
        <w:ind w:left="720"/>
        <w:jc w:val="both"/>
        <w:rPr>
          <w:rFonts w:ascii="Calibri" w:hAnsi="Calibri"/>
          <w:i/>
          <w:iCs/>
          <w:color w:val="0000FF"/>
        </w:rPr>
      </w:pPr>
    </w:p>
    <w:p w14:paraId="18DA7B88" w14:textId="10C1D439" w:rsidR="00B14D0A" w:rsidRDefault="00B14D0A" w:rsidP="563DA414">
      <w:pPr>
        <w:spacing w:line="259" w:lineRule="auto"/>
        <w:ind w:left="720"/>
        <w:jc w:val="both"/>
        <w:rPr>
          <w:rFonts w:ascii="Calibri" w:hAnsi="Calibri"/>
          <w:i/>
          <w:iCs/>
          <w:color w:val="0000FF"/>
        </w:rPr>
      </w:pPr>
    </w:p>
    <w:p w14:paraId="76F73614" w14:textId="77777777" w:rsidR="00B14D0A" w:rsidRDefault="00B14D0A" w:rsidP="563DA414">
      <w:pPr>
        <w:spacing w:line="259" w:lineRule="auto"/>
        <w:ind w:left="720"/>
        <w:jc w:val="both"/>
        <w:rPr>
          <w:rFonts w:ascii="Calibri" w:hAnsi="Calibri"/>
          <w:i/>
          <w:iCs/>
          <w:color w:val="0000FF"/>
        </w:rPr>
      </w:pPr>
    </w:p>
    <w:p w14:paraId="6000DE8C" w14:textId="77777777" w:rsidR="00B14D0A" w:rsidRDefault="00B14D0A" w:rsidP="563DA414">
      <w:pPr>
        <w:spacing w:line="259" w:lineRule="auto"/>
        <w:ind w:left="720"/>
        <w:jc w:val="both"/>
        <w:rPr>
          <w:rFonts w:ascii="Calibri" w:hAnsi="Calibri"/>
          <w:i/>
          <w:iCs/>
          <w:color w:val="0000FF"/>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563DA414" w14:paraId="1C3BAC3F" w14:textId="77777777" w:rsidTr="4232ED30">
        <w:trPr>
          <w:jc w:val="center"/>
        </w:trPr>
        <w:tc>
          <w:tcPr>
            <w:tcW w:w="2001" w:type="dxa"/>
            <w:shd w:val="clear" w:color="auto" w:fill="DBDBDB" w:themeFill="accent3" w:themeFillTint="66"/>
          </w:tcPr>
          <w:p w14:paraId="5D15D4DC"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 xml:space="preserve">ID </w:t>
            </w:r>
            <w:proofErr w:type="spellStart"/>
            <w:r w:rsidRPr="563DA414">
              <w:rPr>
                <w:rFonts w:ascii="Calibri" w:hAnsi="Calibri" w:cs="Book Antiqua"/>
                <w:b/>
                <w:bCs/>
                <w:i/>
                <w:iCs/>
              </w:rPr>
              <w:t>Ref</w:t>
            </w:r>
            <w:proofErr w:type="spellEnd"/>
            <w:r w:rsidRPr="563DA414">
              <w:rPr>
                <w:rFonts w:ascii="Calibri" w:hAnsi="Calibri" w:cs="Book Antiqua"/>
                <w:b/>
                <w:bCs/>
                <w:i/>
                <w:iCs/>
              </w:rPr>
              <w:t>:</w:t>
            </w:r>
          </w:p>
        </w:tc>
        <w:tc>
          <w:tcPr>
            <w:tcW w:w="5087" w:type="dxa"/>
          </w:tcPr>
          <w:p w14:paraId="65EFD529" w14:textId="7A43DB31" w:rsidR="563DA414" w:rsidRDefault="563DA414" w:rsidP="563DA414">
            <w:pPr>
              <w:ind w:left="13"/>
              <w:jc w:val="both"/>
              <w:rPr>
                <w:rFonts w:ascii="Calibri" w:hAnsi="Calibri" w:cs="Book Antiqua"/>
                <w:i/>
                <w:iCs/>
              </w:rPr>
            </w:pPr>
            <w:r w:rsidRPr="563DA414">
              <w:rPr>
                <w:rFonts w:ascii="Calibri" w:hAnsi="Calibri" w:cs="Book Antiqua"/>
                <w:i/>
                <w:iCs/>
              </w:rPr>
              <w:t>UI-02</w:t>
            </w:r>
          </w:p>
        </w:tc>
      </w:tr>
      <w:tr w:rsidR="563DA414" w14:paraId="389D368D" w14:textId="77777777" w:rsidTr="4232ED30">
        <w:trPr>
          <w:jc w:val="center"/>
        </w:trPr>
        <w:tc>
          <w:tcPr>
            <w:tcW w:w="2001" w:type="dxa"/>
            <w:shd w:val="clear" w:color="auto" w:fill="DBDBDB" w:themeFill="accent3" w:themeFillTint="66"/>
          </w:tcPr>
          <w:p w14:paraId="4D2EAD40"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Descripción:</w:t>
            </w:r>
          </w:p>
        </w:tc>
        <w:tc>
          <w:tcPr>
            <w:tcW w:w="5087" w:type="dxa"/>
          </w:tcPr>
          <w:p w14:paraId="0D278818" w14:textId="60AD528A" w:rsidR="563DA414" w:rsidRDefault="563DA414" w:rsidP="563DA414">
            <w:pPr>
              <w:ind w:left="13"/>
              <w:jc w:val="both"/>
              <w:rPr>
                <w:rFonts w:ascii="Calibri" w:hAnsi="Calibri" w:cs="Book Antiqua"/>
                <w:i/>
                <w:iCs/>
              </w:rPr>
            </w:pPr>
            <w:r w:rsidRPr="563DA414">
              <w:rPr>
                <w:rFonts w:ascii="Calibri" w:hAnsi="Calibri" w:cs="Book Antiqua"/>
                <w:i/>
                <w:iCs/>
              </w:rPr>
              <w:t>Gestión de Rutas Alternas</w:t>
            </w:r>
          </w:p>
        </w:tc>
      </w:tr>
      <w:tr w:rsidR="563DA414" w14:paraId="4A62DAA2" w14:textId="77777777" w:rsidTr="4232ED30">
        <w:trPr>
          <w:jc w:val="center"/>
        </w:trPr>
        <w:tc>
          <w:tcPr>
            <w:tcW w:w="2001" w:type="dxa"/>
            <w:shd w:val="clear" w:color="auto" w:fill="DBDBDB" w:themeFill="accent3" w:themeFillTint="66"/>
          </w:tcPr>
          <w:p w14:paraId="262BE374" w14:textId="77777777" w:rsidR="00944810" w:rsidRDefault="00944810" w:rsidP="563DA414">
            <w:pPr>
              <w:ind w:left="-59"/>
              <w:jc w:val="both"/>
              <w:rPr>
                <w:rFonts w:ascii="Calibri" w:hAnsi="Calibri" w:cs="Book Antiqua"/>
                <w:b/>
                <w:bCs/>
                <w:i/>
                <w:iCs/>
              </w:rPr>
            </w:pPr>
            <w:proofErr w:type="spellStart"/>
            <w:r w:rsidRPr="563DA414">
              <w:rPr>
                <w:rFonts w:ascii="Calibri" w:hAnsi="Calibri" w:cs="Book Antiqua"/>
                <w:b/>
                <w:bCs/>
                <w:i/>
                <w:iCs/>
              </w:rPr>
              <w:t>Reqs</w:t>
            </w:r>
            <w:proofErr w:type="spellEnd"/>
            <w:r w:rsidRPr="563DA414">
              <w:rPr>
                <w:rFonts w:ascii="Calibri" w:hAnsi="Calibri" w:cs="Book Antiqua"/>
                <w:b/>
                <w:bCs/>
                <w:i/>
                <w:iCs/>
              </w:rPr>
              <w:t>. asociados:</w:t>
            </w:r>
          </w:p>
        </w:tc>
        <w:tc>
          <w:tcPr>
            <w:tcW w:w="5087" w:type="dxa"/>
          </w:tcPr>
          <w:p w14:paraId="6F08CBB8" w14:textId="4D01F05F" w:rsidR="563DA414" w:rsidRDefault="4232ED30" w:rsidP="4232ED30">
            <w:pPr>
              <w:ind w:left="13"/>
              <w:jc w:val="both"/>
              <w:rPr>
                <w:rFonts w:ascii="Calibri" w:hAnsi="Calibri" w:cs="Book Antiqua"/>
                <w:i/>
                <w:iCs/>
              </w:rPr>
            </w:pPr>
            <w:r w:rsidRPr="4232ED30">
              <w:rPr>
                <w:rFonts w:ascii="Calibri" w:hAnsi="Calibri" w:cs="Book Antiqua"/>
                <w:i/>
                <w:iCs/>
              </w:rPr>
              <w:t>RF-13</w:t>
            </w:r>
          </w:p>
        </w:tc>
      </w:tr>
      <w:tr w:rsidR="563DA414" w14:paraId="3C5C12DB" w14:textId="77777777" w:rsidTr="4232ED30">
        <w:trPr>
          <w:jc w:val="center"/>
        </w:trPr>
        <w:tc>
          <w:tcPr>
            <w:tcW w:w="2001" w:type="dxa"/>
            <w:shd w:val="clear" w:color="auto" w:fill="DBDBDB" w:themeFill="accent3" w:themeFillTint="66"/>
          </w:tcPr>
          <w:p w14:paraId="310F8D06"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CU asociados:</w:t>
            </w:r>
          </w:p>
        </w:tc>
        <w:tc>
          <w:tcPr>
            <w:tcW w:w="5087" w:type="dxa"/>
          </w:tcPr>
          <w:p w14:paraId="74737222" w14:textId="07A5E508" w:rsidR="563DA414" w:rsidRDefault="4232ED30" w:rsidP="4232ED30">
            <w:pPr>
              <w:ind w:left="13"/>
              <w:jc w:val="both"/>
              <w:rPr>
                <w:rFonts w:ascii="Calibri" w:hAnsi="Calibri" w:cs="Book Antiqua"/>
                <w:i/>
                <w:iCs/>
              </w:rPr>
            </w:pPr>
            <w:r w:rsidRPr="4232ED30">
              <w:rPr>
                <w:rFonts w:ascii="Calibri" w:hAnsi="Calibri" w:cs="Book Antiqua"/>
                <w:i/>
                <w:iCs/>
              </w:rPr>
              <w:t>CU-13</w:t>
            </w:r>
          </w:p>
        </w:tc>
      </w:tr>
      <w:tr w:rsidR="563DA414" w14:paraId="7BE75427" w14:textId="77777777" w:rsidTr="4232ED30">
        <w:trPr>
          <w:jc w:val="center"/>
        </w:trPr>
        <w:tc>
          <w:tcPr>
            <w:tcW w:w="2001" w:type="dxa"/>
            <w:shd w:val="clear" w:color="auto" w:fill="DBDBDB" w:themeFill="accent3" w:themeFillTint="66"/>
          </w:tcPr>
          <w:p w14:paraId="7B636356"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Esc. Asociados:</w:t>
            </w:r>
          </w:p>
        </w:tc>
        <w:tc>
          <w:tcPr>
            <w:tcW w:w="5087" w:type="dxa"/>
          </w:tcPr>
          <w:p w14:paraId="0F041C21" w14:textId="202CD4AA" w:rsidR="563DA414" w:rsidRDefault="4232ED30" w:rsidP="4232ED30">
            <w:pPr>
              <w:ind w:left="13"/>
              <w:jc w:val="both"/>
              <w:rPr>
                <w:rFonts w:ascii="Calibri" w:hAnsi="Calibri" w:cs="Book Antiqua"/>
                <w:i/>
                <w:iCs/>
              </w:rPr>
            </w:pPr>
            <w:r w:rsidRPr="4232ED30">
              <w:rPr>
                <w:rFonts w:ascii="Calibri" w:hAnsi="Calibri" w:cs="Book Antiqua"/>
                <w:i/>
                <w:iCs/>
              </w:rPr>
              <w:t>ES-13.1</w:t>
            </w:r>
          </w:p>
        </w:tc>
      </w:tr>
    </w:tbl>
    <w:p w14:paraId="020A4729" w14:textId="1EE6F714" w:rsidR="563DA414" w:rsidRDefault="563DA414" w:rsidP="563DA414">
      <w:pPr>
        <w:spacing w:line="259" w:lineRule="auto"/>
        <w:ind w:left="720"/>
        <w:jc w:val="both"/>
        <w:rPr>
          <w:rFonts w:ascii="Calibri" w:hAnsi="Calibri"/>
          <w:i/>
          <w:iCs/>
          <w:color w:val="0000FF"/>
        </w:rPr>
      </w:pPr>
    </w:p>
    <w:p w14:paraId="1BDE1694" w14:textId="14134322" w:rsidR="563DA414" w:rsidRDefault="6E8293BA" w:rsidP="66769DFF">
      <w:pPr>
        <w:jc w:val="center"/>
        <w:rPr>
          <w:rFonts w:ascii="Calibri" w:hAnsi="Calibri" w:cs="Book Antiqua"/>
          <w:i/>
          <w:iCs/>
          <w:color w:val="000000" w:themeColor="text1"/>
        </w:rPr>
      </w:pPr>
      <w:r>
        <w:rPr>
          <w:noProof/>
        </w:rPr>
        <w:lastRenderedPageBreak/>
        <w:drawing>
          <wp:inline distT="0" distB="0" distL="0" distR="0" wp14:anchorId="4E13601F" wp14:editId="2E8D2B21">
            <wp:extent cx="3870467" cy="4008475"/>
            <wp:effectExtent l="0" t="0" r="0" b="0"/>
            <wp:docPr id="1956558718" name="Imagen 195655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rcRect l="2083" r="63333" b="48128"/>
                    <a:stretch>
                      <a:fillRect/>
                    </a:stretch>
                  </pic:blipFill>
                  <pic:spPr>
                    <a:xfrm>
                      <a:off x="0" y="0"/>
                      <a:ext cx="3879270" cy="4017592"/>
                    </a:xfrm>
                    <a:prstGeom prst="rect">
                      <a:avLst/>
                    </a:prstGeom>
                  </pic:spPr>
                </pic:pic>
              </a:graphicData>
            </a:graphic>
          </wp:inline>
        </w:drawing>
      </w:r>
      <w:r w:rsidRPr="66769DFF">
        <w:rPr>
          <w:rFonts w:ascii="Calibri" w:hAnsi="Calibri" w:cs="Book Antiqua"/>
          <w:i/>
          <w:iCs/>
          <w:color w:val="000000" w:themeColor="text1"/>
        </w:rPr>
        <w:t xml:space="preserve">   </w:t>
      </w:r>
    </w:p>
    <w:p w14:paraId="1E25257A" w14:textId="330512AB" w:rsidR="563DA414" w:rsidRDefault="6E8293BA" w:rsidP="66769DFF">
      <w:pPr>
        <w:jc w:val="center"/>
        <w:rPr>
          <w:rFonts w:ascii="Calibri" w:hAnsi="Calibri" w:cs="Book Antiqua"/>
          <w:i/>
          <w:iCs/>
          <w:color w:val="000000" w:themeColor="text1"/>
        </w:rPr>
      </w:pPr>
      <w:r w:rsidRPr="66769DFF">
        <w:rPr>
          <w:rFonts w:ascii="Calibri" w:hAnsi="Calibri" w:cs="Book Antiqua"/>
          <w:i/>
          <w:iCs/>
          <w:color w:val="000000" w:themeColor="text1"/>
        </w:rPr>
        <w:t xml:space="preserve"> </w:t>
      </w:r>
      <w:r>
        <w:rPr>
          <w:noProof/>
        </w:rPr>
        <w:drawing>
          <wp:inline distT="0" distB="0" distL="0" distR="0" wp14:anchorId="34478082" wp14:editId="3551FBAE">
            <wp:extent cx="4508205" cy="4345898"/>
            <wp:effectExtent l="0" t="0" r="6985" b="0"/>
            <wp:docPr id="1916543404" name="Imagen 191654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rcRect l="61041" b="48930"/>
                    <a:stretch>
                      <a:fillRect/>
                    </a:stretch>
                  </pic:blipFill>
                  <pic:spPr>
                    <a:xfrm>
                      <a:off x="0" y="0"/>
                      <a:ext cx="4517023" cy="4354398"/>
                    </a:xfrm>
                    <a:prstGeom prst="rect">
                      <a:avLst/>
                    </a:prstGeom>
                  </pic:spPr>
                </pic:pic>
              </a:graphicData>
            </a:graphic>
          </wp:inline>
        </w:drawing>
      </w:r>
    </w:p>
    <w:p w14:paraId="4400992E" w14:textId="3030A205" w:rsidR="563DA414" w:rsidRDefault="563DA414" w:rsidP="563DA414">
      <w:pPr>
        <w:ind w:left="993"/>
        <w:jc w:val="center"/>
        <w:rPr>
          <w:rFonts w:ascii="Calibri" w:hAnsi="Calibri" w:cs="Book Antiqua"/>
          <w:i/>
          <w:iCs/>
          <w:color w:val="595959" w:themeColor="text1" w:themeTint="A6"/>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563DA414" w14:paraId="670E4D2E" w14:textId="77777777" w:rsidTr="4232ED30">
        <w:trPr>
          <w:jc w:val="center"/>
        </w:trPr>
        <w:tc>
          <w:tcPr>
            <w:tcW w:w="2001" w:type="dxa"/>
            <w:shd w:val="clear" w:color="auto" w:fill="DBDBDB" w:themeFill="accent3" w:themeFillTint="66"/>
          </w:tcPr>
          <w:p w14:paraId="430EBDD0"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lastRenderedPageBreak/>
              <w:t xml:space="preserve">ID </w:t>
            </w:r>
            <w:proofErr w:type="spellStart"/>
            <w:r w:rsidRPr="563DA414">
              <w:rPr>
                <w:rFonts w:ascii="Calibri" w:hAnsi="Calibri" w:cs="Book Antiqua"/>
                <w:b/>
                <w:bCs/>
                <w:i/>
                <w:iCs/>
              </w:rPr>
              <w:t>Ref</w:t>
            </w:r>
            <w:proofErr w:type="spellEnd"/>
            <w:r w:rsidRPr="563DA414">
              <w:rPr>
                <w:rFonts w:ascii="Calibri" w:hAnsi="Calibri" w:cs="Book Antiqua"/>
                <w:b/>
                <w:bCs/>
                <w:i/>
                <w:iCs/>
              </w:rPr>
              <w:t>:</w:t>
            </w:r>
          </w:p>
        </w:tc>
        <w:tc>
          <w:tcPr>
            <w:tcW w:w="5087" w:type="dxa"/>
          </w:tcPr>
          <w:p w14:paraId="7CC01349" w14:textId="02F3C4C6" w:rsidR="563DA414" w:rsidRDefault="563DA414" w:rsidP="563DA414">
            <w:pPr>
              <w:ind w:left="13"/>
              <w:jc w:val="both"/>
              <w:rPr>
                <w:rFonts w:ascii="Calibri" w:hAnsi="Calibri" w:cs="Book Antiqua"/>
                <w:i/>
                <w:iCs/>
              </w:rPr>
            </w:pPr>
            <w:r w:rsidRPr="563DA414">
              <w:rPr>
                <w:rFonts w:ascii="Calibri" w:hAnsi="Calibri" w:cs="Book Antiqua"/>
                <w:i/>
                <w:iCs/>
              </w:rPr>
              <w:t>UI-03</w:t>
            </w:r>
          </w:p>
        </w:tc>
      </w:tr>
      <w:tr w:rsidR="563DA414" w14:paraId="115F7F74" w14:textId="77777777" w:rsidTr="4232ED30">
        <w:trPr>
          <w:jc w:val="center"/>
        </w:trPr>
        <w:tc>
          <w:tcPr>
            <w:tcW w:w="2001" w:type="dxa"/>
            <w:shd w:val="clear" w:color="auto" w:fill="DBDBDB" w:themeFill="accent3" w:themeFillTint="66"/>
          </w:tcPr>
          <w:p w14:paraId="7C0EFA1B"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Descripción:</w:t>
            </w:r>
          </w:p>
        </w:tc>
        <w:tc>
          <w:tcPr>
            <w:tcW w:w="5087" w:type="dxa"/>
          </w:tcPr>
          <w:p w14:paraId="698A2541" w14:textId="7C26E4CF" w:rsidR="563DA414" w:rsidRDefault="563DA414" w:rsidP="563DA414">
            <w:pPr>
              <w:ind w:left="13"/>
              <w:jc w:val="both"/>
              <w:rPr>
                <w:rFonts w:ascii="Calibri" w:hAnsi="Calibri" w:cs="Book Antiqua"/>
                <w:i/>
                <w:iCs/>
              </w:rPr>
            </w:pPr>
            <w:r w:rsidRPr="563DA414">
              <w:rPr>
                <w:rFonts w:ascii="Calibri" w:hAnsi="Calibri" w:cs="Book Antiqua"/>
                <w:i/>
                <w:iCs/>
              </w:rPr>
              <w:t>Ingresar Ruta</w:t>
            </w:r>
          </w:p>
        </w:tc>
      </w:tr>
      <w:tr w:rsidR="563DA414" w14:paraId="25083DA9" w14:textId="77777777" w:rsidTr="4232ED30">
        <w:trPr>
          <w:jc w:val="center"/>
        </w:trPr>
        <w:tc>
          <w:tcPr>
            <w:tcW w:w="2001" w:type="dxa"/>
            <w:shd w:val="clear" w:color="auto" w:fill="DBDBDB" w:themeFill="accent3" w:themeFillTint="66"/>
          </w:tcPr>
          <w:p w14:paraId="10E2EC0E" w14:textId="77777777" w:rsidR="00944810" w:rsidRDefault="00944810" w:rsidP="563DA414">
            <w:pPr>
              <w:ind w:left="-59"/>
              <w:jc w:val="both"/>
              <w:rPr>
                <w:rFonts w:ascii="Calibri" w:hAnsi="Calibri" w:cs="Book Antiqua"/>
                <w:b/>
                <w:bCs/>
                <w:i/>
                <w:iCs/>
              </w:rPr>
            </w:pPr>
            <w:proofErr w:type="spellStart"/>
            <w:r w:rsidRPr="563DA414">
              <w:rPr>
                <w:rFonts w:ascii="Calibri" w:hAnsi="Calibri" w:cs="Book Antiqua"/>
                <w:b/>
                <w:bCs/>
                <w:i/>
                <w:iCs/>
              </w:rPr>
              <w:t>Reqs</w:t>
            </w:r>
            <w:proofErr w:type="spellEnd"/>
            <w:r w:rsidRPr="563DA414">
              <w:rPr>
                <w:rFonts w:ascii="Calibri" w:hAnsi="Calibri" w:cs="Book Antiqua"/>
                <w:b/>
                <w:bCs/>
                <w:i/>
                <w:iCs/>
              </w:rPr>
              <w:t>. asociados:</w:t>
            </w:r>
          </w:p>
        </w:tc>
        <w:tc>
          <w:tcPr>
            <w:tcW w:w="5087" w:type="dxa"/>
          </w:tcPr>
          <w:p w14:paraId="7A73B60B" w14:textId="035500A8" w:rsidR="563DA414" w:rsidRDefault="4232ED30" w:rsidP="4232ED30">
            <w:pPr>
              <w:ind w:left="13"/>
              <w:jc w:val="both"/>
              <w:rPr>
                <w:rFonts w:ascii="Calibri" w:hAnsi="Calibri" w:cs="Book Antiqua"/>
                <w:i/>
                <w:iCs/>
              </w:rPr>
            </w:pPr>
            <w:r w:rsidRPr="4232ED30">
              <w:rPr>
                <w:rFonts w:ascii="Calibri" w:hAnsi="Calibri" w:cs="Book Antiqua"/>
                <w:i/>
                <w:iCs/>
              </w:rPr>
              <w:t>RF-3</w:t>
            </w:r>
          </w:p>
        </w:tc>
      </w:tr>
      <w:tr w:rsidR="563DA414" w14:paraId="1B18B1F6" w14:textId="77777777" w:rsidTr="4232ED30">
        <w:trPr>
          <w:jc w:val="center"/>
        </w:trPr>
        <w:tc>
          <w:tcPr>
            <w:tcW w:w="2001" w:type="dxa"/>
            <w:shd w:val="clear" w:color="auto" w:fill="DBDBDB" w:themeFill="accent3" w:themeFillTint="66"/>
          </w:tcPr>
          <w:p w14:paraId="668310F1"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CU asociados:</w:t>
            </w:r>
          </w:p>
        </w:tc>
        <w:tc>
          <w:tcPr>
            <w:tcW w:w="5087" w:type="dxa"/>
          </w:tcPr>
          <w:p w14:paraId="3BCABF28" w14:textId="168522DC" w:rsidR="563DA414" w:rsidRDefault="4232ED30" w:rsidP="4232ED30">
            <w:pPr>
              <w:ind w:left="13"/>
              <w:jc w:val="both"/>
              <w:rPr>
                <w:rFonts w:ascii="Calibri" w:hAnsi="Calibri" w:cs="Book Antiqua"/>
                <w:i/>
                <w:iCs/>
              </w:rPr>
            </w:pPr>
            <w:r w:rsidRPr="4232ED30">
              <w:rPr>
                <w:rFonts w:ascii="Calibri" w:hAnsi="Calibri" w:cs="Book Antiqua"/>
                <w:i/>
                <w:iCs/>
              </w:rPr>
              <w:t>CU-3</w:t>
            </w:r>
          </w:p>
        </w:tc>
      </w:tr>
      <w:tr w:rsidR="563DA414" w14:paraId="229A8C55" w14:textId="77777777" w:rsidTr="4232ED30">
        <w:trPr>
          <w:jc w:val="center"/>
        </w:trPr>
        <w:tc>
          <w:tcPr>
            <w:tcW w:w="2001" w:type="dxa"/>
            <w:shd w:val="clear" w:color="auto" w:fill="DBDBDB" w:themeFill="accent3" w:themeFillTint="66"/>
          </w:tcPr>
          <w:p w14:paraId="29231352"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Esc. Asociados:</w:t>
            </w:r>
          </w:p>
        </w:tc>
        <w:tc>
          <w:tcPr>
            <w:tcW w:w="5087" w:type="dxa"/>
          </w:tcPr>
          <w:p w14:paraId="1AC7CFE9" w14:textId="06DEC2B4" w:rsidR="563DA414" w:rsidRDefault="4232ED30" w:rsidP="4232ED30">
            <w:pPr>
              <w:ind w:left="13"/>
              <w:jc w:val="both"/>
              <w:rPr>
                <w:rFonts w:ascii="Calibri" w:hAnsi="Calibri" w:cs="Book Antiqua"/>
                <w:i/>
                <w:iCs/>
              </w:rPr>
            </w:pPr>
            <w:r w:rsidRPr="4232ED30">
              <w:rPr>
                <w:rFonts w:ascii="Calibri" w:hAnsi="Calibri" w:cs="Book Antiqua"/>
                <w:i/>
                <w:iCs/>
              </w:rPr>
              <w:t>ES-3.1</w:t>
            </w:r>
          </w:p>
        </w:tc>
      </w:tr>
    </w:tbl>
    <w:p w14:paraId="53C23AB5" w14:textId="4665D560" w:rsidR="563DA414" w:rsidRDefault="563DA414" w:rsidP="563DA414">
      <w:pPr>
        <w:ind w:left="993"/>
        <w:jc w:val="center"/>
        <w:rPr>
          <w:rFonts w:ascii="Calibri" w:hAnsi="Calibri" w:cs="Book Antiqua"/>
          <w:i/>
          <w:iCs/>
          <w:color w:val="595959" w:themeColor="text1" w:themeTint="A6"/>
        </w:rPr>
      </w:pPr>
    </w:p>
    <w:p w14:paraId="7DE4409B" w14:textId="40EDD3AD" w:rsidR="563DA414" w:rsidRDefault="6E8293BA" w:rsidP="563DA414">
      <w:pPr>
        <w:jc w:val="center"/>
      </w:pPr>
      <w:r>
        <w:rPr>
          <w:noProof/>
        </w:rPr>
        <w:drawing>
          <wp:inline distT="0" distB="0" distL="0" distR="0" wp14:anchorId="41A96983" wp14:editId="306A6F31">
            <wp:extent cx="4328348" cy="3806456"/>
            <wp:effectExtent l="0" t="0" r="0" b="3810"/>
            <wp:docPr id="2060032395" name="Imagen 206003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rcRect t="55984" r="61002"/>
                    <a:stretch>
                      <a:fillRect/>
                    </a:stretch>
                  </pic:blipFill>
                  <pic:spPr>
                    <a:xfrm>
                      <a:off x="0" y="0"/>
                      <a:ext cx="4335863" cy="3813064"/>
                    </a:xfrm>
                    <a:prstGeom prst="rect">
                      <a:avLst/>
                    </a:prstGeom>
                  </pic:spPr>
                </pic:pic>
              </a:graphicData>
            </a:graphic>
          </wp:inline>
        </w:drawing>
      </w:r>
    </w:p>
    <w:p w14:paraId="1772B8C6" w14:textId="40292272" w:rsidR="563DA414" w:rsidRDefault="563DA414" w:rsidP="563DA414">
      <w:pPr>
        <w:jc w:val="center"/>
        <w:rPr>
          <w:rFonts w:ascii="Calibri" w:hAnsi="Calibri" w:cs="Book Antiqua"/>
          <w:i/>
          <w:iCs/>
          <w:color w:val="595959" w:themeColor="text1" w:themeTint="A6"/>
        </w:rPr>
      </w:pPr>
    </w:p>
    <w:p w14:paraId="051B4CB4" w14:textId="035A4E57" w:rsidR="00F25C3F" w:rsidRDefault="00F25C3F" w:rsidP="563DA414">
      <w:pPr>
        <w:jc w:val="center"/>
        <w:rPr>
          <w:rFonts w:ascii="Calibri" w:hAnsi="Calibri" w:cs="Book Antiqua"/>
          <w:i/>
          <w:iCs/>
          <w:color w:val="595959" w:themeColor="text1" w:themeTint="A6"/>
        </w:rPr>
      </w:pPr>
    </w:p>
    <w:p w14:paraId="3A7C14E1" w14:textId="77777777" w:rsidR="00F25C3F" w:rsidRDefault="00F25C3F" w:rsidP="563DA414">
      <w:pPr>
        <w:jc w:val="center"/>
        <w:rPr>
          <w:rFonts w:ascii="Calibri" w:hAnsi="Calibri" w:cs="Book Antiqua"/>
          <w:i/>
          <w:iCs/>
          <w:color w:val="595959" w:themeColor="text1" w:themeTint="A6"/>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563DA414" w14:paraId="01EF499A" w14:textId="77777777" w:rsidTr="4232ED30">
        <w:trPr>
          <w:jc w:val="center"/>
        </w:trPr>
        <w:tc>
          <w:tcPr>
            <w:tcW w:w="2001" w:type="dxa"/>
            <w:shd w:val="clear" w:color="auto" w:fill="DBDBDB" w:themeFill="accent3" w:themeFillTint="66"/>
          </w:tcPr>
          <w:p w14:paraId="550D47D2"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 xml:space="preserve">ID </w:t>
            </w:r>
            <w:proofErr w:type="spellStart"/>
            <w:r w:rsidRPr="563DA414">
              <w:rPr>
                <w:rFonts w:ascii="Calibri" w:hAnsi="Calibri" w:cs="Book Antiqua"/>
                <w:b/>
                <w:bCs/>
                <w:i/>
                <w:iCs/>
              </w:rPr>
              <w:t>Ref</w:t>
            </w:r>
            <w:proofErr w:type="spellEnd"/>
            <w:r w:rsidRPr="563DA414">
              <w:rPr>
                <w:rFonts w:ascii="Calibri" w:hAnsi="Calibri" w:cs="Book Antiqua"/>
                <w:b/>
                <w:bCs/>
                <w:i/>
                <w:iCs/>
              </w:rPr>
              <w:t>:</w:t>
            </w:r>
          </w:p>
        </w:tc>
        <w:tc>
          <w:tcPr>
            <w:tcW w:w="5087" w:type="dxa"/>
          </w:tcPr>
          <w:p w14:paraId="3DE25C18" w14:textId="68131A4E" w:rsidR="563DA414" w:rsidRDefault="563DA414" w:rsidP="563DA414">
            <w:pPr>
              <w:ind w:left="13"/>
              <w:jc w:val="both"/>
              <w:rPr>
                <w:rFonts w:ascii="Calibri" w:hAnsi="Calibri" w:cs="Book Antiqua"/>
                <w:i/>
                <w:iCs/>
              </w:rPr>
            </w:pPr>
            <w:r w:rsidRPr="563DA414">
              <w:rPr>
                <w:rFonts w:ascii="Calibri" w:hAnsi="Calibri" w:cs="Book Antiqua"/>
                <w:i/>
                <w:iCs/>
              </w:rPr>
              <w:t>UI-03</w:t>
            </w:r>
          </w:p>
        </w:tc>
      </w:tr>
      <w:tr w:rsidR="563DA414" w14:paraId="3F3B0DAF" w14:textId="77777777" w:rsidTr="4232ED30">
        <w:trPr>
          <w:jc w:val="center"/>
        </w:trPr>
        <w:tc>
          <w:tcPr>
            <w:tcW w:w="2001" w:type="dxa"/>
            <w:shd w:val="clear" w:color="auto" w:fill="DBDBDB" w:themeFill="accent3" w:themeFillTint="66"/>
          </w:tcPr>
          <w:p w14:paraId="61C9EC1E"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Descripción:</w:t>
            </w:r>
          </w:p>
        </w:tc>
        <w:tc>
          <w:tcPr>
            <w:tcW w:w="5087" w:type="dxa"/>
          </w:tcPr>
          <w:p w14:paraId="7C2058CE" w14:textId="1562EEAE" w:rsidR="563DA414" w:rsidRDefault="563DA414" w:rsidP="563DA414">
            <w:pPr>
              <w:ind w:left="13"/>
              <w:jc w:val="both"/>
              <w:rPr>
                <w:rFonts w:ascii="Calibri" w:hAnsi="Calibri" w:cs="Book Antiqua"/>
                <w:i/>
                <w:iCs/>
              </w:rPr>
            </w:pPr>
            <w:r w:rsidRPr="563DA414">
              <w:rPr>
                <w:rFonts w:ascii="Calibri" w:hAnsi="Calibri" w:cs="Book Antiqua"/>
                <w:i/>
                <w:iCs/>
              </w:rPr>
              <w:t>Ingresar Vehículo</w:t>
            </w:r>
          </w:p>
        </w:tc>
      </w:tr>
      <w:tr w:rsidR="563DA414" w14:paraId="2F871007" w14:textId="77777777" w:rsidTr="4232ED30">
        <w:trPr>
          <w:jc w:val="center"/>
        </w:trPr>
        <w:tc>
          <w:tcPr>
            <w:tcW w:w="2001" w:type="dxa"/>
            <w:shd w:val="clear" w:color="auto" w:fill="DBDBDB" w:themeFill="accent3" w:themeFillTint="66"/>
          </w:tcPr>
          <w:p w14:paraId="2EE3C8DD" w14:textId="77777777" w:rsidR="00944810" w:rsidRDefault="00944810" w:rsidP="563DA414">
            <w:pPr>
              <w:ind w:left="-59"/>
              <w:jc w:val="both"/>
              <w:rPr>
                <w:rFonts w:ascii="Calibri" w:hAnsi="Calibri" w:cs="Book Antiqua"/>
                <w:b/>
                <w:bCs/>
                <w:i/>
                <w:iCs/>
              </w:rPr>
            </w:pPr>
            <w:proofErr w:type="spellStart"/>
            <w:r w:rsidRPr="563DA414">
              <w:rPr>
                <w:rFonts w:ascii="Calibri" w:hAnsi="Calibri" w:cs="Book Antiqua"/>
                <w:b/>
                <w:bCs/>
                <w:i/>
                <w:iCs/>
              </w:rPr>
              <w:t>Reqs</w:t>
            </w:r>
            <w:proofErr w:type="spellEnd"/>
            <w:r w:rsidRPr="563DA414">
              <w:rPr>
                <w:rFonts w:ascii="Calibri" w:hAnsi="Calibri" w:cs="Book Antiqua"/>
                <w:b/>
                <w:bCs/>
                <w:i/>
                <w:iCs/>
              </w:rPr>
              <w:t>. asociados:</w:t>
            </w:r>
          </w:p>
        </w:tc>
        <w:tc>
          <w:tcPr>
            <w:tcW w:w="5087" w:type="dxa"/>
          </w:tcPr>
          <w:p w14:paraId="5E019FC7" w14:textId="07387511" w:rsidR="563DA414" w:rsidRDefault="4232ED30" w:rsidP="4232ED30">
            <w:pPr>
              <w:ind w:left="13"/>
              <w:jc w:val="both"/>
              <w:rPr>
                <w:rFonts w:ascii="Calibri" w:hAnsi="Calibri" w:cs="Book Antiqua"/>
                <w:i/>
                <w:iCs/>
              </w:rPr>
            </w:pPr>
            <w:r w:rsidRPr="4232ED30">
              <w:rPr>
                <w:rFonts w:ascii="Calibri" w:hAnsi="Calibri" w:cs="Book Antiqua"/>
                <w:i/>
                <w:iCs/>
              </w:rPr>
              <w:t>RF-1</w:t>
            </w:r>
          </w:p>
        </w:tc>
      </w:tr>
      <w:tr w:rsidR="563DA414" w14:paraId="72887A15" w14:textId="77777777" w:rsidTr="4232ED30">
        <w:trPr>
          <w:jc w:val="center"/>
        </w:trPr>
        <w:tc>
          <w:tcPr>
            <w:tcW w:w="2001" w:type="dxa"/>
            <w:shd w:val="clear" w:color="auto" w:fill="DBDBDB" w:themeFill="accent3" w:themeFillTint="66"/>
          </w:tcPr>
          <w:p w14:paraId="19087FA8"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CU asociados:</w:t>
            </w:r>
          </w:p>
        </w:tc>
        <w:tc>
          <w:tcPr>
            <w:tcW w:w="5087" w:type="dxa"/>
          </w:tcPr>
          <w:p w14:paraId="4DCC73EC" w14:textId="1AF4B689" w:rsidR="563DA414" w:rsidRDefault="4232ED30" w:rsidP="4232ED30">
            <w:pPr>
              <w:ind w:left="13"/>
              <w:jc w:val="both"/>
              <w:rPr>
                <w:rFonts w:ascii="Calibri" w:hAnsi="Calibri" w:cs="Book Antiqua"/>
                <w:i/>
                <w:iCs/>
              </w:rPr>
            </w:pPr>
            <w:r w:rsidRPr="4232ED30">
              <w:rPr>
                <w:rFonts w:ascii="Calibri" w:hAnsi="Calibri" w:cs="Book Antiqua"/>
                <w:i/>
                <w:iCs/>
              </w:rPr>
              <w:t>CU-1</w:t>
            </w:r>
          </w:p>
        </w:tc>
      </w:tr>
      <w:tr w:rsidR="563DA414" w14:paraId="4FC35648" w14:textId="77777777" w:rsidTr="4232ED30">
        <w:trPr>
          <w:jc w:val="center"/>
        </w:trPr>
        <w:tc>
          <w:tcPr>
            <w:tcW w:w="2001" w:type="dxa"/>
            <w:shd w:val="clear" w:color="auto" w:fill="DBDBDB" w:themeFill="accent3" w:themeFillTint="66"/>
          </w:tcPr>
          <w:p w14:paraId="7A1065AE"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Esc. Asociados:</w:t>
            </w:r>
          </w:p>
        </w:tc>
        <w:tc>
          <w:tcPr>
            <w:tcW w:w="5087" w:type="dxa"/>
          </w:tcPr>
          <w:p w14:paraId="096B56CB" w14:textId="3F77F86E" w:rsidR="563DA414" w:rsidRDefault="4232ED30" w:rsidP="4232ED30">
            <w:pPr>
              <w:ind w:left="13"/>
              <w:jc w:val="both"/>
              <w:rPr>
                <w:rFonts w:ascii="Calibri" w:hAnsi="Calibri" w:cs="Book Antiqua"/>
                <w:i/>
                <w:iCs/>
              </w:rPr>
            </w:pPr>
            <w:r w:rsidRPr="4232ED30">
              <w:rPr>
                <w:rFonts w:ascii="Calibri" w:hAnsi="Calibri" w:cs="Book Antiqua"/>
                <w:i/>
                <w:iCs/>
              </w:rPr>
              <w:t>ES-1.1</w:t>
            </w:r>
          </w:p>
        </w:tc>
      </w:tr>
    </w:tbl>
    <w:p w14:paraId="374B83C6" w14:textId="7A5FA994" w:rsidR="563DA414" w:rsidRDefault="563DA414" w:rsidP="563DA414">
      <w:pPr>
        <w:jc w:val="center"/>
        <w:rPr>
          <w:rFonts w:ascii="Calibri" w:hAnsi="Calibri" w:cs="Book Antiqua"/>
          <w:i/>
          <w:iCs/>
          <w:color w:val="595959" w:themeColor="text1" w:themeTint="A6"/>
        </w:rPr>
      </w:pPr>
    </w:p>
    <w:p w14:paraId="19E4163D" w14:textId="21379958" w:rsidR="563DA414" w:rsidRDefault="6E8293BA" w:rsidP="66769DFF">
      <w:pPr>
        <w:jc w:val="center"/>
        <w:rPr>
          <w:rFonts w:ascii="Calibri" w:hAnsi="Calibri" w:cs="Book Antiqua"/>
          <w:i/>
          <w:iCs/>
          <w:color w:val="000000" w:themeColor="text1"/>
        </w:rPr>
      </w:pPr>
      <w:r>
        <w:rPr>
          <w:noProof/>
        </w:rPr>
        <w:lastRenderedPageBreak/>
        <w:drawing>
          <wp:inline distT="0" distB="0" distL="0" distR="0" wp14:anchorId="433E24D7" wp14:editId="31411861">
            <wp:extent cx="3816750" cy="3495690"/>
            <wp:effectExtent l="0" t="0" r="0" b="0"/>
            <wp:docPr id="1499945628" name="Imagen 149994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rcRect l="55416" b="54312"/>
                    <a:stretch>
                      <a:fillRect/>
                    </a:stretch>
                  </pic:blipFill>
                  <pic:spPr>
                    <a:xfrm>
                      <a:off x="0" y="0"/>
                      <a:ext cx="3816750" cy="3495690"/>
                    </a:xfrm>
                    <a:prstGeom prst="rect">
                      <a:avLst/>
                    </a:prstGeom>
                  </pic:spPr>
                </pic:pic>
              </a:graphicData>
            </a:graphic>
          </wp:inline>
        </w:drawing>
      </w:r>
    </w:p>
    <w:p w14:paraId="01E6FDBB" w14:textId="2F5CAAA1" w:rsidR="563DA414" w:rsidRDefault="563DA414" w:rsidP="563DA414">
      <w:pPr>
        <w:jc w:val="center"/>
        <w:rPr>
          <w:rFonts w:ascii="Calibri" w:hAnsi="Calibri" w:cs="Book Antiqua"/>
          <w:i/>
          <w:iCs/>
          <w:color w:val="595959" w:themeColor="text1" w:themeTint="A6"/>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563DA414" w14:paraId="2EDA86EF" w14:textId="77777777" w:rsidTr="4232ED30">
        <w:trPr>
          <w:jc w:val="center"/>
        </w:trPr>
        <w:tc>
          <w:tcPr>
            <w:tcW w:w="2001" w:type="dxa"/>
            <w:shd w:val="clear" w:color="auto" w:fill="DBDBDB" w:themeFill="accent3" w:themeFillTint="66"/>
          </w:tcPr>
          <w:p w14:paraId="7F1CC872"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 xml:space="preserve">ID </w:t>
            </w:r>
            <w:proofErr w:type="spellStart"/>
            <w:r w:rsidRPr="563DA414">
              <w:rPr>
                <w:rFonts w:ascii="Calibri" w:hAnsi="Calibri" w:cs="Book Antiqua"/>
                <w:b/>
                <w:bCs/>
                <w:i/>
                <w:iCs/>
              </w:rPr>
              <w:t>Ref</w:t>
            </w:r>
            <w:proofErr w:type="spellEnd"/>
            <w:r w:rsidRPr="563DA414">
              <w:rPr>
                <w:rFonts w:ascii="Calibri" w:hAnsi="Calibri" w:cs="Book Antiqua"/>
                <w:b/>
                <w:bCs/>
                <w:i/>
                <w:iCs/>
              </w:rPr>
              <w:t>:</w:t>
            </w:r>
          </w:p>
        </w:tc>
        <w:tc>
          <w:tcPr>
            <w:tcW w:w="5087" w:type="dxa"/>
          </w:tcPr>
          <w:p w14:paraId="177B57C0" w14:textId="42A5E62C" w:rsidR="563DA414" w:rsidRDefault="563DA414" w:rsidP="563DA414">
            <w:pPr>
              <w:ind w:left="13"/>
              <w:jc w:val="both"/>
              <w:rPr>
                <w:rFonts w:ascii="Calibri" w:hAnsi="Calibri" w:cs="Book Antiqua"/>
                <w:i/>
                <w:iCs/>
              </w:rPr>
            </w:pPr>
            <w:r w:rsidRPr="563DA414">
              <w:rPr>
                <w:rFonts w:ascii="Calibri" w:hAnsi="Calibri" w:cs="Book Antiqua"/>
                <w:i/>
                <w:iCs/>
              </w:rPr>
              <w:t>UI-04</w:t>
            </w:r>
          </w:p>
        </w:tc>
      </w:tr>
      <w:tr w:rsidR="563DA414" w14:paraId="68872581" w14:textId="77777777" w:rsidTr="4232ED30">
        <w:trPr>
          <w:jc w:val="center"/>
        </w:trPr>
        <w:tc>
          <w:tcPr>
            <w:tcW w:w="2001" w:type="dxa"/>
            <w:shd w:val="clear" w:color="auto" w:fill="DBDBDB" w:themeFill="accent3" w:themeFillTint="66"/>
          </w:tcPr>
          <w:p w14:paraId="3688EAD2"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Descripción:</w:t>
            </w:r>
          </w:p>
        </w:tc>
        <w:tc>
          <w:tcPr>
            <w:tcW w:w="5087" w:type="dxa"/>
          </w:tcPr>
          <w:p w14:paraId="2E3B8F5E" w14:textId="5D9462BB" w:rsidR="563DA414" w:rsidRDefault="563DA414" w:rsidP="563DA414">
            <w:pPr>
              <w:ind w:left="13"/>
              <w:jc w:val="both"/>
              <w:rPr>
                <w:rFonts w:ascii="Calibri" w:hAnsi="Calibri" w:cs="Book Antiqua"/>
                <w:i/>
                <w:iCs/>
              </w:rPr>
            </w:pPr>
            <w:r w:rsidRPr="563DA414">
              <w:rPr>
                <w:rFonts w:ascii="Calibri" w:hAnsi="Calibri" w:cs="Book Antiqua"/>
                <w:i/>
                <w:iCs/>
              </w:rPr>
              <w:t>Gestionar Vehículo</w:t>
            </w:r>
          </w:p>
        </w:tc>
      </w:tr>
      <w:tr w:rsidR="563DA414" w14:paraId="138CD89C" w14:textId="77777777" w:rsidTr="4232ED30">
        <w:trPr>
          <w:jc w:val="center"/>
        </w:trPr>
        <w:tc>
          <w:tcPr>
            <w:tcW w:w="2001" w:type="dxa"/>
            <w:shd w:val="clear" w:color="auto" w:fill="DBDBDB" w:themeFill="accent3" w:themeFillTint="66"/>
          </w:tcPr>
          <w:p w14:paraId="322E34D8" w14:textId="77777777" w:rsidR="00944810" w:rsidRDefault="00944810" w:rsidP="563DA414">
            <w:pPr>
              <w:ind w:left="-59"/>
              <w:jc w:val="both"/>
              <w:rPr>
                <w:rFonts w:ascii="Calibri" w:hAnsi="Calibri" w:cs="Book Antiqua"/>
                <w:b/>
                <w:bCs/>
                <w:i/>
                <w:iCs/>
              </w:rPr>
            </w:pPr>
            <w:proofErr w:type="spellStart"/>
            <w:r w:rsidRPr="563DA414">
              <w:rPr>
                <w:rFonts w:ascii="Calibri" w:hAnsi="Calibri" w:cs="Book Antiqua"/>
                <w:b/>
                <w:bCs/>
                <w:i/>
                <w:iCs/>
              </w:rPr>
              <w:t>Reqs</w:t>
            </w:r>
            <w:proofErr w:type="spellEnd"/>
            <w:r w:rsidRPr="563DA414">
              <w:rPr>
                <w:rFonts w:ascii="Calibri" w:hAnsi="Calibri" w:cs="Book Antiqua"/>
                <w:b/>
                <w:bCs/>
                <w:i/>
                <w:iCs/>
              </w:rPr>
              <w:t>. asociados:</w:t>
            </w:r>
          </w:p>
        </w:tc>
        <w:tc>
          <w:tcPr>
            <w:tcW w:w="5087" w:type="dxa"/>
          </w:tcPr>
          <w:p w14:paraId="15F5909B" w14:textId="2FAE4B20" w:rsidR="563DA414" w:rsidRDefault="4232ED30" w:rsidP="4232ED30">
            <w:pPr>
              <w:ind w:left="13"/>
              <w:jc w:val="both"/>
              <w:rPr>
                <w:rFonts w:ascii="Calibri" w:hAnsi="Calibri" w:cs="Book Antiqua"/>
                <w:i/>
                <w:iCs/>
              </w:rPr>
            </w:pPr>
            <w:r w:rsidRPr="4232ED30">
              <w:rPr>
                <w:rFonts w:ascii="Calibri" w:hAnsi="Calibri" w:cs="Book Antiqua"/>
                <w:i/>
                <w:iCs/>
              </w:rPr>
              <w:t>RF-1, RF-12, RF-14</w:t>
            </w:r>
          </w:p>
        </w:tc>
      </w:tr>
      <w:tr w:rsidR="563DA414" w14:paraId="575E5CD7" w14:textId="77777777" w:rsidTr="4232ED30">
        <w:trPr>
          <w:jc w:val="center"/>
        </w:trPr>
        <w:tc>
          <w:tcPr>
            <w:tcW w:w="2001" w:type="dxa"/>
            <w:shd w:val="clear" w:color="auto" w:fill="DBDBDB" w:themeFill="accent3" w:themeFillTint="66"/>
          </w:tcPr>
          <w:p w14:paraId="1ECBE209"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CU asociados:</w:t>
            </w:r>
          </w:p>
        </w:tc>
        <w:tc>
          <w:tcPr>
            <w:tcW w:w="5087" w:type="dxa"/>
          </w:tcPr>
          <w:p w14:paraId="5342A9EE" w14:textId="5504ADB9" w:rsidR="563DA414" w:rsidRDefault="4232ED30" w:rsidP="4232ED30">
            <w:pPr>
              <w:ind w:left="13"/>
              <w:jc w:val="both"/>
              <w:rPr>
                <w:rFonts w:ascii="Calibri" w:hAnsi="Calibri" w:cs="Book Antiqua"/>
                <w:i/>
                <w:iCs/>
              </w:rPr>
            </w:pPr>
            <w:r w:rsidRPr="4232ED30">
              <w:rPr>
                <w:rFonts w:ascii="Calibri" w:hAnsi="Calibri" w:cs="Book Antiqua"/>
                <w:i/>
                <w:iCs/>
              </w:rPr>
              <w:t>CU-1, CU-12, CU-14</w:t>
            </w:r>
          </w:p>
        </w:tc>
      </w:tr>
      <w:tr w:rsidR="563DA414" w14:paraId="44096CD7" w14:textId="77777777" w:rsidTr="4232ED30">
        <w:trPr>
          <w:jc w:val="center"/>
        </w:trPr>
        <w:tc>
          <w:tcPr>
            <w:tcW w:w="2001" w:type="dxa"/>
            <w:shd w:val="clear" w:color="auto" w:fill="DBDBDB" w:themeFill="accent3" w:themeFillTint="66"/>
          </w:tcPr>
          <w:p w14:paraId="7CA3ED41"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Esc. Asociados:</w:t>
            </w:r>
          </w:p>
        </w:tc>
        <w:tc>
          <w:tcPr>
            <w:tcW w:w="5087" w:type="dxa"/>
          </w:tcPr>
          <w:p w14:paraId="4703C4BD" w14:textId="4660923F" w:rsidR="563DA414" w:rsidRDefault="4232ED30" w:rsidP="4232ED30">
            <w:pPr>
              <w:ind w:left="13"/>
              <w:jc w:val="both"/>
              <w:rPr>
                <w:rFonts w:ascii="Calibri" w:hAnsi="Calibri" w:cs="Book Antiqua"/>
                <w:i/>
                <w:iCs/>
              </w:rPr>
            </w:pPr>
            <w:r w:rsidRPr="4232ED30">
              <w:rPr>
                <w:rFonts w:ascii="Calibri" w:hAnsi="Calibri" w:cs="Book Antiqua"/>
                <w:i/>
                <w:iCs/>
              </w:rPr>
              <w:t>ES-1</w:t>
            </w:r>
          </w:p>
        </w:tc>
      </w:tr>
    </w:tbl>
    <w:p w14:paraId="36D0DDCE" w14:textId="0E301528" w:rsidR="4232ED30" w:rsidRDefault="4232ED30"/>
    <w:p w14:paraId="2B0A6823" w14:textId="26724F03" w:rsidR="563DA414" w:rsidRDefault="563DA414" w:rsidP="563DA414">
      <w:pPr>
        <w:jc w:val="center"/>
        <w:rPr>
          <w:rFonts w:ascii="Calibri" w:hAnsi="Calibri" w:cs="Book Antiqua"/>
          <w:i/>
          <w:iCs/>
          <w:color w:val="595959" w:themeColor="text1" w:themeTint="A6"/>
        </w:rPr>
      </w:pPr>
    </w:p>
    <w:p w14:paraId="16943819" w14:textId="1C66809F" w:rsidR="563DA414" w:rsidRDefault="6E8293BA" w:rsidP="66769DFF">
      <w:pPr>
        <w:jc w:val="center"/>
        <w:rPr>
          <w:rFonts w:ascii="Calibri" w:hAnsi="Calibri" w:cs="Book Antiqua"/>
          <w:i/>
          <w:iCs/>
          <w:color w:val="000000" w:themeColor="text1"/>
        </w:rPr>
      </w:pPr>
      <w:r>
        <w:rPr>
          <w:noProof/>
        </w:rPr>
        <w:drawing>
          <wp:inline distT="0" distB="0" distL="0" distR="0" wp14:anchorId="30B27A58" wp14:editId="4728AD3F">
            <wp:extent cx="4157330" cy="3621308"/>
            <wp:effectExtent l="0" t="0" r="0" b="0"/>
            <wp:docPr id="104950033" name="Imagen 10495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rcRect l="2002" t="54689" r="51507"/>
                    <a:stretch>
                      <a:fillRect/>
                    </a:stretch>
                  </pic:blipFill>
                  <pic:spPr>
                    <a:xfrm>
                      <a:off x="0" y="0"/>
                      <a:ext cx="4175454" cy="3637095"/>
                    </a:xfrm>
                    <a:prstGeom prst="rect">
                      <a:avLst/>
                    </a:prstGeom>
                  </pic:spPr>
                </pic:pic>
              </a:graphicData>
            </a:graphic>
          </wp:inline>
        </w:drawing>
      </w:r>
    </w:p>
    <w:p w14:paraId="23610C7C" w14:textId="5D28B7C7" w:rsidR="00B14D0A" w:rsidRDefault="00B14D0A" w:rsidP="66769DFF">
      <w:pPr>
        <w:jc w:val="center"/>
        <w:rPr>
          <w:rFonts w:ascii="Calibri" w:hAnsi="Calibri" w:cs="Book Antiqua"/>
          <w:i/>
          <w:iCs/>
          <w:color w:val="000000" w:themeColor="text1"/>
        </w:rPr>
      </w:pPr>
    </w:p>
    <w:p w14:paraId="7E1F391C" w14:textId="0EDEF5FD" w:rsidR="00B14D0A" w:rsidRDefault="00B14D0A" w:rsidP="66769DFF">
      <w:pPr>
        <w:jc w:val="center"/>
        <w:rPr>
          <w:rFonts w:ascii="Calibri" w:hAnsi="Calibri" w:cs="Book Antiqua"/>
          <w:i/>
          <w:iCs/>
          <w:color w:val="000000" w:themeColor="text1"/>
        </w:rPr>
      </w:pPr>
    </w:p>
    <w:p w14:paraId="1A8FA67B" w14:textId="77777777" w:rsidR="00B14D0A" w:rsidRDefault="00B14D0A" w:rsidP="66769DFF">
      <w:pPr>
        <w:jc w:val="center"/>
        <w:rPr>
          <w:rFonts w:ascii="Calibri" w:hAnsi="Calibri" w:cs="Book Antiqua"/>
          <w:i/>
          <w:iCs/>
          <w:color w:val="000000" w:themeColor="text1"/>
        </w:rPr>
      </w:pPr>
    </w:p>
    <w:p w14:paraId="134F0ACC" w14:textId="598F7912" w:rsidR="563DA414" w:rsidRDefault="563DA414" w:rsidP="563DA414">
      <w:pPr>
        <w:jc w:val="center"/>
        <w:rPr>
          <w:rFonts w:ascii="Calibri" w:hAnsi="Calibri" w:cs="Book Antiqua"/>
          <w:i/>
          <w:iCs/>
          <w:color w:val="595959" w:themeColor="text1" w:themeTint="A6"/>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563DA414" w14:paraId="41A921D3" w14:textId="77777777" w:rsidTr="4232ED30">
        <w:trPr>
          <w:jc w:val="center"/>
        </w:trPr>
        <w:tc>
          <w:tcPr>
            <w:tcW w:w="2001" w:type="dxa"/>
            <w:shd w:val="clear" w:color="auto" w:fill="DBDBDB" w:themeFill="accent3" w:themeFillTint="66"/>
          </w:tcPr>
          <w:p w14:paraId="5EB0ADC1"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 xml:space="preserve">ID </w:t>
            </w:r>
            <w:proofErr w:type="spellStart"/>
            <w:r w:rsidRPr="563DA414">
              <w:rPr>
                <w:rFonts w:ascii="Calibri" w:hAnsi="Calibri" w:cs="Book Antiqua"/>
                <w:b/>
                <w:bCs/>
                <w:i/>
                <w:iCs/>
              </w:rPr>
              <w:t>Ref</w:t>
            </w:r>
            <w:proofErr w:type="spellEnd"/>
            <w:r w:rsidRPr="563DA414">
              <w:rPr>
                <w:rFonts w:ascii="Calibri" w:hAnsi="Calibri" w:cs="Book Antiqua"/>
                <w:b/>
                <w:bCs/>
                <w:i/>
                <w:iCs/>
              </w:rPr>
              <w:t>:</w:t>
            </w:r>
          </w:p>
        </w:tc>
        <w:tc>
          <w:tcPr>
            <w:tcW w:w="5087" w:type="dxa"/>
          </w:tcPr>
          <w:p w14:paraId="793075C8" w14:textId="6F204B94" w:rsidR="563DA414" w:rsidRDefault="563DA414" w:rsidP="563DA414">
            <w:pPr>
              <w:ind w:left="13"/>
              <w:jc w:val="both"/>
              <w:rPr>
                <w:rFonts w:ascii="Calibri" w:hAnsi="Calibri" w:cs="Book Antiqua"/>
                <w:i/>
                <w:iCs/>
              </w:rPr>
            </w:pPr>
            <w:r w:rsidRPr="563DA414">
              <w:rPr>
                <w:rFonts w:ascii="Calibri" w:hAnsi="Calibri" w:cs="Book Antiqua"/>
                <w:i/>
                <w:iCs/>
              </w:rPr>
              <w:t>UI-05</w:t>
            </w:r>
          </w:p>
        </w:tc>
      </w:tr>
      <w:tr w:rsidR="563DA414" w14:paraId="3E44C484" w14:textId="77777777" w:rsidTr="4232ED30">
        <w:trPr>
          <w:jc w:val="center"/>
        </w:trPr>
        <w:tc>
          <w:tcPr>
            <w:tcW w:w="2001" w:type="dxa"/>
            <w:shd w:val="clear" w:color="auto" w:fill="DBDBDB" w:themeFill="accent3" w:themeFillTint="66"/>
          </w:tcPr>
          <w:p w14:paraId="56D70977"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Descripción:</w:t>
            </w:r>
          </w:p>
        </w:tc>
        <w:tc>
          <w:tcPr>
            <w:tcW w:w="5087" w:type="dxa"/>
          </w:tcPr>
          <w:p w14:paraId="044A3D47" w14:textId="53AE9B1F" w:rsidR="563DA414" w:rsidRDefault="563DA414" w:rsidP="563DA414">
            <w:pPr>
              <w:ind w:left="13"/>
              <w:jc w:val="both"/>
              <w:rPr>
                <w:rFonts w:ascii="Calibri" w:hAnsi="Calibri" w:cs="Book Antiqua"/>
                <w:i/>
                <w:iCs/>
              </w:rPr>
            </w:pPr>
            <w:r w:rsidRPr="563DA414">
              <w:rPr>
                <w:rFonts w:ascii="Calibri" w:hAnsi="Calibri" w:cs="Book Antiqua"/>
                <w:i/>
                <w:iCs/>
              </w:rPr>
              <w:t xml:space="preserve">Eliminar Vehículo </w:t>
            </w:r>
          </w:p>
        </w:tc>
      </w:tr>
      <w:tr w:rsidR="563DA414" w14:paraId="4A49F1F1" w14:textId="77777777" w:rsidTr="4232ED30">
        <w:trPr>
          <w:jc w:val="center"/>
        </w:trPr>
        <w:tc>
          <w:tcPr>
            <w:tcW w:w="2001" w:type="dxa"/>
            <w:shd w:val="clear" w:color="auto" w:fill="DBDBDB" w:themeFill="accent3" w:themeFillTint="66"/>
          </w:tcPr>
          <w:p w14:paraId="03E0D734" w14:textId="77777777" w:rsidR="00944810" w:rsidRDefault="00944810" w:rsidP="563DA414">
            <w:pPr>
              <w:ind w:left="-59"/>
              <w:jc w:val="both"/>
              <w:rPr>
                <w:rFonts w:ascii="Calibri" w:hAnsi="Calibri" w:cs="Book Antiqua"/>
                <w:b/>
                <w:bCs/>
                <w:i/>
                <w:iCs/>
              </w:rPr>
            </w:pPr>
            <w:proofErr w:type="spellStart"/>
            <w:r w:rsidRPr="563DA414">
              <w:rPr>
                <w:rFonts w:ascii="Calibri" w:hAnsi="Calibri" w:cs="Book Antiqua"/>
                <w:b/>
                <w:bCs/>
                <w:i/>
                <w:iCs/>
              </w:rPr>
              <w:t>Reqs</w:t>
            </w:r>
            <w:proofErr w:type="spellEnd"/>
            <w:r w:rsidRPr="563DA414">
              <w:rPr>
                <w:rFonts w:ascii="Calibri" w:hAnsi="Calibri" w:cs="Book Antiqua"/>
                <w:b/>
                <w:bCs/>
                <w:i/>
                <w:iCs/>
              </w:rPr>
              <w:t>. asociados:</w:t>
            </w:r>
          </w:p>
        </w:tc>
        <w:tc>
          <w:tcPr>
            <w:tcW w:w="5087" w:type="dxa"/>
          </w:tcPr>
          <w:p w14:paraId="6212CFBD" w14:textId="254A804F" w:rsidR="563DA414" w:rsidRDefault="4232ED30" w:rsidP="4232ED30">
            <w:pPr>
              <w:ind w:left="13"/>
              <w:jc w:val="both"/>
              <w:rPr>
                <w:rFonts w:ascii="Calibri" w:hAnsi="Calibri" w:cs="Book Antiqua"/>
                <w:i/>
                <w:iCs/>
              </w:rPr>
            </w:pPr>
            <w:r w:rsidRPr="4232ED30">
              <w:rPr>
                <w:rFonts w:ascii="Calibri" w:hAnsi="Calibri" w:cs="Book Antiqua"/>
                <w:i/>
                <w:iCs/>
              </w:rPr>
              <w:t>RF-14</w:t>
            </w:r>
          </w:p>
        </w:tc>
      </w:tr>
      <w:tr w:rsidR="563DA414" w14:paraId="60FF5A81" w14:textId="77777777" w:rsidTr="4232ED30">
        <w:trPr>
          <w:jc w:val="center"/>
        </w:trPr>
        <w:tc>
          <w:tcPr>
            <w:tcW w:w="2001" w:type="dxa"/>
            <w:shd w:val="clear" w:color="auto" w:fill="DBDBDB" w:themeFill="accent3" w:themeFillTint="66"/>
          </w:tcPr>
          <w:p w14:paraId="5884B380"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CU asociados:</w:t>
            </w:r>
          </w:p>
        </w:tc>
        <w:tc>
          <w:tcPr>
            <w:tcW w:w="5087" w:type="dxa"/>
          </w:tcPr>
          <w:p w14:paraId="41B5C74C" w14:textId="18B08813" w:rsidR="563DA414" w:rsidRDefault="4232ED30" w:rsidP="4232ED30">
            <w:pPr>
              <w:ind w:left="13"/>
              <w:jc w:val="both"/>
              <w:rPr>
                <w:rFonts w:ascii="Calibri" w:hAnsi="Calibri" w:cs="Book Antiqua"/>
                <w:i/>
                <w:iCs/>
              </w:rPr>
            </w:pPr>
            <w:r w:rsidRPr="4232ED30">
              <w:rPr>
                <w:rFonts w:ascii="Calibri" w:hAnsi="Calibri" w:cs="Book Antiqua"/>
                <w:i/>
                <w:iCs/>
              </w:rPr>
              <w:t>CU-14</w:t>
            </w:r>
          </w:p>
        </w:tc>
      </w:tr>
      <w:tr w:rsidR="563DA414" w14:paraId="7472D08E" w14:textId="77777777" w:rsidTr="4232ED30">
        <w:trPr>
          <w:jc w:val="center"/>
        </w:trPr>
        <w:tc>
          <w:tcPr>
            <w:tcW w:w="2001" w:type="dxa"/>
            <w:shd w:val="clear" w:color="auto" w:fill="DBDBDB" w:themeFill="accent3" w:themeFillTint="66"/>
          </w:tcPr>
          <w:p w14:paraId="766EDA3D"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Esc. Asociados:</w:t>
            </w:r>
          </w:p>
        </w:tc>
        <w:tc>
          <w:tcPr>
            <w:tcW w:w="5087" w:type="dxa"/>
          </w:tcPr>
          <w:p w14:paraId="24B7FAF1" w14:textId="05293B83" w:rsidR="563DA414" w:rsidRDefault="4232ED30" w:rsidP="4232ED30">
            <w:pPr>
              <w:ind w:left="13"/>
              <w:jc w:val="both"/>
              <w:rPr>
                <w:rFonts w:ascii="Calibri" w:hAnsi="Calibri" w:cs="Book Antiqua"/>
                <w:i/>
                <w:iCs/>
              </w:rPr>
            </w:pPr>
            <w:r w:rsidRPr="4232ED30">
              <w:rPr>
                <w:rFonts w:ascii="Calibri" w:hAnsi="Calibri" w:cs="Book Antiqua"/>
                <w:i/>
                <w:iCs/>
              </w:rPr>
              <w:t>ES-14.1</w:t>
            </w:r>
          </w:p>
        </w:tc>
      </w:tr>
    </w:tbl>
    <w:p w14:paraId="62D5E849" w14:textId="28D1BFF6" w:rsidR="563DA414" w:rsidRDefault="563DA414" w:rsidP="563DA414">
      <w:pPr>
        <w:jc w:val="center"/>
        <w:rPr>
          <w:rFonts w:ascii="Calibri" w:hAnsi="Calibri" w:cs="Book Antiqua"/>
          <w:i/>
          <w:iCs/>
          <w:color w:val="595959" w:themeColor="text1" w:themeTint="A6"/>
        </w:rPr>
      </w:pPr>
    </w:p>
    <w:p w14:paraId="30BF085A" w14:textId="52BBAA17" w:rsidR="563DA414" w:rsidRDefault="6E8293BA" w:rsidP="66769DFF">
      <w:pPr>
        <w:jc w:val="center"/>
        <w:rPr>
          <w:rFonts w:ascii="Calibri" w:hAnsi="Calibri" w:cs="Book Antiqua"/>
          <w:i/>
          <w:iCs/>
          <w:color w:val="000000" w:themeColor="text1"/>
        </w:rPr>
      </w:pPr>
      <w:r>
        <w:rPr>
          <w:noProof/>
        </w:rPr>
        <w:drawing>
          <wp:inline distT="0" distB="0" distL="0" distR="0" wp14:anchorId="026F1159" wp14:editId="0D38F325">
            <wp:extent cx="4486306" cy="3732462"/>
            <wp:effectExtent l="0" t="0" r="0" b="0"/>
            <wp:docPr id="1379496707" name="Imagen 137949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rcRect r="49166" b="52680"/>
                    <a:stretch>
                      <a:fillRect/>
                    </a:stretch>
                  </pic:blipFill>
                  <pic:spPr>
                    <a:xfrm>
                      <a:off x="0" y="0"/>
                      <a:ext cx="4486306" cy="3732462"/>
                    </a:xfrm>
                    <a:prstGeom prst="rect">
                      <a:avLst/>
                    </a:prstGeom>
                  </pic:spPr>
                </pic:pic>
              </a:graphicData>
            </a:graphic>
          </wp:inline>
        </w:drawing>
      </w:r>
    </w:p>
    <w:p w14:paraId="490E734D" w14:textId="04E29BA3" w:rsidR="563DA414" w:rsidRDefault="563DA414" w:rsidP="563DA414">
      <w:pPr>
        <w:jc w:val="center"/>
        <w:rPr>
          <w:rFonts w:ascii="Calibri" w:hAnsi="Calibri" w:cs="Book Antiqua"/>
          <w:i/>
          <w:iCs/>
          <w:color w:val="595959" w:themeColor="text1" w:themeTint="A6"/>
        </w:rPr>
      </w:pPr>
    </w:p>
    <w:p w14:paraId="0479698D" w14:textId="40D2F594" w:rsidR="00B14D0A" w:rsidRDefault="00B14D0A" w:rsidP="563DA414">
      <w:pPr>
        <w:jc w:val="center"/>
        <w:rPr>
          <w:rFonts w:ascii="Calibri" w:hAnsi="Calibri" w:cs="Book Antiqua"/>
          <w:i/>
          <w:iCs/>
          <w:color w:val="595959" w:themeColor="text1" w:themeTint="A6"/>
        </w:rPr>
      </w:pPr>
    </w:p>
    <w:p w14:paraId="782400CF" w14:textId="1840016F" w:rsidR="00B14D0A" w:rsidRDefault="00B14D0A" w:rsidP="563DA414">
      <w:pPr>
        <w:jc w:val="center"/>
        <w:rPr>
          <w:rFonts w:ascii="Calibri" w:hAnsi="Calibri" w:cs="Book Antiqua"/>
          <w:i/>
          <w:iCs/>
          <w:color w:val="595959" w:themeColor="text1" w:themeTint="A6"/>
        </w:rPr>
      </w:pPr>
    </w:p>
    <w:p w14:paraId="6A83B917" w14:textId="77777777" w:rsidR="00B14D0A" w:rsidRDefault="00B14D0A" w:rsidP="563DA414">
      <w:pPr>
        <w:jc w:val="center"/>
        <w:rPr>
          <w:rFonts w:ascii="Calibri" w:hAnsi="Calibri" w:cs="Book Antiqua"/>
          <w:i/>
          <w:iCs/>
          <w:color w:val="595959" w:themeColor="text1" w:themeTint="A6"/>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563DA414" w14:paraId="213272FC" w14:textId="77777777" w:rsidTr="4232ED30">
        <w:trPr>
          <w:jc w:val="center"/>
        </w:trPr>
        <w:tc>
          <w:tcPr>
            <w:tcW w:w="2001" w:type="dxa"/>
            <w:shd w:val="clear" w:color="auto" w:fill="DBDBDB" w:themeFill="accent3" w:themeFillTint="66"/>
          </w:tcPr>
          <w:p w14:paraId="63A8A072"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 xml:space="preserve">ID </w:t>
            </w:r>
            <w:proofErr w:type="spellStart"/>
            <w:r w:rsidRPr="563DA414">
              <w:rPr>
                <w:rFonts w:ascii="Calibri" w:hAnsi="Calibri" w:cs="Book Antiqua"/>
                <w:b/>
                <w:bCs/>
                <w:i/>
                <w:iCs/>
              </w:rPr>
              <w:t>Ref</w:t>
            </w:r>
            <w:proofErr w:type="spellEnd"/>
            <w:r w:rsidRPr="563DA414">
              <w:rPr>
                <w:rFonts w:ascii="Calibri" w:hAnsi="Calibri" w:cs="Book Antiqua"/>
                <w:b/>
                <w:bCs/>
                <w:i/>
                <w:iCs/>
              </w:rPr>
              <w:t>:</w:t>
            </w:r>
          </w:p>
        </w:tc>
        <w:tc>
          <w:tcPr>
            <w:tcW w:w="5087" w:type="dxa"/>
          </w:tcPr>
          <w:p w14:paraId="4348EF5C" w14:textId="58CF502D" w:rsidR="563DA414" w:rsidRDefault="563DA414" w:rsidP="563DA414">
            <w:pPr>
              <w:ind w:left="13"/>
              <w:jc w:val="both"/>
              <w:rPr>
                <w:rFonts w:ascii="Calibri" w:hAnsi="Calibri" w:cs="Book Antiqua"/>
                <w:i/>
                <w:iCs/>
              </w:rPr>
            </w:pPr>
            <w:r w:rsidRPr="563DA414">
              <w:rPr>
                <w:rFonts w:ascii="Calibri" w:hAnsi="Calibri" w:cs="Book Antiqua"/>
                <w:i/>
                <w:iCs/>
              </w:rPr>
              <w:t>UI-06</w:t>
            </w:r>
          </w:p>
        </w:tc>
      </w:tr>
      <w:tr w:rsidR="563DA414" w14:paraId="6AAA891F" w14:textId="77777777" w:rsidTr="4232ED30">
        <w:trPr>
          <w:jc w:val="center"/>
        </w:trPr>
        <w:tc>
          <w:tcPr>
            <w:tcW w:w="2001" w:type="dxa"/>
            <w:shd w:val="clear" w:color="auto" w:fill="DBDBDB" w:themeFill="accent3" w:themeFillTint="66"/>
          </w:tcPr>
          <w:p w14:paraId="27012ECE"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Descripción:</w:t>
            </w:r>
          </w:p>
        </w:tc>
        <w:tc>
          <w:tcPr>
            <w:tcW w:w="5087" w:type="dxa"/>
          </w:tcPr>
          <w:p w14:paraId="305C260A" w14:textId="55904DE1" w:rsidR="563DA414" w:rsidRDefault="563DA414" w:rsidP="563DA414">
            <w:pPr>
              <w:ind w:left="13"/>
              <w:jc w:val="both"/>
              <w:rPr>
                <w:rFonts w:ascii="Calibri" w:hAnsi="Calibri" w:cs="Book Antiqua"/>
                <w:i/>
                <w:iCs/>
              </w:rPr>
            </w:pPr>
            <w:r w:rsidRPr="563DA414">
              <w:rPr>
                <w:rFonts w:ascii="Calibri" w:hAnsi="Calibri" w:cs="Book Antiqua"/>
                <w:i/>
                <w:iCs/>
              </w:rPr>
              <w:t>Ingresar Chofer</w:t>
            </w:r>
          </w:p>
        </w:tc>
      </w:tr>
      <w:tr w:rsidR="563DA414" w14:paraId="4E61F29B" w14:textId="77777777" w:rsidTr="4232ED30">
        <w:trPr>
          <w:jc w:val="center"/>
        </w:trPr>
        <w:tc>
          <w:tcPr>
            <w:tcW w:w="2001" w:type="dxa"/>
            <w:shd w:val="clear" w:color="auto" w:fill="DBDBDB" w:themeFill="accent3" w:themeFillTint="66"/>
          </w:tcPr>
          <w:p w14:paraId="520076B4" w14:textId="77777777" w:rsidR="00944810" w:rsidRDefault="00944810" w:rsidP="563DA414">
            <w:pPr>
              <w:ind w:left="-59"/>
              <w:jc w:val="both"/>
              <w:rPr>
                <w:rFonts w:ascii="Calibri" w:hAnsi="Calibri" w:cs="Book Antiqua"/>
                <w:b/>
                <w:bCs/>
                <w:i/>
                <w:iCs/>
              </w:rPr>
            </w:pPr>
            <w:proofErr w:type="spellStart"/>
            <w:r w:rsidRPr="563DA414">
              <w:rPr>
                <w:rFonts w:ascii="Calibri" w:hAnsi="Calibri" w:cs="Book Antiqua"/>
                <w:b/>
                <w:bCs/>
                <w:i/>
                <w:iCs/>
              </w:rPr>
              <w:t>Reqs</w:t>
            </w:r>
            <w:proofErr w:type="spellEnd"/>
            <w:r w:rsidRPr="563DA414">
              <w:rPr>
                <w:rFonts w:ascii="Calibri" w:hAnsi="Calibri" w:cs="Book Antiqua"/>
                <w:b/>
                <w:bCs/>
                <w:i/>
                <w:iCs/>
              </w:rPr>
              <w:t>. asociados:</w:t>
            </w:r>
          </w:p>
        </w:tc>
        <w:tc>
          <w:tcPr>
            <w:tcW w:w="5087" w:type="dxa"/>
          </w:tcPr>
          <w:p w14:paraId="28F1D062" w14:textId="0497385E" w:rsidR="563DA414" w:rsidRDefault="4232ED30" w:rsidP="4232ED30">
            <w:pPr>
              <w:ind w:left="13"/>
              <w:jc w:val="both"/>
              <w:rPr>
                <w:rFonts w:ascii="Calibri" w:hAnsi="Calibri" w:cs="Book Antiqua"/>
                <w:i/>
                <w:iCs/>
              </w:rPr>
            </w:pPr>
            <w:r w:rsidRPr="4232ED30">
              <w:rPr>
                <w:rFonts w:ascii="Calibri" w:hAnsi="Calibri" w:cs="Book Antiqua"/>
                <w:i/>
                <w:iCs/>
              </w:rPr>
              <w:t>RF-2, RN-5</w:t>
            </w:r>
          </w:p>
        </w:tc>
      </w:tr>
      <w:tr w:rsidR="563DA414" w14:paraId="24DF025C" w14:textId="77777777" w:rsidTr="4232ED30">
        <w:trPr>
          <w:jc w:val="center"/>
        </w:trPr>
        <w:tc>
          <w:tcPr>
            <w:tcW w:w="2001" w:type="dxa"/>
            <w:shd w:val="clear" w:color="auto" w:fill="DBDBDB" w:themeFill="accent3" w:themeFillTint="66"/>
          </w:tcPr>
          <w:p w14:paraId="4DA8BD73"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CU asociados:</w:t>
            </w:r>
          </w:p>
        </w:tc>
        <w:tc>
          <w:tcPr>
            <w:tcW w:w="5087" w:type="dxa"/>
          </w:tcPr>
          <w:p w14:paraId="3F69D44A" w14:textId="75AD407E" w:rsidR="563DA414" w:rsidRDefault="4232ED30" w:rsidP="4232ED30">
            <w:pPr>
              <w:ind w:left="13"/>
              <w:jc w:val="both"/>
              <w:rPr>
                <w:rFonts w:ascii="Calibri" w:hAnsi="Calibri" w:cs="Book Antiqua"/>
                <w:i/>
                <w:iCs/>
              </w:rPr>
            </w:pPr>
            <w:r w:rsidRPr="4232ED30">
              <w:rPr>
                <w:rFonts w:ascii="Calibri" w:hAnsi="Calibri" w:cs="Book Antiqua"/>
                <w:i/>
                <w:iCs/>
              </w:rPr>
              <w:t>CU-2</w:t>
            </w:r>
          </w:p>
        </w:tc>
      </w:tr>
      <w:tr w:rsidR="563DA414" w14:paraId="6A05C569" w14:textId="77777777" w:rsidTr="4232ED30">
        <w:trPr>
          <w:jc w:val="center"/>
        </w:trPr>
        <w:tc>
          <w:tcPr>
            <w:tcW w:w="2001" w:type="dxa"/>
            <w:shd w:val="clear" w:color="auto" w:fill="DBDBDB" w:themeFill="accent3" w:themeFillTint="66"/>
          </w:tcPr>
          <w:p w14:paraId="22D0662F"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Esc. Asociados:</w:t>
            </w:r>
          </w:p>
        </w:tc>
        <w:tc>
          <w:tcPr>
            <w:tcW w:w="5087" w:type="dxa"/>
          </w:tcPr>
          <w:p w14:paraId="4786AD6D" w14:textId="1F0CB5C6" w:rsidR="563DA414" w:rsidRDefault="4232ED30" w:rsidP="4232ED30">
            <w:pPr>
              <w:ind w:left="13"/>
              <w:jc w:val="both"/>
              <w:rPr>
                <w:rFonts w:ascii="Calibri" w:hAnsi="Calibri" w:cs="Book Antiqua"/>
                <w:i/>
                <w:iCs/>
              </w:rPr>
            </w:pPr>
            <w:r w:rsidRPr="4232ED30">
              <w:rPr>
                <w:rFonts w:ascii="Calibri" w:hAnsi="Calibri" w:cs="Book Antiqua"/>
                <w:i/>
                <w:iCs/>
              </w:rPr>
              <w:t>ES-2.1</w:t>
            </w:r>
          </w:p>
        </w:tc>
      </w:tr>
    </w:tbl>
    <w:p w14:paraId="4AD7AA22" w14:textId="2E7EB144" w:rsidR="563DA414" w:rsidRDefault="563DA414" w:rsidP="563DA414">
      <w:pPr>
        <w:jc w:val="center"/>
        <w:rPr>
          <w:rFonts w:ascii="Calibri" w:hAnsi="Calibri" w:cs="Book Antiqua"/>
          <w:i/>
          <w:iCs/>
          <w:color w:val="595959" w:themeColor="text1" w:themeTint="A6"/>
        </w:rPr>
      </w:pPr>
    </w:p>
    <w:p w14:paraId="08A4F1F4" w14:textId="56930636" w:rsidR="563DA414" w:rsidRDefault="6E8293BA" w:rsidP="66769DFF">
      <w:pPr>
        <w:jc w:val="center"/>
        <w:rPr>
          <w:rFonts w:ascii="Calibri" w:hAnsi="Calibri" w:cs="Book Antiqua"/>
          <w:i/>
          <w:iCs/>
          <w:color w:val="000000" w:themeColor="text1"/>
        </w:rPr>
      </w:pPr>
      <w:r>
        <w:rPr>
          <w:noProof/>
        </w:rPr>
        <w:lastRenderedPageBreak/>
        <w:drawing>
          <wp:inline distT="0" distB="0" distL="0" distR="0" wp14:anchorId="1EC2D608" wp14:editId="74C266EE">
            <wp:extent cx="4233676" cy="3932348"/>
            <wp:effectExtent l="0" t="0" r="0" b="0"/>
            <wp:docPr id="1577378968" name="Imagen 157737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rcRect l="52708" t="15662"/>
                    <a:stretch>
                      <a:fillRect/>
                    </a:stretch>
                  </pic:blipFill>
                  <pic:spPr>
                    <a:xfrm>
                      <a:off x="0" y="0"/>
                      <a:ext cx="4233676" cy="3932348"/>
                    </a:xfrm>
                    <a:prstGeom prst="rect">
                      <a:avLst/>
                    </a:prstGeom>
                  </pic:spPr>
                </pic:pic>
              </a:graphicData>
            </a:graphic>
          </wp:inline>
        </w:drawing>
      </w:r>
    </w:p>
    <w:p w14:paraId="2E75ABE7" w14:textId="765F9D8D" w:rsidR="563DA414" w:rsidRDefault="563DA414" w:rsidP="563DA414">
      <w:pPr>
        <w:jc w:val="center"/>
        <w:rPr>
          <w:rFonts w:ascii="Calibri" w:hAnsi="Calibri" w:cs="Book Antiqua"/>
          <w:i/>
          <w:iCs/>
          <w:color w:val="595959" w:themeColor="text1" w:themeTint="A6"/>
        </w:rPr>
      </w:pPr>
    </w:p>
    <w:p w14:paraId="4D2C1AFD" w14:textId="301443FD" w:rsidR="00B14D0A" w:rsidRDefault="00B14D0A" w:rsidP="563DA414">
      <w:pPr>
        <w:jc w:val="center"/>
        <w:rPr>
          <w:rFonts w:ascii="Calibri" w:hAnsi="Calibri" w:cs="Book Antiqua"/>
          <w:i/>
          <w:iCs/>
          <w:color w:val="595959" w:themeColor="text1" w:themeTint="A6"/>
        </w:rPr>
      </w:pPr>
    </w:p>
    <w:p w14:paraId="1480FFDA" w14:textId="33E417DA" w:rsidR="00B14D0A" w:rsidRDefault="00B14D0A" w:rsidP="563DA414">
      <w:pPr>
        <w:jc w:val="center"/>
        <w:rPr>
          <w:rFonts w:ascii="Calibri" w:hAnsi="Calibri" w:cs="Book Antiqua"/>
          <w:i/>
          <w:iCs/>
          <w:color w:val="595959" w:themeColor="text1" w:themeTint="A6"/>
        </w:rPr>
      </w:pPr>
    </w:p>
    <w:p w14:paraId="5073CEE0" w14:textId="77777777" w:rsidR="00B14D0A" w:rsidRDefault="00B14D0A" w:rsidP="563DA414">
      <w:pPr>
        <w:jc w:val="center"/>
        <w:rPr>
          <w:rFonts w:ascii="Calibri" w:hAnsi="Calibri" w:cs="Book Antiqua"/>
          <w:i/>
          <w:iCs/>
          <w:color w:val="595959" w:themeColor="text1" w:themeTint="A6"/>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563DA414" w14:paraId="72EA6CE3" w14:textId="77777777" w:rsidTr="4232ED30">
        <w:trPr>
          <w:jc w:val="center"/>
        </w:trPr>
        <w:tc>
          <w:tcPr>
            <w:tcW w:w="2001" w:type="dxa"/>
            <w:shd w:val="clear" w:color="auto" w:fill="DBDBDB" w:themeFill="accent3" w:themeFillTint="66"/>
          </w:tcPr>
          <w:p w14:paraId="4096A1CE"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 xml:space="preserve">ID </w:t>
            </w:r>
            <w:proofErr w:type="spellStart"/>
            <w:r w:rsidRPr="563DA414">
              <w:rPr>
                <w:rFonts w:ascii="Calibri" w:hAnsi="Calibri" w:cs="Book Antiqua"/>
                <w:b/>
                <w:bCs/>
                <w:i/>
                <w:iCs/>
              </w:rPr>
              <w:t>Ref</w:t>
            </w:r>
            <w:proofErr w:type="spellEnd"/>
            <w:r w:rsidRPr="563DA414">
              <w:rPr>
                <w:rFonts w:ascii="Calibri" w:hAnsi="Calibri" w:cs="Book Antiqua"/>
                <w:b/>
                <w:bCs/>
                <w:i/>
                <w:iCs/>
              </w:rPr>
              <w:t>:</w:t>
            </w:r>
          </w:p>
        </w:tc>
        <w:tc>
          <w:tcPr>
            <w:tcW w:w="5087" w:type="dxa"/>
          </w:tcPr>
          <w:p w14:paraId="508D70E2" w14:textId="41B4BDD1" w:rsidR="563DA414" w:rsidRDefault="563DA414" w:rsidP="563DA414">
            <w:pPr>
              <w:ind w:left="13"/>
              <w:jc w:val="both"/>
              <w:rPr>
                <w:rFonts w:ascii="Calibri" w:hAnsi="Calibri" w:cs="Book Antiqua"/>
                <w:i/>
                <w:iCs/>
              </w:rPr>
            </w:pPr>
            <w:r w:rsidRPr="563DA414">
              <w:rPr>
                <w:rFonts w:ascii="Calibri" w:hAnsi="Calibri" w:cs="Book Antiqua"/>
                <w:i/>
                <w:iCs/>
              </w:rPr>
              <w:t>UI-07</w:t>
            </w:r>
          </w:p>
        </w:tc>
      </w:tr>
      <w:tr w:rsidR="563DA414" w14:paraId="43C58553" w14:textId="77777777" w:rsidTr="4232ED30">
        <w:trPr>
          <w:jc w:val="center"/>
        </w:trPr>
        <w:tc>
          <w:tcPr>
            <w:tcW w:w="2001" w:type="dxa"/>
            <w:shd w:val="clear" w:color="auto" w:fill="DBDBDB" w:themeFill="accent3" w:themeFillTint="66"/>
          </w:tcPr>
          <w:p w14:paraId="4A71E53B"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Descripción:</w:t>
            </w:r>
          </w:p>
        </w:tc>
        <w:tc>
          <w:tcPr>
            <w:tcW w:w="5087" w:type="dxa"/>
          </w:tcPr>
          <w:p w14:paraId="19831A7E" w14:textId="0A67B472" w:rsidR="563DA414" w:rsidRDefault="4232ED30" w:rsidP="4232ED30">
            <w:pPr>
              <w:ind w:left="13"/>
              <w:jc w:val="both"/>
              <w:rPr>
                <w:rFonts w:ascii="Calibri" w:hAnsi="Calibri" w:cs="Book Antiqua"/>
                <w:i/>
                <w:iCs/>
              </w:rPr>
            </w:pPr>
            <w:r w:rsidRPr="4232ED30">
              <w:rPr>
                <w:rFonts w:ascii="Calibri" w:hAnsi="Calibri" w:cs="Book Antiqua"/>
                <w:i/>
                <w:iCs/>
              </w:rPr>
              <w:t>Gestionar Choferes</w:t>
            </w:r>
          </w:p>
        </w:tc>
      </w:tr>
      <w:tr w:rsidR="563DA414" w14:paraId="287312EF" w14:textId="77777777" w:rsidTr="4232ED30">
        <w:trPr>
          <w:jc w:val="center"/>
        </w:trPr>
        <w:tc>
          <w:tcPr>
            <w:tcW w:w="2001" w:type="dxa"/>
            <w:shd w:val="clear" w:color="auto" w:fill="DBDBDB" w:themeFill="accent3" w:themeFillTint="66"/>
          </w:tcPr>
          <w:p w14:paraId="349F93A1" w14:textId="77777777" w:rsidR="00944810" w:rsidRDefault="00944810" w:rsidP="563DA414">
            <w:pPr>
              <w:ind w:left="-59"/>
              <w:jc w:val="both"/>
              <w:rPr>
                <w:rFonts w:ascii="Calibri" w:hAnsi="Calibri" w:cs="Book Antiqua"/>
                <w:b/>
                <w:bCs/>
                <w:i/>
                <w:iCs/>
              </w:rPr>
            </w:pPr>
            <w:proofErr w:type="spellStart"/>
            <w:r w:rsidRPr="563DA414">
              <w:rPr>
                <w:rFonts w:ascii="Calibri" w:hAnsi="Calibri" w:cs="Book Antiqua"/>
                <w:b/>
                <w:bCs/>
                <w:i/>
                <w:iCs/>
              </w:rPr>
              <w:t>Reqs</w:t>
            </w:r>
            <w:proofErr w:type="spellEnd"/>
            <w:r w:rsidRPr="563DA414">
              <w:rPr>
                <w:rFonts w:ascii="Calibri" w:hAnsi="Calibri" w:cs="Book Antiqua"/>
                <w:b/>
                <w:bCs/>
                <w:i/>
                <w:iCs/>
              </w:rPr>
              <w:t>. asociados:</w:t>
            </w:r>
          </w:p>
        </w:tc>
        <w:tc>
          <w:tcPr>
            <w:tcW w:w="5087" w:type="dxa"/>
          </w:tcPr>
          <w:p w14:paraId="23FAB049" w14:textId="4D577E44" w:rsidR="563DA414" w:rsidRDefault="4232ED30" w:rsidP="4232ED30">
            <w:pPr>
              <w:ind w:left="13"/>
              <w:jc w:val="both"/>
              <w:rPr>
                <w:rFonts w:ascii="Calibri" w:hAnsi="Calibri" w:cs="Book Antiqua"/>
                <w:i/>
                <w:iCs/>
              </w:rPr>
            </w:pPr>
            <w:r w:rsidRPr="4232ED30">
              <w:rPr>
                <w:rFonts w:ascii="Calibri" w:hAnsi="Calibri" w:cs="Book Antiqua"/>
                <w:i/>
                <w:iCs/>
              </w:rPr>
              <w:t>RF-2, RF-15, RN-5</w:t>
            </w:r>
          </w:p>
        </w:tc>
      </w:tr>
      <w:tr w:rsidR="563DA414" w14:paraId="16CD7448" w14:textId="77777777" w:rsidTr="4232ED30">
        <w:trPr>
          <w:jc w:val="center"/>
        </w:trPr>
        <w:tc>
          <w:tcPr>
            <w:tcW w:w="2001" w:type="dxa"/>
            <w:shd w:val="clear" w:color="auto" w:fill="DBDBDB" w:themeFill="accent3" w:themeFillTint="66"/>
          </w:tcPr>
          <w:p w14:paraId="6617F079"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CU asociados:</w:t>
            </w:r>
          </w:p>
        </w:tc>
        <w:tc>
          <w:tcPr>
            <w:tcW w:w="5087" w:type="dxa"/>
          </w:tcPr>
          <w:p w14:paraId="70F5BD4E" w14:textId="13F2ED70" w:rsidR="563DA414" w:rsidRDefault="4232ED30" w:rsidP="4232ED30">
            <w:pPr>
              <w:ind w:left="13"/>
              <w:jc w:val="both"/>
              <w:rPr>
                <w:rFonts w:ascii="Calibri" w:hAnsi="Calibri" w:cs="Book Antiqua"/>
                <w:i/>
                <w:iCs/>
              </w:rPr>
            </w:pPr>
            <w:r w:rsidRPr="4232ED30">
              <w:rPr>
                <w:rFonts w:ascii="Calibri" w:hAnsi="Calibri" w:cs="Book Antiqua"/>
                <w:i/>
                <w:iCs/>
              </w:rPr>
              <w:t>CU-2, CU-15</w:t>
            </w:r>
          </w:p>
        </w:tc>
      </w:tr>
      <w:tr w:rsidR="563DA414" w14:paraId="41E6B0F9" w14:textId="77777777" w:rsidTr="4232ED30">
        <w:trPr>
          <w:jc w:val="center"/>
        </w:trPr>
        <w:tc>
          <w:tcPr>
            <w:tcW w:w="2001" w:type="dxa"/>
            <w:shd w:val="clear" w:color="auto" w:fill="DBDBDB" w:themeFill="accent3" w:themeFillTint="66"/>
          </w:tcPr>
          <w:p w14:paraId="21CEDB4C"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Esc. Asociados:</w:t>
            </w:r>
          </w:p>
        </w:tc>
        <w:tc>
          <w:tcPr>
            <w:tcW w:w="5087" w:type="dxa"/>
          </w:tcPr>
          <w:p w14:paraId="7DB1F551" w14:textId="68A81B57" w:rsidR="563DA414" w:rsidRDefault="4232ED30" w:rsidP="4232ED30">
            <w:pPr>
              <w:ind w:left="13"/>
              <w:jc w:val="both"/>
              <w:rPr>
                <w:rFonts w:ascii="Calibri" w:hAnsi="Calibri" w:cs="Book Antiqua"/>
                <w:i/>
                <w:iCs/>
              </w:rPr>
            </w:pPr>
            <w:r w:rsidRPr="4232ED30">
              <w:rPr>
                <w:rFonts w:ascii="Calibri" w:hAnsi="Calibri" w:cs="Book Antiqua"/>
                <w:i/>
                <w:iCs/>
              </w:rPr>
              <w:t>ES-2.1, ES-15.1</w:t>
            </w:r>
          </w:p>
        </w:tc>
      </w:tr>
    </w:tbl>
    <w:p w14:paraId="424ECEF1" w14:textId="0BEEF3F4" w:rsidR="563DA414" w:rsidRDefault="563DA414" w:rsidP="563DA414">
      <w:pPr>
        <w:jc w:val="center"/>
        <w:rPr>
          <w:rFonts w:ascii="Calibri" w:hAnsi="Calibri" w:cs="Book Antiqua"/>
          <w:i/>
          <w:iCs/>
          <w:color w:val="595959" w:themeColor="text1" w:themeTint="A6"/>
        </w:rPr>
      </w:pPr>
    </w:p>
    <w:p w14:paraId="633B5F5E" w14:textId="3BB55EEE" w:rsidR="00B14D0A" w:rsidRPr="00F25C3F" w:rsidRDefault="6E3E5313" w:rsidP="00F25C3F">
      <w:pPr>
        <w:jc w:val="center"/>
      </w:pPr>
      <w:r>
        <w:rPr>
          <w:noProof/>
        </w:rPr>
        <w:lastRenderedPageBreak/>
        <w:drawing>
          <wp:inline distT="0" distB="0" distL="0" distR="0" wp14:anchorId="5A1807D9" wp14:editId="3880EA58">
            <wp:extent cx="3960495" cy="4400550"/>
            <wp:effectExtent l="0" t="0" r="0" b="0"/>
            <wp:docPr id="246193474" name="Imagen 24619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rcRect r="53125"/>
                    <a:stretch>
                      <a:fillRect/>
                    </a:stretch>
                  </pic:blipFill>
                  <pic:spPr>
                    <a:xfrm>
                      <a:off x="0" y="0"/>
                      <a:ext cx="3960495" cy="4400550"/>
                    </a:xfrm>
                    <a:prstGeom prst="rect">
                      <a:avLst/>
                    </a:prstGeom>
                  </pic:spPr>
                </pic:pic>
              </a:graphicData>
            </a:graphic>
          </wp:inline>
        </w:drawing>
      </w:r>
    </w:p>
    <w:p w14:paraId="3D3C1B32" w14:textId="77777777" w:rsidR="00B14D0A" w:rsidRDefault="00B14D0A" w:rsidP="563DA414">
      <w:pPr>
        <w:jc w:val="center"/>
        <w:rPr>
          <w:rFonts w:ascii="Calibri" w:hAnsi="Calibri" w:cs="Book Antiqua"/>
          <w:i/>
          <w:iCs/>
          <w:color w:val="595959" w:themeColor="text1" w:themeTint="A6"/>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563DA414" w14:paraId="1F35564D" w14:textId="77777777" w:rsidTr="4232ED30">
        <w:trPr>
          <w:jc w:val="center"/>
        </w:trPr>
        <w:tc>
          <w:tcPr>
            <w:tcW w:w="2001" w:type="dxa"/>
            <w:shd w:val="clear" w:color="auto" w:fill="DBDBDB" w:themeFill="accent3" w:themeFillTint="66"/>
          </w:tcPr>
          <w:p w14:paraId="6B321C80"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 xml:space="preserve">ID </w:t>
            </w:r>
            <w:proofErr w:type="spellStart"/>
            <w:r w:rsidRPr="563DA414">
              <w:rPr>
                <w:rFonts w:ascii="Calibri" w:hAnsi="Calibri" w:cs="Book Antiqua"/>
                <w:b/>
                <w:bCs/>
                <w:i/>
                <w:iCs/>
              </w:rPr>
              <w:t>Ref</w:t>
            </w:r>
            <w:proofErr w:type="spellEnd"/>
            <w:r w:rsidRPr="563DA414">
              <w:rPr>
                <w:rFonts w:ascii="Calibri" w:hAnsi="Calibri" w:cs="Book Antiqua"/>
                <w:b/>
                <w:bCs/>
                <w:i/>
                <w:iCs/>
              </w:rPr>
              <w:t>:</w:t>
            </w:r>
          </w:p>
        </w:tc>
        <w:tc>
          <w:tcPr>
            <w:tcW w:w="5087" w:type="dxa"/>
          </w:tcPr>
          <w:p w14:paraId="1375E9A4" w14:textId="15EA33D7" w:rsidR="563DA414" w:rsidRDefault="563DA414" w:rsidP="563DA414">
            <w:pPr>
              <w:ind w:left="13"/>
              <w:jc w:val="both"/>
              <w:rPr>
                <w:rFonts w:ascii="Calibri" w:hAnsi="Calibri" w:cs="Book Antiqua"/>
                <w:i/>
                <w:iCs/>
              </w:rPr>
            </w:pPr>
            <w:r w:rsidRPr="563DA414">
              <w:rPr>
                <w:rFonts w:ascii="Calibri" w:hAnsi="Calibri" w:cs="Book Antiqua"/>
                <w:i/>
                <w:iCs/>
              </w:rPr>
              <w:t>UI-08</w:t>
            </w:r>
          </w:p>
        </w:tc>
      </w:tr>
      <w:tr w:rsidR="563DA414" w14:paraId="454CD550" w14:textId="77777777" w:rsidTr="4232ED30">
        <w:trPr>
          <w:jc w:val="center"/>
        </w:trPr>
        <w:tc>
          <w:tcPr>
            <w:tcW w:w="2001" w:type="dxa"/>
            <w:shd w:val="clear" w:color="auto" w:fill="DBDBDB" w:themeFill="accent3" w:themeFillTint="66"/>
          </w:tcPr>
          <w:p w14:paraId="2B660CAB"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Descripción:</w:t>
            </w:r>
          </w:p>
        </w:tc>
        <w:tc>
          <w:tcPr>
            <w:tcW w:w="5087" w:type="dxa"/>
          </w:tcPr>
          <w:p w14:paraId="2B61F012" w14:textId="03C8E74E" w:rsidR="563DA414" w:rsidRDefault="4232ED30" w:rsidP="4232ED30">
            <w:pPr>
              <w:ind w:left="13"/>
              <w:jc w:val="both"/>
              <w:rPr>
                <w:rFonts w:ascii="Calibri" w:hAnsi="Calibri" w:cs="Book Antiqua"/>
                <w:i/>
                <w:iCs/>
              </w:rPr>
            </w:pPr>
            <w:r w:rsidRPr="4232ED30">
              <w:rPr>
                <w:rFonts w:ascii="Calibri" w:hAnsi="Calibri" w:cs="Book Antiqua"/>
                <w:i/>
                <w:iCs/>
              </w:rPr>
              <w:t>Gestionar Proveedores, Clientes, Ordenes</w:t>
            </w:r>
          </w:p>
        </w:tc>
      </w:tr>
      <w:tr w:rsidR="563DA414" w:rsidRPr="00E01C8D" w14:paraId="6BA1CE1A" w14:textId="77777777" w:rsidTr="4232ED30">
        <w:trPr>
          <w:jc w:val="center"/>
        </w:trPr>
        <w:tc>
          <w:tcPr>
            <w:tcW w:w="2001" w:type="dxa"/>
            <w:shd w:val="clear" w:color="auto" w:fill="DBDBDB" w:themeFill="accent3" w:themeFillTint="66"/>
          </w:tcPr>
          <w:p w14:paraId="02C8518B" w14:textId="77777777" w:rsidR="00944810" w:rsidRDefault="00944810" w:rsidP="563DA414">
            <w:pPr>
              <w:ind w:left="-59"/>
              <w:jc w:val="both"/>
              <w:rPr>
                <w:rFonts w:ascii="Calibri" w:hAnsi="Calibri" w:cs="Book Antiqua"/>
                <w:b/>
                <w:bCs/>
                <w:i/>
                <w:iCs/>
              </w:rPr>
            </w:pPr>
            <w:proofErr w:type="spellStart"/>
            <w:r w:rsidRPr="563DA414">
              <w:rPr>
                <w:rFonts w:ascii="Calibri" w:hAnsi="Calibri" w:cs="Book Antiqua"/>
                <w:b/>
                <w:bCs/>
                <w:i/>
                <w:iCs/>
              </w:rPr>
              <w:t>Reqs</w:t>
            </w:r>
            <w:proofErr w:type="spellEnd"/>
            <w:r w:rsidRPr="563DA414">
              <w:rPr>
                <w:rFonts w:ascii="Calibri" w:hAnsi="Calibri" w:cs="Book Antiqua"/>
                <w:b/>
                <w:bCs/>
                <w:i/>
                <w:iCs/>
              </w:rPr>
              <w:t>. asociados:</w:t>
            </w:r>
          </w:p>
        </w:tc>
        <w:tc>
          <w:tcPr>
            <w:tcW w:w="5087" w:type="dxa"/>
          </w:tcPr>
          <w:p w14:paraId="4BECA94E" w14:textId="501B710E" w:rsidR="563DA414" w:rsidRPr="004B011B" w:rsidRDefault="4232ED30" w:rsidP="4232ED30">
            <w:pPr>
              <w:ind w:left="13"/>
              <w:jc w:val="both"/>
              <w:rPr>
                <w:rFonts w:ascii="Calibri" w:hAnsi="Calibri" w:cs="Book Antiqua"/>
                <w:i/>
                <w:iCs/>
                <w:lang w:val="en-US"/>
              </w:rPr>
            </w:pPr>
            <w:r w:rsidRPr="004B011B">
              <w:rPr>
                <w:rFonts w:ascii="Calibri" w:hAnsi="Calibri" w:cs="Book Antiqua"/>
                <w:i/>
                <w:iCs/>
                <w:lang w:val="en-US"/>
              </w:rPr>
              <w:t>RF-18, RF-23, RF-28, RF-29, RF-30</w:t>
            </w:r>
          </w:p>
        </w:tc>
      </w:tr>
      <w:tr w:rsidR="563DA414" w14:paraId="3D8A079F" w14:textId="77777777" w:rsidTr="4232ED30">
        <w:trPr>
          <w:jc w:val="center"/>
        </w:trPr>
        <w:tc>
          <w:tcPr>
            <w:tcW w:w="2001" w:type="dxa"/>
            <w:shd w:val="clear" w:color="auto" w:fill="DBDBDB" w:themeFill="accent3" w:themeFillTint="66"/>
          </w:tcPr>
          <w:p w14:paraId="3AE2193B"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CU asociados:</w:t>
            </w:r>
          </w:p>
        </w:tc>
        <w:tc>
          <w:tcPr>
            <w:tcW w:w="5087" w:type="dxa"/>
          </w:tcPr>
          <w:p w14:paraId="2CD62D1A" w14:textId="374BE28E" w:rsidR="563DA414" w:rsidRDefault="4232ED30" w:rsidP="4232ED30">
            <w:pPr>
              <w:ind w:left="13"/>
              <w:jc w:val="both"/>
              <w:rPr>
                <w:rFonts w:ascii="Calibri" w:hAnsi="Calibri" w:cs="Book Antiqua"/>
                <w:i/>
                <w:iCs/>
              </w:rPr>
            </w:pPr>
            <w:r w:rsidRPr="4232ED30">
              <w:rPr>
                <w:rFonts w:ascii="Calibri" w:hAnsi="Calibri" w:cs="Book Antiqua"/>
                <w:i/>
                <w:iCs/>
              </w:rPr>
              <w:t>CU-18, CU-23, CU-28, CU-29, CU-30</w:t>
            </w:r>
          </w:p>
        </w:tc>
      </w:tr>
      <w:tr w:rsidR="563DA414" w14:paraId="677DEFDC" w14:textId="77777777" w:rsidTr="4232ED30">
        <w:trPr>
          <w:jc w:val="center"/>
        </w:trPr>
        <w:tc>
          <w:tcPr>
            <w:tcW w:w="2001" w:type="dxa"/>
            <w:shd w:val="clear" w:color="auto" w:fill="DBDBDB" w:themeFill="accent3" w:themeFillTint="66"/>
          </w:tcPr>
          <w:p w14:paraId="4715D890"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Esc. Asociados:</w:t>
            </w:r>
          </w:p>
        </w:tc>
        <w:tc>
          <w:tcPr>
            <w:tcW w:w="5087" w:type="dxa"/>
          </w:tcPr>
          <w:p w14:paraId="4C708735" w14:textId="3A363660" w:rsidR="563DA414" w:rsidRDefault="4232ED30" w:rsidP="4232ED30">
            <w:pPr>
              <w:ind w:left="13"/>
              <w:jc w:val="both"/>
              <w:rPr>
                <w:rFonts w:ascii="Calibri" w:hAnsi="Calibri" w:cs="Book Antiqua"/>
                <w:i/>
                <w:iCs/>
              </w:rPr>
            </w:pPr>
            <w:r w:rsidRPr="4232ED30">
              <w:rPr>
                <w:rFonts w:ascii="Calibri" w:hAnsi="Calibri" w:cs="Book Antiqua"/>
                <w:i/>
                <w:iCs/>
              </w:rPr>
              <w:t>ES-18.1, ES-23.1, ES-28.1, ES-29.1, ES-30.1</w:t>
            </w:r>
          </w:p>
        </w:tc>
      </w:tr>
    </w:tbl>
    <w:p w14:paraId="0074642D" w14:textId="593F1FB0" w:rsidR="563DA414" w:rsidRDefault="563DA414" w:rsidP="00F25C3F">
      <w:pPr>
        <w:rPr>
          <w:rFonts w:ascii="Calibri" w:hAnsi="Calibri" w:cs="Book Antiqua"/>
          <w:i/>
          <w:iCs/>
          <w:color w:val="595959" w:themeColor="text1" w:themeTint="A6"/>
        </w:rPr>
      </w:pPr>
    </w:p>
    <w:p w14:paraId="726BA74B" w14:textId="68C0A91E" w:rsidR="563DA414" w:rsidRDefault="64394BC6" w:rsidP="64394BC6">
      <w:pPr>
        <w:jc w:val="center"/>
        <w:rPr>
          <w:rFonts w:ascii="Calibri" w:hAnsi="Calibri" w:cs="Book Antiqua"/>
          <w:i/>
          <w:iCs/>
          <w:color w:val="000000" w:themeColor="text1"/>
        </w:rPr>
      </w:pPr>
      <w:r>
        <w:rPr>
          <w:noProof/>
        </w:rPr>
        <w:drawing>
          <wp:inline distT="0" distB="0" distL="0" distR="0" wp14:anchorId="65118DDD" wp14:editId="4A5F2C09">
            <wp:extent cx="2892056" cy="2922499"/>
            <wp:effectExtent l="0" t="0" r="3810" b="0"/>
            <wp:docPr id="2031398657" name="Imagen 203139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15047" cy="2945732"/>
                    </a:xfrm>
                    <a:prstGeom prst="rect">
                      <a:avLst/>
                    </a:prstGeom>
                  </pic:spPr>
                </pic:pic>
              </a:graphicData>
            </a:graphic>
          </wp:inline>
        </w:drawing>
      </w:r>
    </w:p>
    <w:p w14:paraId="45A90B68" w14:textId="77777777" w:rsidR="00B14D0A" w:rsidRDefault="00B14D0A" w:rsidP="00F25C3F">
      <w:pPr>
        <w:rPr>
          <w:rFonts w:ascii="Calibri" w:hAnsi="Calibri" w:cs="Book Antiqua"/>
          <w:i/>
          <w:iCs/>
          <w:color w:val="595959" w:themeColor="text1" w:themeTint="A6"/>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563DA414" w14:paraId="3791D763" w14:textId="77777777" w:rsidTr="4232ED30">
        <w:trPr>
          <w:jc w:val="center"/>
        </w:trPr>
        <w:tc>
          <w:tcPr>
            <w:tcW w:w="2001" w:type="dxa"/>
            <w:shd w:val="clear" w:color="auto" w:fill="DBDBDB" w:themeFill="accent3" w:themeFillTint="66"/>
          </w:tcPr>
          <w:p w14:paraId="66BCA7A4"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 xml:space="preserve">ID </w:t>
            </w:r>
            <w:proofErr w:type="spellStart"/>
            <w:r w:rsidRPr="563DA414">
              <w:rPr>
                <w:rFonts w:ascii="Calibri" w:hAnsi="Calibri" w:cs="Book Antiqua"/>
                <w:b/>
                <w:bCs/>
                <w:i/>
                <w:iCs/>
              </w:rPr>
              <w:t>Ref</w:t>
            </w:r>
            <w:proofErr w:type="spellEnd"/>
            <w:r w:rsidRPr="563DA414">
              <w:rPr>
                <w:rFonts w:ascii="Calibri" w:hAnsi="Calibri" w:cs="Book Antiqua"/>
                <w:b/>
                <w:bCs/>
                <w:i/>
                <w:iCs/>
              </w:rPr>
              <w:t>:</w:t>
            </w:r>
          </w:p>
        </w:tc>
        <w:tc>
          <w:tcPr>
            <w:tcW w:w="5087" w:type="dxa"/>
          </w:tcPr>
          <w:p w14:paraId="5EED4C02" w14:textId="1A2018F4" w:rsidR="563DA414" w:rsidRDefault="563DA414" w:rsidP="563DA414">
            <w:pPr>
              <w:ind w:left="13"/>
              <w:jc w:val="both"/>
              <w:rPr>
                <w:rFonts w:ascii="Calibri" w:hAnsi="Calibri" w:cs="Book Antiqua"/>
                <w:i/>
                <w:iCs/>
              </w:rPr>
            </w:pPr>
            <w:r w:rsidRPr="563DA414">
              <w:rPr>
                <w:rFonts w:ascii="Calibri" w:hAnsi="Calibri" w:cs="Book Antiqua"/>
                <w:i/>
                <w:iCs/>
              </w:rPr>
              <w:t>UI-09</w:t>
            </w:r>
          </w:p>
        </w:tc>
      </w:tr>
      <w:tr w:rsidR="563DA414" w14:paraId="7B19BA87" w14:textId="77777777" w:rsidTr="4232ED30">
        <w:trPr>
          <w:jc w:val="center"/>
        </w:trPr>
        <w:tc>
          <w:tcPr>
            <w:tcW w:w="2001" w:type="dxa"/>
            <w:shd w:val="clear" w:color="auto" w:fill="DBDBDB" w:themeFill="accent3" w:themeFillTint="66"/>
          </w:tcPr>
          <w:p w14:paraId="42548E7F"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Descripción:</w:t>
            </w:r>
          </w:p>
        </w:tc>
        <w:tc>
          <w:tcPr>
            <w:tcW w:w="5087" w:type="dxa"/>
          </w:tcPr>
          <w:p w14:paraId="3AA1AF4C" w14:textId="10ADAD42" w:rsidR="563DA414" w:rsidRDefault="4232ED30" w:rsidP="4232ED30">
            <w:pPr>
              <w:ind w:left="13"/>
              <w:jc w:val="both"/>
              <w:rPr>
                <w:rFonts w:ascii="Calibri" w:hAnsi="Calibri" w:cs="Book Antiqua"/>
                <w:i/>
                <w:iCs/>
              </w:rPr>
            </w:pPr>
            <w:r w:rsidRPr="4232ED30">
              <w:rPr>
                <w:rFonts w:ascii="Calibri" w:hAnsi="Calibri" w:cs="Book Antiqua"/>
                <w:i/>
                <w:iCs/>
              </w:rPr>
              <w:t xml:space="preserve">Registrar Proveedores </w:t>
            </w:r>
          </w:p>
        </w:tc>
      </w:tr>
      <w:tr w:rsidR="563DA414" w14:paraId="465BBDDF" w14:textId="77777777" w:rsidTr="4232ED30">
        <w:trPr>
          <w:jc w:val="center"/>
        </w:trPr>
        <w:tc>
          <w:tcPr>
            <w:tcW w:w="2001" w:type="dxa"/>
            <w:shd w:val="clear" w:color="auto" w:fill="DBDBDB" w:themeFill="accent3" w:themeFillTint="66"/>
          </w:tcPr>
          <w:p w14:paraId="57E5329E" w14:textId="77777777" w:rsidR="00944810" w:rsidRDefault="00944810" w:rsidP="563DA414">
            <w:pPr>
              <w:ind w:left="-59"/>
              <w:jc w:val="both"/>
              <w:rPr>
                <w:rFonts w:ascii="Calibri" w:hAnsi="Calibri" w:cs="Book Antiqua"/>
                <w:b/>
                <w:bCs/>
                <w:i/>
                <w:iCs/>
              </w:rPr>
            </w:pPr>
            <w:proofErr w:type="spellStart"/>
            <w:r w:rsidRPr="563DA414">
              <w:rPr>
                <w:rFonts w:ascii="Calibri" w:hAnsi="Calibri" w:cs="Book Antiqua"/>
                <w:b/>
                <w:bCs/>
                <w:i/>
                <w:iCs/>
              </w:rPr>
              <w:t>Reqs</w:t>
            </w:r>
            <w:proofErr w:type="spellEnd"/>
            <w:r w:rsidRPr="563DA414">
              <w:rPr>
                <w:rFonts w:ascii="Calibri" w:hAnsi="Calibri" w:cs="Book Antiqua"/>
                <w:b/>
                <w:bCs/>
                <w:i/>
                <w:iCs/>
              </w:rPr>
              <w:t>. asociados:</w:t>
            </w:r>
          </w:p>
        </w:tc>
        <w:tc>
          <w:tcPr>
            <w:tcW w:w="5087" w:type="dxa"/>
          </w:tcPr>
          <w:p w14:paraId="206A44C0" w14:textId="6D6C3A35" w:rsidR="563DA414" w:rsidRDefault="4232ED30" w:rsidP="4232ED30">
            <w:pPr>
              <w:ind w:left="13"/>
              <w:jc w:val="both"/>
              <w:rPr>
                <w:rFonts w:ascii="Calibri" w:hAnsi="Calibri" w:cs="Book Antiqua"/>
                <w:i/>
                <w:iCs/>
              </w:rPr>
            </w:pPr>
            <w:r w:rsidRPr="4232ED30">
              <w:rPr>
                <w:rFonts w:ascii="Calibri" w:hAnsi="Calibri" w:cs="Book Antiqua"/>
                <w:i/>
                <w:iCs/>
              </w:rPr>
              <w:t>RF-8, RF-19, RN-5</w:t>
            </w:r>
          </w:p>
        </w:tc>
      </w:tr>
      <w:tr w:rsidR="563DA414" w14:paraId="297682AD" w14:textId="77777777" w:rsidTr="4232ED30">
        <w:trPr>
          <w:jc w:val="center"/>
        </w:trPr>
        <w:tc>
          <w:tcPr>
            <w:tcW w:w="2001" w:type="dxa"/>
            <w:shd w:val="clear" w:color="auto" w:fill="DBDBDB" w:themeFill="accent3" w:themeFillTint="66"/>
          </w:tcPr>
          <w:p w14:paraId="05760D99"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CU asociados:</w:t>
            </w:r>
          </w:p>
        </w:tc>
        <w:tc>
          <w:tcPr>
            <w:tcW w:w="5087" w:type="dxa"/>
          </w:tcPr>
          <w:p w14:paraId="718E4081" w14:textId="60ABEE09" w:rsidR="563DA414" w:rsidRDefault="4232ED30" w:rsidP="4232ED30">
            <w:pPr>
              <w:ind w:left="13"/>
              <w:jc w:val="both"/>
              <w:rPr>
                <w:rFonts w:ascii="Calibri" w:hAnsi="Calibri" w:cs="Book Antiqua"/>
                <w:i/>
                <w:iCs/>
              </w:rPr>
            </w:pPr>
            <w:r w:rsidRPr="4232ED30">
              <w:rPr>
                <w:rFonts w:ascii="Calibri" w:hAnsi="Calibri" w:cs="Book Antiqua"/>
                <w:i/>
                <w:iCs/>
              </w:rPr>
              <w:t>CU-8, CU-19</w:t>
            </w:r>
          </w:p>
        </w:tc>
      </w:tr>
      <w:tr w:rsidR="563DA414" w14:paraId="12FFCB5C" w14:textId="77777777" w:rsidTr="4232ED30">
        <w:trPr>
          <w:jc w:val="center"/>
        </w:trPr>
        <w:tc>
          <w:tcPr>
            <w:tcW w:w="2001" w:type="dxa"/>
            <w:shd w:val="clear" w:color="auto" w:fill="DBDBDB" w:themeFill="accent3" w:themeFillTint="66"/>
          </w:tcPr>
          <w:p w14:paraId="281701F8"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Esc. Asociados:</w:t>
            </w:r>
          </w:p>
        </w:tc>
        <w:tc>
          <w:tcPr>
            <w:tcW w:w="5087" w:type="dxa"/>
          </w:tcPr>
          <w:p w14:paraId="614C2D6B" w14:textId="0A223E57" w:rsidR="563DA414" w:rsidRDefault="4232ED30" w:rsidP="4232ED30">
            <w:pPr>
              <w:ind w:left="13"/>
              <w:jc w:val="both"/>
              <w:rPr>
                <w:rFonts w:ascii="Calibri" w:hAnsi="Calibri" w:cs="Book Antiqua"/>
                <w:i/>
                <w:iCs/>
              </w:rPr>
            </w:pPr>
            <w:r w:rsidRPr="4232ED30">
              <w:rPr>
                <w:rFonts w:ascii="Calibri" w:hAnsi="Calibri" w:cs="Book Antiqua"/>
                <w:i/>
                <w:iCs/>
              </w:rPr>
              <w:t>ES-8.1, ES-19.1</w:t>
            </w:r>
          </w:p>
        </w:tc>
      </w:tr>
    </w:tbl>
    <w:p w14:paraId="234D7E53" w14:textId="49CFDE08" w:rsidR="563DA414" w:rsidRDefault="563DA414" w:rsidP="563DA414">
      <w:pPr>
        <w:jc w:val="center"/>
        <w:rPr>
          <w:rFonts w:ascii="Calibri" w:hAnsi="Calibri" w:cs="Book Antiqua"/>
          <w:i/>
          <w:iCs/>
          <w:color w:val="595959" w:themeColor="text1" w:themeTint="A6"/>
        </w:rPr>
      </w:pPr>
    </w:p>
    <w:p w14:paraId="558C0677" w14:textId="21DC53DB" w:rsidR="563DA414" w:rsidRDefault="6E3E5313" w:rsidP="563DA414">
      <w:pPr>
        <w:jc w:val="center"/>
      </w:pPr>
      <w:r>
        <w:rPr>
          <w:noProof/>
        </w:rPr>
        <w:drawing>
          <wp:inline distT="0" distB="0" distL="0" distR="0" wp14:anchorId="29DCDEB1" wp14:editId="5A8461A7">
            <wp:extent cx="4185704" cy="3957377"/>
            <wp:effectExtent l="0" t="0" r="0" b="0"/>
            <wp:docPr id="682094101" name="Imagen 6820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rcRect r="52624"/>
                    <a:stretch>
                      <a:fillRect/>
                    </a:stretch>
                  </pic:blipFill>
                  <pic:spPr>
                    <a:xfrm>
                      <a:off x="0" y="0"/>
                      <a:ext cx="4185704" cy="3957377"/>
                    </a:xfrm>
                    <a:prstGeom prst="rect">
                      <a:avLst/>
                    </a:prstGeom>
                  </pic:spPr>
                </pic:pic>
              </a:graphicData>
            </a:graphic>
          </wp:inline>
        </w:drawing>
      </w:r>
    </w:p>
    <w:p w14:paraId="583A178E" w14:textId="45EC31DE" w:rsidR="563DA414" w:rsidRDefault="563DA414" w:rsidP="563DA414">
      <w:pPr>
        <w:jc w:val="center"/>
        <w:rPr>
          <w:rFonts w:ascii="Calibri" w:hAnsi="Calibri" w:cs="Book Antiqua"/>
          <w:i/>
          <w:iCs/>
          <w:color w:val="595959" w:themeColor="text1" w:themeTint="A6"/>
        </w:rPr>
      </w:pPr>
    </w:p>
    <w:p w14:paraId="1141F049" w14:textId="29ABE3CF" w:rsidR="00B14D0A" w:rsidRDefault="00B14D0A" w:rsidP="563DA414">
      <w:pPr>
        <w:jc w:val="center"/>
        <w:rPr>
          <w:rFonts w:ascii="Calibri" w:hAnsi="Calibri" w:cs="Book Antiqua"/>
          <w:i/>
          <w:iCs/>
          <w:color w:val="595959" w:themeColor="text1" w:themeTint="A6"/>
        </w:rPr>
      </w:pPr>
    </w:p>
    <w:p w14:paraId="424F3405" w14:textId="738B8A04" w:rsidR="00B14D0A" w:rsidRDefault="00B14D0A" w:rsidP="563DA414">
      <w:pPr>
        <w:jc w:val="center"/>
        <w:rPr>
          <w:rFonts w:ascii="Calibri" w:hAnsi="Calibri" w:cs="Book Antiqua"/>
          <w:i/>
          <w:iCs/>
          <w:color w:val="595959" w:themeColor="text1" w:themeTint="A6"/>
        </w:rPr>
      </w:pPr>
    </w:p>
    <w:p w14:paraId="4B3AB25D" w14:textId="25D97DD1" w:rsidR="00B14D0A" w:rsidRDefault="00B14D0A" w:rsidP="563DA414">
      <w:pPr>
        <w:jc w:val="center"/>
        <w:rPr>
          <w:rFonts w:ascii="Calibri" w:hAnsi="Calibri" w:cs="Book Antiqua"/>
          <w:i/>
          <w:iCs/>
          <w:color w:val="595959" w:themeColor="text1" w:themeTint="A6"/>
        </w:rPr>
      </w:pPr>
    </w:p>
    <w:p w14:paraId="23BC8136" w14:textId="77777777" w:rsidR="00B14D0A" w:rsidRDefault="00B14D0A" w:rsidP="563DA414">
      <w:pPr>
        <w:jc w:val="center"/>
        <w:rPr>
          <w:rFonts w:ascii="Calibri" w:hAnsi="Calibri" w:cs="Book Antiqua"/>
          <w:i/>
          <w:iCs/>
          <w:color w:val="595959" w:themeColor="text1" w:themeTint="A6"/>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563DA414" w14:paraId="2DC8554E" w14:textId="77777777" w:rsidTr="4232ED30">
        <w:trPr>
          <w:jc w:val="center"/>
        </w:trPr>
        <w:tc>
          <w:tcPr>
            <w:tcW w:w="2001" w:type="dxa"/>
            <w:shd w:val="clear" w:color="auto" w:fill="DBDBDB" w:themeFill="accent3" w:themeFillTint="66"/>
          </w:tcPr>
          <w:p w14:paraId="0A2F2D7D"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 xml:space="preserve">ID </w:t>
            </w:r>
            <w:proofErr w:type="spellStart"/>
            <w:r w:rsidRPr="563DA414">
              <w:rPr>
                <w:rFonts w:ascii="Calibri" w:hAnsi="Calibri" w:cs="Book Antiqua"/>
                <w:b/>
                <w:bCs/>
                <w:i/>
                <w:iCs/>
              </w:rPr>
              <w:t>Ref</w:t>
            </w:r>
            <w:proofErr w:type="spellEnd"/>
            <w:r w:rsidRPr="563DA414">
              <w:rPr>
                <w:rFonts w:ascii="Calibri" w:hAnsi="Calibri" w:cs="Book Antiqua"/>
                <w:b/>
                <w:bCs/>
                <w:i/>
                <w:iCs/>
              </w:rPr>
              <w:t>:</w:t>
            </w:r>
          </w:p>
        </w:tc>
        <w:tc>
          <w:tcPr>
            <w:tcW w:w="5087" w:type="dxa"/>
          </w:tcPr>
          <w:p w14:paraId="1B199892" w14:textId="75EC4697" w:rsidR="563DA414" w:rsidRDefault="563DA414" w:rsidP="563DA414">
            <w:pPr>
              <w:ind w:left="13"/>
              <w:jc w:val="both"/>
              <w:rPr>
                <w:rFonts w:ascii="Calibri" w:hAnsi="Calibri" w:cs="Book Antiqua"/>
                <w:i/>
                <w:iCs/>
              </w:rPr>
            </w:pPr>
            <w:r w:rsidRPr="563DA414">
              <w:rPr>
                <w:rFonts w:ascii="Calibri" w:hAnsi="Calibri" w:cs="Book Antiqua"/>
                <w:i/>
                <w:iCs/>
              </w:rPr>
              <w:t>UI-10</w:t>
            </w:r>
          </w:p>
        </w:tc>
      </w:tr>
      <w:tr w:rsidR="563DA414" w14:paraId="1A97B3BD" w14:textId="77777777" w:rsidTr="4232ED30">
        <w:trPr>
          <w:jc w:val="center"/>
        </w:trPr>
        <w:tc>
          <w:tcPr>
            <w:tcW w:w="2001" w:type="dxa"/>
            <w:shd w:val="clear" w:color="auto" w:fill="DBDBDB" w:themeFill="accent3" w:themeFillTint="66"/>
          </w:tcPr>
          <w:p w14:paraId="48417B7F"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Descripción:</w:t>
            </w:r>
          </w:p>
        </w:tc>
        <w:tc>
          <w:tcPr>
            <w:tcW w:w="5087" w:type="dxa"/>
          </w:tcPr>
          <w:p w14:paraId="0ED01725" w14:textId="10FB8F0E" w:rsidR="563DA414" w:rsidRDefault="4232ED30" w:rsidP="4232ED30">
            <w:pPr>
              <w:ind w:left="13"/>
              <w:jc w:val="both"/>
              <w:rPr>
                <w:rFonts w:ascii="Calibri" w:hAnsi="Calibri" w:cs="Book Antiqua"/>
                <w:i/>
                <w:iCs/>
              </w:rPr>
            </w:pPr>
            <w:r w:rsidRPr="4232ED30">
              <w:rPr>
                <w:rFonts w:ascii="Calibri" w:hAnsi="Calibri" w:cs="Book Antiqua"/>
                <w:i/>
                <w:iCs/>
              </w:rPr>
              <w:t xml:space="preserve">Registrar Clientes </w:t>
            </w:r>
          </w:p>
        </w:tc>
      </w:tr>
      <w:tr w:rsidR="563DA414" w14:paraId="4E2A143B" w14:textId="77777777" w:rsidTr="4232ED30">
        <w:trPr>
          <w:jc w:val="center"/>
        </w:trPr>
        <w:tc>
          <w:tcPr>
            <w:tcW w:w="2001" w:type="dxa"/>
            <w:shd w:val="clear" w:color="auto" w:fill="DBDBDB" w:themeFill="accent3" w:themeFillTint="66"/>
          </w:tcPr>
          <w:p w14:paraId="0D3A698A" w14:textId="77777777" w:rsidR="00944810" w:rsidRDefault="00944810" w:rsidP="563DA414">
            <w:pPr>
              <w:ind w:left="-59"/>
              <w:jc w:val="both"/>
              <w:rPr>
                <w:rFonts w:ascii="Calibri" w:hAnsi="Calibri" w:cs="Book Antiqua"/>
                <w:b/>
                <w:bCs/>
                <w:i/>
                <w:iCs/>
              </w:rPr>
            </w:pPr>
            <w:proofErr w:type="spellStart"/>
            <w:r w:rsidRPr="563DA414">
              <w:rPr>
                <w:rFonts w:ascii="Calibri" w:hAnsi="Calibri" w:cs="Book Antiqua"/>
                <w:b/>
                <w:bCs/>
                <w:i/>
                <w:iCs/>
              </w:rPr>
              <w:t>Reqs</w:t>
            </w:r>
            <w:proofErr w:type="spellEnd"/>
            <w:r w:rsidRPr="563DA414">
              <w:rPr>
                <w:rFonts w:ascii="Calibri" w:hAnsi="Calibri" w:cs="Book Antiqua"/>
                <w:b/>
                <w:bCs/>
                <w:i/>
                <w:iCs/>
              </w:rPr>
              <w:t>. asociados:</w:t>
            </w:r>
          </w:p>
        </w:tc>
        <w:tc>
          <w:tcPr>
            <w:tcW w:w="5087" w:type="dxa"/>
          </w:tcPr>
          <w:p w14:paraId="7EF3E307" w14:textId="31BA82AB" w:rsidR="563DA414" w:rsidRDefault="4232ED30" w:rsidP="4232ED30">
            <w:pPr>
              <w:ind w:left="13"/>
              <w:jc w:val="both"/>
              <w:rPr>
                <w:rFonts w:ascii="Calibri" w:hAnsi="Calibri" w:cs="Book Antiqua"/>
                <w:i/>
                <w:iCs/>
              </w:rPr>
            </w:pPr>
            <w:r w:rsidRPr="4232ED30">
              <w:rPr>
                <w:rFonts w:ascii="Calibri" w:hAnsi="Calibri" w:cs="Book Antiqua"/>
                <w:i/>
                <w:iCs/>
              </w:rPr>
              <w:t>RF-18, RN-5</w:t>
            </w:r>
          </w:p>
        </w:tc>
      </w:tr>
      <w:tr w:rsidR="563DA414" w14:paraId="3B707E40" w14:textId="77777777" w:rsidTr="4232ED30">
        <w:trPr>
          <w:jc w:val="center"/>
        </w:trPr>
        <w:tc>
          <w:tcPr>
            <w:tcW w:w="2001" w:type="dxa"/>
            <w:shd w:val="clear" w:color="auto" w:fill="DBDBDB" w:themeFill="accent3" w:themeFillTint="66"/>
          </w:tcPr>
          <w:p w14:paraId="5454AD0A"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CU asociados:</w:t>
            </w:r>
          </w:p>
        </w:tc>
        <w:tc>
          <w:tcPr>
            <w:tcW w:w="5087" w:type="dxa"/>
          </w:tcPr>
          <w:p w14:paraId="7F5E741B" w14:textId="182B822B" w:rsidR="563DA414" w:rsidRDefault="4232ED30" w:rsidP="4232ED30">
            <w:pPr>
              <w:ind w:left="13"/>
              <w:jc w:val="both"/>
              <w:rPr>
                <w:rFonts w:ascii="Calibri" w:hAnsi="Calibri" w:cs="Book Antiqua"/>
                <w:i/>
                <w:iCs/>
              </w:rPr>
            </w:pPr>
            <w:r w:rsidRPr="4232ED30">
              <w:rPr>
                <w:rFonts w:ascii="Calibri" w:hAnsi="Calibri" w:cs="Book Antiqua"/>
                <w:i/>
                <w:iCs/>
              </w:rPr>
              <w:t>CU-18</w:t>
            </w:r>
          </w:p>
        </w:tc>
      </w:tr>
      <w:tr w:rsidR="563DA414" w14:paraId="60FB3C63" w14:textId="77777777" w:rsidTr="4232ED30">
        <w:trPr>
          <w:jc w:val="center"/>
        </w:trPr>
        <w:tc>
          <w:tcPr>
            <w:tcW w:w="2001" w:type="dxa"/>
            <w:shd w:val="clear" w:color="auto" w:fill="DBDBDB" w:themeFill="accent3" w:themeFillTint="66"/>
          </w:tcPr>
          <w:p w14:paraId="53783311"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Esc. Asociados:</w:t>
            </w:r>
          </w:p>
        </w:tc>
        <w:tc>
          <w:tcPr>
            <w:tcW w:w="5087" w:type="dxa"/>
          </w:tcPr>
          <w:p w14:paraId="6BC89BC3" w14:textId="488EDD7C" w:rsidR="563DA414" w:rsidRDefault="4232ED30" w:rsidP="4232ED30">
            <w:pPr>
              <w:ind w:left="13"/>
              <w:jc w:val="both"/>
              <w:rPr>
                <w:rFonts w:ascii="Calibri" w:hAnsi="Calibri" w:cs="Book Antiqua"/>
                <w:i/>
                <w:iCs/>
              </w:rPr>
            </w:pPr>
            <w:r w:rsidRPr="4232ED30">
              <w:rPr>
                <w:rFonts w:ascii="Calibri" w:hAnsi="Calibri" w:cs="Book Antiqua"/>
                <w:i/>
                <w:iCs/>
              </w:rPr>
              <w:t xml:space="preserve">ES-18.1 </w:t>
            </w:r>
          </w:p>
        </w:tc>
      </w:tr>
    </w:tbl>
    <w:p w14:paraId="5683E4B3" w14:textId="424E28BD" w:rsidR="563DA414" w:rsidRDefault="563DA414" w:rsidP="563DA414">
      <w:pPr>
        <w:jc w:val="center"/>
        <w:rPr>
          <w:rFonts w:ascii="Calibri" w:hAnsi="Calibri" w:cs="Book Antiqua"/>
          <w:i/>
          <w:iCs/>
          <w:color w:val="595959" w:themeColor="text1" w:themeTint="A6"/>
        </w:rPr>
      </w:pPr>
    </w:p>
    <w:p w14:paraId="00379D94" w14:textId="09AC47D3" w:rsidR="563DA414" w:rsidRDefault="6E3E5313" w:rsidP="66769DFF">
      <w:pPr>
        <w:jc w:val="center"/>
        <w:rPr>
          <w:rFonts w:ascii="Calibri" w:hAnsi="Calibri" w:cs="Book Antiqua"/>
          <w:i/>
          <w:iCs/>
          <w:color w:val="000000" w:themeColor="text1"/>
        </w:rPr>
      </w:pPr>
      <w:r>
        <w:rPr>
          <w:noProof/>
        </w:rPr>
        <w:lastRenderedPageBreak/>
        <w:drawing>
          <wp:inline distT="0" distB="0" distL="0" distR="0" wp14:anchorId="7A5E5D8F" wp14:editId="388BF01B">
            <wp:extent cx="4320502" cy="3808889"/>
            <wp:effectExtent l="0" t="0" r="0" b="0"/>
            <wp:docPr id="1804165835" name="Imagen 180416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rcRect l="52500" b="6511"/>
                    <a:stretch>
                      <a:fillRect/>
                    </a:stretch>
                  </pic:blipFill>
                  <pic:spPr>
                    <a:xfrm>
                      <a:off x="0" y="0"/>
                      <a:ext cx="4320502" cy="3808889"/>
                    </a:xfrm>
                    <a:prstGeom prst="rect">
                      <a:avLst/>
                    </a:prstGeom>
                  </pic:spPr>
                </pic:pic>
              </a:graphicData>
            </a:graphic>
          </wp:inline>
        </w:drawing>
      </w:r>
    </w:p>
    <w:p w14:paraId="3B050409" w14:textId="72AAE089" w:rsidR="64394BC6" w:rsidRDefault="64394BC6" w:rsidP="64394BC6">
      <w:pPr>
        <w:jc w:val="center"/>
        <w:rPr>
          <w:rFonts w:ascii="Calibri" w:hAnsi="Calibri" w:cs="Book Antiqua"/>
          <w:i/>
          <w:iCs/>
          <w:color w:val="000000" w:themeColor="text1"/>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563DA414" w14:paraId="2461DD35" w14:textId="77777777" w:rsidTr="4232ED30">
        <w:trPr>
          <w:jc w:val="center"/>
        </w:trPr>
        <w:tc>
          <w:tcPr>
            <w:tcW w:w="2001" w:type="dxa"/>
            <w:shd w:val="clear" w:color="auto" w:fill="DBDBDB" w:themeFill="accent3" w:themeFillTint="66"/>
          </w:tcPr>
          <w:p w14:paraId="76A7A5B4"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 xml:space="preserve">ID </w:t>
            </w:r>
            <w:proofErr w:type="spellStart"/>
            <w:r w:rsidRPr="563DA414">
              <w:rPr>
                <w:rFonts w:ascii="Calibri" w:hAnsi="Calibri" w:cs="Book Antiqua"/>
                <w:b/>
                <w:bCs/>
                <w:i/>
                <w:iCs/>
              </w:rPr>
              <w:t>Ref</w:t>
            </w:r>
            <w:proofErr w:type="spellEnd"/>
            <w:r w:rsidRPr="563DA414">
              <w:rPr>
                <w:rFonts w:ascii="Calibri" w:hAnsi="Calibri" w:cs="Book Antiqua"/>
                <w:b/>
                <w:bCs/>
                <w:i/>
                <w:iCs/>
              </w:rPr>
              <w:t>:</w:t>
            </w:r>
          </w:p>
        </w:tc>
        <w:tc>
          <w:tcPr>
            <w:tcW w:w="5087" w:type="dxa"/>
          </w:tcPr>
          <w:p w14:paraId="176D5888" w14:textId="0F80D753" w:rsidR="563DA414" w:rsidRDefault="563DA414" w:rsidP="563DA414">
            <w:pPr>
              <w:ind w:left="13"/>
              <w:jc w:val="both"/>
              <w:rPr>
                <w:rFonts w:ascii="Calibri" w:hAnsi="Calibri" w:cs="Book Antiqua"/>
                <w:i/>
                <w:iCs/>
              </w:rPr>
            </w:pPr>
            <w:r w:rsidRPr="563DA414">
              <w:rPr>
                <w:rFonts w:ascii="Calibri" w:hAnsi="Calibri" w:cs="Book Antiqua"/>
                <w:i/>
                <w:iCs/>
              </w:rPr>
              <w:t>UI-11</w:t>
            </w:r>
          </w:p>
        </w:tc>
      </w:tr>
      <w:tr w:rsidR="563DA414" w14:paraId="793160A1" w14:textId="77777777" w:rsidTr="4232ED30">
        <w:trPr>
          <w:jc w:val="center"/>
        </w:trPr>
        <w:tc>
          <w:tcPr>
            <w:tcW w:w="2001" w:type="dxa"/>
            <w:shd w:val="clear" w:color="auto" w:fill="DBDBDB" w:themeFill="accent3" w:themeFillTint="66"/>
          </w:tcPr>
          <w:p w14:paraId="6F270F18"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Descripción:</w:t>
            </w:r>
          </w:p>
        </w:tc>
        <w:tc>
          <w:tcPr>
            <w:tcW w:w="5087" w:type="dxa"/>
          </w:tcPr>
          <w:p w14:paraId="5245F7AA" w14:textId="382FD8AB" w:rsidR="563DA414" w:rsidRDefault="4232ED30" w:rsidP="4232ED30">
            <w:pPr>
              <w:ind w:left="13"/>
              <w:jc w:val="both"/>
              <w:rPr>
                <w:rFonts w:ascii="Calibri" w:hAnsi="Calibri" w:cs="Book Antiqua"/>
                <w:i/>
                <w:iCs/>
              </w:rPr>
            </w:pPr>
            <w:r w:rsidRPr="4232ED30">
              <w:rPr>
                <w:rFonts w:ascii="Calibri" w:hAnsi="Calibri" w:cs="Book Antiqua"/>
                <w:i/>
                <w:iCs/>
              </w:rPr>
              <w:t>Registrar Ordenes Pagadas</w:t>
            </w:r>
          </w:p>
        </w:tc>
      </w:tr>
      <w:tr w:rsidR="563DA414" w14:paraId="23D9196F" w14:textId="77777777" w:rsidTr="4232ED30">
        <w:trPr>
          <w:jc w:val="center"/>
        </w:trPr>
        <w:tc>
          <w:tcPr>
            <w:tcW w:w="2001" w:type="dxa"/>
            <w:shd w:val="clear" w:color="auto" w:fill="DBDBDB" w:themeFill="accent3" w:themeFillTint="66"/>
          </w:tcPr>
          <w:p w14:paraId="1BEF4AF9" w14:textId="77777777" w:rsidR="00944810" w:rsidRDefault="00944810" w:rsidP="563DA414">
            <w:pPr>
              <w:ind w:left="-59"/>
              <w:jc w:val="both"/>
              <w:rPr>
                <w:rFonts w:ascii="Calibri" w:hAnsi="Calibri" w:cs="Book Antiqua"/>
                <w:b/>
                <w:bCs/>
                <w:i/>
                <w:iCs/>
              </w:rPr>
            </w:pPr>
            <w:proofErr w:type="spellStart"/>
            <w:r w:rsidRPr="563DA414">
              <w:rPr>
                <w:rFonts w:ascii="Calibri" w:hAnsi="Calibri" w:cs="Book Antiqua"/>
                <w:b/>
                <w:bCs/>
                <w:i/>
                <w:iCs/>
              </w:rPr>
              <w:t>Reqs</w:t>
            </w:r>
            <w:proofErr w:type="spellEnd"/>
            <w:r w:rsidRPr="563DA414">
              <w:rPr>
                <w:rFonts w:ascii="Calibri" w:hAnsi="Calibri" w:cs="Book Antiqua"/>
                <w:b/>
                <w:bCs/>
                <w:i/>
                <w:iCs/>
              </w:rPr>
              <w:t>. asociados:</w:t>
            </w:r>
          </w:p>
        </w:tc>
        <w:tc>
          <w:tcPr>
            <w:tcW w:w="5087" w:type="dxa"/>
          </w:tcPr>
          <w:p w14:paraId="1636E9EE" w14:textId="35096B52" w:rsidR="563DA414" w:rsidRDefault="4232ED30" w:rsidP="4232ED30">
            <w:pPr>
              <w:ind w:left="13"/>
              <w:jc w:val="both"/>
              <w:rPr>
                <w:rFonts w:ascii="Calibri" w:hAnsi="Calibri" w:cs="Book Antiqua"/>
                <w:i/>
                <w:iCs/>
              </w:rPr>
            </w:pPr>
            <w:r w:rsidRPr="4232ED30">
              <w:rPr>
                <w:rFonts w:ascii="Calibri" w:hAnsi="Calibri" w:cs="Book Antiqua"/>
                <w:i/>
                <w:iCs/>
              </w:rPr>
              <w:t>RF-23, RN-5</w:t>
            </w:r>
          </w:p>
        </w:tc>
      </w:tr>
      <w:tr w:rsidR="563DA414" w14:paraId="1961EA94" w14:textId="77777777" w:rsidTr="4232ED30">
        <w:trPr>
          <w:jc w:val="center"/>
        </w:trPr>
        <w:tc>
          <w:tcPr>
            <w:tcW w:w="2001" w:type="dxa"/>
            <w:shd w:val="clear" w:color="auto" w:fill="DBDBDB" w:themeFill="accent3" w:themeFillTint="66"/>
          </w:tcPr>
          <w:p w14:paraId="506475C7"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CU asociados:</w:t>
            </w:r>
          </w:p>
        </w:tc>
        <w:tc>
          <w:tcPr>
            <w:tcW w:w="5087" w:type="dxa"/>
          </w:tcPr>
          <w:p w14:paraId="5769EAE9" w14:textId="1011C8ED" w:rsidR="563DA414" w:rsidRDefault="4232ED30" w:rsidP="4232ED30">
            <w:pPr>
              <w:ind w:left="13"/>
              <w:jc w:val="both"/>
              <w:rPr>
                <w:rFonts w:ascii="Calibri" w:hAnsi="Calibri" w:cs="Book Antiqua"/>
                <w:i/>
                <w:iCs/>
              </w:rPr>
            </w:pPr>
            <w:r w:rsidRPr="4232ED30">
              <w:rPr>
                <w:rFonts w:ascii="Calibri" w:hAnsi="Calibri" w:cs="Book Antiqua"/>
                <w:i/>
                <w:iCs/>
              </w:rPr>
              <w:t>CU-23</w:t>
            </w:r>
          </w:p>
        </w:tc>
      </w:tr>
      <w:tr w:rsidR="563DA414" w14:paraId="2770DF07" w14:textId="77777777" w:rsidTr="4232ED30">
        <w:trPr>
          <w:jc w:val="center"/>
        </w:trPr>
        <w:tc>
          <w:tcPr>
            <w:tcW w:w="2001" w:type="dxa"/>
            <w:shd w:val="clear" w:color="auto" w:fill="DBDBDB" w:themeFill="accent3" w:themeFillTint="66"/>
          </w:tcPr>
          <w:p w14:paraId="6F4C1652" w14:textId="77777777" w:rsidR="00944810" w:rsidRDefault="00944810" w:rsidP="563DA414">
            <w:pPr>
              <w:ind w:left="-59"/>
              <w:jc w:val="both"/>
              <w:rPr>
                <w:rFonts w:ascii="Calibri" w:hAnsi="Calibri" w:cs="Book Antiqua"/>
                <w:b/>
                <w:bCs/>
                <w:i/>
                <w:iCs/>
              </w:rPr>
            </w:pPr>
            <w:r w:rsidRPr="563DA414">
              <w:rPr>
                <w:rFonts w:ascii="Calibri" w:hAnsi="Calibri" w:cs="Book Antiqua"/>
                <w:b/>
                <w:bCs/>
                <w:i/>
                <w:iCs/>
              </w:rPr>
              <w:t>Esc. Asociados:</w:t>
            </w:r>
          </w:p>
        </w:tc>
        <w:tc>
          <w:tcPr>
            <w:tcW w:w="5087" w:type="dxa"/>
          </w:tcPr>
          <w:p w14:paraId="73157EF5" w14:textId="429F633D" w:rsidR="563DA414" w:rsidRDefault="4232ED30" w:rsidP="4232ED30">
            <w:pPr>
              <w:ind w:left="13"/>
              <w:jc w:val="both"/>
              <w:rPr>
                <w:rFonts w:ascii="Calibri" w:hAnsi="Calibri" w:cs="Book Antiqua"/>
                <w:i/>
                <w:iCs/>
              </w:rPr>
            </w:pPr>
            <w:r w:rsidRPr="4232ED30">
              <w:rPr>
                <w:rFonts w:ascii="Calibri" w:hAnsi="Calibri" w:cs="Book Antiqua"/>
                <w:i/>
                <w:iCs/>
              </w:rPr>
              <w:t>ES-23.1</w:t>
            </w:r>
          </w:p>
        </w:tc>
      </w:tr>
    </w:tbl>
    <w:p w14:paraId="1BDBBE5A" w14:textId="00EF86D2" w:rsidR="563DA414" w:rsidRDefault="563DA414" w:rsidP="64394BC6">
      <w:pPr>
        <w:jc w:val="center"/>
        <w:rPr>
          <w:rFonts w:ascii="Calibri" w:hAnsi="Calibri" w:cs="Book Antiqua"/>
          <w:i/>
          <w:iCs/>
          <w:color w:val="000000" w:themeColor="text1"/>
        </w:rPr>
      </w:pPr>
    </w:p>
    <w:p w14:paraId="527D2C2B" w14:textId="6A96E651" w:rsidR="64394BC6" w:rsidRDefault="6E3E5313" w:rsidP="64394BC6">
      <w:pPr>
        <w:jc w:val="center"/>
      </w:pPr>
      <w:r>
        <w:rPr>
          <w:noProof/>
        </w:rPr>
        <w:drawing>
          <wp:inline distT="0" distB="0" distL="0" distR="0" wp14:anchorId="1DB40B66" wp14:editId="7F96E422">
            <wp:extent cx="3914136" cy="3389897"/>
            <wp:effectExtent l="0" t="0" r="0" b="1270"/>
            <wp:docPr id="1063981424" name="Imagen 106398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rcRect r="53333"/>
                    <a:stretch>
                      <a:fillRect/>
                    </a:stretch>
                  </pic:blipFill>
                  <pic:spPr>
                    <a:xfrm>
                      <a:off x="0" y="0"/>
                      <a:ext cx="3919861" cy="3394855"/>
                    </a:xfrm>
                    <a:prstGeom prst="rect">
                      <a:avLst/>
                    </a:prstGeom>
                  </pic:spPr>
                </pic:pic>
              </a:graphicData>
            </a:graphic>
          </wp:inline>
        </w:drawing>
      </w:r>
    </w:p>
    <w:p w14:paraId="4DD8FCA4" w14:textId="4D10A3AE" w:rsidR="64394BC6" w:rsidRDefault="64394BC6" w:rsidP="64394BC6">
      <w:pPr>
        <w:jc w:val="center"/>
        <w:rPr>
          <w:rFonts w:ascii="Calibri" w:hAnsi="Calibri" w:cs="Book Antiqua"/>
          <w:i/>
          <w:iCs/>
          <w:color w:val="000000" w:themeColor="text1"/>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4394BC6" w14:paraId="48838ABA" w14:textId="77777777" w:rsidTr="4232ED30">
        <w:trPr>
          <w:jc w:val="center"/>
        </w:trPr>
        <w:tc>
          <w:tcPr>
            <w:tcW w:w="2001" w:type="dxa"/>
            <w:shd w:val="clear" w:color="auto" w:fill="DBDBDB" w:themeFill="accent3" w:themeFillTint="66"/>
          </w:tcPr>
          <w:p w14:paraId="4056F03B" w14:textId="77777777" w:rsidR="00944810" w:rsidRDefault="00944810" w:rsidP="64394BC6">
            <w:pPr>
              <w:ind w:left="-59"/>
              <w:jc w:val="both"/>
              <w:rPr>
                <w:rFonts w:ascii="Calibri" w:hAnsi="Calibri" w:cs="Book Antiqua"/>
                <w:b/>
                <w:bCs/>
                <w:i/>
                <w:iCs/>
              </w:rPr>
            </w:pPr>
            <w:r w:rsidRPr="64394BC6">
              <w:rPr>
                <w:rFonts w:ascii="Calibri" w:hAnsi="Calibri" w:cs="Book Antiqua"/>
                <w:b/>
                <w:bCs/>
                <w:i/>
                <w:iCs/>
              </w:rPr>
              <w:t xml:space="preserve">ID </w:t>
            </w:r>
            <w:proofErr w:type="spellStart"/>
            <w:r w:rsidRPr="64394BC6">
              <w:rPr>
                <w:rFonts w:ascii="Calibri" w:hAnsi="Calibri" w:cs="Book Antiqua"/>
                <w:b/>
                <w:bCs/>
                <w:i/>
                <w:iCs/>
              </w:rPr>
              <w:t>Ref</w:t>
            </w:r>
            <w:proofErr w:type="spellEnd"/>
            <w:r w:rsidRPr="64394BC6">
              <w:rPr>
                <w:rFonts w:ascii="Calibri" w:hAnsi="Calibri" w:cs="Book Antiqua"/>
                <w:b/>
                <w:bCs/>
                <w:i/>
                <w:iCs/>
              </w:rPr>
              <w:t>:</w:t>
            </w:r>
          </w:p>
        </w:tc>
        <w:tc>
          <w:tcPr>
            <w:tcW w:w="5087" w:type="dxa"/>
          </w:tcPr>
          <w:p w14:paraId="4BD2E31F" w14:textId="0E92AD60" w:rsidR="563DA414" w:rsidRDefault="563DA414" w:rsidP="64394BC6">
            <w:pPr>
              <w:ind w:left="13"/>
              <w:jc w:val="both"/>
              <w:rPr>
                <w:rFonts w:ascii="Calibri" w:hAnsi="Calibri" w:cs="Book Antiqua"/>
                <w:i/>
                <w:iCs/>
              </w:rPr>
            </w:pPr>
            <w:r w:rsidRPr="64394BC6">
              <w:rPr>
                <w:rFonts w:ascii="Calibri" w:hAnsi="Calibri" w:cs="Book Antiqua"/>
                <w:i/>
                <w:iCs/>
              </w:rPr>
              <w:t>UI-12</w:t>
            </w:r>
          </w:p>
        </w:tc>
      </w:tr>
      <w:tr w:rsidR="64394BC6" w14:paraId="5F7251F8" w14:textId="77777777" w:rsidTr="4232ED30">
        <w:trPr>
          <w:jc w:val="center"/>
        </w:trPr>
        <w:tc>
          <w:tcPr>
            <w:tcW w:w="2001" w:type="dxa"/>
            <w:shd w:val="clear" w:color="auto" w:fill="DBDBDB" w:themeFill="accent3" w:themeFillTint="66"/>
          </w:tcPr>
          <w:p w14:paraId="532E6D86" w14:textId="77777777" w:rsidR="00944810" w:rsidRDefault="00944810" w:rsidP="64394BC6">
            <w:pPr>
              <w:ind w:left="-59"/>
              <w:jc w:val="both"/>
              <w:rPr>
                <w:rFonts w:ascii="Calibri" w:hAnsi="Calibri" w:cs="Book Antiqua"/>
                <w:b/>
                <w:bCs/>
                <w:i/>
                <w:iCs/>
              </w:rPr>
            </w:pPr>
            <w:r w:rsidRPr="64394BC6">
              <w:rPr>
                <w:rFonts w:ascii="Calibri" w:hAnsi="Calibri" w:cs="Book Antiqua"/>
                <w:b/>
                <w:bCs/>
                <w:i/>
                <w:iCs/>
              </w:rPr>
              <w:t>Descripción:</w:t>
            </w:r>
          </w:p>
        </w:tc>
        <w:tc>
          <w:tcPr>
            <w:tcW w:w="5087" w:type="dxa"/>
          </w:tcPr>
          <w:p w14:paraId="653A5CA1" w14:textId="5D1003F1" w:rsidR="64394BC6" w:rsidRDefault="4232ED30" w:rsidP="4232ED30">
            <w:pPr>
              <w:ind w:left="13"/>
              <w:jc w:val="both"/>
              <w:rPr>
                <w:rFonts w:ascii="Calibri" w:hAnsi="Calibri" w:cs="Book Antiqua"/>
                <w:i/>
                <w:iCs/>
              </w:rPr>
            </w:pPr>
            <w:r w:rsidRPr="4232ED30">
              <w:rPr>
                <w:rFonts w:ascii="Calibri" w:hAnsi="Calibri" w:cs="Book Antiqua"/>
                <w:i/>
                <w:iCs/>
              </w:rPr>
              <w:t>Registrar Entregas no Cumplidas</w:t>
            </w:r>
          </w:p>
        </w:tc>
      </w:tr>
      <w:tr w:rsidR="64394BC6" w14:paraId="1DA2BDFE" w14:textId="77777777" w:rsidTr="4232ED30">
        <w:trPr>
          <w:jc w:val="center"/>
        </w:trPr>
        <w:tc>
          <w:tcPr>
            <w:tcW w:w="2001" w:type="dxa"/>
            <w:shd w:val="clear" w:color="auto" w:fill="DBDBDB" w:themeFill="accent3" w:themeFillTint="66"/>
          </w:tcPr>
          <w:p w14:paraId="0CFCFCEE" w14:textId="77777777" w:rsidR="00944810" w:rsidRDefault="00944810" w:rsidP="64394BC6">
            <w:pPr>
              <w:ind w:left="-59"/>
              <w:jc w:val="both"/>
              <w:rPr>
                <w:rFonts w:ascii="Calibri" w:hAnsi="Calibri" w:cs="Book Antiqua"/>
                <w:b/>
                <w:bCs/>
                <w:i/>
                <w:iCs/>
              </w:rPr>
            </w:pPr>
            <w:proofErr w:type="spellStart"/>
            <w:r w:rsidRPr="64394BC6">
              <w:rPr>
                <w:rFonts w:ascii="Calibri" w:hAnsi="Calibri" w:cs="Book Antiqua"/>
                <w:b/>
                <w:bCs/>
                <w:i/>
                <w:iCs/>
              </w:rPr>
              <w:t>Reqs</w:t>
            </w:r>
            <w:proofErr w:type="spellEnd"/>
            <w:r w:rsidRPr="64394BC6">
              <w:rPr>
                <w:rFonts w:ascii="Calibri" w:hAnsi="Calibri" w:cs="Book Antiqua"/>
                <w:b/>
                <w:bCs/>
                <w:i/>
                <w:iCs/>
              </w:rPr>
              <w:t>. asociados:</w:t>
            </w:r>
          </w:p>
        </w:tc>
        <w:tc>
          <w:tcPr>
            <w:tcW w:w="5087" w:type="dxa"/>
          </w:tcPr>
          <w:p w14:paraId="3AE96111" w14:textId="6C8CD14A" w:rsidR="64394BC6" w:rsidRDefault="4232ED30" w:rsidP="4232ED30">
            <w:pPr>
              <w:ind w:left="13"/>
              <w:jc w:val="both"/>
              <w:rPr>
                <w:rFonts w:ascii="Calibri" w:hAnsi="Calibri" w:cs="Book Antiqua"/>
                <w:i/>
                <w:iCs/>
              </w:rPr>
            </w:pPr>
            <w:r w:rsidRPr="4232ED30">
              <w:rPr>
                <w:rFonts w:ascii="Calibri" w:hAnsi="Calibri" w:cs="Book Antiqua"/>
                <w:i/>
                <w:iCs/>
              </w:rPr>
              <w:t>RF-28, RN-5</w:t>
            </w:r>
          </w:p>
        </w:tc>
      </w:tr>
      <w:tr w:rsidR="64394BC6" w14:paraId="25B58D59" w14:textId="77777777" w:rsidTr="4232ED30">
        <w:trPr>
          <w:jc w:val="center"/>
        </w:trPr>
        <w:tc>
          <w:tcPr>
            <w:tcW w:w="2001" w:type="dxa"/>
            <w:shd w:val="clear" w:color="auto" w:fill="DBDBDB" w:themeFill="accent3" w:themeFillTint="66"/>
          </w:tcPr>
          <w:p w14:paraId="1A22422B" w14:textId="77777777" w:rsidR="00944810" w:rsidRDefault="00944810" w:rsidP="64394BC6">
            <w:pPr>
              <w:ind w:left="-59"/>
              <w:jc w:val="both"/>
              <w:rPr>
                <w:rFonts w:ascii="Calibri" w:hAnsi="Calibri" w:cs="Book Antiqua"/>
                <w:b/>
                <w:bCs/>
                <w:i/>
                <w:iCs/>
              </w:rPr>
            </w:pPr>
            <w:r w:rsidRPr="64394BC6">
              <w:rPr>
                <w:rFonts w:ascii="Calibri" w:hAnsi="Calibri" w:cs="Book Antiqua"/>
                <w:b/>
                <w:bCs/>
                <w:i/>
                <w:iCs/>
              </w:rPr>
              <w:t>CU asociados:</w:t>
            </w:r>
          </w:p>
        </w:tc>
        <w:tc>
          <w:tcPr>
            <w:tcW w:w="5087" w:type="dxa"/>
          </w:tcPr>
          <w:p w14:paraId="77B53483" w14:textId="69AB9897" w:rsidR="64394BC6" w:rsidRDefault="4232ED30" w:rsidP="4232ED30">
            <w:pPr>
              <w:ind w:left="13"/>
              <w:jc w:val="both"/>
              <w:rPr>
                <w:rFonts w:ascii="Calibri" w:hAnsi="Calibri" w:cs="Book Antiqua"/>
                <w:i/>
                <w:iCs/>
              </w:rPr>
            </w:pPr>
            <w:r w:rsidRPr="4232ED30">
              <w:rPr>
                <w:rFonts w:ascii="Calibri" w:hAnsi="Calibri" w:cs="Book Antiqua"/>
                <w:i/>
                <w:iCs/>
              </w:rPr>
              <w:t>CU-28</w:t>
            </w:r>
          </w:p>
        </w:tc>
      </w:tr>
      <w:tr w:rsidR="64394BC6" w14:paraId="096D9D27" w14:textId="77777777" w:rsidTr="4232ED30">
        <w:trPr>
          <w:jc w:val="center"/>
        </w:trPr>
        <w:tc>
          <w:tcPr>
            <w:tcW w:w="2001" w:type="dxa"/>
            <w:shd w:val="clear" w:color="auto" w:fill="DBDBDB" w:themeFill="accent3" w:themeFillTint="66"/>
          </w:tcPr>
          <w:p w14:paraId="543908D0" w14:textId="77777777" w:rsidR="00944810" w:rsidRDefault="00944810" w:rsidP="64394BC6">
            <w:pPr>
              <w:ind w:left="-59"/>
              <w:jc w:val="both"/>
              <w:rPr>
                <w:rFonts w:ascii="Calibri" w:hAnsi="Calibri" w:cs="Book Antiqua"/>
                <w:b/>
                <w:bCs/>
                <w:i/>
                <w:iCs/>
              </w:rPr>
            </w:pPr>
            <w:r w:rsidRPr="64394BC6">
              <w:rPr>
                <w:rFonts w:ascii="Calibri" w:hAnsi="Calibri" w:cs="Book Antiqua"/>
                <w:b/>
                <w:bCs/>
                <w:i/>
                <w:iCs/>
              </w:rPr>
              <w:t>Esc. Asociados:</w:t>
            </w:r>
          </w:p>
        </w:tc>
        <w:tc>
          <w:tcPr>
            <w:tcW w:w="5087" w:type="dxa"/>
          </w:tcPr>
          <w:p w14:paraId="5BE971BD" w14:textId="03836D67" w:rsidR="64394BC6" w:rsidRDefault="4232ED30" w:rsidP="4232ED30">
            <w:pPr>
              <w:ind w:left="13"/>
              <w:jc w:val="both"/>
              <w:rPr>
                <w:rFonts w:ascii="Calibri" w:hAnsi="Calibri" w:cs="Book Antiqua"/>
                <w:i/>
                <w:iCs/>
              </w:rPr>
            </w:pPr>
            <w:r w:rsidRPr="4232ED30">
              <w:rPr>
                <w:rFonts w:ascii="Calibri" w:hAnsi="Calibri" w:cs="Book Antiqua"/>
                <w:i/>
                <w:iCs/>
              </w:rPr>
              <w:t>ES-28.1</w:t>
            </w:r>
          </w:p>
        </w:tc>
      </w:tr>
    </w:tbl>
    <w:p w14:paraId="46418362" w14:textId="386989DC" w:rsidR="64394BC6" w:rsidRDefault="64394BC6" w:rsidP="64394BC6">
      <w:pPr>
        <w:jc w:val="center"/>
        <w:rPr>
          <w:rFonts w:ascii="Calibri" w:hAnsi="Calibri" w:cs="Book Antiqua"/>
          <w:i/>
          <w:iCs/>
          <w:color w:val="000000" w:themeColor="text1"/>
        </w:rPr>
      </w:pPr>
    </w:p>
    <w:p w14:paraId="066C517A" w14:textId="48DA5BDA" w:rsidR="64394BC6" w:rsidRDefault="6E3E5313" w:rsidP="66769DFF">
      <w:pPr>
        <w:jc w:val="center"/>
        <w:rPr>
          <w:rFonts w:ascii="Calibri" w:hAnsi="Calibri" w:cs="Book Antiqua"/>
          <w:i/>
          <w:iCs/>
          <w:color w:val="000000" w:themeColor="text1"/>
        </w:rPr>
      </w:pPr>
      <w:r>
        <w:rPr>
          <w:noProof/>
        </w:rPr>
        <w:drawing>
          <wp:inline distT="0" distB="0" distL="0" distR="0" wp14:anchorId="2846EC59" wp14:editId="6124E268">
            <wp:extent cx="4350764" cy="3751326"/>
            <wp:effectExtent l="0" t="0" r="0" b="0"/>
            <wp:docPr id="1123291172" name="Imagen 112329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rcRect l="53125"/>
                    <a:stretch>
                      <a:fillRect/>
                    </a:stretch>
                  </pic:blipFill>
                  <pic:spPr>
                    <a:xfrm>
                      <a:off x="0" y="0"/>
                      <a:ext cx="4350764" cy="3751326"/>
                    </a:xfrm>
                    <a:prstGeom prst="rect">
                      <a:avLst/>
                    </a:prstGeom>
                  </pic:spPr>
                </pic:pic>
              </a:graphicData>
            </a:graphic>
          </wp:inline>
        </w:drawing>
      </w:r>
    </w:p>
    <w:p w14:paraId="161E8B2E" w14:textId="76B35275" w:rsidR="64394BC6" w:rsidRDefault="64394BC6" w:rsidP="64394BC6">
      <w:pPr>
        <w:jc w:val="center"/>
        <w:rPr>
          <w:rFonts w:ascii="Calibri" w:hAnsi="Calibri" w:cs="Book Antiqua"/>
          <w:i/>
          <w:iCs/>
          <w:color w:val="000000" w:themeColor="text1"/>
        </w:rPr>
      </w:pPr>
    </w:p>
    <w:p w14:paraId="393B12FD" w14:textId="77777777" w:rsidR="00C67250" w:rsidRPr="00C95560" w:rsidRDefault="482C3D92" w:rsidP="00F53248">
      <w:pPr>
        <w:pStyle w:val="Ttulo2"/>
        <w:numPr>
          <w:ilvl w:val="1"/>
          <w:numId w:val="24"/>
        </w:numPr>
        <w:tabs>
          <w:tab w:val="num" w:pos="792"/>
        </w:tabs>
        <w:ind w:left="1418"/>
        <w:rPr>
          <w:rFonts w:ascii="Calibri" w:hAnsi="Calibri" w:cs="Book Antiqua"/>
          <w:i w:val="0"/>
          <w:iCs w:val="0"/>
          <w:sz w:val="24"/>
          <w:szCs w:val="24"/>
        </w:rPr>
      </w:pPr>
      <w:bookmarkStart w:id="105" w:name="_Toc34121080"/>
      <w:bookmarkStart w:id="106" w:name="_Toc44907579"/>
      <w:bookmarkStart w:id="107" w:name="_Toc202244546"/>
      <w:bookmarkStart w:id="108" w:name="_Toc391994529"/>
      <w:bookmarkStart w:id="109" w:name="_Toc106448047"/>
      <w:bookmarkStart w:id="110" w:name="_Toc2141533370"/>
      <w:r w:rsidRPr="2EEC5351">
        <w:rPr>
          <w:rFonts w:ascii="Calibri" w:hAnsi="Calibri" w:cs="Book Antiqua"/>
          <w:i w:val="0"/>
          <w:iCs w:val="0"/>
          <w:sz w:val="24"/>
          <w:szCs w:val="24"/>
        </w:rPr>
        <w:t>Vista Lógica</w:t>
      </w:r>
      <w:bookmarkEnd w:id="105"/>
      <w:bookmarkEnd w:id="106"/>
      <w:bookmarkEnd w:id="107"/>
      <w:bookmarkEnd w:id="108"/>
      <w:bookmarkEnd w:id="109"/>
      <w:r w:rsidRPr="2EEC5351">
        <w:rPr>
          <w:rFonts w:ascii="Calibri" w:hAnsi="Calibri" w:cs="Book Antiqua"/>
          <w:i w:val="0"/>
          <w:iCs w:val="0"/>
          <w:sz w:val="24"/>
          <w:szCs w:val="24"/>
        </w:rPr>
        <w:t xml:space="preserve"> </w:t>
      </w:r>
      <w:bookmarkEnd w:id="110"/>
    </w:p>
    <w:p w14:paraId="7CF7CAE3" w14:textId="77777777" w:rsidR="00C67250" w:rsidRPr="00A96743" w:rsidRDefault="482C3D92" w:rsidP="00F53248">
      <w:pPr>
        <w:pStyle w:val="Ttulo3"/>
        <w:numPr>
          <w:ilvl w:val="2"/>
          <w:numId w:val="24"/>
        </w:numPr>
        <w:ind w:left="1701"/>
        <w:rPr>
          <w:rFonts w:ascii="Calibri" w:hAnsi="Calibri" w:cs="Calibri"/>
          <w:sz w:val="24"/>
          <w:szCs w:val="24"/>
        </w:rPr>
      </w:pPr>
      <w:bookmarkStart w:id="111" w:name="_Toc34121081"/>
      <w:bookmarkStart w:id="112" w:name="_Toc44907580"/>
      <w:bookmarkStart w:id="113" w:name="_Toc202244547"/>
      <w:bookmarkStart w:id="114" w:name="_Toc391994530"/>
      <w:bookmarkStart w:id="115" w:name="_Toc633392794"/>
      <w:bookmarkStart w:id="116" w:name="_Toc106448048"/>
      <w:r w:rsidRPr="2EEC5351">
        <w:rPr>
          <w:rFonts w:ascii="Calibri" w:hAnsi="Calibri" w:cs="Calibri"/>
          <w:sz w:val="24"/>
          <w:szCs w:val="24"/>
        </w:rPr>
        <w:t>Descripción</w:t>
      </w:r>
      <w:bookmarkEnd w:id="111"/>
      <w:bookmarkEnd w:id="112"/>
      <w:bookmarkEnd w:id="113"/>
      <w:bookmarkEnd w:id="114"/>
      <w:bookmarkEnd w:id="115"/>
      <w:bookmarkEnd w:id="116"/>
    </w:p>
    <w:p w14:paraId="4A0F2D11" w14:textId="77777777" w:rsidR="00C67250" w:rsidRPr="00C95560" w:rsidRDefault="00C67250" w:rsidP="2F8D34C0">
      <w:pPr>
        <w:ind w:left="993"/>
        <w:jc w:val="both"/>
        <w:rPr>
          <w:rFonts w:ascii="Calibri" w:hAnsi="Calibri" w:cs="Book Antiqua"/>
          <w:i/>
          <w:iCs/>
          <w:color w:val="000000" w:themeColor="text1"/>
        </w:rPr>
      </w:pPr>
      <w:r w:rsidRPr="2F8D34C0">
        <w:rPr>
          <w:rFonts w:ascii="Calibri" w:hAnsi="Calibri" w:cs="Book Antiqua"/>
          <w:i/>
          <w:iCs/>
          <w:color w:val="000000" w:themeColor="text1"/>
        </w:rPr>
        <w:t>El diseño del sistema respeta el Modelo MVC (</w:t>
      </w:r>
      <w:proofErr w:type="spellStart"/>
      <w:r w:rsidRPr="2F8D34C0">
        <w:rPr>
          <w:rFonts w:ascii="Calibri" w:hAnsi="Calibri" w:cs="Book Antiqua"/>
          <w:i/>
          <w:iCs/>
          <w:color w:val="000000" w:themeColor="text1"/>
        </w:rPr>
        <w:t>Model</w:t>
      </w:r>
      <w:proofErr w:type="spellEnd"/>
      <w:r w:rsidRPr="2F8D34C0">
        <w:rPr>
          <w:rFonts w:ascii="Calibri" w:hAnsi="Calibri" w:cs="Book Antiqua"/>
          <w:i/>
          <w:iCs/>
          <w:color w:val="000000" w:themeColor="text1"/>
        </w:rPr>
        <w:t xml:space="preserve">, View, </w:t>
      </w:r>
      <w:proofErr w:type="spellStart"/>
      <w:r w:rsidRPr="2F8D34C0">
        <w:rPr>
          <w:rFonts w:ascii="Calibri" w:hAnsi="Calibri" w:cs="Book Antiqua"/>
          <w:i/>
          <w:iCs/>
          <w:color w:val="000000" w:themeColor="text1"/>
        </w:rPr>
        <w:t>Controller</w:t>
      </w:r>
      <w:proofErr w:type="spellEnd"/>
      <w:r w:rsidRPr="2F8D34C0">
        <w:rPr>
          <w:rFonts w:ascii="Calibri" w:hAnsi="Calibri" w:cs="Book Antiqua"/>
          <w:i/>
          <w:iCs/>
          <w:color w:val="000000" w:themeColor="text1"/>
        </w:rPr>
        <w:t>)</w:t>
      </w:r>
    </w:p>
    <w:p w14:paraId="38288749" w14:textId="77777777" w:rsidR="00C67250" w:rsidRPr="00C95560" w:rsidRDefault="00C67250" w:rsidP="00C67250">
      <w:pPr>
        <w:pStyle w:val="Sangra3detindependiente"/>
        <w:ind w:left="1080"/>
        <w:rPr>
          <w:rFonts w:ascii="Calibri" w:hAnsi="Calibri"/>
          <w:i/>
          <w:color w:val="0000FF"/>
          <w:lang w:val="es-AR"/>
        </w:rPr>
      </w:pPr>
    </w:p>
    <w:p w14:paraId="4B9C704D" w14:textId="77777777" w:rsidR="00C67250" w:rsidRPr="00C95560" w:rsidRDefault="484A47DE" w:rsidP="00C67250">
      <w:pPr>
        <w:ind w:left="993"/>
        <w:jc w:val="both"/>
        <w:rPr>
          <w:rFonts w:ascii="Calibri" w:hAnsi="Calibri" w:cs="Book Antiqua"/>
          <w:i/>
          <w:color w:val="595959"/>
        </w:rPr>
      </w:pPr>
      <w:r w:rsidRPr="2EEC5351">
        <w:rPr>
          <w:rFonts w:ascii="Calibri" w:hAnsi="Calibri" w:cs="Book Antiqua"/>
          <w:b/>
          <w:bCs/>
          <w:i/>
          <w:iCs/>
          <w:color w:val="595959" w:themeColor="text1" w:themeTint="A6"/>
        </w:rPr>
        <w:t>Capa de Base de Datos (</w:t>
      </w:r>
      <w:proofErr w:type="spellStart"/>
      <w:r w:rsidRPr="2EEC5351">
        <w:rPr>
          <w:rFonts w:ascii="Calibri" w:hAnsi="Calibri" w:cs="Book Antiqua"/>
          <w:b/>
          <w:bCs/>
          <w:i/>
          <w:iCs/>
          <w:color w:val="595959" w:themeColor="text1" w:themeTint="A6"/>
        </w:rPr>
        <w:t>Model</w:t>
      </w:r>
      <w:proofErr w:type="spellEnd"/>
      <w:r w:rsidRPr="2EEC5351">
        <w:rPr>
          <w:rFonts w:ascii="Calibri" w:hAnsi="Calibri" w:cs="Book Antiqua"/>
          <w:b/>
          <w:bCs/>
          <w:i/>
          <w:iCs/>
          <w:color w:val="595959" w:themeColor="text1" w:themeTint="A6"/>
        </w:rPr>
        <w:t>)</w:t>
      </w:r>
      <w:r w:rsidRPr="2EEC5351">
        <w:rPr>
          <w:rFonts w:ascii="Calibri" w:hAnsi="Calibri" w:cs="Book Antiqua"/>
          <w:i/>
          <w:iCs/>
          <w:color w:val="595959" w:themeColor="text1" w:themeTint="A6"/>
        </w:rPr>
        <w:t>, se encarga de almacenar toda la información, y tenerla disponible para cualquier aplicación.</w:t>
      </w:r>
    </w:p>
    <w:p w14:paraId="20BD9A1A" w14:textId="77777777" w:rsidR="00C67250" w:rsidRPr="00C95560" w:rsidRDefault="00C67250" w:rsidP="00C67250">
      <w:pPr>
        <w:ind w:left="993"/>
        <w:jc w:val="both"/>
        <w:rPr>
          <w:rFonts w:ascii="Calibri" w:hAnsi="Calibri" w:cs="Book Antiqua"/>
          <w:i/>
          <w:color w:val="595959"/>
        </w:rPr>
      </w:pPr>
    </w:p>
    <w:p w14:paraId="7B95C90A" w14:textId="1F93E1DD" w:rsidR="00C67250" w:rsidRPr="00C95560" w:rsidRDefault="484A47DE" w:rsidP="2F8D34C0">
      <w:pPr>
        <w:ind w:left="993"/>
        <w:jc w:val="both"/>
        <w:rPr>
          <w:rFonts w:ascii="Calibri" w:hAnsi="Calibri" w:cs="Book Antiqua"/>
          <w:i/>
          <w:iCs/>
          <w:color w:val="595959"/>
        </w:rPr>
      </w:pPr>
      <w:r w:rsidRPr="2F8D34C0">
        <w:rPr>
          <w:rFonts w:ascii="Calibri" w:hAnsi="Calibri" w:cs="Book Antiqua"/>
          <w:b/>
          <w:bCs/>
          <w:i/>
          <w:iCs/>
          <w:color w:val="000000" w:themeColor="text1"/>
        </w:rPr>
        <w:t xml:space="preserve">Capa de Aplicaciones (View y </w:t>
      </w:r>
      <w:proofErr w:type="spellStart"/>
      <w:r w:rsidRPr="2F8D34C0">
        <w:rPr>
          <w:rFonts w:ascii="Calibri" w:hAnsi="Calibri" w:cs="Book Antiqua"/>
          <w:b/>
          <w:bCs/>
          <w:i/>
          <w:iCs/>
          <w:color w:val="000000" w:themeColor="text1"/>
        </w:rPr>
        <w:t>Controller</w:t>
      </w:r>
      <w:proofErr w:type="spellEnd"/>
      <w:r w:rsidRPr="2F8D34C0">
        <w:rPr>
          <w:rFonts w:ascii="Calibri" w:hAnsi="Calibri" w:cs="Book Antiqua"/>
          <w:b/>
          <w:bCs/>
          <w:i/>
          <w:iCs/>
          <w:color w:val="000000" w:themeColor="text1"/>
        </w:rPr>
        <w:t>)</w:t>
      </w:r>
      <w:r w:rsidRPr="2F8D34C0">
        <w:rPr>
          <w:rFonts w:ascii="Calibri" w:hAnsi="Calibri" w:cs="Book Antiqua"/>
          <w:i/>
          <w:iCs/>
          <w:color w:val="000000" w:themeColor="text1"/>
        </w:rPr>
        <w:t>, Escucha requerimientos de los usuarios, y responde, con una página Web sencilla que se conecta a la base de datos para consultas y/o modificaciones.</w:t>
      </w:r>
    </w:p>
    <w:p w14:paraId="0C136CF1" w14:textId="77777777" w:rsidR="00C67250" w:rsidRPr="00C95560" w:rsidRDefault="00C67250" w:rsidP="00C67250">
      <w:pPr>
        <w:ind w:left="993"/>
        <w:jc w:val="both"/>
        <w:rPr>
          <w:rFonts w:ascii="Calibri" w:hAnsi="Calibri" w:cs="Book Antiqua"/>
          <w:i/>
          <w:color w:val="595959"/>
        </w:rPr>
      </w:pPr>
    </w:p>
    <w:p w14:paraId="0FE90CDA" w14:textId="6087A4F0" w:rsidR="00C67250" w:rsidRPr="00C95560" w:rsidRDefault="00C67250" w:rsidP="2F8D34C0">
      <w:pPr>
        <w:ind w:left="993"/>
        <w:jc w:val="both"/>
        <w:rPr>
          <w:rFonts w:ascii="Calibri" w:hAnsi="Calibri" w:cs="Book Antiqua"/>
          <w:i/>
          <w:iCs/>
          <w:color w:val="000000" w:themeColor="text1"/>
        </w:rPr>
      </w:pPr>
      <w:r w:rsidRPr="2F8D34C0">
        <w:rPr>
          <w:rFonts w:ascii="Calibri" w:hAnsi="Calibri" w:cs="Book Antiqua"/>
          <w:b/>
          <w:bCs/>
          <w:i/>
          <w:iCs/>
          <w:color w:val="000000" w:themeColor="text1"/>
        </w:rPr>
        <w:t>Capa de usuario (View)</w:t>
      </w:r>
      <w:r w:rsidRPr="2F8D34C0">
        <w:rPr>
          <w:rFonts w:ascii="Calibri" w:hAnsi="Calibri" w:cs="Book Antiqua"/>
          <w:i/>
          <w:iCs/>
          <w:color w:val="000000" w:themeColor="text1"/>
        </w:rPr>
        <w:t>, no requiere equipos grandes, únicamente requiere tener un explorador de Internet, desde el cual se conecta al servidor de aplicaciones para hacer consultas y transacciones a la BD mediante los sistemas desarrollados.</w:t>
      </w:r>
    </w:p>
    <w:p w14:paraId="1ACCAC17" w14:textId="393DF287" w:rsidR="00C67250" w:rsidRPr="00C95560" w:rsidRDefault="00C67250" w:rsidP="2F8D34C0">
      <w:pPr>
        <w:ind w:left="993"/>
        <w:jc w:val="both"/>
        <w:rPr>
          <w:rFonts w:ascii="Calibri" w:hAnsi="Calibri" w:cs="Book Antiqua"/>
          <w:i/>
          <w:iCs/>
          <w:color w:val="000000" w:themeColor="text1"/>
        </w:rPr>
      </w:pPr>
    </w:p>
    <w:p w14:paraId="2057404B" w14:textId="6FD95745" w:rsidR="00C67250" w:rsidRDefault="00C67250" w:rsidP="2F8D34C0">
      <w:pPr>
        <w:ind w:left="1080"/>
        <w:jc w:val="both"/>
        <w:rPr>
          <w:rFonts w:ascii="Calibri" w:hAnsi="Calibri" w:cs="Book Antiqua"/>
          <w:i/>
          <w:iCs/>
          <w:color w:val="000000" w:themeColor="text1"/>
        </w:rPr>
      </w:pPr>
      <w:r w:rsidRPr="2F8D34C0">
        <w:rPr>
          <w:rFonts w:ascii="Calibri" w:hAnsi="Calibri" w:cs="Book Antiqua"/>
          <w:i/>
          <w:iCs/>
          <w:color w:val="000000" w:themeColor="text1"/>
        </w:rPr>
        <w:lastRenderedPageBreak/>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p>
    <w:p w14:paraId="290583F9" w14:textId="0FF58BD8" w:rsidR="002E42BE" w:rsidRDefault="002E42BE" w:rsidP="00C67250">
      <w:pPr>
        <w:ind w:left="993"/>
        <w:jc w:val="both"/>
      </w:pPr>
    </w:p>
    <w:p w14:paraId="5BCCA43F" w14:textId="0FFB988B" w:rsidR="2EEC5351" w:rsidRDefault="609016F3" w:rsidP="2EEC5351">
      <w:pPr>
        <w:ind w:left="993"/>
        <w:jc w:val="both"/>
      </w:pPr>
      <w:r>
        <w:rPr>
          <w:noProof/>
        </w:rPr>
        <w:drawing>
          <wp:inline distT="0" distB="0" distL="0" distR="0" wp14:anchorId="3D10C3FD" wp14:editId="2E769256">
            <wp:extent cx="5914315" cy="5356988"/>
            <wp:effectExtent l="0" t="0" r="0" b="0"/>
            <wp:docPr id="105028303" name="Imagen 10502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14315" cy="5356988"/>
                    </a:xfrm>
                    <a:prstGeom prst="rect">
                      <a:avLst/>
                    </a:prstGeom>
                  </pic:spPr>
                </pic:pic>
              </a:graphicData>
            </a:graphic>
          </wp:inline>
        </w:drawing>
      </w:r>
    </w:p>
    <w:p w14:paraId="3D0E54A5" w14:textId="79672C62" w:rsidR="002E42BE" w:rsidRDefault="002E42BE" w:rsidP="2F8D34C0">
      <w:pPr>
        <w:ind w:left="993"/>
        <w:jc w:val="center"/>
        <w:rPr>
          <w:rFonts w:ascii="Calibri" w:hAnsi="Calibri" w:cs="Book Antiqua"/>
          <w:i/>
          <w:iCs/>
          <w:color w:val="595959"/>
        </w:rPr>
      </w:pPr>
    </w:p>
    <w:p w14:paraId="68F21D90" w14:textId="1712BDD7" w:rsidR="002E42BE" w:rsidRDefault="002E42BE" w:rsidP="00C67250">
      <w:pPr>
        <w:ind w:left="993"/>
        <w:jc w:val="both"/>
        <w:rPr>
          <w:rFonts w:ascii="Calibri" w:hAnsi="Calibri" w:cs="Book Antiqua"/>
          <w:i/>
          <w:color w:val="595959"/>
        </w:rPr>
      </w:pPr>
    </w:p>
    <w:p w14:paraId="4509A584" w14:textId="1E1F8C93" w:rsidR="003E099D" w:rsidRDefault="003E099D" w:rsidP="00C67250">
      <w:pPr>
        <w:ind w:left="993"/>
        <w:jc w:val="both"/>
        <w:rPr>
          <w:rFonts w:ascii="Calibri" w:hAnsi="Calibri" w:cs="Book Antiqua"/>
          <w:i/>
          <w:color w:val="595959"/>
        </w:rPr>
      </w:pPr>
    </w:p>
    <w:p w14:paraId="3B60B227" w14:textId="0CE4FFCE" w:rsidR="003E099D" w:rsidRDefault="003E099D" w:rsidP="00C67250">
      <w:pPr>
        <w:ind w:left="993"/>
        <w:jc w:val="both"/>
        <w:rPr>
          <w:rFonts w:ascii="Calibri" w:hAnsi="Calibri" w:cs="Book Antiqua"/>
          <w:i/>
          <w:color w:val="595959"/>
        </w:rPr>
      </w:pPr>
    </w:p>
    <w:p w14:paraId="48363DB4" w14:textId="3B35DCE0" w:rsidR="003E099D" w:rsidRDefault="003E099D" w:rsidP="00C67250">
      <w:pPr>
        <w:ind w:left="993"/>
        <w:jc w:val="both"/>
        <w:rPr>
          <w:rFonts w:ascii="Calibri" w:hAnsi="Calibri" w:cs="Book Antiqua"/>
          <w:i/>
          <w:color w:val="595959"/>
        </w:rPr>
      </w:pPr>
    </w:p>
    <w:p w14:paraId="1C673E57" w14:textId="4FB1E45B" w:rsidR="003E099D" w:rsidRDefault="003E099D" w:rsidP="00C67250">
      <w:pPr>
        <w:ind w:left="993"/>
        <w:jc w:val="both"/>
        <w:rPr>
          <w:rFonts w:ascii="Calibri" w:hAnsi="Calibri" w:cs="Book Antiqua"/>
          <w:i/>
          <w:color w:val="595959"/>
        </w:rPr>
      </w:pPr>
    </w:p>
    <w:p w14:paraId="76925517" w14:textId="77777777" w:rsidR="003E099D" w:rsidRPr="00C95560" w:rsidRDefault="003E099D" w:rsidP="00C67250">
      <w:pPr>
        <w:ind w:left="993"/>
        <w:jc w:val="both"/>
        <w:rPr>
          <w:rFonts w:ascii="Calibri" w:hAnsi="Calibri" w:cs="Book Antiqua"/>
          <w:i/>
          <w:color w:val="595959"/>
        </w:rPr>
      </w:pPr>
    </w:p>
    <w:p w14:paraId="3EF8CE3C" w14:textId="77777777" w:rsidR="00C67250" w:rsidRPr="00A96743" w:rsidRDefault="74843FDB" w:rsidP="00F53248">
      <w:pPr>
        <w:pStyle w:val="Ttulo3"/>
        <w:numPr>
          <w:ilvl w:val="2"/>
          <w:numId w:val="24"/>
        </w:numPr>
        <w:ind w:left="1701"/>
        <w:rPr>
          <w:rFonts w:ascii="Calibri" w:hAnsi="Calibri" w:cs="Calibri"/>
          <w:sz w:val="24"/>
          <w:szCs w:val="24"/>
        </w:rPr>
      </w:pPr>
      <w:bookmarkStart w:id="117" w:name="_Toc34121082"/>
      <w:bookmarkStart w:id="118" w:name="_Toc44907581"/>
      <w:bookmarkStart w:id="119" w:name="_Toc202244548"/>
      <w:bookmarkStart w:id="120" w:name="_Toc391994531"/>
      <w:bookmarkStart w:id="121" w:name="_Toc1962644270"/>
      <w:bookmarkStart w:id="122" w:name="_Toc106448049"/>
      <w:r w:rsidRPr="3392BBA8">
        <w:rPr>
          <w:rFonts w:ascii="Calibri" w:hAnsi="Calibri" w:cs="Calibri"/>
          <w:sz w:val="24"/>
          <w:szCs w:val="24"/>
        </w:rPr>
        <w:t>Paquetes de Diseño Arquitectónicamente Significativos</w:t>
      </w:r>
      <w:bookmarkEnd w:id="117"/>
      <w:bookmarkEnd w:id="118"/>
      <w:bookmarkEnd w:id="119"/>
      <w:bookmarkEnd w:id="120"/>
      <w:bookmarkEnd w:id="121"/>
      <w:bookmarkEnd w:id="122"/>
    </w:p>
    <w:p w14:paraId="13C326F3" w14:textId="1CFEC1C5" w:rsidR="00C67250" w:rsidRPr="00C95560" w:rsidRDefault="00C67250" w:rsidP="3392BBA8"/>
    <w:p w14:paraId="40CBA1B9" w14:textId="67611C56" w:rsidR="3392BBA8" w:rsidRDefault="3392BBA8" w:rsidP="003E099D">
      <w:pPr>
        <w:jc w:val="both"/>
        <w:rPr>
          <w:rFonts w:ascii="Calibri" w:hAnsi="Calibri"/>
          <w:i/>
          <w:iCs/>
          <w:color w:val="0000FF"/>
        </w:rPr>
      </w:pPr>
    </w:p>
    <w:p w14:paraId="25BB62D8" w14:textId="731540F4" w:rsidR="3392BBA8" w:rsidRDefault="3392BBA8" w:rsidP="3392BBA8">
      <w:pPr>
        <w:ind w:left="993"/>
        <w:jc w:val="both"/>
        <w:rPr>
          <w:rFonts w:ascii="Calibri" w:hAnsi="Calibri"/>
          <w:i/>
          <w:iCs/>
          <w:color w:val="0000FF"/>
        </w:rPr>
      </w:pPr>
    </w:p>
    <w:p w14:paraId="79F2348B" w14:textId="2F89296D" w:rsidR="3392BBA8" w:rsidRDefault="3392BBA8" w:rsidP="3392BBA8">
      <w:pPr>
        <w:ind w:left="993"/>
        <w:jc w:val="both"/>
        <w:rPr>
          <w:rFonts w:ascii="Calibri" w:hAnsi="Calibri"/>
          <w:i/>
          <w:iCs/>
          <w:color w:val="0000FF"/>
        </w:rPr>
      </w:pPr>
    </w:p>
    <w:p w14:paraId="56422CEE" w14:textId="12E9D3CB" w:rsidR="3392BBA8" w:rsidRDefault="004B011B" w:rsidP="3392BBA8">
      <w:pPr>
        <w:ind w:left="993"/>
        <w:jc w:val="both"/>
        <w:rPr>
          <w:rFonts w:ascii="Calibri" w:hAnsi="Calibri"/>
          <w:i/>
          <w:iCs/>
          <w:color w:val="0000FF"/>
        </w:rPr>
      </w:pPr>
      <w:r>
        <w:rPr>
          <w:noProof/>
        </w:rPr>
        <w:lastRenderedPageBreak/>
        <w:drawing>
          <wp:inline distT="0" distB="0" distL="0" distR="0" wp14:anchorId="3C35DD9C" wp14:editId="2F4C085E">
            <wp:extent cx="6115050" cy="6877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6877050"/>
                    </a:xfrm>
                    <a:prstGeom prst="rect">
                      <a:avLst/>
                    </a:prstGeom>
                    <a:noFill/>
                    <a:ln>
                      <a:noFill/>
                    </a:ln>
                  </pic:spPr>
                </pic:pic>
              </a:graphicData>
            </a:graphic>
          </wp:inline>
        </w:drawing>
      </w:r>
    </w:p>
    <w:p w14:paraId="3FE2D71B" w14:textId="263BABAA" w:rsidR="3392BBA8" w:rsidRDefault="3392BBA8" w:rsidP="3392BBA8">
      <w:pPr>
        <w:ind w:left="993"/>
        <w:jc w:val="both"/>
        <w:rPr>
          <w:rFonts w:ascii="Calibri" w:hAnsi="Calibri"/>
          <w:i/>
          <w:iCs/>
          <w:color w:val="0000FF"/>
        </w:rPr>
      </w:pPr>
    </w:p>
    <w:p w14:paraId="0E0B6802" w14:textId="0B1F2C84" w:rsidR="3392BBA8" w:rsidRDefault="3392BBA8" w:rsidP="3392BBA8">
      <w:pPr>
        <w:ind w:left="993"/>
        <w:jc w:val="both"/>
        <w:rPr>
          <w:rFonts w:ascii="Calibri" w:hAnsi="Calibri"/>
          <w:i/>
          <w:iCs/>
          <w:color w:val="0000FF"/>
        </w:rPr>
      </w:pPr>
    </w:p>
    <w:p w14:paraId="050E8199" w14:textId="24CC48F7" w:rsidR="3392BBA8" w:rsidRDefault="3392BBA8" w:rsidP="3392BBA8">
      <w:pPr>
        <w:ind w:left="993"/>
        <w:jc w:val="both"/>
        <w:rPr>
          <w:rFonts w:ascii="Calibri" w:hAnsi="Calibri"/>
          <w:i/>
          <w:iCs/>
          <w:color w:val="0000FF"/>
        </w:rPr>
      </w:pPr>
    </w:p>
    <w:p w14:paraId="42A67D4F" w14:textId="4C06F8C9" w:rsidR="3392BBA8" w:rsidRDefault="3392BBA8" w:rsidP="3392BBA8">
      <w:pPr>
        <w:ind w:left="993"/>
        <w:jc w:val="both"/>
        <w:rPr>
          <w:rFonts w:ascii="Calibri" w:hAnsi="Calibri"/>
          <w:i/>
          <w:iCs/>
          <w:color w:val="0000FF"/>
        </w:rPr>
      </w:pPr>
    </w:p>
    <w:p w14:paraId="7415F707" w14:textId="28EDCF37" w:rsidR="3392BBA8" w:rsidRDefault="3392BBA8" w:rsidP="3392BBA8">
      <w:pPr>
        <w:ind w:left="993"/>
        <w:jc w:val="both"/>
        <w:rPr>
          <w:rFonts w:ascii="Calibri" w:hAnsi="Calibri"/>
          <w:i/>
          <w:iCs/>
          <w:color w:val="0000FF"/>
        </w:rPr>
      </w:pPr>
    </w:p>
    <w:p w14:paraId="07BCE9D9" w14:textId="39B6EA96" w:rsidR="3392BBA8" w:rsidRDefault="3392BBA8" w:rsidP="3392BBA8">
      <w:pPr>
        <w:ind w:left="993"/>
        <w:jc w:val="both"/>
        <w:rPr>
          <w:rFonts w:ascii="Calibri" w:hAnsi="Calibri"/>
          <w:i/>
          <w:iCs/>
          <w:color w:val="0000FF"/>
        </w:rPr>
      </w:pPr>
    </w:p>
    <w:p w14:paraId="7B8D149C" w14:textId="21B4FCD1" w:rsidR="3392BBA8" w:rsidRDefault="3392BBA8" w:rsidP="3392BBA8">
      <w:pPr>
        <w:ind w:left="993"/>
        <w:jc w:val="both"/>
        <w:rPr>
          <w:rFonts w:ascii="Calibri" w:hAnsi="Calibri"/>
          <w:i/>
          <w:iCs/>
          <w:color w:val="0000FF"/>
        </w:rPr>
      </w:pPr>
    </w:p>
    <w:p w14:paraId="489D9689" w14:textId="0DD0DADE" w:rsidR="3392BBA8" w:rsidRDefault="3392BBA8" w:rsidP="3392BBA8">
      <w:pPr>
        <w:ind w:left="993"/>
        <w:jc w:val="both"/>
        <w:rPr>
          <w:rFonts w:ascii="Calibri" w:hAnsi="Calibri"/>
          <w:i/>
          <w:iCs/>
          <w:color w:val="0000FF"/>
        </w:rPr>
      </w:pPr>
    </w:p>
    <w:p w14:paraId="5D275046" w14:textId="7DD60D8B" w:rsidR="3392BBA8" w:rsidRDefault="3392BBA8" w:rsidP="3392BBA8">
      <w:pPr>
        <w:ind w:left="993"/>
        <w:jc w:val="both"/>
        <w:rPr>
          <w:rFonts w:ascii="Calibri" w:hAnsi="Calibri"/>
          <w:i/>
          <w:iCs/>
          <w:color w:val="0000FF"/>
        </w:rPr>
      </w:pPr>
    </w:p>
    <w:p w14:paraId="28795AC4" w14:textId="46478260" w:rsidR="3392BBA8" w:rsidRDefault="3392BBA8" w:rsidP="3392BBA8">
      <w:pPr>
        <w:ind w:left="993"/>
        <w:jc w:val="both"/>
        <w:rPr>
          <w:rFonts w:ascii="Calibri" w:hAnsi="Calibri"/>
          <w:i/>
          <w:iCs/>
          <w:color w:val="0000FF"/>
        </w:rPr>
      </w:pPr>
    </w:p>
    <w:p w14:paraId="0BD9726B" w14:textId="3455A2F7" w:rsidR="3392BBA8" w:rsidRDefault="3392BBA8" w:rsidP="3392BBA8">
      <w:pPr>
        <w:ind w:left="993"/>
        <w:jc w:val="both"/>
        <w:rPr>
          <w:rFonts w:ascii="Calibri" w:hAnsi="Calibri"/>
          <w:i/>
          <w:iCs/>
          <w:color w:val="0000FF"/>
        </w:rPr>
      </w:pPr>
    </w:p>
    <w:p w14:paraId="0A75E776" w14:textId="1AF48EAF" w:rsidR="3392BBA8" w:rsidRDefault="3392BBA8" w:rsidP="3392BBA8">
      <w:pPr>
        <w:ind w:left="993"/>
        <w:jc w:val="both"/>
        <w:rPr>
          <w:rFonts w:ascii="Calibri" w:hAnsi="Calibri"/>
          <w:i/>
          <w:iCs/>
          <w:color w:val="0000FF"/>
        </w:rPr>
      </w:pPr>
    </w:p>
    <w:p w14:paraId="4559811F" w14:textId="5E6F51B7" w:rsidR="3392BBA8" w:rsidRDefault="3392BBA8" w:rsidP="3392BBA8">
      <w:pPr>
        <w:ind w:left="993"/>
        <w:jc w:val="both"/>
        <w:rPr>
          <w:rFonts w:ascii="Calibri" w:hAnsi="Calibri"/>
          <w:i/>
          <w:iCs/>
          <w:color w:val="0000FF"/>
        </w:rPr>
      </w:pPr>
    </w:p>
    <w:p w14:paraId="7A340FA4" w14:textId="033DD597" w:rsidR="3392BBA8" w:rsidRDefault="3392BBA8" w:rsidP="3392BBA8">
      <w:pPr>
        <w:ind w:left="993"/>
        <w:jc w:val="both"/>
        <w:rPr>
          <w:rFonts w:ascii="Calibri" w:hAnsi="Calibri"/>
          <w:i/>
          <w:iCs/>
          <w:color w:val="0000FF"/>
        </w:rPr>
      </w:pPr>
    </w:p>
    <w:p w14:paraId="73C1C469" w14:textId="02977A24" w:rsidR="3392BBA8" w:rsidRDefault="3392BBA8" w:rsidP="3392BBA8">
      <w:pPr>
        <w:ind w:left="993"/>
        <w:jc w:val="both"/>
        <w:rPr>
          <w:rFonts w:ascii="Calibri" w:hAnsi="Calibri"/>
          <w:i/>
          <w:iCs/>
          <w:color w:val="0000FF"/>
        </w:rPr>
      </w:pPr>
    </w:p>
    <w:p w14:paraId="5C3E0E74" w14:textId="7C6BF23A" w:rsidR="00C67250" w:rsidRDefault="060DAFE8" w:rsidP="00F53248">
      <w:pPr>
        <w:pStyle w:val="Ttulo3"/>
        <w:numPr>
          <w:ilvl w:val="2"/>
          <w:numId w:val="24"/>
        </w:numPr>
        <w:ind w:left="1701"/>
        <w:rPr>
          <w:rFonts w:ascii="Calibri" w:hAnsi="Calibri" w:cs="Calibri"/>
          <w:sz w:val="24"/>
          <w:szCs w:val="24"/>
        </w:rPr>
      </w:pPr>
      <w:bookmarkStart w:id="123" w:name="_Toc202244549"/>
      <w:bookmarkStart w:id="124" w:name="_Toc391994532"/>
      <w:bookmarkStart w:id="125" w:name="_Toc106448050"/>
      <w:bookmarkStart w:id="126" w:name="_Toc1262651780"/>
      <w:r w:rsidRPr="609016F3">
        <w:rPr>
          <w:rFonts w:ascii="Calibri" w:hAnsi="Calibri" w:cs="Calibri"/>
          <w:sz w:val="24"/>
          <w:szCs w:val="24"/>
        </w:rPr>
        <w:t>Vista de Implementación - Componentes</w:t>
      </w:r>
      <w:bookmarkEnd w:id="123"/>
      <w:bookmarkEnd w:id="124"/>
      <w:bookmarkEnd w:id="125"/>
      <w:r w:rsidRPr="609016F3">
        <w:rPr>
          <w:rFonts w:ascii="Calibri" w:hAnsi="Calibri" w:cs="Calibri"/>
          <w:sz w:val="24"/>
          <w:szCs w:val="24"/>
        </w:rPr>
        <w:t xml:space="preserve">  </w:t>
      </w:r>
      <w:bookmarkEnd w:id="126"/>
    </w:p>
    <w:p w14:paraId="66A1FAB9" w14:textId="77777777" w:rsidR="00C67250" w:rsidRDefault="00C67250" w:rsidP="00C67250">
      <w:pPr>
        <w:ind w:left="720"/>
        <w:jc w:val="center"/>
        <w:rPr>
          <w:rFonts w:ascii="Calibri" w:hAnsi="Calibri" w:cs="Book Antiqua"/>
          <w:i/>
          <w:color w:val="595959"/>
        </w:rPr>
      </w:pPr>
    </w:p>
    <w:p w14:paraId="76BB753C" w14:textId="592DD12E" w:rsidR="00C67250" w:rsidRPr="00C95560" w:rsidRDefault="609016F3" w:rsidP="2EEC5351">
      <w:pPr>
        <w:ind w:left="708"/>
        <w:jc w:val="center"/>
      </w:pPr>
      <w:r>
        <w:rPr>
          <w:noProof/>
        </w:rPr>
        <w:drawing>
          <wp:inline distT="0" distB="0" distL="0" distR="0" wp14:anchorId="37D715E5" wp14:editId="4FAC9808">
            <wp:extent cx="5988424" cy="3181350"/>
            <wp:effectExtent l="0" t="0" r="0" b="0"/>
            <wp:docPr id="1328052165" name="Imagen 132805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88424" cy="3181350"/>
                    </a:xfrm>
                    <a:prstGeom prst="rect">
                      <a:avLst/>
                    </a:prstGeom>
                  </pic:spPr>
                </pic:pic>
              </a:graphicData>
            </a:graphic>
          </wp:inline>
        </w:drawing>
      </w:r>
    </w:p>
    <w:p w14:paraId="513DA1E0" w14:textId="35DF0F19" w:rsidR="00C67250" w:rsidRDefault="00C67250" w:rsidP="00C67250">
      <w:pPr>
        <w:ind w:left="720"/>
        <w:jc w:val="both"/>
        <w:rPr>
          <w:rFonts w:ascii="Calibri" w:hAnsi="Calibri" w:cs="Book Antiqua"/>
          <w:i/>
          <w:color w:val="0000FF"/>
        </w:rPr>
      </w:pPr>
    </w:p>
    <w:p w14:paraId="495310DE" w14:textId="2FE484BA" w:rsidR="003E099D" w:rsidRDefault="003E099D" w:rsidP="00C67250">
      <w:pPr>
        <w:ind w:left="720"/>
        <w:jc w:val="both"/>
        <w:rPr>
          <w:rFonts w:ascii="Calibri" w:hAnsi="Calibri" w:cs="Book Antiqua"/>
          <w:i/>
          <w:color w:val="0000FF"/>
        </w:rPr>
      </w:pPr>
    </w:p>
    <w:p w14:paraId="6CC48E50" w14:textId="1E568260" w:rsidR="003E099D" w:rsidRDefault="003E099D" w:rsidP="00C67250">
      <w:pPr>
        <w:ind w:left="720"/>
        <w:jc w:val="both"/>
        <w:rPr>
          <w:rFonts w:ascii="Calibri" w:hAnsi="Calibri" w:cs="Book Antiqua"/>
          <w:i/>
          <w:color w:val="0000FF"/>
        </w:rPr>
      </w:pPr>
    </w:p>
    <w:p w14:paraId="77D4682D" w14:textId="2F6EDDD3" w:rsidR="003E099D" w:rsidRDefault="003E099D" w:rsidP="00C67250">
      <w:pPr>
        <w:ind w:left="720"/>
        <w:jc w:val="both"/>
        <w:rPr>
          <w:rFonts w:ascii="Calibri" w:hAnsi="Calibri" w:cs="Book Antiqua"/>
          <w:i/>
          <w:color w:val="0000FF"/>
        </w:rPr>
      </w:pPr>
    </w:p>
    <w:p w14:paraId="4B40C1A4" w14:textId="0E519031" w:rsidR="004B011B" w:rsidRDefault="004B011B" w:rsidP="00C67250">
      <w:pPr>
        <w:ind w:left="720"/>
        <w:jc w:val="both"/>
        <w:rPr>
          <w:rFonts w:ascii="Calibri" w:hAnsi="Calibri" w:cs="Book Antiqua"/>
          <w:i/>
          <w:color w:val="0000FF"/>
        </w:rPr>
      </w:pPr>
    </w:p>
    <w:p w14:paraId="6A155295" w14:textId="28D82478" w:rsidR="004B011B" w:rsidRDefault="004B011B" w:rsidP="00C67250">
      <w:pPr>
        <w:ind w:left="720"/>
        <w:jc w:val="both"/>
        <w:rPr>
          <w:rFonts w:ascii="Calibri" w:hAnsi="Calibri" w:cs="Book Antiqua"/>
          <w:i/>
          <w:color w:val="0000FF"/>
        </w:rPr>
      </w:pPr>
    </w:p>
    <w:p w14:paraId="06FBCDDD" w14:textId="24413827" w:rsidR="004B011B" w:rsidRDefault="004B011B" w:rsidP="00C67250">
      <w:pPr>
        <w:ind w:left="720"/>
        <w:jc w:val="both"/>
        <w:rPr>
          <w:rFonts w:ascii="Calibri" w:hAnsi="Calibri" w:cs="Book Antiqua"/>
          <w:i/>
          <w:color w:val="0000FF"/>
        </w:rPr>
      </w:pPr>
    </w:p>
    <w:p w14:paraId="7513F387" w14:textId="77777777" w:rsidR="004B011B" w:rsidRPr="00C95560" w:rsidRDefault="004B011B" w:rsidP="00C67250">
      <w:pPr>
        <w:ind w:left="720"/>
        <w:jc w:val="both"/>
        <w:rPr>
          <w:rFonts w:ascii="Calibri" w:hAnsi="Calibri" w:cs="Book Antiqua"/>
          <w:i/>
          <w:color w:val="0000FF"/>
        </w:rPr>
      </w:pPr>
    </w:p>
    <w:p w14:paraId="2FBDB876" w14:textId="77777777" w:rsidR="00C67250" w:rsidRPr="008549D5" w:rsidRDefault="74843FDB" w:rsidP="00F53248">
      <w:pPr>
        <w:pStyle w:val="Ttulo2"/>
        <w:numPr>
          <w:ilvl w:val="1"/>
          <w:numId w:val="24"/>
        </w:numPr>
        <w:tabs>
          <w:tab w:val="num" w:pos="792"/>
        </w:tabs>
        <w:ind w:left="1418"/>
        <w:rPr>
          <w:rFonts w:ascii="Calibri" w:hAnsi="Calibri" w:cs="Book Antiqua"/>
          <w:i w:val="0"/>
          <w:iCs w:val="0"/>
          <w:sz w:val="24"/>
          <w:szCs w:val="24"/>
        </w:rPr>
      </w:pPr>
      <w:bookmarkStart w:id="127" w:name="VistadeDespliegue"/>
      <w:bookmarkStart w:id="128" w:name="_Toc34121084"/>
      <w:bookmarkStart w:id="129" w:name="_Toc44907583"/>
      <w:bookmarkStart w:id="130" w:name="_Toc202244550"/>
      <w:bookmarkStart w:id="131" w:name="_Toc391994533"/>
      <w:bookmarkStart w:id="132" w:name="_Toc106448051"/>
      <w:bookmarkStart w:id="133" w:name="_Toc1461854108"/>
      <w:r w:rsidRPr="3392BBA8">
        <w:rPr>
          <w:rFonts w:ascii="Calibri" w:hAnsi="Calibri" w:cs="Book Antiqua"/>
          <w:i w:val="0"/>
          <w:iCs w:val="0"/>
          <w:sz w:val="24"/>
          <w:szCs w:val="24"/>
        </w:rPr>
        <w:t xml:space="preserve">Vista de Despliegue </w:t>
      </w:r>
      <w:bookmarkEnd w:id="127"/>
      <w:r w:rsidRPr="3392BBA8">
        <w:rPr>
          <w:rFonts w:ascii="Calibri" w:hAnsi="Calibri" w:cs="Book Antiqua"/>
          <w:i w:val="0"/>
          <w:iCs w:val="0"/>
          <w:sz w:val="24"/>
          <w:szCs w:val="24"/>
        </w:rPr>
        <w:t>- Ambiente Físico</w:t>
      </w:r>
      <w:bookmarkEnd w:id="128"/>
      <w:bookmarkEnd w:id="129"/>
      <w:bookmarkEnd w:id="130"/>
      <w:bookmarkEnd w:id="131"/>
      <w:bookmarkEnd w:id="132"/>
      <w:r w:rsidRPr="3392BBA8">
        <w:rPr>
          <w:rFonts w:ascii="Calibri" w:hAnsi="Calibri" w:cs="Book Antiqua"/>
          <w:i w:val="0"/>
          <w:iCs w:val="0"/>
          <w:sz w:val="24"/>
          <w:szCs w:val="24"/>
        </w:rPr>
        <w:t xml:space="preserve">  </w:t>
      </w:r>
      <w:bookmarkEnd w:id="133"/>
    </w:p>
    <w:p w14:paraId="17686DC7" w14:textId="77777777" w:rsidR="00C67250" w:rsidRDefault="00C67250" w:rsidP="00C67250"/>
    <w:p w14:paraId="53BD644D" w14:textId="05B3C71B" w:rsidR="00C67250" w:rsidRDefault="609016F3" w:rsidP="7A50E35D">
      <w:pPr>
        <w:jc w:val="center"/>
      </w:pPr>
      <w:r>
        <w:rPr>
          <w:noProof/>
        </w:rPr>
        <w:lastRenderedPageBreak/>
        <w:drawing>
          <wp:inline distT="0" distB="0" distL="0" distR="0" wp14:anchorId="412D7C81" wp14:editId="4F1F4DE6">
            <wp:extent cx="5848350" cy="5324436"/>
            <wp:effectExtent l="0" t="0" r="0" b="0"/>
            <wp:docPr id="761927710" name="Imagen 7619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848350" cy="5324436"/>
                    </a:xfrm>
                    <a:prstGeom prst="rect">
                      <a:avLst/>
                    </a:prstGeom>
                  </pic:spPr>
                </pic:pic>
              </a:graphicData>
            </a:graphic>
          </wp:inline>
        </w:drawing>
      </w:r>
    </w:p>
    <w:p w14:paraId="1A3FAC43" w14:textId="77777777" w:rsidR="00C67250" w:rsidRDefault="00C67250" w:rsidP="7A50E35D">
      <w:pPr>
        <w:jc w:val="center"/>
        <w:rPr>
          <w:rFonts w:ascii="Calibri" w:hAnsi="Calibri" w:cs="Book Antiqua"/>
          <w:i/>
          <w:iCs/>
          <w:color w:val="595959"/>
        </w:rPr>
      </w:pPr>
    </w:p>
    <w:p w14:paraId="04B26817" w14:textId="65E82CF9" w:rsidR="7A50E35D" w:rsidRDefault="7A50E35D" w:rsidP="7A50E35D">
      <w:pPr>
        <w:jc w:val="center"/>
        <w:rPr>
          <w:rFonts w:ascii="Calibri" w:hAnsi="Calibri" w:cs="Book Antiqua"/>
          <w:i/>
          <w:iCs/>
          <w:color w:val="595959" w:themeColor="text1" w:themeTint="A6"/>
        </w:rPr>
      </w:pPr>
    </w:p>
    <w:p w14:paraId="0BF7E566" w14:textId="5864081A" w:rsidR="7A50E35D" w:rsidRDefault="7A50E35D" w:rsidP="7A50E35D">
      <w:pPr>
        <w:jc w:val="center"/>
        <w:rPr>
          <w:rFonts w:ascii="Calibri" w:hAnsi="Calibri" w:cs="Book Antiqua"/>
          <w:i/>
          <w:iCs/>
          <w:color w:val="595959" w:themeColor="text1" w:themeTint="A6"/>
        </w:rPr>
      </w:pPr>
    </w:p>
    <w:p w14:paraId="47106A80" w14:textId="2E177C0F" w:rsidR="7A50E35D" w:rsidRDefault="7A50E35D" w:rsidP="7A50E35D">
      <w:pPr>
        <w:jc w:val="center"/>
        <w:rPr>
          <w:rFonts w:ascii="Calibri" w:hAnsi="Calibri" w:cs="Book Antiqua"/>
          <w:i/>
          <w:iCs/>
          <w:color w:val="595959" w:themeColor="text1" w:themeTint="A6"/>
        </w:rPr>
      </w:pPr>
    </w:p>
    <w:p w14:paraId="6BD99493" w14:textId="76988511" w:rsidR="7A50E35D" w:rsidRDefault="7A50E35D" w:rsidP="7A50E35D">
      <w:pPr>
        <w:jc w:val="center"/>
        <w:rPr>
          <w:rFonts w:ascii="Calibri" w:hAnsi="Calibri" w:cs="Book Antiqua"/>
          <w:i/>
          <w:iCs/>
          <w:color w:val="595959" w:themeColor="text1" w:themeTint="A6"/>
        </w:rPr>
      </w:pPr>
    </w:p>
    <w:p w14:paraId="10DF2E92" w14:textId="77777777" w:rsidR="00C67250" w:rsidRPr="00FE0DBE" w:rsidRDefault="13175629" w:rsidP="00F53248">
      <w:pPr>
        <w:pStyle w:val="Ttulo2"/>
        <w:numPr>
          <w:ilvl w:val="1"/>
          <w:numId w:val="24"/>
        </w:numPr>
        <w:tabs>
          <w:tab w:val="num" w:pos="792"/>
        </w:tabs>
        <w:ind w:left="1418"/>
        <w:rPr>
          <w:rFonts w:ascii="Calibri" w:hAnsi="Calibri" w:cs="Book Antiqua"/>
          <w:i w:val="0"/>
          <w:iCs w:val="0"/>
          <w:sz w:val="24"/>
          <w:szCs w:val="24"/>
        </w:rPr>
      </w:pPr>
      <w:bookmarkStart w:id="134" w:name="_Toc391994534"/>
      <w:bookmarkStart w:id="135" w:name="_Toc1655631556"/>
      <w:bookmarkStart w:id="136" w:name="_Toc106448052"/>
      <w:r w:rsidRPr="5B15FE54">
        <w:rPr>
          <w:rFonts w:ascii="Calibri" w:hAnsi="Calibri" w:cs="Book Antiqua"/>
          <w:i w:val="0"/>
          <w:iCs w:val="0"/>
          <w:sz w:val="24"/>
          <w:szCs w:val="24"/>
        </w:rPr>
        <w:t>Vista de Datos</w:t>
      </w:r>
      <w:bookmarkEnd w:id="134"/>
      <w:bookmarkEnd w:id="135"/>
      <w:bookmarkEnd w:id="136"/>
    </w:p>
    <w:p w14:paraId="145F8533" w14:textId="77777777" w:rsidR="00C67250" w:rsidRPr="00A96743" w:rsidRDefault="13175629" w:rsidP="00F53248">
      <w:pPr>
        <w:pStyle w:val="Ttulo3"/>
        <w:numPr>
          <w:ilvl w:val="2"/>
          <w:numId w:val="24"/>
        </w:numPr>
        <w:ind w:left="1560"/>
        <w:rPr>
          <w:rFonts w:ascii="Calibri" w:hAnsi="Calibri" w:cs="Calibri"/>
          <w:sz w:val="24"/>
          <w:szCs w:val="24"/>
        </w:rPr>
      </w:pPr>
      <w:bookmarkStart w:id="137" w:name="_Toc391994535"/>
      <w:bookmarkStart w:id="138" w:name="_Toc1866468459"/>
      <w:bookmarkStart w:id="139" w:name="_Toc106448053"/>
      <w:r w:rsidRPr="5B15FE54">
        <w:rPr>
          <w:rFonts w:ascii="Calibri" w:hAnsi="Calibri" w:cs="Calibri"/>
          <w:sz w:val="24"/>
          <w:szCs w:val="24"/>
        </w:rPr>
        <w:t>Definiciones</w:t>
      </w:r>
      <w:bookmarkEnd w:id="137"/>
      <w:bookmarkEnd w:id="138"/>
      <w:bookmarkEnd w:id="139"/>
    </w:p>
    <w:p w14:paraId="5854DE7F" w14:textId="275F55C9" w:rsidR="00B23E8F" w:rsidRPr="00B23E8F" w:rsidRDefault="00B23E8F" w:rsidP="179E85BE">
      <w:pPr>
        <w:ind w:left="851"/>
        <w:jc w:val="both"/>
        <w:rPr>
          <w:rFonts w:ascii="Calibri" w:hAnsi="Calibri" w:cs="Book Antiqua"/>
          <w:i/>
          <w:iCs/>
          <w:color w:val="0000FF"/>
        </w:rPr>
      </w:pPr>
    </w:p>
    <w:p w14:paraId="7970D7CE" w14:textId="5754A6D2" w:rsidR="00B23E8F" w:rsidRPr="00B23E8F" w:rsidRDefault="20050469" w:rsidP="179E85BE">
      <w:pPr>
        <w:rPr>
          <w:rFonts w:ascii="Calibri" w:hAnsi="Calibri" w:cs="Calibri"/>
          <w:b/>
          <w:bCs/>
        </w:rPr>
      </w:pPr>
      <w:r w:rsidRPr="179E85BE">
        <w:rPr>
          <w:rFonts w:ascii="Calibri" w:hAnsi="Calibri" w:cs="Calibri"/>
          <w:b/>
          <w:bCs/>
        </w:rPr>
        <w:t>Columna: Cliente</w:t>
      </w:r>
    </w:p>
    <w:tbl>
      <w:tblPr>
        <w:tblW w:w="10312" w:type="dxa"/>
        <w:tblInd w:w="60" w:type="dxa"/>
        <w:tblLayout w:type="fixed"/>
        <w:tblCellMar>
          <w:left w:w="60" w:type="dxa"/>
          <w:right w:w="60" w:type="dxa"/>
        </w:tblCellMar>
        <w:tblLook w:val="0000" w:firstRow="0" w:lastRow="0" w:firstColumn="0" w:lastColumn="0" w:noHBand="0" w:noVBand="0"/>
      </w:tblPr>
      <w:tblGrid>
        <w:gridCol w:w="474"/>
        <w:gridCol w:w="1680"/>
        <w:gridCol w:w="1268"/>
        <w:gridCol w:w="831"/>
        <w:gridCol w:w="992"/>
        <w:gridCol w:w="1213"/>
        <w:gridCol w:w="1134"/>
        <w:gridCol w:w="850"/>
        <w:gridCol w:w="993"/>
        <w:gridCol w:w="877"/>
      </w:tblGrid>
      <w:tr w:rsidR="00B23E8F" w:rsidRPr="00B23E8F" w14:paraId="3B2A1962" w14:textId="77777777" w:rsidTr="179E85BE">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5BA6E627" w14:textId="77777777" w:rsidR="00B23E8F" w:rsidRPr="00B23E8F" w:rsidRDefault="00B23E8F" w:rsidP="000A3930">
            <w:pPr>
              <w:rPr>
                <w:rFonts w:ascii="Calibri" w:hAnsi="Calibri" w:cs="Calibri"/>
                <w:b/>
                <w:bCs/>
                <w:lang w:val="en-US"/>
              </w:rPr>
            </w:pPr>
            <w:r w:rsidRPr="00B23E8F">
              <w:rPr>
                <w:rFonts w:ascii="Calibri" w:hAnsi="Calibri" w:cs="Calibri"/>
                <w:b/>
                <w:bCs/>
                <w:lang w:val="en-US"/>
              </w:rPr>
              <w:t>PK</w:t>
            </w:r>
          </w:p>
        </w:tc>
        <w:tc>
          <w:tcPr>
            <w:tcW w:w="1680" w:type="dxa"/>
            <w:tcBorders>
              <w:top w:val="single" w:sz="2" w:space="0" w:color="auto"/>
              <w:left w:val="single" w:sz="2" w:space="0" w:color="auto"/>
              <w:bottom w:val="single" w:sz="2" w:space="0" w:color="auto"/>
              <w:right w:val="single" w:sz="2" w:space="0" w:color="auto"/>
            </w:tcBorders>
            <w:shd w:val="clear" w:color="auto" w:fill="E6E6E6"/>
          </w:tcPr>
          <w:p w14:paraId="67D95E88" w14:textId="77777777" w:rsidR="00B23E8F" w:rsidRPr="00B23E8F" w:rsidRDefault="00B23E8F" w:rsidP="000A3930">
            <w:pP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268" w:type="dxa"/>
            <w:tcBorders>
              <w:top w:val="single" w:sz="2" w:space="0" w:color="auto"/>
              <w:left w:val="single" w:sz="2" w:space="0" w:color="auto"/>
              <w:bottom w:val="single" w:sz="2" w:space="0" w:color="auto"/>
              <w:right w:val="single" w:sz="2" w:space="0" w:color="auto"/>
            </w:tcBorders>
            <w:shd w:val="clear" w:color="auto" w:fill="E6E6E6"/>
          </w:tcPr>
          <w:p w14:paraId="7444BE67" w14:textId="77777777" w:rsidR="00B23E8F" w:rsidRPr="00B23E8F" w:rsidRDefault="00B23E8F" w:rsidP="000A3930">
            <w:pP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831" w:type="dxa"/>
            <w:tcBorders>
              <w:top w:val="single" w:sz="2" w:space="0" w:color="auto"/>
              <w:left w:val="single" w:sz="2" w:space="0" w:color="auto"/>
              <w:bottom w:val="single" w:sz="2" w:space="0" w:color="auto"/>
              <w:right w:val="single" w:sz="2" w:space="0" w:color="auto"/>
            </w:tcBorders>
            <w:shd w:val="clear" w:color="auto" w:fill="E6E6E6"/>
          </w:tcPr>
          <w:p w14:paraId="3F38FEFF" w14:textId="77777777" w:rsidR="00B23E8F" w:rsidRPr="00B23E8F" w:rsidRDefault="00B23E8F" w:rsidP="000A3930">
            <w:pPr>
              <w:rPr>
                <w:rFonts w:ascii="Calibri" w:hAnsi="Calibri" w:cs="Calibri"/>
                <w:b/>
                <w:bCs/>
                <w:lang w:val="en-US"/>
              </w:rPr>
            </w:pPr>
            <w:r w:rsidRPr="00B23E8F">
              <w:rPr>
                <w:rFonts w:ascii="Calibri" w:hAnsi="Calibri" w:cs="Calibri"/>
                <w:b/>
                <w:bCs/>
              </w:rPr>
              <w:t>No Nulo</w:t>
            </w:r>
          </w:p>
        </w:tc>
        <w:tc>
          <w:tcPr>
            <w:tcW w:w="992" w:type="dxa"/>
            <w:tcBorders>
              <w:top w:val="single" w:sz="2" w:space="0" w:color="auto"/>
              <w:left w:val="single" w:sz="2" w:space="0" w:color="auto"/>
              <w:bottom w:val="single" w:sz="2" w:space="0" w:color="auto"/>
              <w:right w:val="single" w:sz="2" w:space="0" w:color="auto"/>
            </w:tcBorders>
            <w:shd w:val="clear" w:color="auto" w:fill="E6E6E6"/>
          </w:tcPr>
          <w:p w14:paraId="14306AB6" w14:textId="77777777" w:rsidR="00B23E8F" w:rsidRPr="00B23E8F" w:rsidRDefault="00B23E8F" w:rsidP="000A3930">
            <w:pPr>
              <w:rPr>
                <w:rFonts w:ascii="Calibri" w:hAnsi="Calibri" w:cs="Calibri"/>
                <w:b/>
                <w:bCs/>
                <w:lang w:val="en-US"/>
              </w:rPr>
            </w:pPr>
            <w:r w:rsidRPr="00B23E8F">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tcPr>
          <w:p w14:paraId="4176A09D" w14:textId="77777777" w:rsidR="00B23E8F" w:rsidRPr="00B23E8F" w:rsidRDefault="00B23E8F" w:rsidP="000A3930">
            <w:pP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38187533" w14:textId="77777777" w:rsidR="00B23E8F" w:rsidRPr="00B23E8F" w:rsidRDefault="00B23E8F" w:rsidP="000A3930">
            <w:pPr>
              <w:rPr>
                <w:rFonts w:ascii="Calibri" w:hAnsi="Calibri" w:cs="Calibri"/>
                <w:b/>
                <w:bCs/>
                <w:lang w:val="en-US"/>
              </w:rPr>
            </w:pPr>
            <w:r w:rsidRPr="00B23E8F">
              <w:rPr>
                <w:rFonts w:ascii="Calibri" w:hAnsi="Calibri" w:cs="Calibri"/>
                <w:b/>
                <w:bCs/>
                <w:lang w:val="en-US"/>
              </w:rPr>
              <w:t>Pre</w:t>
            </w:r>
            <w:r w:rsidRPr="00B23E8F">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E6E6E6"/>
          </w:tcPr>
          <w:p w14:paraId="4730F403" w14:textId="77777777" w:rsidR="00B23E8F" w:rsidRPr="00B23E8F" w:rsidRDefault="00B23E8F" w:rsidP="000A3930">
            <w:pPr>
              <w:rPr>
                <w:rFonts w:ascii="Calibri" w:hAnsi="Calibri" w:cs="Calibri"/>
                <w:b/>
                <w:bCs/>
                <w:lang w:val="en-US"/>
              </w:rPr>
            </w:pPr>
            <w:r w:rsidRPr="00B23E8F">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E6E6E6"/>
          </w:tcPr>
          <w:p w14:paraId="20FE1EEE" w14:textId="77777777" w:rsidR="00B23E8F" w:rsidRPr="00B23E8F" w:rsidRDefault="00B23E8F" w:rsidP="000A3930">
            <w:pPr>
              <w:rPr>
                <w:rFonts w:ascii="Calibri" w:hAnsi="Calibri" w:cs="Calibri"/>
                <w:b/>
                <w:bCs/>
                <w:lang w:val="en-US"/>
              </w:rPr>
            </w:pPr>
            <w:r w:rsidRPr="00B23E8F">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E6E6E6"/>
          </w:tcPr>
          <w:p w14:paraId="2E29F576" w14:textId="77777777" w:rsidR="00B23E8F" w:rsidRPr="00B23E8F" w:rsidRDefault="00B23E8F" w:rsidP="000A3930">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23E8F" w:rsidRPr="00B23E8F" w14:paraId="7F841C9A" w14:textId="77777777" w:rsidTr="179E85BE">
        <w:trPr>
          <w:trHeight w:val="254"/>
        </w:trPr>
        <w:tc>
          <w:tcPr>
            <w:tcW w:w="474" w:type="dxa"/>
            <w:tcBorders>
              <w:top w:val="single" w:sz="2" w:space="0" w:color="auto"/>
              <w:left w:val="single" w:sz="2" w:space="0" w:color="auto"/>
              <w:bottom w:val="single" w:sz="2" w:space="0" w:color="auto"/>
              <w:right w:val="single" w:sz="2" w:space="0" w:color="auto"/>
            </w:tcBorders>
          </w:tcPr>
          <w:p w14:paraId="34C30834" w14:textId="3FBEFA2A" w:rsidR="00B23E8F" w:rsidRPr="00B23E8F" w:rsidRDefault="179E85BE" w:rsidP="000A3930">
            <w:pPr>
              <w:rPr>
                <w:rFonts w:ascii="Calibri" w:hAnsi="Calibri" w:cs="Calibri"/>
              </w:rPr>
            </w:pPr>
            <w:r w:rsidRPr="179E85BE">
              <w:rPr>
                <w:rFonts w:ascii="Calibri" w:hAnsi="Calibri" w:cs="Calibri"/>
              </w:rPr>
              <w:t>P</w:t>
            </w:r>
            <w:r w:rsidR="00B23E8F" w:rsidRPr="179E85BE">
              <w:rPr>
                <w:rFonts w:ascii="Calibri" w:hAnsi="Calibri" w:cs="Calibri"/>
              </w:rPr>
              <w:fldChar w:fldCharType="begin" w:fldLock="1"/>
            </w:r>
            <w:r w:rsidR="00B23E8F" w:rsidRPr="179E85BE">
              <w:rPr>
                <w:rFonts w:ascii="Calibri" w:hAnsi="Calibri" w:cs="Calibri"/>
              </w:rPr>
              <w:instrText>MERGEFIELD Att.PK</w:instrText>
            </w:r>
            <w:r w:rsidR="00B23E8F" w:rsidRPr="179E85BE">
              <w:rPr>
                <w:rFonts w:ascii="Calibri" w:hAnsi="Calibri" w:cs="Calibri"/>
              </w:rPr>
              <w:fldChar w:fldCharType="end"/>
            </w:r>
          </w:p>
        </w:tc>
        <w:tc>
          <w:tcPr>
            <w:tcW w:w="1680" w:type="dxa"/>
            <w:tcBorders>
              <w:top w:val="single" w:sz="2" w:space="0" w:color="auto"/>
              <w:left w:val="single" w:sz="2" w:space="0" w:color="auto"/>
              <w:bottom w:val="single" w:sz="2" w:space="0" w:color="auto"/>
              <w:right w:val="single" w:sz="2" w:space="0" w:color="auto"/>
            </w:tcBorders>
          </w:tcPr>
          <w:p w14:paraId="2CA7ADD4" w14:textId="40F1700E" w:rsidR="00B23E8F" w:rsidRPr="00B23E8F" w:rsidRDefault="179E85BE" w:rsidP="179E85BE">
            <w:proofErr w:type="spellStart"/>
            <w:r w:rsidRPr="179E85BE">
              <w:rPr>
                <w:rFonts w:ascii="Calibri" w:eastAsia="Calibri" w:hAnsi="Calibri" w:cs="Calibri"/>
              </w:rPr>
              <w:t>Cod_Cliente</w:t>
            </w:r>
            <w:proofErr w:type="spellEnd"/>
          </w:p>
        </w:tc>
        <w:tc>
          <w:tcPr>
            <w:tcW w:w="1268" w:type="dxa"/>
            <w:tcBorders>
              <w:top w:val="single" w:sz="2" w:space="0" w:color="auto"/>
              <w:left w:val="single" w:sz="2" w:space="0" w:color="auto"/>
              <w:bottom w:val="single" w:sz="2" w:space="0" w:color="auto"/>
              <w:right w:val="single" w:sz="2" w:space="0" w:color="auto"/>
            </w:tcBorders>
          </w:tcPr>
          <w:p w14:paraId="314EE24A" w14:textId="6A336201" w:rsidR="00B23E8F" w:rsidRPr="00B23E8F" w:rsidRDefault="179E85BE" w:rsidP="179E85BE">
            <w:proofErr w:type="spellStart"/>
            <w:r w:rsidRPr="179E85BE">
              <w:rPr>
                <w:rFonts w:ascii="Calibri" w:eastAsia="Calibri" w:hAnsi="Calibri" w:cs="Calibri"/>
              </w:rPr>
              <w:t>Integer</w:t>
            </w:r>
            <w:proofErr w:type="spellEnd"/>
          </w:p>
        </w:tc>
        <w:tc>
          <w:tcPr>
            <w:tcW w:w="831" w:type="dxa"/>
            <w:tcBorders>
              <w:top w:val="single" w:sz="2" w:space="0" w:color="auto"/>
              <w:left w:val="single" w:sz="2" w:space="0" w:color="auto"/>
              <w:bottom w:val="single" w:sz="2" w:space="0" w:color="auto"/>
              <w:right w:val="single" w:sz="2" w:space="0" w:color="auto"/>
            </w:tcBorders>
          </w:tcPr>
          <w:p w14:paraId="76614669" w14:textId="77777777" w:rsidR="00B23E8F" w:rsidRPr="00B23E8F" w:rsidRDefault="00B23E8F" w:rsidP="000A3930">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57590049" w14:textId="77777777" w:rsidR="00B23E8F" w:rsidRPr="00B23E8F" w:rsidRDefault="00B23E8F" w:rsidP="000A3930">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0C5B615A" w14:textId="77777777" w:rsidR="00B23E8F" w:rsidRPr="00B23E8F" w:rsidRDefault="00B23E8F" w:rsidP="000A3930">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92F1AA2" w14:textId="77777777" w:rsidR="00B23E8F" w:rsidRPr="00B23E8F" w:rsidRDefault="00B23E8F" w:rsidP="000A3930">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1A499DFC" w14:textId="77777777" w:rsidR="00B23E8F" w:rsidRPr="00B23E8F" w:rsidRDefault="00B23E8F" w:rsidP="000A3930">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5E7E3C41" w14:textId="77777777" w:rsidR="00B23E8F" w:rsidRPr="00B23E8F" w:rsidRDefault="00B23E8F" w:rsidP="000A3930">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03F828E4" w14:textId="77777777" w:rsidR="00B23E8F" w:rsidRPr="00B23E8F" w:rsidRDefault="00B23E8F" w:rsidP="000A3930">
            <w:pPr>
              <w:rPr>
                <w:rFonts w:ascii="Calibri" w:hAnsi="Calibri" w:cs="Calibri"/>
              </w:rPr>
            </w:pPr>
          </w:p>
        </w:tc>
      </w:tr>
      <w:tr w:rsidR="00B23E8F" w:rsidRPr="00B23E8F" w14:paraId="2AC57CB0"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5186B13D" w14:textId="77777777" w:rsidR="00B23E8F" w:rsidRPr="00B23E8F" w:rsidRDefault="00B23E8F" w:rsidP="000A3930">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6C57C439" w14:textId="4B7088AE" w:rsidR="00B23E8F" w:rsidRPr="00B23E8F" w:rsidRDefault="179E85BE" w:rsidP="179E85BE">
            <w:r w:rsidRPr="179E85BE">
              <w:rPr>
                <w:rFonts w:ascii="Calibri" w:eastAsia="Calibri" w:hAnsi="Calibri" w:cs="Calibri"/>
              </w:rPr>
              <w:t>Nombre</w:t>
            </w:r>
          </w:p>
        </w:tc>
        <w:tc>
          <w:tcPr>
            <w:tcW w:w="1268" w:type="dxa"/>
            <w:tcBorders>
              <w:top w:val="single" w:sz="2" w:space="0" w:color="auto"/>
              <w:left w:val="single" w:sz="2" w:space="0" w:color="auto"/>
              <w:bottom w:val="single" w:sz="2" w:space="0" w:color="auto"/>
              <w:right w:val="single" w:sz="2" w:space="0" w:color="auto"/>
            </w:tcBorders>
          </w:tcPr>
          <w:p w14:paraId="3D404BC9" w14:textId="5D1CFED6" w:rsidR="00B23E8F" w:rsidRPr="00B23E8F" w:rsidRDefault="179E85BE" w:rsidP="179E85BE">
            <w:r w:rsidRPr="179E85BE">
              <w:rPr>
                <w:rFonts w:ascii="Calibri" w:eastAsia="Calibri" w:hAnsi="Calibri" w:cs="Calibri"/>
              </w:rPr>
              <w:t>VARCHAR</w:t>
            </w:r>
          </w:p>
        </w:tc>
        <w:tc>
          <w:tcPr>
            <w:tcW w:w="831" w:type="dxa"/>
            <w:tcBorders>
              <w:top w:val="single" w:sz="2" w:space="0" w:color="auto"/>
              <w:left w:val="single" w:sz="2" w:space="0" w:color="auto"/>
              <w:bottom w:val="single" w:sz="2" w:space="0" w:color="auto"/>
              <w:right w:val="single" w:sz="2" w:space="0" w:color="auto"/>
            </w:tcBorders>
          </w:tcPr>
          <w:p w14:paraId="61319B8A" w14:textId="77777777" w:rsidR="00B23E8F" w:rsidRPr="00B23E8F" w:rsidRDefault="00B23E8F" w:rsidP="000A3930">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31A560F4" w14:textId="77777777" w:rsidR="00B23E8F" w:rsidRPr="00B23E8F" w:rsidRDefault="00B23E8F" w:rsidP="000A3930">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70DF735C" w14:textId="6E5D62A9" w:rsidR="00B23E8F" w:rsidRPr="00B23E8F" w:rsidRDefault="179E85BE" w:rsidP="179E85BE">
            <w:r w:rsidRPr="179E85BE">
              <w:rPr>
                <w:rFonts w:ascii="Calibri" w:eastAsia="Calibri" w:hAnsi="Calibri" w:cs="Calibri"/>
              </w:rPr>
              <w:t>20 CHAR</w:t>
            </w:r>
          </w:p>
        </w:tc>
        <w:tc>
          <w:tcPr>
            <w:tcW w:w="1134" w:type="dxa"/>
            <w:tcBorders>
              <w:top w:val="single" w:sz="2" w:space="0" w:color="auto"/>
              <w:left w:val="single" w:sz="2" w:space="0" w:color="auto"/>
              <w:bottom w:val="single" w:sz="2" w:space="0" w:color="auto"/>
              <w:right w:val="single" w:sz="2" w:space="0" w:color="auto"/>
            </w:tcBorders>
          </w:tcPr>
          <w:p w14:paraId="3A413BF6" w14:textId="77777777" w:rsidR="00B23E8F" w:rsidRPr="00B23E8F" w:rsidRDefault="00B23E8F" w:rsidP="000A3930">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33D28B4B" w14:textId="77777777" w:rsidR="00B23E8F" w:rsidRPr="00B23E8F" w:rsidRDefault="00B23E8F" w:rsidP="000A3930">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37EFA3E3" w14:textId="77777777" w:rsidR="00B23E8F" w:rsidRPr="00B23E8F" w:rsidRDefault="00B23E8F" w:rsidP="000A3930">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41C6AC2A" w14:textId="77777777" w:rsidR="00B23E8F" w:rsidRPr="00B23E8F" w:rsidRDefault="00B23E8F" w:rsidP="000A3930">
            <w:pPr>
              <w:rPr>
                <w:rFonts w:ascii="Calibri" w:hAnsi="Calibri" w:cs="Calibri"/>
              </w:rPr>
            </w:pPr>
          </w:p>
        </w:tc>
      </w:tr>
      <w:tr w:rsidR="179E85BE" w14:paraId="6FB3082C"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318F976E" w14:textId="1D402B87"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24D87ACA" w14:textId="5D69969C" w:rsidR="179E85BE" w:rsidRDefault="179E85BE" w:rsidP="179E85BE">
            <w:r w:rsidRPr="179E85BE">
              <w:rPr>
                <w:rFonts w:ascii="Calibri" w:eastAsia="Calibri" w:hAnsi="Calibri" w:cs="Calibri"/>
              </w:rPr>
              <w:t>Dirección</w:t>
            </w:r>
          </w:p>
        </w:tc>
        <w:tc>
          <w:tcPr>
            <w:tcW w:w="1268" w:type="dxa"/>
            <w:tcBorders>
              <w:top w:val="single" w:sz="2" w:space="0" w:color="auto"/>
              <w:left w:val="single" w:sz="2" w:space="0" w:color="auto"/>
              <w:bottom w:val="single" w:sz="2" w:space="0" w:color="auto"/>
              <w:right w:val="single" w:sz="2" w:space="0" w:color="auto"/>
            </w:tcBorders>
          </w:tcPr>
          <w:p w14:paraId="13EB6FE2" w14:textId="1F8D581B" w:rsidR="179E85BE" w:rsidRDefault="179E85BE" w:rsidP="179E85BE">
            <w:r w:rsidRPr="179E85BE">
              <w:rPr>
                <w:rFonts w:ascii="Calibri" w:eastAsia="Calibri" w:hAnsi="Calibri" w:cs="Calibri"/>
              </w:rPr>
              <w:t>VARCHAR</w:t>
            </w:r>
          </w:p>
        </w:tc>
        <w:tc>
          <w:tcPr>
            <w:tcW w:w="831" w:type="dxa"/>
            <w:tcBorders>
              <w:top w:val="single" w:sz="2" w:space="0" w:color="auto"/>
              <w:left w:val="single" w:sz="2" w:space="0" w:color="auto"/>
              <w:bottom w:val="single" w:sz="2" w:space="0" w:color="auto"/>
              <w:right w:val="single" w:sz="2" w:space="0" w:color="auto"/>
            </w:tcBorders>
          </w:tcPr>
          <w:p w14:paraId="5FDF7008" w14:textId="5C2457AC"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0DEC8A80" w14:textId="4AB4DC53"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67A79123" w14:textId="11978E6B" w:rsidR="179E85BE" w:rsidRDefault="179E85BE" w:rsidP="179E85BE">
            <w:r w:rsidRPr="179E85BE">
              <w:rPr>
                <w:rFonts w:ascii="Calibri" w:eastAsia="Calibri" w:hAnsi="Calibri" w:cs="Calibri"/>
              </w:rPr>
              <w:t>100 CHAR</w:t>
            </w:r>
          </w:p>
        </w:tc>
        <w:tc>
          <w:tcPr>
            <w:tcW w:w="1134" w:type="dxa"/>
            <w:tcBorders>
              <w:top w:val="single" w:sz="2" w:space="0" w:color="auto"/>
              <w:left w:val="single" w:sz="2" w:space="0" w:color="auto"/>
              <w:bottom w:val="single" w:sz="2" w:space="0" w:color="auto"/>
              <w:right w:val="single" w:sz="2" w:space="0" w:color="auto"/>
            </w:tcBorders>
          </w:tcPr>
          <w:p w14:paraId="016C6472" w14:textId="52B03696" w:rsidR="179E85BE" w:rsidRDefault="179E85BE" w:rsidP="179E85BE">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724A7B06" w14:textId="252520EA"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10D767EA" w14:textId="0ED36EBF"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62AD7549" w14:textId="25BC4E20" w:rsidR="179E85BE" w:rsidRDefault="179E85BE" w:rsidP="179E85BE">
            <w:pPr>
              <w:rPr>
                <w:rFonts w:ascii="Calibri" w:hAnsi="Calibri" w:cs="Calibri"/>
              </w:rPr>
            </w:pPr>
          </w:p>
        </w:tc>
      </w:tr>
      <w:tr w:rsidR="179E85BE" w14:paraId="6E286E90"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71A5E63B" w14:textId="2ACEF96B"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0A062023" w14:textId="12038071" w:rsidR="179E85BE" w:rsidRDefault="179E85BE" w:rsidP="179E85BE">
            <w:r w:rsidRPr="179E85BE">
              <w:rPr>
                <w:rFonts w:ascii="Calibri" w:eastAsia="Calibri" w:hAnsi="Calibri" w:cs="Calibri"/>
              </w:rPr>
              <w:t>Teléfono</w:t>
            </w:r>
          </w:p>
        </w:tc>
        <w:tc>
          <w:tcPr>
            <w:tcW w:w="1268" w:type="dxa"/>
            <w:tcBorders>
              <w:top w:val="single" w:sz="2" w:space="0" w:color="auto"/>
              <w:left w:val="single" w:sz="2" w:space="0" w:color="auto"/>
              <w:bottom w:val="single" w:sz="2" w:space="0" w:color="auto"/>
              <w:right w:val="single" w:sz="2" w:space="0" w:color="auto"/>
            </w:tcBorders>
          </w:tcPr>
          <w:p w14:paraId="101F03FD" w14:textId="41B8EC96" w:rsidR="179E85BE" w:rsidRDefault="179E85BE" w:rsidP="179E85BE">
            <w:r w:rsidRPr="179E85BE">
              <w:rPr>
                <w:rFonts w:ascii="Calibri" w:eastAsia="Calibri" w:hAnsi="Calibri" w:cs="Calibri"/>
              </w:rPr>
              <w:t>VARCHAR</w:t>
            </w:r>
          </w:p>
        </w:tc>
        <w:tc>
          <w:tcPr>
            <w:tcW w:w="831" w:type="dxa"/>
            <w:tcBorders>
              <w:top w:val="single" w:sz="2" w:space="0" w:color="auto"/>
              <w:left w:val="single" w:sz="2" w:space="0" w:color="auto"/>
              <w:bottom w:val="single" w:sz="2" w:space="0" w:color="auto"/>
              <w:right w:val="single" w:sz="2" w:space="0" w:color="auto"/>
            </w:tcBorders>
          </w:tcPr>
          <w:p w14:paraId="6460FEC3" w14:textId="067786E6"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25B616BA" w14:textId="11F67C97"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7C179C7E" w14:textId="7E174359" w:rsidR="179E85BE" w:rsidRDefault="179E85BE" w:rsidP="179E85BE">
            <w:r w:rsidRPr="179E85BE">
              <w:rPr>
                <w:rFonts w:ascii="Calibri" w:eastAsia="Calibri" w:hAnsi="Calibri" w:cs="Calibri"/>
              </w:rPr>
              <w:t>10C HAR</w:t>
            </w:r>
          </w:p>
        </w:tc>
        <w:tc>
          <w:tcPr>
            <w:tcW w:w="1134" w:type="dxa"/>
            <w:tcBorders>
              <w:top w:val="single" w:sz="2" w:space="0" w:color="auto"/>
              <w:left w:val="single" w:sz="2" w:space="0" w:color="auto"/>
              <w:bottom w:val="single" w:sz="2" w:space="0" w:color="auto"/>
              <w:right w:val="single" w:sz="2" w:space="0" w:color="auto"/>
            </w:tcBorders>
          </w:tcPr>
          <w:p w14:paraId="3B6D48A0" w14:textId="7C371B37" w:rsidR="179E85BE" w:rsidRDefault="179E85BE" w:rsidP="179E85BE">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35704263" w14:textId="4500BA11"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7B6C48C0" w14:textId="4810A4DB"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6CD19D61" w14:textId="1B8A85C7" w:rsidR="179E85BE" w:rsidRDefault="179E85BE" w:rsidP="179E85BE">
            <w:pPr>
              <w:rPr>
                <w:rFonts w:ascii="Calibri" w:hAnsi="Calibri" w:cs="Calibri"/>
              </w:rPr>
            </w:pPr>
          </w:p>
        </w:tc>
      </w:tr>
    </w:tbl>
    <w:p w14:paraId="5953CDE6" w14:textId="75419C7C" w:rsidR="2F8D34C0" w:rsidRDefault="2F8D34C0"/>
    <w:p w14:paraId="40395820" w14:textId="05B99A88" w:rsidR="00B23E8F" w:rsidRPr="00B23E8F" w:rsidRDefault="20050469" w:rsidP="179E85BE">
      <w:pPr>
        <w:rPr>
          <w:rFonts w:ascii="Calibri" w:hAnsi="Calibri" w:cs="Calibri"/>
          <w:b/>
          <w:bCs/>
        </w:rPr>
      </w:pPr>
      <w:r w:rsidRPr="179E85BE">
        <w:rPr>
          <w:rFonts w:ascii="Calibri" w:hAnsi="Calibri" w:cs="Calibri"/>
          <w:b/>
          <w:bCs/>
        </w:rPr>
        <w:t>Columna: Entregas</w:t>
      </w:r>
    </w:p>
    <w:tbl>
      <w:tblPr>
        <w:tblW w:w="0" w:type="auto"/>
        <w:tblInd w:w="60" w:type="dxa"/>
        <w:tblLook w:val="0000" w:firstRow="0" w:lastRow="0" w:firstColumn="0" w:lastColumn="0" w:noHBand="0" w:noVBand="0"/>
      </w:tblPr>
      <w:tblGrid>
        <w:gridCol w:w="457"/>
        <w:gridCol w:w="2212"/>
        <w:gridCol w:w="1102"/>
        <w:gridCol w:w="658"/>
        <w:gridCol w:w="750"/>
        <w:gridCol w:w="1028"/>
        <w:gridCol w:w="1058"/>
        <w:gridCol w:w="783"/>
        <w:gridCol w:w="764"/>
        <w:gridCol w:w="760"/>
      </w:tblGrid>
      <w:tr w:rsidR="179E85BE" w14:paraId="7F5BA5B5" w14:textId="77777777" w:rsidTr="179E85BE">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786598DA" w14:textId="77777777" w:rsidR="20050469" w:rsidRDefault="20050469" w:rsidP="179E85BE">
            <w:pPr>
              <w:rPr>
                <w:rFonts w:ascii="Calibri" w:hAnsi="Calibri" w:cs="Calibri"/>
                <w:b/>
                <w:bCs/>
                <w:lang w:val="en-US"/>
              </w:rPr>
            </w:pPr>
            <w:r w:rsidRPr="179E85BE">
              <w:rPr>
                <w:rFonts w:ascii="Calibri" w:hAnsi="Calibri" w:cs="Calibri"/>
                <w:b/>
                <w:bCs/>
                <w:lang w:val="en-US"/>
              </w:rPr>
              <w:t>PK</w:t>
            </w:r>
          </w:p>
        </w:tc>
        <w:tc>
          <w:tcPr>
            <w:tcW w:w="1680" w:type="dxa"/>
            <w:tcBorders>
              <w:top w:val="single" w:sz="2" w:space="0" w:color="auto"/>
              <w:left w:val="single" w:sz="2" w:space="0" w:color="auto"/>
              <w:bottom w:val="single" w:sz="2" w:space="0" w:color="auto"/>
              <w:right w:val="single" w:sz="2" w:space="0" w:color="auto"/>
            </w:tcBorders>
            <w:shd w:val="clear" w:color="auto" w:fill="E6E6E6"/>
          </w:tcPr>
          <w:p w14:paraId="0106FBE7" w14:textId="77777777" w:rsidR="20050469" w:rsidRDefault="20050469" w:rsidP="179E85BE">
            <w:pPr>
              <w:rPr>
                <w:rFonts w:ascii="Calibri" w:hAnsi="Calibri" w:cs="Calibri"/>
                <w:b/>
                <w:bCs/>
                <w:lang w:val="en-US"/>
              </w:rPr>
            </w:pPr>
            <w:r w:rsidRPr="179E85BE">
              <w:rPr>
                <w:rFonts w:ascii="Calibri" w:hAnsi="Calibri" w:cs="Calibri"/>
                <w:b/>
                <w:bCs/>
                <w:lang w:val="en-US"/>
              </w:rPr>
              <w:t>N</w:t>
            </w:r>
            <w:proofErr w:type="spellStart"/>
            <w:r w:rsidRPr="179E85BE">
              <w:rPr>
                <w:rFonts w:ascii="Calibri" w:hAnsi="Calibri" w:cs="Calibri"/>
                <w:b/>
                <w:bCs/>
              </w:rPr>
              <w:t>ombre</w:t>
            </w:r>
            <w:proofErr w:type="spellEnd"/>
          </w:p>
        </w:tc>
        <w:tc>
          <w:tcPr>
            <w:tcW w:w="1268" w:type="dxa"/>
            <w:tcBorders>
              <w:top w:val="single" w:sz="2" w:space="0" w:color="auto"/>
              <w:left w:val="single" w:sz="2" w:space="0" w:color="auto"/>
              <w:bottom w:val="single" w:sz="2" w:space="0" w:color="auto"/>
              <w:right w:val="single" w:sz="2" w:space="0" w:color="auto"/>
            </w:tcBorders>
            <w:shd w:val="clear" w:color="auto" w:fill="E6E6E6"/>
          </w:tcPr>
          <w:p w14:paraId="1AD286DF" w14:textId="77777777" w:rsidR="20050469" w:rsidRDefault="20050469" w:rsidP="179E85BE">
            <w:pPr>
              <w:rPr>
                <w:rFonts w:ascii="Calibri" w:hAnsi="Calibri" w:cs="Calibri"/>
                <w:b/>
                <w:bCs/>
                <w:lang w:val="en-US"/>
              </w:rPr>
            </w:pPr>
            <w:r w:rsidRPr="179E85BE">
              <w:rPr>
                <w:rFonts w:ascii="Calibri" w:hAnsi="Calibri" w:cs="Calibri"/>
                <w:b/>
                <w:bCs/>
                <w:lang w:val="en-US"/>
              </w:rPr>
              <w:t>T</w:t>
            </w:r>
            <w:proofErr w:type="spellStart"/>
            <w:r w:rsidRPr="179E85BE">
              <w:rPr>
                <w:rFonts w:ascii="Calibri" w:hAnsi="Calibri" w:cs="Calibri"/>
                <w:b/>
                <w:bCs/>
              </w:rPr>
              <w:t>ipo</w:t>
            </w:r>
            <w:proofErr w:type="spellEnd"/>
          </w:p>
        </w:tc>
        <w:tc>
          <w:tcPr>
            <w:tcW w:w="831" w:type="dxa"/>
            <w:tcBorders>
              <w:top w:val="single" w:sz="2" w:space="0" w:color="auto"/>
              <w:left w:val="single" w:sz="2" w:space="0" w:color="auto"/>
              <w:bottom w:val="single" w:sz="2" w:space="0" w:color="auto"/>
              <w:right w:val="single" w:sz="2" w:space="0" w:color="auto"/>
            </w:tcBorders>
            <w:shd w:val="clear" w:color="auto" w:fill="E6E6E6"/>
          </w:tcPr>
          <w:p w14:paraId="1CBEF4AA" w14:textId="77777777" w:rsidR="20050469" w:rsidRDefault="20050469" w:rsidP="179E85BE">
            <w:pPr>
              <w:rPr>
                <w:rFonts w:ascii="Calibri" w:hAnsi="Calibri" w:cs="Calibri"/>
                <w:b/>
                <w:bCs/>
                <w:lang w:val="en-US"/>
              </w:rPr>
            </w:pPr>
            <w:r w:rsidRPr="179E85BE">
              <w:rPr>
                <w:rFonts w:ascii="Calibri" w:hAnsi="Calibri" w:cs="Calibri"/>
                <w:b/>
                <w:bCs/>
              </w:rPr>
              <w:t>No Nulo</w:t>
            </w:r>
          </w:p>
        </w:tc>
        <w:tc>
          <w:tcPr>
            <w:tcW w:w="992" w:type="dxa"/>
            <w:tcBorders>
              <w:top w:val="single" w:sz="2" w:space="0" w:color="auto"/>
              <w:left w:val="single" w:sz="2" w:space="0" w:color="auto"/>
              <w:bottom w:val="single" w:sz="2" w:space="0" w:color="auto"/>
              <w:right w:val="single" w:sz="2" w:space="0" w:color="auto"/>
            </w:tcBorders>
            <w:shd w:val="clear" w:color="auto" w:fill="E6E6E6"/>
          </w:tcPr>
          <w:p w14:paraId="4819D936" w14:textId="77777777" w:rsidR="20050469" w:rsidRDefault="20050469" w:rsidP="179E85BE">
            <w:pPr>
              <w:rPr>
                <w:rFonts w:ascii="Calibri" w:hAnsi="Calibri" w:cs="Calibri"/>
                <w:b/>
                <w:bCs/>
                <w:lang w:val="en-US"/>
              </w:rPr>
            </w:pPr>
            <w:r w:rsidRPr="179E85BE">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tcPr>
          <w:p w14:paraId="47F4A246" w14:textId="77777777" w:rsidR="20050469" w:rsidRDefault="20050469" w:rsidP="179E85BE">
            <w:pPr>
              <w:rPr>
                <w:rFonts w:ascii="Calibri" w:hAnsi="Calibri" w:cs="Calibri"/>
                <w:b/>
                <w:bCs/>
                <w:lang w:val="en-US"/>
              </w:rPr>
            </w:pPr>
            <w:r w:rsidRPr="179E85BE">
              <w:rPr>
                <w:rFonts w:ascii="Calibri" w:hAnsi="Calibri" w:cs="Calibri"/>
                <w:b/>
                <w:bCs/>
                <w:lang w:val="en-US"/>
              </w:rPr>
              <w:t>L</w:t>
            </w:r>
            <w:proofErr w:type="spellStart"/>
            <w:r w:rsidRPr="179E85BE">
              <w:rPr>
                <w:rFonts w:ascii="Calibri" w:hAnsi="Calibri" w:cs="Calibri"/>
                <w:b/>
                <w:bCs/>
              </w:rPr>
              <w:t>ongitud</w:t>
            </w:r>
            <w:proofErr w:type="spellEnd"/>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2BAA83DA" w14:textId="77777777" w:rsidR="20050469" w:rsidRDefault="20050469" w:rsidP="179E85BE">
            <w:pPr>
              <w:rPr>
                <w:rFonts w:ascii="Calibri" w:hAnsi="Calibri" w:cs="Calibri"/>
                <w:b/>
                <w:bCs/>
                <w:lang w:val="en-US"/>
              </w:rPr>
            </w:pPr>
            <w:r w:rsidRPr="179E85BE">
              <w:rPr>
                <w:rFonts w:ascii="Calibri" w:hAnsi="Calibri" w:cs="Calibri"/>
                <w:b/>
                <w:bCs/>
                <w:lang w:val="en-US"/>
              </w:rPr>
              <w:t>Pre</w:t>
            </w:r>
            <w:r w:rsidRPr="179E85BE">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E6E6E6"/>
          </w:tcPr>
          <w:p w14:paraId="7792260B" w14:textId="77777777" w:rsidR="20050469" w:rsidRDefault="20050469" w:rsidP="179E85BE">
            <w:pPr>
              <w:rPr>
                <w:rFonts w:ascii="Calibri" w:hAnsi="Calibri" w:cs="Calibri"/>
                <w:b/>
                <w:bCs/>
                <w:lang w:val="en-US"/>
              </w:rPr>
            </w:pPr>
            <w:r w:rsidRPr="179E85BE">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E6E6E6"/>
          </w:tcPr>
          <w:p w14:paraId="6601A189" w14:textId="77777777" w:rsidR="20050469" w:rsidRDefault="20050469" w:rsidP="179E85BE">
            <w:pPr>
              <w:rPr>
                <w:rFonts w:ascii="Calibri" w:hAnsi="Calibri" w:cs="Calibri"/>
                <w:b/>
                <w:bCs/>
                <w:lang w:val="en-US"/>
              </w:rPr>
            </w:pPr>
            <w:r w:rsidRPr="179E85BE">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E6E6E6"/>
          </w:tcPr>
          <w:p w14:paraId="11104394" w14:textId="77777777" w:rsidR="20050469" w:rsidRDefault="20050469" w:rsidP="179E85BE">
            <w:pPr>
              <w:rPr>
                <w:rFonts w:ascii="Calibri" w:hAnsi="Calibri" w:cs="Calibri"/>
                <w:b/>
                <w:bCs/>
                <w:lang w:val="en-US"/>
              </w:rPr>
            </w:pPr>
            <w:r w:rsidRPr="179E85BE">
              <w:rPr>
                <w:rFonts w:ascii="Calibri" w:hAnsi="Calibri" w:cs="Calibri"/>
                <w:b/>
                <w:bCs/>
                <w:lang w:val="en-US"/>
              </w:rPr>
              <w:t>Not</w:t>
            </w:r>
            <w:r w:rsidRPr="179E85BE">
              <w:rPr>
                <w:rFonts w:ascii="Calibri" w:hAnsi="Calibri" w:cs="Calibri"/>
                <w:b/>
                <w:bCs/>
              </w:rPr>
              <w:t>a</w:t>
            </w:r>
            <w:r w:rsidRPr="179E85BE">
              <w:rPr>
                <w:rFonts w:ascii="Calibri" w:hAnsi="Calibri" w:cs="Calibri"/>
                <w:b/>
                <w:bCs/>
                <w:lang w:val="en-US"/>
              </w:rPr>
              <w:t>s</w:t>
            </w:r>
          </w:p>
        </w:tc>
      </w:tr>
      <w:tr w:rsidR="179E85BE" w14:paraId="1F6B7EB6" w14:textId="77777777" w:rsidTr="179E85BE">
        <w:trPr>
          <w:trHeight w:val="254"/>
        </w:trPr>
        <w:tc>
          <w:tcPr>
            <w:tcW w:w="474" w:type="dxa"/>
            <w:tcBorders>
              <w:top w:val="single" w:sz="2" w:space="0" w:color="auto"/>
              <w:left w:val="single" w:sz="2" w:space="0" w:color="auto"/>
              <w:bottom w:val="single" w:sz="2" w:space="0" w:color="auto"/>
              <w:right w:val="single" w:sz="2" w:space="0" w:color="auto"/>
            </w:tcBorders>
          </w:tcPr>
          <w:p w14:paraId="5AA0F821" w14:textId="3FBEFA2A" w:rsidR="179E85BE" w:rsidRDefault="179E85BE" w:rsidP="179E85BE">
            <w:pPr>
              <w:rPr>
                <w:rFonts w:ascii="Calibri" w:hAnsi="Calibri" w:cs="Calibri"/>
              </w:rPr>
            </w:pPr>
            <w:r w:rsidRPr="179E85BE">
              <w:rPr>
                <w:rFonts w:ascii="Calibri" w:hAnsi="Calibri" w:cs="Calibri"/>
              </w:rPr>
              <w:t>P</w:t>
            </w:r>
            <w:r w:rsidRPr="179E85BE">
              <w:rPr>
                <w:rFonts w:ascii="Calibri" w:hAnsi="Calibri" w:cs="Calibri"/>
              </w:rPr>
              <w:fldChar w:fldCharType="begin" w:fldLock="1"/>
            </w:r>
            <w:r w:rsidRPr="179E85BE">
              <w:rPr>
                <w:rFonts w:ascii="Calibri" w:hAnsi="Calibri" w:cs="Calibri"/>
              </w:rPr>
              <w:instrText>MERGEFIELD Att.PK</w:instrText>
            </w:r>
            <w:r w:rsidRPr="179E85BE">
              <w:rPr>
                <w:rFonts w:ascii="Calibri" w:hAnsi="Calibri" w:cs="Calibri"/>
              </w:rPr>
              <w:fldChar w:fldCharType="end"/>
            </w:r>
          </w:p>
        </w:tc>
        <w:tc>
          <w:tcPr>
            <w:tcW w:w="1680" w:type="dxa"/>
            <w:tcBorders>
              <w:top w:val="single" w:sz="2" w:space="0" w:color="auto"/>
              <w:left w:val="single" w:sz="2" w:space="0" w:color="auto"/>
              <w:bottom w:val="single" w:sz="2" w:space="0" w:color="auto"/>
              <w:right w:val="single" w:sz="2" w:space="0" w:color="auto"/>
            </w:tcBorders>
          </w:tcPr>
          <w:p w14:paraId="684DB936" w14:textId="760D3B38" w:rsidR="179E85BE" w:rsidRDefault="179E85BE" w:rsidP="179E85BE">
            <w:proofErr w:type="spellStart"/>
            <w:r w:rsidRPr="179E85BE">
              <w:rPr>
                <w:rFonts w:ascii="Calibri" w:eastAsia="Calibri" w:hAnsi="Calibri" w:cs="Calibri"/>
              </w:rPr>
              <w:t>Cod_Entrega</w:t>
            </w:r>
            <w:proofErr w:type="spellEnd"/>
          </w:p>
        </w:tc>
        <w:tc>
          <w:tcPr>
            <w:tcW w:w="1268" w:type="dxa"/>
            <w:tcBorders>
              <w:top w:val="single" w:sz="2" w:space="0" w:color="auto"/>
              <w:left w:val="single" w:sz="2" w:space="0" w:color="auto"/>
              <w:bottom w:val="single" w:sz="2" w:space="0" w:color="auto"/>
              <w:right w:val="single" w:sz="2" w:space="0" w:color="auto"/>
            </w:tcBorders>
          </w:tcPr>
          <w:p w14:paraId="4DC92A55" w14:textId="6A336201" w:rsidR="179E85BE" w:rsidRDefault="179E85BE" w:rsidP="179E85BE">
            <w:proofErr w:type="spellStart"/>
            <w:r w:rsidRPr="179E85BE">
              <w:rPr>
                <w:rFonts w:ascii="Calibri" w:eastAsia="Calibri" w:hAnsi="Calibri" w:cs="Calibri"/>
              </w:rPr>
              <w:t>Integer</w:t>
            </w:r>
            <w:proofErr w:type="spellEnd"/>
          </w:p>
        </w:tc>
        <w:tc>
          <w:tcPr>
            <w:tcW w:w="831" w:type="dxa"/>
            <w:tcBorders>
              <w:top w:val="single" w:sz="2" w:space="0" w:color="auto"/>
              <w:left w:val="single" w:sz="2" w:space="0" w:color="auto"/>
              <w:bottom w:val="single" w:sz="2" w:space="0" w:color="auto"/>
              <w:right w:val="single" w:sz="2" w:space="0" w:color="auto"/>
            </w:tcBorders>
          </w:tcPr>
          <w:p w14:paraId="40357E53" w14:textId="77777777"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20A10FDA" w14:textId="77777777"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271AB446" w14:textId="77777777" w:rsidR="179E85BE" w:rsidRDefault="179E85BE" w:rsidP="179E85BE">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1776A651" w14:textId="77777777" w:rsidR="179E85BE" w:rsidRDefault="179E85BE" w:rsidP="179E85BE">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6F2705C4" w14:textId="77777777"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7CF7D787" w14:textId="77777777"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63B73045" w14:textId="77777777" w:rsidR="179E85BE" w:rsidRDefault="179E85BE" w:rsidP="179E85BE">
            <w:pPr>
              <w:rPr>
                <w:rFonts w:ascii="Calibri" w:hAnsi="Calibri" w:cs="Calibri"/>
              </w:rPr>
            </w:pPr>
          </w:p>
        </w:tc>
      </w:tr>
      <w:tr w:rsidR="179E85BE" w14:paraId="572E221A"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46A9DCD8" w14:textId="77777777"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6E1493F3" w14:textId="0AD15EF1" w:rsidR="179E85BE" w:rsidRDefault="179E85BE" w:rsidP="179E85BE">
            <w:pPr>
              <w:rPr>
                <w:rFonts w:ascii="Calibri" w:eastAsia="Calibri" w:hAnsi="Calibri" w:cs="Calibri"/>
              </w:rPr>
            </w:pPr>
            <w:r w:rsidRPr="179E85BE">
              <w:rPr>
                <w:rFonts w:ascii="Calibri" w:eastAsia="Calibri" w:hAnsi="Calibri" w:cs="Calibri"/>
              </w:rPr>
              <w:t>Descripción</w:t>
            </w:r>
          </w:p>
        </w:tc>
        <w:tc>
          <w:tcPr>
            <w:tcW w:w="1268" w:type="dxa"/>
            <w:tcBorders>
              <w:top w:val="single" w:sz="2" w:space="0" w:color="auto"/>
              <w:left w:val="single" w:sz="2" w:space="0" w:color="auto"/>
              <w:bottom w:val="single" w:sz="2" w:space="0" w:color="auto"/>
              <w:right w:val="single" w:sz="2" w:space="0" w:color="auto"/>
            </w:tcBorders>
          </w:tcPr>
          <w:p w14:paraId="6A39ACA9" w14:textId="5D1CFED6" w:rsidR="179E85BE" w:rsidRDefault="179E85BE" w:rsidP="179E85BE">
            <w:r w:rsidRPr="179E85BE">
              <w:rPr>
                <w:rFonts w:ascii="Calibri" w:eastAsia="Calibri" w:hAnsi="Calibri" w:cs="Calibri"/>
              </w:rPr>
              <w:t>VARCHAR</w:t>
            </w:r>
          </w:p>
        </w:tc>
        <w:tc>
          <w:tcPr>
            <w:tcW w:w="831" w:type="dxa"/>
            <w:tcBorders>
              <w:top w:val="single" w:sz="2" w:space="0" w:color="auto"/>
              <w:left w:val="single" w:sz="2" w:space="0" w:color="auto"/>
              <w:bottom w:val="single" w:sz="2" w:space="0" w:color="auto"/>
              <w:right w:val="single" w:sz="2" w:space="0" w:color="auto"/>
            </w:tcBorders>
          </w:tcPr>
          <w:p w14:paraId="393BD08E" w14:textId="77777777"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5BFBE9AE" w14:textId="77777777"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7B8F38B6" w14:textId="724A69DB" w:rsidR="179E85BE" w:rsidRDefault="179E85BE" w:rsidP="179E85BE">
            <w:r w:rsidRPr="179E85BE">
              <w:rPr>
                <w:rFonts w:ascii="Calibri" w:eastAsia="Calibri" w:hAnsi="Calibri" w:cs="Calibri"/>
              </w:rPr>
              <w:t>100 CHAR</w:t>
            </w:r>
          </w:p>
        </w:tc>
        <w:tc>
          <w:tcPr>
            <w:tcW w:w="1134" w:type="dxa"/>
            <w:tcBorders>
              <w:top w:val="single" w:sz="2" w:space="0" w:color="auto"/>
              <w:left w:val="single" w:sz="2" w:space="0" w:color="auto"/>
              <w:bottom w:val="single" w:sz="2" w:space="0" w:color="auto"/>
              <w:right w:val="single" w:sz="2" w:space="0" w:color="auto"/>
            </w:tcBorders>
          </w:tcPr>
          <w:p w14:paraId="40001547" w14:textId="77777777" w:rsidR="179E85BE" w:rsidRDefault="179E85BE" w:rsidP="179E85BE">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709BBD70" w14:textId="77777777"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418EF9D" w14:textId="77777777"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74167177" w14:textId="77777777" w:rsidR="179E85BE" w:rsidRDefault="179E85BE" w:rsidP="179E85BE">
            <w:pPr>
              <w:rPr>
                <w:rFonts w:ascii="Calibri" w:hAnsi="Calibri" w:cs="Calibri"/>
              </w:rPr>
            </w:pPr>
          </w:p>
        </w:tc>
      </w:tr>
      <w:tr w:rsidR="179E85BE" w14:paraId="45849B2F"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5B1BA889" w14:textId="1D402B87"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3C134BA7" w14:textId="1436D82B" w:rsidR="179E85BE" w:rsidRDefault="179E85BE" w:rsidP="179E85BE">
            <w:pPr>
              <w:rPr>
                <w:rFonts w:ascii="Calibri" w:eastAsia="Calibri" w:hAnsi="Calibri" w:cs="Calibri"/>
              </w:rPr>
            </w:pPr>
            <w:proofErr w:type="spellStart"/>
            <w:r w:rsidRPr="179E85BE">
              <w:rPr>
                <w:rFonts w:ascii="Calibri" w:eastAsia="Calibri" w:hAnsi="Calibri" w:cs="Calibri"/>
              </w:rPr>
              <w:t>Descripción_Entrega</w:t>
            </w:r>
            <w:proofErr w:type="spellEnd"/>
          </w:p>
        </w:tc>
        <w:tc>
          <w:tcPr>
            <w:tcW w:w="1268" w:type="dxa"/>
            <w:tcBorders>
              <w:top w:val="single" w:sz="2" w:space="0" w:color="auto"/>
              <w:left w:val="single" w:sz="2" w:space="0" w:color="auto"/>
              <w:bottom w:val="single" w:sz="2" w:space="0" w:color="auto"/>
              <w:right w:val="single" w:sz="2" w:space="0" w:color="auto"/>
            </w:tcBorders>
          </w:tcPr>
          <w:p w14:paraId="5F32B04A" w14:textId="1F8D581B" w:rsidR="179E85BE" w:rsidRDefault="179E85BE" w:rsidP="179E85BE">
            <w:r w:rsidRPr="179E85BE">
              <w:rPr>
                <w:rFonts w:ascii="Calibri" w:eastAsia="Calibri" w:hAnsi="Calibri" w:cs="Calibri"/>
              </w:rPr>
              <w:t>VARCHAR</w:t>
            </w:r>
          </w:p>
        </w:tc>
        <w:tc>
          <w:tcPr>
            <w:tcW w:w="831" w:type="dxa"/>
            <w:tcBorders>
              <w:top w:val="single" w:sz="2" w:space="0" w:color="auto"/>
              <w:left w:val="single" w:sz="2" w:space="0" w:color="auto"/>
              <w:bottom w:val="single" w:sz="2" w:space="0" w:color="auto"/>
              <w:right w:val="single" w:sz="2" w:space="0" w:color="auto"/>
            </w:tcBorders>
          </w:tcPr>
          <w:p w14:paraId="09D5A4A5" w14:textId="5C2457AC"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7C283A45" w14:textId="4AB4DC53"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16786954" w14:textId="3E1DA722" w:rsidR="179E85BE" w:rsidRDefault="179E85BE" w:rsidP="179E85BE">
            <w:r w:rsidRPr="179E85BE">
              <w:rPr>
                <w:rFonts w:ascii="Calibri" w:eastAsia="Calibri" w:hAnsi="Calibri" w:cs="Calibri"/>
              </w:rPr>
              <w:t>100 CHAR</w:t>
            </w:r>
          </w:p>
        </w:tc>
        <w:tc>
          <w:tcPr>
            <w:tcW w:w="1134" w:type="dxa"/>
            <w:tcBorders>
              <w:top w:val="single" w:sz="2" w:space="0" w:color="auto"/>
              <w:left w:val="single" w:sz="2" w:space="0" w:color="auto"/>
              <w:bottom w:val="single" w:sz="2" w:space="0" w:color="auto"/>
              <w:right w:val="single" w:sz="2" w:space="0" w:color="auto"/>
            </w:tcBorders>
          </w:tcPr>
          <w:p w14:paraId="70CF105A" w14:textId="52B03696" w:rsidR="179E85BE" w:rsidRDefault="179E85BE" w:rsidP="179E85BE">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4D977DFC" w14:textId="252520EA"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CD82621" w14:textId="0ED36EBF"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85C7758" w14:textId="25BC4E20" w:rsidR="179E85BE" w:rsidRDefault="179E85BE" w:rsidP="179E85BE">
            <w:pPr>
              <w:rPr>
                <w:rFonts w:ascii="Calibri" w:hAnsi="Calibri" w:cs="Calibri"/>
              </w:rPr>
            </w:pPr>
          </w:p>
        </w:tc>
      </w:tr>
      <w:tr w:rsidR="179E85BE" w14:paraId="430B5F81"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4F9C8E2E" w14:textId="2ACEF96B"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174D0659" w14:textId="059A6574" w:rsidR="179E85BE" w:rsidRDefault="179E85BE" w:rsidP="179E85BE">
            <w:proofErr w:type="spellStart"/>
            <w:r w:rsidRPr="179E85BE">
              <w:rPr>
                <w:rFonts w:ascii="Calibri" w:eastAsia="Calibri" w:hAnsi="Calibri" w:cs="Calibri"/>
              </w:rPr>
              <w:t>Choferes_Cod_Chofer</w:t>
            </w:r>
            <w:proofErr w:type="spellEnd"/>
          </w:p>
        </w:tc>
        <w:tc>
          <w:tcPr>
            <w:tcW w:w="1268" w:type="dxa"/>
            <w:tcBorders>
              <w:top w:val="single" w:sz="2" w:space="0" w:color="auto"/>
              <w:left w:val="single" w:sz="2" w:space="0" w:color="auto"/>
              <w:bottom w:val="single" w:sz="2" w:space="0" w:color="auto"/>
              <w:right w:val="single" w:sz="2" w:space="0" w:color="auto"/>
            </w:tcBorders>
          </w:tcPr>
          <w:p w14:paraId="1DAA34CA" w14:textId="6A336201" w:rsidR="179E85BE" w:rsidRDefault="179E85BE" w:rsidP="179E85BE">
            <w:proofErr w:type="spellStart"/>
            <w:r w:rsidRPr="179E85BE">
              <w:rPr>
                <w:rFonts w:ascii="Calibri" w:eastAsia="Calibri" w:hAnsi="Calibri" w:cs="Calibri"/>
              </w:rPr>
              <w:t>Integer</w:t>
            </w:r>
            <w:proofErr w:type="spellEnd"/>
          </w:p>
          <w:p w14:paraId="1F0E1D76" w14:textId="78884D39" w:rsidR="179E85BE" w:rsidRDefault="179E85BE" w:rsidP="179E85BE">
            <w:pPr>
              <w:rPr>
                <w:rFonts w:ascii="Calibri" w:eastAsia="Calibri" w:hAnsi="Calibri" w:cs="Calibri"/>
              </w:rPr>
            </w:pPr>
          </w:p>
        </w:tc>
        <w:tc>
          <w:tcPr>
            <w:tcW w:w="831" w:type="dxa"/>
            <w:tcBorders>
              <w:top w:val="single" w:sz="2" w:space="0" w:color="auto"/>
              <w:left w:val="single" w:sz="2" w:space="0" w:color="auto"/>
              <w:bottom w:val="single" w:sz="2" w:space="0" w:color="auto"/>
              <w:right w:val="single" w:sz="2" w:space="0" w:color="auto"/>
            </w:tcBorders>
          </w:tcPr>
          <w:p w14:paraId="390AD398" w14:textId="067786E6"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134E6D16" w14:textId="11F67C97"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064B7A7B" w14:textId="6CEF8AF7" w:rsidR="179E85BE" w:rsidRDefault="179E85BE" w:rsidP="179E85BE">
            <w:pPr>
              <w:rPr>
                <w:rFonts w:ascii="Calibri" w:eastAsia="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5D0FDF9" w14:textId="7C371B37" w:rsidR="179E85BE" w:rsidRDefault="179E85BE" w:rsidP="179E85BE">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7523CDC4" w14:textId="4500BA11"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4C48D36" w14:textId="4810A4DB"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2790F5C8" w14:textId="1B8A85C7" w:rsidR="179E85BE" w:rsidRDefault="179E85BE" w:rsidP="179E85BE">
            <w:pPr>
              <w:rPr>
                <w:rFonts w:ascii="Calibri" w:hAnsi="Calibri" w:cs="Calibri"/>
              </w:rPr>
            </w:pPr>
          </w:p>
        </w:tc>
      </w:tr>
      <w:tr w:rsidR="179E85BE" w14:paraId="1A810B08"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1BD8EAC0" w14:textId="11D23321"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14F25DFA" w14:textId="4352560E" w:rsidR="179E85BE" w:rsidRDefault="179E85BE" w:rsidP="179E85BE">
            <w:proofErr w:type="spellStart"/>
            <w:r w:rsidRPr="179E85BE">
              <w:rPr>
                <w:rFonts w:ascii="Calibri" w:eastAsia="Calibri" w:hAnsi="Calibri" w:cs="Calibri"/>
              </w:rPr>
              <w:t>Cliente_Cod_Cliente</w:t>
            </w:r>
            <w:proofErr w:type="spellEnd"/>
          </w:p>
        </w:tc>
        <w:tc>
          <w:tcPr>
            <w:tcW w:w="1268" w:type="dxa"/>
            <w:tcBorders>
              <w:top w:val="single" w:sz="2" w:space="0" w:color="auto"/>
              <w:left w:val="single" w:sz="2" w:space="0" w:color="auto"/>
              <w:bottom w:val="single" w:sz="2" w:space="0" w:color="auto"/>
              <w:right w:val="single" w:sz="2" w:space="0" w:color="auto"/>
            </w:tcBorders>
          </w:tcPr>
          <w:p w14:paraId="50D2C3EE" w14:textId="6A336201" w:rsidR="179E85BE" w:rsidRDefault="179E85BE" w:rsidP="179E85BE">
            <w:proofErr w:type="spellStart"/>
            <w:r w:rsidRPr="179E85BE">
              <w:rPr>
                <w:rFonts w:ascii="Calibri" w:eastAsia="Calibri" w:hAnsi="Calibri" w:cs="Calibri"/>
              </w:rPr>
              <w:t>Integer</w:t>
            </w:r>
            <w:proofErr w:type="spellEnd"/>
          </w:p>
          <w:p w14:paraId="16A4117C" w14:textId="7AEA3483" w:rsidR="179E85BE" w:rsidRDefault="179E85BE" w:rsidP="179E85BE">
            <w:pPr>
              <w:rPr>
                <w:rFonts w:ascii="Calibri" w:eastAsia="Calibri" w:hAnsi="Calibri" w:cs="Calibri"/>
              </w:rPr>
            </w:pPr>
          </w:p>
        </w:tc>
        <w:tc>
          <w:tcPr>
            <w:tcW w:w="831" w:type="dxa"/>
            <w:tcBorders>
              <w:top w:val="single" w:sz="2" w:space="0" w:color="auto"/>
              <w:left w:val="single" w:sz="2" w:space="0" w:color="auto"/>
              <w:bottom w:val="single" w:sz="2" w:space="0" w:color="auto"/>
              <w:right w:val="single" w:sz="2" w:space="0" w:color="auto"/>
            </w:tcBorders>
          </w:tcPr>
          <w:p w14:paraId="6B869823" w14:textId="3AD5CD7D"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3E2D8BF9" w14:textId="312FDBEF"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5E27E17E" w14:textId="43F5D798" w:rsidR="179E85BE" w:rsidRDefault="179E85BE" w:rsidP="179E85BE">
            <w:pPr>
              <w:rPr>
                <w:rFonts w:ascii="Calibri" w:eastAsia="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F04DE09" w14:textId="46325203" w:rsidR="179E85BE" w:rsidRDefault="179E85BE" w:rsidP="179E85BE">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45198958" w14:textId="256CD491"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67F0F76A" w14:textId="586A7EEF"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5FED932A" w14:textId="6E211E46" w:rsidR="179E85BE" w:rsidRDefault="179E85BE" w:rsidP="179E85BE">
            <w:pPr>
              <w:rPr>
                <w:rFonts w:ascii="Calibri" w:hAnsi="Calibri" w:cs="Calibri"/>
              </w:rPr>
            </w:pPr>
          </w:p>
        </w:tc>
      </w:tr>
    </w:tbl>
    <w:p w14:paraId="680D16F6" w14:textId="77AEEDE2" w:rsidR="00B23E8F" w:rsidRPr="00B23E8F" w:rsidRDefault="00B23E8F" w:rsidP="179E85BE"/>
    <w:p w14:paraId="5C0BC4B7" w14:textId="1849638F" w:rsidR="00B23E8F" w:rsidRPr="00B23E8F" w:rsidRDefault="20050469" w:rsidP="179E85BE">
      <w:pPr>
        <w:rPr>
          <w:rFonts w:ascii="Calibri" w:hAnsi="Calibri" w:cs="Calibri"/>
          <w:b/>
          <w:bCs/>
        </w:rPr>
      </w:pPr>
      <w:r w:rsidRPr="179E85BE">
        <w:rPr>
          <w:rFonts w:ascii="Calibri" w:hAnsi="Calibri" w:cs="Calibri"/>
          <w:b/>
          <w:bCs/>
        </w:rPr>
        <w:t>Columna: Factura</w:t>
      </w:r>
    </w:p>
    <w:tbl>
      <w:tblPr>
        <w:tblW w:w="0" w:type="auto"/>
        <w:tblInd w:w="60" w:type="dxa"/>
        <w:tblLook w:val="0000" w:firstRow="0" w:lastRow="0" w:firstColumn="0" w:lastColumn="0" w:noHBand="0" w:noVBand="0"/>
      </w:tblPr>
      <w:tblGrid>
        <w:gridCol w:w="461"/>
        <w:gridCol w:w="2102"/>
        <w:gridCol w:w="1120"/>
        <w:gridCol w:w="667"/>
        <w:gridCol w:w="761"/>
        <w:gridCol w:w="1044"/>
        <w:gridCol w:w="1076"/>
        <w:gridCol w:w="795"/>
        <w:gridCol w:w="775"/>
        <w:gridCol w:w="771"/>
      </w:tblGrid>
      <w:tr w:rsidR="179E85BE" w14:paraId="1789BE75" w14:textId="77777777" w:rsidTr="179E85BE">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16B91D55" w14:textId="77777777" w:rsidR="20050469" w:rsidRDefault="20050469" w:rsidP="179E85BE">
            <w:pPr>
              <w:rPr>
                <w:rFonts w:ascii="Calibri" w:hAnsi="Calibri" w:cs="Calibri"/>
                <w:b/>
                <w:bCs/>
                <w:lang w:val="en-US"/>
              </w:rPr>
            </w:pPr>
            <w:r w:rsidRPr="179E85BE">
              <w:rPr>
                <w:rFonts w:ascii="Calibri" w:hAnsi="Calibri" w:cs="Calibri"/>
                <w:b/>
                <w:bCs/>
                <w:lang w:val="en-US"/>
              </w:rPr>
              <w:t>PK</w:t>
            </w:r>
          </w:p>
        </w:tc>
        <w:tc>
          <w:tcPr>
            <w:tcW w:w="1680" w:type="dxa"/>
            <w:tcBorders>
              <w:top w:val="single" w:sz="2" w:space="0" w:color="auto"/>
              <w:left w:val="single" w:sz="2" w:space="0" w:color="auto"/>
              <w:bottom w:val="single" w:sz="2" w:space="0" w:color="auto"/>
              <w:right w:val="single" w:sz="2" w:space="0" w:color="auto"/>
            </w:tcBorders>
            <w:shd w:val="clear" w:color="auto" w:fill="E6E6E6"/>
          </w:tcPr>
          <w:p w14:paraId="5518913E" w14:textId="77777777" w:rsidR="20050469" w:rsidRDefault="20050469" w:rsidP="179E85BE">
            <w:pPr>
              <w:rPr>
                <w:rFonts w:ascii="Calibri" w:hAnsi="Calibri" w:cs="Calibri"/>
                <w:b/>
                <w:bCs/>
                <w:lang w:val="en-US"/>
              </w:rPr>
            </w:pPr>
            <w:r w:rsidRPr="179E85BE">
              <w:rPr>
                <w:rFonts w:ascii="Calibri" w:hAnsi="Calibri" w:cs="Calibri"/>
                <w:b/>
                <w:bCs/>
                <w:lang w:val="en-US"/>
              </w:rPr>
              <w:t>N</w:t>
            </w:r>
            <w:proofErr w:type="spellStart"/>
            <w:r w:rsidRPr="179E85BE">
              <w:rPr>
                <w:rFonts w:ascii="Calibri" w:hAnsi="Calibri" w:cs="Calibri"/>
                <w:b/>
                <w:bCs/>
              </w:rPr>
              <w:t>ombre</w:t>
            </w:r>
            <w:proofErr w:type="spellEnd"/>
          </w:p>
        </w:tc>
        <w:tc>
          <w:tcPr>
            <w:tcW w:w="1268" w:type="dxa"/>
            <w:tcBorders>
              <w:top w:val="single" w:sz="2" w:space="0" w:color="auto"/>
              <w:left w:val="single" w:sz="2" w:space="0" w:color="auto"/>
              <w:bottom w:val="single" w:sz="2" w:space="0" w:color="auto"/>
              <w:right w:val="single" w:sz="2" w:space="0" w:color="auto"/>
            </w:tcBorders>
            <w:shd w:val="clear" w:color="auto" w:fill="E6E6E6"/>
          </w:tcPr>
          <w:p w14:paraId="4392589C" w14:textId="77777777" w:rsidR="20050469" w:rsidRDefault="20050469" w:rsidP="179E85BE">
            <w:pPr>
              <w:rPr>
                <w:rFonts w:ascii="Calibri" w:hAnsi="Calibri" w:cs="Calibri"/>
                <w:b/>
                <w:bCs/>
                <w:lang w:val="en-US"/>
              </w:rPr>
            </w:pPr>
            <w:r w:rsidRPr="179E85BE">
              <w:rPr>
                <w:rFonts w:ascii="Calibri" w:hAnsi="Calibri" w:cs="Calibri"/>
                <w:b/>
                <w:bCs/>
                <w:lang w:val="en-US"/>
              </w:rPr>
              <w:t>T</w:t>
            </w:r>
            <w:proofErr w:type="spellStart"/>
            <w:r w:rsidRPr="179E85BE">
              <w:rPr>
                <w:rFonts w:ascii="Calibri" w:hAnsi="Calibri" w:cs="Calibri"/>
                <w:b/>
                <w:bCs/>
              </w:rPr>
              <w:t>ipo</w:t>
            </w:r>
            <w:proofErr w:type="spellEnd"/>
          </w:p>
        </w:tc>
        <w:tc>
          <w:tcPr>
            <w:tcW w:w="831" w:type="dxa"/>
            <w:tcBorders>
              <w:top w:val="single" w:sz="2" w:space="0" w:color="auto"/>
              <w:left w:val="single" w:sz="2" w:space="0" w:color="auto"/>
              <w:bottom w:val="single" w:sz="2" w:space="0" w:color="auto"/>
              <w:right w:val="single" w:sz="2" w:space="0" w:color="auto"/>
            </w:tcBorders>
            <w:shd w:val="clear" w:color="auto" w:fill="E6E6E6"/>
          </w:tcPr>
          <w:p w14:paraId="69E1F732" w14:textId="77777777" w:rsidR="20050469" w:rsidRDefault="20050469" w:rsidP="179E85BE">
            <w:pPr>
              <w:rPr>
                <w:rFonts w:ascii="Calibri" w:hAnsi="Calibri" w:cs="Calibri"/>
                <w:b/>
                <w:bCs/>
                <w:lang w:val="en-US"/>
              </w:rPr>
            </w:pPr>
            <w:r w:rsidRPr="179E85BE">
              <w:rPr>
                <w:rFonts w:ascii="Calibri" w:hAnsi="Calibri" w:cs="Calibri"/>
                <w:b/>
                <w:bCs/>
              </w:rPr>
              <w:t>No Nulo</w:t>
            </w:r>
          </w:p>
        </w:tc>
        <w:tc>
          <w:tcPr>
            <w:tcW w:w="992" w:type="dxa"/>
            <w:tcBorders>
              <w:top w:val="single" w:sz="2" w:space="0" w:color="auto"/>
              <w:left w:val="single" w:sz="2" w:space="0" w:color="auto"/>
              <w:bottom w:val="single" w:sz="2" w:space="0" w:color="auto"/>
              <w:right w:val="single" w:sz="2" w:space="0" w:color="auto"/>
            </w:tcBorders>
            <w:shd w:val="clear" w:color="auto" w:fill="E6E6E6"/>
          </w:tcPr>
          <w:p w14:paraId="5464CBA3" w14:textId="77777777" w:rsidR="20050469" w:rsidRDefault="20050469" w:rsidP="179E85BE">
            <w:pPr>
              <w:rPr>
                <w:rFonts w:ascii="Calibri" w:hAnsi="Calibri" w:cs="Calibri"/>
                <w:b/>
                <w:bCs/>
                <w:lang w:val="en-US"/>
              </w:rPr>
            </w:pPr>
            <w:r w:rsidRPr="179E85BE">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tcPr>
          <w:p w14:paraId="2B1271B1" w14:textId="77777777" w:rsidR="20050469" w:rsidRDefault="20050469" w:rsidP="179E85BE">
            <w:pPr>
              <w:rPr>
                <w:rFonts w:ascii="Calibri" w:hAnsi="Calibri" w:cs="Calibri"/>
                <w:b/>
                <w:bCs/>
                <w:lang w:val="en-US"/>
              </w:rPr>
            </w:pPr>
            <w:r w:rsidRPr="179E85BE">
              <w:rPr>
                <w:rFonts w:ascii="Calibri" w:hAnsi="Calibri" w:cs="Calibri"/>
                <w:b/>
                <w:bCs/>
                <w:lang w:val="en-US"/>
              </w:rPr>
              <w:t>L</w:t>
            </w:r>
            <w:proofErr w:type="spellStart"/>
            <w:r w:rsidRPr="179E85BE">
              <w:rPr>
                <w:rFonts w:ascii="Calibri" w:hAnsi="Calibri" w:cs="Calibri"/>
                <w:b/>
                <w:bCs/>
              </w:rPr>
              <w:t>ongitud</w:t>
            </w:r>
            <w:proofErr w:type="spellEnd"/>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4F8C74D5" w14:textId="77777777" w:rsidR="20050469" w:rsidRDefault="20050469" w:rsidP="179E85BE">
            <w:pPr>
              <w:rPr>
                <w:rFonts w:ascii="Calibri" w:hAnsi="Calibri" w:cs="Calibri"/>
                <w:b/>
                <w:bCs/>
                <w:lang w:val="en-US"/>
              </w:rPr>
            </w:pPr>
            <w:r w:rsidRPr="179E85BE">
              <w:rPr>
                <w:rFonts w:ascii="Calibri" w:hAnsi="Calibri" w:cs="Calibri"/>
                <w:b/>
                <w:bCs/>
                <w:lang w:val="en-US"/>
              </w:rPr>
              <w:t>Pre</w:t>
            </w:r>
            <w:r w:rsidRPr="179E85BE">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E6E6E6"/>
          </w:tcPr>
          <w:p w14:paraId="4CBAFB69" w14:textId="77777777" w:rsidR="20050469" w:rsidRDefault="20050469" w:rsidP="179E85BE">
            <w:pPr>
              <w:rPr>
                <w:rFonts w:ascii="Calibri" w:hAnsi="Calibri" w:cs="Calibri"/>
                <w:b/>
                <w:bCs/>
                <w:lang w:val="en-US"/>
              </w:rPr>
            </w:pPr>
            <w:r w:rsidRPr="179E85BE">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E6E6E6"/>
          </w:tcPr>
          <w:p w14:paraId="49636EEB" w14:textId="77777777" w:rsidR="20050469" w:rsidRDefault="20050469" w:rsidP="179E85BE">
            <w:pPr>
              <w:rPr>
                <w:rFonts w:ascii="Calibri" w:hAnsi="Calibri" w:cs="Calibri"/>
                <w:b/>
                <w:bCs/>
                <w:lang w:val="en-US"/>
              </w:rPr>
            </w:pPr>
            <w:r w:rsidRPr="179E85BE">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E6E6E6"/>
          </w:tcPr>
          <w:p w14:paraId="1B948065" w14:textId="77777777" w:rsidR="20050469" w:rsidRDefault="20050469" w:rsidP="179E85BE">
            <w:pPr>
              <w:rPr>
                <w:rFonts w:ascii="Calibri" w:hAnsi="Calibri" w:cs="Calibri"/>
                <w:b/>
                <w:bCs/>
                <w:lang w:val="en-US"/>
              </w:rPr>
            </w:pPr>
            <w:r w:rsidRPr="179E85BE">
              <w:rPr>
                <w:rFonts w:ascii="Calibri" w:hAnsi="Calibri" w:cs="Calibri"/>
                <w:b/>
                <w:bCs/>
                <w:lang w:val="en-US"/>
              </w:rPr>
              <w:t>Not</w:t>
            </w:r>
            <w:r w:rsidRPr="179E85BE">
              <w:rPr>
                <w:rFonts w:ascii="Calibri" w:hAnsi="Calibri" w:cs="Calibri"/>
                <w:b/>
                <w:bCs/>
              </w:rPr>
              <w:t>a</w:t>
            </w:r>
            <w:r w:rsidRPr="179E85BE">
              <w:rPr>
                <w:rFonts w:ascii="Calibri" w:hAnsi="Calibri" w:cs="Calibri"/>
                <w:b/>
                <w:bCs/>
                <w:lang w:val="en-US"/>
              </w:rPr>
              <w:t>s</w:t>
            </w:r>
          </w:p>
        </w:tc>
      </w:tr>
      <w:tr w:rsidR="179E85BE" w14:paraId="743DF54F" w14:textId="77777777" w:rsidTr="179E85BE">
        <w:trPr>
          <w:trHeight w:val="254"/>
        </w:trPr>
        <w:tc>
          <w:tcPr>
            <w:tcW w:w="474" w:type="dxa"/>
            <w:tcBorders>
              <w:top w:val="single" w:sz="2" w:space="0" w:color="auto"/>
              <w:left w:val="single" w:sz="2" w:space="0" w:color="auto"/>
              <w:bottom w:val="single" w:sz="2" w:space="0" w:color="auto"/>
              <w:right w:val="single" w:sz="2" w:space="0" w:color="auto"/>
            </w:tcBorders>
          </w:tcPr>
          <w:p w14:paraId="14885626" w14:textId="3FBEFA2A" w:rsidR="179E85BE" w:rsidRDefault="179E85BE" w:rsidP="179E85BE">
            <w:pPr>
              <w:rPr>
                <w:rFonts w:ascii="Calibri" w:hAnsi="Calibri" w:cs="Calibri"/>
              </w:rPr>
            </w:pPr>
            <w:r w:rsidRPr="179E85BE">
              <w:rPr>
                <w:rFonts w:ascii="Calibri" w:hAnsi="Calibri" w:cs="Calibri"/>
              </w:rPr>
              <w:t>P</w:t>
            </w:r>
            <w:r w:rsidRPr="179E85BE">
              <w:rPr>
                <w:rFonts w:ascii="Calibri" w:hAnsi="Calibri" w:cs="Calibri"/>
              </w:rPr>
              <w:fldChar w:fldCharType="begin" w:fldLock="1"/>
            </w:r>
            <w:r w:rsidRPr="179E85BE">
              <w:rPr>
                <w:rFonts w:ascii="Calibri" w:hAnsi="Calibri" w:cs="Calibri"/>
              </w:rPr>
              <w:instrText>MERGEFIELD Att.PK</w:instrText>
            </w:r>
            <w:r w:rsidRPr="179E85BE">
              <w:rPr>
                <w:rFonts w:ascii="Calibri" w:hAnsi="Calibri" w:cs="Calibri"/>
              </w:rPr>
              <w:fldChar w:fldCharType="end"/>
            </w:r>
          </w:p>
        </w:tc>
        <w:tc>
          <w:tcPr>
            <w:tcW w:w="1680" w:type="dxa"/>
            <w:tcBorders>
              <w:top w:val="single" w:sz="2" w:space="0" w:color="auto"/>
              <w:left w:val="single" w:sz="2" w:space="0" w:color="auto"/>
              <w:bottom w:val="single" w:sz="2" w:space="0" w:color="auto"/>
              <w:right w:val="single" w:sz="2" w:space="0" w:color="auto"/>
            </w:tcBorders>
          </w:tcPr>
          <w:p w14:paraId="583628B7" w14:textId="0D1D6550" w:rsidR="179E85BE" w:rsidRDefault="179E85BE" w:rsidP="179E85BE">
            <w:pPr>
              <w:rPr>
                <w:rFonts w:ascii="Calibri" w:eastAsia="Calibri" w:hAnsi="Calibri" w:cs="Calibri"/>
              </w:rPr>
            </w:pPr>
            <w:proofErr w:type="spellStart"/>
            <w:r w:rsidRPr="179E85BE">
              <w:rPr>
                <w:rFonts w:ascii="Calibri" w:eastAsia="Calibri" w:hAnsi="Calibri" w:cs="Calibri"/>
              </w:rPr>
              <w:t>Cod_Factura</w:t>
            </w:r>
            <w:proofErr w:type="spellEnd"/>
          </w:p>
        </w:tc>
        <w:tc>
          <w:tcPr>
            <w:tcW w:w="1268" w:type="dxa"/>
            <w:tcBorders>
              <w:top w:val="single" w:sz="2" w:space="0" w:color="auto"/>
              <w:left w:val="single" w:sz="2" w:space="0" w:color="auto"/>
              <w:bottom w:val="single" w:sz="2" w:space="0" w:color="auto"/>
              <w:right w:val="single" w:sz="2" w:space="0" w:color="auto"/>
            </w:tcBorders>
          </w:tcPr>
          <w:p w14:paraId="41570E73" w14:textId="6A336201" w:rsidR="179E85BE" w:rsidRDefault="179E85BE" w:rsidP="179E85BE">
            <w:proofErr w:type="spellStart"/>
            <w:r w:rsidRPr="179E85BE">
              <w:rPr>
                <w:rFonts w:ascii="Calibri" w:eastAsia="Calibri" w:hAnsi="Calibri" w:cs="Calibri"/>
              </w:rPr>
              <w:t>Integer</w:t>
            </w:r>
            <w:proofErr w:type="spellEnd"/>
          </w:p>
        </w:tc>
        <w:tc>
          <w:tcPr>
            <w:tcW w:w="831" w:type="dxa"/>
            <w:tcBorders>
              <w:top w:val="single" w:sz="2" w:space="0" w:color="auto"/>
              <w:left w:val="single" w:sz="2" w:space="0" w:color="auto"/>
              <w:bottom w:val="single" w:sz="2" w:space="0" w:color="auto"/>
              <w:right w:val="single" w:sz="2" w:space="0" w:color="auto"/>
            </w:tcBorders>
          </w:tcPr>
          <w:p w14:paraId="7919DDC7" w14:textId="77777777"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5977ED2B" w14:textId="77777777"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10542003" w14:textId="77777777" w:rsidR="179E85BE" w:rsidRDefault="179E85BE" w:rsidP="179E85BE">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3FC09C7" w14:textId="77777777" w:rsidR="179E85BE" w:rsidRDefault="179E85BE" w:rsidP="179E85BE">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3C25EE76" w14:textId="77777777"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DF907B5" w14:textId="77777777"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089289AA" w14:textId="77777777" w:rsidR="179E85BE" w:rsidRDefault="179E85BE" w:rsidP="179E85BE">
            <w:pPr>
              <w:rPr>
                <w:rFonts w:ascii="Calibri" w:hAnsi="Calibri" w:cs="Calibri"/>
              </w:rPr>
            </w:pPr>
          </w:p>
        </w:tc>
      </w:tr>
      <w:tr w:rsidR="179E85BE" w14:paraId="0444E378"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321D403D" w14:textId="77777777"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45D7967B" w14:textId="29A4D051" w:rsidR="179E85BE" w:rsidRDefault="179E85BE" w:rsidP="179E85BE">
            <w:pPr>
              <w:rPr>
                <w:rFonts w:ascii="Calibri" w:eastAsia="Calibri" w:hAnsi="Calibri" w:cs="Calibri"/>
              </w:rPr>
            </w:pPr>
            <w:r w:rsidRPr="179E85BE">
              <w:rPr>
                <w:rFonts w:ascii="Calibri" w:eastAsia="Calibri" w:hAnsi="Calibri" w:cs="Calibri"/>
              </w:rPr>
              <w:t>Descripción</w:t>
            </w:r>
          </w:p>
        </w:tc>
        <w:tc>
          <w:tcPr>
            <w:tcW w:w="1268" w:type="dxa"/>
            <w:tcBorders>
              <w:top w:val="single" w:sz="2" w:space="0" w:color="auto"/>
              <w:left w:val="single" w:sz="2" w:space="0" w:color="auto"/>
              <w:bottom w:val="single" w:sz="2" w:space="0" w:color="auto"/>
              <w:right w:val="single" w:sz="2" w:space="0" w:color="auto"/>
            </w:tcBorders>
          </w:tcPr>
          <w:p w14:paraId="2B03A63A" w14:textId="5D1CFED6" w:rsidR="179E85BE" w:rsidRDefault="179E85BE" w:rsidP="179E85BE">
            <w:r w:rsidRPr="179E85BE">
              <w:rPr>
                <w:rFonts w:ascii="Calibri" w:eastAsia="Calibri" w:hAnsi="Calibri" w:cs="Calibri"/>
              </w:rPr>
              <w:t>VARCHAR</w:t>
            </w:r>
          </w:p>
        </w:tc>
        <w:tc>
          <w:tcPr>
            <w:tcW w:w="831" w:type="dxa"/>
            <w:tcBorders>
              <w:top w:val="single" w:sz="2" w:space="0" w:color="auto"/>
              <w:left w:val="single" w:sz="2" w:space="0" w:color="auto"/>
              <w:bottom w:val="single" w:sz="2" w:space="0" w:color="auto"/>
              <w:right w:val="single" w:sz="2" w:space="0" w:color="auto"/>
            </w:tcBorders>
          </w:tcPr>
          <w:p w14:paraId="2C301AC0" w14:textId="77777777"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5B54249E" w14:textId="77777777"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55F4B639" w14:textId="5198BC32" w:rsidR="179E85BE" w:rsidRDefault="179E85BE" w:rsidP="179E85BE">
            <w:r w:rsidRPr="179E85BE">
              <w:rPr>
                <w:rFonts w:ascii="Calibri" w:eastAsia="Calibri" w:hAnsi="Calibri" w:cs="Calibri"/>
              </w:rPr>
              <w:t>200 CHAR</w:t>
            </w:r>
          </w:p>
        </w:tc>
        <w:tc>
          <w:tcPr>
            <w:tcW w:w="1134" w:type="dxa"/>
            <w:tcBorders>
              <w:top w:val="single" w:sz="2" w:space="0" w:color="auto"/>
              <w:left w:val="single" w:sz="2" w:space="0" w:color="auto"/>
              <w:bottom w:val="single" w:sz="2" w:space="0" w:color="auto"/>
              <w:right w:val="single" w:sz="2" w:space="0" w:color="auto"/>
            </w:tcBorders>
          </w:tcPr>
          <w:p w14:paraId="6C5C3AA9" w14:textId="77777777" w:rsidR="179E85BE" w:rsidRDefault="179E85BE" w:rsidP="179E85BE">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DAFD693" w14:textId="77777777"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6786B750" w14:textId="77777777"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2696C662" w14:textId="77777777" w:rsidR="179E85BE" w:rsidRDefault="179E85BE" w:rsidP="179E85BE">
            <w:pPr>
              <w:rPr>
                <w:rFonts w:ascii="Calibri" w:hAnsi="Calibri" w:cs="Calibri"/>
              </w:rPr>
            </w:pPr>
          </w:p>
        </w:tc>
      </w:tr>
      <w:tr w:rsidR="179E85BE" w14:paraId="0EDF93AF"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401956E8" w14:textId="1D402B87"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4F5F4F99" w14:textId="483D1316" w:rsidR="179E85BE" w:rsidRDefault="179E85BE" w:rsidP="179E85BE">
            <w:pPr>
              <w:rPr>
                <w:rFonts w:ascii="Calibri" w:eastAsia="Calibri" w:hAnsi="Calibri" w:cs="Calibri"/>
              </w:rPr>
            </w:pPr>
            <w:r w:rsidRPr="179E85BE">
              <w:rPr>
                <w:rFonts w:ascii="Calibri" w:eastAsia="Calibri" w:hAnsi="Calibri" w:cs="Calibri"/>
              </w:rPr>
              <w:t>Total</w:t>
            </w:r>
          </w:p>
        </w:tc>
        <w:tc>
          <w:tcPr>
            <w:tcW w:w="1268" w:type="dxa"/>
            <w:tcBorders>
              <w:top w:val="single" w:sz="2" w:space="0" w:color="auto"/>
              <w:left w:val="single" w:sz="2" w:space="0" w:color="auto"/>
              <w:bottom w:val="single" w:sz="2" w:space="0" w:color="auto"/>
              <w:right w:val="single" w:sz="2" w:space="0" w:color="auto"/>
            </w:tcBorders>
          </w:tcPr>
          <w:p w14:paraId="6385B633" w14:textId="278CB7E2" w:rsidR="179E85BE" w:rsidRDefault="179E85BE" w:rsidP="179E85BE">
            <w:pPr>
              <w:rPr>
                <w:rFonts w:ascii="Calibri" w:eastAsia="Calibri" w:hAnsi="Calibri" w:cs="Calibri"/>
              </w:rPr>
            </w:pPr>
            <w:r w:rsidRPr="179E85BE">
              <w:rPr>
                <w:rFonts w:ascii="Calibri" w:eastAsia="Calibri" w:hAnsi="Calibri" w:cs="Calibri"/>
              </w:rPr>
              <w:t>DOUBLE</w:t>
            </w:r>
          </w:p>
        </w:tc>
        <w:tc>
          <w:tcPr>
            <w:tcW w:w="831" w:type="dxa"/>
            <w:tcBorders>
              <w:top w:val="single" w:sz="2" w:space="0" w:color="auto"/>
              <w:left w:val="single" w:sz="2" w:space="0" w:color="auto"/>
              <w:bottom w:val="single" w:sz="2" w:space="0" w:color="auto"/>
              <w:right w:val="single" w:sz="2" w:space="0" w:color="auto"/>
            </w:tcBorders>
          </w:tcPr>
          <w:p w14:paraId="4543D3A0" w14:textId="5C2457AC"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77FF671F" w14:textId="4AB4DC53"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62F32C09" w14:textId="282FB894" w:rsidR="179E85BE" w:rsidRDefault="179E85BE" w:rsidP="179E85BE">
            <w:pPr>
              <w:rPr>
                <w:rFonts w:ascii="Calibri" w:eastAsia="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62CFAA4" w14:textId="755342F2" w:rsidR="179E85BE" w:rsidRDefault="179E85BE" w:rsidP="179E85BE">
            <w:pPr>
              <w:rPr>
                <w:rFonts w:ascii="Calibri" w:hAnsi="Calibri" w:cs="Calibri"/>
              </w:rPr>
            </w:pPr>
            <w:r w:rsidRPr="179E85BE">
              <w:rPr>
                <w:rFonts w:ascii="Calibri" w:hAnsi="Calibri" w:cs="Calibri"/>
              </w:rPr>
              <w:t>4,2</w:t>
            </w:r>
          </w:p>
        </w:tc>
        <w:tc>
          <w:tcPr>
            <w:tcW w:w="850" w:type="dxa"/>
            <w:tcBorders>
              <w:top w:val="single" w:sz="2" w:space="0" w:color="auto"/>
              <w:left w:val="single" w:sz="2" w:space="0" w:color="auto"/>
              <w:bottom w:val="single" w:sz="2" w:space="0" w:color="auto"/>
              <w:right w:val="single" w:sz="2" w:space="0" w:color="auto"/>
            </w:tcBorders>
          </w:tcPr>
          <w:p w14:paraId="1B034CB9" w14:textId="252520EA"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D1358A1" w14:textId="0ED36EBF"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4BEBF7A2" w14:textId="25BC4E20" w:rsidR="179E85BE" w:rsidRDefault="179E85BE" w:rsidP="179E85BE">
            <w:pPr>
              <w:rPr>
                <w:rFonts w:ascii="Calibri" w:hAnsi="Calibri" w:cs="Calibri"/>
              </w:rPr>
            </w:pPr>
          </w:p>
        </w:tc>
      </w:tr>
      <w:tr w:rsidR="179E85BE" w14:paraId="0C79A954"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2301A989" w14:textId="2ACEF96B"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704F7A69" w14:textId="12038071" w:rsidR="179E85BE" w:rsidRDefault="179E85BE" w:rsidP="179E85BE">
            <w:r w:rsidRPr="179E85BE">
              <w:rPr>
                <w:rFonts w:ascii="Calibri" w:eastAsia="Calibri" w:hAnsi="Calibri" w:cs="Calibri"/>
              </w:rPr>
              <w:t>Teléfono</w:t>
            </w:r>
          </w:p>
        </w:tc>
        <w:tc>
          <w:tcPr>
            <w:tcW w:w="1268" w:type="dxa"/>
            <w:tcBorders>
              <w:top w:val="single" w:sz="2" w:space="0" w:color="auto"/>
              <w:left w:val="single" w:sz="2" w:space="0" w:color="auto"/>
              <w:bottom w:val="single" w:sz="2" w:space="0" w:color="auto"/>
              <w:right w:val="single" w:sz="2" w:space="0" w:color="auto"/>
            </w:tcBorders>
          </w:tcPr>
          <w:p w14:paraId="7348EA1C" w14:textId="41B8EC96" w:rsidR="179E85BE" w:rsidRDefault="179E85BE" w:rsidP="179E85BE">
            <w:r w:rsidRPr="179E85BE">
              <w:rPr>
                <w:rFonts w:ascii="Calibri" w:eastAsia="Calibri" w:hAnsi="Calibri" w:cs="Calibri"/>
              </w:rPr>
              <w:t>VARCHAR</w:t>
            </w:r>
          </w:p>
        </w:tc>
        <w:tc>
          <w:tcPr>
            <w:tcW w:w="831" w:type="dxa"/>
            <w:tcBorders>
              <w:top w:val="single" w:sz="2" w:space="0" w:color="auto"/>
              <w:left w:val="single" w:sz="2" w:space="0" w:color="auto"/>
              <w:bottom w:val="single" w:sz="2" w:space="0" w:color="auto"/>
              <w:right w:val="single" w:sz="2" w:space="0" w:color="auto"/>
            </w:tcBorders>
          </w:tcPr>
          <w:p w14:paraId="02765E70" w14:textId="067786E6"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6E7E1C4C" w14:textId="11F67C97"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3ECD1851" w14:textId="724CE893" w:rsidR="179E85BE" w:rsidRDefault="179E85BE" w:rsidP="179E85BE">
            <w:r w:rsidRPr="179E85BE">
              <w:rPr>
                <w:rFonts w:ascii="Calibri" w:eastAsia="Calibri" w:hAnsi="Calibri" w:cs="Calibri"/>
              </w:rPr>
              <w:t>10 CHAR</w:t>
            </w:r>
          </w:p>
        </w:tc>
        <w:tc>
          <w:tcPr>
            <w:tcW w:w="1134" w:type="dxa"/>
            <w:tcBorders>
              <w:top w:val="single" w:sz="2" w:space="0" w:color="auto"/>
              <w:left w:val="single" w:sz="2" w:space="0" w:color="auto"/>
              <w:bottom w:val="single" w:sz="2" w:space="0" w:color="auto"/>
              <w:right w:val="single" w:sz="2" w:space="0" w:color="auto"/>
            </w:tcBorders>
          </w:tcPr>
          <w:p w14:paraId="586BD5E5" w14:textId="7C371B37" w:rsidR="179E85BE" w:rsidRDefault="179E85BE" w:rsidP="179E85BE">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374A0596" w14:textId="4500BA11"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5E782ED1" w14:textId="4810A4DB"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65A6F25" w14:textId="1B8A85C7" w:rsidR="179E85BE" w:rsidRDefault="179E85BE" w:rsidP="179E85BE">
            <w:pPr>
              <w:rPr>
                <w:rFonts w:ascii="Calibri" w:hAnsi="Calibri" w:cs="Calibri"/>
              </w:rPr>
            </w:pPr>
          </w:p>
        </w:tc>
      </w:tr>
      <w:tr w:rsidR="179E85BE" w14:paraId="165B741B"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57DF1252" w14:textId="433BF505"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2B264679" w14:textId="23E17176" w:rsidR="179E85BE" w:rsidRDefault="179E85BE" w:rsidP="179E85BE">
            <w:proofErr w:type="spellStart"/>
            <w:r w:rsidRPr="179E85BE">
              <w:rPr>
                <w:rFonts w:ascii="Calibri" w:eastAsia="Calibri" w:hAnsi="Calibri" w:cs="Calibri"/>
              </w:rPr>
              <w:t>Cliente_Cod_Cliente</w:t>
            </w:r>
            <w:proofErr w:type="spellEnd"/>
          </w:p>
        </w:tc>
        <w:tc>
          <w:tcPr>
            <w:tcW w:w="1268" w:type="dxa"/>
            <w:tcBorders>
              <w:top w:val="single" w:sz="2" w:space="0" w:color="auto"/>
              <w:left w:val="single" w:sz="2" w:space="0" w:color="auto"/>
              <w:bottom w:val="single" w:sz="2" w:space="0" w:color="auto"/>
              <w:right w:val="single" w:sz="2" w:space="0" w:color="auto"/>
            </w:tcBorders>
          </w:tcPr>
          <w:p w14:paraId="3E3062E1" w14:textId="360DC761" w:rsidR="179E85BE" w:rsidRDefault="179E85BE" w:rsidP="179E85BE">
            <w:pPr>
              <w:rPr>
                <w:rFonts w:ascii="Calibri" w:eastAsia="Calibri" w:hAnsi="Calibri" w:cs="Calibri"/>
              </w:rPr>
            </w:pPr>
            <w:proofErr w:type="spellStart"/>
            <w:r w:rsidRPr="179E85BE">
              <w:rPr>
                <w:rFonts w:ascii="Calibri" w:eastAsia="Calibri" w:hAnsi="Calibri" w:cs="Calibri"/>
              </w:rPr>
              <w:t>Integer</w:t>
            </w:r>
            <w:proofErr w:type="spellEnd"/>
          </w:p>
        </w:tc>
        <w:tc>
          <w:tcPr>
            <w:tcW w:w="831" w:type="dxa"/>
            <w:tcBorders>
              <w:top w:val="single" w:sz="2" w:space="0" w:color="auto"/>
              <w:left w:val="single" w:sz="2" w:space="0" w:color="auto"/>
              <w:bottom w:val="single" w:sz="2" w:space="0" w:color="auto"/>
              <w:right w:val="single" w:sz="2" w:space="0" w:color="auto"/>
            </w:tcBorders>
          </w:tcPr>
          <w:p w14:paraId="30886F39" w14:textId="38F1F693"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1FA29C04" w14:textId="2CDD322B"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7DDE302E" w14:textId="1F3C064A" w:rsidR="179E85BE" w:rsidRDefault="179E85BE" w:rsidP="179E85BE">
            <w:pPr>
              <w:rPr>
                <w:rFonts w:ascii="Calibri" w:eastAsia="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B5058FB" w14:textId="435F1344" w:rsidR="179E85BE" w:rsidRDefault="179E85BE" w:rsidP="179E85BE">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6BBDCDA8" w14:textId="7636B7C3"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562F557D" w14:textId="2E32AACD"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70050AE9" w14:textId="4DAF6D30" w:rsidR="179E85BE" w:rsidRDefault="179E85BE" w:rsidP="179E85BE">
            <w:pPr>
              <w:rPr>
                <w:rFonts w:ascii="Calibri" w:hAnsi="Calibri" w:cs="Calibri"/>
              </w:rPr>
            </w:pPr>
          </w:p>
        </w:tc>
      </w:tr>
    </w:tbl>
    <w:p w14:paraId="2DC44586" w14:textId="6CB1BDBD" w:rsidR="00B23E8F" w:rsidRPr="00B23E8F" w:rsidRDefault="00B23E8F" w:rsidP="179E85BE">
      <w:pPr>
        <w:rPr>
          <w:rFonts w:ascii="Calibri" w:hAnsi="Calibri" w:cs="Calibri"/>
        </w:rPr>
      </w:pPr>
    </w:p>
    <w:p w14:paraId="6736A811" w14:textId="23F3F49B" w:rsidR="20050469" w:rsidRDefault="20050469" w:rsidP="179E85BE">
      <w:pPr>
        <w:rPr>
          <w:rFonts w:ascii="Calibri" w:hAnsi="Calibri" w:cs="Calibri"/>
          <w:b/>
          <w:bCs/>
        </w:rPr>
      </w:pPr>
      <w:r w:rsidRPr="179E85BE">
        <w:rPr>
          <w:rFonts w:ascii="Calibri" w:hAnsi="Calibri" w:cs="Calibri"/>
          <w:b/>
          <w:bCs/>
        </w:rPr>
        <w:t>Columna: Ruta</w:t>
      </w:r>
    </w:p>
    <w:tbl>
      <w:tblPr>
        <w:tblW w:w="0" w:type="auto"/>
        <w:tblInd w:w="60" w:type="dxa"/>
        <w:tblLook w:val="0000" w:firstRow="0" w:lastRow="0" w:firstColumn="0" w:lastColumn="0" w:noHBand="0" w:noVBand="0"/>
      </w:tblPr>
      <w:tblGrid>
        <w:gridCol w:w="475"/>
        <w:gridCol w:w="1430"/>
        <w:gridCol w:w="1150"/>
        <w:gridCol w:w="763"/>
        <w:gridCol w:w="894"/>
        <w:gridCol w:w="1153"/>
        <w:gridCol w:w="1128"/>
        <w:gridCol w:w="838"/>
        <w:gridCol w:w="901"/>
        <w:gridCol w:w="840"/>
      </w:tblGrid>
      <w:tr w:rsidR="179E85BE" w14:paraId="435A7FE3" w14:textId="77777777" w:rsidTr="179E85BE">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3A9409E5" w14:textId="77777777" w:rsidR="20050469" w:rsidRDefault="20050469" w:rsidP="179E85BE">
            <w:pPr>
              <w:rPr>
                <w:rFonts w:ascii="Calibri" w:hAnsi="Calibri" w:cs="Calibri"/>
                <w:b/>
                <w:bCs/>
                <w:lang w:val="en-US"/>
              </w:rPr>
            </w:pPr>
            <w:r w:rsidRPr="179E85BE">
              <w:rPr>
                <w:rFonts w:ascii="Calibri" w:hAnsi="Calibri" w:cs="Calibri"/>
                <w:b/>
                <w:bCs/>
                <w:lang w:val="en-US"/>
              </w:rPr>
              <w:t>PK</w:t>
            </w:r>
          </w:p>
        </w:tc>
        <w:tc>
          <w:tcPr>
            <w:tcW w:w="1680" w:type="dxa"/>
            <w:tcBorders>
              <w:top w:val="single" w:sz="2" w:space="0" w:color="auto"/>
              <w:left w:val="single" w:sz="2" w:space="0" w:color="auto"/>
              <w:bottom w:val="single" w:sz="2" w:space="0" w:color="auto"/>
              <w:right w:val="single" w:sz="2" w:space="0" w:color="auto"/>
            </w:tcBorders>
            <w:shd w:val="clear" w:color="auto" w:fill="E6E6E6"/>
          </w:tcPr>
          <w:p w14:paraId="222710F0" w14:textId="77777777" w:rsidR="20050469" w:rsidRDefault="20050469" w:rsidP="179E85BE">
            <w:pPr>
              <w:rPr>
                <w:rFonts w:ascii="Calibri" w:hAnsi="Calibri" w:cs="Calibri"/>
                <w:b/>
                <w:bCs/>
                <w:lang w:val="en-US"/>
              </w:rPr>
            </w:pPr>
            <w:r w:rsidRPr="179E85BE">
              <w:rPr>
                <w:rFonts w:ascii="Calibri" w:hAnsi="Calibri" w:cs="Calibri"/>
                <w:b/>
                <w:bCs/>
                <w:lang w:val="en-US"/>
              </w:rPr>
              <w:t>N</w:t>
            </w:r>
            <w:proofErr w:type="spellStart"/>
            <w:r w:rsidRPr="179E85BE">
              <w:rPr>
                <w:rFonts w:ascii="Calibri" w:hAnsi="Calibri" w:cs="Calibri"/>
                <w:b/>
                <w:bCs/>
              </w:rPr>
              <w:t>ombre</w:t>
            </w:r>
            <w:proofErr w:type="spellEnd"/>
          </w:p>
        </w:tc>
        <w:tc>
          <w:tcPr>
            <w:tcW w:w="1268" w:type="dxa"/>
            <w:tcBorders>
              <w:top w:val="single" w:sz="2" w:space="0" w:color="auto"/>
              <w:left w:val="single" w:sz="2" w:space="0" w:color="auto"/>
              <w:bottom w:val="single" w:sz="2" w:space="0" w:color="auto"/>
              <w:right w:val="single" w:sz="2" w:space="0" w:color="auto"/>
            </w:tcBorders>
            <w:shd w:val="clear" w:color="auto" w:fill="E6E6E6"/>
          </w:tcPr>
          <w:p w14:paraId="2E8D0D14" w14:textId="77777777" w:rsidR="20050469" w:rsidRDefault="20050469" w:rsidP="179E85BE">
            <w:pPr>
              <w:rPr>
                <w:rFonts w:ascii="Calibri" w:hAnsi="Calibri" w:cs="Calibri"/>
                <w:b/>
                <w:bCs/>
                <w:lang w:val="en-US"/>
              </w:rPr>
            </w:pPr>
            <w:r w:rsidRPr="179E85BE">
              <w:rPr>
                <w:rFonts w:ascii="Calibri" w:hAnsi="Calibri" w:cs="Calibri"/>
                <w:b/>
                <w:bCs/>
                <w:lang w:val="en-US"/>
              </w:rPr>
              <w:t>T</w:t>
            </w:r>
            <w:proofErr w:type="spellStart"/>
            <w:r w:rsidRPr="179E85BE">
              <w:rPr>
                <w:rFonts w:ascii="Calibri" w:hAnsi="Calibri" w:cs="Calibri"/>
                <w:b/>
                <w:bCs/>
              </w:rPr>
              <w:t>ipo</w:t>
            </w:r>
            <w:proofErr w:type="spellEnd"/>
          </w:p>
        </w:tc>
        <w:tc>
          <w:tcPr>
            <w:tcW w:w="831" w:type="dxa"/>
            <w:tcBorders>
              <w:top w:val="single" w:sz="2" w:space="0" w:color="auto"/>
              <w:left w:val="single" w:sz="2" w:space="0" w:color="auto"/>
              <w:bottom w:val="single" w:sz="2" w:space="0" w:color="auto"/>
              <w:right w:val="single" w:sz="2" w:space="0" w:color="auto"/>
            </w:tcBorders>
            <w:shd w:val="clear" w:color="auto" w:fill="E6E6E6"/>
          </w:tcPr>
          <w:p w14:paraId="613AF288" w14:textId="77777777" w:rsidR="20050469" w:rsidRDefault="20050469" w:rsidP="179E85BE">
            <w:pPr>
              <w:rPr>
                <w:rFonts w:ascii="Calibri" w:hAnsi="Calibri" w:cs="Calibri"/>
                <w:b/>
                <w:bCs/>
                <w:lang w:val="en-US"/>
              </w:rPr>
            </w:pPr>
            <w:r w:rsidRPr="179E85BE">
              <w:rPr>
                <w:rFonts w:ascii="Calibri" w:hAnsi="Calibri" w:cs="Calibri"/>
                <w:b/>
                <w:bCs/>
              </w:rPr>
              <w:t>No Nulo</w:t>
            </w:r>
          </w:p>
        </w:tc>
        <w:tc>
          <w:tcPr>
            <w:tcW w:w="992" w:type="dxa"/>
            <w:tcBorders>
              <w:top w:val="single" w:sz="2" w:space="0" w:color="auto"/>
              <w:left w:val="single" w:sz="2" w:space="0" w:color="auto"/>
              <w:bottom w:val="single" w:sz="2" w:space="0" w:color="auto"/>
              <w:right w:val="single" w:sz="2" w:space="0" w:color="auto"/>
            </w:tcBorders>
            <w:shd w:val="clear" w:color="auto" w:fill="E6E6E6"/>
          </w:tcPr>
          <w:p w14:paraId="35D0C42D" w14:textId="77777777" w:rsidR="20050469" w:rsidRDefault="20050469" w:rsidP="179E85BE">
            <w:pPr>
              <w:rPr>
                <w:rFonts w:ascii="Calibri" w:hAnsi="Calibri" w:cs="Calibri"/>
                <w:b/>
                <w:bCs/>
                <w:lang w:val="en-US"/>
              </w:rPr>
            </w:pPr>
            <w:r w:rsidRPr="179E85BE">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tcPr>
          <w:p w14:paraId="5A156F5C" w14:textId="77777777" w:rsidR="20050469" w:rsidRDefault="20050469" w:rsidP="179E85BE">
            <w:pPr>
              <w:rPr>
                <w:rFonts w:ascii="Calibri" w:hAnsi="Calibri" w:cs="Calibri"/>
                <w:b/>
                <w:bCs/>
                <w:lang w:val="en-US"/>
              </w:rPr>
            </w:pPr>
            <w:r w:rsidRPr="179E85BE">
              <w:rPr>
                <w:rFonts w:ascii="Calibri" w:hAnsi="Calibri" w:cs="Calibri"/>
                <w:b/>
                <w:bCs/>
                <w:lang w:val="en-US"/>
              </w:rPr>
              <w:t>L</w:t>
            </w:r>
            <w:proofErr w:type="spellStart"/>
            <w:r w:rsidRPr="179E85BE">
              <w:rPr>
                <w:rFonts w:ascii="Calibri" w:hAnsi="Calibri" w:cs="Calibri"/>
                <w:b/>
                <w:bCs/>
              </w:rPr>
              <w:t>ongitud</w:t>
            </w:r>
            <w:proofErr w:type="spellEnd"/>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3E37C75E" w14:textId="77777777" w:rsidR="20050469" w:rsidRDefault="20050469" w:rsidP="179E85BE">
            <w:pPr>
              <w:rPr>
                <w:rFonts w:ascii="Calibri" w:hAnsi="Calibri" w:cs="Calibri"/>
                <w:b/>
                <w:bCs/>
                <w:lang w:val="en-US"/>
              </w:rPr>
            </w:pPr>
            <w:r w:rsidRPr="179E85BE">
              <w:rPr>
                <w:rFonts w:ascii="Calibri" w:hAnsi="Calibri" w:cs="Calibri"/>
                <w:b/>
                <w:bCs/>
                <w:lang w:val="en-US"/>
              </w:rPr>
              <w:t>Pre</w:t>
            </w:r>
            <w:r w:rsidRPr="179E85BE">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E6E6E6"/>
          </w:tcPr>
          <w:p w14:paraId="5302FCDB" w14:textId="77777777" w:rsidR="20050469" w:rsidRDefault="20050469" w:rsidP="179E85BE">
            <w:pPr>
              <w:rPr>
                <w:rFonts w:ascii="Calibri" w:hAnsi="Calibri" w:cs="Calibri"/>
                <w:b/>
                <w:bCs/>
                <w:lang w:val="en-US"/>
              </w:rPr>
            </w:pPr>
            <w:r w:rsidRPr="179E85BE">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E6E6E6"/>
          </w:tcPr>
          <w:p w14:paraId="445D05EC" w14:textId="77777777" w:rsidR="20050469" w:rsidRDefault="20050469" w:rsidP="179E85BE">
            <w:pPr>
              <w:rPr>
                <w:rFonts w:ascii="Calibri" w:hAnsi="Calibri" w:cs="Calibri"/>
                <w:b/>
                <w:bCs/>
                <w:lang w:val="en-US"/>
              </w:rPr>
            </w:pPr>
            <w:r w:rsidRPr="179E85BE">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E6E6E6"/>
          </w:tcPr>
          <w:p w14:paraId="06E7A83B" w14:textId="77777777" w:rsidR="20050469" w:rsidRDefault="20050469" w:rsidP="179E85BE">
            <w:pPr>
              <w:rPr>
                <w:rFonts w:ascii="Calibri" w:hAnsi="Calibri" w:cs="Calibri"/>
                <w:b/>
                <w:bCs/>
                <w:lang w:val="en-US"/>
              </w:rPr>
            </w:pPr>
            <w:r w:rsidRPr="179E85BE">
              <w:rPr>
                <w:rFonts w:ascii="Calibri" w:hAnsi="Calibri" w:cs="Calibri"/>
                <w:b/>
                <w:bCs/>
                <w:lang w:val="en-US"/>
              </w:rPr>
              <w:t>Not</w:t>
            </w:r>
            <w:r w:rsidRPr="179E85BE">
              <w:rPr>
                <w:rFonts w:ascii="Calibri" w:hAnsi="Calibri" w:cs="Calibri"/>
                <w:b/>
                <w:bCs/>
              </w:rPr>
              <w:t>a</w:t>
            </w:r>
            <w:r w:rsidRPr="179E85BE">
              <w:rPr>
                <w:rFonts w:ascii="Calibri" w:hAnsi="Calibri" w:cs="Calibri"/>
                <w:b/>
                <w:bCs/>
                <w:lang w:val="en-US"/>
              </w:rPr>
              <w:t>s</w:t>
            </w:r>
          </w:p>
        </w:tc>
      </w:tr>
      <w:tr w:rsidR="179E85BE" w14:paraId="5A6FA500" w14:textId="77777777" w:rsidTr="179E85BE">
        <w:trPr>
          <w:trHeight w:val="254"/>
        </w:trPr>
        <w:tc>
          <w:tcPr>
            <w:tcW w:w="474" w:type="dxa"/>
            <w:tcBorders>
              <w:top w:val="single" w:sz="2" w:space="0" w:color="auto"/>
              <w:left w:val="single" w:sz="2" w:space="0" w:color="auto"/>
              <w:bottom w:val="single" w:sz="2" w:space="0" w:color="auto"/>
              <w:right w:val="single" w:sz="2" w:space="0" w:color="auto"/>
            </w:tcBorders>
          </w:tcPr>
          <w:p w14:paraId="6E492659" w14:textId="3FBEFA2A" w:rsidR="179E85BE" w:rsidRDefault="179E85BE" w:rsidP="179E85BE">
            <w:pPr>
              <w:rPr>
                <w:rFonts w:ascii="Calibri" w:hAnsi="Calibri" w:cs="Calibri"/>
              </w:rPr>
            </w:pPr>
            <w:r w:rsidRPr="179E85BE">
              <w:rPr>
                <w:rFonts w:ascii="Calibri" w:hAnsi="Calibri" w:cs="Calibri"/>
              </w:rPr>
              <w:t>P</w:t>
            </w:r>
            <w:r w:rsidRPr="179E85BE">
              <w:rPr>
                <w:rFonts w:ascii="Calibri" w:hAnsi="Calibri" w:cs="Calibri"/>
              </w:rPr>
              <w:fldChar w:fldCharType="begin" w:fldLock="1"/>
            </w:r>
            <w:r w:rsidRPr="179E85BE">
              <w:rPr>
                <w:rFonts w:ascii="Calibri" w:hAnsi="Calibri" w:cs="Calibri"/>
              </w:rPr>
              <w:instrText>MERGEFIELD Att.PK</w:instrText>
            </w:r>
            <w:r w:rsidRPr="179E85BE">
              <w:rPr>
                <w:rFonts w:ascii="Calibri" w:hAnsi="Calibri" w:cs="Calibri"/>
              </w:rPr>
              <w:fldChar w:fldCharType="end"/>
            </w:r>
          </w:p>
        </w:tc>
        <w:tc>
          <w:tcPr>
            <w:tcW w:w="1680" w:type="dxa"/>
            <w:tcBorders>
              <w:top w:val="single" w:sz="2" w:space="0" w:color="auto"/>
              <w:left w:val="single" w:sz="2" w:space="0" w:color="auto"/>
              <w:bottom w:val="single" w:sz="2" w:space="0" w:color="auto"/>
              <w:right w:val="single" w:sz="2" w:space="0" w:color="auto"/>
            </w:tcBorders>
          </w:tcPr>
          <w:p w14:paraId="45850379" w14:textId="4E1A1259" w:rsidR="179E85BE" w:rsidRDefault="179E85BE" w:rsidP="179E85BE">
            <w:pPr>
              <w:rPr>
                <w:rFonts w:ascii="Calibri" w:eastAsia="Calibri" w:hAnsi="Calibri" w:cs="Calibri"/>
              </w:rPr>
            </w:pPr>
            <w:proofErr w:type="spellStart"/>
            <w:r w:rsidRPr="179E85BE">
              <w:rPr>
                <w:rFonts w:ascii="Calibri" w:eastAsia="Calibri" w:hAnsi="Calibri" w:cs="Calibri"/>
              </w:rPr>
              <w:t>Cod_Ruta</w:t>
            </w:r>
            <w:proofErr w:type="spellEnd"/>
          </w:p>
        </w:tc>
        <w:tc>
          <w:tcPr>
            <w:tcW w:w="1268" w:type="dxa"/>
            <w:tcBorders>
              <w:top w:val="single" w:sz="2" w:space="0" w:color="auto"/>
              <w:left w:val="single" w:sz="2" w:space="0" w:color="auto"/>
              <w:bottom w:val="single" w:sz="2" w:space="0" w:color="auto"/>
              <w:right w:val="single" w:sz="2" w:space="0" w:color="auto"/>
            </w:tcBorders>
          </w:tcPr>
          <w:p w14:paraId="257F82EB" w14:textId="6A336201" w:rsidR="179E85BE" w:rsidRDefault="179E85BE" w:rsidP="179E85BE">
            <w:proofErr w:type="spellStart"/>
            <w:r w:rsidRPr="179E85BE">
              <w:rPr>
                <w:rFonts w:ascii="Calibri" w:eastAsia="Calibri" w:hAnsi="Calibri" w:cs="Calibri"/>
              </w:rPr>
              <w:t>Integer</w:t>
            </w:r>
            <w:proofErr w:type="spellEnd"/>
          </w:p>
        </w:tc>
        <w:tc>
          <w:tcPr>
            <w:tcW w:w="831" w:type="dxa"/>
            <w:tcBorders>
              <w:top w:val="single" w:sz="2" w:space="0" w:color="auto"/>
              <w:left w:val="single" w:sz="2" w:space="0" w:color="auto"/>
              <w:bottom w:val="single" w:sz="2" w:space="0" w:color="auto"/>
              <w:right w:val="single" w:sz="2" w:space="0" w:color="auto"/>
            </w:tcBorders>
          </w:tcPr>
          <w:p w14:paraId="38C84258" w14:textId="77777777"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1D5DC2D5" w14:textId="77777777"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2AEE87D7" w14:textId="77777777" w:rsidR="179E85BE" w:rsidRDefault="179E85BE" w:rsidP="179E85BE">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E0B159F" w14:textId="77777777" w:rsidR="179E85BE" w:rsidRDefault="179E85BE" w:rsidP="179E85BE">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1528C92F" w14:textId="77777777"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574E2CEE" w14:textId="77777777"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28276CFC" w14:textId="77777777" w:rsidR="179E85BE" w:rsidRDefault="179E85BE" w:rsidP="179E85BE">
            <w:pPr>
              <w:rPr>
                <w:rFonts w:ascii="Calibri" w:hAnsi="Calibri" w:cs="Calibri"/>
              </w:rPr>
            </w:pPr>
          </w:p>
        </w:tc>
      </w:tr>
      <w:tr w:rsidR="179E85BE" w14:paraId="5B3EDA48"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23E00303" w14:textId="77777777"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1AE70198" w14:textId="3D7DDCB5" w:rsidR="179E85BE" w:rsidRDefault="179E85BE" w:rsidP="179E85BE">
            <w:pPr>
              <w:rPr>
                <w:rFonts w:ascii="Calibri" w:eastAsia="Calibri" w:hAnsi="Calibri" w:cs="Calibri"/>
              </w:rPr>
            </w:pPr>
            <w:r w:rsidRPr="179E85BE">
              <w:rPr>
                <w:rFonts w:ascii="Calibri" w:eastAsia="Calibri" w:hAnsi="Calibri" w:cs="Calibri"/>
              </w:rPr>
              <w:t>Distancia</w:t>
            </w:r>
          </w:p>
        </w:tc>
        <w:tc>
          <w:tcPr>
            <w:tcW w:w="1268" w:type="dxa"/>
            <w:tcBorders>
              <w:top w:val="single" w:sz="2" w:space="0" w:color="auto"/>
              <w:left w:val="single" w:sz="2" w:space="0" w:color="auto"/>
              <w:bottom w:val="single" w:sz="2" w:space="0" w:color="auto"/>
              <w:right w:val="single" w:sz="2" w:space="0" w:color="auto"/>
            </w:tcBorders>
          </w:tcPr>
          <w:p w14:paraId="652FE952" w14:textId="6CE018B4" w:rsidR="179E85BE" w:rsidRDefault="179E85BE" w:rsidP="179E85BE">
            <w:pPr>
              <w:rPr>
                <w:rFonts w:ascii="Calibri" w:eastAsia="Calibri" w:hAnsi="Calibri" w:cs="Calibri"/>
              </w:rPr>
            </w:pPr>
            <w:r w:rsidRPr="179E85BE">
              <w:rPr>
                <w:rFonts w:ascii="Calibri" w:eastAsia="Calibri" w:hAnsi="Calibri" w:cs="Calibri"/>
              </w:rPr>
              <w:t>DOUBLE</w:t>
            </w:r>
          </w:p>
        </w:tc>
        <w:tc>
          <w:tcPr>
            <w:tcW w:w="831" w:type="dxa"/>
            <w:tcBorders>
              <w:top w:val="single" w:sz="2" w:space="0" w:color="auto"/>
              <w:left w:val="single" w:sz="2" w:space="0" w:color="auto"/>
              <w:bottom w:val="single" w:sz="2" w:space="0" w:color="auto"/>
              <w:right w:val="single" w:sz="2" w:space="0" w:color="auto"/>
            </w:tcBorders>
          </w:tcPr>
          <w:p w14:paraId="6F5E2A97" w14:textId="77777777"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03655701" w14:textId="77777777"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44B11315" w14:textId="5C1CC1AA" w:rsidR="179E85BE" w:rsidRDefault="179E85BE" w:rsidP="179E85BE">
            <w:pPr>
              <w:rPr>
                <w:rFonts w:ascii="Calibri" w:eastAsia="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059E664" w14:textId="79B7087C" w:rsidR="179E85BE" w:rsidRDefault="179E85BE" w:rsidP="179E85BE">
            <w:pPr>
              <w:spacing w:line="259" w:lineRule="auto"/>
            </w:pPr>
            <w:r w:rsidRPr="179E85BE">
              <w:rPr>
                <w:rFonts w:ascii="Calibri" w:hAnsi="Calibri" w:cs="Calibri"/>
              </w:rPr>
              <w:t>5.2</w:t>
            </w:r>
          </w:p>
        </w:tc>
        <w:tc>
          <w:tcPr>
            <w:tcW w:w="850" w:type="dxa"/>
            <w:tcBorders>
              <w:top w:val="single" w:sz="2" w:space="0" w:color="auto"/>
              <w:left w:val="single" w:sz="2" w:space="0" w:color="auto"/>
              <w:bottom w:val="single" w:sz="2" w:space="0" w:color="auto"/>
              <w:right w:val="single" w:sz="2" w:space="0" w:color="auto"/>
            </w:tcBorders>
          </w:tcPr>
          <w:p w14:paraId="0301AE15" w14:textId="77777777"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7A2F8E4E" w14:textId="77777777"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6B72A68" w14:textId="77777777" w:rsidR="179E85BE" w:rsidRDefault="179E85BE" w:rsidP="179E85BE">
            <w:pPr>
              <w:rPr>
                <w:rFonts w:ascii="Calibri" w:hAnsi="Calibri" w:cs="Calibri"/>
              </w:rPr>
            </w:pPr>
          </w:p>
        </w:tc>
      </w:tr>
    </w:tbl>
    <w:p w14:paraId="757AF9C3" w14:textId="475BEF2C" w:rsidR="179E85BE" w:rsidRDefault="179E85BE" w:rsidP="179E85BE">
      <w:pPr>
        <w:rPr>
          <w:rFonts w:ascii="Calibri" w:hAnsi="Calibri" w:cs="Calibri"/>
        </w:rPr>
      </w:pPr>
    </w:p>
    <w:p w14:paraId="52C3C8A2" w14:textId="56ED39C6" w:rsidR="20050469" w:rsidRDefault="20050469" w:rsidP="179E85BE">
      <w:pPr>
        <w:rPr>
          <w:rFonts w:ascii="Calibri" w:hAnsi="Calibri" w:cs="Calibri"/>
          <w:b/>
          <w:bCs/>
        </w:rPr>
      </w:pPr>
      <w:r w:rsidRPr="179E85BE">
        <w:rPr>
          <w:rFonts w:ascii="Calibri" w:hAnsi="Calibri" w:cs="Calibri"/>
          <w:b/>
          <w:bCs/>
        </w:rPr>
        <w:t xml:space="preserve">Columna: </w:t>
      </w:r>
      <w:proofErr w:type="gramStart"/>
      <w:r w:rsidRPr="179E85BE">
        <w:rPr>
          <w:rFonts w:ascii="Calibri" w:hAnsi="Calibri" w:cs="Calibri"/>
          <w:b/>
          <w:bCs/>
        </w:rPr>
        <w:t>Secretaria</w:t>
      </w:r>
      <w:proofErr w:type="gramEnd"/>
    </w:p>
    <w:tbl>
      <w:tblPr>
        <w:tblW w:w="0" w:type="auto"/>
        <w:tblInd w:w="60" w:type="dxa"/>
        <w:tblLook w:val="0000" w:firstRow="0" w:lastRow="0" w:firstColumn="0" w:lastColumn="0" w:noHBand="0" w:noVBand="0"/>
      </w:tblPr>
      <w:tblGrid>
        <w:gridCol w:w="475"/>
        <w:gridCol w:w="1700"/>
        <w:gridCol w:w="1181"/>
        <w:gridCol w:w="708"/>
        <w:gridCol w:w="814"/>
        <w:gridCol w:w="1104"/>
        <w:gridCol w:w="1123"/>
        <w:gridCol w:w="829"/>
        <w:gridCol w:w="828"/>
        <w:gridCol w:w="810"/>
      </w:tblGrid>
      <w:tr w:rsidR="179E85BE" w14:paraId="426F5F60" w14:textId="77777777" w:rsidTr="179E85BE">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6F0C5C25" w14:textId="77777777" w:rsidR="20050469" w:rsidRDefault="20050469" w:rsidP="179E85BE">
            <w:pPr>
              <w:rPr>
                <w:rFonts w:ascii="Calibri" w:hAnsi="Calibri" w:cs="Calibri"/>
                <w:b/>
                <w:bCs/>
                <w:lang w:val="en-US"/>
              </w:rPr>
            </w:pPr>
            <w:r w:rsidRPr="179E85BE">
              <w:rPr>
                <w:rFonts w:ascii="Calibri" w:hAnsi="Calibri" w:cs="Calibri"/>
                <w:b/>
                <w:bCs/>
                <w:lang w:val="en-US"/>
              </w:rPr>
              <w:t>PK</w:t>
            </w:r>
          </w:p>
        </w:tc>
        <w:tc>
          <w:tcPr>
            <w:tcW w:w="1680" w:type="dxa"/>
            <w:tcBorders>
              <w:top w:val="single" w:sz="2" w:space="0" w:color="auto"/>
              <w:left w:val="single" w:sz="2" w:space="0" w:color="auto"/>
              <w:bottom w:val="single" w:sz="2" w:space="0" w:color="auto"/>
              <w:right w:val="single" w:sz="2" w:space="0" w:color="auto"/>
            </w:tcBorders>
            <w:shd w:val="clear" w:color="auto" w:fill="E6E6E6"/>
          </w:tcPr>
          <w:p w14:paraId="2D7D4E4D" w14:textId="77777777" w:rsidR="20050469" w:rsidRDefault="20050469" w:rsidP="179E85BE">
            <w:pPr>
              <w:rPr>
                <w:rFonts w:ascii="Calibri" w:hAnsi="Calibri" w:cs="Calibri"/>
                <w:b/>
                <w:bCs/>
                <w:lang w:val="en-US"/>
              </w:rPr>
            </w:pPr>
            <w:r w:rsidRPr="179E85BE">
              <w:rPr>
                <w:rFonts w:ascii="Calibri" w:hAnsi="Calibri" w:cs="Calibri"/>
                <w:b/>
                <w:bCs/>
                <w:lang w:val="en-US"/>
              </w:rPr>
              <w:t>N</w:t>
            </w:r>
            <w:proofErr w:type="spellStart"/>
            <w:r w:rsidRPr="179E85BE">
              <w:rPr>
                <w:rFonts w:ascii="Calibri" w:hAnsi="Calibri" w:cs="Calibri"/>
                <w:b/>
                <w:bCs/>
              </w:rPr>
              <w:t>ombre</w:t>
            </w:r>
            <w:proofErr w:type="spellEnd"/>
          </w:p>
        </w:tc>
        <w:tc>
          <w:tcPr>
            <w:tcW w:w="1268" w:type="dxa"/>
            <w:tcBorders>
              <w:top w:val="single" w:sz="2" w:space="0" w:color="auto"/>
              <w:left w:val="single" w:sz="2" w:space="0" w:color="auto"/>
              <w:bottom w:val="single" w:sz="2" w:space="0" w:color="auto"/>
              <w:right w:val="single" w:sz="2" w:space="0" w:color="auto"/>
            </w:tcBorders>
            <w:shd w:val="clear" w:color="auto" w:fill="E6E6E6"/>
          </w:tcPr>
          <w:p w14:paraId="44CD6572" w14:textId="77777777" w:rsidR="20050469" w:rsidRDefault="20050469" w:rsidP="179E85BE">
            <w:pPr>
              <w:rPr>
                <w:rFonts w:ascii="Calibri" w:hAnsi="Calibri" w:cs="Calibri"/>
                <w:b/>
                <w:bCs/>
                <w:lang w:val="en-US"/>
              </w:rPr>
            </w:pPr>
            <w:r w:rsidRPr="179E85BE">
              <w:rPr>
                <w:rFonts w:ascii="Calibri" w:hAnsi="Calibri" w:cs="Calibri"/>
                <w:b/>
                <w:bCs/>
                <w:lang w:val="en-US"/>
              </w:rPr>
              <w:t>T</w:t>
            </w:r>
            <w:proofErr w:type="spellStart"/>
            <w:r w:rsidRPr="179E85BE">
              <w:rPr>
                <w:rFonts w:ascii="Calibri" w:hAnsi="Calibri" w:cs="Calibri"/>
                <w:b/>
                <w:bCs/>
              </w:rPr>
              <w:t>ipo</w:t>
            </w:r>
            <w:proofErr w:type="spellEnd"/>
          </w:p>
        </w:tc>
        <w:tc>
          <w:tcPr>
            <w:tcW w:w="831" w:type="dxa"/>
            <w:tcBorders>
              <w:top w:val="single" w:sz="2" w:space="0" w:color="auto"/>
              <w:left w:val="single" w:sz="2" w:space="0" w:color="auto"/>
              <w:bottom w:val="single" w:sz="2" w:space="0" w:color="auto"/>
              <w:right w:val="single" w:sz="2" w:space="0" w:color="auto"/>
            </w:tcBorders>
            <w:shd w:val="clear" w:color="auto" w:fill="E6E6E6"/>
          </w:tcPr>
          <w:p w14:paraId="52AE0ABA" w14:textId="77777777" w:rsidR="20050469" w:rsidRDefault="20050469" w:rsidP="179E85BE">
            <w:pPr>
              <w:rPr>
                <w:rFonts w:ascii="Calibri" w:hAnsi="Calibri" w:cs="Calibri"/>
                <w:b/>
                <w:bCs/>
                <w:lang w:val="en-US"/>
              </w:rPr>
            </w:pPr>
            <w:r w:rsidRPr="179E85BE">
              <w:rPr>
                <w:rFonts w:ascii="Calibri" w:hAnsi="Calibri" w:cs="Calibri"/>
                <w:b/>
                <w:bCs/>
              </w:rPr>
              <w:t>No Nulo</w:t>
            </w:r>
          </w:p>
        </w:tc>
        <w:tc>
          <w:tcPr>
            <w:tcW w:w="992" w:type="dxa"/>
            <w:tcBorders>
              <w:top w:val="single" w:sz="2" w:space="0" w:color="auto"/>
              <w:left w:val="single" w:sz="2" w:space="0" w:color="auto"/>
              <w:bottom w:val="single" w:sz="2" w:space="0" w:color="auto"/>
              <w:right w:val="single" w:sz="2" w:space="0" w:color="auto"/>
            </w:tcBorders>
            <w:shd w:val="clear" w:color="auto" w:fill="E6E6E6"/>
          </w:tcPr>
          <w:p w14:paraId="20E09DD6" w14:textId="77777777" w:rsidR="20050469" w:rsidRDefault="20050469" w:rsidP="179E85BE">
            <w:pPr>
              <w:rPr>
                <w:rFonts w:ascii="Calibri" w:hAnsi="Calibri" w:cs="Calibri"/>
                <w:b/>
                <w:bCs/>
                <w:lang w:val="en-US"/>
              </w:rPr>
            </w:pPr>
            <w:r w:rsidRPr="179E85BE">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tcPr>
          <w:p w14:paraId="68859AB3" w14:textId="77777777" w:rsidR="20050469" w:rsidRDefault="20050469" w:rsidP="179E85BE">
            <w:pPr>
              <w:rPr>
                <w:rFonts w:ascii="Calibri" w:hAnsi="Calibri" w:cs="Calibri"/>
                <w:b/>
                <w:bCs/>
                <w:lang w:val="en-US"/>
              </w:rPr>
            </w:pPr>
            <w:r w:rsidRPr="179E85BE">
              <w:rPr>
                <w:rFonts w:ascii="Calibri" w:hAnsi="Calibri" w:cs="Calibri"/>
                <w:b/>
                <w:bCs/>
                <w:lang w:val="en-US"/>
              </w:rPr>
              <w:t>L</w:t>
            </w:r>
            <w:proofErr w:type="spellStart"/>
            <w:r w:rsidRPr="179E85BE">
              <w:rPr>
                <w:rFonts w:ascii="Calibri" w:hAnsi="Calibri" w:cs="Calibri"/>
                <w:b/>
                <w:bCs/>
              </w:rPr>
              <w:t>ongitud</w:t>
            </w:r>
            <w:proofErr w:type="spellEnd"/>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0CC4237F" w14:textId="77777777" w:rsidR="20050469" w:rsidRDefault="20050469" w:rsidP="179E85BE">
            <w:pPr>
              <w:rPr>
                <w:rFonts w:ascii="Calibri" w:hAnsi="Calibri" w:cs="Calibri"/>
                <w:b/>
                <w:bCs/>
                <w:lang w:val="en-US"/>
              </w:rPr>
            </w:pPr>
            <w:r w:rsidRPr="179E85BE">
              <w:rPr>
                <w:rFonts w:ascii="Calibri" w:hAnsi="Calibri" w:cs="Calibri"/>
                <w:b/>
                <w:bCs/>
                <w:lang w:val="en-US"/>
              </w:rPr>
              <w:t>Pre</w:t>
            </w:r>
            <w:r w:rsidRPr="179E85BE">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E6E6E6"/>
          </w:tcPr>
          <w:p w14:paraId="537B352E" w14:textId="77777777" w:rsidR="20050469" w:rsidRDefault="20050469" w:rsidP="179E85BE">
            <w:pPr>
              <w:rPr>
                <w:rFonts w:ascii="Calibri" w:hAnsi="Calibri" w:cs="Calibri"/>
                <w:b/>
                <w:bCs/>
                <w:lang w:val="en-US"/>
              </w:rPr>
            </w:pPr>
            <w:r w:rsidRPr="179E85BE">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E6E6E6"/>
          </w:tcPr>
          <w:p w14:paraId="1DB414D6" w14:textId="77777777" w:rsidR="20050469" w:rsidRDefault="20050469" w:rsidP="179E85BE">
            <w:pPr>
              <w:rPr>
                <w:rFonts w:ascii="Calibri" w:hAnsi="Calibri" w:cs="Calibri"/>
                <w:b/>
                <w:bCs/>
                <w:lang w:val="en-US"/>
              </w:rPr>
            </w:pPr>
            <w:r w:rsidRPr="179E85BE">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E6E6E6"/>
          </w:tcPr>
          <w:p w14:paraId="1B439DF8" w14:textId="77777777" w:rsidR="20050469" w:rsidRDefault="20050469" w:rsidP="179E85BE">
            <w:pPr>
              <w:rPr>
                <w:rFonts w:ascii="Calibri" w:hAnsi="Calibri" w:cs="Calibri"/>
                <w:b/>
                <w:bCs/>
                <w:lang w:val="en-US"/>
              </w:rPr>
            </w:pPr>
            <w:r w:rsidRPr="179E85BE">
              <w:rPr>
                <w:rFonts w:ascii="Calibri" w:hAnsi="Calibri" w:cs="Calibri"/>
                <w:b/>
                <w:bCs/>
                <w:lang w:val="en-US"/>
              </w:rPr>
              <w:t>Not</w:t>
            </w:r>
            <w:r w:rsidRPr="179E85BE">
              <w:rPr>
                <w:rFonts w:ascii="Calibri" w:hAnsi="Calibri" w:cs="Calibri"/>
                <w:b/>
                <w:bCs/>
              </w:rPr>
              <w:t>a</w:t>
            </w:r>
            <w:r w:rsidRPr="179E85BE">
              <w:rPr>
                <w:rFonts w:ascii="Calibri" w:hAnsi="Calibri" w:cs="Calibri"/>
                <w:b/>
                <w:bCs/>
                <w:lang w:val="en-US"/>
              </w:rPr>
              <w:t>s</w:t>
            </w:r>
          </w:p>
        </w:tc>
      </w:tr>
      <w:tr w:rsidR="179E85BE" w14:paraId="42609C64" w14:textId="77777777" w:rsidTr="179E85BE">
        <w:trPr>
          <w:trHeight w:val="254"/>
        </w:trPr>
        <w:tc>
          <w:tcPr>
            <w:tcW w:w="474" w:type="dxa"/>
            <w:tcBorders>
              <w:top w:val="single" w:sz="2" w:space="0" w:color="auto"/>
              <w:left w:val="single" w:sz="2" w:space="0" w:color="auto"/>
              <w:bottom w:val="single" w:sz="2" w:space="0" w:color="auto"/>
              <w:right w:val="single" w:sz="2" w:space="0" w:color="auto"/>
            </w:tcBorders>
          </w:tcPr>
          <w:p w14:paraId="1F0133D8" w14:textId="3FBEFA2A" w:rsidR="179E85BE" w:rsidRDefault="179E85BE" w:rsidP="179E85BE">
            <w:pPr>
              <w:rPr>
                <w:rFonts w:ascii="Calibri" w:hAnsi="Calibri" w:cs="Calibri"/>
              </w:rPr>
            </w:pPr>
            <w:r w:rsidRPr="179E85BE">
              <w:rPr>
                <w:rFonts w:ascii="Calibri" w:hAnsi="Calibri" w:cs="Calibri"/>
              </w:rPr>
              <w:t>P</w:t>
            </w:r>
            <w:r w:rsidRPr="179E85BE">
              <w:rPr>
                <w:rFonts w:ascii="Calibri" w:hAnsi="Calibri" w:cs="Calibri"/>
              </w:rPr>
              <w:fldChar w:fldCharType="begin" w:fldLock="1"/>
            </w:r>
            <w:r w:rsidRPr="179E85BE">
              <w:rPr>
                <w:rFonts w:ascii="Calibri" w:hAnsi="Calibri" w:cs="Calibri"/>
              </w:rPr>
              <w:instrText>MERGEFIELD Att.PK</w:instrText>
            </w:r>
            <w:r w:rsidRPr="179E85BE">
              <w:rPr>
                <w:rFonts w:ascii="Calibri" w:hAnsi="Calibri" w:cs="Calibri"/>
              </w:rPr>
              <w:fldChar w:fldCharType="end"/>
            </w:r>
          </w:p>
        </w:tc>
        <w:tc>
          <w:tcPr>
            <w:tcW w:w="1680" w:type="dxa"/>
            <w:tcBorders>
              <w:top w:val="single" w:sz="2" w:space="0" w:color="auto"/>
              <w:left w:val="single" w:sz="2" w:space="0" w:color="auto"/>
              <w:bottom w:val="single" w:sz="2" w:space="0" w:color="auto"/>
              <w:right w:val="single" w:sz="2" w:space="0" w:color="auto"/>
            </w:tcBorders>
          </w:tcPr>
          <w:p w14:paraId="486EEBF2" w14:textId="3AE829F3" w:rsidR="179E85BE" w:rsidRDefault="179E85BE" w:rsidP="179E85BE">
            <w:pPr>
              <w:rPr>
                <w:rFonts w:ascii="Calibri" w:eastAsia="Calibri" w:hAnsi="Calibri" w:cs="Calibri"/>
              </w:rPr>
            </w:pPr>
            <w:proofErr w:type="spellStart"/>
            <w:r w:rsidRPr="179E85BE">
              <w:rPr>
                <w:rFonts w:ascii="Calibri" w:eastAsia="Calibri" w:hAnsi="Calibri" w:cs="Calibri"/>
              </w:rPr>
              <w:t>Cod_</w:t>
            </w:r>
            <w:proofErr w:type="gramStart"/>
            <w:r w:rsidRPr="179E85BE">
              <w:rPr>
                <w:rFonts w:ascii="Calibri" w:eastAsia="Calibri" w:hAnsi="Calibri" w:cs="Calibri"/>
              </w:rPr>
              <w:t>Secretaria</w:t>
            </w:r>
            <w:proofErr w:type="spellEnd"/>
            <w:proofErr w:type="gramEnd"/>
          </w:p>
        </w:tc>
        <w:tc>
          <w:tcPr>
            <w:tcW w:w="1268" w:type="dxa"/>
            <w:tcBorders>
              <w:top w:val="single" w:sz="2" w:space="0" w:color="auto"/>
              <w:left w:val="single" w:sz="2" w:space="0" w:color="auto"/>
              <w:bottom w:val="single" w:sz="2" w:space="0" w:color="auto"/>
              <w:right w:val="single" w:sz="2" w:space="0" w:color="auto"/>
            </w:tcBorders>
          </w:tcPr>
          <w:p w14:paraId="33631471" w14:textId="6A336201" w:rsidR="179E85BE" w:rsidRDefault="179E85BE" w:rsidP="179E85BE">
            <w:proofErr w:type="spellStart"/>
            <w:r w:rsidRPr="179E85BE">
              <w:rPr>
                <w:rFonts w:ascii="Calibri" w:eastAsia="Calibri" w:hAnsi="Calibri" w:cs="Calibri"/>
              </w:rPr>
              <w:t>Integer</w:t>
            </w:r>
            <w:proofErr w:type="spellEnd"/>
          </w:p>
        </w:tc>
        <w:tc>
          <w:tcPr>
            <w:tcW w:w="831" w:type="dxa"/>
            <w:tcBorders>
              <w:top w:val="single" w:sz="2" w:space="0" w:color="auto"/>
              <w:left w:val="single" w:sz="2" w:space="0" w:color="auto"/>
              <w:bottom w:val="single" w:sz="2" w:space="0" w:color="auto"/>
              <w:right w:val="single" w:sz="2" w:space="0" w:color="auto"/>
            </w:tcBorders>
          </w:tcPr>
          <w:p w14:paraId="271E40D7" w14:textId="77777777"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69390434" w14:textId="77777777"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206D652E" w14:textId="77777777" w:rsidR="179E85BE" w:rsidRDefault="179E85BE" w:rsidP="179E85BE">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7687899" w14:textId="77777777" w:rsidR="179E85BE" w:rsidRDefault="179E85BE" w:rsidP="179E85BE">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18E7C09A" w14:textId="77777777"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32B0879" w14:textId="77777777"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1DB941C7" w14:textId="77777777" w:rsidR="179E85BE" w:rsidRDefault="179E85BE" w:rsidP="179E85BE">
            <w:pPr>
              <w:rPr>
                <w:rFonts w:ascii="Calibri" w:hAnsi="Calibri" w:cs="Calibri"/>
              </w:rPr>
            </w:pPr>
          </w:p>
        </w:tc>
      </w:tr>
      <w:tr w:rsidR="179E85BE" w14:paraId="29BDB79C"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2DC2EE7C" w14:textId="77777777"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2FBCBEA4" w14:textId="19540A35" w:rsidR="179E85BE" w:rsidRDefault="179E85BE" w:rsidP="179E85BE">
            <w:pPr>
              <w:rPr>
                <w:rFonts w:ascii="Calibri" w:eastAsia="Calibri" w:hAnsi="Calibri" w:cs="Calibri"/>
              </w:rPr>
            </w:pPr>
            <w:r w:rsidRPr="179E85BE">
              <w:rPr>
                <w:rFonts w:ascii="Calibri" w:eastAsia="Calibri" w:hAnsi="Calibri" w:cs="Calibri"/>
              </w:rPr>
              <w:t>Cédula</w:t>
            </w:r>
          </w:p>
        </w:tc>
        <w:tc>
          <w:tcPr>
            <w:tcW w:w="1268" w:type="dxa"/>
            <w:tcBorders>
              <w:top w:val="single" w:sz="2" w:space="0" w:color="auto"/>
              <w:left w:val="single" w:sz="2" w:space="0" w:color="auto"/>
              <w:bottom w:val="single" w:sz="2" w:space="0" w:color="auto"/>
              <w:right w:val="single" w:sz="2" w:space="0" w:color="auto"/>
            </w:tcBorders>
          </w:tcPr>
          <w:p w14:paraId="5424821B" w14:textId="33958DBE" w:rsidR="179E85BE" w:rsidRDefault="179E85BE" w:rsidP="179E85BE">
            <w:pPr>
              <w:rPr>
                <w:rFonts w:ascii="Calibri" w:eastAsia="Calibri" w:hAnsi="Calibri" w:cs="Calibri"/>
              </w:rPr>
            </w:pPr>
            <w:proofErr w:type="spellStart"/>
            <w:r w:rsidRPr="179E85BE">
              <w:rPr>
                <w:rFonts w:ascii="Calibri" w:eastAsia="Calibri" w:hAnsi="Calibri" w:cs="Calibri"/>
              </w:rPr>
              <w:t>Integer</w:t>
            </w:r>
            <w:proofErr w:type="spellEnd"/>
          </w:p>
        </w:tc>
        <w:tc>
          <w:tcPr>
            <w:tcW w:w="831" w:type="dxa"/>
            <w:tcBorders>
              <w:top w:val="single" w:sz="2" w:space="0" w:color="auto"/>
              <w:left w:val="single" w:sz="2" w:space="0" w:color="auto"/>
              <w:bottom w:val="single" w:sz="2" w:space="0" w:color="auto"/>
              <w:right w:val="single" w:sz="2" w:space="0" w:color="auto"/>
            </w:tcBorders>
          </w:tcPr>
          <w:p w14:paraId="5A846F7A" w14:textId="77777777"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0A13FDCB" w14:textId="77777777"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4958CE89" w14:textId="5C1CC1AA" w:rsidR="179E85BE" w:rsidRDefault="179E85BE" w:rsidP="179E85BE">
            <w:pPr>
              <w:rPr>
                <w:rFonts w:ascii="Calibri" w:eastAsia="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50750D7" w14:textId="4B1A94A0" w:rsidR="179E85BE" w:rsidRDefault="179E85BE" w:rsidP="179E85BE">
            <w:pPr>
              <w:spacing w:line="259"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2EE7BEB4" w14:textId="77777777"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59B2802" w14:textId="77777777"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624D3C09" w14:textId="77777777" w:rsidR="179E85BE" w:rsidRDefault="179E85BE" w:rsidP="179E85BE">
            <w:pPr>
              <w:rPr>
                <w:rFonts w:ascii="Calibri" w:hAnsi="Calibri" w:cs="Calibri"/>
              </w:rPr>
            </w:pPr>
          </w:p>
        </w:tc>
      </w:tr>
      <w:tr w:rsidR="179E85BE" w14:paraId="02FEBA11"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65EC0C58" w14:textId="5106F16C"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431A0BD9" w14:textId="44F58B0D" w:rsidR="179E85BE" w:rsidRDefault="179E85BE" w:rsidP="179E85BE">
            <w:pPr>
              <w:rPr>
                <w:rFonts w:ascii="Calibri" w:eastAsia="Calibri" w:hAnsi="Calibri" w:cs="Calibri"/>
              </w:rPr>
            </w:pPr>
            <w:r w:rsidRPr="179E85BE">
              <w:rPr>
                <w:rFonts w:ascii="Calibri" w:eastAsia="Calibri" w:hAnsi="Calibri" w:cs="Calibri"/>
              </w:rPr>
              <w:t>Nombre</w:t>
            </w:r>
          </w:p>
        </w:tc>
        <w:tc>
          <w:tcPr>
            <w:tcW w:w="1268" w:type="dxa"/>
            <w:tcBorders>
              <w:top w:val="single" w:sz="2" w:space="0" w:color="auto"/>
              <w:left w:val="single" w:sz="2" w:space="0" w:color="auto"/>
              <w:bottom w:val="single" w:sz="2" w:space="0" w:color="auto"/>
              <w:right w:val="single" w:sz="2" w:space="0" w:color="auto"/>
            </w:tcBorders>
          </w:tcPr>
          <w:p w14:paraId="5B3CAE9E" w14:textId="3571368B" w:rsidR="179E85BE" w:rsidRDefault="179E85BE" w:rsidP="179E85BE">
            <w:pPr>
              <w:rPr>
                <w:rFonts w:ascii="Calibri" w:eastAsia="Calibri" w:hAnsi="Calibri" w:cs="Calibri"/>
              </w:rPr>
            </w:pPr>
            <w:r w:rsidRPr="179E85BE">
              <w:rPr>
                <w:rFonts w:ascii="Calibri" w:eastAsia="Calibri" w:hAnsi="Calibri" w:cs="Calibri"/>
              </w:rPr>
              <w:t>VARCHAR</w:t>
            </w:r>
          </w:p>
        </w:tc>
        <w:tc>
          <w:tcPr>
            <w:tcW w:w="831" w:type="dxa"/>
            <w:tcBorders>
              <w:top w:val="single" w:sz="2" w:space="0" w:color="auto"/>
              <w:left w:val="single" w:sz="2" w:space="0" w:color="auto"/>
              <w:bottom w:val="single" w:sz="2" w:space="0" w:color="auto"/>
              <w:right w:val="single" w:sz="2" w:space="0" w:color="auto"/>
            </w:tcBorders>
          </w:tcPr>
          <w:p w14:paraId="513C7B3A" w14:textId="42F41E5E"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650B1E3B" w14:textId="24419DF6"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5AC120A9" w14:textId="6F778822" w:rsidR="179E85BE" w:rsidRDefault="179E85BE" w:rsidP="179E85BE">
            <w:pPr>
              <w:rPr>
                <w:rFonts w:ascii="Calibri" w:eastAsia="Calibri" w:hAnsi="Calibri" w:cs="Calibri"/>
              </w:rPr>
            </w:pPr>
            <w:r w:rsidRPr="179E85BE">
              <w:rPr>
                <w:rFonts w:ascii="Calibri" w:eastAsia="Calibri" w:hAnsi="Calibri" w:cs="Calibri"/>
              </w:rPr>
              <w:t>20 CHAR</w:t>
            </w:r>
          </w:p>
        </w:tc>
        <w:tc>
          <w:tcPr>
            <w:tcW w:w="1134" w:type="dxa"/>
            <w:tcBorders>
              <w:top w:val="single" w:sz="2" w:space="0" w:color="auto"/>
              <w:left w:val="single" w:sz="2" w:space="0" w:color="auto"/>
              <w:bottom w:val="single" w:sz="2" w:space="0" w:color="auto"/>
              <w:right w:val="single" w:sz="2" w:space="0" w:color="auto"/>
            </w:tcBorders>
          </w:tcPr>
          <w:p w14:paraId="079F38CA" w14:textId="3730DEBB" w:rsidR="179E85BE" w:rsidRDefault="179E85BE" w:rsidP="179E85BE">
            <w:pPr>
              <w:spacing w:line="259"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1CDCF54F" w14:textId="3B7E6056"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A58C8C0" w14:textId="4EC26E55"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76E203E8" w14:textId="3A654201" w:rsidR="179E85BE" w:rsidRDefault="179E85BE" w:rsidP="179E85BE">
            <w:pPr>
              <w:rPr>
                <w:rFonts w:ascii="Calibri" w:hAnsi="Calibri" w:cs="Calibri"/>
              </w:rPr>
            </w:pPr>
          </w:p>
        </w:tc>
      </w:tr>
    </w:tbl>
    <w:p w14:paraId="09826E65" w14:textId="62987DF8" w:rsidR="179E85BE" w:rsidRDefault="179E85BE" w:rsidP="179E85BE">
      <w:pPr>
        <w:rPr>
          <w:rFonts w:ascii="Calibri" w:hAnsi="Calibri" w:cs="Calibri"/>
        </w:rPr>
      </w:pPr>
    </w:p>
    <w:p w14:paraId="42FE1B44" w14:textId="01D3A6DF" w:rsidR="20050469" w:rsidRDefault="20050469" w:rsidP="179E85BE">
      <w:pPr>
        <w:rPr>
          <w:rFonts w:ascii="Calibri" w:hAnsi="Calibri" w:cs="Calibri"/>
          <w:b/>
          <w:bCs/>
        </w:rPr>
      </w:pPr>
      <w:r w:rsidRPr="179E85BE">
        <w:rPr>
          <w:rFonts w:ascii="Calibri" w:hAnsi="Calibri" w:cs="Calibri"/>
          <w:b/>
          <w:bCs/>
        </w:rPr>
        <w:t>Columna: Vehículo</w:t>
      </w:r>
    </w:p>
    <w:tbl>
      <w:tblPr>
        <w:tblW w:w="0" w:type="auto"/>
        <w:tblInd w:w="60" w:type="dxa"/>
        <w:tblLook w:val="0000" w:firstRow="0" w:lastRow="0" w:firstColumn="0" w:lastColumn="0" w:noHBand="0" w:noVBand="0"/>
      </w:tblPr>
      <w:tblGrid>
        <w:gridCol w:w="452"/>
        <w:gridCol w:w="2293"/>
        <w:gridCol w:w="1089"/>
        <w:gridCol w:w="651"/>
        <w:gridCol w:w="742"/>
        <w:gridCol w:w="1016"/>
        <w:gridCol w:w="1046"/>
        <w:gridCol w:w="775"/>
        <w:gridCol w:w="756"/>
        <w:gridCol w:w="752"/>
      </w:tblGrid>
      <w:tr w:rsidR="179E85BE" w14:paraId="2467E206" w14:textId="77777777" w:rsidTr="179E85BE">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166F05E9" w14:textId="77777777" w:rsidR="20050469" w:rsidRDefault="20050469" w:rsidP="179E85BE">
            <w:pPr>
              <w:rPr>
                <w:rFonts w:ascii="Calibri" w:hAnsi="Calibri" w:cs="Calibri"/>
                <w:b/>
                <w:bCs/>
                <w:lang w:val="en-US"/>
              </w:rPr>
            </w:pPr>
            <w:r w:rsidRPr="179E85BE">
              <w:rPr>
                <w:rFonts w:ascii="Calibri" w:hAnsi="Calibri" w:cs="Calibri"/>
                <w:b/>
                <w:bCs/>
                <w:lang w:val="en-US"/>
              </w:rPr>
              <w:t>PK</w:t>
            </w:r>
          </w:p>
        </w:tc>
        <w:tc>
          <w:tcPr>
            <w:tcW w:w="1680" w:type="dxa"/>
            <w:tcBorders>
              <w:top w:val="single" w:sz="2" w:space="0" w:color="auto"/>
              <w:left w:val="single" w:sz="2" w:space="0" w:color="auto"/>
              <w:bottom w:val="single" w:sz="2" w:space="0" w:color="auto"/>
              <w:right w:val="single" w:sz="2" w:space="0" w:color="auto"/>
            </w:tcBorders>
            <w:shd w:val="clear" w:color="auto" w:fill="E6E6E6"/>
          </w:tcPr>
          <w:p w14:paraId="1D3BB04C" w14:textId="77777777" w:rsidR="20050469" w:rsidRDefault="20050469" w:rsidP="179E85BE">
            <w:pPr>
              <w:rPr>
                <w:rFonts w:ascii="Calibri" w:hAnsi="Calibri" w:cs="Calibri"/>
                <w:b/>
                <w:bCs/>
                <w:lang w:val="en-US"/>
              </w:rPr>
            </w:pPr>
            <w:r w:rsidRPr="179E85BE">
              <w:rPr>
                <w:rFonts w:ascii="Calibri" w:hAnsi="Calibri" w:cs="Calibri"/>
                <w:b/>
                <w:bCs/>
                <w:lang w:val="en-US"/>
              </w:rPr>
              <w:t>N</w:t>
            </w:r>
            <w:proofErr w:type="spellStart"/>
            <w:r w:rsidRPr="179E85BE">
              <w:rPr>
                <w:rFonts w:ascii="Calibri" w:hAnsi="Calibri" w:cs="Calibri"/>
                <w:b/>
                <w:bCs/>
              </w:rPr>
              <w:t>ombre</w:t>
            </w:r>
            <w:proofErr w:type="spellEnd"/>
          </w:p>
        </w:tc>
        <w:tc>
          <w:tcPr>
            <w:tcW w:w="1268" w:type="dxa"/>
            <w:tcBorders>
              <w:top w:val="single" w:sz="2" w:space="0" w:color="auto"/>
              <w:left w:val="single" w:sz="2" w:space="0" w:color="auto"/>
              <w:bottom w:val="single" w:sz="2" w:space="0" w:color="auto"/>
              <w:right w:val="single" w:sz="2" w:space="0" w:color="auto"/>
            </w:tcBorders>
            <w:shd w:val="clear" w:color="auto" w:fill="E6E6E6"/>
          </w:tcPr>
          <w:p w14:paraId="518D284F" w14:textId="77777777" w:rsidR="20050469" w:rsidRDefault="20050469" w:rsidP="179E85BE">
            <w:pPr>
              <w:rPr>
                <w:rFonts w:ascii="Calibri" w:hAnsi="Calibri" w:cs="Calibri"/>
                <w:b/>
                <w:bCs/>
                <w:lang w:val="en-US"/>
              </w:rPr>
            </w:pPr>
            <w:r w:rsidRPr="179E85BE">
              <w:rPr>
                <w:rFonts w:ascii="Calibri" w:hAnsi="Calibri" w:cs="Calibri"/>
                <w:b/>
                <w:bCs/>
                <w:lang w:val="en-US"/>
              </w:rPr>
              <w:t>T</w:t>
            </w:r>
            <w:proofErr w:type="spellStart"/>
            <w:r w:rsidRPr="179E85BE">
              <w:rPr>
                <w:rFonts w:ascii="Calibri" w:hAnsi="Calibri" w:cs="Calibri"/>
                <w:b/>
                <w:bCs/>
              </w:rPr>
              <w:t>ipo</w:t>
            </w:r>
            <w:proofErr w:type="spellEnd"/>
          </w:p>
        </w:tc>
        <w:tc>
          <w:tcPr>
            <w:tcW w:w="831" w:type="dxa"/>
            <w:tcBorders>
              <w:top w:val="single" w:sz="2" w:space="0" w:color="auto"/>
              <w:left w:val="single" w:sz="2" w:space="0" w:color="auto"/>
              <w:bottom w:val="single" w:sz="2" w:space="0" w:color="auto"/>
              <w:right w:val="single" w:sz="2" w:space="0" w:color="auto"/>
            </w:tcBorders>
            <w:shd w:val="clear" w:color="auto" w:fill="E6E6E6"/>
          </w:tcPr>
          <w:p w14:paraId="13EA8555" w14:textId="77777777" w:rsidR="20050469" w:rsidRDefault="20050469" w:rsidP="179E85BE">
            <w:pPr>
              <w:rPr>
                <w:rFonts w:ascii="Calibri" w:hAnsi="Calibri" w:cs="Calibri"/>
                <w:b/>
                <w:bCs/>
                <w:lang w:val="en-US"/>
              </w:rPr>
            </w:pPr>
            <w:r w:rsidRPr="179E85BE">
              <w:rPr>
                <w:rFonts w:ascii="Calibri" w:hAnsi="Calibri" w:cs="Calibri"/>
                <w:b/>
                <w:bCs/>
              </w:rPr>
              <w:t>No Nulo</w:t>
            </w:r>
          </w:p>
        </w:tc>
        <w:tc>
          <w:tcPr>
            <w:tcW w:w="992" w:type="dxa"/>
            <w:tcBorders>
              <w:top w:val="single" w:sz="2" w:space="0" w:color="auto"/>
              <w:left w:val="single" w:sz="2" w:space="0" w:color="auto"/>
              <w:bottom w:val="single" w:sz="2" w:space="0" w:color="auto"/>
              <w:right w:val="single" w:sz="2" w:space="0" w:color="auto"/>
            </w:tcBorders>
            <w:shd w:val="clear" w:color="auto" w:fill="E6E6E6"/>
          </w:tcPr>
          <w:p w14:paraId="52CD9082" w14:textId="77777777" w:rsidR="20050469" w:rsidRDefault="20050469" w:rsidP="179E85BE">
            <w:pPr>
              <w:rPr>
                <w:rFonts w:ascii="Calibri" w:hAnsi="Calibri" w:cs="Calibri"/>
                <w:b/>
                <w:bCs/>
                <w:lang w:val="en-US"/>
              </w:rPr>
            </w:pPr>
            <w:r w:rsidRPr="179E85BE">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tcPr>
          <w:p w14:paraId="7E5BB239" w14:textId="77777777" w:rsidR="20050469" w:rsidRDefault="20050469" w:rsidP="179E85BE">
            <w:pPr>
              <w:rPr>
                <w:rFonts w:ascii="Calibri" w:hAnsi="Calibri" w:cs="Calibri"/>
                <w:b/>
                <w:bCs/>
                <w:lang w:val="en-US"/>
              </w:rPr>
            </w:pPr>
            <w:r w:rsidRPr="179E85BE">
              <w:rPr>
                <w:rFonts w:ascii="Calibri" w:hAnsi="Calibri" w:cs="Calibri"/>
                <w:b/>
                <w:bCs/>
                <w:lang w:val="en-US"/>
              </w:rPr>
              <w:t>L</w:t>
            </w:r>
            <w:proofErr w:type="spellStart"/>
            <w:r w:rsidRPr="179E85BE">
              <w:rPr>
                <w:rFonts w:ascii="Calibri" w:hAnsi="Calibri" w:cs="Calibri"/>
                <w:b/>
                <w:bCs/>
              </w:rPr>
              <w:t>ongitud</w:t>
            </w:r>
            <w:proofErr w:type="spellEnd"/>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531BB170" w14:textId="77777777" w:rsidR="20050469" w:rsidRDefault="20050469" w:rsidP="179E85BE">
            <w:pPr>
              <w:rPr>
                <w:rFonts w:ascii="Calibri" w:hAnsi="Calibri" w:cs="Calibri"/>
                <w:b/>
                <w:bCs/>
                <w:lang w:val="en-US"/>
              </w:rPr>
            </w:pPr>
            <w:r w:rsidRPr="179E85BE">
              <w:rPr>
                <w:rFonts w:ascii="Calibri" w:hAnsi="Calibri" w:cs="Calibri"/>
                <w:b/>
                <w:bCs/>
                <w:lang w:val="en-US"/>
              </w:rPr>
              <w:t>Pre</w:t>
            </w:r>
            <w:r w:rsidRPr="179E85BE">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E6E6E6"/>
          </w:tcPr>
          <w:p w14:paraId="4D30F5BA" w14:textId="77777777" w:rsidR="20050469" w:rsidRDefault="20050469" w:rsidP="179E85BE">
            <w:pPr>
              <w:rPr>
                <w:rFonts w:ascii="Calibri" w:hAnsi="Calibri" w:cs="Calibri"/>
                <w:b/>
                <w:bCs/>
                <w:lang w:val="en-US"/>
              </w:rPr>
            </w:pPr>
            <w:r w:rsidRPr="179E85BE">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E6E6E6"/>
          </w:tcPr>
          <w:p w14:paraId="25DDCCA0" w14:textId="77777777" w:rsidR="20050469" w:rsidRDefault="20050469" w:rsidP="179E85BE">
            <w:pPr>
              <w:rPr>
                <w:rFonts w:ascii="Calibri" w:hAnsi="Calibri" w:cs="Calibri"/>
                <w:b/>
                <w:bCs/>
                <w:lang w:val="en-US"/>
              </w:rPr>
            </w:pPr>
            <w:r w:rsidRPr="179E85BE">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E6E6E6"/>
          </w:tcPr>
          <w:p w14:paraId="71836FDC" w14:textId="77777777" w:rsidR="20050469" w:rsidRDefault="20050469" w:rsidP="179E85BE">
            <w:pPr>
              <w:rPr>
                <w:rFonts w:ascii="Calibri" w:hAnsi="Calibri" w:cs="Calibri"/>
                <w:b/>
                <w:bCs/>
                <w:lang w:val="en-US"/>
              </w:rPr>
            </w:pPr>
            <w:r w:rsidRPr="179E85BE">
              <w:rPr>
                <w:rFonts w:ascii="Calibri" w:hAnsi="Calibri" w:cs="Calibri"/>
                <w:b/>
                <w:bCs/>
                <w:lang w:val="en-US"/>
              </w:rPr>
              <w:t>Not</w:t>
            </w:r>
            <w:r w:rsidRPr="179E85BE">
              <w:rPr>
                <w:rFonts w:ascii="Calibri" w:hAnsi="Calibri" w:cs="Calibri"/>
                <w:b/>
                <w:bCs/>
              </w:rPr>
              <w:t>a</w:t>
            </w:r>
            <w:r w:rsidRPr="179E85BE">
              <w:rPr>
                <w:rFonts w:ascii="Calibri" w:hAnsi="Calibri" w:cs="Calibri"/>
                <w:b/>
                <w:bCs/>
                <w:lang w:val="en-US"/>
              </w:rPr>
              <w:t>s</w:t>
            </w:r>
          </w:p>
        </w:tc>
      </w:tr>
      <w:tr w:rsidR="179E85BE" w14:paraId="2D4E52BF" w14:textId="77777777" w:rsidTr="179E85BE">
        <w:trPr>
          <w:trHeight w:val="254"/>
        </w:trPr>
        <w:tc>
          <w:tcPr>
            <w:tcW w:w="474" w:type="dxa"/>
            <w:tcBorders>
              <w:top w:val="single" w:sz="2" w:space="0" w:color="auto"/>
              <w:left w:val="single" w:sz="2" w:space="0" w:color="auto"/>
              <w:bottom w:val="single" w:sz="2" w:space="0" w:color="auto"/>
              <w:right w:val="single" w:sz="2" w:space="0" w:color="auto"/>
            </w:tcBorders>
          </w:tcPr>
          <w:p w14:paraId="46B43EC8" w14:textId="3FBEFA2A" w:rsidR="179E85BE" w:rsidRDefault="179E85BE" w:rsidP="179E85BE">
            <w:pPr>
              <w:rPr>
                <w:rFonts w:ascii="Calibri" w:hAnsi="Calibri" w:cs="Calibri"/>
              </w:rPr>
            </w:pPr>
            <w:r w:rsidRPr="179E85BE">
              <w:rPr>
                <w:rFonts w:ascii="Calibri" w:hAnsi="Calibri" w:cs="Calibri"/>
              </w:rPr>
              <w:t>P</w:t>
            </w:r>
            <w:r w:rsidRPr="179E85BE">
              <w:rPr>
                <w:rFonts w:ascii="Calibri" w:hAnsi="Calibri" w:cs="Calibri"/>
              </w:rPr>
              <w:fldChar w:fldCharType="begin" w:fldLock="1"/>
            </w:r>
            <w:r w:rsidRPr="179E85BE">
              <w:rPr>
                <w:rFonts w:ascii="Calibri" w:hAnsi="Calibri" w:cs="Calibri"/>
              </w:rPr>
              <w:instrText>MERGEFIELD Att.PK</w:instrText>
            </w:r>
            <w:r w:rsidRPr="179E85BE">
              <w:rPr>
                <w:rFonts w:ascii="Calibri" w:hAnsi="Calibri" w:cs="Calibri"/>
              </w:rPr>
              <w:fldChar w:fldCharType="end"/>
            </w:r>
          </w:p>
        </w:tc>
        <w:tc>
          <w:tcPr>
            <w:tcW w:w="1680" w:type="dxa"/>
            <w:tcBorders>
              <w:top w:val="single" w:sz="2" w:space="0" w:color="auto"/>
              <w:left w:val="single" w:sz="2" w:space="0" w:color="auto"/>
              <w:bottom w:val="single" w:sz="2" w:space="0" w:color="auto"/>
              <w:right w:val="single" w:sz="2" w:space="0" w:color="auto"/>
            </w:tcBorders>
          </w:tcPr>
          <w:p w14:paraId="6D7308EE" w14:textId="14E04C34" w:rsidR="179E85BE" w:rsidRDefault="179E85BE" w:rsidP="179E85BE">
            <w:pPr>
              <w:rPr>
                <w:rFonts w:ascii="Calibri" w:eastAsia="Calibri" w:hAnsi="Calibri" w:cs="Calibri"/>
              </w:rPr>
            </w:pPr>
            <w:r w:rsidRPr="179E85BE">
              <w:rPr>
                <w:rFonts w:ascii="Calibri" w:eastAsia="Calibri" w:hAnsi="Calibri" w:cs="Calibri"/>
              </w:rPr>
              <w:t>Cod_ Vehículo</w:t>
            </w:r>
          </w:p>
        </w:tc>
        <w:tc>
          <w:tcPr>
            <w:tcW w:w="1268" w:type="dxa"/>
            <w:tcBorders>
              <w:top w:val="single" w:sz="2" w:space="0" w:color="auto"/>
              <w:left w:val="single" w:sz="2" w:space="0" w:color="auto"/>
              <w:bottom w:val="single" w:sz="2" w:space="0" w:color="auto"/>
              <w:right w:val="single" w:sz="2" w:space="0" w:color="auto"/>
            </w:tcBorders>
          </w:tcPr>
          <w:p w14:paraId="39B04DE0" w14:textId="6A336201" w:rsidR="179E85BE" w:rsidRDefault="179E85BE" w:rsidP="179E85BE">
            <w:proofErr w:type="spellStart"/>
            <w:r w:rsidRPr="179E85BE">
              <w:rPr>
                <w:rFonts w:ascii="Calibri" w:eastAsia="Calibri" w:hAnsi="Calibri" w:cs="Calibri"/>
              </w:rPr>
              <w:t>Integer</w:t>
            </w:r>
            <w:proofErr w:type="spellEnd"/>
          </w:p>
        </w:tc>
        <w:tc>
          <w:tcPr>
            <w:tcW w:w="831" w:type="dxa"/>
            <w:tcBorders>
              <w:top w:val="single" w:sz="2" w:space="0" w:color="auto"/>
              <w:left w:val="single" w:sz="2" w:space="0" w:color="auto"/>
              <w:bottom w:val="single" w:sz="2" w:space="0" w:color="auto"/>
              <w:right w:val="single" w:sz="2" w:space="0" w:color="auto"/>
            </w:tcBorders>
          </w:tcPr>
          <w:p w14:paraId="4A30921A" w14:textId="77777777"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2F6CCE01" w14:textId="77777777"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53E48DF9" w14:textId="77777777" w:rsidR="179E85BE" w:rsidRDefault="179E85BE" w:rsidP="179E85BE">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55A348A" w14:textId="77777777" w:rsidR="179E85BE" w:rsidRDefault="179E85BE" w:rsidP="179E85BE">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4EC0723C" w14:textId="77777777"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A9FD3AC" w14:textId="77777777"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06DFB5B1" w14:textId="77777777" w:rsidR="179E85BE" w:rsidRDefault="179E85BE" w:rsidP="179E85BE">
            <w:pPr>
              <w:rPr>
                <w:rFonts w:ascii="Calibri" w:hAnsi="Calibri" w:cs="Calibri"/>
              </w:rPr>
            </w:pPr>
          </w:p>
        </w:tc>
      </w:tr>
      <w:tr w:rsidR="179E85BE" w14:paraId="530B8024"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1B7C8007" w14:textId="77777777"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67FF2487" w14:textId="2D5581AA" w:rsidR="179E85BE" w:rsidRDefault="179E85BE" w:rsidP="179E85BE">
            <w:proofErr w:type="spellStart"/>
            <w:r w:rsidRPr="179E85BE">
              <w:rPr>
                <w:rFonts w:ascii="Calibri" w:eastAsia="Calibri" w:hAnsi="Calibri" w:cs="Calibri"/>
              </w:rPr>
              <w:t>Tipo_Vehículo</w:t>
            </w:r>
            <w:proofErr w:type="spellEnd"/>
          </w:p>
        </w:tc>
        <w:tc>
          <w:tcPr>
            <w:tcW w:w="1268" w:type="dxa"/>
            <w:tcBorders>
              <w:top w:val="single" w:sz="2" w:space="0" w:color="auto"/>
              <w:left w:val="single" w:sz="2" w:space="0" w:color="auto"/>
              <w:bottom w:val="single" w:sz="2" w:space="0" w:color="auto"/>
              <w:right w:val="single" w:sz="2" w:space="0" w:color="auto"/>
            </w:tcBorders>
          </w:tcPr>
          <w:p w14:paraId="40A90854" w14:textId="392213ED" w:rsidR="179E85BE" w:rsidRDefault="179E85BE" w:rsidP="179E85BE">
            <w:pPr>
              <w:rPr>
                <w:rFonts w:ascii="Calibri" w:eastAsia="Calibri" w:hAnsi="Calibri" w:cs="Calibri"/>
              </w:rPr>
            </w:pPr>
            <w:r w:rsidRPr="179E85BE">
              <w:rPr>
                <w:rFonts w:ascii="Calibri" w:eastAsia="Calibri" w:hAnsi="Calibri" w:cs="Calibri"/>
              </w:rPr>
              <w:t>VARCHAR</w:t>
            </w:r>
          </w:p>
        </w:tc>
        <w:tc>
          <w:tcPr>
            <w:tcW w:w="831" w:type="dxa"/>
            <w:tcBorders>
              <w:top w:val="single" w:sz="2" w:space="0" w:color="auto"/>
              <w:left w:val="single" w:sz="2" w:space="0" w:color="auto"/>
              <w:bottom w:val="single" w:sz="2" w:space="0" w:color="auto"/>
              <w:right w:val="single" w:sz="2" w:space="0" w:color="auto"/>
            </w:tcBorders>
          </w:tcPr>
          <w:p w14:paraId="4ED9C271" w14:textId="77777777"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45EE06FB" w14:textId="77777777"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590795F7" w14:textId="5E27C34E" w:rsidR="179E85BE" w:rsidRDefault="179E85BE" w:rsidP="179E85BE">
            <w:pPr>
              <w:rPr>
                <w:rFonts w:ascii="Calibri" w:eastAsia="Calibri" w:hAnsi="Calibri" w:cs="Calibri"/>
              </w:rPr>
            </w:pPr>
            <w:r w:rsidRPr="179E85BE">
              <w:rPr>
                <w:rFonts w:ascii="Calibri" w:eastAsia="Calibri" w:hAnsi="Calibri" w:cs="Calibri"/>
              </w:rPr>
              <w:t>50 CHAR</w:t>
            </w:r>
          </w:p>
        </w:tc>
        <w:tc>
          <w:tcPr>
            <w:tcW w:w="1134" w:type="dxa"/>
            <w:tcBorders>
              <w:top w:val="single" w:sz="2" w:space="0" w:color="auto"/>
              <w:left w:val="single" w:sz="2" w:space="0" w:color="auto"/>
              <w:bottom w:val="single" w:sz="2" w:space="0" w:color="auto"/>
              <w:right w:val="single" w:sz="2" w:space="0" w:color="auto"/>
            </w:tcBorders>
          </w:tcPr>
          <w:p w14:paraId="59813FBD" w14:textId="4B1A94A0" w:rsidR="179E85BE" w:rsidRDefault="179E85BE" w:rsidP="179E85BE">
            <w:pPr>
              <w:spacing w:line="259"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29B66986" w14:textId="77777777"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74C145F4" w14:textId="77777777"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7F0DF52F" w14:textId="77777777" w:rsidR="179E85BE" w:rsidRDefault="179E85BE" w:rsidP="179E85BE">
            <w:pPr>
              <w:rPr>
                <w:rFonts w:ascii="Calibri" w:hAnsi="Calibri" w:cs="Calibri"/>
              </w:rPr>
            </w:pPr>
          </w:p>
        </w:tc>
      </w:tr>
      <w:tr w:rsidR="179E85BE" w14:paraId="3743C073"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701288FB" w14:textId="5106F16C"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02F04B73" w14:textId="3E1428FB" w:rsidR="179E85BE" w:rsidRDefault="179E85BE" w:rsidP="179E85BE">
            <w:pPr>
              <w:rPr>
                <w:rFonts w:ascii="Calibri" w:eastAsia="Calibri" w:hAnsi="Calibri" w:cs="Calibri"/>
              </w:rPr>
            </w:pPr>
            <w:r w:rsidRPr="179E85BE">
              <w:rPr>
                <w:rFonts w:ascii="Calibri" w:eastAsia="Calibri" w:hAnsi="Calibri" w:cs="Calibri"/>
              </w:rPr>
              <w:t>Kilometraje</w:t>
            </w:r>
          </w:p>
        </w:tc>
        <w:tc>
          <w:tcPr>
            <w:tcW w:w="1268" w:type="dxa"/>
            <w:tcBorders>
              <w:top w:val="single" w:sz="2" w:space="0" w:color="auto"/>
              <w:left w:val="single" w:sz="2" w:space="0" w:color="auto"/>
              <w:bottom w:val="single" w:sz="2" w:space="0" w:color="auto"/>
              <w:right w:val="single" w:sz="2" w:space="0" w:color="auto"/>
            </w:tcBorders>
          </w:tcPr>
          <w:p w14:paraId="1005D4C6" w14:textId="3B0458FE" w:rsidR="179E85BE" w:rsidRDefault="179E85BE" w:rsidP="179E85BE">
            <w:pPr>
              <w:rPr>
                <w:rFonts w:ascii="Calibri" w:eastAsia="Calibri" w:hAnsi="Calibri" w:cs="Calibri"/>
              </w:rPr>
            </w:pPr>
            <w:proofErr w:type="spellStart"/>
            <w:r w:rsidRPr="179E85BE">
              <w:rPr>
                <w:rFonts w:ascii="Calibri" w:eastAsia="Calibri" w:hAnsi="Calibri" w:cs="Calibri"/>
              </w:rPr>
              <w:t>Integer</w:t>
            </w:r>
            <w:proofErr w:type="spellEnd"/>
          </w:p>
        </w:tc>
        <w:tc>
          <w:tcPr>
            <w:tcW w:w="831" w:type="dxa"/>
            <w:tcBorders>
              <w:top w:val="single" w:sz="2" w:space="0" w:color="auto"/>
              <w:left w:val="single" w:sz="2" w:space="0" w:color="auto"/>
              <w:bottom w:val="single" w:sz="2" w:space="0" w:color="auto"/>
              <w:right w:val="single" w:sz="2" w:space="0" w:color="auto"/>
            </w:tcBorders>
          </w:tcPr>
          <w:p w14:paraId="4D289BA9" w14:textId="42F41E5E"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219BF924" w14:textId="24419DF6"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54CD713E" w14:textId="1B9F2E81" w:rsidR="179E85BE" w:rsidRDefault="179E85BE" w:rsidP="179E85BE">
            <w:pPr>
              <w:rPr>
                <w:rFonts w:ascii="Calibri" w:eastAsia="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2F9A475" w14:textId="3730DEBB" w:rsidR="179E85BE" w:rsidRDefault="179E85BE" w:rsidP="179E85BE">
            <w:pPr>
              <w:spacing w:line="259"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6F015EE" w14:textId="3B7E6056"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6F8F7382" w14:textId="4EC26E55"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F568E4E" w14:textId="3A654201" w:rsidR="179E85BE" w:rsidRDefault="179E85BE" w:rsidP="179E85BE">
            <w:pPr>
              <w:rPr>
                <w:rFonts w:ascii="Calibri" w:hAnsi="Calibri" w:cs="Calibri"/>
              </w:rPr>
            </w:pPr>
          </w:p>
        </w:tc>
      </w:tr>
      <w:tr w:rsidR="179E85BE" w14:paraId="1B9C646C"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0D1B6F80" w14:textId="441719A5"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37A7E18A" w14:textId="6255DFD9" w:rsidR="179E85BE" w:rsidRDefault="179E85BE" w:rsidP="179E85BE">
            <w:pPr>
              <w:rPr>
                <w:rFonts w:ascii="Calibri" w:eastAsia="Calibri" w:hAnsi="Calibri" w:cs="Calibri"/>
              </w:rPr>
            </w:pPr>
            <w:proofErr w:type="spellStart"/>
            <w:r w:rsidRPr="179E85BE">
              <w:rPr>
                <w:rFonts w:ascii="Calibri" w:eastAsia="Calibri" w:hAnsi="Calibri" w:cs="Calibri"/>
              </w:rPr>
              <w:t>Consumo_Combustible</w:t>
            </w:r>
            <w:proofErr w:type="spellEnd"/>
          </w:p>
        </w:tc>
        <w:tc>
          <w:tcPr>
            <w:tcW w:w="1268" w:type="dxa"/>
            <w:tcBorders>
              <w:top w:val="single" w:sz="2" w:space="0" w:color="auto"/>
              <w:left w:val="single" w:sz="2" w:space="0" w:color="auto"/>
              <w:bottom w:val="single" w:sz="2" w:space="0" w:color="auto"/>
              <w:right w:val="single" w:sz="2" w:space="0" w:color="auto"/>
            </w:tcBorders>
          </w:tcPr>
          <w:p w14:paraId="47A8875F" w14:textId="4C5ACA52" w:rsidR="179E85BE" w:rsidRDefault="179E85BE" w:rsidP="179E85BE">
            <w:pPr>
              <w:rPr>
                <w:rFonts w:ascii="Calibri" w:eastAsia="Calibri" w:hAnsi="Calibri" w:cs="Calibri"/>
              </w:rPr>
            </w:pPr>
            <w:r w:rsidRPr="179E85BE">
              <w:rPr>
                <w:rFonts w:ascii="Calibri" w:eastAsia="Calibri" w:hAnsi="Calibri" w:cs="Calibri"/>
              </w:rPr>
              <w:t>DOUBLE</w:t>
            </w:r>
          </w:p>
        </w:tc>
        <w:tc>
          <w:tcPr>
            <w:tcW w:w="831" w:type="dxa"/>
            <w:tcBorders>
              <w:top w:val="single" w:sz="2" w:space="0" w:color="auto"/>
              <w:left w:val="single" w:sz="2" w:space="0" w:color="auto"/>
              <w:bottom w:val="single" w:sz="2" w:space="0" w:color="auto"/>
              <w:right w:val="single" w:sz="2" w:space="0" w:color="auto"/>
            </w:tcBorders>
          </w:tcPr>
          <w:p w14:paraId="4E7F3275" w14:textId="15AF7549"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6D999E26" w14:textId="3176FA70"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4A1E2FA0" w14:textId="5EA84440" w:rsidR="179E85BE" w:rsidRDefault="179E85BE" w:rsidP="179E85BE">
            <w:pPr>
              <w:rPr>
                <w:rFonts w:ascii="Calibri" w:eastAsia="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22D78488" w14:textId="530B2438" w:rsidR="179E85BE" w:rsidRDefault="179E85BE" w:rsidP="179E85BE">
            <w:pPr>
              <w:spacing w:line="259" w:lineRule="auto"/>
              <w:rPr>
                <w:rFonts w:ascii="Calibri" w:hAnsi="Calibri" w:cs="Calibri"/>
              </w:rPr>
            </w:pPr>
            <w:r w:rsidRPr="179E85BE">
              <w:rPr>
                <w:rFonts w:ascii="Calibri" w:hAnsi="Calibri" w:cs="Calibri"/>
              </w:rPr>
              <w:t>3.1</w:t>
            </w:r>
          </w:p>
        </w:tc>
        <w:tc>
          <w:tcPr>
            <w:tcW w:w="850" w:type="dxa"/>
            <w:tcBorders>
              <w:top w:val="single" w:sz="2" w:space="0" w:color="auto"/>
              <w:left w:val="single" w:sz="2" w:space="0" w:color="auto"/>
              <w:bottom w:val="single" w:sz="2" w:space="0" w:color="auto"/>
              <w:right w:val="single" w:sz="2" w:space="0" w:color="auto"/>
            </w:tcBorders>
          </w:tcPr>
          <w:p w14:paraId="7C78F694" w14:textId="116E663D"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65209C15" w14:textId="26E58B7C"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0EE26B58" w14:textId="77948BF5" w:rsidR="179E85BE" w:rsidRDefault="179E85BE" w:rsidP="179E85BE">
            <w:pPr>
              <w:rPr>
                <w:rFonts w:ascii="Calibri" w:hAnsi="Calibri" w:cs="Calibri"/>
              </w:rPr>
            </w:pPr>
          </w:p>
        </w:tc>
      </w:tr>
    </w:tbl>
    <w:p w14:paraId="466F3B6E" w14:textId="5C92606D" w:rsidR="179E85BE" w:rsidRDefault="179E85BE" w:rsidP="179E85BE">
      <w:pPr>
        <w:rPr>
          <w:rFonts w:ascii="Calibri" w:hAnsi="Calibri" w:cs="Calibri"/>
        </w:rPr>
      </w:pPr>
    </w:p>
    <w:p w14:paraId="1773C259" w14:textId="3ADF3695" w:rsidR="20050469" w:rsidRDefault="20050469" w:rsidP="179E85BE">
      <w:pPr>
        <w:rPr>
          <w:rFonts w:ascii="Calibri" w:hAnsi="Calibri" w:cs="Calibri"/>
          <w:b/>
          <w:bCs/>
        </w:rPr>
      </w:pPr>
      <w:r w:rsidRPr="179E85BE">
        <w:rPr>
          <w:rFonts w:ascii="Calibri" w:hAnsi="Calibri" w:cs="Calibri"/>
          <w:b/>
          <w:bCs/>
        </w:rPr>
        <w:t>Columna: Choferes</w:t>
      </w:r>
    </w:p>
    <w:tbl>
      <w:tblPr>
        <w:tblW w:w="0" w:type="auto"/>
        <w:tblInd w:w="60" w:type="dxa"/>
        <w:tblLook w:val="0000" w:firstRow="0" w:lastRow="0" w:firstColumn="0" w:lastColumn="0" w:noHBand="0" w:noVBand="0"/>
      </w:tblPr>
      <w:tblGrid>
        <w:gridCol w:w="452"/>
        <w:gridCol w:w="2322"/>
        <w:gridCol w:w="1084"/>
        <w:gridCol w:w="649"/>
        <w:gridCol w:w="739"/>
        <w:gridCol w:w="1011"/>
        <w:gridCol w:w="1041"/>
        <w:gridCol w:w="772"/>
        <w:gridCol w:w="753"/>
        <w:gridCol w:w="749"/>
      </w:tblGrid>
      <w:tr w:rsidR="179E85BE" w14:paraId="5B4617B1" w14:textId="77777777" w:rsidTr="179E85BE">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61F83732" w14:textId="77777777" w:rsidR="20050469" w:rsidRDefault="20050469" w:rsidP="179E85BE">
            <w:pPr>
              <w:rPr>
                <w:rFonts w:ascii="Calibri" w:hAnsi="Calibri" w:cs="Calibri"/>
                <w:b/>
                <w:bCs/>
                <w:lang w:val="en-US"/>
              </w:rPr>
            </w:pPr>
            <w:r w:rsidRPr="179E85BE">
              <w:rPr>
                <w:rFonts w:ascii="Calibri" w:hAnsi="Calibri" w:cs="Calibri"/>
                <w:b/>
                <w:bCs/>
                <w:lang w:val="en-US"/>
              </w:rPr>
              <w:t>PK</w:t>
            </w:r>
          </w:p>
        </w:tc>
        <w:tc>
          <w:tcPr>
            <w:tcW w:w="1680" w:type="dxa"/>
            <w:tcBorders>
              <w:top w:val="single" w:sz="2" w:space="0" w:color="auto"/>
              <w:left w:val="single" w:sz="2" w:space="0" w:color="auto"/>
              <w:bottom w:val="single" w:sz="2" w:space="0" w:color="auto"/>
              <w:right w:val="single" w:sz="2" w:space="0" w:color="auto"/>
            </w:tcBorders>
            <w:shd w:val="clear" w:color="auto" w:fill="E6E6E6"/>
          </w:tcPr>
          <w:p w14:paraId="44EF93C0" w14:textId="77777777" w:rsidR="20050469" w:rsidRDefault="20050469" w:rsidP="179E85BE">
            <w:pPr>
              <w:rPr>
                <w:rFonts w:ascii="Calibri" w:hAnsi="Calibri" w:cs="Calibri"/>
                <w:b/>
                <w:bCs/>
                <w:lang w:val="en-US"/>
              </w:rPr>
            </w:pPr>
            <w:r w:rsidRPr="179E85BE">
              <w:rPr>
                <w:rFonts w:ascii="Calibri" w:hAnsi="Calibri" w:cs="Calibri"/>
                <w:b/>
                <w:bCs/>
                <w:lang w:val="en-US"/>
              </w:rPr>
              <w:t>N</w:t>
            </w:r>
            <w:proofErr w:type="spellStart"/>
            <w:r w:rsidRPr="179E85BE">
              <w:rPr>
                <w:rFonts w:ascii="Calibri" w:hAnsi="Calibri" w:cs="Calibri"/>
                <w:b/>
                <w:bCs/>
              </w:rPr>
              <w:t>ombre</w:t>
            </w:r>
            <w:proofErr w:type="spellEnd"/>
          </w:p>
        </w:tc>
        <w:tc>
          <w:tcPr>
            <w:tcW w:w="1268" w:type="dxa"/>
            <w:tcBorders>
              <w:top w:val="single" w:sz="2" w:space="0" w:color="auto"/>
              <w:left w:val="single" w:sz="2" w:space="0" w:color="auto"/>
              <w:bottom w:val="single" w:sz="2" w:space="0" w:color="auto"/>
              <w:right w:val="single" w:sz="2" w:space="0" w:color="auto"/>
            </w:tcBorders>
            <w:shd w:val="clear" w:color="auto" w:fill="E6E6E6"/>
          </w:tcPr>
          <w:p w14:paraId="3A9F3197" w14:textId="77777777" w:rsidR="20050469" w:rsidRDefault="20050469" w:rsidP="179E85BE">
            <w:pPr>
              <w:rPr>
                <w:rFonts w:ascii="Calibri" w:hAnsi="Calibri" w:cs="Calibri"/>
                <w:b/>
                <w:bCs/>
                <w:lang w:val="en-US"/>
              </w:rPr>
            </w:pPr>
            <w:r w:rsidRPr="179E85BE">
              <w:rPr>
                <w:rFonts w:ascii="Calibri" w:hAnsi="Calibri" w:cs="Calibri"/>
                <w:b/>
                <w:bCs/>
                <w:lang w:val="en-US"/>
              </w:rPr>
              <w:t>T</w:t>
            </w:r>
            <w:proofErr w:type="spellStart"/>
            <w:r w:rsidRPr="179E85BE">
              <w:rPr>
                <w:rFonts w:ascii="Calibri" w:hAnsi="Calibri" w:cs="Calibri"/>
                <w:b/>
                <w:bCs/>
              </w:rPr>
              <w:t>ipo</w:t>
            </w:r>
            <w:proofErr w:type="spellEnd"/>
          </w:p>
        </w:tc>
        <w:tc>
          <w:tcPr>
            <w:tcW w:w="831" w:type="dxa"/>
            <w:tcBorders>
              <w:top w:val="single" w:sz="2" w:space="0" w:color="auto"/>
              <w:left w:val="single" w:sz="2" w:space="0" w:color="auto"/>
              <w:bottom w:val="single" w:sz="2" w:space="0" w:color="auto"/>
              <w:right w:val="single" w:sz="2" w:space="0" w:color="auto"/>
            </w:tcBorders>
            <w:shd w:val="clear" w:color="auto" w:fill="E6E6E6"/>
          </w:tcPr>
          <w:p w14:paraId="7653B794" w14:textId="77777777" w:rsidR="20050469" w:rsidRDefault="20050469" w:rsidP="179E85BE">
            <w:pPr>
              <w:rPr>
                <w:rFonts w:ascii="Calibri" w:hAnsi="Calibri" w:cs="Calibri"/>
                <w:b/>
                <w:bCs/>
                <w:lang w:val="en-US"/>
              </w:rPr>
            </w:pPr>
            <w:r w:rsidRPr="179E85BE">
              <w:rPr>
                <w:rFonts w:ascii="Calibri" w:hAnsi="Calibri" w:cs="Calibri"/>
                <w:b/>
                <w:bCs/>
              </w:rPr>
              <w:t>No Nulo</w:t>
            </w:r>
          </w:p>
        </w:tc>
        <w:tc>
          <w:tcPr>
            <w:tcW w:w="992" w:type="dxa"/>
            <w:tcBorders>
              <w:top w:val="single" w:sz="2" w:space="0" w:color="auto"/>
              <w:left w:val="single" w:sz="2" w:space="0" w:color="auto"/>
              <w:bottom w:val="single" w:sz="2" w:space="0" w:color="auto"/>
              <w:right w:val="single" w:sz="2" w:space="0" w:color="auto"/>
            </w:tcBorders>
            <w:shd w:val="clear" w:color="auto" w:fill="E6E6E6"/>
          </w:tcPr>
          <w:p w14:paraId="12AB9152" w14:textId="77777777" w:rsidR="20050469" w:rsidRDefault="20050469" w:rsidP="179E85BE">
            <w:pPr>
              <w:rPr>
                <w:rFonts w:ascii="Calibri" w:hAnsi="Calibri" w:cs="Calibri"/>
                <w:b/>
                <w:bCs/>
                <w:lang w:val="en-US"/>
              </w:rPr>
            </w:pPr>
            <w:r w:rsidRPr="179E85BE">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tcPr>
          <w:p w14:paraId="67C25A70" w14:textId="77777777" w:rsidR="20050469" w:rsidRDefault="20050469" w:rsidP="179E85BE">
            <w:pPr>
              <w:rPr>
                <w:rFonts w:ascii="Calibri" w:hAnsi="Calibri" w:cs="Calibri"/>
                <w:b/>
                <w:bCs/>
                <w:lang w:val="en-US"/>
              </w:rPr>
            </w:pPr>
            <w:r w:rsidRPr="179E85BE">
              <w:rPr>
                <w:rFonts w:ascii="Calibri" w:hAnsi="Calibri" w:cs="Calibri"/>
                <w:b/>
                <w:bCs/>
                <w:lang w:val="en-US"/>
              </w:rPr>
              <w:t>L</w:t>
            </w:r>
            <w:proofErr w:type="spellStart"/>
            <w:r w:rsidRPr="179E85BE">
              <w:rPr>
                <w:rFonts w:ascii="Calibri" w:hAnsi="Calibri" w:cs="Calibri"/>
                <w:b/>
                <w:bCs/>
              </w:rPr>
              <w:t>ongitud</w:t>
            </w:r>
            <w:proofErr w:type="spellEnd"/>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2C39C120" w14:textId="77777777" w:rsidR="20050469" w:rsidRDefault="20050469" w:rsidP="179E85BE">
            <w:pPr>
              <w:rPr>
                <w:rFonts w:ascii="Calibri" w:hAnsi="Calibri" w:cs="Calibri"/>
                <w:b/>
                <w:bCs/>
                <w:lang w:val="en-US"/>
              </w:rPr>
            </w:pPr>
            <w:r w:rsidRPr="179E85BE">
              <w:rPr>
                <w:rFonts w:ascii="Calibri" w:hAnsi="Calibri" w:cs="Calibri"/>
                <w:b/>
                <w:bCs/>
                <w:lang w:val="en-US"/>
              </w:rPr>
              <w:t>Pre</w:t>
            </w:r>
            <w:r w:rsidRPr="179E85BE">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E6E6E6"/>
          </w:tcPr>
          <w:p w14:paraId="6BFAFA3C" w14:textId="77777777" w:rsidR="20050469" w:rsidRDefault="20050469" w:rsidP="179E85BE">
            <w:pPr>
              <w:rPr>
                <w:rFonts w:ascii="Calibri" w:hAnsi="Calibri" w:cs="Calibri"/>
                <w:b/>
                <w:bCs/>
                <w:lang w:val="en-US"/>
              </w:rPr>
            </w:pPr>
            <w:r w:rsidRPr="179E85BE">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E6E6E6"/>
          </w:tcPr>
          <w:p w14:paraId="65DA27C6" w14:textId="77777777" w:rsidR="20050469" w:rsidRDefault="20050469" w:rsidP="179E85BE">
            <w:pPr>
              <w:rPr>
                <w:rFonts w:ascii="Calibri" w:hAnsi="Calibri" w:cs="Calibri"/>
                <w:b/>
                <w:bCs/>
                <w:lang w:val="en-US"/>
              </w:rPr>
            </w:pPr>
            <w:r w:rsidRPr="179E85BE">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E6E6E6"/>
          </w:tcPr>
          <w:p w14:paraId="07FCBC3D" w14:textId="77777777" w:rsidR="20050469" w:rsidRDefault="20050469" w:rsidP="179E85BE">
            <w:pPr>
              <w:rPr>
                <w:rFonts w:ascii="Calibri" w:hAnsi="Calibri" w:cs="Calibri"/>
                <w:b/>
                <w:bCs/>
                <w:lang w:val="en-US"/>
              </w:rPr>
            </w:pPr>
            <w:r w:rsidRPr="179E85BE">
              <w:rPr>
                <w:rFonts w:ascii="Calibri" w:hAnsi="Calibri" w:cs="Calibri"/>
                <w:b/>
                <w:bCs/>
                <w:lang w:val="en-US"/>
              </w:rPr>
              <w:t>Not</w:t>
            </w:r>
            <w:r w:rsidRPr="179E85BE">
              <w:rPr>
                <w:rFonts w:ascii="Calibri" w:hAnsi="Calibri" w:cs="Calibri"/>
                <w:b/>
                <w:bCs/>
              </w:rPr>
              <w:t>a</w:t>
            </w:r>
            <w:r w:rsidRPr="179E85BE">
              <w:rPr>
                <w:rFonts w:ascii="Calibri" w:hAnsi="Calibri" w:cs="Calibri"/>
                <w:b/>
                <w:bCs/>
                <w:lang w:val="en-US"/>
              </w:rPr>
              <w:t>s</w:t>
            </w:r>
          </w:p>
        </w:tc>
      </w:tr>
      <w:tr w:rsidR="179E85BE" w14:paraId="0E43DF87" w14:textId="77777777" w:rsidTr="179E85BE">
        <w:trPr>
          <w:trHeight w:val="254"/>
        </w:trPr>
        <w:tc>
          <w:tcPr>
            <w:tcW w:w="474" w:type="dxa"/>
            <w:tcBorders>
              <w:top w:val="single" w:sz="2" w:space="0" w:color="auto"/>
              <w:left w:val="single" w:sz="2" w:space="0" w:color="auto"/>
              <w:bottom w:val="single" w:sz="2" w:space="0" w:color="auto"/>
              <w:right w:val="single" w:sz="2" w:space="0" w:color="auto"/>
            </w:tcBorders>
          </w:tcPr>
          <w:p w14:paraId="67836804" w14:textId="3FBEFA2A" w:rsidR="179E85BE" w:rsidRDefault="179E85BE" w:rsidP="179E85BE">
            <w:pPr>
              <w:rPr>
                <w:rFonts w:ascii="Calibri" w:hAnsi="Calibri" w:cs="Calibri"/>
              </w:rPr>
            </w:pPr>
            <w:r w:rsidRPr="179E85BE">
              <w:rPr>
                <w:rFonts w:ascii="Calibri" w:hAnsi="Calibri" w:cs="Calibri"/>
              </w:rPr>
              <w:t>P</w:t>
            </w:r>
            <w:r w:rsidRPr="179E85BE">
              <w:rPr>
                <w:rFonts w:ascii="Calibri" w:hAnsi="Calibri" w:cs="Calibri"/>
              </w:rPr>
              <w:fldChar w:fldCharType="begin" w:fldLock="1"/>
            </w:r>
            <w:r w:rsidRPr="179E85BE">
              <w:rPr>
                <w:rFonts w:ascii="Calibri" w:hAnsi="Calibri" w:cs="Calibri"/>
              </w:rPr>
              <w:instrText>MERGEFIELD Att.PK</w:instrText>
            </w:r>
            <w:r w:rsidRPr="179E85BE">
              <w:rPr>
                <w:rFonts w:ascii="Calibri" w:hAnsi="Calibri" w:cs="Calibri"/>
              </w:rPr>
              <w:fldChar w:fldCharType="end"/>
            </w:r>
          </w:p>
        </w:tc>
        <w:tc>
          <w:tcPr>
            <w:tcW w:w="1680" w:type="dxa"/>
            <w:tcBorders>
              <w:top w:val="single" w:sz="2" w:space="0" w:color="auto"/>
              <w:left w:val="single" w:sz="2" w:space="0" w:color="auto"/>
              <w:bottom w:val="single" w:sz="2" w:space="0" w:color="auto"/>
              <w:right w:val="single" w:sz="2" w:space="0" w:color="auto"/>
            </w:tcBorders>
          </w:tcPr>
          <w:p w14:paraId="5ADB2F36" w14:textId="3345074B" w:rsidR="179E85BE" w:rsidRDefault="179E85BE" w:rsidP="179E85BE">
            <w:pPr>
              <w:rPr>
                <w:rFonts w:ascii="Calibri" w:eastAsia="Calibri" w:hAnsi="Calibri" w:cs="Calibri"/>
              </w:rPr>
            </w:pPr>
            <w:r w:rsidRPr="179E85BE">
              <w:rPr>
                <w:rFonts w:ascii="Calibri" w:eastAsia="Calibri" w:hAnsi="Calibri" w:cs="Calibri"/>
              </w:rPr>
              <w:t>Cod_ Chofer</w:t>
            </w:r>
          </w:p>
        </w:tc>
        <w:tc>
          <w:tcPr>
            <w:tcW w:w="1268" w:type="dxa"/>
            <w:tcBorders>
              <w:top w:val="single" w:sz="2" w:space="0" w:color="auto"/>
              <w:left w:val="single" w:sz="2" w:space="0" w:color="auto"/>
              <w:bottom w:val="single" w:sz="2" w:space="0" w:color="auto"/>
              <w:right w:val="single" w:sz="2" w:space="0" w:color="auto"/>
            </w:tcBorders>
          </w:tcPr>
          <w:p w14:paraId="0D84A3B6" w14:textId="6A336201" w:rsidR="179E85BE" w:rsidRDefault="179E85BE" w:rsidP="179E85BE">
            <w:proofErr w:type="spellStart"/>
            <w:r w:rsidRPr="179E85BE">
              <w:rPr>
                <w:rFonts w:ascii="Calibri" w:eastAsia="Calibri" w:hAnsi="Calibri" w:cs="Calibri"/>
              </w:rPr>
              <w:t>Integer</w:t>
            </w:r>
            <w:proofErr w:type="spellEnd"/>
          </w:p>
        </w:tc>
        <w:tc>
          <w:tcPr>
            <w:tcW w:w="831" w:type="dxa"/>
            <w:tcBorders>
              <w:top w:val="single" w:sz="2" w:space="0" w:color="auto"/>
              <w:left w:val="single" w:sz="2" w:space="0" w:color="auto"/>
              <w:bottom w:val="single" w:sz="2" w:space="0" w:color="auto"/>
              <w:right w:val="single" w:sz="2" w:space="0" w:color="auto"/>
            </w:tcBorders>
          </w:tcPr>
          <w:p w14:paraId="17EACB36" w14:textId="77777777"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52B39F7C" w14:textId="77777777"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021DBA08" w14:textId="77777777" w:rsidR="179E85BE" w:rsidRDefault="179E85BE" w:rsidP="179E85BE">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07336B9" w14:textId="77777777" w:rsidR="179E85BE" w:rsidRDefault="179E85BE" w:rsidP="179E85BE">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01DE84D1" w14:textId="77777777"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85E337E" w14:textId="77777777"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26FA98C0" w14:textId="77777777" w:rsidR="179E85BE" w:rsidRDefault="179E85BE" w:rsidP="179E85BE">
            <w:pPr>
              <w:rPr>
                <w:rFonts w:ascii="Calibri" w:hAnsi="Calibri" w:cs="Calibri"/>
              </w:rPr>
            </w:pPr>
          </w:p>
        </w:tc>
      </w:tr>
      <w:tr w:rsidR="179E85BE" w14:paraId="651B51B6"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2369D9DA" w14:textId="77777777"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281E8F42" w14:textId="4410FFAD" w:rsidR="179E85BE" w:rsidRDefault="179E85BE" w:rsidP="179E85BE">
            <w:pPr>
              <w:rPr>
                <w:rFonts w:ascii="Calibri" w:eastAsia="Calibri" w:hAnsi="Calibri" w:cs="Calibri"/>
              </w:rPr>
            </w:pPr>
            <w:r w:rsidRPr="179E85BE">
              <w:rPr>
                <w:rFonts w:ascii="Calibri" w:eastAsia="Calibri" w:hAnsi="Calibri" w:cs="Calibri"/>
              </w:rPr>
              <w:t>Nombre</w:t>
            </w:r>
          </w:p>
        </w:tc>
        <w:tc>
          <w:tcPr>
            <w:tcW w:w="1268" w:type="dxa"/>
            <w:tcBorders>
              <w:top w:val="single" w:sz="2" w:space="0" w:color="auto"/>
              <w:left w:val="single" w:sz="2" w:space="0" w:color="auto"/>
              <w:bottom w:val="single" w:sz="2" w:space="0" w:color="auto"/>
              <w:right w:val="single" w:sz="2" w:space="0" w:color="auto"/>
            </w:tcBorders>
          </w:tcPr>
          <w:p w14:paraId="0FEC134C" w14:textId="392213ED" w:rsidR="179E85BE" w:rsidRDefault="179E85BE" w:rsidP="179E85BE">
            <w:pPr>
              <w:rPr>
                <w:rFonts w:ascii="Calibri" w:eastAsia="Calibri" w:hAnsi="Calibri" w:cs="Calibri"/>
              </w:rPr>
            </w:pPr>
            <w:r w:rsidRPr="179E85BE">
              <w:rPr>
                <w:rFonts w:ascii="Calibri" w:eastAsia="Calibri" w:hAnsi="Calibri" w:cs="Calibri"/>
              </w:rPr>
              <w:t>VARCHAR</w:t>
            </w:r>
          </w:p>
        </w:tc>
        <w:tc>
          <w:tcPr>
            <w:tcW w:w="831" w:type="dxa"/>
            <w:tcBorders>
              <w:top w:val="single" w:sz="2" w:space="0" w:color="auto"/>
              <w:left w:val="single" w:sz="2" w:space="0" w:color="auto"/>
              <w:bottom w:val="single" w:sz="2" w:space="0" w:color="auto"/>
              <w:right w:val="single" w:sz="2" w:space="0" w:color="auto"/>
            </w:tcBorders>
          </w:tcPr>
          <w:p w14:paraId="12425769" w14:textId="77777777"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13B27951" w14:textId="77777777"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006CD6F7" w14:textId="76378777" w:rsidR="179E85BE" w:rsidRDefault="179E85BE" w:rsidP="179E85BE">
            <w:pPr>
              <w:rPr>
                <w:rFonts w:ascii="Calibri" w:eastAsia="Calibri" w:hAnsi="Calibri" w:cs="Calibri"/>
              </w:rPr>
            </w:pPr>
            <w:r w:rsidRPr="179E85BE">
              <w:rPr>
                <w:rFonts w:ascii="Calibri" w:eastAsia="Calibri" w:hAnsi="Calibri" w:cs="Calibri"/>
              </w:rPr>
              <w:t>20 CHAR</w:t>
            </w:r>
          </w:p>
        </w:tc>
        <w:tc>
          <w:tcPr>
            <w:tcW w:w="1134" w:type="dxa"/>
            <w:tcBorders>
              <w:top w:val="single" w:sz="2" w:space="0" w:color="auto"/>
              <w:left w:val="single" w:sz="2" w:space="0" w:color="auto"/>
              <w:bottom w:val="single" w:sz="2" w:space="0" w:color="auto"/>
              <w:right w:val="single" w:sz="2" w:space="0" w:color="auto"/>
            </w:tcBorders>
          </w:tcPr>
          <w:p w14:paraId="62580CDB" w14:textId="4B1A94A0" w:rsidR="179E85BE" w:rsidRDefault="179E85BE" w:rsidP="179E85BE">
            <w:pPr>
              <w:spacing w:line="259"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4A628D5B" w14:textId="77777777"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0C149C4E" w14:textId="77777777"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BEA67B3" w14:textId="77777777" w:rsidR="179E85BE" w:rsidRDefault="179E85BE" w:rsidP="179E85BE">
            <w:pPr>
              <w:rPr>
                <w:rFonts w:ascii="Calibri" w:hAnsi="Calibri" w:cs="Calibri"/>
              </w:rPr>
            </w:pPr>
          </w:p>
        </w:tc>
      </w:tr>
      <w:tr w:rsidR="179E85BE" w14:paraId="0F1EF845"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5BB87066" w14:textId="5106F16C"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5DE84BAB" w14:textId="79EFD4DC" w:rsidR="179E85BE" w:rsidRDefault="179E85BE" w:rsidP="179E85BE">
            <w:pPr>
              <w:rPr>
                <w:rFonts w:ascii="Calibri" w:eastAsia="Calibri" w:hAnsi="Calibri" w:cs="Calibri"/>
              </w:rPr>
            </w:pPr>
            <w:r w:rsidRPr="179E85BE">
              <w:rPr>
                <w:rFonts w:ascii="Calibri" w:eastAsia="Calibri" w:hAnsi="Calibri" w:cs="Calibri"/>
              </w:rPr>
              <w:t>Cédula</w:t>
            </w:r>
          </w:p>
        </w:tc>
        <w:tc>
          <w:tcPr>
            <w:tcW w:w="1268" w:type="dxa"/>
            <w:tcBorders>
              <w:top w:val="single" w:sz="2" w:space="0" w:color="auto"/>
              <w:left w:val="single" w:sz="2" w:space="0" w:color="auto"/>
              <w:bottom w:val="single" w:sz="2" w:space="0" w:color="auto"/>
              <w:right w:val="single" w:sz="2" w:space="0" w:color="auto"/>
            </w:tcBorders>
          </w:tcPr>
          <w:p w14:paraId="28A28177" w14:textId="3B0458FE" w:rsidR="179E85BE" w:rsidRDefault="179E85BE" w:rsidP="179E85BE">
            <w:pPr>
              <w:rPr>
                <w:rFonts w:ascii="Calibri" w:eastAsia="Calibri" w:hAnsi="Calibri" w:cs="Calibri"/>
              </w:rPr>
            </w:pPr>
            <w:proofErr w:type="spellStart"/>
            <w:r w:rsidRPr="179E85BE">
              <w:rPr>
                <w:rFonts w:ascii="Calibri" w:eastAsia="Calibri" w:hAnsi="Calibri" w:cs="Calibri"/>
              </w:rPr>
              <w:t>Integer</w:t>
            </w:r>
            <w:proofErr w:type="spellEnd"/>
          </w:p>
        </w:tc>
        <w:tc>
          <w:tcPr>
            <w:tcW w:w="831" w:type="dxa"/>
            <w:tcBorders>
              <w:top w:val="single" w:sz="2" w:space="0" w:color="auto"/>
              <w:left w:val="single" w:sz="2" w:space="0" w:color="auto"/>
              <w:bottom w:val="single" w:sz="2" w:space="0" w:color="auto"/>
              <w:right w:val="single" w:sz="2" w:space="0" w:color="auto"/>
            </w:tcBorders>
          </w:tcPr>
          <w:p w14:paraId="2FF34989" w14:textId="42F41E5E"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22487EDC" w14:textId="24419DF6"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53221BB5" w14:textId="1B9F2E81" w:rsidR="179E85BE" w:rsidRDefault="179E85BE" w:rsidP="179E85BE">
            <w:pPr>
              <w:rPr>
                <w:rFonts w:ascii="Calibri" w:eastAsia="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CF28320" w14:textId="3730DEBB" w:rsidR="179E85BE" w:rsidRDefault="179E85BE" w:rsidP="179E85BE">
            <w:pPr>
              <w:spacing w:line="259"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5EA1A24" w14:textId="3B7E6056"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40440CA" w14:textId="4EC26E55"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59D6DE90" w14:textId="3A654201" w:rsidR="179E85BE" w:rsidRDefault="179E85BE" w:rsidP="179E85BE">
            <w:pPr>
              <w:rPr>
                <w:rFonts w:ascii="Calibri" w:hAnsi="Calibri" w:cs="Calibri"/>
              </w:rPr>
            </w:pPr>
          </w:p>
        </w:tc>
      </w:tr>
      <w:tr w:rsidR="179E85BE" w14:paraId="60A49545"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0D91CA20" w14:textId="441719A5"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10F840C4" w14:textId="1658E7E6" w:rsidR="179E85BE" w:rsidRDefault="179E85BE" w:rsidP="179E85BE">
            <w:pPr>
              <w:rPr>
                <w:rFonts w:ascii="Calibri" w:eastAsia="Calibri" w:hAnsi="Calibri" w:cs="Calibri"/>
              </w:rPr>
            </w:pPr>
            <w:r w:rsidRPr="179E85BE">
              <w:rPr>
                <w:rFonts w:ascii="Calibri" w:eastAsia="Calibri" w:hAnsi="Calibri" w:cs="Calibri"/>
              </w:rPr>
              <w:t>Teléfono</w:t>
            </w:r>
          </w:p>
        </w:tc>
        <w:tc>
          <w:tcPr>
            <w:tcW w:w="1268" w:type="dxa"/>
            <w:tcBorders>
              <w:top w:val="single" w:sz="2" w:space="0" w:color="auto"/>
              <w:left w:val="single" w:sz="2" w:space="0" w:color="auto"/>
              <w:bottom w:val="single" w:sz="2" w:space="0" w:color="auto"/>
              <w:right w:val="single" w:sz="2" w:space="0" w:color="auto"/>
            </w:tcBorders>
          </w:tcPr>
          <w:p w14:paraId="6B7675FC" w14:textId="2845568F" w:rsidR="179E85BE" w:rsidRDefault="179E85BE" w:rsidP="179E85BE">
            <w:pPr>
              <w:rPr>
                <w:rFonts w:ascii="Calibri" w:eastAsia="Calibri" w:hAnsi="Calibri" w:cs="Calibri"/>
              </w:rPr>
            </w:pPr>
            <w:r w:rsidRPr="179E85BE">
              <w:rPr>
                <w:rFonts w:ascii="Calibri" w:eastAsia="Calibri" w:hAnsi="Calibri" w:cs="Calibri"/>
              </w:rPr>
              <w:t>VARCHAR</w:t>
            </w:r>
          </w:p>
        </w:tc>
        <w:tc>
          <w:tcPr>
            <w:tcW w:w="831" w:type="dxa"/>
            <w:tcBorders>
              <w:top w:val="single" w:sz="2" w:space="0" w:color="auto"/>
              <w:left w:val="single" w:sz="2" w:space="0" w:color="auto"/>
              <w:bottom w:val="single" w:sz="2" w:space="0" w:color="auto"/>
              <w:right w:val="single" w:sz="2" w:space="0" w:color="auto"/>
            </w:tcBorders>
          </w:tcPr>
          <w:p w14:paraId="262310CF" w14:textId="15AF7549"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17672265" w14:textId="3176FA70"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5772A86C" w14:textId="3597BDDA" w:rsidR="179E85BE" w:rsidRDefault="179E85BE" w:rsidP="179E85BE">
            <w:pPr>
              <w:rPr>
                <w:rFonts w:ascii="Calibri" w:eastAsia="Calibri" w:hAnsi="Calibri" w:cs="Calibri"/>
              </w:rPr>
            </w:pPr>
            <w:r w:rsidRPr="179E85BE">
              <w:rPr>
                <w:rFonts w:ascii="Calibri" w:eastAsia="Calibri" w:hAnsi="Calibri" w:cs="Calibri"/>
              </w:rPr>
              <w:t xml:space="preserve">10 </w:t>
            </w:r>
            <w:proofErr w:type="spellStart"/>
            <w:r w:rsidRPr="179E85BE">
              <w:rPr>
                <w:rFonts w:ascii="Calibri" w:eastAsia="Calibri" w:hAnsi="Calibri" w:cs="Calibri"/>
              </w:rPr>
              <w:t>char</w:t>
            </w:r>
            <w:proofErr w:type="spellEnd"/>
          </w:p>
        </w:tc>
        <w:tc>
          <w:tcPr>
            <w:tcW w:w="1134" w:type="dxa"/>
            <w:tcBorders>
              <w:top w:val="single" w:sz="2" w:space="0" w:color="auto"/>
              <w:left w:val="single" w:sz="2" w:space="0" w:color="auto"/>
              <w:bottom w:val="single" w:sz="2" w:space="0" w:color="auto"/>
              <w:right w:val="single" w:sz="2" w:space="0" w:color="auto"/>
            </w:tcBorders>
          </w:tcPr>
          <w:p w14:paraId="68ED072B" w14:textId="1C0C3B06" w:rsidR="179E85BE" w:rsidRDefault="179E85BE" w:rsidP="179E85BE">
            <w:pPr>
              <w:spacing w:line="259"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6D449AA2" w14:textId="116E663D"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BB3F620" w14:textId="26E58B7C"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483F0944" w14:textId="77948BF5" w:rsidR="179E85BE" w:rsidRDefault="179E85BE" w:rsidP="179E85BE">
            <w:pPr>
              <w:rPr>
                <w:rFonts w:ascii="Calibri" w:hAnsi="Calibri" w:cs="Calibri"/>
              </w:rPr>
            </w:pPr>
          </w:p>
        </w:tc>
      </w:tr>
      <w:tr w:rsidR="179E85BE" w14:paraId="522D1E3E" w14:textId="77777777" w:rsidTr="179E85BE">
        <w:trPr>
          <w:trHeight w:val="223"/>
        </w:trPr>
        <w:tc>
          <w:tcPr>
            <w:tcW w:w="474" w:type="dxa"/>
            <w:tcBorders>
              <w:top w:val="single" w:sz="2" w:space="0" w:color="auto"/>
              <w:left w:val="single" w:sz="2" w:space="0" w:color="auto"/>
              <w:bottom w:val="single" w:sz="2" w:space="0" w:color="auto"/>
              <w:right w:val="single" w:sz="2" w:space="0" w:color="auto"/>
            </w:tcBorders>
          </w:tcPr>
          <w:p w14:paraId="27234B5D" w14:textId="77787304" w:rsidR="179E85BE" w:rsidRDefault="179E85BE" w:rsidP="179E85BE">
            <w:pPr>
              <w:rPr>
                <w:rFonts w:ascii="Calibri" w:hAnsi="Calibri" w:cs="Calibri"/>
              </w:rPr>
            </w:pPr>
          </w:p>
        </w:tc>
        <w:tc>
          <w:tcPr>
            <w:tcW w:w="1680" w:type="dxa"/>
            <w:tcBorders>
              <w:top w:val="single" w:sz="2" w:space="0" w:color="auto"/>
              <w:left w:val="single" w:sz="2" w:space="0" w:color="auto"/>
              <w:bottom w:val="single" w:sz="2" w:space="0" w:color="auto"/>
              <w:right w:val="single" w:sz="2" w:space="0" w:color="auto"/>
            </w:tcBorders>
          </w:tcPr>
          <w:p w14:paraId="3E59E328" w14:textId="6ECAB0EB" w:rsidR="179E85BE" w:rsidRDefault="179E85BE" w:rsidP="179E85BE">
            <w:proofErr w:type="spellStart"/>
            <w:r w:rsidRPr="179E85BE">
              <w:rPr>
                <w:rFonts w:ascii="Calibri" w:eastAsia="Calibri" w:hAnsi="Calibri" w:cs="Calibri"/>
              </w:rPr>
              <w:t>Vehículo_Cod_Vehículo</w:t>
            </w:r>
            <w:proofErr w:type="spellEnd"/>
          </w:p>
        </w:tc>
        <w:tc>
          <w:tcPr>
            <w:tcW w:w="1268" w:type="dxa"/>
            <w:tcBorders>
              <w:top w:val="single" w:sz="2" w:space="0" w:color="auto"/>
              <w:left w:val="single" w:sz="2" w:space="0" w:color="auto"/>
              <w:bottom w:val="single" w:sz="2" w:space="0" w:color="auto"/>
              <w:right w:val="single" w:sz="2" w:space="0" w:color="auto"/>
            </w:tcBorders>
          </w:tcPr>
          <w:p w14:paraId="4BB9B13E" w14:textId="65F4CAF1" w:rsidR="179E85BE" w:rsidRDefault="179E85BE" w:rsidP="179E85BE">
            <w:pPr>
              <w:rPr>
                <w:rFonts w:ascii="Calibri" w:eastAsia="Calibri" w:hAnsi="Calibri" w:cs="Calibri"/>
              </w:rPr>
            </w:pPr>
            <w:proofErr w:type="spellStart"/>
            <w:r w:rsidRPr="179E85BE">
              <w:rPr>
                <w:rFonts w:ascii="Calibri" w:eastAsia="Calibri" w:hAnsi="Calibri" w:cs="Calibri"/>
              </w:rPr>
              <w:t>Integer</w:t>
            </w:r>
            <w:proofErr w:type="spellEnd"/>
          </w:p>
        </w:tc>
        <w:tc>
          <w:tcPr>
            <w:tcW w:w="831" w:type="dxa"/>
            <w:tcBorders>
              <w:top w:val="single" w:sz="2" w:space="0" w:color="auto"/>
              <w:left w:val="single" w:sz="2" w:space="0" w:color="auto"/>
              <w:bottom w:val="single" w:sz="2" w:space="0" w:color="auto"/>
              <w:right w:val="single" w:sz="2" w:space="0" w:color="auto"/>
            </w:tcBorders>
          </w:tcPr>
          <w:p w14:paraId="33D7DC22" w14:textId="5DFACA22" w:rsidR="179E85BE" w:rsidRDefault="179E85BE" w:rsidP="179E85BE">
            <w:pPr>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3B93FDAD" w14:textId="41286795" w:rsidR="179E85BE" w:rsidRDefault="179E85BE" w:rsidP="179E85BE">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675F7CB0" w14:textId="7C0750CA" w:rsidR="179E85BE" w:rsidRDefault="179E85BE" w:rsidP="179E85BE">
            <w:pPr>
              <w:rPr>
                <w:rFonts w:ascii="Calibri" w:eastAsia="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193F321D" w14:textId="52B1CE42" w:rsidR="179E85BE" w:rsidRDefault="179E85BE" w:rsidP="179E85BE">
            <w:pPr>
              <w:spacing w:line="259"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2C0D698C" w14:textId="7368E5CF" w:rsidR="179E85BE" w:rsidRDefault="179E85BE" w:rsidP="179E85BE">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7790DE58" w14:textId="4E664A22" w:rsidR="179E85BE" w:rsidRDefault="179E85BE" w:rsidP="179E85BE">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733136E9" w14:textId="376AE01C" w:rsidR="179E85BE" w:rsidRDefault="179E85BE" w:rsidP="179E85BE">
            <w:pPr>
              <w:rPr>
                <w:rFonts w:ascii="Calibri" w:hAnsi="Calibri" w:cs="Calibri"/>
              </w:rPr>
            </w:pPr>
          </w:p>
        </w:tc>
      </w:tr>
    </w:tbl>
    <w:p w14:paraId="072429E2" w14:textId="64228B0B" w:rsidR="179E85BE" w:rsidRDefault="179E85BE" w:rsidP="179E85BE">
      <w:pPr>
        <w:rPr>
          <w:rFonts w:ascii="Calibri" w:hAnsi="Calibri" w:cs="Calibri"/>
        </w:rPr>
      </w:pPr>
    </w:p>
    <w:p w14:paraId="4794939E" w14:textId="5ECD8F3E" w:rsidR="179E85BE" w:rsidRDefault="179E85BE" w:rsidP="179E85BE">
      <w:pPr>
        <w:rPr>
          <w:rFonts w:ascii="Calibri" w:hAnsi="Calibri" w:cs="Calibri"/>
        </w:rPr>
      </w:pPr>
    </w:p>
    <w:p w14:paraId="7F8BE833" w14:textId="77777777" w:rsidR="00B23E8F" w:rsidRPr="00B23E8F" w:rsidRDefault="00B23E8F" w:rsidP="00B23E8F">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23E8F" w:rsidRPr="00B23E8F" w14:paraId="71EA00F8" w14:textId="77777777" w:rsidTr="179E85BE">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3EA8AD32" w14:textId="77777777" w:rsidR="00B23E8F" w:rsidRPr="00B23E8F" w:rsidRDefault="00B23E8F" w:rsidP="000A3930">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19F682AF" w14:textId="77777777" w:rsidR="00B23E8F" w:rsidRPr="00B23E8F" w:rsidRDefault="00B23E8F" w:rsidP="000A3930">
            <w:pPr>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50D8246C" w14:textId="77777777" w:rsidR="00B23E8F" w:rsidRPr="00B23E8F" w:rsidRDefault="00B23E8F" w:rsidP="000A3930">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23E8F" w:rsidRPr="00B23E8F" w14:paraId="4FFCBC07" w14:textId="77777777" w:rsidTr="179E85BE">
        <w:trPr>
          <w:trHeight w:val="338"/>
        </w:trPr>
        <w:tc>
          <w:tcPr>
            <w:tcW w:w="2291" w:type="dxa"/>
            <w:tcBorders>
              <w:top w:val="single" w:sz="2" w:space="0" w:color="auto"/>
              <w:left w:val="single" w:sz="2" w:space="0" w:color="auto"/>
              <w:bottom w:val="single" w:sz="2" w:space="0" w:color="auto"/>
              <w:right w:val="single" w:sz="2" w:space="0" w:color="auto"/>
            </w:tcBorders>
          </w:tcPr>
          <w:p w14:paraId="1728B4D0" w14:textId="67836230" w:rsidR="00B23E8F" w:rsidRPr="00B23E8F" w:rsidRDefault="179E85BE" w:rsidP="000A3930">
            <w:pPr>
              <w:rPr>
                <w:rFonts w:ascii="Calibri" w:hAnsi="Calibri" w:cs="Calibri"/>
                <w:lang w:val="en-US"/>
              </w:rPr>
            </w:pPr>
            <w:proofErr w:type="spellStart"/>
            <w:r w:rsidRPr="179E85BE">
              <w:rPr>
                <w:rFonts w:ascii="Calibri" w:hAnsi="Calibri" w:cs="Calibri"/>
                <w:lang w:val="en-US"/>
              </w:rPr>
              <w:t>Secretaria</w:t>
            </w:r>
            <w:proofErr w:type="spellEnd"/>
            <w:r w:rsidRPr="179E85BE">
              <w:rPr>
                <w:rFonts w:ascii="Calibri" w:hAnsi="Calibri" w:cs="Calibri"/>
                <w:lang w:val="en-US"/>
              </w:rPr>
              <w:t xml:space="preserve"> y </w:t>
            </w:r>
            <w:proofErr w:type="spellStart"/>
            <w:r w:rsidRPr="179E85BE">
              <w:rPr>
                <w:rFonts w:ascii="Calibri" w:hAnsi="Calibri" w:cs="Calibri"/>
                <w:lang w:val="en-US"/>
              </w:rPr>
              <w:t>Ruta</w:t>
            </w:r>
            <w:proofErr w:type="spellEnd"/>
            <w:r w:rsidRPr="179E85BE">
              <w:rPr>
                <w:rFonts w:ascii="Calibri" w:hAnsi="Calibri" w:cs="Calibri"/>
                <w:lang w:val="en-US"/>
              </w:rPr>
              <w:t xml:space="preserve"> </w:t>
            </w:r>
          </w:p>
        </w:tc>
        <w:tc>
          <w:tcPr>
            <w:tcW w:w="3345" w:type="dxa"/>
            <w:tcBorders>
              <w:top w:val="single" w:sz="2" w:space="0" w:color="auto"/>
              <w:left w:val="single" w:sz="2" w:space="0" w:color="auto"/>
              <w:bottom w:val="single" w:sz="2" w:space="0" w:color="auto"/>
              <w:right w:val="single" w:sz="2" w:space="0" w:color="auto"/>
            </w:tcBorders>
          </w:tcPr>
          <w:p w14:paraId="34959D4B" w14:textId="1692D024" w:rsidR="00B23E8F" w:rsidRPr="00B23E8F" w:rsidRDefault="179E85BE" w:rsidP="000A3930">
            <w:pPr>
              <w:rPr>
                <w:rFonts w:ascii="Calibri" w:hAnsi="Calibri" w:cs="Calibri"/>
                <w:lang w:val="en-US"/>
              </w:rPr>
            </w:pPr>
            <w:proofErr w:type="spellStart"/>
            <w:r w:rsidRPr="179E85BE">
              <w:rPr>
                <w:rFonts w:ascii="Calibri" w:hAnsi="Calibri" w:cs="Calibri"/>
                <w:lang w:val="en-US"/>
              </w:rPr>
              <w:t>Gestionar</w:t>
            </w:r>
            <w:proofErr w:type="spellEnd"/>
            <w:r w:rsidRPr="179E85BE">
              <w:rPr>
                <w:rFonts w:ascii="Calibri" w:hAnsi="Calibri" w:cs="Calibri"/>
                <w:lang w:val="en-US"/>
              </w:rPr>
              <w:t xml:space="preserve"> </w:t>
            </w:r>
          </w:p>
        </w:tc>
        <w:tc>
          <w:tcPr>
            <w:tcW w:w="3784" w:type="dxa"/>
            <w:tcBorders>
              <w:top w:val="single" w:sz="2" w:space="0" w:color="auto"/>
              <w:left w:val="single" w:sz="2" w:space="0" w:color="auto"/>
              <w:bottom w:val="single" w:sz="2" w:space="0" w:color="auto"/>
              <w:right w:val="single" w:sz="2" w:space="0" w:color="auto"/>
            </w:tcBorders>
          </w:tcPr>
          <w:p w14:paraId="7BD58BA2" w14:textId="77777777" w:rsidR="00B23E8F" w:rsidRPr="00B23E8F" w:rsidRDefault="00B23E8F" w:rsidP="000A3930">
            <w:pPr>
              <w:jc w:val="both"/>
              <w:rPr>
                <w:rFonts w:ascii="Calibri" w:hAnsi="Calibri" w:cs="Calibri"/>
              </w:rPr>
            </w:pPr>
          </w:p>
        </w:tc>
      </w:tr>
      <w:tr w:rsidR="179E85BE" w14:paraId="3F42B8EE" w14:textId="77777777" w:rsidTr="179E85BE">
        <w:trPr>
          <w:trHeight w:val="338"/>
        </w:trPr>
        <w:tc>
          <w:tcPr>
            <w:tcW w:w="2291" w:type="dxa"/>
            <w:tcBorders>
              <w:top w:val="single" w:sz="2" w:space="0" w:color="auto"/>
              <w:left w:val="single" w:sz="2" w:space="0" w:color="auto"/>
              <w:bottom w:val="single" w:sz="2" w:space="0" w:color="auto"/>
              <w:right w:val="single" w:sz="2" w:space="0" w:color="auto"/>
            </w:tcBorders>
          </w:tcPr>
          <w:p w14:paraId="6D19D989" w14:textId="2D357E6E" w:rsidR="179E85BE" w:rsidRDefault="179E85BE" w:rsidP="179E85BE">
            <w:pPr>
              <w:spacing w:line="259" w:lineRule="auto"/>
            </w:pPr>
            <w:proofErr w:type="spellStart"/>
            <w:r w:rsidRPr="179E85BE">
              <w:rPr>
                <w:rFonts w:ascii="Calibri" w:hAnsi="Calibri" w:cs="Calibri"/>
                <w:lang w:val="en-US"/>
              </w:rPr>
              <w:t>Chofer_Vehículo</w:t>
            </w:r>
            <w:proofErr w:type="spellEnd"/>
          </w:p>
        </w:tc>
        <w:tc>
          <w:tcPr>
            <w:tcW w:w="3345" w:type="dxa"/>
            <w:tcBorders>
              <w:top w:val="single" w:sz="2" w:space="0" w:color="auto"/>
              <w:left w:val="single" w:sz="2" w:space="0" w:color="auto"/>
              <w:bottom w:val="single" w:sz="2" w:space="0" w:color="auto"/>
              <w:right w:val="single" w:sz="2" w:space="0" w:color="auto"/>
            </w:tcBorders>
          </w:tcPr>
          <w:p w14:paraId="4F7F2E50" w14:textId="5BC23892" w:rsidR="179E85BE" w:rsidRDefault="179E85BE" w:rsidP="179E85BE">
            <w:pPr>
              <w:rPr>
                <w:rFonts w:ascii="Calibri" w:hAnsi="Calibri" w:cs="Calibri"/>
                <w:lang w:val="en-US"/>
              </w:rPr>
            </w:pPr>
            <w:proofErr w:type="spellStart"/>
            <w:r w:rsidRPr="179E85BE">
              <w:rPr>
                <w:rFonts w:ascii="Calibri" w:hAnsi="Calibri" w:cs="Calibri"/>
                <w:lang w:val="en-US"/>
              </w:rPr>
              <w:t>Conducir</w:t>
            </w:r>
            <w:proofErr w:type="spellEnd"/>
          </w:p>
        </w:tc>
        <w:tc>
          <w:tcPr>
            <w:tcW w:w="3784" w:type="dxa"/>
            <w:tcBorders>
              <w:top w:val="single" w:sz="2" w:space="0" w:color="auto"/>
              <w:left w:val="single" w:sz="2" w:space="0" w:color="auto"/>
              <w:bottom w:val="single" w:sz="2" w:space="0" w:color="auto"/>
              <w:right w:val="single" w:sz="2" w:space="0" w:color="auto"/>
            </w:tcBorders>
          </w:tcPr>
          <w:p w14:paraId="1F249690" w14:textId="442F9ED5" w:rsidR="179E85BE" w:rsidRDefault="179E85BE" w:rsidP="179E85BE">
            <w:pPr>
              <w:jc w:val="both"/>
              <w:rPr>
                <w:rFonts w:ascii="Calibri" w:hAnsi="Calibri" w:cs="Calibri"/>
              </w:rPr>
            </w:pPr>
          </w:p>
        </w:tc>
      </w:tr>
    </w:tbl>
    <w:p w14:paraId="0BEBBE45" w14:textId="2F99595D" w:rsidR="2F8D34C0" w:rsidRDefault="2F8D34C0"/>
    <w:p w14:paraId="4357A966" w14:textId="77777777" w:rsidR="00B23E8F" w:rsidRPr="00B23E8F" w:rsidRDefault="00B23E8F" w:rsidP="00B23E8F">
      <w:pPr>
        <w:rPr>
          <w:rFonts w:ascii="Calibri" w:hAnsi="Calibri" w:cs="Calibri"/>
        </w:rPr>
      </w:pPr>
    </w:p>
    <w:p w14:paraId="44690661" w14:textId="77777777" w:rsidR="00B23E8F" w:rsidRPr="00D220D3" w:rsidRDefault="00B23E8F" w:rsidP="008549D5">
      <w:pPr>
        <w:ind w:left="851"/>
        <w:jc w:val="both"/>
        <w:rPr>
          <w:rFonts w:ascii="Calibri" w:hAnsi="Calibri" w:cs="Book Antiqua"/>
          <w:i/>
          <w:color w:val="0000FF"/>
        </w:rPr>
      </w:pPr>
    </w:p>
    <w:p w14:paraId="53144805" w14:textId="77777777" w:rsidR="00C67250" w:rsidRPr="00A96743" w:rsidRDefault="482C3D92" w:rsidP="00F53248">
      <w:pPr>
        <w:pStyle w:val="Ttulo3"/>
        <w:numPr>
          <w:ilvl w:val="2"/>
          <w:numId w:val="24"/>
        </w:numPr>
        <w:ind w:left="1560"/>
        <w:rPr>
          <w:rFonts w:ascii="Calibri" w:hAnsi="Calibri" w:cs="Calibri"/>
          <w:sz w:val="24"/>
          <w:szCs w:val="24"/>
        </w:rPr>
      </w:pPr>
      <w:bookmarkStart w:id="140" w:name="_Toc391994536"/>
      <w:bookmarkStart w:id="141" w:name="_Toc188047267"/>
      <w:bookmarkStart w:id="142" w:name="_Toc106448054"/>
      <w:r w:rsidRPr="2EEC5351">
        <w:rPr>
          <w:rFonts w:ascii="Calibri" w:hAnsi="Calibri" w:cs="Calibri"/>
          <w:sz w:val="24"/>
          <w:szCs w:val="24"/>
        </w:rPr>
        <w:t>Diseño de Base de Datos</w:t>
      </w:r>
      <w:bookmarkEnd w:id="140"/>
      <w:bookmarkEnd w:id="141"/>
      <w:bookmarkEnd w:id="142"/>
    </w:p>
    <w:p w14:paraId="622F8327" w14:textId="4B5B258B" w:rsidR="2EEC5351" w:rsidRDefault="2EEC5351" w:rsidP="179E85BE">
      <w:pPr>
        <w:ind w:firstLine="708"/>
        <w:rPr>
          <w:b/>
          <w:bCs/>
        </w:rPr>
      </w:pPr>
    </w:p>
    <w:p w14:paraId="5E69453D" w14:textId="5082DD70" w:rsidR="2EEC5351" w:rsidRDefault="2EEC5351" w:rsidP="2EEC5351">
      <w:pPr>
        <w:ind w:left="720"/>
        <w:jc w:val="both"/>
        <w:rPr>
          <w:b/>
          <w:bCs/>
        </w:rPr>
      </w:pPr>
      <w:r w:rsidRPr="2EEC5351">
        <w:rPr>
          <w:b/>
          <w:bCs/>
        </w:rPr>
        <w:t xml:space="preserve">Diagrama Entidad Relación en </w:t>
      </w:r>
      <w:proofErr w:type="spellStart"/>
      <w:r w:rsidRPr="2EEC5351">
        <w:rPr>
          <w:b/>
          <w:bCs/>
        </w:rPr>
        <w:t>Draw.Io</w:t>
      </w:r>
      <w:proofErr w:type="spellEnd"/>
    </w:p>
    <w:p w14:paraId="342D4C27" w14:textId="612E06FD" w:rsidR="00C67250" w:rsidRPr="00FE0DBE" w:rsidRDefault="00C67250" w:rsidP="00C67250">
      <w:pPr>
        <w:jc w:val="center"/>
      </w:pPr>
    </w:p>
    <w:p w14:paraId="3572E399" w14:textId="751D82B5" w:rsidR="00C67250" w:rsidRPr="00D220D3" w:rsidRDefault="2EEC5351" w:rsidP="2EEC5351">
      <w:pPr>
        <w:ind w:left="720"/>
        <w:jc w:val="both"/>
        <w:rPr>
          <w:rFonts w:ascii="Calibri" w:hAnsi="Calibri" w:cs="Book Antiqua"/>
          <w:i/>
          <w:iCs/>
          <w:color w:val="0000FF"/>
        </w:rPr>
      </w:pPr>
      <w:r>
        <w:rPr>
          <w:noProof/>
        </w:rPr>
        <w:lastRenderedPageBreak/>
        <w:drawing>
          <wp:inline distT="0" distB="0" distL="0" distR="0" wp14:anchorId="2E2D2BC7" wp14:editId="4DE5F800">
            <wp:extent cx="5087424" cy="5076825"/>
            <wp:effectExtent l="0" t="0" r="0" b="0"/>
            <wp:docPr id="734115360" name="Imagen 7341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087424" cy="5076825"/>
                    </a:xfrm>
                    <a:prstGeom prst="rect">
                      <a:avLst/>
                    </a:prstGeom>
                  </pic:spPr>
                </pic:pic>
              </a:graphicData>
            </a:graphic>
          </wp:inline>
        </w:drawing>
      </w:r>
    </w:p>
    <w:p w14:paraId="0F939E12" w14:textId="77777777" w:rsidR="00C67250" w:rsidRPr="00CA5FC6" w:rsidRDefault="13175629" w:rsidP="00F53248">
      <w:pPr>
        <w:pStyle w:val="Ttulo2"/>
        <w:numPr>
          <w:ilvl w:val="1"/>
          <w:numId w:val="24"/>
        </w:numPr>
        <w:tabs>
          <w:tab w:val="num" w:pos="792"/>
        </w:tabs>
        <w:ind w:left="1418"/>
        <w:rPr>
          <w:rFonts w:ascii="Calibri" w:hAnsi="Calibri" w:cs="Book Antiqua"/>
          <w:i w:val="0"/>
          <w:iCs w:val="0"/>
          <w:sz w:val="24"/>
          <w:szCs w:val="24"/>
        </w:rPr>
      </w:pPr>
      <w:bookmarkStart w:id="143" w:name="_Toc391994537"/>
      <w:bookmarkStart w:id="144" w:name="_Toc1886050515"/>
      <w:bookmarkStart w:id="145" w:name="_Toc106448055"/>
      <w:r w:rsidRPr="5B15FE54">
        <w:rPr>
          <w:rFonts w:ascii="Calibri" w:hAnsi="Calibri" w:cs="Book Antiqua"/>
          <w:i w:val="0"/>
          <w:iCs w:val="0"/>
          <w:sz w:val="24"/>
          <w:szCs w:val="24"/>
        </w:rPr>
        <w:t>Requisitos de Software/Hardware</w:t>
      </w:r>
      <w:bookmarkEnd w:id="143"/>
      <w:bookmarkEnd w:id="144"/>
      <w:bookmarkEnd w:id="145"/>
    </w:p>
    <w:p w14:paraId="3AA4A2A9" w14:textId="77777777" w:rsidR="00C67250" w:rsidRDefault="00C67250" w:rsidP="00C67250">
      <w:pPr>
        <w:ind w:left="993"/>
        <w:jc w:val="both"/>
        <w:rPr>
          <w:rFonts w:ascii="Calibri" w:hAnsi="Calibri"/>
          <w:i/>
          <w:iCs/>
          <w:color w:val="0000FF"/>
        </w:rPr>
      </w:pPr>
      <w:r w:rsidRPr="00A008C8">
        <w:rPr>
          <w:rFonts w:ascii="Calibri" w:hAnsi="Calibri"/>
          <w:i/>
          <w:iCs/>
          <w:color w:val="0000FF"/>
        </w:rPr>
        <w:t>&lt;Especifique las estimaciones de capacidad iniciales de recursos computacionales críticos.&gt;</w:t>
      </w:r>
    </w:p>
    <w:p w14:paraId="6CEB15CE" w14:textId="77777777" w:rsidR="00C67250" w:rsidRDefault="00C67250" w:rsidP="00C67250">
      <w:pPr>
        <w:ind w:left="993"/>
        <w:jc w:val="both"/>
        <w:rPr>
          <w:rFonts w:ascii="Calibri" w:hAnsi="Calibri"/>
          <w:i/>
          <w:iCs/>
          <w:color w:val="0000FF"/>
        </w:rPr>
      </w:pPr>
    </w:p>
    <w:p w14:paraId="71A10D9C" w14:textId="77777777" w:rsidR="00C67250" w:rsidRDefault="00C67250" w:rsidP="00C67250">
      <w:pPr>
        <w:ind w:left="993"/>
        <w:jc w:val="both"/>
        <w:rPr>
          <w:rFonts w:ascii="Calibri" w:hAnsi="Calibri" w:cs="Book Antiqua"/>
          <w:i/>
          <w:color w:val="595959"/>
        </w:rPr>
      </w:pPr>
      <w:r w:rsidRPr="00340CF8">
        <w:rPr>
          <w:rFonts w:ascii="Calibri" w:hAnsi="Calibri" w:cs="Book Antiqua"/>
          <w:i/>
          <w:color w:val="595959"/>
        </w:rPr>
        <w:t>Equipamiento y Configuración:</w:t>
      </w:r>
    </w:p>
    <w:p w14:paraId="66518E39" w14:textId="77777777" w:rsidR="00C67250" w:rsidRDefault="00C67250" w:rsidP="00C67250">
      <w:pPr>
        <w:ind w:left="993"/>
        <w:jc w:val="both"/>
        <w:rPr>
          <w:rFonts w:ascii="Calibri" w:hAnsi="Calibri" w:cs="Book Antiqua"/>
          <w:i/>
          <w:color w:val="595959"/>
        </w:rPr>
      </w:pPr>
    </w:p>
    <w:p w14:paraId="29D1382C" w14:textId="77777777" w:rsidR="00C67250" w:rsidRPr="00567FB1" w:rsidRDefault="00C67250" w:rsidP="00C67250">
      <w:pPr>
        <w:ind w:left="993"/>
        <w:jc w:val="both"/>
        <w:rPr>
          <w:rFonts w:ascii="Calibri" w:hAnsi="Calibri" w:cs="Book Antiqua"/>
          <w:i/>
          <w:color w:val="595959"/>
        </w:rPr>
      </w:pPr>
      <w:r w:rsidRPr="00567FB1">
        <w:rPr>
          <w:rFonts w:ascii="Calibri" w:hAnsi="Calibri" w:cs="Book Antiqua"/>
          <w:i/>
          <w:color w:val="595959"/>
        </w:rPr>
        <w:t>Servidor de Aplicaciones</w:t>
      </w:r>
    </w:p>
    <w:p w14:paraId="44D7EC0E" w14:textId="77777777" w:rsidR="00C67250" w:rsidRDefault="00C67250" w:rsidP="00F53248">
      <w:pPr>
        <w:numPr>
          <w:ilvl w:val="0"/>
          <w:numId w:val="26"/>
        </w:numPr>
        <w:jc w:val="both"/>
        <w:rPr>
          <w:rFonts w:ascii="Calibri" w:hAnsi="Calibri" w:cs="Book Antiqua"/>
          <w:i/>
          <w:color w:val="595959"/>
        </w:rPr>
      </w:pPr>
      <w:r w:rsidRPr="00567FB1">
        <w:rPr>
          <w:rFonts w:ascii="Calibri" w:hAnsi="Calibri" w:cs="Book Antiqua"/>
          <w:i/>
          <w:color w:val="595959"/>
        </w:rPr>
        <w:t xml:space="preserve">Sistema Operativo Linux, tenemos el </w:t>
      </w:r>
      <w:proofErr w:type="spellStart"/>
      <w:r w:rsidRPr="00567FB1">
        <w:rPr>
          <w:rFonts w:ascii="Calibri" w:hAnsi="Calibri" w:cs="Book Antiqua"/>
          <w:i/>
          <w:color w:val="595959"/>
        </w:rPr>
        <w:t>RedHat</w:t>
      </w:r>
      <w:proofErr w:type="spellEnd"/>
      <w:r w:rsidRPr="00567FB1">
        <w:rPr>
          <w:rFonts w:ascii="Calibri" w:hAnsi="Calibri" w:cs="Book Antiqua"/>
          <w:i/>
          <w:color w:val="595959"/>
        </w:rPr>
        <w:t xml:space="preserve"> Enterprise Linux Server 5.4</w:t>
      </w:r>
    </w:p>
    <w:p w14:paraId="6B0B155D" w14:textId="77777777" w:rsidR="00C67250" w:rsidRDefault="00C67250" w:rsidP="00F53248">
      <w:pPr>
        <w:numPr>
          <w:ilvl w:val="0"/>
          <w:numId w:val="26"/>
        </w:numPr>
        <w:jc w:val="both"/>
        <w:rPr>
          <w:rFonts w:ascii="Calibri" w:hAnsi="Calibri" w:cs="Book Antiqua"/>
          <w:i/>
          <w:color w:val="595959"/>
        </w:rPr>
      </w:pPr>
      <w:r w:rsidRPr="00567FB1">
        <w:rPr>
          <w:rFonts w:ascii="Calibri" w:hAnsi="Calibri" w:cs="Book Antiqua"/>
          <w:i/>
          <w:color w:val="595959"/>
        </w:rPr>
        <w:t xml:space="preserve">Servidor de Aplicaciones </w:t>
      </w:r>
      <w:proofErr w:type="spellStart"/>
      <w:r w:rsidRPr="00567FB1">
        <w:rPr>
          <w:rFonts w:ascii="Calibri" w:hAnsi="Calibri" w:cs="Book Antiqua"/>
          <w:i/>
          <w:color w:val="595959"/>
        </w:rPr>
        <w:t>Jboss</w:t>
      </w:r>
      <w:proofErr w:type="spellEnd"/>
      <w:r w:rsidRPr="00567FB1">
        <w:rPr>
          <w:rFonts w:ascii="Calibri" w:hAnsi="Calibri" w:cs="Book Antiqua"/>
          <w:i/>
          <w:color w:val="595959"/>
        </w:rPr>
        <w:t xml:space="preserve"> As 6.0.</w:t>
      </w:r>
      <w:proofErr w:type="gramStart"/>
      <w:r w:rsidRPr="00567FB1">
        <w:rPr>
          <w:rFonts w:ascii="Calibri" w:hAnsi="Calibri" w:cs="Book Antiqua"/>
          <w:i/>
          <w:color w:val="595959"/>
        </w:rPr>
        <w:t>0.final</w:t>
      </w:r>
      <w:proofErr w:type="gramEnd"/>
      <w:r w:rsidRPr="00567FB1">
        <w:rPr>
          <w:rFonts w:ascii="Calibri" w:hAnsi="Calibri" w:cs="Book Antiqua"/>
          <w:i/>
          <w:color w:val="595959"/>
        </w:rPr>
        <w:t xml:space="preserve"> </w:t>
      </w:r>
    </w:p>
    <w:p w14:paraId="28D7AC9D" w14:textId="77777777" w:rsidR="00C67250" w:rsidRDefault="00C67250" w:rsidP="00F53248">
      <w:pPr>
        <w:numPr>
          <w:ilvl w:val="0"/>
          <w:numId w:val="26"/>
        </w:numPr>
        <w:jc w:val="both"/>
        <w:rPr>
          <w:rFonts w:ascii="Calibri" w:hAnsi="Calibri" w:cs="Book Antiqua"/>
          <w:i/>
          <w:color w:val="595959"/>
        </w:rPr>
      </w:pPr>
      <w:r w:rsidRPr="00567FB1">
        <w:rPr>
          <w:rFonts w:ascii="Calibri" w:hAnsi="Calibri" w:cs="Book Antiqua"/>
          <w:i/>
          <w:color w:val="595959"/>
        </w:rPr>
        <w:t>JDK 1.6.0_23 o superior</w:t>
      </w:r>
    </w:p>
    <w:p w14:paraId="452AAF7F" w14:textId="77777777" w:rsidR="00C67250" w:rsidRPr="00567FB1" w:rsidRDefault="00C67250" w:rsidP="00F53248">
      <w:pPr>
        <w:numPr>
          <w:ilvl w:val="0"/>
          <w:numId w:val="26"/>
        </w:numPr>
        <w:jc w:val="both"/>
        <w:rPr>
          <w:rFonts w:ascii="Calibri" w:hAnsi="Calibri" w:cs="Book Antiqua"/>
          <w:i/>
          <w:color w:val="595959"/>
        </w:rPr>
      </w:pPr>
      <w:r w:rsidRPr="00567FB1">
        <w:rPr>
          <w:rFonts w:ascii="Calibri" w:hAnsi="Calibri" w:cs="Book Antiqua"/>
          <w:i/>
          <w:color w:val="595959"/>
        </w:rPr>
        <w:t>Intel Xeon x5570 de 2 procesadores</w:t>
      </w:r>
    </w:p>
    <w:p w14:paraId="4BDAA338" w14:textId="77777777" w:rsidR="00C67250" w:rsidRPr="00567FB1" w:rsidRDefault="00C67250" w:rsidP="00F53248">
      <w:pPr>
        <w:numPr>
          <w:ilvl w:val="0"/>
          <w:numId w:val="26"/>
        </w:numPr>
        <w:jc w:val="both"/>
        <w:rPr>
          <w:rFonts w:ascii="Calibri" w:hAnsi="Calibri" w:cs="Book Antiqua"/>
          <w:i/>
          <w:color w:val="595959"/>
        </w:rPr>
      </w:pPr>
      <w:r w:rsidRPr="00567FB1">
        <w:rPr>
          <w:rFonts w:ascii="Calibri" w:hAnsi="Calibri" w:cs="Book Antiqua"/>
          <w:i/>
          <w:color w:val="595959"/>
        </w:rPr>
        <w:t xml:space="preserve">Memoria 8 GB, 4 GB reservado </w:t>
      </w:r>
    </w:p>
    <w:p w14:paraId="2C860EF3" w14:textId="77777777" w:rsidR="00C67250" w:rsidRPr="00567FB1" w:rsidRDefault="00C67250" w:rsidP="00F53248">
      <w:pPr>
        <w:numPr>
          <w:ilvl w:val="0"/>
          <w:numId w:val="26"/>
        </w:numPr>
        <w:jc w:val="both"/>
        <w:rPr>
          <w:rFonts w:ascii="Calibri" w:hAnsi="Calibri" w:cs="Book Antiqua"/>
          <w:i/>
          <w:color w:val="595959"/>
        </w:rPr>
      </w:pPr>
      <w:r w:rsidRPr="00567FB1">
        <w:rPr>
          <w:rFonts w:ascii="Calibri" w:hAnsi="Calibri" w:cs="Book Antiqua"/>
          <w:i/>
          <w:color w:val="595959"/>
        </w:rPr>
        <w:t>Disco 30 GB]</w:t>
      </w:r>
    </w:p>
    <w:p w14:paraId="7E75FCD0" w14:textId="77777777" w:rsidR="00C67250" w:rsidRPr="00340CF8" w:rsidRDefault="00C67250" w:rsidP="00C67250">
      <w:pPr>
        <w:jc w:val="both"/>
        <w:rPr>
          <w:rFonts w:ascii="Calibri" w:hAnsi="Calibri" w:cs="Book Antiqua"/>
          <w:i/>
          <w:color w:val="595959"/>
        </w:rPr>
      </w:pPr>
    </w:p>
    <w:p w14:paraId="10FDAA0E" w14:textId="77777777" w:rsidR="00C67250" w:rsidRPr="00A008C8" w:rsidRDefault="00C67250" w:rsidP="00C67250">
      <w:pPr>
        <w:pStyle w:val="Sangra3detindependiente"/>
        <w:ind w:left="720"/>
        <w:rPr>
          <w:rFonts w:ascii="Calibri" w:hAnsi="Calibri"/>
          <w:color w:val="0000FF"/>
        </w:rPr>
      </w:pPr>
    </w:p>
    <w:p w14:paraId="774AF2BF" w14:textId="77777777" w:rsidR="00C67250" w:rsidRPr="00A008C8" w:rsidRDefault="00C67250" w:rsidP="00C67250">
      <w:pPr>
        <w:ind w:left="902"/>
        <w:jc w:val="both"/>
        <w:rPr>
          <w:rFonts w:ascii="Calibri" w:hAnsi="Calibri"/>
          <w:i/>
          <w:iCs/>
          <w:strike/>
          <w:color w:val="0000FF"/>
        </w:rPr>
      </w:pPr>
    </w:p>
    <w:p w14:paraId="383B343C" w14:textId="77777777" w:rsidR="00C67250" w:rsidRPr="004F103B" w:rsidRDefault="13175629" w:rsidP="00F53248">
      <w:pPr>
        <w:pStyle w:val="Ttulo1"/>
        <w:numPr>
          <w:ilvl w:val="0"/>
          <w:numId w:val="24"/>
        </w:numPr>
        <w:tabs>
          <w:tab w:val="num" w:pos="360"/>
        </w:tabs>
        <w:spacing w:before="0" w:after="0"/>
        <w:rPr>
          <w:rFonts w:ascii="Calibri" w:hAnsi="Calibri" w:cs="Book Antiqua"/>
          <w:sz w:val="28"/>
          <w:szCs w:val="28"/>
        </w:rPr>
      </w:pPr>
      <w:bookmarkStart w:id="146" w:name="_Toc34121111"/>
      <w:bookmarkStart w:id="147" w:name="_Toc44907609"/>
      <w:bookmarkStart w:id="148" w:name="_Toc202244568"/>
      <w:bookmarkStart w:id="149" w:name="_Toc391994538"/>
      <w:bookmarkStart w:id="150" w:name="_Toc106448056"/>
      <w:bookmarkStart w:id="151" w:name="_Toc297360892"/>
      <w:r w:rsidRPr="5B15FE54">
        <w:rPr>
          <w:rFonts w:ascii="Calibri" w:hAnsi="Calibri" w:cs="Book Antiqua"/>
          <w:sz w:val="28"/>
          <w:szCs w:val="28"/>
        </w:rPr>
        <w:lastRenderedPageBreak/>
        <w:t>Calidad</w:t>
      </w:r>
      <w:bookmarkEnd w:id="146"/>
      <w:bookmarkEnd w:id="147"/>
      <w:bookmarkEnd w:id="148"/>
      <w:bookmarkEnd w:id="149"/>
      <w:bookmarkEnd w:id="150"/>
      <w:r w:rsidRPr="5B15FE54">
        <w:rPr>
          <w:rFonts w:ascii="Calibri" w:hAnsi="Calibri" w:cs="Book Antiqua"/>
          <w:sz w:val="28"/>
          <w:szCs w:val="28"/>
        </w:rPr>
        <w:t xml:space="preserve"> </w:t>
      </w:r>
      <w:bookmarkEnd w:id="151"/>
    </w:p>
    <w:p w14:paraId="513C9E2C" w14:textId="77777777" w:rsidR="00C67250" w:rsidRDefault="00C67250" w:rsidP="00C67250">
      <w:pPr>
        <w:ind w:left="426"/>
        <w:jc w:val="both"/>
        <w:rPr>
          <w:rFonts w:ascii="Calibri" w:hAnsi="Calibri" w:cs="Book Antiqua"/>
          <w:i/>
          <w:color w:val="0000FF"/>
        </w:rPr>
      </w:pPr>
      <w:r w:rsidRPr="00D220D3">
        <w:rPr>
          <w:rFonts w:ascii="Calibri" w:hAnsi="Calibri" w:cs="Book Antiqua"/>
          <w:i/>
          <w:color w:val="0000FF"/>
        </w:rPr>
        <w:t>&lt;Una descripción de como la arquitectura del software contribuye con todas las capacidades del sistema (además de la funcionalidad): extensibilidad, confiabilidad, portabilidad, etc.&gt;</w:t>
      </w:r>
    </w:p>
    <w:p w14:paraId="7A292896" w14:textId="77777777" w:rsidR="00C67250" w:rsidRDefault="00C67250" w:rsidP="00C67250">
      <w:pPr>
        <w:ind w:left="426"/>
        <w:jc w:val="both"/>
        <w:rPr>
          <w:rFonts w:ascii="Calibri" w:hAnsi="Calibri" w:cs="Book Antiqua"/>
          <w:i/>
          <w:color w:val="0000FF"/>
        </w:rPr>
      </w:pPr>
    </w:p>
    <w:p w14:paraId="3CF62CBB" w14:textId="77777777" w:rsidR="00C67250" w:rsidRDefault="00C67250" w:rsidP="00C67250">
      <w:pPr>
        <w:ind w:left="426"/>
        <w:jc w:val="both"/>
        <w:rPr>
          <w:rFonts w:ascii="Calibri" w:hAnsi="Calibri" w:cs="Book Antiqua"/>
          <w:i/>
          <w:color w:val="0000FF"/>
        </w:rPr>
      </w:pPr>
      <w:r w:rsidRPr="00D220D3">
        <w:rPr>
          <w:rFonts w:ascii="Calibri" w:hAnsi="Calibri" w:cs="Book Antiqua"/>
          <w:i/>
          <w:color w:val="0000FF"/>
        </w:rPr>
        <w:t>Texto sugerido:</w:t>
      </w:r>
    </w:p>
    <w:p w14:paraId="2191599E" w14:textId="77777777" w:rsidR="00C67250" w:rsidRDefault="00C67250" w:rsidP="00C67250">
      <w:pPr>
        <w:ind w:left="426"/>
        <w:jc w:val="both"/>
        <w:rPr>
          <w:rFonts w:ascii="Calibri" w:hAnsi="Calibri" w:cs="Book Antiqua"/>
          <w:i/>
          <w:color w:val="0000FF"/>
        </w:rPr>
      </w:pPr>
    </w:p>
    <w:p w14:paraId="31BDF645" w14:textId="77777777" w:rsidR="00C67250" w:rsidRDefault="00C67250" w:rsidP="00C67250">
      <w:pPr>
        <w:ind w:left="720"/>
        <w:jc w:val="both"/>
        <w:rPr>
          <w:rFonts w:ascii="Calibri" w:hAnsi="Calibri" w:cs="Book Antiqua"/>
          <w:i/>
          <w:color w:val="595959"/>
        </w:rPr>
      </w:pPr>
      <w:r w:rsidRPr="00FE0DBE">
        <w:rPr>
          <w:rFonts w:ascii="Calibri" w:hAnsi="Calibri" w:cs="Book Antiqua"/>
          <w:i/>
          <w:color w:val="595959"/>
        </w:rPr>
        <w:t>Dado a la estructura relativamente simple del sistema, principalmente son extraer e ingresar entidades en la Base de Datos, este no debería presentar fallas al momento de ejecutar de los diversos servicios que ofrece. La calidad del sistema dependería principalmente de la funcionabilidad del servidor web, del manejador de Base de Datos y su comunicación entre ellos.</w:t>
      </w:r>
    </w:p>
    <w:bookmarkEnd w:id="16"/>
    <w:p w14:paraId="7673E5AE" w14:textId="77777777" w:rsidR="007C35BB" w:rsidRPr="00453783" w:rsidRDefault="007C35BB">
      <w:pPr>
        <w:ind w:left="900"/>
        <w:jc w:val="both"/>
        <w:rPr>
          <w:rFonts w:ascii="Calibri" w:hAnsi="Calibri" w:cs="Book Antiqua"/>
          <w:i/>
          <w:color w:val="0000FF"/>
        </w:rPr>
      </w:pPr>
    </w:p>
    <w:p w14:paraId="041D98D7" w14:textId="77777777" w:rsidR="001E64B0" w:rsidRPr="001E64B0" w:rsidRDefault="001E64B0" w:rsidP="001E64B0"/>
    <w:p w14:paraId="1E234151" w14:textId="77777777" w:rsidR="00547DD9" w:rsidRPr="00453783" w:rsidRDefault="5F5C5E68" w:rsidP="00F53248">
      <w:pPr>
        <w:pStyle w:val="Ttulo1"/>
        <w:numPr>
          <w:ilvl w:val="0"/>
          <w:numId w:val="24"/>
        </w:numPr>
        <w:tabs>
          <w:tab w:val="num" w:pos="360"/>
        </w:tabs>
        <w:spacing w:before="0" w:after="0"/>
        <w:rPr>
          <w:rFonts w:ascii="Calibri" w:hAnsi="Calibri" w:cs="Book Antiqua"/>
          <w:sz w:val="28"/>
          <w:szCs w:val="28"/>
        </w:rPr>
      </w:pPr>
      <w:bookmarkStart w:id="152" w:name="_Toc384283025"/>
      <w:bookmarkStart w:id="153" w:name="_Toc1106780888"/>
      <w:bookmarkStart w:id="154" w:name="_Toc106448057"/>
      <w:r w:rsidRPr="5B15FE54">
        <w:rPr>
          <w:rFonts w:ascii="Calibri" w:hAnsi="Calibri" w:cs="Book Antiqua"/>
          <w:sz w:val="28"/>
          <w:szCs w:val="28"/>
        </w:rPr>
        <w:t>Observaciones</w:t>
      </w:r>
      <w:bookmarkEnd w:id="152"/>
      <w:bookmarkEnd w:id="153"/>
      <w:bookmarkEnd w:id="154"/>
    </w:p>
    <w:p w14:paraId="66FBFDEE" w14:textId="77777777" w:rsidR="001E64B0" w:rsidRPr="001E64B0" w:rsidRDefault="001E64B0" w:rsidP="001E64B0">
      <w:pPr>
        <w:ind w:left="360"/>
        <w:jc w:val="both"/>
        <w:rPr>
          <w:rFonts w:ascii="Calibri" w:hAnsi="Calibri"/>
          <w:i/>
          <w:color w:val="0000FF"/>
        </w:rPr>
      </w:pPr>
      <w:r w:rsidRPr="001E64B0">
        <w:rPr>
          <w:rFonts w:ascii="Calibri" w:hAnsi="Calibri"/>
          <w:i/>
          <w:color w:val="0000FF"/>
        </w:rPr>
        <w:t>&lt;Esta sección permite incorporar cualquier información que se considera de importancia, que no haya sido</w:t>
      </w:r>
      <w:r>
        <w:rPr>
          <w:rFonts w:ascii="Calibri" w:hAnsi="Calibri"/>
          <w:i/>
          <w:color w:val="0000FF"/>
        </w:rPr>
        <w:t xml:space="preserve"> especificada con anterioridad&gt;</w:t>
      </w:r>
    </w:p>
    <w:p w14:paraId="5AB7C0C5" w14:textId="77777777" w:rsidR="00547DD9" w:rsidRPr="00453783" w:rsidRDefault="00547DD9">
      <w:pPr>
        <w:ind w:left="360"/>
        <w:jc w:val="both"/>
        <w:rPr>
          <w:rFonts w:ascii="Calibri" w:hAnsi="Calibri" w:cs="Book Antiqua"/>
          <w:i/>
          <w:color w:val="0000FF"/>
        </w:rPr>
      </w:pPr>
    </w:p>
    <w:p w14:paraId="55B33694" w14:textId="77777777" w:rsidR="00547DD9" w:rsidRPr="00453783" w:rsidRDefault="00547DD9">
      <w:pPr>
        <w:ind w:left="360"/>
        <w:jc w:val="both"/>
        <w:rPr>
          <w:rFonts w:ascii="Calibri" w:hAnsi="Calibri" w:cs="Book Antiqua"/>
          <w:i/>
          <w:color w:val="0000FF"/>
        </w:rPr>
      </w:pPr>
    </w:p>
    <w:p w14:paraId="4455F193" w14:textId="77777777" w:rsidR="001A76E4" w:rsidRPr="001A76E4" w:rsidRDefault="001A76E4" w:rsidP="001A76E4"/>
    <w:p w14:paraId="1C2776EB" w14:textId="77777777" w:rsidR="00547DD9" w:rsidRPr="00453783" w:rsidRDefault="00547DD9">
      <w:pPr>
        <w:rPr>
          <w:rFonts w:ascii="Calibri" w:hAnsi="Calibri"/>
        </w:rPr>
      </w:pPr>
    </w:p>
    <w:p w14:paraId="15342E60" w14:textId="77777777" w:rsidR="00547DD9" w:rsidRPr="00453783" w:rsidRDefault="00547DD9">
      <w:pPr>
        <w:pStyle w:val="Ttulodendice"/>
        <w:rPr>
          <w:rFonts w:ascii="Calibri" w:hAnsi="Calibri" w:cs="Book Antiqua"/>
        </w:rPr>
      </w:pPr>
    </w:p>
    <w:sectPr w:rsidR="00547DD9" w:rsidRPr="00453783">
      <w:headerReference w:type="default" r:id="rId58"/>
      <w:footerReference w:type="default" r:id="rId59"/>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5242F" w14:textId="77777777" w:rsidR="00FF3873" w:rsidRDefault="00FF3873">
      <w:r>
        <w:separator/>
      </w:r>
    </w:p>
  </w:endnote>
  <w:endnote w:type="continuationSeparator" w:id="0">
    <w:p w14:paraId="46738BC0" w14:textId="77777777" w:rsidR="00FF3873" w:rsidRDefault="00FF38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13978" w14:textId="77777777" w:rsidR="00A3332F" w:rsidRDefault="00B71C01">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7416F140" wp14:editId="07777777">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a="http://schemas.openxmlformats.org/drawingml/2006/main">
          <w:pict w14:anchorId="64F8F07F">
            <v:shapetype id="_x0000_t32" coordsize="21600,21600" o:oned="t" filled="f" o:spt="32" path="m,l21600,21600e" w14:anchorId="621B42AB">
              <v:path fillok="f" arrowok="t" o:connecttype="none"/>
              <o:lock v:ext="edit" shapetype="t"/>
            </v:shapetype>
            <v:shape id="AutoShape 6"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v:shadow color="#868686"/>
            </v:shape>
          </w:pict>
        </mc:Fallback>
      </mc:AlternateContent>
    </w:r>
  </w:p>
  <w:p w14:paraId="2B03667C" w14:textId="77777777"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w:t>
    </w:r>
    <w:r w:rsidR="002B27F7">
      <w:rPr>
        <w:rStyle w:val="Nmerodepgina"/>
        <w:rFonts w:ascii="Calibri" w:hAnsi="Calibri"/>
        <w:snapToGrid w:val="0"/>
        <w:sz w:val="20"/>
        <w:szCs w:val="20"/>
        <w:lang w:val="es-ES_tradnl"/>
      </w:rPr>
      <w:t xml:space="preserve">DETALLADO </w:t>
    </w:r>
    <w:r>
      <w:rPr>
        <w:rStyle w:val="Nmerodepgina"/>
        <w:rFonts w:ascii="Calibri" w:hAnsi="Calibri"/>
        <w:snapToGrid w:val="0"/>
        <w:sz w:val="20"/>
        <w:szCs w:val="20"/>
        <w:lang w:val="es-ES_tradnl"/>
      </w:rPr>
      <w:t>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6C951404" w14:textId="77777777" w:rsidR="00A3332F" w:rsidRPr="003C470A" w:rsidRDefault="002B27F7">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proofErr w:type="spellStart"/>
    <w:r>
      <w:rPr>
        <w:rStyle w:val="Nmerodepgina"/>
        <w:rFonts w:ascii="Calibri" w:hAnsi="Calibri"/>
        <w:snapToGrid w:val="0"/>
        <w:sz w:val="20"/>
        <w:szCs w:val="20"/>
        <w:lang w:val="es-ES_tradnl"/>
      </w:rPr>
      <w:t>Ph.D</w:t>
    </w:r>
    <w:proofErr w:type="spellEnd"/>
    <w:r>
      <w:rPr>
        <w:rStyle w:val="Nmerodepgina"/>
        <w:rFonts w:ascii="Calibri" w:hAnsi="Calibri"/>
        <w:snapToGrid w:val="0"/>
        <w:sz w:val="20"/>
        <w:szCs w:val="20"/>
        <w:lang w:val="es-ES_tradnl"/>
      </w:rPr>
      <w:t>. Franklin Parrales Bravo</w:t>
    </w:r>
    <w:r w:rsidR="00A3332F" w:rsidRPr="003C470A">
      <w:rPr>
        <w:rFonts w:ascii="Calibri" w:hAnsi="Calibri" w:cs="Book Antiqua"/>
        <w:b/>
        <w:sz w:val="20"/>
        <w:szCs w:val="20"/>
      </w:rPr>
      <w:tab/>
      <w:t>Página:</w:t>
    </w:r>
    <w:r w:rsidR="00A3332F" w:rsidRPr="003C470A">
      <w:rPr>
        <w:rStyle w:val="Nmerodepgina"/>
        <w:rFonts w:ascii="Calibri" w:hAnsi="Calibri" w:cs="Book Antiqua"/>
        <w:sz w:val="20"/>
        <w:szCs w:val="20"/>
        <w:lang w:val="es-ES_tradnl"/>
      </w:rPr>
      <w:t xml:space="preserve">  </w:t>
    </w:r>
    <w:r w:rsidR="00A3332F" w:rsidRPr="003C470A">
      <w:rPr>
        <w:rStyle w:val="Nmerodepgina"/>
        <w:rFonts w:ascii="Calibri" w:hAnsi="Calibri"/>
        <w:snapToGrid w:val="0"/>
        <w:sz w:val="20"/>
        <w:szCs w:val="20"/>
        <w:lang w:val="es-ES_tradnl"/>
      </w:rPr>
      <w:fldChar w:fldCharType="begin"/>
    </w:r>
    <w:r w:rsidR="00A3332F" w:rsidRPr="003C470A">
      <w:rPr>
        <w:rStyle w:val="Nmerodepgina"/>
        <w:rFonts w:ascii="Calibri" w:hAnsi="Calibri"/>
        <w:snapToGrid w:val="0"/>
        <w:sz w:val="20"/>
        <w:szCs w:val="20"/>
        <w:lang w:val="es-ES_tradnl"/>
      </w:rPr>
      <w:instrText xml:space="preserve"> PAGE  </w:instrText>
    </w:r>
    <w:r w:rsidR="00A3332F" w:rsidRPr="003C470A">
      <w:rPr>
        <w:rStyle w:val="Nmerodepgina"/>
        <w:rFonts w:ascii="Calibri" w:hAnsi="Calibri"/>
        <w:snapToGrid w:val="0"/>
        <w:sz w:val="20"/>
        <w:szCs w:val="20"/>
        <w:lang w:val="es-ES_tradnl"/>
      </w:rPr>
      <w:fldChar w:fldCharType="separate"/>
    </w:r>
    <w:r w:rsidR="00A3332F">
      <w:rPr>
        <w:rStyle w:val="Nmerodepgina"/>
        <w:rFonts w:ascii="Calibri" w:hAnsi="Calibri"/>
        <w:noProof/>
        <w:snapToGrid w:val="0"/>
        <w:sz w:val="20"/>
        <w:szCs w:val="20"/>
        <w:lang w:val="es-ES_tradnl"/>
      </w:rPr>
      <w:t>8</w:t>
    </w:r>
    <w:r w:rsidR="00A3332F" w:rsidRPr="003C470A">
      <w:rPr>
        <w:rStyle w:val="Nmerodepgina"/>
        <w:rFonts w:ascii="Calibri" w:hAnsi="Calibri"/>
        <w:snapToGrid w:val="0"/>
        <w:sz w:val="20"/>
        <w:szCs w:val="20"/>
        <w:lang w:val="es-ES_tradnl"/>
      </w:rPr>
      <w:fldChar w:fldCharType="end"/>
    </w:r>
    <w:r w:rsidR="00A3332F"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3F0A3" w14:textId="77777777" w:rsidR="00FF3873" w:rsidRDefault="00FF3873">
      <w:r>
        <w:separator/>
      </w:r>
    </w:p>
  </w:footnote>
  <w:footnote w:type="continuationSeparator" w:id="0">
    <w:p w14:paraId="4E7C0DF6" w14:textId="77777777" w:rsidR="00FF3873" w:rsidRDefault="00FF38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0AF5F" w14:textId="77777777" w:rsidR="00A3332F" w:rsidRDefault="00B71C01"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CE47E98" wp14:editId="07777777">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tab/>
      <w:t xml:space="preserve"> </w:t>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FD650E">
      <w:rPr>
        <w:rFonts w:ascii="Calibri" w:hAnsi="Calibri"/>
        <w:sz w:val="20"/>
        <w:szCs w:val="20"/>
      </w:rPr>
      <w:t>Camioncitos S.A</w:t>
    </w:r>
    <w:r w:rsidR="00A3332F">
      <w:rPr>
        <w:rFonts w:ascii="Calibri" w:hAnsi="Calibri"/>
        <w:sz w:val="20"/>
        <w:szCs w:val="20"/>
      </w:rPr>
      <w:t xml:space="preserve">     </w:t>
    </w:r>
  </w:p>
  <w:p w14:paraId="54FE7558" w14:textId="77777777"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proofErr w:type="gramStart"/>
    <w:r w:rsidR="00FD650E">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proofErr w:type="gramEnd"/>
    <w:r>
      <w:rPr>
        <w:rFonts w:ascii="Calibri" w:hAnsi="Calibri"/>
        <w:sz w:val="20"/>
        <w:szCs w:val="20"/>
      </w:rPr>
      <w:t xml:space="preserve">: </w:t>
    </w:r>
    <w:proofErr w:type="spellStart"/>
    <w:r>
      <w:rPr>
        <w:rFonts w:ascii="Calibri" w:hAnsi="Calibri"/>
        <w:sz w:val="20"/>
        <w:szCs w:val="20"/>
      </w:rPr>
      <w:t>xxxxx</w:t>
    </w:r>
    <w:proofErr w:type="spellEnd"/>
  </w:p>
  <w:p w14:paraId="0CEC0446" w14:textId="77777777" w:rsidR="00A3332F" w:rsidRDefault="00B71C01">
    <w:pPr>
      <w:pStyle w:val="Encabezado"/>
    </w:pPr>
    <w:r>
      <w:rPr>
        <w:noProof/>
        <w:lang w:eastAsia="es-ES"/>
      </w:rPr>
      <mc:AlternateContent>
        <mc:Choice Requires="wps">
          <w:drawing>
            <wp:anchor distT="0" distB="0" distL="114300" distR="114300" simplePos="0" relativeHeight="251657728" behindDoc="0" locked="0" layoutInCell="1" allowOverlap="1" wp14:anchorId="01601285" wp14:editId="07777777">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6B337A06">
            <v:shapetype id="_x0000_t32" coordsize="21600,21600" o:oned="t" filled="f" o:spt="32" path="m,l21600,21600e" w14:anchorId="7A6B35E4">
              <v:path fillok="f" arrowok="t" o:connecttype="none"/>
              <o:lock v:ext="edit" shapetype="t"/>
            </v:shapetype>
            <v:shape id="AutoShape 7"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184B916"/>
    <w:multiLevelType w:val="hybridMultilevel"/>
    <w:tmpl w:val="9662B428"/>
    <w:lvl w:ilvl="0" w:tplc="0AA6E836">
      <w:start w:val="1"/>
      <w:numFmt w:val="bullet"/>
      <w:lvlText w:val=""/>
      <w:lvlJc w:val="left"/>
      <w:pPr>
        <w:ind w:left="720" w:hanging="360"/>
      </w:pPr>
      <w:rPr>
        <w:rFonts w:ascii="Symbol" w:hAnsi="Symbol" w:hint="default"/>
      </w:rPr>
    </w:lvl>
    <w:lvl w:ilvl="1" w:tplc="FE2ED59C">
      <w:start w:val="1"/>
      <w:numFmt w:val="bullet"/>
      <w:lvlText w:val="o"/>
      <w:lvlJc w:val="left"/>
      <w:pPr>
        <w:ind w:left="1440" w:hanging="360"/>
      </w:pPr>
      <w:rPr>
        <w:rFonts w:ascii="Courier New" w:hAnsi="Courier New" w:hint="default"/>
      </w:rPr>
    </w:lvl>
    <w:lvl w:ilvl="2" w:tplc="67300A4C">
      <w:start w:val="1"/>
      <w:numFmt w:val="bullet"/>
      <w:lvlText w:val=""/>
      <w:lvlJc w:val="left"/>
      <w:pPr>
        <w:ind w:left="2160" w:hanging="360"/>
      </w:pPr>
      <w:rPr>
        <w:rFonts w:ascii="Wingdings" w:hAnsi="Wingdings" w:hint="default"/>
      </w:rPr>
    </w:lvl>
    <w:lvl w:ilvl="3" w:tplc="709CA638">
      <w:start w:val="1"/>
      <w:numFmt w:val="bullet"/>
      <w:lvlText w:val=""/>
      <w:lvlJc w:val="left"/>
      <w:pPr>
        <w:ind w:left="2880" w:hanging="360"/>
      </w:pPr>
      <w:rPr>
        <w:rFonts w:ascii="Symbol" w:hAnsi="Symbol" w:hint="default"/>
      </w:rPr>
    </w:lvl>
    <w:lvl w:ilvl="4" w:tplc="65366416">
      <w:start w:val="1"/>
      <w:numFmt w:val="bullet"/>
      <w:lvlText w:val="o"/>
      <w:lvlJc w:val="left"/>
      <w:pPr>
        <w:ind w:left="3600" w:hanging="360"/>
      </w:pPr>
      <w:rPr>
        <w:rFonts w:ascii="Courier New" w:hAnsi="Courier New" w:hint="default"/>
      </w:rPr>
    </w:lvl>
    <w:lvl w:ilvl="5" w:tplc="146A69C8">
      <w:start w:val="1"/>
      <w:numFmt w:val="bullet"/>
      <w:lvlText w:val=""/>
      <w:lvlJc w:val="left"/>
      <w:pPr>
        <w:ind w:left="4320" w:hanging="360"/>
      </w:pPr>
      <w:rPr>
        <w:rFonts w:ascii="Wingdings" w:hAnsi="Wingdings" w:hint="default"/>
      </w:rPr>
    </w:lvl>
    <w:lvl w:ilvl="6" w:tplc="7480F004">
      <w:start w:val="1"/>
      <w:numFmt w:val="bullet"/>
      <w:lvlText w:val=""/>
      <w:lvlJc w:val="left"/>
      <w:pPr>
        <w:ind w:left="5040" w:hanging="360"/>
      </w:pPr>
      <w:rPr>
        <w:rFonts w:ascii="Symbol" w:hAnsi="Symbol" w:hint="default"/>
      </w:rPr>
    </w:lvl>
    <w:lvl w:ilvl="7" w:tplc="86F60022">
      <w:start w:val="1"/>
      <w:numFmt w:val="bullet"/>
      <w:lvlText w:val="o"/>
      <w:lvlJc w:val="left"/>
      <w:pPr>
        <w:ind w:left="5760" w:hanging="360"/>
      </w:pPr>
      <w:rPr>
        <w:rFonts w:ascii="Courier New" w:hAnsi="Courier New" w:hint="default"/>
      </w:rPr>
    </w:lvl>
    <w:lvl w:ilvl="8" w:tplc="5838ED52">
      <w:start w:val="1"/>
      <w:numFmt w:val="bullet"/>
      <w:lvlText w:val=""/>
      <w:lvlJc w:val="left"/>
      <w:pPr>
        <w:ind w:left="6480" w:hanging="360"/>
      </w:pPr>
      <w:rPr>
        <w:rFonts w:ascii="Wingdings" w:hAnsi="Wingdings" w:hint="default"/>
      </w:rPr>
    </w:lvl>
  </w:abstractNum>
  <w:abstractNum w:abstractNumId="8" w15:restartNumberingAfterBreak="0">
    <w:nsid w:val="034944DA"/>
    <w:multiLevelType w:val="multilevel"/>
    <w:tmpl w:val="6486E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847B04"/>
    <w:multiLevelType w:val="hybridMultilevel"/>
    <w:tmpl w:val="C90EA8A6"/>
    <w:lvl w:ilvl="0" w:tplc="878C9CCA">
      <w:start w:val="1"/>
      <w:numFmt w:val="bullet"/>
      <w:lvlText w:val=""/>
      <w:lvlJc w:val="left"/>
      <w:pPr>
        <w:ind w:left="360" w:hanging="360"/>
      </w:pPr>
      <w:rPr>
        <w:rFonts w:ascii="Symbol" w:hAnsi="Symbol" w:hint="default"/>
      </w:rPr>
    </w:lvl>
    <w:lvl w:ilvl="1" w:tplc="902C594C">
      <w:start w:val="1"/>
      <w:numFmt w:val="bullet"/>
      <w:lvlText w:val=""/>
      <w:lvlJc w:val="left"/>
      <w:pPr>
        <w:ind w:left="1080" w:hanging="360"/>
      </w:pPr>
      <w:rPr>
        <w:rFonts w:ascii="Symbol" w:hAnsi="Symbol" w:hint="default"/>
      </w:rPr>
    </w:lvl>
    <w:lvl w:ilvl="2" w:tplc="40B00BC2">
      <w:start w:val="1"/>
      <w:numFmt w:val="bullet"/>
      <w:lvlText w:val=""/>
      <w:lvlJc w:val="left"/>
      <w:pPr>
        <w:ind w:left="1800" w:hanging="360"/>
      </w:pPr>
      <w:rPr>
        <w:rFonts w:ascii="Wingdings" w:hAnsi="Wingdings" w:hint="default"/>
      </w:rPr>
    </w:lvl>
    <w:lvl w:ilvl="3" w:tplc="67129D54">
      <w:start w:val="1"/>
      <w:numFmt w:val="bullet"/>
      <w:lvlText w:val=""/>
      <w:lvlJc w:val="left"/>
      <w:pPr>
        <w:ind w:left="2520" w:hanging="360"/>
      </w:pPr>
      <w:rPr>
        <w:rFonts w:ascii="Symbol" w:hAnsi="Symbol" w:hint="default"/>
      </w:rPr>
    </w:lvl>
    <w:lvl w:ilvl="4" w:tplc="29785ADE">
      <w:start w:val="1"/>
      <w:numFmt w:val="bullet"/>
      <w:lvlText w:val="o"/>
      <w:lvlJc w:val="left"/>
      <w:pPr>
        <w:ind w:left="3240" w:hanging="360"/>
      </w:pPr>
      <w:rPr>
        <w:rFonts w:ascii="Courier New" w:hAnsi="Courier New" w:hint="default"/>
      </w:rPr>
    </w:lvl>
    <w:lvl w:ilvl="5" w:tplc="940C004E">
      <w:start w:val="1"/>
      <w:numFmt w:val="bullet"/>
      <w:lvlText w:val=""/>
      <w:lvlJc w:val="left"/>
      <w:pPr>
        <w:ind w:left="3960" w:hanging="360"/>
      </w:pPr>
      <w:rPr>
        <w:rFonts w:ascii="Wingdings" w:hAnsi="Wingdings" w:hint="default"/>
      </w:rPr>
    </w:lvl>
    <w:lvl w:ilvl="6" w:tplc="FF7CBD2A">
      <w:start w:val="1"/>
      <w:numFmt w:val="bullet"/>
      <w:lvlText w:val=""/>
      <w:lvlJc w:val="left"/>
      <w:pPr>
        <w:ind w:left="4680" w:hanging="360"/>
      </w:pPr>
      <w:rPr>
        <w:rFonts w:ascii="Symbol" w:hAnsi="Symbol" w:hint="default"/>
      </w:rPr>
    </w:lvl>
    <w:lvl w:ilvl="7" w:tplc="8410D79E">
      <w:start w:val="1"/>
      <w:numFmt w:val="bullet"/>
      <w:lvlText w:val="o"/>
      <w:lvlJc w:val="left"/>
      <w:pPr>
        <w:ind w:left="5400" w:hanging="360"/>
      </w:pPr>
      <w:rPr>
        <w:rFonts w:ascii="Courier New" w:hAnsi="Courier New" w:hint="default"/>
      </w:rPr>
    </w:lvl>
    <w:lvl w:ilvl="8" w:tplc="7AE63988">
      <w:start w:val="1"/>
      <w:numFmt w:val="bullet"/>
      <w:lvlText w:val=""/>
      <w:lvlJc w:val="left"/>
      <w:pPr>
        <w:ind w:left="6120" w:hanging="360"/>
      </w:pPr>
      <w:rPr>
        <w:rFonts w:ascii="Wingdings" w:hAnsi="Wingdings" w:hint="default"/>
      </w:rPr>
    </w:lvl>
  </w:abstractNum>
  <w:abstractNum w:abstractNumId="10" w15:restartNumberingAfterBreak="0">
    <w:nsid w:val="0A33B688"/>
    <w:multiLevelType w:val="hybridMultilevel"/>
    <w:tmpl w:val="5F26C19E"/>
    <w:lvl w:ilvl="0" w:tplc="6EAE60DC">
      <w:start w:val="1"/>
      <w:numFmt w:val="bullet"/>
      <w:lvlText w:val=""/>
      <w:lvlJc w:val="left"/>
      <w:pPr>
        <w:ind w:left="720" w:hanging="360"/>
      </w:pPr>
      <w:rPr>
        <w:rFonts w:ascii="Symbol" w:hAnsi="Symbol" w:hint="default"/>
      </w:rPr>
    </w:lvl>
    <w:lvl w:ilvl="1" w:tplc="2C6C7E7E">
      <w:start w:val="1"/>
      <w:numFmt w:val="bullet"/>
      <w:lvlText w:val="o"/>
      <w:lvlJc w:val="left"/>
      <w:pPr>
        <w:ind w:left="1440" w:hanging="360"/>
      </w:pPr>
      <w:rPr>
        <w:rFonts w:ascii="Courier New" w:hAnsi="Courier New" w:hint="default"/>
      </w:rPr>
    </w:lvl>
    <w:lvl w:ilvl="2" w:tplc="32F68338">
      <w:start w:val="1"/>
      <w:numFmt w:val="bullet"/>
      <w:lvlText w:val=""/>
      <w:lvlJc w:val="left"/>
      <w:pPr>
        <w:ind w:left="2160" w:hanging="360"/>
      </w:pPr>
      <w:rPr>
        <w:rFonts w:ascii="Wingdings" w:hAnsi="Wingdings" w:hint="default"/>
      </w:rPr>
    </w:lvl>
    <w:lvl w:ilvl="3" w:tplc="7C88D27E">
      <w:start w:val="1"/>
      <w:numFmt w:val="bullet"/>
      <w:lvlText w:val=""/>
      <w:lvlJc w:val="left"/>
      <w:pPr>
        <w:ind w:left="2880" w:hanging="360"/>
      </w:pPr>
      <w:rPr>
        <w:rFonts w:ascii="Symbol" w:hAnsi="Symbol" w:hint="default"/>
      </w:rPr>
    </w:lvl>
    <w:lvl w:ilvl="4" w:tplc="D6168BDE">
      <w:start w:val="1"/>
      <w:numFmt w:val="bullet"/>
      <w:lvlText w:val="o"/>
      <w:lvlJc w:val="left"/>
      <w:pPr>
        <w:ind w:left="3600" w:hanging="360"/>
      </w:pPr>
      <w:rPr>
        <w:rFonts w:ascii="Courier New" w:hAnsi="Courier New" w:hint="default"/>
      </w:rPr>
    </w:lvl>
    <w:lvl w:ilvl="5" w:tplc="44C6B288">
      <w:start w:val="1"/>
      <w:numFmt w:val="bullet"/>
      <w:lvlText w:val=""/>
      <w:lvlJc w:val="left"/>
      <w:pPr>
        <w:ind w:left="4320" w:hanging="360"/>
      </w:pPr>
      <w:rPr>
        <w:rFonts w:ascii="Wingdings" w:hAnsi="Wingdings" w:hint="default"/>
      </w:rPr>
    </w:lvl>
    <w:lvl w:ilvl="6" w:tplc="A088EADA">
      <w:start w:val="1"/>
      <w:numFmt w:val="bullet"/>
      <w:lvlText w:val=""/>
      <w:lvlJc w:val="left"/>
      <w:pPr>
        <w:ind w:left="5040" w:hanging="360"/>
      </w:pPr>
      <w:rPr>
        <w:rFonts w:ascii="Symbol" w:hAnsi="Symbol" w:hint="default"/>
      </w:rPr>
    </w:lvl>
    <w:lvl w:ilvl="7" w:tplc="2A64CC70">
      <w:start w:val="1"/>
      <w:numFmt w:val="bullet"/>
      <w:lvlText w:val="o"/>
      <w:lvlJc w:val="left"/>
      <w:pPr>
        <w:ind w:left="5760" w:hanging="360"/>
      </w:pPr>
      <w:rPr>
        <w:rFonts w:ascii="Courier New" w:hAnsi="Courier New" w:hint="default"/>
      </w:rPr>
    </w:lvl>
    <w:lvl w:ilvl="8" w:tplc="93AE27B0">
      <w:start w:val="1"/>
      <w:numFmt w:val="bullet"/>
      <w:lvlText w:val=""/>
      <w:lvlJc w:val="left"/>
      <w:pPr>
        <w:ind w:left="6480" w:hanging="360"/>
      </w:pPr>
      <w:rPr>
        <w:rFonts w:ascii="Wingdings" w:hAnsi="Wingdings" w:hint="default"/>
      </w:rPr>
    </w:lvl>
  </w:abstractNum>
  <w:abstractNum w:abstractNumId="11" w15:restartNumberingAfterBreak="0">
    <w:nsid w:val="0B7956B7"/>
    <w:multiLevelType w:val="multilevel"/>
    <w:tmpl w:val="C26EB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8250AD"/>
    <w:multiLevelType w:val="multilevel"/>
    <w:tmpl w:val="6DF61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E3325B"/>
    <w:multiLevelType w:val="multilevel"/>
    <w:tmpl w:val="2C620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B2DD4"/>
    <w:multiLevelType w:val="multilevel"/>
    <w:tmpl w:val="A5486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6C6BF4"/>
    <w:multiLevelType w:val="multilevel"/>
    <w:tmpl w:val="9FC83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8202F6"/>
    <w:multiLevelType w:val="multilevel"/>
    <w:tmpl w:val="AF582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0DA196"/>
    <w:multiLevelType w:val="hybridMultilevel"/>
    <w:tmpl w:val="02ACCB7E"/>
    <w:lvl w:ilvl="0" w:tplc="5A62B5B2">
      <w:start w:val="1"/>
      <w:numFmt w:val="bullet"/>
      <w:lvlText w:val=""/>
      <w:lvlJc w:val="left"/>
      <w:pPr>
        <w:ind w:left="720" w:hanging="360"/>
      </w:pPr>
      <w:rPr>
        <w:rFonts w:ascii="Symbol" w:hAnsi="Symbol" w:hint="default"/>
      </w:rPr>
    </w:lvl>
    <w:lvl w:ilvl="1" w:tplc="1160D37C">
      <w:start w:val="1"/>
      <w:numFmt w:val="bullet"/>
      <w:lvlText w:val="o"/>
      <w:lvlJc w:val="left"/>
      <w:pPr>
        <w:ind w:left="1440" w:hanging="360"/>
      </w:pPr>
      <w:rPr>
        <w:rFonts w:ascii="Courier New" w:hAnsi="Courier New" w:hint="default"/>
      </w:rPr>
    </w:lvl>
    <w:lvl w:ilvl="2" w:tplc="B2F2602E">
      <w:start w:val="1"/>
      <w:numFmt w:val="bullet"/>
      <w:lvlText w:val=""/>
      <w:lvlJc w:val="left"/>
      <w:pPr>
        <w:ind w:left="2160" w:hanging="360"/>
      </w:pPr>
      <w:rPr>
        <w:rFonts w:ascii="Wingdings" w:hAnsi="Wingdings" w:hint="default"/>
      </w:rPr>
    </w:lvl>
    <w:lvl w:ilvl="3" w:tplc="3C587518">
      <w:start w:val="1"/>
      <w:numFmt w:val="bullet"/>
      <w:lvlText w:val=""/>
      <w:lvlJc w:val="left"/>
      <w:pPr>
        <w:ind w:left="2880" w:hanging="360"/>
      </w:pPr>
      <w:rPr>
        <w:rFonts w:ascii="Symbol" w:hAnsi="Symbol" w:hint="default"/>
      </w:rPr>
    </w:lvl>
    <w:lvl w:ilvl="4" w:tplc="AC5CF5AA">
      <w:start w:val="1"/>
      <w:numFmt w:val="bullet"/>
      <w:lvlText w:val="o"/>
      <w:lvlJc w:val="left"/>
      <w:pPr>
        <w:ind w:left="3600" w:hanging="360"/>
      </w:pPr>
      <w:rPr>
        <w:rFonts w:ascii="Courier New" w:hAnsi="Courier New" w:hint="default"/>
      </w:rPr>
    </w:lvl>
    <w:lvl w:ilvl="5" w:tplc="46802BA6">
      <w:start w:val="1"/>
      <w:numFmt w:val="bullet"/>
      <w:lvlText w:val=""/>
      <w:lvlJc w:val="left"/>
      <w:pPr>
        <w:ind w:left="4320" w:hanging="360"/>
      </w:pPr>
      <w:rPr>
        <w:rFonts w:ascii="Wingdings" w:hAnsi="Wingdings" w:hint="default"/>
      </w:rPr>
    </w:lvl>
    <w:lvl w:ilvl="6" w:tplc="0D4C7862">
      <w:start w:val="1"/>
      <w:numFmt w:val="bullet"/>
      <w:lvlText w:val=""/>
      <w:lvlJc w:val="left"/>
      <w:pPr>
        <w:ind w:left="5040" w:hanging="360"/>
      </w:pPr>
      <w:rPr>
        <w:rFonts w:ascii="Symbol" w:hAnsi="Symbol" w:hint="default"/>
      </w:rPr>
    </w:lvl>
    <w:lvl w:ilvl="7" w:tplc="B2DE7E4E">
      <w:start w:val="1"/>
      <w:numFmt w:val="bullet"/>
      <w:lvlText w:val="o"/>
      <w:lvlJc w:val="left"/>
      <w:pPr>
        <w:ind w:left="5760" w:hanging="360"/>
      </w:pPr>
      <w:rPr>
        <w:rFonts w:ascii="Courier New" w:hAnsi="Courier New" w:hint="default"/>
      </w:rPr>
    </w:lvl>
    <w:lvl w:ilvl="8" w:tplc="12187E8A">
      <w:start w:val="1"/>
      <w:numFmt w:val="bullet"/>
      <w:lvlText w:val=""/>
      <w:lvlJc w:val="left"/>
      <w:pPr>
        <w:ind w:left="6480" w:hanging="360"/>
      </w:pPr>
      <w:rPr>
        <w:rFonts w:ascii="Wingdings" w:hAnsi="Wingdings" w:hint="default"/>
      </w:rPr>
    </w:lvl>
  </w:abstractNum>
  <w:abstractNum w:abstractNumId="18"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A5F33CB"/>
    <w:multiLevelType w:val="hybridMultilevel"/>
    <w:tmpl w:val="1E32B836"/>
    <w:lvl w:ilvl="0" w:tplc="85FE0728">
      <w:start w:val="1"/>
      <w:numFmt w:val="bullet"/>
      <w:lvlText w:val=""/>
      <w:lvlJc w:val="left"/>
      <w:pPr>
        <w:ind w:left="720" w:hanging="360"/>
      </w:pPr>
      <w:rPr>
        <w:rFonts w:ascii="Symbol" w:hAnsi="Symbol" w:hint="default"/>
      </w:rPr>
    </w:lvl>
    <w:lvl w:ilvl="1" w:tplc="C22822DC">
      <w:start w:val="1"/>
      <w:numFmt w:val="bullet"/>
      <w:lvlText w:val="o"/>
      <w:lvlJc w:val="left"/>
      <w:pPr>
        <w:ind w:left="1440" w:hanging="360"/>
      </w:pPr>
      <w:rPr>
        <w:rFonts w:ascii="Courier New" w:hAnsi="Courier New" w:hint="default"/>
      </w:rPr>
    </w:lvl>
    <w:lvl w:ilvl="2" w:tplc="B81A4BB0">
      <w:start w:val="1"/>
      <w:numFmt w:val="bullet"/>
      <w:lvlText w:val=""/>
      <w:lvlJc w:val="left"/>
      <w:pPr>
        <w:ind w:left="2160" w:hanging="360"/>
      </w:pPr>
      <w:rPr>
        <w:rFonts w:ascii="Wingdings" w:hAnsi="Wingdings" w:hint="default"/>
      </w:rPr>
    </w:lvl>
    <w:lvl w:ilvl="3" w:tplc="0D0855B8">
      <w:start w:val="1"/>
      <w:numFmt w:val="bullet"/>
      <w:lvlText w:val=""/>
      <w:lvlJc w:val="left"/>
      <w:pPr>
        <w:ind w:left="2880" w:hanging="360"/>
      </w:pPr>
      <w:rPr>
        <w:rFonts w:ascii="Symbol" w:hAnsi="Symbol" w:hint="default"/>
      </w:rPr>
    </w:lvl>
    <w:lvl w:ilvl="4" w:tplc="EC62152E">
      <w:start w:val="1"/>
      <w:numFmt w:val="bullet"/>
      <w:lvlText w:val="o"/>
      <w:lvlJc w:val="left"/>
      <w:pPr>
        <w:ind w:left="3600" w:hanging="360"/>
      </w:pPr>
      <w:rPr>
        <w:rFonts w:ascii="Courier New" w:hAnsi="Courier New" w:hint="default"/>
      </w:rPr>
    </w:lvl>
    <w:lvl w:ilvl="5" w:tplc="E42869F6">
      <w:start w:val="1"/>
      <w:numFmt w:val="bullet"/>
      <w:lvlText w:val=""/>
      <w:lvlJc w:val="left"/>
      <w:pPr>
        <w:ind w:left="4320" w:hanging="360"/>
      </w:pPr>
      <w:rPr>
        <w:rFonts w:ascii="Wingdings" w:hAnsi="Wingdings" w:hint="default"/>
      </w:rPr>
    </w:lvl>
    <w:lvl w:ilvl="6" w:tplc="A29A8F8A">
      <w:start w:val="1"/>
      <w:numFmt w:val="bullet"/>
      <w:lvlText w:val=""/>
      <w:lvlJc w:val="left"/>
      <w:pPr>
        <w:ind w:left="5040" w:hanging="360"/>
      </w:pPr>
      <w:rPr>
        <w:rFonts w:ascii="Symbol" w:hAnsi="Symbol" w:hint="default"/>
      </w:rPr>
    </w:lvl>
    <w:lvl w:ilvl="7" w:tplc="27A8D7B4">
      <w:start w:val="1"/>
      <w:numFmt w:val="bullet"/>
      <w:lvlText w:val="o"/>
      <w:lvlJc w:val="left"/>
      <w:pPr>
        <w:ind w:left="5760" w:hanging="360"/>
      </w:pPr>
      <w:rPr>
        <w:rFonts w:ascii="Courier New" w:hAnsi="Courier New" w:hint="default"/>
      </w:rPr>
    </w:lvl>
    <w:lvl w:ilvl="8" w:tplc="D57EF872">
      <w:start w:val="1"/>
      <w:numFmt w:val="bullet"/>
      <w:lvlText w:val=""/>
      <w:lvlJc w:val="left"/>
      <w:pPr>
        <w:ind w:left="6480" w:hanging="360"/>
      </w:pPr>
      <w:rPr>
        <w:rFonts w:ascii="Wingdings" w:hAnsi="Wingdings" w:hint="default"/>
      </w:rPr>
    </w:lvl>
  </w:abstractNum>
  <w:abstractNum w:abstractNumId="20" w15:restartNumberingAfterBreak="0">
    <w:nsid w:val="1C0766A3"/>
    <w:multiLevelType w:val="multilevel"/>
    <w:tmpl w:val="6BA64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06387B"/>
    <w:multiLevelType w:val="multilevel"/>
    <w:tmpl w:val="F0C43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4979E8"/>
    <w:multiLevelType w:val="multilevel"/>
    <w:tmpl w:val="02E0A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860C36"/>
    <w:multiLevelType w:val="multilevel"/>
    <w:tmpl w:val="E4C28AFC"/>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4" w15:restartNumberingAfterBreak="0">
    <w:nsid w:val="25CE410C"/>
    <w:multiLevelType w:val="hybridMultilevel"/>
    <w:tmpl w:val="5F3AADD0"/>
    <w:lvl w:ilvl="0" w:tplc="AF84FFA6">
      <w:start w:val="1"/>
      <w:numFmt w:val="bullet"/>
      <w:lvlText w:val=""/>
      <w:lvlJc w:val="left"/>
      <w:pPr>
        <w:ind w:left="720" w:hanging="360"/>
      </w:pPr>
      <w:rPr>
        <w:rFonts w:ascii="Symbol" w:hAnsi="Symbol" w:hint="default"/>
      </w:rPr>
    </w:lvl>
    <w:lvl w:ilvl="1" w:tplc="38FC727E">
      <w:start w:val="1"/>
      <w:numFmt w:val="bullet"/>
      <w:lvlText w:val="o"/>
      <w:lvlJc w:val="left"/>
      <w:pPr>
        <w:ind w:left="1440" w:hanging="360"/>
      </w:pPr>
      <w:rPr>
        <w:rFonts w:ascii="Courier New" w:hAnsi="Courier New" w:hint="default"/>
      </w:rPr>
    </w:lvl>
    <w:lvl w:ilvl="2" w:tplc="EB06FADC">
      <w:start w:val="1"/>
      <w:numFmt w:val="bullet"/>
      <w:lvlText w:val=""/>
      <w:lvlJc w:val="left"/>
      <w:pPr>
        <w:ind w:left="2160" w:hanging="360"/>
      </w:pPr>
      <w:rPr>
        <w:rFonts w:ascii="Wingdings" w:hAnsi="Wingdings" w:hint="default"/>
      </w:rPr>
    </w:lvl>
    <w:lvl w:ilvl="3" w:tplc="82325C10">
      <w:start w:val="1"/>
      <w:numFmt w:val="bullet"/>
      <w:lvlText w:val=""/>
      <w:lvlJc w:val="left"/>
      <w:pPr>
        <w:ind w:left="2880" w:hanging="360"/>
      </w:pPr>
      <w:rPr>
        <w:rFonts w:ascii="Symbol" w:hAnsi="Symbol" w:hint="default"/>
      </w:rPr>
    </w:lvl>
    <w:lvl w:ilvl="4" w:tplc="702E349C">
      <w:start w:val="1"/>
      <w:numFmt w:val="bullet"/>
      <w:lvlText w:val="o"/>
      <w:lvlJc w:val="left"/>
      <w:pPr>
        <w:ind w:left="3600" w:hanging="360"/>
      </w:pPr>
      <w:rPr>
        <w:rFonts w:ascii="Courier New" w:hAnsi="Courier New" w:hint="default"/>
      </w:rPr>
    </w:lvl>
    <w:lvl w:ilvl="5" w:tplc="C584025A">
      <w:start w:val="1"/>
      <w:numFmt w:val="bullet"/>
      <w:lvlText w:val=""/>
      <w:lvlJc w:val="left"/>
      <w:pPr>
        <w:ind w:left="4320" w:hanging="360"/>
      </w:pPr>
      <w:rPr>
        <w:rFonts w:ascii="Wingdings" w:hAnsi="Wingdings" w:hint="default"/>
      </w:rPr>
    </w:lvl>
    <w:lvl w:ilvl="6" w:tplc="70667F2A">
      <w:start w:val="1"/>
      <w:numFmt w:val="bullet"/>
      <w:lvlText w:val=""/>
      <w:lvlJc w:val="left"/>
      <w:pPr>
        <w:ind w:left="5040" w:hanging="360"/>
      </w:pPr>
      <w:rPr>
        <w:rFonts w:ascii="Symbol" w:hAnsi="Symbol" w:hint="default"/>
      </w:rPr>
    </w:lvl>
    <w:lvl w:ilvl="7" w:tplc="CB089114">
      <w:start w:val="1"/>
      <w:numFmt w:val="bullet"/>
      <w:lvlText w:val="o"/>
      <w:lvlJc w:val="left"/>
      <w:pPr>
        <w:ind w:left="5760" w:hanging="360"/>
      </w:pPr>
      <w:rPr>
        <w:rFonts w:ascii="Courier New" w:hAnsi="Courier New" w:hint="default"/>
      </w:rPr>
    </w:lvl>
    <w:lvl w:ilvl="8" w:tplc="0E483042">
      <w:start w:val="1"/>
      <w:numFmt w:val="bullet"/>
      <w:lvlText w:val=""/>
      <w:lvlJc w:val="left"/>
      <w:pPr>
        <w:ind w:left="6480" w:hanging="360"/>
      </w:pPr>
      <w:rPr>
        <w:rFonts w:ascii="Wingdings" w:hAnsi="Wingdings" w:hint="default"/>
      </w:rPr>
    </w:lvl>
  </w:abstractNum>
  <w:abstractNum w:abstractNumId="25" w15:restartNumberingAfterBreak="0">
    <w:nsid w:val="264D7F51"/>
    <w:multiLevelType w:val="multilevel"/>
    <w:tmpl w:val="5BAAE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767B73"/>
    <w:multiLevelType w:val="hybridMultilevel"/>
    <w:tmpl w:val="0CF2F868"/>
    <w:lvl w:ilvl="0" w:tplc="4E9C4D18">
      <w:start w:val="1"/>
      <w:numFmt w:val="bullet"/>
      <w:lvlText w:val=""/>
      <w:lvlJc w:val="left"/>
      <w:pPr>
        <w:ind w:left="720" w:hanging="360"/>
      </w:pPr>
      <w:rPr>
        <w:rFonts w:ascii="Symbol" w:hAnsi="Symbol" w:hint="default"/>
      </w:rPr>
    </w:lvl>
    <w:lvl w:ilvl="1" w:tplc="F7B69648">
      <w:start w:val="1"/>
      <w:numFmt w:val="bullet"/>
      <w:lvlText w:val="o"/>
      <w:lvlJc w:val="left"/>
      <w:pPr>
        <w:ind w:left="1440" w:hanging="360"/>
      </w:pPr>
      <w:rPr>
        <w:rFonts w:ascii="Courier New" w:hAnsi="Courier New" w:hint="default"/>
      </w:rPr>
    </w:lvl>
    <w:lvl w:ilvl="2" w:tplc="DDFE1958">
      <w:start w:val="1"/>
      <w:numFmt w:val="bullet"/>
      <w:lvlText w:val=""/>
      <w:lvlJc w:val="left"/>
      <w:pPr>
        <w:ind w:left="2160" w:hanging="360"/>
      </w:pPr>
      <w:rPr>
        <w:rFonts w:ascii="Wingdings" w:hAnsi="Wingdings" w:hint="default"/>
      </w:rPr>
    </w:lvl>
    <w:lvl w:ilvl="3" w:tplc="C1126C1E">
      <w:start w:val="1"/>
      <w:numFmt w:val="bullet"/>
      <w:lvlText w:val=""/>
      <w:lvlJc w:val="left"/>
      <w:pPr>
        <w:ind w:left="2880" w:hanging="360"/>
      </w:pPr>
      <w:rPr>
        <w:rFonts w:ascii="Symbol" w:hAnsi="Symbol" w:hint="default"/>
      </w:rPr>
    </w:lvl>
    <w:lvl w:ilvl="4" w:tplc="353EDA54">
      <w:start w:val="1"/>
      <w:numFmt w:val="bullet"/>
      <w:lvlText w:val="o"/>
      <w:lvlJc w:val="left"/>
      <w:pPr>
        <w:ind w:left="3600" w:hanging="360"/>
      </w:pPr>
      <w:rPr>
        <w:rFonts w:ascii="Courier New" w:hAnsi="Courier New" w:hint="default"/>
      </w:rPr>
    </w:lvl>
    <w:lvl w:ilvl="5" w:tplc="83F25564">
      <w:start w:val="1"/>
      <w:numFmt w:val="bullet"/>
      <w:lvlText w:val=""/>
      <w:lvlJc w:val="left"/>
      <w:pPr>
        <w:ind w:left="4320" w:hanging="360"/>
      </w:pPr>
      <w:rPr>
        <w:rFonts w:ascii="Wingdings" w:hAnsi="Wingdings" w:hint="default"/>
      </w:rPr>
    </w:lvl>
    <w:lvl w:ilvl="6" w:tplc="7278ED4E">
      <w:start w:val="1"/>
      <w:numFmt w:val="bullet"/>
      <w:lvlText w:val=""/>
      <w:lvlJc w:val="left"/>
      <w:pPr>
        <w:ind w:left="5040" w:hanging="360"/>
      </w:pPr>
      <w:rPr>
        <w:rFonts w:ascii="Symbol" w:hAnsi="Symbol" w:hint="default"/>
      </w:rPr>
    </w:lvl>
    <w:lvl w:ilvl="7" w:tplc="591C118C">
      <w:start w:val="1"/>
      <w:numFmt w:val="bullet"/>
      <w:lvlText w:val="o"/>
      <w:lvlJc w:val="left"/>
      <w:pPr>
        <w:ind w:left="5760" w:hanging="360"/>
      </w:pPr>
      <w:rPr>
        <w:rFonts w:ascii="Courier New" w:hAnsi="Courier New" w:hint="default"/>
      </w:rPr>
    </w:lvl>
    <w:lvl w:ilvl="8" w:tplc="8D5A4A8E">
      <w:start w:val="1"/>
      <w:numFmt w:val="bullet"/>
      <w:lvlText w:val=""/>
      <w:lvlJc w:val="left"/>
      <w:pPr>
        <w:ind w:left="6480" w:hanging="360"/>
      </w:pPr>
      <w:rPr>
        <w:rFonts w:ascii="Wingdings" w:hAnsi="Wingdings" w:hint="default"/>
      </w:rPr>
    </w:lvl>
  </w:abstractNum>
  <w:abstractNum w:abstractNumId="27" w15:restartNumberingAfterBreak="0">
    <w:nsid w:val="2BC55A6C"/>
    <w:multiLevelType w:val="multilevel"/>
    <w:tmpl w:val="608A1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9" w15:restartNumberingAfterBreak="0">
    <w:nsid w:val="2EBBABFA"/>
    <w:multiLevelType w:val="hybridMultilevel"/>
    <w:tmpl w:val="DA18475E"/>
    <w:lvl w:ilvl="0" w:tplc="3F4CB44A">
      <w:start w:val="1"/>
      <w:numFmt w:val="bullet"/>
      <w:lvlText w:val=""/>
      <w:lvlJc w:val="left"/>
      <w:pPr>
        <w:ind w:left="720" w:hanging="360"/>
      </w:pPr>
      <w:rPr>
        <w:rFonts w:ascii="Symbol" w:hAnsi="Symbol" w:hint="default"/>
      </w:rPr>
    </w:lvl>
    <w:lvl w:ilvl="1" w:tplc="0A04AB6C">
      <w:start w:val="1"/>
      <w:numFmt w:val="bullet"/>
      <w:lvlText w:val="o"/>
      <w:lvlJc w:val="left"/>
      <w:pPr>
        <w:ind w:left="1440" w:hanging="360"/>
      </w:pPr>
      <w:rPr>
        <w:rFonts w:ascii="Courier New" w:hAnsi="Courier New" w:hint="default"/>
      </w:rPr>
    </w:lvl>
    <w:lvl w:ilvl="2" w:tplc="C6F417DA">
      <w:start w:val="1"/>
      <w:numFmt w:val="bullet"/>
      <w:lvlText w:val=""/>
      <w:lvlJc w:val="left"/>
      <w:pPr>
        <w:ind w:left="2160" w:hanging="360"/>
      </w:pPr>
      <w:rPr>
        <w:rFonts w:ascii="Wingdings" w:hAnsi="Wingdings" w:hint="default"/>
      </w:rPr>
    </w:lvl>
    <w:lvl w:ilvl="3" w:tplc="681ECBAA">
      <w:start w:val="1"/>
      <w:numFmt w:val="bullet"/>
      <w:lvlText w:val=""/>
      <w:lvlJc w:val="left"/>
      <w:pPr>
        <w:ind w:left="2880" w:hanging="360"/>
      </w:pPr>
      <w:rPr>
        <w:rFonts w:ascii="Symbol" w:hAnsi="Symbol" w:hint="default"/>
      </w:rPr>
    </w:lvl>
    <w:lvl w:ilvl="4" w:tplc="CDA26D8C">
      <w:start w:val="1"/>
      <w:numFmt w:val="bullet"/>
      <w:lvlText w:val="o"/>
      <w:lvlJc w:val="left"/>
      <w:pPr>
        <w:ind w:left="3600" w:hanging="360"/>
      </w:pPr>
      <w:rPr>
        <w:rFonts w:ascii="Courier New" w:hAnsi="Courier New" w:hint="default"/>
      </w:rPr>
    </w:lvl>
    <w:lvl w:ilvl="5" w:tplc="20223C2A">
      <w:start w:val="1"/>
      <w:numFmt w:val="bullet"/>
      <w:lvlText w:val=""/>
      <w:lvlJc w:val="left"/>
      <w:pPr>
        <w:ind w:left="4320" w:hanging="360"/>
      </w:pPr>
      <w:rPr>
        <w:rFonts w:ascii="Wingdings" w:hAnsi="Wingdings" w:hint="default"/>
      </w:rPr>
    </w:lvl>
    <w:lvl w:ilvl="6" w:tplc="A48868FC">
      <w:start w:val="1"/>
      <w:numFmt w:val="bullet"/>
      <w:lvlText w:val=""/>
      <w:lvlJc w:val="left"/>
      <w:pPr>
        <w:ind w:left="5040" w:hanging="360"/>
      </w:pPr>
      <w:rPr>
        <w:rFonts w:ascii="Symbol" w:hAnsi="Symbol" w:hint="default"/>
      </w:rPr>
    </w:lvl>
    <w:lvl w:ilvl="7" w:tplc="273A530A">
      <w:start w:val="1"/>
      <w:numFmt w:val="bullet"/>
      <w:lvlText w:val="o"/>
      <w:lvlJc w:val="left"/>
      <w:pPr>
        <w:ind w:left="5760" w:hanging="360"/>
      </w:pPr>
      <w:rPr>
        <w:rFonts w:ascii="Courier New" w:hAnsi="Courier New" w:hint="default"/>
      </w:rPr>
    </w:lvl>
    <w:lvl w:ilvl="8" w:tplc="3D960928">
      <w:start w:val="1"/>
      <w:numFmt w:val="bullet"/>
      <w:lvlText w:val=""/>
      <w:lvlJc w:val="left"/>
      <w:pPr>
        <w:ind w:left="6480" w:hanging="360"/>
      </w:pPr>
      <w:rPr>
        <w:rFonts w:ascii="Wingdings" w:hAnsi="Wingdings" w:hint="default"/>
      </w:rPr>
    </w:lvl>
  </w:abstractNum>
  <w:abstractNum w:abstractNumId="30" w15:restartNumberingAfterBreak="0">
    <w:nsid w:val="2F870F61"/>
    <w:multiLevelType w:val="hybridMultilevel"/>
    <w:tmpl w:val="55868C2E"/>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31" w15:restartNumberingAfterBreak="0">
    <w:nsid w:val="31E4360E"/>
    <w:multiLevelType w:val="multilevel"/>
    <w:tmpl w:val="E3BC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9E31D7"/>
    <w:multiLevelType w:val="hybridMultilevel"/>
    <w:tmpl w:val="E6ECAB48"/>
    <w:lvl w:ilvl="0" w:tplc="7A4AC5AE">
      <w:start w:val="1"/>
      <w:numFmt w:val="bullet"/>
      <w:lvlText w:val=""/>
      <w:lvlJc w:val="left"/>
      <w:pPr>
        <w:ind w:left="720" w:hanging="360"/>
      </w:pPr>
      <w:rPr>
        <w:rFonts w:ascii="Symbol" w:hAnsi="Symbol" w:hint="default"/>
      </w:rPr>
    </w:lvl>
    <w:lvl w:ilvl="1" w:tplc="22CE824A">
      <w:start w:val="1"/>
      <w:numFmt w:val="bullet"/>
      <w:lvlText w:val="o"/>
      <w:lvlJc w:val="left"/>
      <w:pPr>
        <w:ind w:left="1440" w:hanging="360"/>
      </w:pPr>
      <w:rPr>
        <w:rFonts w:ascii="Courier New" w:hAnsi="Courier New" w:hint="default"/>
      </w:rPr>
    </w:lvl>
    <w:lvl w:ilvl="2" w:tplc="CD5274CC">
      <w:start w:val="1"/>
      <w:numFmt w:val="bullet"/>
      <w:lvlText w:val=""/>
      <w:lvlJc w:val="left"/>
      <w:pPr>
        <w:ind w:left="2160" w:hanging="360"/>
      </w:pPr>
      <w:rPr>
        <w:rFonts w:ascii="Wingdings" w:hAnsi="Wingdings" w:hint="default"/>
      </w:rPr>
    </w:lvl>
    <w:lvl w:ilvl="3" w:tplc="211EEC72">
      <w:start w:val="1"/>
      <w:numFmt w:val="bullet"/>
      <w:lvlText w:val=""/>
      <w:lvlJc w:val="left"/>
      <w:pPr>
        <w:ind w:left="2880" w:hanging="360"/>
      </w:pPr>
      <w:rPr>
        <w:rFonts w:ascii="Symbol" w:hAnsi="Symbol" w:hint="default"/>
      </w:rPr>
    </w:lvl>
    <w:lvl w:ilvl="4" w:tplc="82DA6B42">
      <w:start w:val="1"/>
      <w:numFmt w:val="bullet"/>
      <w:lvlText w:val="o"/>
      <w:lvlJc w:val="left"/>
      <w:pPr>
        <w:ind w:left="3600" w:hanging="360"/>
      </w:pPr>
      <w:rPr>
        <w:rFonts w:ascii="Courier New" w:hAnsi="Courier New" w:hint="default"/>
      </w:rPr>
    </w:lvl>
    <w:lvl w:ilvl="5" w:tplc="47CE421C">
      <w:start w:val="1"/>
      <w:numFmt w:val="bullet"/>
      <w:lvlText w:val=""/>
      <w:lvlJc w:val="left"/>
      <w:pPr>
        <w:ind w:left="4320" w:hanging="360"/>
      </w:pPr>
      <w:rPr>
        <w:rFonts w:ascii="Wingdings" w:hAnsi="Wingdings" w:hint="default"/>
      </w:rPr>
    </w:lvl>
    <w:lvl w:ilvl="6" w:tplc="BC60566C">
      <w:start w:val="1"/>
      <w:numFmt w:val="bullet"/>
      <w:lvlText w:val=""/>
      <w:lvlJc w:val="left"/>
      <w:pPr>
        <w:ind w:left="5040" w:hanging="360"/>
      </w:pPr>
      <w:rPr>
        <w:rFonts w:ascii="Symbol" w:hAnsi="Symbol" w:hint="default"/>
      </w:rPr>
    </w:lvl>
    <w:lvl w:ilvl="7" w:tplc="CC22B87A">
      <w:start w:val="1"/>
      <w:numFmt w:val="bullet"/>
      <w:lvlText w:val="o"/>
      <w:lvlJc w:val="left"/>
      <w:pPr>
        <w:ind w:left="5760" w:hanging="360"/>
      </w:pPr>
      <w:rPr>
        <w:rFonts w:ascii="Courier New" w:hAnsi="Courier New" w:hint="default"/>
      </w:rPr>
    </w:lvl>
    <w:lvl w:ilvl="8" w:tplc="967C8EB0">
      <w:start w:val="1"/>
      <w:numFmt w:val="bullet"/>
      <w:lvlText w:val=""/>
      <w:lvlJc w:val="left"/>
      <w:pPr>
        <w:ind w:left="6480" w:hanging="360"/>
      </w:pPr>
      <w:rPr>
        <w:rFonts w:ascii="Wingdings" w:hAnsi="Wingdings" w:hint="default"/>
      </w:rPr>
    </w:lvl>
  </w:abstractNum>
  <w:abstractNum w:abstractNumId="33" w15:restartNumberingAfterBreak="0">
    <w:nsid w:val="37062678"/>
    <w:multiLevelType w:val="multilevel"/>
    <w:tmpl w:val="1B18F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6717F5"/>
    <w:multiLevelType w:val="hybridMultilevel"/>
    <w:tmpl w:val="4C76CED6"/>
    <w:lvl w:ilvl="0" w:tplc="8848BC80">
      <w:start w:val="1"/>
      <w:numFmt w:val="bullet"/>
      <w:lvlText w:val="·"/>
      <w:lvlJc w:val="left"/>
      <w:pPr>
        <w:ind w:left="720" w:hanging="360"/>
      </w:pPr>
      <w:rPr>
        <w:rFonts w:ascii="Symbol" w:hAnsi="Symbol" w:hint="default"/>
      </w:rPr>
    </w:lvl>
    <w:lvl w:ilvl="1" w:tplc="EAB6F30E">
      <w:start w:val="1"/>
      <w:numFmt w:val="bullet"/>
      <w:lvlText w:val="o"/>
      <w:lvlJc w:val="left"/>
      <w:pPr>
        <w:ind w:left="1440" w:hanging="360"/>
      </w:pPr>
      <w:rPr>
        <w:rFonts w:ascii="Courier New" w:hAnsi="Courier New" w:hint="default"/>
      </w:rPr>
    </w:lvl>
    <w:lvl w:ilvl="2" w:tplc="1ED8ACB8">
      <w:start w:val="1"/>
      <w:numFmt w:val="bullet"/>
      <w:lvlText w:val=""/>
      <w:lvlJc w:val="left"/>
      <w:pPr>
        <w:ind w:left="2160" w:hanging="360"/>
      </w:pPr>
      <w:rPr>
        <w:rFonts w:ascii="Wingdings" w:hAnsi="Wingdings" w:hint="default"/>
      </w:rPr>
    </w:lvl>
    <w:lvl w:ilvl="3" w:tplc="88104BF4">
      <w:start w:val="1"/>
      <w:numFmt w:val="bullet"/>
      <w:lvlText w:val=""/>
      <w:lvlJc w:val="left"/>
      <w:pPr>
        <w:ind w:left="2880" w:hanging="360"/>
      </w:pPr>
      <w:rPr>
        <w:rFonts w:ascii="Symbol" w:hAnsi="Symbol" w:hint="default"/>
      </w:rPr>
    </w:lvl>
    <w:lvl w:ilvl="4" w:tplc="331E840E">
      <w:start w:val="1"/>
      <w:numFmt w:val="bullet"/>
      <w:lvlText w:val="o"/>
      <w:lvlJc w:val="left"/>
      <w:pPr>
        <w:ind w:left="3600" w:hanging="360"/>
      </w:pPr>
      <w:rPr>
        <w:rFonts w:ascii="Courier New" w:hAnsi="Courier New" w:hint="default"/>
      </w:rPr>
    </w:lvl>
    <w:lvl w:ilvl="5" w:tplc="7F7E8006">
      <w:start w:val="1"/>
      <w:numFmt w:val="bullet"/>
      <w:lvlText w:val=""/>
      <w:lvlJc w:val="left"/>
      <w:pPr>
        <w:ind w:left="4320" w:hanging="360"/>
      </w:pPr>
      <w:rPr>
        <w:rFonts w:ascii="Wingdings" w:hAnsi="Wingdings" w:hint="default"/>
      </w:rPr>
    </w:lvl>
    <w:lvl w:ilvl="6" w:tplc="FA3469C4">
      <w:start w:val="1"/>
      <w:numFmt w:val="bullet"/>
      <w:lvlText w:val=""/>
      <w:lvlJc w:val="left"/>
      <w:pPr>
        <w:ind w:left="5040" w:hanging="360"/>
      </w:pPr>
      <w:rPr>
        <w:rFonts w:ascii="Symbol" w:hAnsi="Symbol" w:hint="default"/>
      </w:rPr>
    </w:lvl>
    <w:lvl w:ilvl="7" w:tplc="14DC9F78">
      <w:start w:val="1"/>
      <w:numFmt w:val="bullet"/>
      <w:lvlText w:val="o"/>
      <w:lvlJc w:val="left"/>
      <w:pPr>
        <w:ind w:left="5760" w:hanging="360"/>
      </w:pPr>
      <w:rPr>
        <w:rFonts w:ascii="Courier New" w:hAnsi="Courier New" w:hint="default"/>
      </w:rPr>
    </w:lvl>
    <w:lvl w:ilvl="8" w:tplc="47749DA6">
      <w:start w:val="1"/>
      <w:numFmt w:val="bullet"/>
      <w:lvlText w:val=""/>
      <w:lvlJc w:val="left"/>
      <w:pPr>
        <w:ind w:left="6480" w:hanging="360"/>
      </w:pPr>
      <w:rPr>
        <w:rFonts w:ascii="Wingdings" w:hAnsi="Wingdings" w:hint="default"/>
      </w:rPr>
    </w:lvl>
  </w:abstractNum>
  <w:abstractNum w:abstractNumId="35" w15:restartNumberingAfterBreak="0">
    <w:nsid w:val="3BB8506A"/>
    <w:multiLevelType w:val="multilevel"/>
    <w:tmpl w:val="60ECB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7A437F"/>
    <w:multiLevelType w:val="multilevel"/>
    <w:tmpl w:val="492EE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E40C97"/>
    <w:multiLevelType w:val="multilevel"/>
    <w:tmpl w:val="6178A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535FC7"/>
    <w:multiLevelType w:val="hybridMultilevel"/>
    <w:tmpl w:val="F1C00B0C"/>
    <w:lvl w:ilvl="0" w:tplc="0728FAEE">
      <w:start w:val="1"/>
      <w:numFmt w:val="bullet"/>
      <w:lvlText w:val=""/>
      <w:lvlJc w:val="left"/>
      <w:pPr>
        <w:ind w:left="720" w:hanging="360"/>
      </w:pPr>
      <w:rPr>
        <w:rFonts w:ascii="Symbol" w:hAnsi="Symbol" w:hint="default"/>
      </w:rPr>
    </w:lvl>
    <w:lvl w:ilvl="1" w:tplc="27CE7CFE">
      <w:start w:val="1"/>
      <w:numFmt w:val="bullet"/>
      <w:lvlText w:val="o"/>
      <w:lvlJc w:val="left"/>
      <w:pPr>
        <w:ind w:left="1440" w:hanging="360"/>
      </w:pPr>
      <w:rPr>
        <w:rFonts w:ascii="Courier New" w:hAnsi="Courier New" w:hint="default"/>
      </w:rPr>
    </w:lvl>
    <w:lvl w:ilvl="2" w:tplc="C3C02BC4">
      <w:start w:val="1"/>
      <w:numFmt w:val="bullet"/>
      <w:lvlText w:val=""/>
      <w:lvlJc w:val="left"/>
      <w:pPr>
        <w:ind w:left="2160" w:hanging="360"/>
      </w:pPr>
      <w:rPr>
        <w:rFonts w:ascii="Wingdings" w:hAnsi="Wingdings" w:hint="default"/>
      </w:rPr>
    </w:lvl>
    <w:lvl w:ilvl="3" w:tplc="4EAA500E">
      <w:start w:val="1"/>
      <w:numFmt w:val="bullet"/>
      <w:lvlText w:val=""/>
      <w:lvlJc w:val="left"/>
      <w:pPr>
        <w:ind w:left="2880" w:hanging="360"/>
      </w:pPr>
      <w:rPr>
        <w:rFonts w:ascii="Symbol" w:hAnsi="Symbol" w:hint="default"/>
      </w:rPr>
    </w:lvl>
    <w:lvl w:ilvl="4" w:tplc="8A30DF4C">
      <w:start w:val="1"/>
      <w:numFmt w:val="bullet"/>
      <w:lvlText w:val="o"/>
      <w:lvlJc w:val="left"/>
      <w:pPr>
        <w:ind w:left="3600" w:hanging="360"/>
      </w:pPr>
      <w:rPr>
        <w:rFonts w:ascii="Courier New" w:hAnsi="Courier New" w:hint="default"/>
      </w:rPr>
    </w:lvl>
    <w:lvl w:ilvl="5" w:tplc="1DA0DCAE">
      <w:start w:val="1"/>
      <w:numFmt w:val="bullet"/>
      <w:lvlText w:val=""/>
      <w:lvlJc w:val="left"/>
      <w:pPr>
        <w:ind w:left="4320" w:hanging="360"/>
      </w:pPr>
      <w:rPr>
        <w:rFonts w:ascii="Wingdings" w:hAnsi="Wingdings" w:hint="default"/>
      </w:rPr>
    </w:lvl>
    <w:lvl w:ilvl="6" w:tplc="BECAF0FA">
      <w:start w:val="1"/>
      <w:numFmt w:val="bullet"/>
      <w:lvlText w:val=""/>
      <w:lvlJc w:val="left"/>
      <w:pPr>
        <w:ind w:left="5040" w:hanging="360"/>
      </w:pPr>
      <w:rPr>
        <w:rFonts w:ascii="Symbol" w:hAnsi="Symbol" w:hint="default"/>
      </w:rPr>
    </w:lvl>
    <w:lvl w:ilvl="7" w:tplc="6DF82CA8">
      <w:start w:val="1"/>
      <w:numFmt w:val="bullet"/>
      <w:lvlText w:val="o"/>
      <w:lvlJc w:val="left"/>
      <w:pPr>
        <w:ind w:left="5760" w:hanging="360"/>
      </w:pPr>
      <w:rPr>
        <w:rFonts w:ascii="Courier New" w:hAnsi="Courier New" w:hint="default"/>
      </w:rPr>
    </w:lvl>
    <w:lvl w:ilvl="8" w:tplc="7272DF7E">
      <w:start w:val="1"/>
      <w:numFmt w:val="bullet"/>
      <w:lvlText w:val=""/>
      <w:lvlJc w:val="left"/>
      <w:pPr>
        <w:ind w:left="6480" w:hanging="360"/>
      </w:pPr>
      <w:rPr>
        <w:rFonts w:ascii="Wingdings" w:hAnsi="Wingdings" w:hint="default"/>
      </w:rPr>
    </w:lvl>
  </w:abstractNum>
  <w:abstractNum w:abstractNumId="39" w15:restartNumberingAfterBreak="0">
    <w:nsid w:val="4304398A"/>
    <w:multiLevelType w:val="multilevel"/>
    <w:tmpl w:val="218A2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41" w15:restartNumberingAfterBreak="0">
    <w:nsid w:val="4787579E"/>
    <w:multiLevelType w:val="hybridMultilevel"/>
    <w:tmpl w:val="3E86F58A"/>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42" w15:restartNumberingAfterBreak="0">
    <w:nsid w:val="47B821C3"/>
    <w:multiLevelType w:val="multilevel"/>
    <w:tmpl w:val="F0929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EB2BA0"/>
    <w:multiLevelType w:val="hybridMultilevel"/>
    <w:tmpl w:val="0856397E"/>
    <w:lvl w:ilvl="0" w:tplc="EF7E52E0">
      <w:start w:val="1"/>
      <w:numFmt w:val="bullet"/>
      <w:lvlText w:val=""/>
      <w:lvlJc w:val="left"/>
      <w:pPr>
        <w:ind w:left="720" w:hanging="360"/>
      </w:pPr>
      <w:rPr>
        <w:rFonts w:ascii="Symbol" w:hAnsi="Symbol" w:hint="default"/>
      </w:rPr>
    </w:lvl>
    <w:lvl w:ilvl="1" w:tplc="F25E81BA">
      <w:start w:val="1"/>
      <w:numFmt w:val="bullet"/>
      <w:lvlText w:val="o"/>
      <w:lvlJc w:val="left"/>
      <w:pPr>
        <w:ind w:left="1440" w:hanging="360"/>
      </w:pPr>
      <w:rPr>
        <w:rFonts w:ascii="Courier New" w:hAnsi="Courier New" w:hint="default"/>
      </w:rPr>
    </w:lvl>
    <w:lvl w:ilvl="2" w:tplc="2250CC86">
      <w:start w:val="1"/>
      <w:numFmt w:val="bullet"/>
      <w:lvlText w:val=""/>
      <w:lvlJc w:val="left"/>
      <w:pPr>
        <w:ind w:left="2160" w:hanging="360"/>
      </w:pPr>
      <w:rPr>
        <w:rFonts w:ascii="Wingdings" w:hAnsi="Wingdings" w:hint="default"/>
      </w:rPr>
    </w:lvl>
    <w:lvl w:ilvl="3" w:tplc="B8B6CCDE">
      <w:start w:val="1"/>
      <w:numFmt w:val="bullet"/>
      <w:lvlText w:val=""/>
      <w:lvlJc w:val="left"/>
      <w:pPr>
        <w:ind w:left="2880" w:hanging="360"/>
      </w:pPr>
      <w:rPr>
        <w:rFonts w:ascii="Symbol" w:hAnsi="Symbol" w:hint="default"/>
      </w:rPr>
    </w:lvl>
    <w:lvl w:ilvl="4" w:tplc="EDE29EE4">
      <w:start w:val="1"/>
      <w:numFmt w:val="bullet"/>
      <w:lvlText w:val="o"/>
      <w:lvlJc w:val="left"/>
      <w:pPr>
        <w:ind w:left="3600" w:hanging="360"/>
      </w:pPr>
      <w:rPr>
        <w:rFonts w:ascii="Courier New" w:hAnsi="Courier New" w:hint="default"/>
      </w:rPr>
    </w:lvl>
    <w:lvl w:ilvl="5" w:tplc="3C469F5A">
      <w:start w:val="1"/>
      <w:numFmt w:val="bullet"/>
      <w:lvlText w:val=""/>
      <w:lvlJc w:val="left"/>
      <w:pPr>
        <w:ind w:left="4320" w:hanging="360"/>
      </w:pPr>
      <w:rPr>
        <w:rFonts w:ascii="Wingdings" w:hAnsi="Wingdings" w:hint="default"/>
      </w:rPr>
    </w:lvl>
    <w:lvl w:ilvl="6" w:tplc="E4D20984">
      <w:start w:val="1"/>
      <w:numFmt w:val="bullet"/>
      <w:lvlText w:val=""/>
      <w:lvlJc w:val="left"/>
      <w:pPr>
        <w:ind w:left="5040" w:hanging="360"/>
      </w:pPr>
      <w:rPr>
        <w:rFonts w:ascii="Symbol" w:hAnsi="Symbol" w:hint="default"/>
      </w:rPr>
    </w:lvl>
    <w:lvl w:ilvl="7" w:tplc="52AE5252">
      <w:start w:val="1"/>
      <w:numFmt w:val="bullet"/>
      <w:lvlText w:val="o"/>
      <w:lvlJc w:val="left"/>
      <w:pPr>
        <w:ind w:left="5760" w:hanging="360"/>
      </w:pPr>
      <w:rPr>
        <w:rFonts w:ascii="Courier New" w:hAnsi="Courier New" w:hint="default"/>
      </w:rPr>
    </w:lvl>
    <w:lvl w:ilvl="8" w:tplc="7FF452CC">
      <w:start w:val="1"/>
      <w:numFmt w:val="bullet"/>
      <w:lvlText w:val=""/>
      <w:lvlJc w:val="left"/>
      <w:pPr>
        <w:ind w:left="6480" w:hanging="360"/>
      </w:pPr>
      <w:rPr>
        <w:rFonts w:ascii="Wingdings" w:hAnsi="Wingdings" w:hint="default"/>
      </w:rPr>
    </w:lvl>
  </w:abstractNum>
  <w:abstractNum w:abstractNumId="44" w15:restartNumberingAfterBreak="0">
    <w:nsid w:val="49943F19"/>
    <w:multiLevelType w:val="hybridMultilevel"/>
    <w:tmpl w:val="9B662A10"/>
    <w:lvl w:ilvl="0" w:tplc="2570AADA">
      <w:start w:val="1"/>
      <w:numFmt w:val="bullet"/>
      <w:lvlText w:val="·"/>
      <w:lvlJc w:val="left"/>
      <w:pPr>
        <w:ind w:left="720" w:hanging="360"/>
      </w:pPr>
      <w:rPr>
        <w:rFonts w:ascii="Symbol" w:hAnsi="Symbol" w:hint="default"/>
      </w:rPr>
    </w:lvl>
    <w:lvl w:ilvl="1" w:tplc="06CC4100">
      <w:start w:val="1"/>
      <w:numFmt w:val="bullet"/>
      <w:lvlText w:val="o"/>
      <w:lvlJc w:val="left"/>
      <w:pPr>
        <w:ind w:left="1440" w:hanging="360"/>
      </w:pPr>
      <w:rPr>
        <w:rFonts w:ascii="Courier New" w:hAnsi="Courier New" w:hint="default"/>
      </w:rPr>
    </w:lvl>
    <w:lvl w:ilvl="2" w:tplc="18749B00">
      <w:start w:val="1"/>
      <w:numFmt w:val="bullet"/>
      <w:lvlText w:val=""/>
      <w:lvlJc w:val="left"/>
      <w:pPr>
        <w:ind w:left="2160" w:hanging="360"/>
      </w:pPr>
      <w:rPr>
        <w:rFonts w:ascii="Wingdings" w:hAnsi="Wingdings" w:hint="default"/>
      </w:rPr>
    </w:lvl>
    <w:lvl w:ilvl="3" w:tplc="E6943E44">
      <w:start w:val="1"/>
      <w:numFmt w:val="bullet"/>
      <w:lvlText w:val=""/>
      <w:lvlJc w:val="left"/>
      <w:pPr>
        <w:ind w:left="2880" w:hanging="360"/>
      </w:pPr>
      <w:rPr>
        <w:rFonts w:ascii="Symbol" w:hAnsi="Symbol" w:hint="default"/>
      </w:rPr>
    </w:lvl>
    <w:lvl w:ilvl="4" w:tplc="0B8A1FB4">
      <w:start w:val="1"/>
      <w:numFmt w:val="bullet"/>
      <w:lvlText w:val="o"/>
      <w:lvlJc w:val="left"/>
      <w:pPr>
        <w:ind w:left="3600" w:hanging="360"/>
      </w:pPr>
      <w:rPr>
        <w:rFonts w:ascii="Courier New" w:hAnsi="Courier New" w:hint="default"/>
      </w:rPr>
    </w:lvl>
    <w:lvl w:ilvl="5" w:tplc="A7307A00">
      <w:start w:val="1"/>
      <w:numFmt w:val="bullet"/>
      <w:lvlText w:val=""/>
      <w:lvlJc w:val="left"/>
      <w:pPr>
        <w:ind w:left="4320" w:hanging="360"/>
      </w:pPr>
      <w:rPr>
        <w:rFonts w:ascii="Wingdings" w:hAnsi="Wingdings" w:hint="default"/>
      </w:rPr>
    </w:lvl>
    <w:lvl w:ilvl="6" w:tplc="BD92076A">
      <w:start w:val="1"/>
      <w:numFmt w:val="bullet"/>
      <w:lvlText w:val=""/>
      <w:lvlJc w:val="left"/>
      <w:pPr>
        <w:ind w:left="5040" w:hanging="360"/>
      </w:pPr>
      <w:rPr>
        <w:rFonts w:ascii="Symbol" w:hAnsi="Symbol" w:hint="default"/>
      </w:rPr>
    </w:lvl>
    <w:lvl w:ilvl="7" w:tplc="BA6EB4C4">
      <w:start w:val="1"/>
      <w:numFmt w:val="bullet"/>
      <w:lvlText w:val="o"/>
      <w:lvlJc w:val="left"/>
      <w:pPr>
        <w:ind w:left="5760" w:hanging="360"/>
      </w:pPr>
      <w:rPr>
        <w:rFonts w:ascii="Courier New" w:hAnsi="Courier New" w:hint="default"/>
      </w:rPr>
    </w:lvl>
    <w:lvl w:ilvl="8" w:tplc="54FE015E">
      <w:start w:val="1"/>
      <w:numFmt w:val="bullet"/>
      <w:lvlText w:val=""/>
      <w:lvlJc w:val="left"/>
      <w:pPr>
        <w:ind w:left="6480" w:hanging="360"/>
      </w:pPr>
      <w:rPr>
        <w:rFonts w:ascii="Wingdings" w:hAnsi="Wingdings" w:hint="default"/>
      </w:rPr>
    </w:lvl>
  </w:abstractNum>
  <w:abstractNum w:abstractNumId="45" w15:restartNumberingAfterBreak="0">
    <w:nsid w:val="4A0EC3F1"/>
    <w:multiLevelType w:val="hybridMultilevel"/>
    <w:tmpl w:val="25A824EA"/>
    <w:lvl w:ilvl="0" w:tplc="9F08A266">
      <w:start w:val="1"/>
      <w:numFmt w:val="bullet"/>
      <w:lvlText w:val=""/>
      <w:lvlJc w:val="left"/>
      <w:pPr>
        <w:ind w:left="720" w:hanging="360"/>
      </w:pPr>
      <w:rPr>
        <w:rFonts w:ascii="Symbol" w:hAnsi="Symbol" w:hint="default"/>
      </w:rPr>
    </w:lvl>
    <w:lvl w:ilvl="1" w:tplc="A7806552">
      <w:start w:val="1"/>
      <w:numFmt w:val="bullet"/>
      <w:lvlText w:val="o"/>
      <w:lvlJc w:val="left"/>
      <w:pPr>
        <w:ind w:left="1440" w:hanging="360"/>
      </w:pPr>
      <w:rPr>
        <w:rFonts w:ascii="Courier New" w:hAnsi="Courier New" w:hint="default"/>
      </w:rPr>
    </w:lvl>
    <w:lvl w:ilvl="2" w:tplc="7FCAE8B0">
      <w:start w:val="1"/>
      <w:numFmt w:val="bullet"/>
      <w:lvlText w:val=""/>
      <w:lvlJc w:val="left"/>
      <w:pPr>
        <w:ind w:left="2160" w:hanging="360"/>
      </w:pPr>
      <w:rPr>
        <w:rFonts w:ascii="Wingdings" w:hAnsi="Wingdings" w:hint="default"/>
      </w:rPr>
    </w:lvl>
    <w:lvl w:ilvl="3" w:tplc="507C2A88">
      <w:start w:val="1"/>
      <w:numFmt w:val="bullet"/>
      <w:lvlText w:val=""/>
      <w:lvlJc w:val="left"/>
      <w:pPr>
        <w:ind w:left="2880" w:hanging="360"/>
      </w:pPr>
      <w:rPr>
        <w:rFonts w:ascii="Symbol" w:hAnsi="Symbol" w:hint="default"/>
      </w:rPr>
    </w:lvl>
    <w:lvl w:ilvl="4" w:tplc="1A823B48">
      <w:start w:val="1"/>
      <w:numFmt w:val="bullet"/>
      <w:lvlText w:val="o"/>
      <w:lvlJc w:val="left"/>
      <w:pPr>
        <w:ind w:left="3600" w:hanging="360"/>
      </w:pPr>
      <w:rPr>
        <w:rFonts w:ascii="Courier New" w:hAnsi="Courier New" w:hint="default"/>
      </w:rPr>
    </w:lvl>
    <w:lvl w:ilvl="5" w:tplc="8F52ABA6">
      <w:start w:val="1"/>
      <w:numFmt w:val="bullet"/>
      <w:lvlText w:val=""/>
      <w:lvlJc w:val="left"/>
      <w:pPr>
        <w:ind w:left="4320" w:hanging="360"/>
      </w:pPr>
      <w:rPr>
        <w:rFonts w:ascii="Wingdings" w:hAnsi="Wingdings" w:hint="default"/>
      </w:rPr>
    </w:lvl>
    <w:lvl w:ilvl="6" w:tplc="937A1692">
      <w:start w:val="1"/>
      <w:numFmt w:val="bullet"/>
      <w:lvlText w:val=""/>
      <w:lvlJc w:val="left"/>
      <w:pPr>
        <w:ind w:left="5040" w:hanging="360"/>
      </w:pPr>
      <w:rPr>
        <w:rFonts w:ascii="Symbol" w:hAnsi="Symbol" w:hint="default"/>
      </w:rPr>
    </w:lvl>
    <w:lvl w:ilvl="7" w:tplc="5BEAA572">
      <w:start w:val="1"/>
      <w:numFmt w:val="bullet"/>
      <w:lvlText w:val="o"/>
      <w:lvlJc w:val="left"/>
      <w:pPr>
        <w:ind w:left="5760" w:hanging="360"/>
      </w:pPr>
      <w:rPr>
        <w:rFonts w:ascii="Courier New" w:hAnsi="Courier New" w:hint="default"/>
      </w:rPr>
    </w:lvl>
    <w:lvl w:ilvl="8" w:tplc="8272B044">
      <w:start w:val="1"/>
      <w:numFmt w:val="bullet"/>
      <w:lvlText w:val=""/>
      <w:lvlJc w:val="left"/>
      <w:pPr>
        <w:ind w:left="6480" w:hanging="360"/>
      </w:pPr>
      <w:rPr>
        <w:rFonts w:ascii="Wingdings" w:hAnsi="Wingdings" w:hint="default"/>
      </w:rPr>
    </w:lvl>
  </w:abstractNum>
  <w:abstractNum w:abstractNumId="46" w15:restartNumberingAfterBreak="0">
    <w:nsid w:val="4AB42A5C"/>
    <w:multiLevelType w:val="hybridMultilevel"/>
    <w:tmpl w:val="6AA6D60C"/>
    <w:lvl w:ilvl="0" w:tplc="300A0001">
      <w:start w:val="1"/>
      <w:numFmt w:val="bullet"/>
      <w:lvlText w:val=""/>
      <w:lvlJc w:val="left"/>
      <w:pPr>
        <w:ind w:left="1778" w:hanging="360"/>
      </w:pPr>
      <w:rPr>
        <w:rFonts w:ascii="Symbol" w:hAnsi="Symbol" w:hint="default"/>
      </w:rPr>
    </w:lvl>
    <w:lvl w:ilvl="1" w:tplc="300A0003" w:tentative="1">
      <w:start w:val="1"/>
      <w:numFmt w:val="bullet"/>
      <w:lvlText w:val="o"/>
      <w:lvlJc w:val="left"/>
      <w:pPr>
        <w:ind w:left="2498" w:hanging="360"/>
      </w:pPr>
      <w:rPr>
        <w:rFonts w:ascii="Courier New" w:hAnsi="Courier New" w:cs="Courier New" w:hint="default"/>
      </w:rPr>
    </w:lvl>
    <w:lvl w:ilvl="2" w:tplc="300A0005" w:tentative="1">
      <w:start w:val="1"/>
      <w:numFmt w:val="bullet"/>
      <w:lvlText w:val=""/>
      <w:lvlJc w:val="left"/>
      <w:pPr>
        <w:ind w:left="3218" w:hanging="360"/>
      </w:pPr>
      <w:rPr>
        <w:rFonts w:ascii="Wingdings" w:hAnsi="Wingdings" w:hint="default"/>
      </w:rPr>
    </w:lvl>
    <w:lvl w:ilvl="3" w:tplc="300A0001" w:tentative="1">
      <w:start w:val="1"/>
      <w:numFmt w:val="bullet"/>
      <w:lvlText w:val=""/>
      <w:lvlJc w:val="left"/>
      <w:pPr>
        <w:ind w:left="3938" w:hanging="360"/>
      </w:pPr>
      <w:rPr>
        <w:rFonts w:ascii="Symbol" w:hAnsi="Symbol" w:hint="default"/>
      </w:rPr>
    </w:lvl>
    <w:lvl w:ilvl="4" w:tplc="300A0003" w:tentative="1">
      <w:start w:val="1"/>
      <w:numFmt w:val="bullet"/>
      <w:lvlText w:val="o"/>
      <w:lvlJc w:val="left"/>
      <w:pPr>
        <w:ind w:left="4658" w:hanging="360"/>
      </w:pPr>
      <w:rPr>
        <w:rFonts w:ascii="Courier New" w:hAnsi="Courier New" w:cs="Courier New" w:hint="default"/>
      </w:rPr>
    </w:lvl>
    <w:lvl w:ilvl="5" w:tplc="300A0005" w:tentative="1">
      <w:start w:val="1"/>
      <w:numFmt w:val="bullet"/>
      <w:lvlText w:val=""/>
      <w:lvlJc w:val="left"/>
      <w:pPr>
        <w:ind w:left="5378" w:hanging="360"/>
      </w:pPr>
      <w:rPr>
        <w:rFonts w:ascii="Wingdings" w:hAnsi="Wingdings" w:hint="default"/>
      </w:rPr>
    </w:lvl>
    <w:lvl w:ilvl="6" w:tplc="300A0001" w:tentative="1">
      <w:start w:val="1"/>
      <w:numFmt w:val="bullet"/>
      <w:lvlText w:val=""/>
      <w:lvlJc w:val="left"/>
      <w:pPr>
        <w:ind w:left="6098" w:hanging="360"/>
      </w:pPr>
      <w:rPr>
        <w:rFonts w:ascii="Symbol" w:hAnsi="Symbol" w:hint="default"/>
      </w:rPr>
    </w:lvl>
    <w:lvl w:ilvl="7" w:tplc="300A0003" w:tentative="1">
      <w:start w:val="1"/>
      <w:numFmt w:val="bullet"/>
      <w:lvlText w:val="o"/>
      <w:lvlJc w:val="left"/>
      <w:pPr>
        <w:ind w:left="6818" w:hanging="360"/>
      </w:pPr>
      <w:rPr>
        <w:rFonts w:ascii="Courier New" w:hAnsi="Courier New" w:cs="Courier New" w:hint="default"/>
      </w:rPr>
    </w:lvl>
    <w:lvl w:ilvl="8" w:tplc="300A0005" w:tentative="1">
      <w:start w:val="1"/>
      <w:numFmt w:val="bullet"/>
      <w:lvlText w:val=""/>
      <w:lvlJc w:val="left"/>
      <w:pPr>
        <w:ind w:left="7538" w:hanging="360"/>
      </w:pPr>
      <w:rPr>
        <w:rFonts w:ascii="Wingdings" w:hAnsi="Wingdings" w:hint="default"/>
      </w:rPr>
    </w:lvl>
  </w:abstractNum>
  <w:abstractNum w:abstractNumId="47" w15:restartNumberingAfterBreak="0">
    <w:nsid w:val="4F14758F"/>
    <w:multiLevelType w:val="hybridMultilevel"/>
    <w:tmpl w:val="7D7ED058"/>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48" w15:restartNumberingAfterBreak="0">
    <w:nsid w:val="506ED69A"/>
    <w:multiLevelType w:val="hybridMultilevel"/>
    <w:tmpl w:val="DC3C7554"/>
    <w:lvl w:ilvl="0" w:tplc="B254B444">
      <w:start w:val="1"/>
      <w:numFmt w:val="bullet"/>
      <w:lvlText w:val=""/>
      <w:lvlJc w:val="left"/>
      <w:pPr>
        <w:ind w:left="720" w:hanging="360"/>
      </w:pPr>
      <w:rPr>
        <w:rFonts w:ascii="Symbol" w:hAnsi="Symbol" w:hint="default"/>
      </w:rPr>
    </w:lvl>
    <w:lvl w:ilvl="1" w:tplc="24961BFA">
      <w:start w:val="1"/>
      <w:numFmt w:val="bullet"/>
      <w:lvlText w:val="o"/>
      <w:lvlJc w:val="left"/>
      <w:pPr>
        <w:ind w:left="1440" w:hanging="360"/>
      </w:pPr>
      <w:rPr>
        <w:rFonts w:ascii="Courier New" w:hAnsi="Courier New" w:hint="default"/>
      </w:rPr>
    </w:lvl>
    <w:lvl w:ilvl="2" w:tplc="C950BD96">
      <w:start w:val="1"/>
      <w:numFmt w:val="bullet"/>
      <w:lvlText w:val=""/>
      <w:lvlJc w:val="left"/>
      <w:pPr>
        <w:ind w:left="2160" w:hanging="360"/>
      </w:pPr>
      <w:rPr>
        <w:rFonts w:ascii="Wingdings" w:hAnsi="Wingdings" w:hint="default"/>
      </w:rPr>
    </w:lvl>
    <w:lvl w:ilvl="3" w:tplc="B1F45CC8">
      <w:start w:val="1"/>
      <w:numFmt w:val="bullet"/>
      <w:lvlText w:val=""/>
      <w:lvlJc w:val="left"/>
      <w:pPr>
        <w:ind w:left="2880" w:hanging="360"/>
      </w:pPr>
      <w:rPr>
        <w:rFonts w:ascii="Symbol" w:hAnsi="Symbol" w:hint="default"/>
      </w:rPr>
    </w:lvl>
    <w:lvl w:ilvl="4" w:tplc="E49CCA60">
      <w:start w:val="1"/>
      <w:numFmt w:val="bullet"/>
      <w:lvlText w:val="o"/>
      <w:lvlJc w:val="left"/>
      <w:pPr>
        <w:ind w:left="3600" w:hanging="360"/>
      </w:pPr>
      <w:rPr>
        <w:rFonts w:ascii="Courier New" w:hAnsi="Courier New" w:hint="default"/>
      </w:rPr>
    </w:lvl>
    <w:lvl w:ilvl="5" w:tplc="64BA9806">
      <w:start w:val="1"/>
      <w:numFmt w:val="bullet"/>
      <w:lvlText w:val=""/>
      <w:lvlJc w:val="left"/>
      <w:pPr>
        <w:ind w:left="4320" w:hanging="360"/>
      </w:pPr>
      <w:rPr>
        <w:rFonts w:ascii="Wingdings" w:hAnsi="Wingdings" w:hint="default"/>
      </w:rPr>
    </w:lvl>
    <w:lvl w:ilvl="6" w:tplc="A0CE6994">
      <w:start w:val="1"/>
      <w:numFmt w:val="bullet"/>
      <w:lvlText w:val=""/>
      <w:lvlJc w:val="left"/>
      <w:pPr>
        <w:ind w:left="5040" w:hanging="360"/>
      </w:pPr>
      <w:rPr>
        <w:rFonts w:ascii="Symbol" w:hAnsi="Symbol" w:hint="default"/>
      </w:rPr>
    </w:lvl>
    <w:lvl w:ilvl="7" w:tplc="B3680E4C">
      <w:start w:val="1"/>
      <w:numFmt w:val="bullet"/>
      <w:lvlText w:val="o"/>
      <w:lvlJc w:val="left"/>
      <w:pPr>
        <w:ind w:left="5760" w:hanging="360"/>
      </w:pPr>
      <w:rPr>
        <w:rFonts w:ascii="Courier New" w:hAnsi="Courier New" w:hint="default"/>
      </w:rPr>
    </w:lvl>
    <w:lvl w:ilvl="8" w:tplc="C17C663C">
      <w:start w:val="1"/>
      <w:numFmt w:val="bullet"/>
      <w:lvlText w:val=""/>
      <w:lvlJc w:val="left"/>
      <w:pPr>
        <w:ind w:left="6480" w:hanging="360"/>
      </w:pPr>
      <w:rPr>
        <w:rFonts w:ascii="Wingdings" w:hAnsi="Wingdings" w:hint="default"/>
      </w:rPr>
    </w:lvl>
  </w:abstractNum>
  <w:abstractNum w:abstractNumId="49" w15:restartNumberingAfterBreak="0">
    <w:nsid w:val="5123BC2D"/>
    <w:multiLevelType w:val="hybridMultilevel"/>
    <w:tmpl w:val="499C5000"/>
    <w:lvl w:ilvl="0" w:tplc="669E4FAE">
      <w:start w:val="1"/>
      <w:numFmt w:val="bullet"/>
      <w:lvlText w:val=""/>
      <w:lvlJc w:val="left"/>
      <w:pPr>
        <w:ind w:left="720" w:hanging="360"/>
      </w:pPr>
      <w:rPr>
        <w:rFonts w:ascii="Symbol" w:hAnsi="Symbol" w:hint="default"/>
      </w:rPr>
    </w:lvl>
    <w:lvl w:ilvl="1" w:tplc="2E4EE85A">
      <w:start w:val="1"/>
      <w:numFmt w:val="bullet"/>
      <w:lvlText w:val="o"/>
      <w:lvlJc w:val="left"/>
      <w:pPr>
        <w:ind w:left="1440" w:hanging="360"/>
      </w:pPr>
      <w:rPr>
        <w:rFonts w:ascii="Courier New" w:hAnsi="Courier New" w:hint="default"/>
      </w:rPr>
    </w:lvl>
    <w:lvl w:ilvl="2" w:tplc="81E49A2A">
      <w:start w:val="1"/>
      <w:numFmt w:val="bullet"/>
      <w:lvlText w:val=""/>
      <w:lvlJc w:val="left"/>
      <w:pPr>
        <w:ind w:left="2160" w:hanging="360"/>
      </w:pPr>
      <w:rPr>
        <w:rFonts w:ascii="Wingdings" w:hAnsi="Wingdings" w:hint="default"/>
      </w:rPr>
    </w:lvl>
    <w:lvl w:ilvl="3" w:tplc="B6A8BA88">
      <w:start w:val="1"/>
      <w:numFmt w:val="bullet"/>
      <w:lvlText w:val=""/>
      <w:lvlJc w:val="left"/>
      <w:pPr>
        <w:ind w:left="2880" w:hanging="360"/>
      </w:pPr>
      <w:rPr>
        <w:rFonts w:ascii="Symbol" w:hAnsi="Symbol" w:hint="default"/>
      </w:rPr>
    </w:lvl>
    <w:lvl w:ilvl="4" w:tplc="742635CE">
      <w:start w:val="1"/>
      <w:numFmt w:val="bullet"/>
      <w:lvlText w:val="o"/>
      <w:lvlJc w:val="left"/>
      <w:pPr>
        <w:ind w:left="3600" w:hanging="360"/>
      </w:pPr>
      <w:rPr>
        <w:rFonts w:ascii="Courier New" w:hAnsi="Courier New" w:hint="default"/>
      </w:rPr>
    </w:lvl>
    <w:lvl w:ilvl="5" w:tplc="86BA23C0">
      <w:start w:val="1"/>
      <w:numFmt w:val="bullet"/>
      <w:lvlText w:val=""/>
      <w:lvlJc w:val="left"/>
      <w:pPr>
        <w:ind w:left="4320" w:hanging="360"/>
      </w:pPr>
      <w:rPr>
        <w:rFonts w:ascii="Wingdings" w:hAnsi="Wingdings" w:hint="default"/>
      </w:rPr>
    </w:lvl>
    <w:lvl w:ilvl="6" w:tplc="D81C5224">
      <w:start w:val="1"/>
      <w:numFmt w:val="bullet"/>
      <w:lvlText w:val=""/>
      <w:lvlJc w:val="left"/>
      <w:pPr>
        <w:ind w:left="5040" w:hanging="360"/>
      </w:pPr>
      <w:rPr>
        <w:rFonts w:ascii="Symbol" w:hAnsi="Symbol" w:hint="default"/>
      </w:rPr>
    </w:lvl>
    <w:lvl w:ilvl="7" w:tplc="8438F0E0">
      <w:start w:val="1"/>
      <w:numFmt w:val="bullet"/>
      <w:lvlText w:val="o"/>
      <w:lvlJc w:val="left"/>
      <w:pPr>
        <w:ind w:left="5760" w:hanging="360"/>
      </w:pPr>
      <w:rPr>
        <w:rFonts w:ascii="Courier New" w:hAnsi="Courier New" w:hint="default"/>
      </w:rPr>
    </w:lvl>
    <w:lvl w:ilvl="8" w:tplc="58D8B196">
      <w:start w:val="1"/>
      <w:numFmt w:val="bullet"/>
      <w:lvlText w:val=""/>
      <w:lvlJc w:val="left"/>
      <w:pPr>
        <w:ind w:left="6480" w:hanging="360"/>
      </w:pPr>
      <w:rPr>
        <w:rFonts w:ascii="Wingdings" w:hAnsi="Wingdings" w:hint="default"/>
      </w:rPr>
    </w:lvl>
  </w:abstractNum>
  <w:abstractNum w:abstractNumId="50" w15:restartNumberingAfterBreak="0">
    <w:nsid w:val="516859CC"/>
    <w:multiLevelType w:val="multilevel"/>
    <w:tmpl w:val="7430D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791D51"/>
    <w:multiLevelType w:val="hybridMultilevel"/>
    <w:tmpl w:val="90B27A56"/>
    <w:lvl w:ilvl="0" w:tplc="AFB680E4">
      <w:start w:val="1"/>
      <w:numFmt w:val="bullet"/>
      <w:lvlText w:val=""/>
      <w:lvlJc w:val="left"/>
      <w:pPr>
        <w:ind w:left="720" w:hanging="360"/>
      </w:pPr>
      <w:rPr>
        <w:rFonts w:ascii="Symbol" w:hAnsi="Symbol" w:hint="default"/>
      </w:rPr>
    </w:lvl>
    <w:lvl w:ilvl="1" w:tplc="1A221464">
      <w:start w:val="1"/>
      <w:numFmt w:val="bullet"/>
      <w:lvlText w:val="o"/>
      <w:lvlJc w:val="left"/>
      <w:pPr>
        <w:ind w:left="1440" w:hanging="360"/>
      </w:pPr>
      <w:rPr>
        <w:rFonts w:ascii="Courier New" w:hAnsi="Courier New" w:hint="default"/>
      </w:rPr>
    </w:lvl>
    <w:lvl w:ilvl="2" w:tplc="A55E9A52">
      <w:start w:val="1"/>
      <w:numFmt w:val="bullet"/>
      <w:lvlText w:val=""/>
      <w:lvlJc w:val="left"/>
      <w:pPr>
        <w:ind w:left="2160" w:hanging="360"/>
      </w:pPr>
      <w:rPr>
        <w:rFonts w:ascii="Wingdings" w:hAnsi="Wingdings" w:hint="default"/>
      </w:rPr>
    </w:lvl>
    <w:lvl w:ilvl="3" w:tplc="C75E0340">
      <w:start w:val="1"/>
      <w:numFmt w:val="bullet"/>
      <w:lvlText w:val=""/>
      <w:lvlJc w:val="left"/>
      <w:pPr>
        <w:ind w:left="2880" w:hanging="360"/>
      </w:pPr>
      <w:rPr>
        <w:rFonts w:ascii="Symbol" w:hAnsi="Symbol" w:hint="default"/>
      </w:rPr>
    </w:lvl>
    <w:lvl w:ilvl="4" w:tplc="F3326456">
      <w:start w:val="1"/>
      <w:numFmt w:val="bullet"/>
      <w:lvlText w:val="o"/>
      <w:lvlJc w:val="left"/>
      <w:pPr>
        <w:ind w:left="3600" w:hanging="360"/>
      </w:pPr>
      <w:rPr>
        <w:rFonts w:ascii="Courier New" w:hAnsi="Courier New" w:hint="default"/>
      </w:rPr>
    </w:lvl>
    <w:lvl w:ilvl="5" w:tplc="A594C690">
      <w:start w:val="1"/>
      <w:numFmt w:val="bullet"/>
      <w:lvlText w:val=""/>
      <w:lvlJc w:val="left"/>
      <w:pPr>
        <w:ind w:left="4320" w:hanging="360"/>
      </w:pPr>
      <w:rPr>
        <w:rFonts w:ascii="Wingdings" w:hAnsi="Wingdings" w:hint="default"/>
      </w:rPr>
    </w:lvl>
    <w:lvl w:ilvl="6" w:tplc="3276287A">
      <w:start w:val="1"/>
      <w:numFmt w:val="bullet"/>
      <w:lvlText w:val=""/>
      <w:lvlJc w:val="left"/>
      <w:pPr>
        <w:ind w:left="5040" w:hanging="360"/>
      </w:pPr>
      <w:rPr>
        <w:rFonts w:ascii="Symbol" w:hAnsi="Symbol" w:hint="default"/>
      </w:rPr>
    </w:lvl>
    <w:lvl w:ilvl="7" w:tplc="2FDC8870">
      <w:start w:val="1"/>
      <w:numFmt w:val="bullet"/>
      <w:lvlText w:val="o"/>
      <w:lvlJc w:val="left"/>
      <w:pPr>
        <w:ind w:left="5760" w:hanging="360"/>
      </w:pPr>
      <w:rPr>
        <w:rFonts w:ascii="Courier New" w:hAnsi="Courier New" w:hint="default"/>
      </w:rPr>
    </w:lvl>
    <w:lvl w:ilvl="8" w:tplc="B96CD826">
      <w:start w:val="1"/>
      <w:numFmt w:val="bullet"/>
      <w:lvlText w:val=""/>
      <w:lvlJc w:val="left"/>
      <w:pPr>
        <w:ind w:left="6480" w:hanging="360"/>
      </w:pPr>
      <w:rPr>
        <w:rFonts w:ascii="Wingdings" w:hAnsi="Wingdings" w:hint="default"/>
      </w:rPr>
    </w:lvl>
  </w:abstractNum>
  <w:abstractNum w:abstractNumId="52" w15:restartNumberingAfterBreak="0">
    <w:nsid w:val="5714592E"/>
    <w:multiLevelType w:val="hybridMultilevel"/>
    <w:tmpl w:val="4312648C"/>
    <w:lvl w:ilvl="0" w:tplc="D414B494">
      <w:start w:val="1"/>
      <w:numFmt w:val="bullet"/>
      <w:lvlText w:val=""/>
      <w:lvlJc w:val="left"/>
      <w:pPr>
        <w:ind w:left="720" w:hanging="360"/>
      </w:pPr>
      <w:rPr>
        <w:rFonts w:ascii="Symbol" w:hAnsi="Symbol" w:hint="default"/>
      </w:rPr>
    </w:lvl>
    <w:lvl w:ilvl="1" w:tplc="22E40908">
      <w:start w:val="1"/>
      <w:numFmt w:val="bullet"/>
      <w:lvlText w:val="o"/>
      <w:lvlJc w:val="left"/>
      <w:pPr>
        <w:ind w:left="1440" w:hanging="360"/>
      </w:pPr>
      <w:rPr>
        <w:rFonts w:ascii="Courier New" w:hAnsi="Courier New" w:hint="default"/>
      </w:rPr>
    </w:lvl>
    <w:lvl w:ilvl="2" w:tplc="D700DA74">
      <w:start w:val="1"/>
      <w:numFmt w:val="bullet"/>
      <w:lvlText w:val=""/>
      <w:lvlJc w:val="left"/>
      <w:pPr>
        <w:ind w:left="2160" w:hanging="360"/>
      </w:pPr>
      <w:rPr>
        <w:rFonts w:ascii="Wingdings" w:hAnsi="Wingdings" w:hint="default"/>
      </w:rPr>
    </w:lvl>
    <w:lvl w:ilvl="3" w:tplc="28440D78">
      <w:start w:val="1"/>
      <w:numFmt w:val="bullet"/>
      <w:lvlText w:val=""/>
      <w:lvlJc w:val="left"/>
      <w:pPr>
        <w:ind w:left="2880" w:hanging="360"/>
      </w:pPr>
      <w:rPr>
        <w:rFonts w:ascii="Symbol" w:hAnsi="Symbol" w:hint="default"/>
      </w:rPr>
    </w:lvl>
    <w:lvl w:ilvl="4" w:tplc="F00A2F74">
      <w:start w:val="1"/>
      <w:numFmt w:val="bullet"/>
      <w:lvlText w:val="o"/>
      <w:lvlJc w:val="left"/>
      <w:pPr>
        <w:ind w:left="3600" w:hanging="360"/>
      </w:pPr>
      <w:rPr>
        <w:rFonts w:ascii="Courier New" w:hAnsi="Courier New" w:hint="default"/>
      </w:rPr>
    </w:lvl>
    <w:lvl w:ilvl="5" w:tplc="F7DAF45A">
      <w:start w:val="1"/>
      <w:numFmt w:val="bullet"/>
      <w:lvlText w:val=""/>
      <w:lvlJc w:val="left"/>
      <w:pPr>
        <w:ind w:left="4320" w:hanging="360"/>
      </w:pPr>
      <w:rPr>
        <w:rFonts w:ascii="Wingdings" w:hAnsi="Wingdings" w:hint="default"/>
      </w:rPr>
    </w:lvl>
    <w:lvl w:ilvl="6" w:tplc="DEB8F430">
      <w:start w:val="1"/>
      <w:numFmt w:val="bullet"/>
      <w:lvlText w:val=""/>
      <w:lvlJc w:val="left"/>
      <w:pPr>
        <w:ind w:left="5040" w:hanging="360"/>
      </w:pPr>
      <w:rPr>
        <w:rFonts w:ascii="Symbol" w:hAnsi="Symbol" w:hint="default"/>
      </w:rPr>
    </w:lvl>
    <w:lvl w:ilvl="7" w:tplc="91BA2222">
      <w:start w:val="1"/>
      <w:numFmt w:val="bullet"/>
      <w:lvlText w:val="o"/>
      <w:lvlJc w:val="left"/>
      <w:pPr>
        <w:ind w:left="5760" w:hanging="360"/>
      </w:pPr>
      <w:rPr>
        <w:rFonts w:ascii="Courier New" w:hAnsi="Courier New" w:hint="default"/>
      </w:rPr>
    </w:lvl>
    <w:lvl w:ilvl="8" w:tplc="E3864F7C">
      <w:start w:val="1"/>
      <w:numFmt w:val="bullet"/>
      <w:lvlText w:val=""/>
      <w:lvlJc w:val="left"/>
      <w:pPr>
        <w:ind w:left="6480" w:hanging="360"/>
      </w:pPr>
      <w:rPr>
        <w:rFonts w:ascii="Wingdings" w:hAnsi="Wingdings" w:hint="default"/>
      </w:rPr>
    </w:lvl>
  </w:abstractNum>
  <w:abstractNum w:abstractNumId="53" w15:restartNumberingAfterBreak="0">
    <w:nsid w:val="57951E15"/>
    <w:multiLevelType w:val="hybridMultilevel"/>
    <w:tmpl w:val="7C3806AE"/>
    <w:lvl w:ilvl="0" w:tplc="BEE29C0A">
      <w:start w:val="1"/>
      <w:numFmt w:val="bullet"/>
      <w:lvlText w:val=""/>
      <w:lvlJc w:val="left"/>
      <w:pPr>
        <w:ind w:left="720" w:hanging="360"/>
      </w:pPr>
      <w:rPr>
        <w:rFonts w:ascii="Symbol" w:hAnsi="Symbol" w:hint="default"/>
      </w:rPr>
    </w:lvl>
    <w:lvl w:ilvl="1" w:tplc="AC7456AA">
      <w:start w:val="1"/>
      <w:numFmt w:val="bullet"/>
      <w:lvlText w:val="o"/>
      <w:lvlJc w:val="left"/>
      <w:pPr>
        <w:ind w:left="1440" w:hanging="360"/>
      </w:pPr>
      <w:rPr>
        <w:rFonts w:ascii="Courier New" w:hAnsi="Courier New" w:hint="default"/>
      </w:rPr>
    </w:lvl>
    <w:lvl w:ilvl="2" w:tplc="19EE059E">
      <w:start w:val="1"/>
      <w:numFmt w:val="bullet"/>
      <w:lvlText w:val=""/>
      <w:lvlJc w:val="left"/>
      <w:pPr>
        <w:ind w:left="2160" w:hanging="360"/>
      </w:pPr>
      <w:rPr>
        <w:rFonts w:ascii="Wingdings" w:hAnsi="Wingdings" w:hint="default"/>
      </w:rPr>
    </w:lvl>
    <w:lvl w:ilvl="3" w:tplc="DDB2A00A">
      <w:start w:val="1"/>
      <w:numFmt w:val="bullet"/>
      <w:lvlText w:val=""/>
      <w:lvlJc w:val="left"/>
      <w:pPr>
        <w:ind w:left="2880" w:hanging="360"/>
      </w:pPr>
      <w:rPr>
        <w:rFonts w:ascii="Symbol" w:hAnsi="Symbol" w:hint="default"/>
      </w:rPr>
    </w:lvl>
    <w:lvl w:ilvl="4" w:tplc="31B4545E">
      <w:start w:val="1"/>
      <w:numFmt w:val="bullet"/>
      <w:lvlText w:val="o"/>
      <w:lvlJc w:val="left"/>
      <w:pPr>
        <w:ind w:left="3600" w:hanging="360"/>
      </w:pPr>
      <w:rPr>
        <w:rFonts w:ascii="Courier New" w:hAnsi="Courier New" w:hint="default"/>
      </w:rPr>
    </w:lvl>
    <w:lvl w:ilvl="5" w:tplc="1A9AD496">
      <w:start w:val="1"/>
      <w:numFmt w:val="bullet"/>
      <w:lvlText w:val=""/>
      <w:lvlJc w:val="left"/>
      <w:pPr>
        <w:ind w:left="4320" w:hanging="360"/>
      </w:pPr>
      <w:rPr>
        <w:rFonts w:ascii="Wingdings" w:hAnsi="Wingdings" w:hint="default"/>
      </w:rPr>
    </w:lvl>
    <w:lvl w:ilvl="6" w:tplc="1584AEE0">
      <w:start w:val="1"/>
      <w:numFmt w:val="bullet"/>
      <w:lvlText w:val=""/>
      <w:lvlJc w:val="left"/>
      <w:pPr>
        <w:ind w:left="5040" w:hanging="360"/>
      </w:pPr>
      <w:rPr>
        <w:rFonts w:ascii="Symbol" w:hAnsi="Symbol" w:hint="default"/>
      </w:rPr>
    </w:lvl>
    <w:lvl w:ilvl="7" w:tplc="3B8A9C34">
      <w:start w:val="1"/>
      <w:numFmt w:val="bullet"/>
      <w:lvlText w:val="o"/>
      <w:lvlJc w:val="left"/>
      <w:pPr>
        <w:ind w:left="5760" w:hanging="360"/>
      </w:pPr>
      <w:rPr>
        <w:rFonts w:ascii="Courier New" w:hAnsi="Courier New" w:hint="default"/>
      </w:rPr>
    </w:lvl>
    <w:lvl w:ilvl="8" w:tplc="DFF8C686">
      <w:start w:val="1"/>
      <w:numFmt w:val="bullet"/>
      <w:lvlText w:val=""/>
      <w:lvlJc w:val="left"/>
      <w:pPr>
        <w:ind w:left="6480" w:hanging="360"/>
      </w:pPr>
      <w:rPr>
        <w:rFonts w:ascii="Wingdings" w:hAnsi="Wingdings" w:hint="default"/>
      </w:rPr>
    </w:lvl>
  </w:abstractNum>
  <w:abstractNum w:abstractNumId="54" w15:restartNumberingAfterBreak="0">
    <w:nsid w:val="5BE069A5"/>
    <w:multiLevelType w:val="multilevel"/>
    <w:tmpl w:val="50D21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4C29D5"/>
    <w:multiLevelType w:val="multilevel"/>
    <w:tmpl w:val="FEDC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D3904A"/>
    <w:multiLevelType w:val="hybridMultilevel"/>
    <w:tmpl w:val="779AE23A"/>
    <w:lvl w:ilvl="0" w:tplc="4B70809C">
      <w:start w:val="1"/>
      <w:numFmt w:val="bullet"/>
      <w:lvlText w:val=""/>
      <w:lvlJc w:val="left"/>
      <w:pPr>
        <w:ind w:left="720" w:hanging="360"/>
      </w:pPr>
      <w:rPr>
        <w:rFonts w:ascii="Symbol" w:hAnsi="Symbol" w:hint="default"/>
      </w:rPr>
    </w:lvl>
    <w:lvl w:ilvl="1" w:tplc="540603C8">
      <w:start w:val="1"/>
      <w:numFmt w:val="bullet"/>
      <w:lvlText w:val="o"/>
      <w:lvlJc w:val="left"/>
      <w:pPr>
        <w:ind w:left="1440" w:hanging="360"/>
      </w:pPr>
      <w:rPr>
        <w:rFonts w:ascii="Courier New" w:hAnsi="Courier New" w:hint="default"/>
      </w:rPr>
    </w:lvl>
    <w:lvl w:ilvl="2" w:tplc="7B2A9A9C">
      <w:start w:val="1"/>
      <w:numFmt w:val="bullet"/>
      <w:lvlText w:val=""/>
      <w:lvlJc w:val="left"/>
      <w:pPr>
        <w:ind w:left="2160" w:hanging="360"/>
      </w:pPr>
      <w:rPr>
        <w:rFonts w:ascii="Wingdings" w:hAnsi="Wingdings" w:hint="default"/>
      </w:rPr>
    </w:lvl>
    <w:lvl w:ilvl="3" w:tplc="E4588EF4">
      <w:start w:val="1"/>
      <w:numFmt w:val="bullet"/>
      <w:lvlText w:val=""/>
      <w:lvlJc w:val="left"/>
      <w:pPr>
        <w:ind w:left="2880" w:hanging="360"/>
      </w:pPr>
      <w:rPr>
        <w:rFonts w:ascii="Symbol" w:hAnsi="Symbol" w:hint="default"/>
      </w:rPr>
    </w:lvl>
    <w:lvl w:ilvl="4" w:tplc="87E0FED8">
      <w:start w:val="1"/>
      <w:numFmt w:val="bullet"/>
      <w:lvlText w:val="o"/>
      <w:lvlJc w:val="left"/>
      <w:pPr>
        <w:ind w:left="3600" w:hanging="360"/>
      </w:pPr>
      <w:rPr>
        <w:rFonts w:ascii="Courier New" w:hAnsi="Courier New" w:hint="default"/>
      </w:rPr>
    </w:lvl>
    <w:lvl w:ilvl="5" w:tplc="458ED404">
      <w:start w:val="1"/>
      <w:numFmt w:val="bullet"/>
      <w:lvlText w:val=""/>
      <w:lvlJc w:val="left"/>
      <w:pPr>
        <w:ind w:left="4320" w:hanging="360"/>
      </w:pPr>
      <w:rPr>
        <w:rFonts w:ascii="Wingdings" w:hAnsi="Wingdings" w:hint="default"/>
      </w:rPr>
    </w:lvl>
    <w:lvl w:ilvl="6" w:tplc="22160B2E">
      <w:start w:val="1"/>
      <w:numFmt w:val="bullet"/>
      <w:lvlText w:val=""/>
      <w:lvlJc w:val="left"/>
      <w:pPr>
        <w:ind w:left="5040" w:hanging="360"/>
      </w:pPr>
      <w:rPr>
        <w:rFonts w:ascii="Symbol" w:hAnsi="Symbol" w:hint="default"/>
      </w:rPr>
    </w:lvl>
    <w:lvl w:ilvl="7" w:tplc="5154763C">
      <w:start w:val="1"/>
      <w:numFmt w:val="bullet"/>
      <w:lvlText w:val="o"/>
      <w:lvlJc w:val="left"/>
      <w:pPr>
        <w:ind w:left="5760" w:hanging="360"/>
      </w:pPr>
      <w:rPr>
        <w:rFonts w:ascii="Courier New" w:hAnsi="Courier New" w:hint="default"/>
      </w:rPr>
    </w:lvl>
    <w:lvl w:ilvl="8" w:tplc="5AE44A68">
      <w:start w:val="1"/>
      <w:numFmt w:val="bullet"/>
      <w:lvlText w:val=""/>
      <w:lvlJc w:val="left"/>
      <w:pPr>
        <w:ind w:left="6480" w:hanging="360"/>
      </w:pPr>
      <w:rPr>
        <w:rFonts w:ascii="Wingdings" w:hAnsi="Wingdings" w:hint="default"/>
      </w:rPr>
    </w:lvl>
  </w:abstractNum>
  <w:abstractNum w:abstractNumId="57" w15:restartNumberingAfterBreak="0">
    <w:nsid w:val="5FF45483"/>
    <w:multiLevelType w:val="multilevel"/>
    <w:tmpl w:val="F26A4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401833"/>
    <w:multiLevelType w:val="multilevel"/>
    <w:tmpl w:val="37947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10CE19"/>
    <w:multiLevelType w:val="hybridMultilevel"/>
    <w:tmpl w:val="FD924D68"/>
    <w:lvl w:ilvl="0" w:tplc="16340D94">
      <w:start w:val="1"/>
      <w:numFmt w:val="bullet"/>
      <w:lvlText w:val=""/>
      <w:lvlJc w:val="left"/>
      <w:pPr>
        <w:ind w:left="720" w:hanging="360"/>
      </w:pPr>
      <w:rPr>
        <w:rFonts w:ascii="Symbol" w:hAnsi="Symbol" w:hint="default"/>
      </w:rPr>
    </w:lvl>
    <w:lvl w:ilvl="1" w:tplc="3B8275E2">
      <w:start w:val="1"/>
      <w:numFmt w:val="bullet"/>
      <w:lvlText w:val="o"/>
      <w:lvlJc w:val="left"/>
      <w:pPr>
        <w:ind w:left="1440" w:hanging="360"/>
      </w:pPr>
      <w:rPr>
        <w:rFonts w:ascii="Courier New" w:hAnsi="Courier New" w:hint="default"/>
      </w:rPr>
    </w:lvl>
    <w:lvl w:ilvl="2" w:tplc="E8664CC2">
      <w:start w:val="1"/>
      <w:numFmt w:val="bullet"/>
      <w:lvlText w:val=""/>
      <w:lvlJc w:val="left"/>
      <w:pPr>
        <w:ind w:left="2160" w:hanging="360"/>
      </w:pPr>
      <w:rPr>
        <w:rFonts w:ascii="Wingdings" w:hAnsi="Wingdings" w:hint="default"/>
      </w:rPr>
    </w:lvl>
    <w:lvl w:ilvl="3" w:tplc="30022FDE">
      <w:start w:val="1"/>
      <w:numFmt w:val="bullet"/>
      <w:lvlText w:val=""/>
      <w:lvlJc w:val="left"/>
      <w:pPr>
        <w:ind w:left="2880" w:hanging="360"/>
      </w:pPr>
      <w:rPr>
        <w:rFonts w:ascii="Symbol" w:hAnsi="Symbol" w:hint="default"/>
      </w:rPr>
    </w:lvl>
    <w:lvl w:ilvl="4" w:tplc="C7A83324">
      <w:start w:val="1"/>
      <w:numFmt w:val="bullet"/>
      <w:lvlText w:val="o"/>
      <w:lvlJc w:val="left"/>
      <w:pPr>
        <w:ind w:left="3600" w:hanging="360"/>
      </w:pPr>
      <w:rPr>
        <w:rFonts w:ascii="Courier New" w:hAnsi="Courier New" w:hint="default"/>
      </w:rPr>
    </w:lvl>
    <w:lvl w:ilvl="5" w:tplc="38B25A4C">
      <w:start w:val="1"/>
      <w:numFmt w:val="bullet"/>
      <w:lvlText w:val=""/>
      <w:lvlJc w:val="left"/>
      <w:pPr>
        <w:ind w:left="4320" w:hanging="360"/>
      </w:pPr>
      <w:rPr>
        <w:rFonts w:ascii="Wingdings" w:hAnsi="Wingdings" w:hint="default"/>
      </w:rPr>
    </w:lvl>
    <w:lvl w:ilvl="6" w:tplc="9EF2196C">
      <w:start w:val="1"/>
      <w:numFmt w:val="bullet"/>
      <w:lvlText w:val=""/>
      <w:lvlJc w:val="left"/>
      <w:pPr>
        <w:ind w:left="5040" w:hanging="360"/>
      </w:pPr>
      <w:rPr>
        <w:rFonts w:ascii="Symbol" w:hAnsi="Symbol" w:hint="default"/>
      </w:rPr>
    </w:lvl>
    <w:lvl w:ilvl="7" w:tplc="B9080E4E">
      <w:start w:val="1"/>
      <w:numFmt w:val="bullet"/>
      <w:lvlText w:val="o"/>
      <w:lvlJc w:val="left"/>
      <w:pPr>
        <w:ind w:left="5760" w:hanging="360"/>
      </w:pPr>
      <w:rPr>
        <w:rFonts w:ascii="Courier New" w:hAnsi="Courier New" w:hint="default"/>
      </w:rPr>
    </w:lvl>
    <w:lvl w:ilvl="8" w:tplc="472CED76">
      <w:start w:val="1"/>
      <w:numFmt w:val="bullet"/>
      <w:lvlText w:val=""/>
      <w:lvlJc w:val="left"/>
      <w:pPr>
        <w:ind w:left="6480" w:hanging="360"/>
      </w:pPr>
      <w:rPr>
        <w:rFonts w:ascii="Wingdings" w:hAnsi="Wingdings" w:hint="default"/>
      </w:rPr>
    </w:lvl>
  </w:abstractNum>
  <w:abstractNum w:abstractNumId="60" w15:restartNumberingAfterBreak="0">
    <w:nsid w:val="653A2424"/>
    <w:multiLevelType w:val="multilevel"/>
    <w:tmpl w:val="8800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E96092"/>
    <w:multiLevelType w:val="multilevel"/>
    <w:tmpl w:val="09E01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90439F"/>
    <w:multiLevelType w:val="multilevel"/>
    <w:tmpl w:val="EA542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4C1EAA"/>
    <w:multiLevelType w:val="multilevel"/>
    <w:tmpl w:val="2DD84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444527"/>
    <w:multiLevelType w:val="multilevel"/>
    <w:tmpl w:val="517E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2E9A921"/>
    <w:multiLevelType w:val="hybridMultilevel"/>
    <w:tmpl w:val="71FAEF4C"/>
    <w:lvl w:ilvl="0" w:tplc="DAB288E2">
      <w:start w:val="1"/>
      <w:numFmt w:val="bullet"/>
      <w:lvlText w:val=""/>
      <w:lvlJc w:val="left"/>
      <w:pPr>
        <w:ind w:left="720" w:hanging="360"/>
      </w:pPr>
      <w:rPr>
        <w:rFonts w:ascii="Symbol" w:hAnsi="Symbol" w:hint="default"/>
      </w:rPr>
    </w:lvl>
    <w:lvl w:ilvl="1" w:tplc="C43A901E">
      <w:start w:val="1"/>
      <w:numFmt w:val="bullet"/>
      <w:lvlText w:val="o"/>
      <w:lvlJc w:val="left"/>
      <w:pPr>
        <w:ind w:left="1440" w:hanging="360"/>
      </w:pPr>
      <w:rPr>
        <w:rFonts w:ascii="Courier New" w:hAnsi="Courier New" w:hint="default"/>
      </w:rPr>
    </w:lvl>
    <w:lvl w:ilvl="2" w:tplc="7A78B732">
      <w:start w:val="1"/>
      <w:numFmt w:val="bullet"/>
      <w:lvlText w:val=""/>
      <w:lvlJc w:val="left"/>
      <w:pPr>
        <w:ind w:left="2160" w:hanging="360"/>
      </w:pPr>
      <w:rPr>
        <w:rFonts w:ascii="Wingdings" w:hAnsi="Wingdings" w:hint="default"/>
      </w:rPr>
    </w:lvl>
    <w:lvl w:ilvl="3" w:tplc="ACFA6DDE">
      <w:start w:val="1"/>
      <w:numFmt w:val="bullet"/>
      <w:lvlText w:val=""/>
      <w:lvlJc w:val="left"/>
      <w:pPr>
        <w:ind w:left="2880" w:hanging="360"/>
      </w:pPr>
      <w:rPr>
        <w:rFonts w:ascii="Symbol" w:hAnsi="Symbol" w:hint="default"/>
      </w:rPr>
    </w:lvl>
    <w:lvl w:ilvl="4" w:tplc="65EEB66C">
      <w:start w:val="1"/>
      <w:numFmt w:val="bullet"/>
      <w:lvlText w:val="o"/>
      <w:lvlJc w:val="left"/>
      <w:pPr>
        <w:ind w:left="3600" w:hanging="360"/>
      </w:pPr>
      <w:rPr>
        <w:rFonts w:ascii="Courier New" w:hAnsi="Courier New" w:hint="default"/>
      </w:rPr>
    </w:lvl>
    <w:lvl w:ilvl="5" w:tplc="BFDAAE34">
      <w:start w:val="1"/>
      <w:numFmt w:val="bullet"/>
      <w:lvlText w:val=""/>
      <w:lvlJc w:val="left"/>
      <w:pPr>
        <w:ind w:left="4320" w:hanging="360"/>
      </w:pPr>
      <w:rPr>
        <w:rFonts w:ascii="Wingdings" w:hAnsi="Wingdings" w:hint="default"/>
      </w:rPr>
    </w:lvl>
    <w:lvl w:ilvl="6" w:tplc="90CC6E86">
      <w:start w:val="1"/>
      <w:numFmt w:val="bullet"/>
      <w:lvlText w:val=""/>
      <w:lvlJc w:val="left"/>
      <w:pPr>
        <w:ind w:left="5040" w:hanging="360"/>
      </w:pPr>
      <w:rPr>
        <w:rFonts w:ascii="Symbol" w:hAnsi="Symbol" w:hint="default"/>
      </w:rPr>
    </w:lvl>
    <w:lvl w:ilvl="7" w:tplc="6F3238F0">
      <w:start w:val="1"/>
      <w:numFmt w:val="bullet"/>
      <w:lvlText w:val="o"/>
      <w:lvlJc w:val="left"/>
      <w:pPr>
        <w:ind w:left="5760" w:hanging="360"/>
      </w:pPr>
      <w:rPr>
        <w:rFonts w:ascii="Courier New" w:hAnsi="Courier New" w:hint="default"/>
      </w:rPr>
    </w:lvl>
    <w:lvl w:ilvl="8" w:tplc="A0B23BC6">
      <w:start w:val="1"/>
      <w:numFmt w:val="bullet"/>
      <w:lvlText w:val=""/>
      <w:lvlJc w:val="left"/>
      <w:pPr>
        <w:ind w:left="6480" w:hanging="360"/>
      </w:pPr>
      <w:rPr>
        <w:rFonts w:ascii="Wingdings" w:hAnsi="Wingdings" w:hint="default"/>
      </w:rPr>
    </w:lvl>
  </w:abstractNum>
  <w:abstractNum w:abstractNumId="66" w15:restartNumberingAfterBreak="0">
    <w:nsid w:val="791B5586"/>
    <w:multiLevelType w:val="multilevel"/>
    <w:tmpl w:val="6FF23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813687"/>
    <w:multiLevelType w:val="multilevel"/>
    <w:tmpl w:val="415E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FC2CF4"/>
    <w:multiLevelType w:val="multilevel"/>
    <w:tmpl w:val="8098A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E1417D4"/>
    <w:multiLevelType w:val="multilevel"/>
    <w:tmpl w:val="97FE7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9301992">
    <w:abstractNumId w:val="9"/>
  </w:num>
  <w:num w:numId="2" w16cid:durableId="367993211">
    <w:abstractNumId w:val="26"/>
  </w:num>
  <w:num w:numId="3" w16cid:durableId="1655645729">
    <w:abstractNumId w:val="45"/>
  </w:num>
  <w:num w:numId="4" w16cid:durableId="692154318">
    <w:abstractNumId w:val="59"/>
  </w:num>
  <w:num w:numId="5" w16cid:durableId="2137529882">
    <w:abstractNumId w:val="29"/>
  </w:num>
  <w:num w:numId="6" w16cid:durableId="1786121582">
    <w:abstractNumId w:val="65"/>
  </w:num>
  <w:num w:numId="7" w16cid:durableId="536045154">
    <w:abstractNumId w:val="48"/>
  </w:num>
  <w:num w:numId="8" w16cid:durableId="1843003638">
    <w:abstractNumId w:val="56"/>
  </w:num>
  <w:num w:numId="9" w16cid:durableId="194470293">
    <w:abstractNumId w:val="52"/>
  </w:num>
  <w:num w:numId="10" w16cid:durableId="1102141103">
    <w:abstractNumId w:val="10"/>
  </w:num>
  <w:num w:numId="11" w16cid:durableId="725645566">
    <w:abstractNumId w:val="43"/>
  </w:num>
  <w:num w:numId="12" w16cid:durableId="1996177301">
    <w:abstractNumId w:val="32"/>
  </w:num>
  <w:num w:numId="13" w16cid:durableId="924916976">
    <w:abstractNumId w:val="17"/>
  </w:num>
  <w:num w:numId="14" w16cid:durableId="941424847">
    <w:abstractNumId w:val="49"/>
  </w:num>
  <w:num w:numId="15" w16cid:durableId="1671714571">
    <w:abstractNumId w:val="38"/>
  </w:num>
  <w:num w:numId="16" w16cid:durableId="595136953">
    <w:abstractNumId w:val="19"/>
  </w:num>
  <w:num w:numId="17" w16cid:durableId="1878007902">
    <w:abstractNumId w:val="24"/>
  </w:num>
  <w:num w:numId="18" w16cid:durableId="624892855">
    <w:abstractNumId w:val="7"/>
  </w:num>
  <w:num w:numId="19" w16cid:durableId="900141883">
    <w:abstractNumId w:val="51"/>
  </w:num>
  <w:num w:numId="20" w16cid:durableId="745493446">
    <w:abstractNumId w:val="53"/>
  </w:num>
  <w:num w:numId="21" w16cid:durableId="1819761052">
    <w:abstractNumId w:val="34"/>
  </w:num>
  <w:num w:numId="22" w16cid:durableId="1419714102">
    <w:abstractNumId w:val="44"/>
  </w:num>
  <w:num w:numId="23" w16cid:durableId="2020157238">
    <w:abstractNumId w:val="0"/>
  </w:num>
  <w:num w:numId="24" w16cid:durableId="1927839567">
    <w:abstractNumId w:val="23"/>
  </w:num>
  <w:num w:numId="25" w16cid:durableId="1390568187">
    <w:abstractNumId w:val="28"/>
  </w:num>
  <w:num w:numId="26" w16cid:durableId="1985157813">
    <w:abstractNumId w:val="40"/>
  </w:num>
  <w:num w:numId="27" w16cid:durableId="875317694">
    <w:abstractNumId w:val="18"/>
  </w:num>
  <w:num w:numId="28" w16cid:durableId="1603879256">
    <w:abstractNumId w:val="41"/>
  </w:num>
  <w:num w:numId="29" w16cid:durableId="1357006147">
    <w:abstractNumId w:val="47"/>
  </w:num>
  <w:num w:numId="30" w16cid:durableId="1477993391">
    <w:abstractNumId w:val="30"/>
  </w:num>
  <w:num w:numId="31" w16cid:durableId="1130511699">
    <w:abstractNumId w:val="46"/>
  </w:num>
  <w:num w:numId="32" w16cid:durableId="1358921311">
    <w:abstractNumId w:val="13"/>
  </w:num>
  <w:num w:numId="33" w16cid:durableId="1415937828">
    <w:abstractNumId w:val="50"/>
  </w:num>
  <w:num w:numId="34" w16cid:durableId="387729875">
    <w:abstractNumId w:val="42"/>
  </w:num>
  <w:num w:numId="35" w16cid:durableId="525602652">
    <w:abstractNumId w:val="60"/>
  </w:num>
  <w:num w:numId="36" w16cid:durableId="1216812317">
    <w:abstractNumId w:val="15"/>
  </w:num>
  <w:num w:numId="37" w16cid:durableId="449714060">
    <w:abstractNumId w:val="11"/>
  </w:num>
  <w:num w:numId="38" w16cid:durableId="1226792462">
    <w:abstractNumId w:val="8"/>
  </w:num>
  <w:num w:numId="39" w16cid:durableId="1950237590">
    <w:abstractNumId w:val="14"/>
  </w:num>
  <w:num w:numId="40" w16cid:durableId="2134596472">
    <w:abstractNumId w:val="39"/>
  </w:num>
  <w:num w:numId="41" w16cid:durableId="1928540746">
    <w:abstractNumId w:val="63"/>
  </w:num>
  <w:num w:numId="42" w16cid:durableId="226764002">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1511022434">
    <w:abstractNumId w:val="69"/>
  </w:num>
  <w:num w:numId="44" w16cid:durableId="675230505">
    <w:abstractNumId w:val="16"/>
  </w:num>
  <w:num w:numId="45" w16cid:durableId="40134170">
    <w:abstractNumId w:val="36"/>
  </w:num>
  <w:num w:numId="46" w16cid:durableId="2015916690">
    <w:abstractNumId w:val="58"/>
  </w:num>
  <w:num w:numId="47" w16cid:durableId="435445007">
    <w:abstractNumId w:val="12"/>
  </w:num>
  <w:num w:numId="48" w16cid:durableId="243952777">
    <w:abstractNumId w:val="68"/>
  </w:num>
  <w:num w:numId="49" w16cid:durableId="1615015207">
    <w:abstractNumId w:val="37"/>
  </w:num>
  <w:num w:numId="50" w16cid:durableId="1464813500">
    <w:abstractNumId w:val="27"/>
  </w:num>
  <w:num w:numId="51" w16cid:durableId="388505080">
    <w:abstractNumId w:val="20"/>
  </w:num>
  <w:num w:numId="52" w16cid:durableId="1712462538">
    <w:abstractNumId w:val="21"/>
  </w:num>
  <w:num w:numId="53" w16cid:durableId="2071423548">
    <w:abstractNumId w:val="61"/>
  </w:num>
  <w:num w:numId="54" w16cid:durableId="869487485">
    <w:abstractNumId w:val="35"/>
  </w:num>
  <w:num w:numId="55" w16cid:durableId="911699345">
    <w:abstractNumId w:val="33"/>
  </w:num>
  <w:num w:numId="56" w16cid:durableId="1409570264">
    <w:abstractNumId w:val="57"/>
  </w:num>
  <w:num w:numId="57" w16cid:durableId="147285051">
    <w:abstractNumId w:val="25"/>
  </w:num>
  <w:num w:numId="58" w16cid:durableId="750394471">
    <w:abstractNumId w:val="22"/>
  </w:num>
  <w:num w:numId="59" w16cid:durableId="418795234">
    <w:abstractNumId w:val="54"/>
  </w:num>
  <w:num w:numId="60" w16cid:durableId="1163400875">
    <w:abstractNumId w:val="62"/>
  </w:num>
  <w:num w:numId="61" w16cid:durableId="1059865511">
    <w:abstractNumId w:val="64"/>
  </w:num>
  <w:num w:numId="62" w16cid:durableId="967315308">
    <w:abstractNumId w:val="66"/>
  </w:num>
  <w:num w:numId="63" w16cid:durableId="2044091166">
    <w:abstractNumId w:val="55"/>
  </w:num>
  <w:num w:numId="64" w16cid:durableId="914364894">
    <w:abstractNumId w:val="3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20850"/>
    <w:rsid w:val="000253DD"/>
    <w:rsid w:val="00030173"/>
    <w:rsid w:val="0005518A"/>
    <w:rsid w:val="00056F13"/>
    <w:rsid w:val="000570A0"/>
    <w:rsid w:val="00064A8D"/>
    <w:rsid w:val="00065C0B"/>
    <w:rsid w:val="0009F676"/>
    <w:rsid w:val="000A2611"/>
    <w:rsid w:val="000A3930"/>
    <w:rsid w:val="000A3FAC"/>
    <w:rsid w:val="000A702B"/>
    <w:rsid w:val="000E47A0"/>
    <w:rsid w:val="000E7B36"/>
    <w:rsid w:val="000F2051"/>
    <w:rsid w:val="00114578"/>
    <w:rsid w:val="0011D5A1"/>
    <w:rsid w:val="00125D5B"/>
    <w:rsid w:val="00175AD8"/>
    <w:rsid w:val="001905F6"/>
    <w:rsid w:val="001909AC"/>
    <w:rsid w:val="00193D75"/>
    <w:rsid w:val="00194FF2"/>
    <w:rsid w:val="001A76E4"/>
    <w:rsid w:val="001B6865"/>
    <w:rsid w:val="001C3482"/>
    <w:rsid w:val="001E2593"/>
    <w:rsid w:val="001E2C92"/>
    <w:rsid w:val="001E64B0"/>
    <w:rsid w:val="001F0307"/>
    <w:rsid w:val="001F5FAC"/>
    <w:rsid w:val="001F6232"/>
    <w:rsid w:val="0020452E"/>
    <w:rsid w:val="0021D0AD"/>
    <w:rsid w:val="002463F9"/>
    <w:rsid w:val="0025B98F"/>
    <w:rsid w:val="0026246C"/>
    <w:rsid w:val="00263FB0"/>
    <w:rsid w:val="0027290C"/>
    <w:rsid w:val="002A15D9"/>
    <w:rsid w:val="002B0157"/>
    <w:rsid w:val="002B27F7"/>
    <w:rsid w:val="002B5F41"/>
    <w:rsid w:val="002C0862"/>
    <w:rsid w:val="002C623D"/>
    <w:rsid w:val="002CF21E"/>
    <w:rsid w:val="002D331E"/>
    <w:rsid w:val="002D4328"/>
    <w:rsid w:val="002D5D0C"/>
    <w:rsid w:val="002E1B54"/>
    <w:rsid w:val="002E2C3D"/>
    <w:rsid w:val="002E42BE"/>
    <w:rsid w:val="002EE4C2"/>
    <w:rsid w:val="0030023B"/>
    <w:rsid w:val="0030737E"/>
    <w:rsid w:val="003100C1"/>
    <w:rsid w:val="003148CA"/>
    <w:rsid w:val="00331FF3"/>
    <w:rsid w:val="0033515B"/>
    <w:rsid w:val="00341303"/>
    <w:rsid w:val="003668D9"/>
    <w:rsid w:val="00370B1F"/>
    <w:rsid w:val="0037640B"/>
    <w:rsid w:val="0039D21D"/>
    <w:rsid w:val="003AF33F"/>
    <w:rsid w:val="003AFBFD"/>
    <w:rsid w:val="003C470A"/>
    <w:rsid w:val="003D373E"/>
    <w:rsid w:val="003DC232"/>
    <w:rsid w:val="003E099D"/>
    <w:rsid w:val="0041079E"/>
    <w:rsid w:val="00442AED"/>
    <w:rsid w:val="00453783"/>
    <w:rsid w:val="0046318A"/>
    <w:rsid w:val="00472D78"/>
    <w:rsid w:val="00481B4B"/>
    <w:rsid w:val="00492D5D"/>
    <w:rsid w:val="004A0265"/>
    <w:rsid w:val="004A6234"/>
    <w:rsid w:val="004B011B"/>
    <w:rsid w:val="004D4FB5"/>
    <w:rsid w:val="004F103B"/>
    <w:rsid w:val="004F4B4A"/>
    <w:rsid w:val="0050CCCA"/>
    <w:rsid w:val="005109F6"/>
    <w:rsid w:val="00521ED9"/>
    <w:rsid w:val="00524AD6"/>
    <w:rsid w:val="00547DD9"/>
    <w:rsid w:val="0055490C"/>
    <w:rsid w:val="00587336"/>
    <w:rsid w:val="00597881"/>
    <w:rsid w:val="005A41F0"/>
    <w:rsid w:val="005A5998"/>
    <w:rsid w:val="005B10AF"/>
    <w:rsid w:val="005B10F9"/>
    <w:rsid w:val="005B1D30"/>
    <w:rsid w:val="005D654B"/>
    <w:rsid w:val="005DE371"/>
    <w:rsid w:val="0060186C"/>
    <w:rsid w:val="00605082"/>
    <w:rsid w:val="00607DE9"/>
    <w:rsid w:val="0060EB16"/>
    <w:rsid w:val="00615203"/>
    <w:rsid w:val="00623B1F"/>
    <w:rsid w:val="0063352F"/>
    <w:rsid w:val="00633C05"/>
    <w:rsid w:val="0063AB4F"/>
    <w:rsid w:val="00641AE6"/>
    <w:rsid w:val="0065A3E1"/>
    <w:rsid w:val="00663A4B"/>
    <w:rsid w:val="00665BE7"/>
    <w:rsid w:val="00670299"/>
    <w:rsid w:val="006733FB"/>
    <w:rsid w:val="00675ACA"/>
    <w:rsid w:val="00675B8C"/>
    <w:rsid w:val="0068191E"/>
    <w:rsid w:val="00681C7B"/>
    <w:rsid w:val="006822A5"/>
    <w:rsid w:val="00692386"/>
    <w:rsid w:val="006C50A0"/>
    <w:rsid w:val="006C5FD7"/>
    <w:rsid w:val="006C7D7D"/>
    <w:rsid w:val="006E24AA"/>
    <w:rsid w:val="006E75C9"/>
    <w:rsid w:val="006F647B"/>
    <w:rsid w:val="00700CAE"/>
    <w:rsid w:val="00706E30"/>
    <w:rsid w:val="007074F8"/>
    <w:rsid w:val="007137E1"/>
    <w:rsid w:val="00716272"/>
    <w:rsid w:val="00717F76"/>
    <w:rsid w:val="00762058"/>
    <w:rsid w:val="00774D91"/>
    <w:rsid w:val="007836D3"/>
    <w:rsid w:val="00793822"/>
    <w:rsid w:val="007949FF"/>
    <w:rsid w:val="0079F025"/>
    <w:rsid w:val="007A732E"/>
    <w:rsid w:val="007B6759"/>
    <w:rsid w:val="007C35BB"/>
    <w:rsid w:val="007D67C1"/>
    <w:rsid w:val="007E7869"/>
    <w:rsid w:val="007F1FAD"/>
    <w:rsid w:val="0080174D"/>
    <w:rsid w:val="00806143"/>
    <w:rsid w:val="00806C7C"/>
    <w:rsid w:val="00811044"/>
    <w:rsid w:val="00815224"/>
    <w:rsid w:val="0081798B"/>
    <w:rsid w:val="00837034"/>
    <w:rsid w:val="0083E371"/>
    <w:rsid w:val="00850796"/>
    <w:rsid w:val="008549D5"/>
    <w:rsid w:val="00857C2C"/>
    <w:rsid w:val="008678F7"/>
    <w:rsid w:val="00877614"/>
    <w:rsid w:val="0087D5A0"/>
    <w:rsid w:val="0088178D"/>
    <w:rsid w:val="0088E4FA"/>
    <w:rsid w:val="00895AC4"/>
    <w:rsid w:val="00898B06"/>
    <w:rsid w:val="008A0224"/>
    <w:rsid w:val="008A3A31"/>
    <w:rsid w:val="008A7220"/>
    <w:rsid w:val="008A7789"/>
    <w:rsid w:val="008B21FC"/>
    <w:rsid w:val="008B2B05"/>
    <w:rsid w:val="008C664F"/>
    <w:rsid w:val="008D635F"/>
    <w:rsid w:val="008D7F92"/>
    <w:rsid w:val="008E0310"/>
    <w:rsid w:val="008F23AD"/>
    <w:rsid w:val="008F295B"/>
    <w:rsid w:val="00905C5C"/>
    <w:rsid w:val="0091042B"/>
    <w:rsid w:val="00911366"/>
    <w:rsid w:val="00921653"/>
    <w:rsid w:val="00933421"/>
    <w:rsid w:val="0093AB84"/>
    <w:rsid w:val="00943E22"/>
    <w:rsid w:val="00944810"/>
    <w:rsid w:val="0095A1F5"/>
    <w:rsid w:val="00967B50"/>
    <w:rsid w:val="009805DE"/>
    <w:rsid w:val="00997C75"/>
    <w:rsid w:val="00998632"/>
    <w:rsid w:val="009A41D4"/>
    <w:rsid w:val="009B43E9"/>
    <w:rsid w:val="009B5943"/>
    <w:rsid w:val="009C5107"/>
    <w:rsid w:val="009E4279"/>
    <w:rsid w:val="009E7CEB"/>
    <w:rsid w:val="00A1079C"/>
    <w:rsid w:val="00A1BCDE"/>
    <w:rsid w:val="00A2466D"/>
    <w:rsid w:val="00A31CBC"/>
    <w:rsid w:val="00A3332F"/>
    <w:rsid w:val="00A3765A"/>
    <w:rsid w:val="00A7D7A0"/>
    <w:rsid w:val="00A9014C"/>
    <w:rsid w:val="00A90AED"/>
    <w:rsid w:val="00A96743"/>
    <w:rsid w:val="00AA1927"/>
    <w:rsid w:val="00AA7836"/>
    <w:rsid w:val="00AAA414"/>
    <w:rsid w:val="00AD0217"/>
    <w:rsid w:val="00AE503B"/>
    <w:rsid w:val="00B04F64"/>
    <w:rsid w:val="00B10BAB"/>
    <w:rsid w:val="00B14D0A"/>
    <w:rsid w:val="00B23E8F"/>
    <w:rsid w:val="00B31CF7"/>
    <w:rsid w:val="00B475DC"/>
    <w:rsid w:val="00B48374"/>
    <w:rsid w:val="00B64DC4"/>
    <w:rsid w:val="00B71C01"/>
    <w:rsid w:val="00B73828"/>
    <w:rsid w:val="00B75EFE"/>
    <w:rsid w:val="00B87DD0"/>
    <w:rsid w:val="00B9A8CB"/>
    <w:rsid w:val="00BC3D7B"/>
    <w:rsid w:val="00BC51EF"/>
    <w:rsid w:val="00BE1F6F"/>
    <w:rsid w:val="00BF0D7A"/>
    <w:rsid w:val="00BF7808"/>
    <w:rsid w:val="00C03C50"/>
    <w:rsid w:val="00C05A4A"/>
    <w:rsid w:val="00C0671A"/>
    <w:rsid w:val="00C157DE"/>
    <w:rsid w:val="00C25D31"/>
    <w:rsid w:val="00C27EC0"/>
    <w:rsid w:val="00C37BB3"/>
    <w:rsid w:val="00C46282"/>
    <w:rsid w:val="00C46BA2"/>
    <w:rsid w:val="00C514B7"/>
    <w:rsid w:val="00C67250"/>
    <w:rsid w:val="00C75E4F"/>
    <w:rsid w:val="00C87596"/>
    <w:rsid w:val="00C92599"/>
    <w:rsid w:val="00CC0373"/>
    <w:rsid w:val="00CC3E5C"/>
    <w:rsid w:val="00CD197D"/>
    <w:rsid w:val="00CE4F68"/>
    <w:rsid w:val="00CF2B71"/>
    <w:rsid w:val="00CF6119"/>
    <w:rsid w:val="00D16FAB"/>
    <w:rsid w:val="00D2E9B8"/>
    <w:rsid w:val="00D378D4"/>
    <w:rsid w:val="00D43CE9"/>
    <w:rsid w:val="00D91181"/>
    <w:rsid w:val="00D9C423"/>
    <w:rsid w:val="00DA27CB"/>
    <w:rsid w:val="00DC21BF"/>
    <w:rsid w:val="00DC49BE"/>
    <w:rsid w:val="00DC5EC8"/>
    <w:rsid w:val="00DE2472"/>
    <w:rsid w:val="00DE2736"/>
    <w:rsid w:val="00DE5EB2"/>
    <w:rsid w:val="00DF0083"/>
    <w:rsid w:val="00E01C8D"/>
    <w:rsid w:val="00E07736"/>
    <w:rsid w:val="00E166A6"/>
    <w:rsid w:val="00E16C37"/>
    <w:rsid w:val="00E3446B"/>
    <w:rsid w:val="00E4055B"/>
    <w:rsid w:val="00E41218"/>
    <w:rsid w:val="00E41F22"/>
    <w:rsid w:val="00E449D7"/>
    <w:rsid w:val="00E51636"/>
    <w:rsid w:val="00E63BA5"/>
    <w:rsid w:val="00E70CBC"/>
    <w:rsid w:val="00E76C76"/>
    <w:rsid w:val="00E81DCD"/>
    <w:rsid w:val="00EA3C5E"/>
    <w:rsid w:val="00EB4DAA"/>
    <w:rsid w:val="00EC0D75"/>
    <w:rsid w:val="00ED1C3B"/>
    <w:rsid w:val="00EE09D3"/>
    <w:rsid w:val="00EF35A7"/>
    <w:rsid w:val="00F00F22"/>
    <w:rsid w:val="00F114F9"/>
    <w:rsid w:val="00F20B03"/>
    <w:rsid w:val="00F24DFD"/>
    <w:rsid w:val="00F25C3F"/>
    <w:rsid w:val="00F305B8"/>
    <w:rsid w:val="00F3137F"/>
    <w:rsid w:val="00F3192A"/>
    <w:rsid w:val="00F34BAF"/>
    <w:rsid w:val="00F4962A"/>
    <w:rsid w:val="00F516C2"/>
    <w:rsid w:val="00F53248"/>
    <w:rsid w:val="00F72F17"/>
    <w:rsid w:val="00F739B5"/>
    <w:rsid w:val="00F8107B"/>
    <w:rsid w:val="00F82527"/>
    <w:rsid w:val="00F945FF"/>
    <w:rsid w:val="00F94833"/>
    <w:rsid w:val="00FB12FB"/>
    <w:rsid w:val="00FC257A"/>
    <w:rsid w:val="00FC7FCA"/>
    <w:rsid w:val="00FD650E"/>
    <w:rsid w:val="00FE669D"/>
    <w:rsid w:val="00FF1101"/>
    <w:rsid w:val="00FF34EA"/>
    <w:rsid w:val="00FF3873"/>
    <w:rsid w:val="00FF57F0"/>
    <w:rsid w:val="0101E684"/>
    <w:rsid w:val="0101EC65"/>
    <w:rsid w:val="0105A514"/>
    <w:rsid w:val="01076B22"/>
    <w:rsid w:val="010781B3"/>
    <w:rsid w:val="010E56A2"/>
    <w:rsid w:val="0110FE49"/>
    <w:rsid w:val="0113F0C9"/>
    <w:rsid w:val="0116D36B"/>
    <w:rsid w:val="01183FD5"/>
    <w:rsid w:val="01192C46"/>
    <w:rsid w:val="01221DCD"/>
    <w:rsid w:val="0124AA6B"/>
    <w:rsid w:val="0127C7B1"/>
    <w:rsid w:val="012E1ADD"/>
    <w:rsid w:val="01335276"/>
    <w:rsid w:val="0134F72E"/>
    <w:rsid w:val="013645BE"/>
    <w:rsid w:val="01386AAC"/>
    <w:rsid w:val="01399147"/>
    <w:rsid w:val="013A2458"/>
    <w:rsid w:val="013A5DDF"/>
    <w:rsid w:val="013AE065"/>
    <w:rsid w:val="013E5A5B"/>
    <w:rsid w:val="013FD730"/>
    <w:rsid w:val="014694AD"/>
    <w:rsid w:val="014A1DED"/>
    <w:rsid w:val="015042F7"/>
    <w:rsid w:val="015100A5"/>
    <w:rsid w:val="0157A841"/>
    <w:rsid w:val="015E76C6"/>
    <w:rsid w:val="016E2919"/>
    <w:rsid w:val="016F57FA"/>
    <w:rsid w:val="0173A20A"/>
    <w:rsid w:val="01758CB9"/>
    <w:rsid w:val="0176E6A6"/>
    <w:rsid w:val="01779DA8"/>
    <w:rsid w:val="017B411D"/>
    <w:rsid w:val="0187CC1C"/>
    <w:rsid w:val="018B372C"/>
    <w:rsid w:val="018D954D"/>
    <w:rsid w:val="018F768F"/>
    <w:rsid w:val="0193B914"/>
    <w:rsid w:val="0197B4CA"/>
    <w:rsid w:val="019DD8DA"/>
    <w:rsid w:val="01A9C310"/>
    <w:rsid w:val="01B32772"/>
    <w:rsid w:val="01B3D302"/>
    <w:rsid w:val="01B89A04"/>
    <w:rsid w:val="01BA655C"/>
    <w:rsid w:val="01BBFE4C"/>
    <w:rsid w:val="01BF6F31"/>
    <w:rsid w:val="01C05066"/>
    <w:rsid w:val="01C689B4"/>
    <w:rsid w:val="01CA5A60"/>
    <w:rsid w:val="01CC4E39"/>
    <w:rsid w:val="01D02731"/>
    <w:rsid w:val="01D05AC7"/>
    <w:rsid w:val="01D4E3C1"/>
    <w:rsid w:val="01D67B56"/>
    <w:rsid w:val="01D8BD34"/>
    <w:rsid w:val="01EA0AE8"/>
    <w:rsid w:val="01EA7849"/>
    <w:rsid w:val="01EC0BF2"/>
    <w:rsid w:val="01EDEC13"/>
    <w:rsid w:val="01F4FACB"/>
    <w:rsid w:val="01F7D0C8"/>
    <w:rsid w:val="01FB5E79"/>
    <w:rsid w:val="01FE6B3B"/>
    <w:rsid w:val="020193EC"/>
    <w:rsid w:val="0204B3B0"/>
    <w:rsid w:val="020502E3"/>
    <w:rsid w:val="02069F82"/>
    <w:rsid w:val="020B41C4"/>
    <w:rsid w:val="020EEC42"/>
    <w:rsid w:val="020FE4E5"/>
    <w:rsid w:val="020FE5B5"/>
    <w:rsid w:val="0214C64F"/>
    <w:rsid w:val="02153158"/>
    <w:rsid w:val="0218BA36"/>
    <w:rsid w:val="021BE6B8"/>
    <w:rsid w:val="0222E7C4"/>
    <w:rsid w:val="0223AEA6"/>
    <w:rsid w:val="0228E905"/>
    <w:rsid w:val="022A0C46"/>
    <w:rsid w:val="022D4679"/>
    <w:rsid w:val="02316822"/>
    <w:rsid w:val="023214DD"/>
    <w:rsid w:val="02339663"/>
    <w:rsid w:val="023E2214"/>
    <w:rsid w:val="024073C7"/>
    <w:rsid w:val="0242D363"/>
    <w:rsid w:val="0243546F"/>
    <w:rsid w:val="024437DB"/>
    <w:rsid w:val="02488F0D"/>
    <w:rsid w:val="024CFCE4"/>
    <w:rsid w:val="024DE585"/>
    <w:rsid w:val="02542626"/>
    <w:rsid w:val="02544E31"/>
    <w:rsid w:val="0254FB71"/>
    <w:rsid w:val="025AE686"/>
    <w:rsid w:val="025B1A43"/>
    <w:rsid w:val="025E17BC"/>
    <w:rsid w:val="025F3E10"/>
    <w:rsid w:val="02658D1D"/>
    <w:rsid w:val="02683752"/>
    <w:rsid w:val="026AF871"/>
    <w:rsid w:val="026BFC5A"/>
    <w:rsid w:val="026D2366"/>
    <w:rsid w:val="026DFF06"/>
    <w:rsid w:val="026F0465"/>
    <w:rsid w:val="027327E2"/>
    <w:rsid w:val="02758CB5"/>
    <w:rsid w:val="027F39DD"/>
    <w:rsid w:val="0280F9F8"/>
    <w:rsid w:val="028211D5"/>
    <w:rsid w:val="0289FF7C"/>
    <w:rsid w:val="028ADC4B"/>
    <w:rsid w:val="0291591E"/>
    <w:rsid w:val="0291C01C"/>
    <w:rsid w:val="0291F1E2"/>
    <w:rsid w:val="029442F1"/>
    <w:rsid w:val="02971F7D"/>
    <w:rsid w:val="02973A0C"/>
    <w:rsid w:val="0297F7F4"/>
    <w:rsid w:val="029A1C42"/>
    <w:rsid w:val="029AE67D"/>
    <w:rsid w:val="029BB91E"/>
    <w:rsid w:val="02A0DB2B"/>
    <w:rsid w:val="02A12B6E"/>
    <w:rsid w:val="02A8D7E5"/>
    <w:rsid w:val="02A92042"/>
    <w:rsid w:val="02ABB3FE"/>
    <w:rsid w:val="02AE74A3"/>
    <w:rsid w:val="02B09827"/>
    <w:rsid w:val="02B4453B"/>
    <w:rsid w:val="02B8C9B3"/>
    <w:rsid w:val="02B8F8C1"/>
    <w:rsid w:val="02BDF6FA"/>
    <w:rsid w:val="02BEC9D9"/>
    <w:rsid w:val="02CF93FC"/>
    <w:rsid w:val="02D12585"/>
    <w:rsid w:val="02D80A83"/>
    <w:rsid w:val="02DBAFD7"/>
    <w:rsid w:val="02E1230A"/>
    <w:rsid w:val="02E128F7"/>
    <w:rsid w:val="02E85A64"/>
    <w:rsid w:val="02E9A0DE"/>
    <w:rsid w:val="02EBE314"/>
    <w:rsid w:val="02F448CF"/>
    <w:rsid w:val="02F77C22"/>
    <w:rsid w:val="02F883FF"/>
    <w:rsid w:val="02F97475"/>
    <w:rsid w:val="02FA7A3A"/>
    <w:rsid w:val="02FE19F1"/>
    <w:rsid w:val="03079DA4"/>
    <w:rsid w:val="0307A353"/>
    <w:rsid w:val="03082A77"/>
    <w:rsid w:val="030B12C0"/>
    <w:rsid w:val="030CED79"/>
    <w:rsid w:val="030E486B"/>
    <w:rsid w:val="03118063"/>
    <w:rsid w:val="0313F7B5"/>
    <w:rsid w:val="0315509F"/>
    <w:rsid w:val="0318A10F"/>
    <w:rsid w:val="031A1469"/>
    <w:rsid w:val="031B93E1"/>
    <w:rsid w:val="031D20FC"/>
    <w:rsid w:val="032152D4"/>
    <w:rsid w:val="03229B4A"/>
    <w:rsid w:val="0326F6FA"/>
    <w:rsid w:val="032894F6"/>
    <w:rsid w:val="032A0DF7"/>
    <w:rsid w:val="032A74CA"/>
    <w:rsid w:val="032DA60B"/>
    <w:rsid w:val="032E0C5B"/>
    <w:rsid w:val="033075C3"/>
    <w:rsid w:val="03345A08"/>
    <w:rsid w:val="0339F35E"/>
    <w:rsid w:val="033DFF95"/>
    <w:rsid w:val="034423B2"/>
    <w:rsid w:val="034AAA44"/>
    <w:rsid w:val="034B77EC"/>
    <w:rsid w:val="034C2747"/>
    <w:rsid w:val="034C8319"/>
    <w:rsid w:val="034F5C0F"/>
    <w:rsid w:val="0351AE16"/>
    <w:rsid w:val="03532D21"/>
    <w:rsid w:val="03598356"/>
    <w:rsid w:val="0359841A"/>
    <w:rsid w:val="035BBD75"/>
    <w:rsid w:val="035C20A0"/>
    <w:rsid w:val="035CF5CA"/>
    <w:rsid w:val="035E5364"/>
    <w:rsid w:val="035E909A"/>
    <w:rsid w:val="035F4941"/>
    <w:rsid w:val="035FCB35"/>
    <w:rsid w:val="03619704"/>
    <w:rsid w:val="03683F84"/>
    <w:rsid w:val="0368ADB1"/>
    <w:rsid w:val="036CA28C"/>
    <w:rsid w:val="0374E4D9"/>
    <w:rsid w:val="03756D9A"/>
    <w:rsid w:val="037D2553"/>
    <w:rsid w:val="037F2F82"/>
    <w:rsid w:val="03832641"/>
    <w:rsid w:val="0383270D"/>
    <w:rsid w:val="0386AAC2"/>
    <w:rsid w:val="038BF186"/>
    <w:rsid w:val="038C991A"/>
    <w:rsid w:val="038D5B29"/>
    <w:rsid w:val="038D6FA7"/>
    <w:rsid w:val="03933A6B"/>
    <w:rsid w:val="03962796"/>
    <w:rsid w:val="0399A763"/>
    <w:rsid w:val="039F8B64"/>
    <w:rsid w:val="039F9C85"/>
    <w:rsid w:val="03A1D288"/>
    <w:rsid w:val="03AFBDB9"/>
    <w:rsid w:val="03B086E6"/>
    <w:rsid w:val="03B0B6CB"/>
    <w:rsid w:val="03B3F69F"/>
    <w:rsid w:val="03B6B0BF"/>
    <w:rsid w:val="03B96802"/>
    <w:rsid w:val="03BA4610"/>
    <w:rsid w:val="03BD4E3A"/>
    <w:rsid w:val="03C5D090"/>
    <w:rsid w:val="03C66452"/>
    <w:rsid w:val="03CD8250"/>
    <w:rsid w:val="03CECE63"/>
    <w:rsid w:val="03D197B2"/>
    <w:rsid w:val="03D3B490"/>
    <w:rsid w:val="03D69754"/>
    <w:rsid w:val="03DC5561"/>
    <w:rsid w:val="03DE7AA4"/>
    <w:rsid w:val="03E119BA"/>
    <w:rsid w:val="03E32A80"/>
    <w:rsid w:val="03E78F02"/>
    <w:rsid w:val="03E8A318"/>
    <w:rsid w:val="03EB3879"/>
    <w:rsid w:val="03ECF2A9"/>
    <w:rsid w:val="03F08921"/>
    <w:rsid w:val="03F10A91"/>
    <w:rsid w:val="03F183D1"/>
    <w:rsid w:val="03F35D3B"/>
    <w:rsid w:val="03F6EAA4"/>
    <w:rsid w:val="03F744DD"/>
    <w:rsid w:val="03F9E81D"/>
    <w:rsid w:val="03F9EE6F"/>
    <w:rsid w:val="03FF8192"/>
    <w:rsid w:val="040190C4"/>
    <w:rsid w:val="0402FE2B"/>
    <w:rsid w:val="040AAC2E"/>
    <w:rsid w:val="040CC955"/>
    <w:rsid w:val="040D0AC7"/>
    <w:rsid w:val="040D703E"/>
    <w:rsid w:val="0419BE6B"/>
    <w:rsid w:val="041BFCD2"/>
    <w:rsid w:val="0425EFC9"/>
    <w:rsid w:val="04269EE2"/>
    <w:rsid w:val="042902C7"/>
    <w:rsid w:val="043A24B9"/>
    <w:rsid w:val="043B931B"/>
    <w:rsid w:val="043C0BE3"/>
    <w:rsid w:val="043CCBE9"/>
    <w:rsid w:val="043F9A1F"/>
    <w:rsid w:val="04411DCF"/>
    <w:rsid w:val="0441764F"/>
    <w:rsid w:val="04450E18"/>
    <w:rsid w:val="044563DC"/>
    <w:rsid w:val="0447F677"/>
    <w:rsid w:val="04489F0B"/>
    <w:rsid w:val="044B4C9B"/>
    <w:rsid w:val="044C8281"/>
    <w:rsid w:val="044CDCB8"/>
    <w:rsid w:val="044D9766"/>
    <w:rsid w:val="0453AD60"/>
    <w:rsid w:val="045584EC"/>
    <w:rsid w:val="0462EBBA"/>
    <w:rsid w:val="046445D9"/>
    <w:rsid w:val="0464DF41"/>
    <w:rsid w:val="04655649"/>
    <w:rsid w:val="046DC5E5"/>
    <w:rsid w:val="04705E20"/>
    <w:rsid w:val="0474BD66"/>
    <w:rsid w:val="047CAE1C"/>
    <w:rsid w:val="047F360F"/>
    <w:rsid w:val="048209C4"/>
    <w:rsid w:val="0485F3DB"/>
    <w:rsid w:val="04893940"/>
    <w:rsid w:val="0489ACF9"/>
    <w:rsid w:val="048C0D45"/>
    <w:rsid w:val="04917039"/>
    <w:rsid w:val="04917807"/>
    <w:rsid w:val="0493373E"/>
    <w:rsid w:val="04935B51"/>
    <w:rsid w:val="04999F07"/>
    <w:rsid w:val="049C48EE"/>
    <w:rsid w:val="04A092CD"/>
    <w:rsid w:val="04B2DF16"/>
    <w:rsid w:val="04B67983"/>
    <w:rsid w:val="04B8DA1A"/>
    <w:rsid w:val="04BB2F20"/>
    <w:rsid w:val="04BCC3C9"/>
    <w:rsid w:val="04BF67A8"/>
    <w:rsid w:val="04C1C823"/>
    <w:rsid w:val="04C369D7"/>
    <w:rsid w:val="04C3B6E8"/>
    <w:rsid w:val="04D0FC61"/>
    <w:rsid w:val="04D44402"/>
    <w:rsid w:val="04D4E5AB"/>
    <w:rsid w:val="04D9605B"/>
    <w:rsid w:val="04DB9FB5"/>
    <w:rsid w:val="04DC2037"/>
    <w:rsid w:val="04DC8165"/>
    <w:rsid w:val="04E0633F"/>
    <w:rsid w:val="04F037DB"/>
    <w:rsid w:val="04F1DA4A"/>
    <w:rsid w:val="04F2C20C"/>
    <w:rsid w:val="04F2D519"/>
    <w:rsid w:val="04F30669"/>
    <w:rsid w:val="04F3D3E9"/>
    <w:rsid w:val="04F55ACA"/>
    <w:rsid w:val="04F81B3C"/>
    <w:rsid w:val="04FCB95C"/>
    <w:rsid w:val="04FEC4E1"/>
    <w:rsid w:val="04FF09E2"/>
    <w:rsid w:val="05018250"/>
    <w:rsid w:val="05019299"/>
    <w:rsid w:val="0502902A"/>
    <w:rsid w:val="05067528"/>
    <w:rsid w:val="05077FA2"/>
    <w:rsid w:val="050C0BE8"/>
    <w:rsid w:val="050CCFB1"/>
    <w:rsid w:val="050D5316"/>
    <w:rsid w:val="0510B879"/>
    <w:rsid w:val="0512BD07"/>
    <w:rsid w:val="05192B46"/>
    <w:rsid w:val="051F9DCE"/>
    <w:rsid w:val="0523A313"/>
    <w:rsid w:val="0525BEEC"/>
    <w:rsid w:val="05270BFE"/>
    <w:rsid w:val="052A2B58"/>
    <w:rsid w:val="052A4DE3"/>
    <w:rsid w:val="052B9DC9"/>
    <w:rsid w:val="052D32BE"/>
    <w:rsid w:val="052DBE56"/>
    <w:rsid w:val="0532682D"/>
    <w:rsid w:val="0532EB29"/>
    <w:rsid w:val="0533C40B"/>
    <w:rsid w:val="05387339"/>
    <w:rsid w:val="053DD7D9"/>
    <w:rsid w:val="053ED94C"/>
    <w:rsid w:val="05412719"/>
    <w:rsid w:val="0545C9E8"/>
    <w:rsid w:val="0547B347"/>
    <w:rsid w:val="0549750B"/>
    <w:rsid w:val="054E8FF5"/>
    <w:rsid w:val="0554E3FF"/>
    <w:rsid w:val="055A8245"/>
    <w:rsid w:val="055E8E65"/>
    <w:rsid w:val="056310AC"/>
    <w:rsid w:val="05729F9B"/>
    <w:rsid w:val="057DD2F2"/>
    <w:rsid w:val="05808299"/>
    <w:rsid w:val="0580B9A8"/>
    <w:rsid w:val="0581EDFA"/>
    <w:rsid w:val="0582AF09"/>
    <w:rsid w:val="0588579D"/>
    <w:rsid w:val="0589B279"/>
    <w:rsid w:val="058A20D7"/>
    <w:rsid w:val="058E6ED0"/>
    <w:rsid w:val="0594B902"/>
    <w:rsid w:val="05963F11"/>
    <w:rsid w:val="059A86D8"/>
    <w:rsid w:val="05A0C5C1"/>
    <w:rsid w:val="05A6E024"/>
    <w:rsid w:val="05AC2106"/>
    <w:rsid w:val="05BB38BB"/>
    <w:rsid w:val="05C0AF24"/>
    <w:rsid w:val="05C2AE09"/>
    <w:rsid w:val="05C38049"/>
    <w:rsid w:val="05CA6A93"/>
    <w:rsid w:val="05CAA961"/>
    <w:rsid w:val="05CDB55B"/>
    <w:rsid w:val="05CE6A0B"/>
    <w:rsid w:val="05D520B0"/>
    <w:rsid w:val="05D583E9"/>
    <w:rsid w:val="05D64937"/>
    <w:rsid w:val="05DF61B2"/>
    <w:rsid w:val="05E03F28"/>
    <w:rsid w:val="05E257BA"/>
    <w:rsid w:val="05E46F6C"/>
    <w:rsid w:val="05E490D1"/>
    <w:rsid w:val="05E6B428"/>
    <w:rsid w:val="05E99127"/>
    <w:rsid w:val="05ED9F0F"/>
    <w:rsid w:val="05EDF859"/>
    <w:rsid w:val="05F02452"/>
    <w:rsid w:val="05F116FA"/>
    <w:rsid w:val="05F1554D"/>
    <w:rsid w:val="05F2584F"/>
    <w:rsid w:val="05F49ED7"/>
    <w:rsid w:val="0605A8FC"/>
    <w:rsid w:val="060B66AC"/>
    <w:rsid w:val="060D80B8"/>
    <w:rsid w:val="060DAFE8"/>
    <w:rsid w:val="060DF3BD"/>
    <w:rsid w:val="060DF4D0"/>
    <w:rsid w:val="061031BC"/>
    <w:rsid w:val="06115D7C"/>
    <w:rsid w:val="06155632"/>
    <w:rsid w:val="06155FCC"/>
    <w:rsid w:val="06163FB1"/>
    <w:rsid w:val="061E6F91"/>
    <w:rsid w:val="061FAEE7"/>
    <w:rsid w:val="062181ED"/>
    <w:rsid w:val="06236D14"/>
    <w:rsid w:val="06260FF9"/>
    <w:rsid w:val="0626F378"/>
    <w:rsid w:val="06288066"/>
    <w:rsid w:val="06295F7B"/>
    <w:rsid w:val="062D2FC6"/>
    <w:rsid w:val="06306568"/>
    <w:rsid w:val="0631C7EB"/>
    <w:rsid w:val="063F06B5"/>
    <w:rsid w:val="063FCB39"/>
    <w:rsid w:val="0643A544"/>
    <w:rsid w:val="0645C429"/>
    <w:rsid w:val="0649050B"/>
    <w:rsid w:val="064B2E2F"/>
    <w:rsid w:val="0652E631"/>
    <w:rsid w:val="0653EE72"/>
    <w:rsid w:val="06545D68"/>
    <w:rsid w:val="06551393"/>
    <w:rsid w:val="0657FA9A"/>
    <w:rsid w:val="065857A6"/>
    <w:rsid w:val="0661952A"/>
    <w:rsid w:val="0665D10F"/>
    <w:rsid w:val="067013C1"/>
    <w:rsid w:val="06721AF8"/>
    <w:rsid w:val="0672B0B6"/>
    <w:rsid w:val="067514D5"/>
    <w:rsid w:val="0676E91E"/>
    <w:rsid w:val="067B0257"/>
    <w:rsid w:val="067B851C"/>
    <w:rsid w:val="0680F410"/>
    <w:rsid w:val="06830AA9"/>
    <w:rsid w:val="068552C8"/>
    <w:rsid w:val="0689DB19"/>
    <w:rsid w:val="068E11F4"/>
    <w:rsid w:val="068E2D44"/>
    <w:rsid w:val="06936A51"/>
    <w:rsid w:val="0695FE6E"/>
    <w:rsid w:val="0698756C"/>
    <w:rsid w:val="069BABEC"/>
    <w:rsid w:val="069E2360"/>
    <w:rsid w:val="069EA626"/>
    <w:rsid w:val="069EC717"/>
    <w:rsid w:val="06A0C03A"/>
    <w:rsid w:val="06A40E22"/>
    <w:rsid w:val="06A521BE"/>
    <w:rsid w:val="06A66F56"/>
    <w:rsid w:val="06A6EB2B"/>
    <w:rsid w:val="06A735F5"/>
    <w:rsid w:val="06A75B53"/>
    <w:rsid w:val="06A8B47E"/>
    <w:rsid w:val="06AE1615"/>
    <w:rsid w:val="06AFBD33"/>
    <w:rsid w:val="06B3E414"/>
    <w:rsid w:val="06B5D01B"/>
    <w:rsid w:val="06B6E220"/>
    <w:rsid w:val="06B8D3A5"/>
    <w:rsid w:val="06BE11F2"/>
    <w:rsid w:val="06C270A4"/>
    <w:rsid w:val="06C9515D"/>
    <w:rsid w:val="06CE388E"/>
    <w:rsid w:val="06CED4A6"/>
    <w:rsid w:val="06D105A4"/>
    <w:rsid w:val="06D68718"/>
    <w:rsid w:val="06D9FD59"/>
    <w:rsid w:val="06DB5DCB"/>
    <w:rsid w:val="06DF7D43"/>
    <w:rsid w:val="06DF8EB9"/>
    <w:rsid w:val="06E42EB0"/>
    <w:rsid w:val="06EE0F2D"/>
    <w:rsid w:val="06F02646"/>
    <w:rsid w:val="06F6B3C4"/>
    <w:rsid w:val="06F7243D"/>
    <w:rsid w:val="06F9F8AE"/>
    <w:rsid w:val="06FB65B4"/>
    <w:rsid w:val="06FEA218"/>
    <w:rsid w:val="0702EF42"/>
    <w:rsid w:val="07046135"/>
    <w:rsid w:val="070C1A4C"/>
    <w:rsid w:val="070D09E6"/>
    <w:rsid w:val="070D520E"/>
    <w:rsid w:val="0714761B"/>
    <w:rsid w:val="071CD83C"/>
    <w:rsid w:val="071D7399"/>
    <w:rsid w:val="071EF67A"/>
    <w:rsid w:val="072052E5"/>
    <w:rsid w:val="07271BB0"/>
    <w:rsid w:val="072ABAFF"/>
    <w:rsid w:val="072C1BC3"/>
    <w:rsid w:val="072D9308"/>
    <w:rsid w:val="0738C2B9"/>
    <w:rsid w:val="073F0172"/>
    <w:rsid w:val="0743972D"/>
    <w:rsid w:val="07439C86"/>
    <w:rsid w:val="07494214"/>
    <w:rsid w:val="074A88D1"/>
    <w:rsid w:val="0751272B"/>
    <w:rsid w:val="075B9693"/>
    <w:rsid w:val="075EDF27"/>
    <w:rsid w:val="0761B7A7"/>
    <w:rsid w:val="0763E885"/>
    <w:rsid w:val="0767B3A7"/>
    <w:rsid w:val="076AA4C9"/>
    <w:rsid w:val="076E8810"/>
    <w:rsid w:val="0776E6A0"/>
    <w:rsid w:val="07784E2D"/>
    <w:rsid w:val="0778FFC2"/>
    <w:rsid w:val="077AC9EA"/>
    <w:rsid w:val="077E94F3"/>
    <w:rsid w:val="07853828"/>
    <w:rsid w:val="07853B92"/>
    <w:rsid w:val="078FCA6F"/>
    <w:rsid w:val="079482DD"/>
    <w:rsid w:val="0797A8C1"/>
    <w:rsid w:val="079A0284"/>
    <w:rsid w:val="079F75C7"/>
    <w:rsid w:val="07A133A7"/>
    <w:rsid w:val="07A5BEC8"/>
    <w:rsid w:val="07B43DD1"/>
    <w:rsid w:val="07B50EF8"/>
    <w:rsid w:val="07B9DC22"/>
    <w:rsid w:val="07C24D2B"/>
    <w:rsid w:val="07C2AB05"/>
    <w:rsid w:val="07C8B01C"/>
    <w:rsid w:val="07CC6CBD"/>
    <w:rsid w:val="07CFE37A"/>
    <w:rsid w:val="07D0B7B6"/>
    <w:rsid w:val="07D5014A"/>
    <w:rsid w:val="07D6CEB2"/>
    <w:rsid w:val="07D769C2"/>
    <w:rsid w:val="07D7BC31"/>
    <w:rsid w:val="07DEE093"/>
    <w:rsid w:val="07E2D879"/>
    <w:rsid w:val="07E5AFBA"/>
    <w:rsid w:val="07E7832D"/>
    <w:rsid w:val="07E7E18E"/>
    <w:rsid w:val="07ED857B"/>
    <w:rsid w:val="07EE1631"/>
    <w:rsid w:val="07F4BCE0"/>
    <w:rsid w:val="07F90A82"/>
    <w:rsid w:val="08004C72"/>
    <w:rsid w:val="080B3059"/>
    <w:rsid w:val="080BEEB3"/>
    <w:rsid w:val="080D7B5A"/>
    <w:rsid w:val="0812A86A"/>
    <w:rsid w:val="08138727"/>
    <w:rsid w:val="08147AD7"/>
    <w:rsid w:val="0816F918"/>
    <w:rsid w:val="08170B6C"/>
    <w:rsid w:val="081F4FAB"/>
    <w:rsid w:val="08207566"/>
    <w:rsid w:val="0824529A"/>
    <w:rsid w:val="0825ECD7"/>
    <w:rsid w:val="08293136"/>
    <w:rsid w:val="082D2F2A"/>
    <w:rsid w:val="082F3AB2"/>
    <w:rsid w:val="0831767D"/>
    <w:rsid w:val="0836DC41"/>
    <w:rsid w:val="08457C27"/>
    <w:rsid w:val="0845A072"/>
    <w:rsid w:val="0846FF86"/>
    <w:rsid w:val="084BF242"/>
    <w:rsid w:val="084E2313"/>
    <w:rsid w:val="084E7B4C"/>
    <w:rsid w:val="08502AAF"/>
    <w:rsid w:val="085270EF"/>
    <w:rsid w:val="08580EA9"/>
    <w:rsid w:val="085F9650"/>
    <w:rsid w:val="0862608F"/>
    <w:rsid w:val="08634907"/>
    <w:rsid w:val="0864577D"/>
    <w:rsid w:val="086498AF"/>
    <w:rsid w:val="086B0E31"/>
    <w:rsid w:val="086EF712"/>
    <w:rsid w:val="086F99F2"/>
    <w:rsid w:val="087076A8"/>
    <w:rsid w:val="08721151"/>
    <w:rsid w:val="087A9720"/>
    <w:rsid w:val="087AC1CB"/>
    <w:rsid w:val="087B8E26"/>
    <w:rsid w:val="08866514"/>
    <w:rsid w:val="088841FD"/>
    <w:rsid w:val="088E7ED7"/>
    <w:rsid w:val="088FA90F"/>
    <w:rsid w:val="08934630"/>
    <w:rsid w:val="089815B1"/>
    <w:rsid w:val="089A84AC"/>
    <w:rsid w:val="089BF98C"/>
    <w:rsid w:val="08A34DA3"/>
    <w:rsid w:val="08A36EF2"/>
    <w:rsid w:val="08A3A416"/>
    <w:rsid w:val="08A4BEEB"/>
    <w:rsid w:val="08A7F50F"/>
    <w:rsid w:val="08AE634C"/>
    <w:rsid w:val="08AE8132"/>
    <w:rsid w:val="08B55B52"/>
    <w:rsid w:val="08BDE795"/>
    <w:rsid w:val="08BFB101"/>
    <w:rsid w:val="08C44787"/>
    <w:rsid w:val="08C522FC"/>
    <w:rsid w:val="08C5A43A"/>
    <w:rsid w:val="08C622B1"/>
    <w:rsid w:val="08C6BA73"/>
    <w:rsid w:val="08C90821"/>
    <w:rsid w:val="08C96369"/>
    <w:rsid w:val="08CE73C4"/>
    <w:rsid w:val="08D005C1"/>
    <w:rsid w:val="08D54CA8"/>
    <w:rsid w:val="08D9F899"/>
    <w:rsid w:val="08DECD31"/>
    <w:rsid w:val="08E321EA"/>
    <w:rsid w:val="08E48B05"/>
    <w:rsid w:val="08E872B2"/>
    <w:rsid w:val="08E9AFBE"/>
    <w:rsid w:val="08EA1441"/>
    <w:rsid w:val="08EC0CFD"/>
    <w:rsid w:val="08EC141E"/>
    <w:rsid w:val="08ED1878"/>
    <w:rsid w:val="08EDB5AE"/>
    <w:rsid w:val="08F2DFCB"/>
    <w:rsid w:val="08F3772E"/>
    <w:rsid w:val="08F52659"/>
    <w:rsid w:val="08FE2DDC"/>
    <w:rsid w:val="08FE5196"/>
    <w:rsid w:val="08FEBA1D"/>
    <w:rsid w:val="08FF68D3"/>
    <w:rsid w:val="0901E7C2"/>
    <w:rsid w:val="0904D339"/>
    <w:rsid w:val="09072A68"/>
    <w:rsid w:val="090A06DA"/>
    <w:rsid w:val="090B58EF"/>
    <w:rsid w:val="09107D34"/>
    <w:rsid w:val="0913AD63"/>
    <w:rsid w:val="091422CA"/>
    <w:rsid w:val="091FA522"/>
    <w:rsid w:val="092683D8"/>
    <w:rsid w:val="0927EFD8"/>
    <w:rsid w:val="092A651C"/>
    <w:rsid w:val="092AAFFF"/>
    <w:rsid w:val="093DF1DB"/>
    <w:rsid w:val="093F5A0C"/>
    <w:rsid w:val="09446C1D"/>
    <w:rsid w:val="0944982E"/>
    <w:rsid w:val="09466DE0"/>
    <w:rsid w:val="0950DF59"/>
    <w:rsid w:val="0951A1D4"/>
    <w:rsid w:val="095AE5F7"/>
    <w:rsid w:val="095BF693"/>
    <w:rsid w:val="095BFFE3"/>
    <w:rsid w:val="095C7A14"/>
    <w:rsid w:val="095CC306"/>
    <w:rsid w:val="09602CDF"/>
    <w:rsid w:val="09665839"/>
    <w:rsid w:val="09677B86"/>
    <w:rsid w:val="0971F848"/>
    <w:rsid w:val="09768F3C"/>
    <w:rsid w:val="0982C960"/>
    <w:rsid w:val="0982FD6C"/>
    <w:rsid w:val="09842373"/>
    <w:rsid w:val="09867842"/>
    <w:rsid w:val="0990D393"/>
    <w:rsid w:val="09928F8D"/>
    <w:rsid w:val="0996A8C0"/>
    <w:rsid w:val="09993DD5"/>
    <w:rsid w:val="099A4A23"/>
    <w:rsid w:val="099C7D9E"/>
    <w:rsid w:val="099CC24D"/>
    <w:rsid w:val="09A6AC43"/>
    <w:rsid w:val="09A833F2"/>
    <w:rsid w:val="09ADE0A5"/>
    <w:rsid w:val="09B1C71E"/>
    <w:rsid w:val="09B61574"/>
    <w:rsid w:val="09B9D501"/>
    <w:rsid w:val="09C6778C"/>
    <w:rsid w:val="09C7FC78"/>
    <w:rsid w:val="09C8FF8B"/>
    <w:rsid w:val="09CA1C80"/>
    <w:rsid w:val="09CB0B13"/>
    <w:rsid w:val="09CB29FE"/>
    <w:rsid w:val="09D2074F"/>
    <w:rsid w:val="09D2A6EE"/>
    <w:rsid w:val="09D384C0"/>
    <w:rsid w:val="09D4951D"/>
    <w:rsid w:val="09D732D3"/>
    <w:rsid w:val="09D8F1C1"/>
    <w:rsid w:val="09DAA4A4"/>
    <w:rsid w:val="09DE1E9E"/>
    <w:rsid w:val="09E511C4"/>
    <w:rsid w:val="09E6A06A"/>
    <w:rsid w:val="09EADC32"/>
    <w:rsid w:val="09EB8F42"/>
    <w:rsid w:val="09F17655"/>
    <w:rsid w:val="09F47268"/>
    <w:rsid w:val="09FE93FE"/>
    <w:rsid w:val="09FEC630"/>
    <w:rsid w:val="0A007B2A"/>
    <w:rsid w:val="0A08819F"/>
    <w:rsid w:val="0A0D7884"/>
    <w:rsid w:val="0A0FD321"/>
    <w:rsid w:val="0A10ACD7"/>
    <w:rsid w:val="0A185402"/>
    <w:rsid w:val="0A18B056"/>
    <w:rsid w:val="0A1D76ED"/>
    <w:rsid w:val="0A22322D"/>
    <w:rsid w:val="0A238C69"/>
    <w:rsid w:val="0A289788"/>
    <w:rsid w:val="0A29E33B"/>
    <w:rsid w:val="0A2B5EE1"/>
    <w:rsid w:val="0A2BA1AA"/>
    <w:rsid w:val="0A33C0F3"/>
    <w:rsid w:val="0A3AD872"/>
    <w:rsid w:val="0A3D3B23"/>
    <w:rsid w:val="0A4343BB"/>
    <w:rsid w:val="0A4547BD"/>
    <w:rsid w:val="0A4A771C"/>
    <w:rsid w:val="0A4D03CB"/>
    <w:rsid w:val="0A508DDD"/>
    <w:rsid w:val="0A5105A4"/>
    <w:rsid w:val="0A52EEF6"/>
    <w:rsid w:val="0A56BCDE"/>
    <w:rsid w:val="0A5CF44F"/>
    <w:rsid w:val="0A5F9771"/>
    <w:rsid w:val="0A624F37"/>
    <w:rsid w:val="0A62F0F0"/>
    <w:rsid w:val="0A636E10"/>
    <w:rsid w:val="0A670526"/>
    <w:rsid w:val="0A694477"/>
    <w:rsid w:val="0A6D1008"/>
    <w:rsid w:val="0A70368F"/>
    <w:rsid w:val="0A71EB91"/>
    <w:rsid w:val="0A74D482"/>
    <w:rsid w:val="0A7A690A"/>
    <w:rsid w:val="0A7C7BFC"/>
    <w:rsid w:val="0A7D4B77"/>
    <w:rsid w:val="0A7E4C8D"/>
    <w:rsid w:val="0A7FA9A1"/>
    <w:rsid w:val="0A7FE0D1"/>
    <w:rsid w:val="0A8EDA70"/>
    <w:rsid w:val="0A966BEE"/>
    <w:rsid w:val="0A986FCE"/>
    <w:rsid w:val="0A99E586"/>
    <w:rsid w:val="0A9C4D98"/>
    <w:rsid w:val="0A9E4C4F"/>
    <w:rsid w:val="0A9E75AA"/>
    <w:rsid w:val="0A9F0D3A"/>
    <w:rsid w:val="0AA4FAC2"/>
    <w:rsid w:val="0AA80626"/>
    <w:rsid w:val="0AA87C40"/>
    <w:rsid w:val="0AA8F987"/>
    <w:rsid w:val="0AAC1FAB"/>
    <w:rsid w:val="0AAD0099"/>
    <w:rsid w:val="0AB34B96"/>
    <w:rsid w:val="0AB5D444"/>
    <w:rsid w:val="0AB91FC2"/>
    <w:rsid w:val="0ABA42B9"/>
    <w:rsid w:val="0ABD7035"/>
    <w:rsid w:val="0ABEFD41"/>
    <w:rsid w:val="0AC0FC29"/>
    <w:rsid w:val="0AC1D01E"/>
    <w:rsid w:val="0AC253DA"/>
    <w:rsid w:val="0AC4B85D"/>
    <w:rsid w:val="0AC764B1"/>
    <w:rsid w:val="0ACC66B6"/>
    <w:rsid w:val="0ACD1882"/>
    <w:rsid w:val="0ACE3610"/>
    <w:rsid w:val="0ACEB188"/>
    <w:rsid w:val="0ACFD3EE"/>
    <w:rsid w:val="0AD001FA"/>
    <w:rsid w:val="0AD4E2BA"/>
    <w:rsid w:val="0ADA8892"/>
    <w:rsid w:val="0AE576A2"/>
    <w:rsid w:val="0AEC49B7"/>
    <w:rsid w:val="0AEED607"/>
    <w:rsid w:val="0AEFA87B"/>
    <w:rsid w:val="0AF1CA11"/>
    <w:rsid w:val="0AF658CD"/>
    <w:rsid w:val="0AF675D3"/>
    <w:rsid w:val="0AF990DC"/>
    <w:rsid w:val="0AFC593F"/>
    <w:rsid w:val="0AFDDA18"/>
    <w:rsid w:val="0B01A3F3"/>
    <w:rsid w:val="0B02DB95"/>
    <w:rsid w:val="0B043289"/>
    <w:rsid w:val="0B092CA2"/>
    <w:rsid w:val="0B09EC94"/>
    <w:rsid w:val="0B0A210B"/>
    <w:rsid w:val="0B0FC45E"/>
    <w:rsid w:val="0B1279CC"/>
    <w:rsid w:val="0B13E273"/>
    <w:rsid w:val="0B17E467"/>
    <w:rsid w:val="0B1A8990"/>
    <w:rsid w:val="0B1B9CA7"/>
    <w:rsid w:val="0B1F9E4C"/>
    <w:rsid w:val="0B22D2A3"/>
    <w:rsid w:val="0B242FE8"/>
    <w:rsid w:val="0B260E37"/>
    <w:rsid w:val="0B268A06"/>
    <w:rsid w:val="0B2F050D"/>
    <w:rsid w:val="0B357B68"/>
    <w:rsid w:val="0B3586AF"/>
    <w:rsid w:val="0B38A800"/>
    <w:rsid w:val="0B3E46B0"/>
    <w:rsid w:val="0B42DC08"/>
    <w:rsid w:val="0B46DA86"/>
    <w:rsid w:val="0B4951E4"/>
    <w:rsid w:val="0B579E74"/>
    <w:rsid w:val="0B586390"/>
    <w:rsid w:val="0B5FDF2F"/>
    <w:rsid w:val="0B60FEAF"/>
    <w:rsid w:val="0B63A2DF"/>
    <w:rsid w:val="0B63E9A0"/>
    <w:rsid w:val="0B6A129E"/>
    <w:rsid w:val="0B6DC735"/>
    <w:rsid w:val="0B7027FC"/>
    <w:rsid w:val="0B740777"/>
    <w:rsid w:val="0B769D3C"/>
    <w:rsid w:val="0B7860AF"/>
    <w:rsid w:val="0B7A82B2"/>
    <w:rsid w:val="0B7F7CCD"/>
    <w:rsid w:val="0B8B2A2C"/>
    <w:rsid w:val="0B8F4083"/>
    <w:rsid w:val="0B908622"/>
    <w:rsid w:val="0B908965"/>
    <w:rsid w:val="0B94C730"/>
    <w:rsid w:val="0B98C03F"/>
    <w:rsid w:val="0B996C38"/>
    <w:rsid w:val="0B99EF75"/>
    <w:rsid w:val="0BA8CEC9"/>
    <w:rsid w:val="0BA93337"/>
    <w:rsid w:val="0BACDE82"/>
    <w:rsid w:val="0BB018AE"/>
    <w:rsid w:val="0BB0D34A"/>
    <w:rsid w:val="0BBCEDD4"/>
    <w:rsid w:val="0BC33750"/>
    <w:rsid w:val="0BC4DCDC"/>
    <w:rsid w:val="0BC626C5"/>
    <w:rsid w:val="0BCA4E53"/>
    <w:rsid w:val="0BCC567B"/>
    <w:rsid w:val="0BCEB854"/>
    <w:rsid w:val="0BD31A7B"/>
    <w:rsid w:val="0BD652A7"/>
    <w:rsid w:val="0BD9690C"/>
    <w:rsid w:val="0BD9CF19"/>
    <w:rsid w:val="0BDC37DF"/>
    <w:rsid w:val="0BDCF064"/>
    <w:rsid w:val="0BDDF12B"/>
    <w:rsid w:val="0BDEFDC1"/>
    <w:rsid w:val="0BE0D7EA"/>
    <w:rsid w:val="0BE1488A"/>
    <w:rsid w:val="0BE52B40"/>
    <w:rsid w:val="0BE5F618"/>
    <w:rsid w:val="0BEA7C7A"/>
    <w:rsid w:val="0BEDFA8A"/>
    <w:rsid w:val="0BFBD191"/>
    <w:rsid w:val="0BFC3490"/>
    <w:rsid w:val="0BFC6131"/>
    <w:rsid w:val="0BFE377B"/>
    <w:rsid w:val="0BFF79C0"/>
    <w:rsid w:val="0C07608C"/>
    <w:rsid w:val="0C08B8DA"/>
    <w:rsid w:val="0C0B3094"/>
    <w:rsid w:val="0C1405E2"/>
    <w:rsid w:val="0C1D60BB"/>
    <w:rsid w:val="0C2A76FD"/>
    <w:rsid w:val="0C2CED0C"/>
    <w:rsid w:val="0C2E1BDE"/>
    <w:rsid w:val="0C306E12"/>
    <w:rsid w:val="0C322621"/>
    <w:rsid w:val="0C32E28A"/>
    <w:rsid w:val="0C34402F"/>
    <w:rsid w:val="0C357FD8"/>
    <w:rsid w:val="0C37169A"/>
    <w:rsid w:val="0C388097"/>
    <w:rsid w:val="0C3D03CD"/>
    <w:rsid w:val="0C444204"/>
    <w:rsid w:val="0C44F485"/>
    <w:rsid w:val="0C4749D3"/>
    <w:rsid w:val="0C477616"/>
    <w:rsid w:val="0C49307C"/>
    <w:rsid w:val="0C4D8A3C"/>
    <w:rsid w:val="0C4E3246"/>
    <w:rsid w:val="0C4F3A3A"/>
    <w:rsid w:val="0C51E605"/>
    <w:rsid w:val="0C52644E"/>
    <w:rsid w:val="0C5489A9"/>
    <w:rsid w:val="0C56260E"/>
    <w:rsid w:val="0C58A94B"/>
    <w:rsid w:val="0C6168FA"/>
    <w:rsid w:val="0C6C7413"/>
    <w:rsid w:val="0C6D2E39"/>
    <w:rsid w:val="0C6F4B07"/>
    <w:rsid w:val="0C6F6F79"/>
    <w:rsid w:val="0C721073"/>
    <w:rsid w:val="0C72B37F"/>
    <w:rsid w:val="0C7D2B6A"/>
    <w:rsid w:val="0C7DBCE3"/>
    <w:rsid w:val="0C8A0378"/>
    <w:rsid w:val="0C8F3F78"/>
    <w:rsid w:val="0C90F403"/>
    <w:rsid w:val="0C921546"/>
    <w:rsid w:val="0CA004A3"/>
    <w:rsid w:val="0CA79B0A"/>
    <w:rsid w:val="0CAB62C6"/>
    <w:rsid w:val="0CB6A676"/>
    <w:rsid w:val="0CBCE156"/>
    <w:rsid w:val="0CBED3A5"/>
    <w:rsid w:val="0CC9FDE5"/>
    <w:rsid w:val="0CD02780"/>
    <w:rsid w:val="0CD2536F"/>
    <w:rsid w:val="0CD26790"/>
    <w:rsid w:val="0CDA7B85"/>
    <w:rsid w:val="0CDFD1F8"/>
    <w:rsid w:val="0CE4EFF1"/>
    <w:rsid w:val="0CE86B23"/>
    <w:rsid w:val="0CEDDB12"/>
    <w:rsid w:val="0CEDF2B0"/>
    <w:rsid w:val="0CF748CC"/>
    <w:rsid w:val="0CFF0ADE"/>
    <w:rsid w:val="0CFFAD60"/>
    <w:rsid w:val="0D00A1DD"/>
    <w:rsid w:val="0D02ABD5"/>
    <w:rsid w:val="0D077E9F"/>
    <w:rsid w:val="0D09D74B"/>
    <w:rsid w:val="0D129796"/>
    <w:rsid w:val="0D19EC10"/>
    <w:rsid w:val="0D1BA147"/>
    <w:rsid w:val="0D1CB487"/>
    <w:rsid w:val="0D28CEAC"/>
    <w:rsid w:val="0D2A1E56"/>
    <w:rsid w:val="0D2A8B47"/>
    <w:rsid w:val="0D341F6D"/>
    <w:rsid w:val="0D3C26D0"/>
    <w:rsid w:val="0D3CB02A"/>
    <w:rsid w:val="0D3E543C"/>
    <w:rsid w:val="0D42F406"/>
    <w:rsid w:val="0D443CC0"/>
    <w:rsid w:val="0D496937"/>
    <w:rsid w:val="0D4ADAAB"/>
    <w:rsid w:val="0D4E879D"/>
    <w:rsid w:val="0D513994"/>
    <w:rsid w:val="0D518F03"/>
    <w:rsid w:val="0D5A88AD"/>
    <w:rsid w:val="0D64DBE9"/>
    <w:rsid w:val="0D669F53"/>
    <w:rsid w:val="0D682057"/>
    <w:rsid w:val="0D701473"/>
    <w:rsid w:val="0D716491"/>
    <w:rsid w:val="0D772693"/>
    <w:rsid w:val="0D7A32F9"/>
    <w:rsid w:val="0D7F4D65"/>
    <w:rsid w:val="0D81F459"/>
    <w:rsid w:val="0D872B40"/>
    <w:rsid w:val="0D8A38F0"/>
    <w:rsid w:val="0D8AA1B7"/>
    <w:rsid w:val="0D8BF382"/>
    <w:rsid w:val="0D91DDE8"/>
    <w:rsid w:val="0D94710A"/>
    <w:rsid w:val="0D9A7E8A"/>
    <w:rsid w:val="0D9BDF73"/>
    <w:rsid w:val="0DA1AFCB"/>
    <w:rsid w:val="0DA2567D"/>
    <w:rsid w:val="0DA5FACB"/>
    <w:rsid w:val="0DA7A964"/>
    <w:rsid w:val="0DA890A3"/>
    <w:rsid w:val="0DA8D192"/>
    <w:rsid w:val="0DAEBD2F"/>
    <w:rsid w:val="0DB05125"/>
    <w:rsid w:val="0DB60149"/>
    <w:rsid w:val="0DB7F1FB"/>
    <w:rsid w:val="0DB8ADBE"/>
    <w:rsid w:val="0DBFE9AE"/>
    <w:rsid w:val="0DC18F29"/>
    <w:rsid w:val="0DC4A095"/>
    <w:rsid w:val="0DC5C7A2"/>
    <w:rsid w:val="0DC5EEE4"/>
    <w:rsid w:val="0DC6486D"/>
    <w:rsid w:val="0DC72DF7"/>
    <w:rsid w:val="0DC8D5D2"/>
    <w:rsid w:val="0DC9EC88"/>
    <w:rsid w:val="0DD21BA5"/>
    <w:rsid w:val="0DD270C2"/>
    <w:rsid w:val="0DD6381B"/>
    <w:rsid w:val="0DDA2CB3"/>
    <w:rsid w:val="0DE0B0F5"/>
    <w:rsid w:val="0DE500DD"/>
    <w:rsid w:val="0DE55CBF"/>
    <w:rsid w:val="0DE8C217"/>
    <w:rsid w:val="0DECA48D"/>
    <w:rsid w:val="0DECE76C"/>
    <w:rsid w:val="0DEEB4D2"/>
    <w:rsid w:val="0DF479AC"/>
    <w:rsid w:val="0DFC5B57"/>
    <w:rsid w:val="0DFD99B9"/>
    <w:rsid w:val="0DFEC3B1"/>
    <w:rsid w:val="0DFF8223"/>
    <w:rsid w:val="0E012EEE"/>
    <w:rsid w:val="0E03C6BF"/>
    <w:rsid w:val="0E06D036"/>
    <w:rsid w:val="0E0928B3"/>
    <w:rsid w:val="0E0A07E9"/>
    <w:rsid w:val="0E0A119C"/>
    <w:rsid w:val="0E0EA6A3"/>
    <w:rsid w:val="0E180357"/>
    <w:rsid w:val="0E21D1AB"/>
    <w:rsid w:val="0E24498F"/>
    <w:rsid w:val="0E268E1A"/>
    <w:rsid w:val="0E2970AC"/>
    <w:rsid w:val="0E2AAB1C"/>
    <w:rsid w:val="0E2B15D6"/>
    <w:rsid w:val="0E2DA979"/>
    <w:rsid w:val="0E2E9FBB"/>
    <w:rsid w:val="0E327C95"/>
    <w:rsid w:val="0E37A480"/>
    <w:rsid w:val="0E38A6D2"/>
    <w:rsid w:val="0E491553"/>
    <w:rsid w:val="0E4A98D4"/>
    <w:rsid w:val="0E4BDB11"/>
    <w:rsid w:val="0E4DC567"/>
    <w:rsid w:val="0E4EE6A7"/>
    <w:rsid w:val="0E524056"/>
    <w:rsid w:val="0E69D27B"/>
    <w:rsid w:val="0E7C756B"/>
    <w:rsid w:val="0E7CFFC3"/>
    <w:rsid w:val="0E7FA9E0"/>
    <w:rsid w:val="0E81172E"/>
    <w:rsid w:val="0E81ED27"/>
    <w:rsid w:val="0E860D0A"/>
    <w:rsid w:val="0E893C59"/>
    <w:rsid w:val="0E8D38B6"/>
    <w:rsid w:val="0E8DC538"/>
    <w:rsid w:val="0E91C46D"/>
    <w:rsid w:val="0E94A413"/>
    <w:rsid w:val="0E970B8E"/>
    <w:rsid w:val="0E97FB09"/>
    <w:rsid w:val="0E9C80B4"/>
    <w:rsid w:val="0E9DFF71"/>
    <w:rsid w:val="0E9F179D"/>
    <w:rsid w:val="0EA18161"/>
    <w:rsid w:val="0EAB19CA"/>
    <w:rsid w:val="0EAFDA1A"/>
    <w:rsid w:val="0EB6295E"/>
    <w:rsid w:val="0EB68F30"/>
    <w:rsid w:val="0EC01436"/>
    <w:rsid w:val="0ECCA096"/>
    <w:rsid w:val="0ECFEEEE"/>
    <w:rsid w:val="0ED02FA4"/>
    <w:rsid w:val="0ED443C6"/>
    <w:rsid w:val="0ED92157"/>
    <w:rsid w:val="0EDAC1C8"/>
    <w:rsid w:val="0EDE1221"/>
    <w:rsid w:val="0EDF542A"/>
    <w:rsid w:val="0EE0DC64"/>
    <w:rsid w:val="0EE0E664"/>
    <w:rsid w:val="0EE132FF"/>
    <w:rsid w:val="0EEE9AF7"/>
    <w:rsid w:val="0EFAEF37"/>
    <w:rsid w:val="0EFB4F1A"/>
    <w:rsid w:val="0EFE1522"/>
    <w:rsid w:val="0F07B55D"/>
    <w:rsid w:val="0F13829C"/>
    <w:rsid w:val="0F138569"/>
    <w:rsid w:val="0F1AB592"/>
    <w:rsid w:val="0F1FFD4C"/>
    <w:rsid w:val="0F2A3B7F"/>
    <w:rsid w:val="0F2A950D"/>
    <w:rsid w:val="0F2B0E78"/>
    <w:rsid w:val="0F2C7AFC"/>
    <w:rsid w:val="0F2FC5F7"/>
    <w:rsid w:val="0F3717A4"/>
    <w:rsid w:val="0F3CCD0D"/>
    <w:rsid w:val="0F4597E8"/>
    <w:rsid w:val="0F472413"/>
    <w:rsid w:val="0F4AC009"/>
    <w:rsid w:val="0F4CBECD"/>
    <w:rsid w:val="0F4ED651"/>
    <w:rsid w:val="0F525DBC"/>
    <w:rsid w:val="0F541C7B"/>
    <w:rsid w:val="0F56C205"/>
    <w:rsid w:val="0F5AD227"/>
    <w:rsid w:val="0F656B59"/>
    <w:rsid w:val="0F6E9145"/>
    <w:rsid w:val="0F763744"/>
    <w:rsid w:val="0F796DBD"/>
    <w:rsid w:val="0F7FA4DD"/>
    <w:rsid w:val="0F817FD7"/>
    <w:rsid w:val="0F858706"/>
    <w:rsid w:val="0F90A8B7"/>
    <w:rsid w:val="0F90FB88"/>
    <w:rsid w:val="0F94C8FE"/>
    <w:rsid w:val="0F962B9A"/>
    <w:rsid w:val="0F97E9E5"/>
    <w:rsid w:val="0F983793"/>
    <w:rsid w:val="0F98669F"/>
    <w:rsid w:val="0F9891F3"/>
    <w:rsid w:val="0F9BDABE"/>
    <w:rsid w:val="0F9C8562"/>
    <w:rsid w:val="0F9FADE9"/>
    <w:rsid w:val="0FA020FB"/>
    <w:rsid w:val="0FAD3F98"/>
    <w:rsid w:val="0FAD4D75"/>
    <w:rsid w:val="0FB428A7"/>
    <w:rsid w:val="0FB4B3F3"/>
    <w:rsid w:val="0FBACF15"/>
    <w:rsid w:val="0FC827F9"/>
    <w:rsid w:val="0FCA08BB"/>
    <w:rsid w:val="0FCDEF34"/>
    <w:rsid w:val="0FD45AAA"/>
    <w:rsid w:val="0FDD7715"/>
    <w:rsid w:val="0FDE142B"/>
    <w:rsid w:val="0FE295D3"/>
    <w:rsid w:val="0FE7082E"/>
    <w:rsid w:val="0FE7947E"/>
    <w:rsid w:val="0FEC4539"/>
    <w:rsid w:val="0FED2BD4"/>
    <w:rsid w:val="0FEECDEE"/>
    <w:rsid w:val="0FF0667E"/>
    <w:rsid w:val="0FF1DD8F"/>
    <w:rsid w:val="0FF414FB"/>
    <w:rsid w:val="0FF71FEF"/>
    <w:rsid w:val="0FFABA04"/>
    <w:rsid w:val="1001AB12"/>
    <w:rsid w:val="1005451F"/>
    <w:rsid w:val="10072F50"/>
    <w:rsid w:val="1007CE18"/>
    <w:rsid w:val="101437E1"/>
    <w:rsid w:val="10262650"/>
    <w:rsid w:val="102673F2"/>
    <w:rsid w:val="1027E190"/>
    <w:rsid w:val="1028152C"/>
    <w:rsid w:val="10282883"/>
    <w:rsid w:val="1028BC2B"/>
    <w:rsid w:val="102CF77F"/>
    <w:rsid w:val="102DCA46"/>
    <w:rsid w:val="10307A37"/>
    <w:rsid w:val="1030AD30"/>
    <w:rsid w:val="10340067"/>
    <w:rsid w:val="103510AC"/>
    <w:rsid w:val="103661E4"/>
    <w:rsid w:val="103BDC81"/>
    <w:rsid w:val="1042C049"/>
    <w:rsid w:val="104464BC"/>
    <w:rsid w:val="10471D3E"/>
    <w:rsid w:val="104A8F6B"/>
    <w:rsid w:val="104B2158"/>
    <w:rsid w:val="104CBFD1"/>
    <w:rsid w:val="1054FD51"/>
    <w:rsid w:val="1057922D"/>
    <w:rsid w:val="105A19E6"/>
    <w:rsid w:val="105D0DC7"/>
    <w:rsid w:val="1061CB86"/>
    <w:rsid w:val="1061E414"/>
    <w:rsid w:val="1065FAA9"/>
    <w:rsid w:val="1065FB99"/>
    <w:rsid w:val="106A569E"/>
    <w:rsid w:val="106CE77D"/>
    <w:rsid w:val="106D4102"/>
    <w:rsid w:val="106F555E"/>
    <w:rsid w:val="107A2989"/>
    <w:rsid w:val="107BFB41"/>
    <w:rsid w:val="107CA067"/>
    <w:rsid w:val="10835AE4"/>
    <w:rsid w:val="10845BDC"/>
    <w:rsid w:val="108693FA"/>
    <w:rsid w:val="10876869"/>
    <w:rsid w:val="108F9966"/>
    <w:rsid w:val="10900812"/>
    <w:rsid w:val="10952DF5"/>
    <w:rsid w:val="1096E2EF"/>
    <w:rsid w:val="10981EDF"/>
    <w:rsid w:val="109A7857"/>
    <w:rsid w:val="109FC50E"/>
    <w:rsid w:val="10A70F1A"/>
    <w:rsid w:val="10A84B8C"/>
    <w:rsid w:val="10A9F923"/>
    <w:rsid w:val="10ADBACB"/>
    <w:rsid w:val="10AEA708"/>
    <w:rsid w:val="10B3BF05"/>
    <w:rsid w:val="10B5BE77"/>
    <w:rsid w:val="10BDC239"/>
    <w:rsid w:val="10BF2F75"/>
    <w:rsid w:val="10C0FC0E"/>
    <w:rsid w:val="10C28570"/>
    <w:rsid w:val="10C39284"/>
    <w:rsid w:val="10C3A8EE"/>
    <w:rsid w:val="10C3E2BC"/>
    <w:rsid w:val="10C9CB88"/>
    <w:rsid w:val="10D13F71"/>
    <w:rsid w:val="10D3A4C3"/>
    <w:rsid w:val="10D44778"/>
    <w:rsid w:val="10D4A6E2"/>
    <w:rsid w:val="10DD337A"/>
    <w:rsid w:val="10DE8739"/>
    <w:rsid w:val="10E1504E"/>
    <w:rsid w:val="10E40835"/>
    <w:rsid w:val="10EB83E5"/>
    <w:rsid w:val="10EF4D80"/>
    <w:rsid w:val="10EF53C4"/>
    <w:rsid w:val="10F1845B"/>
    <w:rsid w:val="10F82129"/>
    <w:rsid w:val="10F897BD"/>
    <w:rsid w:val="10FCCE43"/>
    <w:rsid w:val="10FF51F3"/>
    <w:rsid w:val="1103B916"/>
    <w:rsid w:val="110AF29E"/>
    <w:rsid w:val="110E00FD"/>
    <w:rsid w:val="1113895C"/>
    <w:rsid w:val="11156605"/>
    <w:rsid w:val="1118F788"/>
    <w:rsid w:val="111ED5B4"/>
    <w:rsid w:val="11220D56"/>
    <w:rsid w:val="11224A10"/>
    <w:rsid w:val="112D809C"/>
    <w:rsid w:val="112F855B"/>
    <w:rsid w:val="11319F7C"/>
    <w:rsid w:val="1133AEE6"/>
    <w:rsid w:val="11403D1D"/>
    <w:rsid w:val="11408386"/>
    <w:rsid w:val="1142EA6B"/>
    <w:rsid w:val="114310A4"/>
    <w:rsid w:val="11432D39"/>
    <w:rsid w:val="11464D4B"/>
    <w:rsid w:val="11554D49"/>
    <w:rsid w:val="1157E2FA"/>
    <w:rsid w:val="115A6B28"/>
    <w:rsid w:val="11609947"/>
    <w:rsid w:val="11611401"/>
    <w:rsid w:val="1167BCB0"/>
    <w:rsid w:val="116829C1"/>
    <w:rsid w:val="1168BE04"/>
    <w:rsid w:val="117078A5"/>
    <w:rsid w:val="1176F438"/>
    <w:rsid w:val="11780589"/>
    <w:rsid w:val="117BDCBC"/>
    <w:rsid w:val="117EFEB4"/>
    <w:rsid w:val="1183A600"/>
    <w:rsid w:val="118502D9"/>
    <w:rsid w:val="118517AD"/>
    <w:rsid w:val="118A1E97"/>
    <w:rsid w:val="118C6FFD"/>
    <w:rsid w:val="118ED9E2"/>
    <w:rsid w:val="11A08F3F"/>
    <w:rsid w:val="11A67E1C"/>
    <w:rsid w:val="11A9B553"/>
    <w:rsid w:val="11B6A080"/>
    <w:rsid w:val="11C6D646"/>
    <w:rsid w:val="11C89180"/>
    <w:rsid w:val="11CF9BCB"/>
    <w:rsid w:val="11CFF167"/>
    <w:rsid w:val="11D47B46"/>
    <w:rsid w:val="11D488C1"/>
    <w:rsid w:val="11D75A57"/>
    <w:rsid w:val="11FCE150"/>
    <w:rsid w:val="12042838"/>
    <w:rsid w:val="12065055"/>
    <w:rsid w:val="12091935"/>
    <w:rsid w:val="1209CB1F"/>
    <w:rsid w:val="1209E126"/>
    <w:rsid w:val="120A3E24"/>
    <w:rsid w:val="120A9F4B"/>
    <w:rsid w:val="120E71A8"/>
    <w:rsid w:val="121F7795"/>
    <w:rsid w:val="1224DA7D"/>
    <w:rsid w:val="122518CB"/>
    <w:rsid w:val="12273511"/>
    <w:rsid w:val="12283CAB"/>
    <w:rsid w:val="12299B0D"/>
    <w:rsid w:val="122BD5A1"/>
    <w:rsid w:val="122F6883"/>
    <w:rsid w:val="1233E13A"/>
    <w:rsid w:val="12346169"/>
    <w:rsid w:val="12373092"/>
    <w:rsid w:val="1239F97D"/>
    <w:rsid w:val="123B6DC7"/>
    <w:rsid w:val="123C3E77"/>
    <w:rsid w:val="123DEAF4"/>
    <w:rsid w:val="123E4C03"/>
    <w:rsid w:val="1242BB6D"/>
    <w:rsid w:val="124440B5"/>
    <w:rsid w:val="124442EC"/>
    <w:rsid w:val="124C2E3B"/>
    <w:rsid w:val="12535C42"/>
    <w:rsid w:val="12551D51"/>
    <w:rsid w:val="125650D2"/>
    <w:rsid w:val="125F62E5"/>
    <w:rsid w:val="1262D971"/>
    <w:rsid w:val="1266095F"/>
    <w:rsid w:val="12666E62"/>
    <w:rsid w:val="1269C0E0"/>
    <w:rsid w:val="1269E96D"/>
    <w:rsid w:val="126AA956"/>
    <w:rsid w:val="126E34D1"/>
    <w:rsid w:val="126F14CC"/>
    <w:rsid w:val="126F2177"/>
    <w:rsid w:val="127485BE"/>
    <w:rsid w:val="127518CB"/>
    <w:rsid w:val="1276D746"/>
    <w:rsid w:val="127E3AE4"/>
    <w:rsid w:val="127E4C6E"/>
    <w:rsid w:val="127F4393"/>
    <w:rsid w:val="12805380"/>
    <w:rsid w:val="12805F5D"/>
    <w:rsid w:val="1283EBF8"/>
    <w:rsid w:val="1285DFC7"/>
    <w:rsid w:val="1289E1A4"/>
    <w:rsid w:val="128AAD4F"/>
    <w:rsid w:val="128B9B48"/>
    <w:rsid w:val="128C6688"/>
    <w:rsid w:val="128E6A94"/>
    <w:rsid w:val="128EA496"/>
    <w:rsid w:val="1292E637"/>
    <w:rsid w:val="1293BD59"/>
    <w:rsid w:val="1294BEE5"/>
    <w:rsid w:val="1294E3C0"/>
    <w:rsid w:val="12953892"/>
    <w:rsid w:val="129D8726"/>
    <w:rsid w:val="12A09EDE"/>
    <w:rsid w:val="12A70A87"/>
    <w:rsid w:val="12B7AC09"/>
    <w:rsid w:val="12B7F7D3"/>
    <w:rsid w:val="12B863EA"/>
    <w:rsid w:val="12B956F2"/>
    <w:rsid w:val="12BC040B"/>
    <w:rsid w:val="12BC0646"/>
    <w:rsid w:val="12C6292B"/>
    <w:rsid w:val="12CF32D0"/>
    <w:rsid w:val="12D1AC0E"/>
    <w:rsid w:val="12D2C7DC"/>
    <w:rsid w:val="12D5E8A2"/>
    <w:rsid w:val="12D6071C"/>
    <w:rsid w:val="12D60E81"/>
    <w:rsid w:val="12DBCBA5"/>
    <w:rsid w:val="12E07C6C"/>
    <w:rsid w:val="12E1624F"/>
    <w:rsid w:val="12E1C270"/>
    <w:rsid w:val="12E672E4"/>
    <w:rsid w:val="12E7CA87"/>
    <w:rsid w:val="12E9522B"/>
    <w:rsid w:val="12EA5ED7"/>
    <w:rsid w:val="12EB26D8"/>
    <w:rsid w:val="12EC6AC9"/>
    <w:rsid w:val="12F3FED4"/>
    <w:rsid w:val="12F59E98"/>
    <w:rsid w:val="12F88A5F"/>
    <w:rsid w:val="12F8F5E6"/>
    <w:rsid w:val="12FA9EAB"/>
    <w:rsid w:val="12FAA948"/>
    <w:rsid w:val="12FC6B9B"/>
    <w:rsid w:val="12FE7B9F"/>
    <w:rsid w:val="1302FBCD"/>
    <w:rsid w:val="13040641"/>
    <w:rsid w:val="130407DB"/>
    <w:rsid w:val="1308D6C2"/>
    <w:rsid w:val="130AE85C"/>
    <w:rsid w:val="130E681C"/>
    <w:rsid w:val="13117B7D"/>
    <w:rsid w:val="13128FD5"/>
    <w:rsid w:val="1313A43B"/>
    <w:rsid w:val="13147BA6"/>
    <w:rsid w:val="1316D8C4"/>
    <w:rsid w:val="13175629"/>
    <w:rsid w:val="1320CEFF"/>
    <w:rsid w:val="1320DA36"/>
    <w:rsid w:val="132319FF"/>
    <w:rsid w:val="1324280D"/>
    <w:rsid w:val="132BB862"/>
    <w:rsid w:val="132C6C39"/>
    <w:rsid w:val="132CE17F"/>
    <w:rsid w:val="132DDE06"/>
    <w:rsid w:val="133552F0"/>
    <w:rsid w:val="133803A8"/>
    <w:rsid w:val="133DBA32"/>
    <w:rsid w:val="133E2036"/>
    <w:rsid w:val="133EDBFC"/>
    <w:rsid w:val="1340ED03"/>
    <w:rsid w:val="13465E4C"/>
    <w:rsid w:val="134660CB"/>
    <w:rsid w:val="1347BE20"/>
    <w:rsid w:val="134C8861"/>
    <w:rsid w:val="134E59D3"/>
    <w:rsid w:val="1350A3E3"/>
    <w:rsid w:val="13522A31"/>
    <w:rsid w:val="13579E8B"/>
    <w:rsid w:val="135867DF"/>
    <w:rsid w:val="13596DA7"/>
    <w:rsid w:val="135A0A50"/>
    <w:rsid w:val="135E07A2"/>
    <w:rsid w:val="135E20A2"/>
    <w:rsid w:val="135F2EDE"/>
    <w:rsid w:val="135FE77E"/>
    <w:rsid w:val="1363349F"/>
    <w:rsid w:val="13672EC9"/>
    <w:rsid w:val="1367CA38"/>
    <w:rsid w:val="136C9141"/>
    <w:rsid w:val="136E1FC5"/>
    <w:rsid w:val="1375AC1C"/>
    <w:rsid w:val="137818E0"/>
    <w:rsid w:val="13785995"/>
    <w:rsid w:val="13786C0C"/>
    <w:rsid w:val="137A20EE"/>
    <w:rsid w:val="137B25ED"/>
    <w:rsid w:val="137D0F14"/>
    <w:rsid w:val="13825E39"/>
    <w:rsid w:val="13842EE7"/>
    <w:rsid w:val="138933D3"/>
    <w:rsid w:val="138A39CF"/>
    <w:rsid w:val="138D1763"/>
    <w:rsid w:val="139547C3"/>
    <w:rsid w:val="13A2DD6B"/>
    <w:rsid w:val="13A3638E"/>
    <w:rsid w:val="13AA752F"/>
    <w:rsid w:val="13ABC678"/>
    <w:rsid w:val="13ACEF22"/>
    <w:rsid w:val="13ADA4A6"/>
    <w:rsid w:val="13B1A5E4"/>
    <w:rsid w:val="13B353B6"/>
    <w:rsid w:val="13B7FF9D"/>
    <w:rsid w:val="13BC0562"/>
    <w:rsid w:val="13C31BD4"/>
    <w:rsid w:val="13C58CC2"/>
    <w:rsid w:val="13CEB9BB"/>
    <w:rsid w:val="13D73489"/>
    <w:rsid w:val="13DAD1E5"/>
    <w:rsid w:val="13E5684E"/>
    <w:rsid w:val="13E6320C"/>
    <w:rsid w:val="13E71A6F"/>
    <w:rsid w:val="13ED04F9"/>
    <w:rsid w:val="13EE036A"/>
    <w:rsid w:val="13F6400D"/>
    <w:rsid w:val="13F9E027"/>
    <w:rsid w:val="13FAA32B"/>
    <w:rsid w:val="13FD8BA8"/>
    <w:rsid w:val="13FEA9D2"/>
    <w:rsid w:val="1401CEC2"/>
    <w:rsid w:val="14036A05"/>
    <w:rsid w:val="1405F0FA"/>
    <w:rsid w:val="1406C67D"/>
    <w:rsid w:val="14074CF9"/>
    <w:rsid w:val="14076A0F"/>
    <w:rsid w:val="14082C40"/>
    <w:rsid w:val="14098AD1"/>
    <w:rsid w:val="140C9CE6"/>
    <w:rsid w:val="140FA014"/>
    <w:rsid w:val="1411D745"/>
    <w:rsid w:val="141C053D"/>
    <w:rsid w:val="141CD757"/>
    <w:rsid w:val="141DEB95"/>
    <w:rsid w:val="141F5035"/>
    <w:rsid w:val="141F68EA"/>
    <w:rsid w:val="142034C5"/>
    <w:rsid w:val="1425017E"/>
    <w:rsid w:val="142AF94B"/>
    <w:rsid w:val="142DCFC2"/>
    <w:rsid w:val="1438F8AC"/>
    <w:rsid w:val="1440339D"/>
    <w:rsid w:val="14442974"/>
    <w:rsid w:val="1446B696"/>
    <w:rsid w:val="1446B9FE"/>
    <w:rsid w:val="1449DAC7"/>
    <w:rsid w:val="144B2A1E"/>
    <w:rsid w:val="144D5D27"/>
    <w:rsid w:val="1452FC46"/>
    <w:rsid w:val="14538769"/>
    <w:rsid w:val="145669EB"/>
    <w:rsid w:val="14577D66"/>
    <w:rsid w:val="145848A8"/>
    <w:rsid w:val="145A55CF"/>
    <w:rsid w:val="145E14FD"/>
    <w:rsid w:val="1461834D"/>
    <w:rsid w:val="14640E9A"/>
    <w:rsid w:val="14660DD9"/>
    <w:rsid w:val="14698CB7"/>
    <w:rsid w:val="146CC447"/>
    <w:rsid w:val="146DD2CC"/>
    <w:rsid w:val="146E0CB5"/>
    <w:rsid w:val="146F5452"/>
    <w:rsid w:val="14704393"/>
    <w:rsid w:val="14724854"/>
    <w:rsid w:val="1474218A"/>
    <w:rsid w:val="14752108"/>
    <w:rsid w:val="1477BC3E"/>
    <w:rsid w:val="1478C3D7"/>
    <w:rsid w:val="147CF5C2"/>
    <w:rsid w:val="14822FEB"/>
    <w:rsid w:val="148328A0"/>
    <w:rsid w:val="14911DF8"/>
    <w:rsid w:val="149DBF69"/>
    <w:rsid w:val="14A5B3A0"/>
    <w:rsid w:val="14A9C4EF"/>
    <w:rsid w:val="14AD288A"/>
    <w:rsid w:val="14AFAB91"/>
    <w:rsid w:val="14B34B40"/>
    <w:rsid w:val="14B632A3"/>
    <w:rsid w:val="14B79AA9"/>
    <w:rsid w:val="14BA23FA"/>
    <w:rsid w:val="14BC81CC"/>
    <w:rsid w:val="14BD06EB"/>
    <w:rsid w:val="14BF2DEA"/>
    <w:rsid w:val="14C4EE54"/>
    <w:rsid w:val="14C6A20F"/>
    <w:rsid w:val="14C856A7"/>
    <w:rsid w:val="14C86224"/>
    <w:rsid w:val="14CDFE68"/>
    <w:rsid w:val="14D173C4"/>
    <w:rsid w:val="14D3351B"/>
    <w:rsid w:val="14D3B221"/>
    <w:rsid w:val="14D7D1ED"/>
    <w:rsid w:val="14D99656"/>
    <w:rsid w:val="14DC1A96"/>
    <w:rsid w:val="14DF5D6B"/>
    <w:rsid w:val="14DFDF45"/>
    <w:rsid w:val="14E06F16"/>
    <w:rsid w:val="14E07F69"/>
    <w:rsid w:val="14E410A9"/>
    <w:rsid w:val="14E630B5"/>
    <w:rsid w:val="14E743AF"/>
    <w:rsid w:val="14EAF384"/>
    <w:rsid w:val="14EDD871"/>
    <w:rsid w:val="14EE006B"/>
    <w:rsid w:val="14EF4D08"/>
    <w:rsid w:val="14F2E23C"/>
    <w:rsid w:val="14FF3502"/>
    <w:rsid w:val="15002579"/>
    <w:rsid w:val="150B52EE"/>
    <w:rsid w:val="15100EF6"/>
    <w:rsid w:val="1516426C"/>
    <w:rsid w:val="1518DFB1"/>
    <w:rsid w:val="151ADD11"/>
    <w:rsid w:val="15204F49"/>
    <w:rsid w:val="1524B5C0"/>
    <w:rsid w:val="15256FA7"/>
    <w:rsid w:val="152ACE11"/>
    <w:rsid w:val="15326804"/>
    <w:rsid w:val="1532E681"/>
    <w:rsid w:val="1538D149"/>
    <w:rsid w:val="1540777A"/>
    <w:rsid w:val="15441CB7"/>
    <w:rsid w:val="1544D04E"/>
    <w:rsid w:val="1546EBA0"/>
    <w:rsid w:val="154AE7D8"/>
    <w:rsid w:val="154AEA14"/>
    <w:rsid w:val="154C98DF"/>
    <w:rsid w:val="154EC064"/>
    <w:rsid w:val="15520B52"/>
    <w:rsid w:val="1555AAA8"/>
    <w:rsid w:val="155A3371"/>
    <w:rsid w:val="155BD1FF"/>
    <w:rsid w:val="155D5902"/>
    <w:rsid w:val="155E606D"/>
    <w:rsid w:val="155FD804"/>
    <w:rsid w:val="15645DD7"/>
    <w:rsid w:val="1566AC6D"/>
    <w:rsid w:val="156A50B0"/>
    <w:rsid w:val="1573A692"/>
    <w:rsid w:val="157CF8A1"/>
    <w:rsid w:val="157D5B28"/>
    <w:rsid w:val="157DAECB"/>
    <w:rsid w:val="157FE3CF"/>
    <w:rsid w:val="158053C9"/>
    <w:rsid w:val="1581FD4C"/>
    <w:rsid w:val="15844DC8"/>
    <w:rsid w:val="158779F0"/>
    <w:rsid w:val="1588E200"/>
    <w:rsid w:val="158CF3F9"/>
    <w:rsid w:val="158FB672"/>
    <w:rsid w:val="15923D25"/>
    <w:rsid w:val="1595B395"/>
    <w:rsid w:val="159C0459"/>
    <w:rsid w:val="159DCC60"/>
    <w:rsid w:val="159E0013"/>
    <w:rsid w:val="159F8AFE"/>
    <w:rsid w:val="15A0011C"/>
    <w:rsid w:val="15A07F50"/>
    <w:rsid w:val="15AE1B4C"/>
    <w:rsid w:val="15AF42E6"/>
    <w:rsid w:val="15B2B11B"/>
    <w:rsid w:val="15B3E7F0"/>
    <w:rsid w:val="15B71199"/>
    <w:rsid w:val="15B7D59E"/>
    <w:rsid w:val="15BDCD0E"/>
    <w:rsid w:val="15C47352"/>
    <w:rsid w:val="15C478F6"/>
    <w:rsid w:val="15C4D289"/>
    <w:rsid w:val="15C68048"/>
    <w:rsid w:val="15C697BA"/>
    <w:rsid w:val="15C72BAD"/>
    <w:rsid w:val="15C9A023"/>
    <w:rsid w:val="15CCF2C1"/>
    <w:rsid w:val="15CFAC1B"/>
    <w:rsid w:val="15DD0B18"/>
    <w:rsid w:val="15DD2548"/>
    <w:rsid w:val="15EA67AC"/>
    <w:rsid w:val="15ED2CAB"/>
    <w:rsid w:val="15EE371B"/>
    <w:rsid w:val="15F48515"/>
    <w:rsid w:val="15F7B995"/>
    <w:rsid w:val="15FF8B91"/>
    <w:rsid w:val="15FF9C79"/>
    <w:rsid w:val="1603E8DB"/>
    <w:rsid w:val="160A451B"/>
    <w:rsid w:val="160A800E"/>
    <w:rsid w:val="160C5A5C"/>
    <w:rsid w:val="160EF161"/>
    <w:rsid w:val="1614AE79"/>
    <w:rsid w:val="1616D3A2"/>
    <w:rsid w:val="161B5CC7"/>
    <w:rsid w:val="161C6626"/>
    <w:rsid w:val="161D6943"/>
    <w:rsid w:val="16232908"/>
    <w:rsid w:val="16255572"/>
    <w:rsid w:val="162701C8"/>
    <w:rsid w:val="1629AFC0"/>
    <w:rsid w:val="162B214C"/>
    <w:rsid w:val="162FA5A9"/>
    <w:rsid w:val="1633204C"/>
    <w:rsid w:val="16398FCA"/>
    <w:rsid w:val="163A5A62"/>
    <w:rsid w:val="163DCBAC"/>
    <w:rsid w:val="163FE5F6"/>
    <w:rsid w:val="16420A3D"/>
    <w:rsid w:val="164419FE"/>
    <w:rsid w:val="1644E3F7"/>
    <w:rsid w:val="1644E7C4"/>
    <w:rsid w:val="1648D89E"/>
    <w:rsid w:val="164C9F3B"/>
    <w:rsid w:val="164CE3D9"/>
    <w:rsid w:val="164E7E24"/>
    <w:rsid w:val="164FE147"/>
    <w:rsid w:val="1654E259"/>
    <w:rsid w:val="16577630"/>
    <w:rsid w:val="165BCF83"/>
    <w:rsid w:val="1661B421"/>
    <w:rsid w:val="1665C798"/>
    <w:rsid w:val="1667BD91"/>
    <w:rsid w:val="16682338"/>
    <w:rsid w:val="16697C10"/>
    <w:rsid w:val="166A514D"/>
    <w:rsid w:val="1670DFAD"/>
    <w:rsid w:val="16732020"/>
    <w:rsid w:val="167BBCA5"/>
    <w:rsid w:val="1680DFA3"/>
    <w:rsid w:val="1681A4D4"/>
    <w:rsid w:val="1686EAF2"/>
    <w:rsid w:val="168A0B05"/>
    <w:rsid w:val="168BD237"/>
    <w:rsid w:val="168C7E4A"/>
    <w:rsid w:val="168E5A36"/>
    <w:rsid w:val="1691ED19"/>
    <w:rsid w:val="16932EC3"/>
    <w:rsid w:val="1695A941"/>
    <w:rsid w:val="1698DDC6"/>
    <w:rsid w:val="169F5947"/>
    <w:rsid w:val="16A0E81B"/>
    <w:rsid w:val="16A4D0DB"/>
    <w:rsid w:val="16A5B2F6"/>
    <w:rsid w:val="16A5D00C"/>
    <w:rsid w:val="16AC95BF"/>
    <w:rsid w:val="16AD1665"/>
    <w:rsid w:val="16AF8E35"/>
    <w:rsid w:val="16B17AA6"/>
    <w:rsid w:val="16B21924"/>
    <w:rsid w:val="16B4A87D"/>
    <w:rsid w:val="16B7801C"/>
    <w:rsid w:val="16B805BA"/>
    <w:rsid w:val="16C12136"/>
    <w:rsid w:val="16C1C925"/>
    <w:rsid w:val="16C633F8"/>
    <w:rsid w:val="16CAF707"/>
    <w:rsid w:val="16D1D46D"/>
    <w:rsid w:val="16D413B7"/>
    <w:rsid w:val="16D4B4AE"/>
    <w:rsid w:val="16D55A8F"/>
    <w:rsid w:val="16DA3036"/>
    <w:rsid w:val="16DB1C40"/>
    <w:rsid w:val="16DF7155"/>
    <w:rsid w:val="16E14292"/>
    <w:rsid w:val="16E17A6E"/>
    <w:rsid w:val="16ED2638"/>
    <w:rsid w:val="16F1D6FB"/>
    <w:rsid w:val="16FC9A2F"/>
    <w:rsid w:val="16FEAEB7"/>
    <w:rsid w:val="16FEC4C7"/>
    <w:rsid w:val="16FFB6E5"/>
    <w:rsid w:val="1701824A"/>
    <w:rsid w:val="1702A7DC"/>
    <w:rsid w:val="170C70AE"/>
    <w:rsid w:val="170CCAFA"/>
    <w:rsid w:val="1712CA5B"/>
    <w:rsid w:val="1713C5BC"/>
    <w:rsid w:val="17182D9D"/>
    <w:rsid w:val="171A0B4A"/>
    <w:rsid w:val="1720949B"/>
    <w:rsid w:val="1721401B"/>
    <w:rsid w:val="17228D13"/>
    <w:rsid w:val="17245F99"/>
    <w:rsid w:val="1727B0C4"/>
    <w:rsid w:val="17281B27"/>
    <w:rsid w:val="172D188C"/>
    <w:rsid w:val="1730DD8D"/>
    <w:rsid w:val="1731D532"/>
    <w:rsid w:val="17343484"/>
    <w:rsid w:val="17349505"/>
    <w:rsid w:val="17362853"/>
    <w:rsid w:val="1736482A"/>
    <w:rsid w:val="173CD3AF"/>
    <w:rsid w:val="173EDE70"/>
    <w:rsid w:val="173EF100"/>
    <w:rsid w:val="173F38AA"/>
    <w:rsid w:val="1744AD89"/>
    <w:rsid w:val="1745C50C"/>
    <w:rsid w:val="175131B1"/>
    <w:rsid w:val="175307E2"/>
    <w:rsid w:val="1756FCB1"/>
    <w:rsid w:val="1759F8D1"/>
    <w:rsid w:val="175AE261"/>
    <w:rsid w:val="175E9548"/>
    <w:rsid w:val="1761B1EE"/>
    <w:rsid w:val="1763675D"/>
    <w:rsid w:val="1764B8AC"/>
    <w:rsid w:val="176535CB"/>
    <w:rsid w:val="17657ABE"/>
    <w:rsid w:val="17665D4B"/>
    <w:rsid w:val="1766AF4F"/>
    <w:rsid w:val="17677211"/>
    <w:rsid w:val="176A6562"/>
    <w:rsid w:val="177639E9"/>
    <w:rsid w:val="177955FC"/>
    <w:rsid w:val="177A3A5E"/>
    <w:rsid w:val="1783105C"/>
    <w:rsid w:val="1783833D"/>
    <w:rsid w:val="17849A3D"/>
    <w:rsid w:val="178C509F"/>
    <w:rsid w:val="178E185F"/>
    <w:rsid w:val="178F8496"/>
    <w:rsid w:val="17984FE0"/>
    <w:rsid w:val="179E584F"/>
    <w:rsid w:val="179E85BE"/>
    <w:rsid w:val="179F49B0"/>
    <w:rsid w:val="17A1C94E"/>
    <w:rsid w:val="17A37795"/>
    <w:rsid w:val="17A943E4"/>
    <w:rsid w:val="17AA5C66"/>
    <w:rsid w:val="17AB1662"/>
    <w:rsid w:val="17AC6375"/>
    <w:rsid w:val="17AF56AF"/>
    <w:rsid w:val="17B2F588"/>
    <w:rsid w:val="17B64511"/>
    <w:rsid w:val="17BDA64C"/>
    <w:rsid w:val="17C4842A"/>
    <w:rsid w:val="17C5686D"/>
    <w:rsid w:val="17C857CE"/>
    <w:rsid w:val="17C8BB30"/>
    <w:rsid w:val="17CB760A"/>
    <w:rsid w:val="17CD2AA8"/>
    <w:rsid w:val="17D20072"/>
    <w:rsid w:val="17D240A7"/>
    <w:rsid w:val="17D43269"/>
    <w:rsid w:val="17DB0BCA"/>
    <w:rsid w:val="17E11812"/>
    <w:rsid w:val="17E2465B"/>
    <w:rsid w:val="17E60724"/>
    <w:rsid w:val="17E9B384"/>
    <w:rsid w:val="17EB7404"/>
    <w:rsid w:val="17EC8941"/>
    <w:rsid w:val="17F20D07"/>
    <w:rsid w:val="17F57B12"/>
    <w:rsid w:val="17F67ACC"/>
    <w:rsid w:val="17F7F75E"/>
    <w:rsid w:val="17FAC073"/>
    <w:rsid w:val="17FDCD7C"/>
    <w:rsid w:val="17FF2D37"/>
    <w:rsid w:val="1804BF4E"/>
    <w:rsid w:val="1804D566"/>
    <w:rsid w:val="1806AEDC"/>
    <w:rsid w:val="1807F725"/>
    <w:rsid w:val="180A5D42"/>
    <w:rsid w:val="18119DBE"/>
    <w:rsid w:val="18138F41"/>
    <w:rsid w:val="1813E6E9"/>
    <w:rsid w:val="18155452"/>
    <w:rsid w:val="18180FD8"/>
    <w:rsid w:val="181C2C20"/>
    <w:rsid w:val="181EB063"/>
    <w:rsid w:val="181F229A"/>
    <w:rsid w:val="1827538B"/>
    <w:rsid w:val="1827A298"/>
    <w:rsid w:val="1829E616"/>
    <w:rsid w:val="182A2A97"/>
    <w:rsid w:val="182A32E9"/>
    <w:rsid w:val="18328C1C"/>
    <w:rsid w:val="1836882F"/>
    <w:rsid w:val="183F4F02"/>
    <w:rsid w:val="1840C050"/>
    <w:rsid w:val="1843BFAE"/>
    <w:rsid w:val="184488C0"/>
    <w:rsid w:val="184860C8"/>
    <w:rsid w:val="184A85A1"/>
    <w:rsid w:val="184D549F"/>
    <w:rsid w:val="184D88EC"/>
    <w:rsid w:val="18513B3D"/>
    <w:rsid w:val="1857CD42"/>
    <w:rsid w:val="1857DC70"/>
    <w:rsid w:val="185B0573"/>
    <w:rsid w:val="185F51A3"/>
    <w:rsid w:val="1860941D"/>
    <w:rsid w:val="1860ECA5"/>
    <w:rsid w:val="1864069E"/>
    <w:rsid w:val="18710D2D"/>
    <w:rsid w:val="187441DC"/>
    <w:rsid w:val="18753C4F"/>
    <w:rsid w:val="18766727"/>
    <w:rsid w:val="1878A0BA"/>
    <w:rsid w:val="187CE359"/>
    <w:rsid w:val="188C0758"/>
    <w:rsid w:val="188C49BA"/>
    <w:rsid w:val="18912FF7"/>
    <w:rsid w:val="18963D20"/>
    <w:rsid w:val="1898558F"/>
    <w:rsid w:val="1899B662"/>
    <w:rsid w:val="1899BA0F"/>
    <w:rsid w:val="18A2BCF9"/>
    <w:rsid w:val="18A54715"/>
    <w:rsid w:val="18A61885"/>
    <w:rsid w:val="18A70328"/>
    <w:rsid w:val="18A716A3"/>
    <w:rsid w:val="18A725C0"/>
    <w:rsid w:val="18AC07E8"/>
    <w:rsid w:val="18AE8A4C"/>
    <w:rsid w:val="18B208C0"/>
    <w:rsid w:val="18B25CB6"/>
    <w:rsid w:val="18B73C45"/>
    <w:rsid w:val="18B78464"/>
    <w:rsid w:val="18BA747E"/>
    <w:rsid w:val="18C20FDF"/>
    <w:rsid w:val="18C29396"/>
    <w:rsid w:val="18C2E1DC"/>
    <w:rsid w:val="18CE267F"/>
    <w:rsid w:val="18D2D530"/>
    <w:rsid w:val="18D6E2C6"/>
    <w:rsid w:val="18DA773D"/>
    <w:rsid w:val="18DA8E81"/>
    <w:rsid w:val="18DB2E10"/>
    <w:rsid w:val="18DBE767"/>
    <w:rsid w:val="18DE0C1C"/>
    <w:rsid w:val="18DE384E"/>
    <w:rsid w:val="18E07D33"/>
    <w:rsid w:val="18E11289"/>
    <w:rsid w:val="18E3BB37"/>
    <w:rsid w:val="18E3EA33"/>
    <w:rsid w:val="18E4D56B"/>
    <w:rsid w:val="18E4E1F3"/>
    <w:rsid w:val="18E88118"/>
    <w:rsid w:val="18E8AC5C"/>
    <w:rsid w:val="18EAC3F3"/>
    <w:rsid w:val="18EB88B2"/>
    <w:rsid w:val="18ED88DF"/>
    <w:rsid w:val="18F0A5B1"/>
    <w:rsid w:val="18F134A2"/>
    <w:rsid w:val="18F4A39D"/>
    <w:rsid w:val="18F64E1C"/>
    <w:rsid w:val="18F69434"/>
    <w:rsid w:val="18F803B6"/>
    <w:rsid w:val="18F8E2B4"/>
    <w:rsid w:val="18FCEE09"/>
    <w:rsid w:val="18FF7006"/>
    <w:rsid w:val="190299E2"/>
    <w:rsid w:val="19037A55"/>
    <w:rsid w:val="190AA6A8"/>
    <w:rsid w:val="190D2AF4"/>
    <w:rsid w:val="191026A1"/>
    <w:rsid w:val="1911557F"/>
    <w:rsid w:val="191958D8"/>
    <w:rsid w:val="191A040F"/>
    <w:rsid w:val="1922B788"/>
    <w:rsid w:val="1924ECFF"/>
    <w:rsid w:val="1926F88C"/>
    <w:rsid w:val="192801FB"/>
    <w:rsid w:val="19283AAD"/>
    <w:rsid w:val="192D19DE"/>
    <w:rsid w:val="19380E2A"/>
    <w:rsid w:val="193BFECD"/>
    <w:rsid w:val="19402099"/>
    <w:rsid w:val="19415D3F"/>
    <w:rsid w:val="19424BC0"/>
    <w:rsid w:val="1942A432"/>
    <w:rsid w:val="1944ED61"/>
    <w:rsid w:val="1948672A"/>
    <w:rsid w:val="194967DB"/>
    <w:rsid w:val="194A76B4"/>
    <w:rsid w:val="194BD62D"/>
    <w:rsid w:val="194DD670"/>
    <w:rsid w:val="19504C14"/>
    <w:rsid w:val="1952FD89"/>
    <w:rsid w:val="19531286"/>
    <w:rsid w:val="19572D25"/>
    <w:rsid w:val="1957B8E5"/>
    <w:rsid w:val="195DB4DD"/>
    <w:rsid w:val="195EB42D"/>
    <w:rsid w:val="1968B6BE"/>
    <w:rsid w:val="1969C2DC"/>
    <w:rsid w:val="196BC441"/>
    <w:rsid w:val="197087E1"/>
    <w:rsid w:val="19710D46"/>
    <w:rsid w:val="1971D7E9"/>
    <w:rsid w:val="19737874"/>
    <w:rsid w:val="1979B132"/>
    <w:rsid w:val="197AFC75"/>
    <w:rsid w:val="197CD782"/>
    <w:rsid w:val="197EBC3F"/>
    <w:rsid w:val="1980E458"/>
    <w:rsid w:val="1981704C"/>
    <w:rsid w:val="19835D15"/>
    <w:rsid w:val="198604E9"/>
    <w:rsid w:val="198C607B"/>
    <w:rsid w:val="1992DD7C"/>
    <w:rsid w:val="199AE017"/>
    <w:rsid w:val="199D2757"/>
    <w:rsid w:val="199FFB22"/>
    <w:rsid w:val="19A01AE0"/>
    <w:rsid w:val="19A0D527"/>
    <w:rsid w:val="19A7B591"/>
    <w:rsid w:val="19A7C7BD"/>
    <w:rsid w:val="19A82846"/>
    <w:rsid w:val="19A9F13F"/>
    <w:rsid w:val="19AB7A49"/>
    <w:rsid w:val="19AD45C2"/>
    <w:rsid w:val="19B7C79E"/>
    <w:rsid w:val="19BC4D19"/>
    <w:rsid w:val="19BE17A0"/>
    <w:rsid w:val="19BE1D2E"/>
    <w:rsid w:val="19C14358"/>
    <w:rsid w:val="19CFFB98"/>
    <w:rsid w:val="19D118E9"/>
    <w:rsid w:val="19D540BF"/>
    <w:rsid w:val="19D8DB8B"/>
    <w:rsid w:val="19D937BB"/>
    <w:rsid w:val="19D991B8"/>
    <w:rsid w:val="19DDB561"/>
    <w:rsid w:val="19DF4251"/>
    <w:rsid w:val="19DF8D2B"/>
    <w:rsid w:val="19E06B09"/>
    <w:rsid w:val="19E0B0F4"/>
    <w:rsid w:val="19E22656"/>
    <w:rsid w:val="19E2EDFA"/>
    <w:rsid w:val="19E3DF56"/>
    <w:rsid w:val="19EC3160"/>
    <w:rsid w:val="19F3AAB4"/>
    <w:rsid w:val="19F7192A"/>
    <w:rsid w:val="19FC3716"/>
    <w:rsid w:val="19FDA284"/>
    <w:rsid w:val="1A009A5E"/>
    <w:rsid w:val="1A015C6B"/>
    <w:rsid w:val="1A05D5C9"/>
    <w:rsid w:val="1A0A2CCD"/>
    <w:rsid w:val="1A0AC154"/>
    <w:rsid w:val="1A0C5421"/>
    <w:rsid w:val="1A0E1232"/>
    <w:rsid w:val="1A0E3F3F"/>
    <w:rsid w:val="1A1468B6"/>
    <w:rsid w:val="1A15F036"/>
    <w:rsid w:val="1A1611E1"/>
    <w:rsid w:val="1A184171"/>
    <w:rsid w:val="1A193EA6"/>
    <w:rsid w:val="1A19F404"/>
    <w:rsid w:val="1A2D6452"/>
    <w:rsid w:val="1A2F8864"/>
    <w:rsid w:val="1A3540CB"/>
    <w:rsid w:val="1A367915"/>
    <w:rsid w:val="1A368278"/>
    <w:rsid w:val="1A3AED24"/>
    <w:rsid w:val="1A3D6534"/>
    <w:rsid w:val="1A3DE360"/>
    <w:rsid w:val="1A3DEA4A"/>
    <w:rsid w:val="1A41B6B2"/>
    <w:rsid w:val="1A44FF73"/>
    <w:rsid w:val="1A4E868F"/>
    <w:rsid w:val="1A6404F9"/>
    <w:rsid w:val="1A64A7A2"/>
    <w:rsid w:val="1A68B6F6"/>
    <w:rsid w:val="1A6E5A0F"/>
    <w:rsid w:val="1A7248E5"/>
    <w:rsid w:val="1A73C91A"/>
    <w:rsid w:val="1A749E73"/>
    <w:rsid w:val="1A757F30"/>
    <w:rsid w:val="1A76714F"/>
    <w:rsid w:val="1A774422"/>
    <w:rsid w:val="1A78D972"/>
    <w:rsid w:val="1A7D93EB"/>
    <w:rsid w:val="1A7F0657"/>
    <w:rsid w:val="1A87FFD5"/>
    <w:rsid w:val="1A90CD20"/>
    <w:rsid w:val="1A91714E"/>
    <w:rsid w:val="1A9729EC"/>
    <w:rsid w:val="1A97AB1B"/>
    <w:rsid w:val="1A9C811A"/>
    <w:rsid w:val="1A9F6291"/>
    <w:rsid w:val="1AA0E5E2"/>
    <w:rsid w:val="1AA423B8"/>
    <w:rsid w:val="1AA5012C"/>
    <w:rsid w:val="1AAA17CC"/>
    <w:rsid w:val="1AAE528F"/>
    <w:rsid w:val="1AB3E65B"/>
    <w:rsid w:val="1ABD1A94"/>
    <w:rsid w:val="1ABE7D2B"/>
    <w:rsid w:val="1ABE84B4"/>
    <w:rsid w:val="1AC3AE87"/>
    <w:rsid w:val="1AC7642B"/>
    <w:rsid w:val="1ACADEE3"/>
    <w:rsid w:val="1ACBC5BE"/>
    <w:rsid w:val="1ACFE970"/>
    <w:rsid w:val="1AD4E854"/>
    <w:rsid w:val="1AD5BF1F"/>
    <w:rsid w:val="1AD71C1B"/>
    <w:rsid w:val="1AD95984"/>
    <w:rsid w:val="1ADF47FB"/>
    <w:rsid w:val="1AE14E81"/>
    <w:rsid w:val="1AE3BE5F"/>
    <w:rsid w:val="1AE4D0C6"/>
    <w:rsid w:val="1AEDB730"/>
    <w:rsid w:val="1AEE2EB0"/>
    <w:rsid w:val="1AEFB496"/>
    <w:rsid w:val="1AF03057"/>
    <w:rsid w:val="1AF75A37"/>
    <w:rsid w:val="1B0162EF"/>
    <w:rsid w:val="1B031BC5"/>
    <w:rsid w:val="1B050BB5"/>
    <w:rsid w:val="1B05FE9E"/>
    <w:rsid w:val="1B07528A"/>
    <w:rsid w:val="1B0C4330"/>
    <w:rsid w:val="1B1806E7"/>
    <w:rsid w:val="1B1A4435"/>
    <w:rsid w:val="1B2086F8"/>
    <w:rsid w:val="1B225A91"/>
    <w:rsid w:val="1B27F45A"/>
    <w:rsid w:val="1B3102F1"/>
    <w:rsid w:val="1B32D5C2"/>
    <w:rsid w:val="1B3F3448"/>
    <w:rsid w:val="1B42F3A5"/>
    <w:rsid w:val="1B47F368"/>
    <w:rsid w:val="1B4B15A2"/>
    <w:rsid w:val="1B4BC0FB"/>
    <w:rsid w:val="1B4CAB35"/>
    <w:rsid w:val="1B4D3573"/>
    <w:rsid w:val="1B4E8321"/>
    <w:rsid w:val="1B525256"/>
    <w:rsid w:val="1B5A72B9"/>
    <w:rsid w:val="1B5C28F7"/>
    <w:rsid w:val="1B5CC166"/>
    <w:rsid w:val="1B5DA22A"/>
    <w:rsid w:val="1B6131F7"/>
    <w:rsid w:val="1B62E187"/>
    <w:rsid w:val="1B633D30"/>
    <w:rsid w:val="1B64D4C2"/>
    <w:rsid w:val="1B6C51FE"/>
    <w:rsid w:val="1B70C7ED"/>
    <w:rsid w:val="1B7215F9"/>
    <w:rsid w:val="1B753AEE"/>
    <w:rsid w:val="1B75D90C"/>
    <w:rsid w:val="1B77A837"/>
    <w:rsid w:val="1B77FD8B"/>
    <w:rsid w:val="1B7A68BC"/>
    <w:rsid w:val="1B7C2250"/>
    <w:rsid w:val="1B7D77BA"/>
    <w:rsid w:val="1B7EAB6F"/>
    <w:rsid w:val="1B830479"/>
    <w:rsid w:val="1B85DCFC"/>
    <w:rsid w:val="1B86D0A5"/>
    <w:rsid w:val="1B89F6B3"/>
    <w:rsid w:val="1B8D6833"/>
    <w:rsid w:val="1B907F02"/>
    <w:rsid w:val="1B9AE975"/>
    <w:rsid w:val="1B9EADCB"/>
    <w:rsid w:val="1B9EB258"/>
    <w:rsid w:val="1BA42E89"/>
    <w:rsid w:val="1BA53DDA"/>
    <w:rsid w:val="1BA651A6"/>
    <w:rsid w:val="1BA84C4E"/>
    <w:rsid w:val="1BA89EEF"/>
    <w:rsid w:val="1BAA3ED0"/>
    <w:rsid w:val="1BAD7944"/>
    <w:rsid w:val="1BB5EBC9"/>
    <w:rsid w:val="1BB7D048"/>
    <w:rsid w:val="1BB977AA"/>
    <w:rsid w:val="1BBBC583"/>
    <w:rsid w:val="1BBDED01"/>
    <w:rsid w:val="1BBECCD0"/>
    <w:rsid w:val="1BBF57B3"/>
    <w:rsid w:val="1BC2E43C"/>
    <w:rsid w:val="1BC51EE1"/>
    <w:rsid w:val="1BC7A853"/>
    <w:rsid w:val="1BCDFB36"/>
    <w:rsid w:val="1BD00B52"/>
    <w:rsid w:val="1BD5A650"/>
    <w:rsid w:val="1BDD4CBB"/>
    <w:rsid w:val="1BE1378B"/>
    <w:rsid w:val="1BE9B29B"/>
    <w:rsid w:val="1BEA0505"/>
    <w:rsid w:val="1BEBEF14"/>
    <w:rsid w:val="1BEC93B1"/>
    <w:rsid w:val="1BEFAE09"/>
    <w:rsid w:val="1BF2F611"/>
    <w:rsid w:val="1BF33287"/>
    <w:rsid w:val="1BF6DE67"/>
    <w:rsid w:val="1BF7819A"/>
    <w:rsid w:val="1BFE6D73"/>
    <w:rsid w:val="1BFF286F"/>
    <w:rsid w:val="1C078583"/>
    <w:rsid w:val="1C07C741"/>
    <w:rsid w:val="1C0E8F31"/>
    <w:rsid w:val="1C0F1274"/>
    <w:rsid w:val="1C0FD9E3"/>
    <w:rsid w:val="1C129EBB"/>
    <w:rsid w:val="1C1369AB"/>
    <w:rsid w:val="1C170204"/>
    <w:rsid w:val="1C18BAAF"/>
    <w:rsid w:val="1C1F1C83"/>
    <w:rsid w:val="1C232974"/>
    <w:rsid w:val="1C254F03"/>
    <w:rsid w:val="1C290240"/>
    <w:rsid w:val="1C295FF2"/>
    <w:rsid w:val="1C2AB3F9"/>
    <w:rsid w:val="1C2C7CA2"/>
    <w:rsid w:val="1C2DAE8E"/>
    <w:rsid w:val="1C2F13F2"/>
    <w:rsid w:val="1C301D05"/>
    <w:rsid w:val="1C3BF1B1"/>
    <w:rsid w:val="1C422722"/>
    <w:rsid w:val="1C4409A5"/>
    <w:rsid w:val="1C445012"/>
    <w:rsid w:val="1C45ECEA"/>
    <w:rsid w:val="1C536051"/>
    <w:rsid w:val="1C563C03"/>
    <w:rsid w:val="1C583818"/>
    <w:rsid w:val="1C5A2DB3"/>
    <w:rsid w:val="1C5BFF04"/>
    <w:rsid w:val="1C6082EF"/>
    <w:rsid w:val="1C60A93A"/>
    <w:rsid w:val="1C62608D"/>
    <w:rsid w:val="1C633003"/>
    <w:rsid w:val="1C641927"/>
    <w:rsid w:val="1C674D0E"/>
    <w:rsid w:val="1C6FAEEC"/>
    <w:rsid w:val="1C707E50"/>
    <w:rsid w:val="1C71074A"/>
    <w:rsid w:val="1C7A473E"/>
    <w:rsid w:val="1C842DBD"/>
    <w:rsid w:val="1C85C414"/>
    <w:rsid w:val="1C8ED9CB"/>
    <w:rsid w:val="1C8FFE66"/>
    <w:rsid w:val="1C998559"/>
    <w:rsid w:val="1C99CFBF"/>
    <w:rsid w:val="1C9C491E"/>
    <w:rsid w:val="1CB3AF25"/>
    <w:rsid w:val="1CB4EE3C"/>
    <w:rsid w:val="1CBCE699"/>
    <w:rsid w:val="1CC2B474"/>
    <w:rsid w:val="1CC2F010"/>
    <w:rsid w:val="1CC35790"/>
    <w:rsid w:val="1CC59F8E"/>
    <w:rsid w:val="1CCCAC5E"/>
    <w:rsid w:val="1CD558BF"/>
    <w:rsid w:val="1CD9C08E"/>
    <w:rsid w:val="1CDAC932"/>
    <w:rsid w:val="1CE9914D"/>
    <w:rsid w:val="1CEAEB16"/>
    <w:rsid w:val="1CEE11E9"/>
    <w:rsid w:val="1CFBAF50"/>
    <w:rsid w:val="1CFDC749"/>
    <w:rsid w:val="1D03E670"/>
    <w:rsid w:val="1D03F362"/>
    <w:rsid w:val="1D047FB2"/>
    <w:rsid w:val="1D07E047"/>
    <w:rsid w:val="1D129262"/>
    <w:rsid w:val="1D12DC4F"/>
    <w:rsid w:val="1D1322B2"/>
    <w:rsid w:val="1D1988BE"/>
    <w:rsid w:val="1D1BC10F"/>
    <w:rsid w:val="1D21164E"/>
    <w:rsid w:val="1D223658"/>
    <w:rsid w:val="1D23E744"/>
    <w:rsid w:val="1D2417A5"/>
    <w:rsid w:val="1D2A7102"/>
    <w:rsid w:val="1D2CCCFF"/>
    <w:rsid w:val="1D3610C5"/>
    <w:rsid w:val="1D36B9D6"/>
    <w:rsid w:val="1D4341D3"/>
    <w:rsid w:val="1D43D5D2"/>
    <w:rsid w:val="1D4DEF4B"/>
    <w:rsid w:val="1D4EC391"/>
    <w:rsid w:val="1D4FE233"/>
    <w:rsid w:val="1D544BEC"/>
    <w:rsid w:val="1D575BFF"/>
    <w:rsid w:val="1D5910DC"/>
    <w:rsid w:val="1D5F1E57"/>
    <w:rsid w:val="1D5FBCE8"/>
    <w:rsid w:val="1D63B9E4"/>
    <w:rsid w:val="1D64A887"/>
    <w:rsid w:val="1D6622FA"/>
    <w:rsid w:val="1D670755"/>
    <w:rsid w:val="1D69A7A6"/>
    <w:rsid w:val="1D6B8F1D"/>
    <w:rsid w:val="1D6FA565"/>
    <w:rsid w:val="1D732F93"/>
    <w:rsid w:val="1D73B407"/>
    <w:rsid w:val="1D7851DB"/>
    <w:rsid w:val="1D7A31B2"/>
    <w:rsid w:val="1D8554C3"/>
    <w:rsid w:val="1D85A4E3"/>
    <w:rsid w:val="1D87990E"/>
    <w:rsid w:val="1D8799FE"/>
    <w:rsid w:val="1D8BE868"/>
    <w:rsid w:val="1D910730"/>
    <w:rsid w:val="1D92E5F8"/>
    <w:rsid w:val="1DAB3B9F"/>
    <w:rsid w:val="1DACEF93"/>
    <w:rsid w:val="1DB4ECE0"/>
    <w:rsid w:val="1DB759BB"/>
    <w:rsid w:val="1DBD700C"/>
    <w:rsid w:val="1DC0005B"/>
    <w:rsid w:val="1DC146E0"/>
    <w:rsid w:val="1DC24949"/>
    <w:rsid w:val="1DC3453F"/>
    <w:rsid w:val="1DCABB97"/>
    <w:rsid w:val="1DD25D01"/>
    <w:rsid w:val="1DD436A1"/>
    <w:rsid w:val="1DD5F716"/>
    <w:rsid w:val="1DD690C7"/>
    <w:rsid w:val="1DD8FE8F"/>
    <w:rsid w:val="1DDC04DC"/>
    <w:rsid w:val="1DDD4AB8"/>
    <w:rsid w:val="1DE1246A"/>
    <w:rsid w:val="1DE1CC24"/>
    <w:rsid w:val="1DE4D187"/>
    <w:rsid w:val="1DE9C5C4"/>
    <w:rsid w:val="1DEBCA00"/>
    <w:rsid w:val="1DF6ACCD"/>
    <w:rsid w:val="1DF71AD1"/>
    <w:rsid w:val="1DF7B747"/>
    <w:rsid w:val="1E026201"/>
    <w:rsid w:val="1E0473EE"/>
    <w:rsid w:val="1E0542FF"/>
    <w:rsid w:val="1E054322"/>
    <w:rsid w:val="1E0606B9"/>
    <w:rsid w:val="1E0A512F"/>
    <w:rsid w:val="1E0A9D76"/>
    <w:rsid w:val="1E0B63C2"/>
    <w:rsid w:val="1E13A03E"/>
    <w:rsid w:val="1E14D42D"/>
    <w:rsid w:val="1E15B8AB"/>
    <w:rsid w:val="1E16E988"/>
    <w:rsid w:val="1E1C669E"/>
    <w:rsid w:val="1E2147DD"/>
    <w:rsid w:val="1E2436CE"/>
    <w:rsid w:val="1E24B8E1"/>
    <w:rsid w:val="1E289E32"/>
    <w:rsid w:val="1E28BE51"/>
    <w:rsid w:val="1E294368"/>
    <w:rsid w:val="1E2EC51E"/>
    <w:rsid w:val="1E391863"/>
    <w:rsid w:val="1E3A81DA"/>
    <w:rsid w:val="1E3D0356"/>
    <w:rsid w:val="1E3DCDC9"/>
    <w:rsid w:val="1E423BA8"/>
    <w:rsid w:val="1E4B0DAF"/>
    <w:rsid w:val="1E4E33B8"/>
    <w:rsid w:val="1E4FB574"/>
    <w:rsid w:val="1E501AA1"/>
    <w:rsid w:val="1E54D405"/>
    <w:rsid w:val="1E565EB6"/>
    <w:rsid w:val="1E56AEAA"/>
    <w:rsid w:val="1E57C271"/>
    <w:rsid w:val="1E5B494E"/>
    <w:rsid w:val="1E5B6598"/>
    <w:rsid w:val="1E5C07F2"/>
    <w:rsid w:val="1E602AF3"/>
    <w:rsid w:val="1E6419EE"/>
    <w:rsid w:val="1E662F93"/>
    <w:rsid w:val="1E685D3F"/>
    <w:rsid w:val="1E6CD6BC"/>
    <w:rsid w:val="1E72655E"/>
    <w:rsid w:val="1E730369"/>
    <w:rsid w:val="1E781FE4"/>
    <w:rsid w:val="1E7B77F0"/>
    <w:rsid w:val="1E9188C3"/>
    <w:rsid w:val="1E93276D"/>
    <w:rsid w:val="1E940607"/>
    <w:rsid w:val="1E94A89B"/>
    <w:rsid w:val="1E9862DE"/>
    <w:rsid w:val="1EA5F1E0"/>
    <w:rsid w:val="1EA72224"/>
    <w:rsid w:val="1EB3BC31"/>
    <w:rsid w:val="1EB9D076"/>
    <w:rsid w:val="1EBA6A95"/>
    <w:rsid w:val="1EBFF7B6"/>
    <w:rsid w:val="1EC1E2E5"/>
    <w:rsid w:val="1EC7206F"/>
    <w:rsid w:val="1ECEEC82"/>
    <w:rsid w:val="1ED1F0FF"/>
    <w:rsid w:val="1ED371CF"/>
    <w:rsid w:val="1ED9B0A9"/>
    <w:rsid w:val="1EDEF5AE"/>
    <w:rsid w:val="1EE02FFB"/>
    <w:rsid w:val="1EE30670"/>
    <w:rsid w:val="1EE80069"/>
    <w:rsid w:val="1EE95752"/>
    <w:rsid w:val="1EF133C9"/>
    <w:rsid w:val="1EF7C46D"/>
    <w:rsid w:val="1EFC7249"/>
    <w:rsid w:val="1F01E3DA"/>
    <w:rsid w:val="1F027A82"/>
    <w:rsid w:val="1F04763D"/>
    <w:rsid w:val="1F093C84"/>
    <w:rsid w:val="1F0952D6"/>
    <w:rsid w:val="1F0958FD"/>
    <w:rsid w:val="1F0A1F6F"/>
    <w:rsid w:val="1F0CC91D"/>
    <w:rsid w:val="1F0D1DD3"/>
    <w:rsid w:val="1F0D7399"/>
    <w:rsid w:val="1F0E03A4"/>
    <w:rsid w:val="1F0ED8D6"/>
    <w:rsid w:val="1F101DFC"/>
    <w:rsid w:val="1F115B6D"/>
    <w:rsid w:val="1F1C2228"/>
    <w:rsid w:val="1F2551EE"/>
    <w:rsid w:val="1F2825CE"/>
    <w:rsid w:val="1F2E2DB8"/>
    <w:rsid w:val="1F2F1835"/>
    <w:rsid w:val="1F328517"/>
    <w:rsid w:val="1F335190"/>
    <w:rsid w:val="1F36C285"/>
    <w:rsid w:val="1F388B19"/>
    <w:rsid w:val="1F39FBD3"/>
    <w:rsid w:val="1F3C549C"/>
    <w:rsid w:val="1F3CF903"/>
    <w:rsid w:val="1F45AFE0"/>
    <w:rsid w:val="1F48DD59"/>
    <w:rsid w:val="1F527AD7"/>
    <w:rsid w:val="1F58E7A0"/>
    <w:rsid w:val="1F6132A8"/>
    <w:rsid w:val="1F6314D7"/>
    <w:rsid w:val="1F653616"/>
    <w:rsid w:val="1F673C08"/>
    <w:rsid w:val="1F6A935E"/>
    <w:rsid w:val="1F6F37F8"/>
    <w:rsid w:val="1F72E312"/>
    <w:rsid w:val="1F765FEE"/>
    <w:rsid w:val="1F80CFDB"/>
    <w:rsid w:val="1F8467B7"/>
    <w:rsid w:val="1F84FD4C"/>
    <w:rsid w:val="1F88AEEF"/>
    <w:rsid w:val="1F8F0908"/>
    <w:rsid w:val="1F909786"/>
    <w:rsid w:val="1F93F0EB"/>
    <w:rsid w:val="1F999981"/>
    <w:rsid w:val="1FA1CA8C"/>
    <w:rsid w:val="1FA9B07A"/>
    <w:rsid w:val="1FAD5C6F"/>
    <w:rsid w:val="1FB0B936"/>
    <w:rsid w:val="1FB2A19A"/>
    <w:rsid w:val="1FB3B5AC"/>
    <w:rsid w:val="1FB41288"/>
    <w:rsid w:val="1FB633AE"/>
    <w:rsid w:val="1FB693A2"/>
    <w:rsid w:val="1FB6D85F"/>
    <w:rsid w:val="1FB75A72"/>
    <w:rsid w:val="1FB9470D"/>
    <w:rsid w:val="1FBF9634"/>
    <w:rsid w:val="1FC3668E"/>
    <w:rsid w:val="1FC7BCE0"/>
    <w:rsid w:val="1FC80C5A"/>
    <w:rsid w:val="1FCD0FB1"/>
    <w:rsid w:val="1FD0A97C"/>
    <w:rsid w:val="1FDDCE06"/>
    <w:rsid w:val="1FF01A54"/>
    <w:rsid w:val="1FF0E8CE"/>
    <w:rsid w:val="1FF4C7D6"/>
    <w:rsid w:val="2000FEA2"/>
    <w:rsid w:val="2002F269"/>
    <w:rsid w:val="20050469"/>
    <w:rsid w:val="2005E858"/>
    <w:rsid w:val="201410C8"/>
    <w:rsid w:val="20144AD0"/>
    <w:rsid w:val="2014C00B"/>
    <w:rsid w:val="201B6678"/>
    <w:rsid w:val="2021C17D"/>
    <w:rsid w:val="2024072B"/>
    <w:rsid w:val="2024F468"/>
    <w:rsid w:val="2028F500"/>
    <w:rsid w:val="202AB16B"/>
    <w:rsid w:val="202BD1BF"/>
    <w:rsid w:val="202BE5DB"/>
    <w:rsid w:val="202DAC37"/>
    <w:rsid w:val="20366C51"/>
    <w:rsid w:val="2037FE2A"/>
    <w:rsid w:val="203E1D35"/>
    <w:rsid w:val="203EDFDF"/>
    <w:rsid w:val="203F909A"/>
    <w:rsid w:val="20413CD0"/>
    <w:rsid w:val="20478AFE"/>
    <w:rsid w:val="20479B96"/>
    <w:rsid w:val="204A0822"/>
    <w:rsid w:val="204AB8E9"/>
    <w:rsid w:val="204D7289"/>
    <w:rsid w:val="2050BB78"/>
    <w:rsid w:val="20551FA4"/>
    <w:rsid w:val="20567A84"/>
    <w:rsid w:val="205BAD78"/>
    <w:rsid w:val="205D0685"/>
    <w:rsid w:val="205D7255"/>
    <w:rsid w:val="205E3FD8"/>
    <w:rsid w:val="206457A6"/>
    <w:rsid w:val="206A6417"/>
    <w:rsid w:val="206B7172"/>
    <w:rsid w:val="206E6C13"/>
    <w:rsid w:val="20736E3E"/>
    <w:rsid w:val="2078DC1B"/>
    <w:rsid w:val="20799C22"/>
    <w:rsid w:val="207CBB28"/>
    <w:rsid w:val="207CC43F"/>
    <w:rsid w:val="207FBAB0"/>
    <w:rsid w:val="2083024A"/>
    <w:rsid w:val="20839288"/>
    <w:rsid w:val="2083C733"/>
    <w:rsid w:val="2084A820"/>
    <w:rsid w:val="208B0FF0"/>
    <w:rsid w:val="208C8705"/>
    <w:rsid w:val="2091E38B"/>
    <w:rsid w:val="20951649"/>
    <w:rsid w:val="209C656B"/>
    <w:rsid w:val="209CCBA0"/>
    <w:rsid w:val="209D3342"/>
    <w:rsid w:val="20A12721"/>
    <w:rsid w:val="20A140A0"/>
    <w:rsid w:val="20A14C6A"/>
    <w:rsid w:val="20AD4094"/>
    <w:rsid w:val="20B4E609"/>
    <w:rsid w:val="20C0A802"/>
    <w:rsid w:val="20C2902A"/>
    <w:rsid w:val="20C844D6"/>
    <w:rsid w:val="20CA47FE"/>
    <w:rsid w:val="20D212F7"/>
    <w:rsid w:val="20D29C34"/>
    <w:rsid w:val="20D4EFCC"/>
    <w:rsid w:val="20D7CFD7"/>
    <w:rsid w:val="20D8935A"/>
    <w:rsid w:val="20DA7674"/>
    <w:rsid w:val="20DDE825"/>
    <w:rsid w:val="20E9852A"/>
    <w:rsid w:val="20EA0984"/>
    <w:rsid w:val="20EBF87B"/>
    <w:rsid w:val="20EF97F7"/>
    <w:rsid w:val="20F2BF0C"/>
    <w:rsid w:val="20F88024"/>
    <w:rsid w:val="20FA929C"/>
    <w:rsid w:val="20FD06A8"/>
    <w:rsid w:val="21036925"/>
    <w:rsid w:val="210E689A"/>
    <w:rsid w:val="2110F886"/>
    <w:rsid w:val="2111A371"/>
    <w:rsid w:val="211259C0"/>
    <w:rsid w:val="211414CF"/>
    <w:rsid w:val="21183179"/>
    <w:rsid w:val="211C2D1B"/>
    <w:rsid w:val="211C9A85"/>
    <w:rsid w:val="211D9932"/>
    <w:rsid w:val="2127CDB7"/>
    <w:rsid w:val="212A28E6"/>
    <w:rsid w:val="212A5EBF"/>
    <w:rsid w:val="212AA437"/>
    <w:rsid w:val="212AF254"/>
    <w:rsid w:val="212C9C73"/>
    <w:rsid w:val="212D675E"/>
    <w:rsid w:val="212F18DF"/>
    <w:rsid w:val="212F99B5"/>
    <w:rsid w:val="2130430D"/>
    <w:rsid w:val="21340BD8"/>
    <w:rsid w:val="213C00C9"/>
    <w:rsid w:val="213F83AD"/>
    <w:rsid w:val="2140542E"/>
    <w:rsid w:val="2141AF54"/>
    <w:rsid w:val="215166D4"/>
    <w:rsid w:val="21532AD3"/>
    <w:rsid w:val="215566B5"/>
    <w:rsid w:val="2155FC61"/>
    <w:rsid w:val="215679AE"/>
    <w:rsid w:val="2157F24E"/>
    <w:rsid w:val="21596BB6"/>
    <w:rsid w:val="215D0313"/>
    <w:rsid w:val="215FA6C2"/>
    <w:rsid w:val="215FFC3B"/>
    <w:rsid w:val="21612047"/>
    <w:rsid w:val="217C0DA9"/>
    <w:rsid w:val="217C45B5"/>
    <w:rsid w:val="217CAB50"/>
    <w:rsid w:val="217D9405"/>
    <w:rsid w:val="217E85DE"/>
    <w:rsid w:val="217F2FA0"/>
    <w:rsid w:val="218062E8"/>
    <w:rsid w:val="2188F4DD"/>
    <w:rsid w:val="2189B83C"/>
    <w:rsid w:val="218A82AC"/>
    <w:rsid w:val="218B3F91"/>
    <w:rsid w:val="218CA844"/>
    <w:rsid w:val="218FBF7B"/>
    <w:rsid w:val="21903CEE"/>
    <w:rsid w:val="2193AF33"/>
    <w:rsid w:val="2197E5BC"/>
    <w:rsid w:val="21A05113"/>
    <w:rsid w:val="21A218F0"/>
    <w:rsid w:val="21A6AF77"/>
    <w:rsid w:val="21A7E42D"/>
    <w:rsid w:val="21AA79E8"/>
    <w:rsid w:val="21ADDA73"/>
    <w:rsid w:val="21AE51E6"/>
    <w:rsid w:val="21AFAAD6"/>
    <w:rsid w:val="21B19543"/>
    <w:rsid w:val="21C07FBD"/>
    <w:rsid w:val="21C1E4E5"/>
    <w:rsid w:val="21C20A00"/>
    <w:rsid w:val="21C3CD33"/>
    <w:rsid w:val="21C461C2"/>
    <w:rsid w:val="21C5B7D7"/>
    <w:rsid w:val="21CA1D41"/>
    <w:rsid w:val="21CCB6EF"/>
    <w:rsid w:val="21D0E1A7"/>
    <w:rsid w:val="21D1200E"/>
    <w:rsid w:val="21D18864"/>
    <w:rsid w:val="21D1F5FE"/>
    <w:rsid w:val="21D4EBFF"/>
    <w:rsid w:val="21D8BFB2"/>
    <w:rsid w:val="21DA2957"/>
    <w:rsid w:val="21DC921E"/>
    <w:rsid w:val="21DCB547"/>
    <w:rsid w:val="21DF08FA"/>
    <w:rsid w:val="21E0F813"/>
    <w:rsid w:val="21E7304C"/>
    <w:rsid w:val="21EBE650"/>
    <w:rsid w:val="21F2EBD9"/>
    <w:rsid w:val="21F5C4D7"/>
    <w:rsid w:val="21FB701B"/>
    <w:rsid w:val="22092AE7"/>
    <w:rsid w:val="2209AE0D"/>
    <w:rsid w:val="220A2AF9"/>
    <w:rsid w:val="220CC4FC"/>
    <w:rsid w:val="220DA4C0"/>
    <w:rsid w:val="221BAD37"/>
    <w:rsid w:val="221D0560"/>
    <w:rsid w:val="222294E8"/>
    <w:rsid w:val="2222C4D9"/>
    <w:rsid w:val="2223F500"/>
    <w:rsid w:val="2227B733"/>
    <w:rsid w:val="2233607A"/>
    <w:rsid w:val="22338741"/>
    <w:rsid w:val="22360617"/>
    <w:rsid w:val="2236E411"/>
    <w:rsid w:val="223B36DE"/>
    <w:rsid w:val="2240A461"/>
    <w:rsid w:val="2245AF1F"/>
    <w:rsid w:val="2249AC8A"/>
    <w:rsid w:val="224E639B"/>
    <w:rsid w:val="224F621B"/>
    <w:rsid w:val="2251D131"/>
    <w:rsid w:val="2253A435"/>
    <w:rsid w:val="2253AE84"/>
    <w:rsid w:val="225C5E52"/>
    <w:rsid w:val="225D314E"/>
    <w:rsid w:val="22619CDF"/>
    <w:rsid w:val="2266185F"/>
    <w:rsid w:val="226845D0"/>
    <w:rsid w:val="226A9DA5"/>
    <w:rsid w:val="226FACDA"/>
    <w:rsid w:val="2281DA4D"/>
    <w:rsid w:val="22854DCE"/>
    <w:rsid w:val="2286DF19"/>
    <w:rsid w:val="228C4EDB"/>
    <w:rsid w:val="228E8419"/>
    <w:rsid w:val="229332A5"/>
    <w:rsid w:val="22A135FD"/>
    <w:rsid w:val="22A44DAA"/>
    <w:rsid w:val="22A6585C"/>
    <w:rsid w:val="22A7412E"/>
    <w:rsid w:val="22A91FE5"/>
    <w:rsid w:val="22AA3498"/>
    <w:rsid w:val="22B240BB"/>
    <w:rsid w:val="22B42CE9"/>
    <w:rsid w:val="22B84779"/>
    <w:rsid w:val="22B967E7"/>
    <w:rsid w:val="22B9E74B"/>
    <w:rsid w:val="22BB98EB"/>
    <w:rsid w:val="22BF95BA"/>
    <w:rsid w:val="22C0D89E"/>
    <w:rsid w:val="22C2F1AB"/>
    <w:rsid w:val="22C8BEE0"/>
    <w:rsid w:val="22CEAAE9"/>
    <w:rsid w:val="22CF968A"/>
    <w:rsid w:val="22D3FACB"/>
    <w:rsid w:val="22D4B002"/>
    <w:rsid w:val="22D510C9"/>
    <w:rsid w:val="22D6AFE4"/>
    <w:rsid w:val="22DE1128"/>
    <w:rsid w:val="22DF2264"/>
    <w:rsid w:val="22DFC527"/>
    <w:rsid w:val="22E62FF4"/>
    <w:rsid w:val="22E7BC5E"/>
    <w:rsid w:val="22EC6704"/>
    <w:rsid w:val="22EC7166"/>
    <w:rsid w:val="22ECB227"/>
    <w:rsid w:val="22ED4BD5"/>
    <w:rsid w:val="22EEDAFE"/>
    <w:rsid w:val="22F1086F"/>
    <w:rsid w:val="22F3A9A6"/>
    <w:rsid w:val="22F82C2F"/>
    <w:rsid w:val="22F8F4F6"/>
    <w:rsid w:val="22FA88F2"/>
    <w:rsid w:val="230340F7"/>
    <w:rsid w:val="2305960D"/>
    <w:rsid w:val="2307699C"/>
    <w:rsid w:val="230837F7"/>
    <w:rsid w:val="23090AD0"/>
    <w:rsid w:val="230A058A"/>
    <w:rsid w:val="230CB576"/>
    <w:rsid w:val="23118831"/>
    <w:rsid w:val="2311A595"/>
    <w:rsid w:val="2318857C"/>
    <w:rsid w:val="2319210D"/>
    <w:rsid w:val="231997BF"/>
    <w:rsid w:val="231C924C"/>
    <w:rsid w:val="23298D46"/>
    <w:rsid w:val="232AD960"/>
    <w:rsid w:val="232B2243"/>
    <w:rsid w:val="232C0D4F"/>
    <w:rsid w:val="23329FC8"/>
    <w:rsid w:val="2333895A"/>
    <w:rsid w:val="233606C9"/>
    <w:rsid w:val="233BEDDB"/>
    <w:rsid w:val="233DABB4"/>
    <w:rsid w:val="23407291"/>
    <w:rsid w:val="2348B160"/>
    <w:rsid w:val="23504459"/>
    <w:rsid w:val="2356F9C6"/>
    <w:rsid w:val="2361CEB4"/>
    <w:rsid w:val="2362CD5B"/>
    <w:rsid w:val="236CEE7A"/>
    <w:rsid w:val="2377E7B1"/>
    <w:rsid w:val="237A8CCC"/>
    <w:rsid w:val="237CC4F8"/>
    <w:rsid w:val="237E2EF6"/>
    <w:rsid w:val="238C6A6D"/>
    <w:rsid w:val="2391F83C"/>
    <w:rsid w:val="239CC131"/>
    <w:rsid w:val="23A541C5"/>
    <w:rsid w:val="23A566DC"/>
    <w:rsid w:val="23A63403"/>
    <w:rsid w:val="23AA967D"/>
    <w:rsid w:val="23ACD8DB"/>
    <w:rsid w:val="23AD6A08"/>
    <w:rsid w:val="23B1B8F1"/>
    <w:rsid w:val="23B517A9"/>
    <w:rsid w:val="23B519D9"/>
    <w:rsid w:val="23B5384B"/>
    <w:rsid w:val="23BD2425"/>
    <w:rsid w:val="23BE765A"/>
    <w:rsid w:val="23C41ACA"/>
    <w:rsid w:val="23CCA771"/>
    <w:rsid w:val="23CE42FA"/>
    <w:rsid w:val="23D13B04"/>
    <w:rsid w:val="23D1F4AD"/>
    <w:rsid w:val="23D30863"/>
    <w:rsid w:val="23D434E1"/>
    <w:rsid w:val="23DCA3BF"/>
    <w:rsid w:val="23E4C643"/>
    <w:rsid w:val="23E6A472"/>
    <w:rsid w:val="23E786D2"/>
    <w:rsid w:val="23E86AFB"/>
    <w:rsid w:val="23EA2FF0"/>
    <w:rsid w:val="23F90850"/>
    <w:rsid w:val="23FF9DD6"/>
    <w:rsid w:val="240B6434"/>
    <w:rsid w:val="240CFA3C"/>
    <w:rsid w:val="240D5C93"/>
    <w:rsid w:val="240FEC2A"/>
    <w:rsid w:val="241218B8"/>
    <w:rsid w:val="24125A8A"/>
    <w:rsid w:val="2415855A"/>
    <w:rsid w:val="24187844"/>
    <w:rsid w:val="2419A7CF"/>
    <w:rsid w:val="241BDECA"/>
    <w:rsid w:val="241D6632"/>
    <w:rsid w:val="241E5F89"/>
    <w:rsid w:val="2423480B"/>
    <w:rsid w:val="24273FF4"/>
    <w:rsid w:val="24288907"/>
    <w:rsid w:val="242BD048"/>
    <w:rsid w:val="242E3F46"/>
    <w:rsid w:val="242FB611"/>
    <w:rsid w:val="2431AC94"/>
    <w:rsid w:val="24377046"/>
    <w:rsid w:val="24390012"/>
    <w:rsid w:val="243C191A"/>
    <w:rsid w:val="24461BE3"/>
    <w:rsid w:val="2450B642"/>
    <w:rsid w:val="2452CDF5"/>
    <w:rsid w:val="2454672D"/>
    <w:rsid w:val="24555500"/>
    <w:rsid w:val="24662A88"/>
    <w:rsid w:val="2467F8DC"/>
    <w:rsid w:val="246BE1D6"/>
    <w:rsid w:val="24701A49"/>
    <w:rsid w:val="247219A6"/>
    <w:rsid w:val="2473380B"/>
    <w:rsid w:val="247343F2"/>
    <w:rsid w:val="24736A4D"/>
    <w:rsid w:val="2476CE26"/>
    <w:rsid w:val="247B5C9C"/>
    <w:rsid w:val="247DAB29"/>
    <w:rsid w:val="2481DFBF"/>
    <w:rsid w:val="248948B0"/>
    <w:rsid w:val="248E6DCB"/>
    <w:rsid w:val="249036AC"/>
    <w:rsid w:val="24939DC9"/>
    <w:rsid w:val="2497E40E"/>
    <w:rsid w:val="249B9330"/>
    <w:rsid w:val="249BC387"/>
    <w:rsid w:val="249E36FF"/>
    <w:rsid w:val="249ECC6F"/>
    <w:rsid w:val="24A01203"/>
    <w:rsid w:val="24A02BBF"/>
    <w:rsid w:val="24A0A57F"/>
    <w:rsid w:val="24A12A84"/>
    <w:rsid w:val="24A2C896"/>
    <w:rsid w:val="24AB25DD"/>
    <w:rsid w:val="24AC6A5F"/>
    <w:rsid w:val="24B2AD45"/>
    <w:rsid w:val="24B2C827"/>
    <w:rsid w:val="24BB592C"/>
    <w:rsid w:val="24BBEA24"/>
    <w:rsid w:val="24BFD730"/>
    <w:rsid w:val="24C0D144"/>
    <w:rsid w:val="24C0DD7E"/>
    <w:rsid w:val="24C1EA73"/>
    <w:rsid w:val="24C7F7FC"/>
    <w:rsid w:val="24CD6DFE"/>
    <w:rsid w:val="24D07120"/>
    <w:rsid w:val="24E238E2"/>
    <w:rsid w:val="24E6994F"/>
    <w:rsid w:val="24E72B24"/>
    <w:rsid w:val="24E92FE5"/>
    <w:rsid w:val="24EDA7BE"/>
    <w:rsid w:val="24F1FB58"/>
    <w:rsid w:val="24F4A18C"/>
    <w:rsid w:val="24FA05F7"/>
    <w:rsid w:val="24FA7351"/>
    <w:rsid w:val="24FB3E7A"/>
    <w:rsid w:val="24FE615D"/>
    <w:rsid w:val="2502938E"/>
    <w:rsid w:val="2503A1E0"/>
    <w:rsid w:val="25045831"/>
    <w:rsid w:val="25092B36"/>
    <w:rsid w:val="250D667B"/>
    <w:rsid w:val="2511246B"/>
    <w:rsid w:val="25118E58"/>
    <w:rsid w:val="251A398A"/>
    <w:rsid w:val="25205C4C"/>
    <w:rsid w:val="2523152E"/>
    <w:rsid w:val="2523FD18"/>
    <w:rsid w:val="252ADD7D"/>
    <w:rsid w:val="252D5422"/>
    <w:rsid w:val="252EFF25"/>
    <w:rsid w:val="253321FF"/>
    <w:rsid w:val="25399754"/>
    <w:rsid w:val="2539D291"/>
    <w:rsid w:val="253D3E7A"/>
    <w:rsid w:val="253FC16C"/>
    <w:rsid w:val="25419AD9"/>
    <w:rsid w:val="25480EA5"/>
    <w:rsid w:val="2548ABD5"/>
    <w:rsid w:val="254DC959"/>
    <w:rsid w:val="254E1102"/>
    <w:rsid w:val="254FB63E"/>
    <w:rsid w:val="2553A2C6"/>
    <w:rsid w:val="255F6DED"/>
    <w:rsid w:val="25620CAC"/>
    <w:rsid w:val="2569050E"/>
    <w:rsid w:val="2569FD4C"/>
    <w:rsid w:val="256E3938"/>
    <w:rsid w:val="256FEF0C"/>
    <w:rsid w:val="2574D37F"/>
    <w:rsid w:val="257B73DE"/>
    <w:rsid w:val="2581B541"/>
    <w:rsid w:val="258244BD"/>
    <w:rsid w:val="25890D24"/>
    <w:rsid w:val="258D688F"/>
    <w:rsid w:val="2591C4BF"/>
    <w:rsid w:val="25954E83"/>
    <w:rsid w:val="259A2DB8"/>
    <w:rsid w:val="259AF6DD"/>
    <w:rsid w:val="259D4908"/>
    <w:rsid w:val="259D68E2"/>
    <w:rsid w:val="259FADFA"/>
    <w:rsid w:val="25A0D69D"/>
    <w:rsid w:val="25A5D7DE"/>
    <w:rsid w:val="25A6BC6E"/>
    <w:rsid w:val="25A99E97"/>
    <w:rsid w:val="25AEB088"/>
    <w:rsid w:val="25B0276B"/>
    <w:rsid w:val="25B19891"/>
    <w:rsid w:val="25B2E149"/>
    <w:rsid w:val="25B5CABA"/>
    <w:rsid w:val="25BCF324"/>
    <w:rsid w:val="25BD4B86"/>
    <w:rsid w:val="25BD76A6"/>
    <w:rsid w:val="25BFF0B0"/>
    <w:rsid w:val="25C58108"/>
    <w:rsid w:val="25C5C90F"/>
    <w:rsid w:val="25C61565"/>
    <w:rsid w:val="25C7625C"/>
    <w:rsid w:val="25D146AE"/>
    <w:rsid w:val="25D18BD9"/>
    <w:rsid w:val="25D78BC2"/>
    <w:rsid w:val="25D7EBDE"/>
    <w:rsid w:val="25DEE11C"/>
    <w:rsid w:val="25E02801"/>
    <w:rsid w:val="25E02BA1"/>
    <w:rsid w:val="25E10D7D"/>
    <w:rsid w:val="25E32EFD"/>
    <w:rsid w:val="25E60642"/>
    <w:rsid w:val="25E71691"/>
    <w:rsid w:val="25EC0532"/>
    <w:rsid w:val="25F53579"/>
    <w:rsid w:val="25FFA1E9"/>
    <w:rsid w:val="2606D8D7"/>
    <w:rsid w:val="260FF84A"/>
    <w:rsid w:val="2612A82D"/>
    <w:rsid w:val="261719B0"/>
    <w:rsid w:val="261725EF"/>
    <w:rsid w:val="2618A7ED"/>
    <w:rsid w:val="2619C0F9"/>
    <w:rsid w:val="261A70ED"/>
    <w:rsid w:val="261EB223"/>
    <w:rsid w:val="2620CEBE"/>
    <w:rsid w:val="26225333"/>
    <w:rsid w:val="2623D77A"/>
    <w:rsid w:val="26273413"/>
    <w:rsid w:val="2627D652"/>
    <w:rsid w:val="26298AB8"/>
    <w:rsid w:val="262B53B8"/>
    <w:rsid w:val="263AC5AC"/>
    <w:rsid w:val="263BBB3B"/>
    <w:rsid w:val="263E9B9E"/>
    <w:rsid w:val="2640E648"/>
    <w:rsid w:val="2643165C"/>
    <w:rsid w:val="2648614A"/>
    <w:rsid w:val="2648C3D9"/>
    <w:rsid w:val="264D4037"/>
    <w:rsid w:val="2655F90E"/>
    <w:rsid w:val="26595B44"/>
    <w:rsid w:val="265ACC05"/>
    <w:rsid w:val="26612275"/>
    <w:rsid w:val="26644BE4"/>
    <w:rsid w:val="266A88F8"/>
    <w:rsid w:val="266B29A7"/>
    <w:rsid w:val="266D5C05"/>
    <w:rsid w:val="266ECFB5"/>
    <w:rsid w:val="266F9F9D"/>
    <w:rsid w:val="2671906A"/>
    <w:rsid w:val="2674AD06"/>
    <w:rsid w:val="26766150"/>
    <w:rsid w:val="267C8459"/>
    <w:rsid w:val="2683F55A"/>
    <w:rsid w:val="2685C834"/>
    <w:rsid w:val="2687C207"/>
    <w:rsid w:val="268AE84D"/>
    <w:rsid w:val="268ED2B8"/>
    <w:rsid w:val="26962F0B"/>
    <w:rsid w:val="26987DAD"/>
    <w:rsid w:val="269A1CBF"/>
    <w:rsid w:val="269BF168"/>
    <w:rsid w:val="26A4C5BE"/>
    <w:rsid w:val="26A5EB52"/>
    <w:rsid w:val="26A7F5E1"/>
    <w:rsid w:val="26AB1F90"/>
    <w:rsid w:val="26AD48DC"/>
    <w:rsid w:val="26B1286C"/>
    <w:rsid w:val="26B381F8"/>
    <w:rsid w:val="26B3F7F8"/>
    <w:rsid w:val="26B969A8"/>
    <w:rsid w:val="26BB490E"/>
    <w:rsid w:val="26BBB83E"/>
    <w:rsid w:val="26BC3C62"/>
    <w:rsid w:val="26C5097E"/>
    <w:rsid w:val="26CAECCB"/>
    <w:rsid w:val="26CC0E8C"/>
    <w:rsid w:val="26CCAFB8"/>
    <w:rsid w:val="26D13FB5"/>
    <w:rsid w:val="26D450D3"/>
    <w:rsid w:val="26DB87EB"/>
    <w:rsid w:val="26E08F56"/>
    <w:rsid w:val="26E1B74E"/>
    <w:rsid w:val="26E5B93C"/>
    <w:rsid w:val="26E69CA3"/>
    <w:rsid w:val="26E96DC8"/>
    <w:rsid w:val="26E9F1A8"/>
    <w:rsid w:val="26EB0553"/>
    <w:rsid w:val="26F0E13C"/>
    <w:rsid w:val="26F5FAA3"/>
    <w:rsid w:val="26F69CDF"/>
    <w:rsid w:val="26FC5180"/>
    <w:rsid w:val="26FE576F"/>
    <w:rsid w:val="26FFF979"/>
    <w:rsid w:val="27000461"/>
    <w:rsid w:val="27060646"/>
    <w:rsid w:val="270B5D96"/>
    <w:rsid w:val="270E4C9E"/>
    <w:rsid w:val="27130B5D"/>
    <w:rsid w:val="2714CAA7"/>
    <w:rsid w:val="2716765E"/>
    <w:rsid w:val="271BDFAC"/>
    <w:rsid w:val="271C6874"/>
    <w:rsid w:val="27217E64"/>
    <w:rsid w:val="27277595"/>
    <w:rsid w:val="272B08F3"/>
    <w:rsid w:val="272E604C"/>
    <w:rsid w:val="272FEA3B"/>
    <w:rsid w:val="272FF4D4"/>
    <w:rsid w:val="2730420D"/>
    <w:rsid w:val="2731E1C3"/>
    <w:rsid w:val="27386608"/>
    <w:rsid w:val="273E9FA1"/>
    <w:rsid w:val="273F1B67"/>
    <w:rsid w:val="274227BA"/>
    <w:rsid w:val="2742DE0C"/>
    <w:rsid w:val="27454D54"/>
    <w:rsid w:val="2750FE18"/>
    <w:rsid w:val="27517750"/>
    <w:rsid w:val="2754883F"/>
    <w:rsid w:val="275641E5"/>
    <w:rsid w:val="2756A4AD"/>
    <w:rsid w:val="275800AA"/>
    <w:rsid w:val="27601EE5"/>
    <w:rsid w:val="2760B46F"/>
    <w:rsid w:val="27625880"/>
    <w:rsid w:val="276EC609"/>
    <w:rsid w:val="27719DA1"/>
    <w:rsid w:val="2771C5AF"/>
    <w:rsid w:val="277304BA"/>
    <w:rsid w:val="27770E00"/>
    <w:rsid w:val="277C6AE0"/>
    <w:rsid w:val="278078BE"/>
    <w:rsid w:val="278122C1"/>
    <w:rsid w:val="27867C84"/>
    <w:rsid w:val="278B6C9C"/>
    <w:rsid w:val="2798AAC9"/>
    <w:rsid w:val="27A1776C"/>
    <w:rsid w:val="27A5F509"/>
    <w:rsid w:val="27A822C1"/>
    <w:rsid w:val="27A825B3"/>
    <w:rsid w:val="27AA94A6"/>
    <w:rsid w:val="27B8911F"/>
    <w:rsid w:val="27BF0A6F"/>
    <w:rsid w:val="27C01591"/>
    <w:rsid w:val="27C3F1E1"/>
    <w:rsid w:val="27C43F75"/>
    <w:rsid w:val="27C45CAE"/>
    <w:rsid w:val="27C5770B"/>
    <w:rsid w:val="27C7F50F"/>
    <w:rsid w:val="27C83129"/>
    <w:rsid w:val="27CF472D"/>
    <w:rsid w:val="27D04EE1"/>
    <w:rsid w:val="27D106EB"/>
    <w:rsid w:val="27D13DF6"/>
    <w:rsid w:val="27D600F8"/>
    <w:rsid w:val="27D75761"/>
    <w:rsid w:val="27DBA369"/>
    <w:rsid w:val="27DC4746"/>
    <w:rsid w:val="27DD2A07"/>
    <w:rsid w:val="27E69BCB"/>
    <w:rsid w:val="27EADC90"/>
    <w:rsid w:val="27F025B3"/>
    <w:rsid w:val="27F0B20A"/>
    <w:rsid w:val="27F72357"/>
    <w:rsid w:val="27FA447B"/>
    <w:rsid w:val="27FAB32B"/>
    <w:rsid w:val="27FF7E72"/>
    <w:rsid w:val="2800AF04"/>
    <w:rsid w:val="2802B60C"/>
    <w:rsid w:val="280B4E87"/>
    <w:rsid w:val="280E9753"/>
    <w:rsid w:val="280EB78F"/>
    <w:rsid w:val="28175B8F"/>
    <w:rsid w:val="281B6D83"/>
    <w:rsid w:val="282708F4"/>
    <w:rsid w:val="28281D18"/>
    <w:rsid w:val="2828E3C6"/>
    <w:rsid w:val="2829E81F"/>
    <w:rsid w:val="282D86E5"/>
    <w:rsid w:val="28310A72"/>
    <w:rsid w:val="2834F5E5"/>
    <w:rsid w:val="28362128"/>
    <w:rsid w:val="28367F55"/>
    <w:rsid w:val="283861B7"/>
    <w:rsid w:val="284027AF"/>
    <w:rsid w:val="28411767"/>
    <w:rsid w:val="2841FB40"/>
    <w:rsid w:val="2843024B"/>
    <w:rsid w:val="28431477"/>
    <w:rsid w:val="2843C642"/>
    <w:rsid w:val="2846DE2D"/>
    <w:rsid w:val="2848B455"/>
    <w:rsid w:val="284A7661"/>
    <w:rsid w:val="284EF312"/>
    <w:rsid w:val="28509C91"/>
    <w:rsid w:val="28513333"/>
    <w:rsid w:val="2851F0A9"/>
    <w:rsid w:val="28526CDC"/>
    <w:rsid w:val="28541DE5"/>
    <w:rsid w:val="28555FA9"/>
    <w:rsid w:val="2856D3BC"/>
    <w:rsid w:val="285A6F0B"/>
    <w:rsid w:val="285D7593"/>
    <w:rsid w:val="285F32EF"/>
    <w:rsid w:val="286038C3"/>
    <w:rsid w:val="2862C07B"/>
    <w:rsid w:val="2865F649"/>
    <w:rsid w:val="28671D9C"/>
    <w:rsid w:val="2868CD5F"/>
    <w:rsid w:val="2878D4C0"/>
    <w:rsid w:val="287A3213"/>
    <w:rsid w:val="287E3FB2"/>
    <w:rsid w:val="28834EC5"/>
    <w:rsid w:val="288354DD"/>
    <w:rsid w:val="288B1AA2"/>
    <w:rsid w:val="288D623D"/>
    <w:rsid w:val="288E678A"/>
    <w:rsid w:val="288F03C4"/>
    <w:rsid w:val="28909EB0"/>
    <w:rsid w:val="2891FA6B"/>
    <w:rsid w:val="28966989"/>
    <w:rsid w:val="28973F20"/>
    <w:rsid w:val="289757FA"/>
    <w:rsid w:val="289951DA"/>
    <w:rsid w:val="289D9734"/>
    <w:rsid w:val="289FAA46"/>
    <w:rsid w:val="28A12603"/>
    <w:rsid w:val="28A3A32E"/>
    <w:rsid w:val="28A818C0"/>
    <w:rsid w:val="28A96232"/>
    <w:rsid w:val="28B715B7"/>
    <w:rsid w:val="28BC7A42"/>
    <w:rsid w:val="28BE515E"/>
    <w:rsid w:val="28BF1383"/>
    <w:rsid w:val="28C0AC7A"/>
    <w:rsid w:val="28C54D2A"/>
    <w:rsid w:val="28C80E31"/>
    <w:rsid w:val="28C816B4"/>
    <w:rsid w:val="28CA1BBE"/>
    <w:rsid w:val="28CBF7D2"/>
    <w:rsid w:val="28CCC8E9"/>
    <w:rsid w:val="28CF3134"/>
    <w:rsid w:val="28CF57C1"/>
    <w:rsid w:val="28D2FE29"/>
    <w:rsid w:val="28D656DB"/>
    <w:rsid w:val="28D6BAF8"/>
    <w:rsid w:val="28D85F19"/>
    <w:rsid w:val="28DE4BEC"/>
    <w:rsid w:val="28DF63A3"/>
    <w:rsid w:val="28E0B5F9"/>
    <w:rsid w:val="28E0B791"/>
    <w:rsid w:val="28E0E183"/>
    <w:rsid w:val="28E1F51B"/>
    <w:rsid w:val="28E2C9FB"/>
    <w:rsid w:val="28E3144B"/>
    <w:rsid w:val="28E46E2F"/>
    <w:rsid w:val="28EC7B71"/>
    <w:rsid w:val="28ED757D"/>
    <w:rsid w:val="28EF9C54"/>
    <w:rsid w:val="28EFC1C0"/>
    <w:rsid w:val="28F25659"/>
    <w:rsid w:val="28F74691"/>
    <w:rsid w:val="28FB4FBF"/>
    <w:rsid w:val="29023E8C"/>
    <w:rsid w:val="290321F1"/>
    <w:rsid w:val="29075236"/>
    <w:rsid w:val="290861C9"/>
    <w:rsid w:val="290CFA5D"/>
    <w:rsid w:val="29190F80"/>
    <w:rsid w:val="291A5F64"/>
    <w:rsid w:val="291F1FC7"/>
    <w:rsid w:val="29213401"/>
    <w:rsid w:val="29213A9B"/>
    <w:rsid w:val="2922E5AD"/>
    <w:rsid w:val="2923C9B0"/>
    <w:rsid w:val="292C5FBF"/>
    <w:rsid w:val="293019D2"/>
    <w:rsid w:val="2939A094"/>
    <w:rsid w:val="293A6BB7"/>
    <w:rsid w:val="293C3DF7"/>
    <w:rsid w:val="293EAD13"/>
    <w:rsid w:val="29442A66"/>
    <w:rsid w:val="29443A78"/>
    <w:rsid w:val="29491075"/>
    <w:rsid w:val="29493067"/>
    <w:rsid w:val="294A038A"/>
    <w:rsid w:val="294B6A14"/>
    <w:rsid w:val="295652E5"/>
    <w:rsid w:val="296129B9"/>
    <w:rsid w:val="296258C4"/>
    <w:rsid w:val="29647648"/>
    <w:rsid w:val="29688020"/>
    <w:rsid w:val="2968D067"/>
    <w:rsid w:val="29690B53"/>
    <w:rsid w:val="296A7741"/>
    <w:rsid w:val="2971A46B"/>
    <w:rsid w:val="29738B02"/>
    <w:rsid w:val="297A75BC"/>
    <w:rsid w:val="297C31AE"/>
    <w:rsid w:val="297E4B4B"/>
    <w:rsid w:val="297F45E6"/>
    <w:rsid w:val="29873575"/>
    <w:rsid w:val="29898BF7"/>
    <w:rsid w:val="298C57A1"/>
    <w:rsid w:val="298ECEC1"/>
    <w:rsid w:val="2991145B"/>
    <w:rsid w:val="2993B0AD"/>
    <w:rsid w:val="29978512"/>
    <w:rsid w:val="2999FB2E"/>
    <w:rsid w:val="299A5FEF"/>
    <w:rsid w:val="299A6552"/>
    <w:rsid w:val="299B4ED3"/>
    <w:rsid w:val="299DB326"/>
    <w:rsid w:val="29A02E07"/>
    <w:rsid w:val="29A34DAF"/>
    <w:rsid w:val="29A5DCFE"/>
    <w:rsid w:val="29A9C46E"/>
    <w:rsid w:val="29AE5BC6"/>
    <w:rsid w:val="29BD2EA5"/>
    <w:rsid w:val="29C58E77"/>
    <w:rsid w:val="29C7B473"/>
    <w:rsid w:val="29C98849"/>
    <w:rsid w:val="29DBD68B"/>
    <w:rsid w:val="29DE995F"/>
    <w:rsid w:val="29E353BF"/>
    <w:rsid w:val="29E3E164"/>
    <w:rsid w:val="29EC6305"/>
    <w:rsid w:val="29EDEE2C"/>
    <w:rsid w:val="29F35AB5"/>
    <w:rsid w:val="29F37135"/>
    <w:rsid w:val="29F4A85A"/>
    <w:rsid w:val="29F5D998"/>
    <w:rsid w:val="29FF1A2F"/>
    <w:rsid w:val="29FF528B"/>
    <w:rsid w:val="2A028BAD"/>
    <w:rsid w:val="2A02AF3F"/>
    <w:rsid w:val="2A0F8ADD"/>
    <w:rsid w:val="2A125255"/>
    <w:rsid w:val="2A1536FB"/>
    <w:rsid w:val="2A15F790"/>
    <w:rsid w:val="2A1725CD"/>
    <w:rsid w:val="2A191F12"/>
    <w:rsid w:val="2A1D6150"/>
    <w:rsid w:val="2A256904"/>
    <w:rsid w:val="2A303BB4"/>
    <w:rsid w:val="2A3918B0"/>
    <w:rsid w:val="2A3A26B1"/>
    <w:rsid w:val="2A3A7C70"/>
    <w:rsid w:val="2A431035"/>
    <w:rsid w:val="2A43BF82"/>
    <w:rsid w:val="2A441EC8"/>
    <w:rsid w:val="2A489ACA"/>
    <w:rsid w:val="2A4BF56E"/>
    <w:rsid w:val="2A4D3AD6"/>
    <w:rsid w:val="2A51BCF4"/>
    <w:rsid w:val="2A5234D5"/>
    <w:rsid w:val="2A53CDDB"/>
    <w:rsid w:val="2A557475"/>
    <w:rsid w:val="2A57935C"/>
    <w:rsid w:val="2A5AE7D2"/>
    <w:rsid w:val="2A5C5DDB"/>
    <w:rsid w:val="2A5C8D0A"/>
    <w:rsid w:val="2A5F59A3"/>
    <w:rsid w:val="2A646369"/>
    <w:rsid w:val="2A65E1D7"/>
    <w:rsid w:val="2A666F59"/>
    <w:rsid w:val="2A67C114"/>
    <w:rsid w:val="2A6CE45C"/>
    <w:rsid w:val="2A6D6A95"/>
    <w:rsid w:val="2A7A598C"/>
    <w:rsid w:val="2A7BE8C3"/>
    <w:rsid w:val="2A7C7547"/>
    <w:rsid w:val="2A7F397B"/>
    <w:rsid w:val="2A80E382"/>
    <w:rsid w:val="2A8C3D92"/>
    <w:rsid w:val="2A98038C"/>
    <w:rsid w:val="2A9D5A95"/>
    <w:rsid w:val="2A9EA0CE"/>
    <w:rsid w:val="2A9F294C"/>
    <w:rsid w:val="2AA2486E"/>
    <w:rsid w:val="2AA61A8F"/>
    <w:rsid w:val="2AA8B8B5"/>
    <w:rsid w:val="2AAF8BAB"/>
    <w:rsid w:val="2AB4D455"/>
    <w:rsid w:val="2AB8C103"/>
    <w:rsid w:val="2ABA8A76"/>
    <w:rsid w:val="2ABB9D37"/>
    <w:rsid w:val="2ABFBEB4"/>
    <w:rsid w:val="2ABFEF9A"/>
    <w:rsid w:val="2AC67A33"/>
    <w:rsid w:val="2ACE3A62"/>
    <w:rsid w:val="2ACFD020"/>
    <w:rsid w:val="2AD38411"/>
    <w:rsid w:val="2AD88B80"/>
    <w:rsid w:val="2ADCA420"/>
    <w:rsid w:val="2ADDAE56"/>
    <w:rsid w:val="2ADF5543"/>
    <w:rsid w:val="2AE054B9"/>
    <w:rsid w:val="2AE0DA3D"/>
    <w:rsid w:val="2AE11357"/>
    <w:rsid w:val="2AE544A4"/>
    <w:rsid w:val="2AE93237"/>
    <w:rsid w:val="2AEA87D0"/>
    <w:rsid w:val="2AEB52DB"/>
    <w:rsid w:val="2AEF1BE7"/>
    <w:rsid w:val="2AF0A8E4"/>
    <w:rsid w:val="2AF1EFDB"/>
    <w:rsid w:val="2AF97E3B"/>
    <w:rsid w:val="2AF9EABD"/>
    <w:rsid w:val="2B011AFA"/>
    <w:rsid w:val="2B0787D7"/>
    <w:rsid w:val="2B07FFBF"/>
    <w:rsid w:val="2B0C076C"/>
    <w:rsid w:val="2B186BBE"/>
    <w:rsid w:val="2B1D067F"/>
    <w:rsid w:val="2B25FF2B"/>
    <w:rsid w:val="2B28AAF0"/>
    <w:rsid w:val="2B290D6A"/>
    <w:rsid w:val="2B2D56FD"/>
    <w:rsid w:val="2B3A19BB"/>
    <w:rsid w:val="2B3E0B40"/>
    <w:rsid w:val="2B45966A"/>
    <w:rsid w:val="2B491F59"/>
    <w:rsid w:val="2B4B8476"/>
    <w:rsid w:val="2B4CDFD3"/>
    <w:rsid w:val="2B4D9C5B"/>
    <w:rsid w:val="2B4E2188"/>
    <w:rsid w:val="2B51CB2E"/>
    <w:rsid w:val="2B53EA37"/>
    <w:rsid w:val="2B55FD93"/>
    <w:rsid w:val="2B5EF362"/>
    <w:rsid w:val="2B601114"/>
    <w:rsid w:val="2B6104F5"/>
    <w:rsid w:val="2B612A4E"/>
    <w:rsid w:val="2B662F36"/>
    <w:rsid w:val="2B7005BE"/>
    <w:rsid w:val="2B702CF8"/>
    <w:rsid w:val="2B75E9D6"/>
    <w:rsid w:val="2B8A6556"/>
    <w:rsid w:val="2B8D483A"/>
    <w:rsid w:val="2B8F665F"/>
    <w:rsid w:val="2B8F6CA9"/>
    <w:rsid w:val="2B918E9B"/>
    <w:rsid w:val="2B934B98"/>
    <w:rsid w:val="2B977115"/>
    <w:rsid w:val="2B98806F"/>
    <w:rsid w:val="2B9A3A08"/>
    <w:rsid w:val="2B9BADBE"/>
    <w:rsid w:val="2B9CAFF5"/>
    <w:rsid w:val="2B9E955D"/>
    <w:rsid w:val="2BA5EB0B"/>
    <w:rsid w:val="2BA85AAF"/>
    <w:rsid w:val="2BAA4F39"/>
    <w:rsid w:val="2BAF3F6F"/>
    <w:rsid w:val="2BB0609E"/>
    <w:rsid w:val="2BB5828E"/>
    <w:rsid w:val="2BBCB66E"/>
    <w:rsid w:val="2BBD4270"/>
    <w:rsid w:val="2BBD5250"/>
    <w:rsid w:val="2BC1D6C1"/>
    <w:rsid w:val="2BC3AAE1"/>
    <w:rsid w:val="2BC4DC57"/>
    <w:rsid w:val="2BC9CE65"/>
    <w:rsid w:val="2BD65F4C"/>
    <w:rsid w:val="2BD83EE4"/>
    <w:rsid w:val="2BDC522E"/>
    <w:rsid w:val="2BE7D709"/>
    <w:rsid w:val="2BEE5394"/>
    <w:rsid w:val="2BF10080"/>
    <w:rsid w:val="2BF5916C"/>
    <w:rsid w:val="2BF72B74"/>
    <w:rsid w:val="2BF87D01"/>
    <w:rsid w:val="2BF8C497"/>
    <w:rsid w:val="2BFF11B1"/>
    <w:rsid w:val="2C0214EB"/>
    <w:rsid w:val="2C06293E"/>
    <w:rsid w:val="2C0BE6A3"/>
    <w:rsid w:val="2C0E308D"/>
    <w:rsid w:val="2C10F1AC"/>
    <w:rsid w:val="2C166CCD"/>
    <w:rsid w:val="2C1C408B"/>
    <w:rsid w:val="2C2235BF"/>
    <w:rsid w:val="2C251941"/>
    <w:rsid w:val="2C2E89A8"/>
    <w:rsid w:val="2C2EC4BA"/>
    <w:rsid w:val="2C341A33"/>
    <w:rsid w:val="2C35FA16"/>
    <w:rsid w:val="2C35FA53"/>
    <w:rsid w:val="2C362935"/>
    <w:rsid w:val="2C3B0B2D"/>
    <w:rsid w:val="2C3B86C6"/>
    <w:rsid w:val="2C46B562"/>
    <w:rsid w:val="2C47ADD8"/>
    <w:rsid w:val="2C4C4228"/>
    <w:rsid w:val="2C4EE73C"/>
    <w:rsid w:val="2C5871B1"/>
    <w:rsid w:val="2C58C11D"/>
    <w:rsid w:val="2C5D6483"/>
    <w:rsid w:val="2C613BAF"/>
    <w:rsid w:val="2C619416"/>
    <w:rsid w:val="2C64D359"/>
    <w:rsid w:val="2C66384D"/>
    <w:rsid w:val="2C66599C"/>
    <w:rsid w:val="2C6BD832"/>
    <w:rsid w:val="2C6ED466"/>
    <w:rsid w:val="2C6FFE3E"/>
    <w:rsid w:val="2C74BFB0"/>
    <w:rsid w:val="2C8A178B"/>
    <w:rsid w:val="2C8A7816"/>
    <w:rsid w:val="2C8B12FD"/>
    <w:rsid w:val="2C8BA7D5"/>
    <w:rsid w:val="2C90567E"/>
    <w:rsid w:val="2C935C33"/>
    <w:rsid w:val="2C994A1B"/>
    <w:rsid w:val="2C9A5334"/>
    <w:rsid w:val="2C9B2D54"/>
    <w:rsid w:val="2C9E193C"/>
    <w:rsid w:val="2CA1D98F"/>
    <w:rsid w:val="2CA3D020"/>
    <w:rsid w:val="2CA6AFEC"/>
    <w:rsid w:val="2CA7AAF2"/>
    <w:rsid w:val="2CAAC175"/>
    <w:rsid w:val="2CAE641D"/>
    <w:rsid w:val="2CB07D3D"/>
    <w:rsid w:val="2CB8EB2D"/>
    <w:rsid w:val="2CB978A3"/>
    <w:rsid w:val="2CBAA068"/>
    <w:rsid w:val="2CBF1515"/>
    <w:rsid w:val="2CC205F4"/>
    <w:rsid w:val="2CC4E9CD"/>
    <w:rsid w:val="2CC7D0CC"/>
    <w:rsid w:val="2CD06924"/>
    <w:rsid w:val="2CD133C3"/>
    <w:rsid w:val="2CD13D8A"/>
    <w:rsid w:val="2CD1A6B3"/>
    <w:rsid w:val="2CD2E55D"/>
    <w:rsid w:val="2CD6D1E8"/>
    <w:rsid w:val="2CDAA9F0"/>
    <w:rsid w:val="2CDC2EE5"/>
    <w:rsid w:val="2CE38702"/>
    <w:rsid w:val="2CE48772"/>
    <w:rsid w:val="2CE75C4B"/>
    <w:rsid w:val="2CEE1DF9"/>
    <w:rsid w:val="2CF0816B"/>
    <w:rsid w:val="2CF7038B"/>
    <w:rsid w:val="2CF7AC4B"/>
    <w:rsid w:val="2CFC00B5"/>
    <w:rsid w:val="2D041E55"/>
    <w:rsid w:val="2D0CE41D"/>
    <w:rsid w:val="2D0DEFBE"/>
    <w:rsid w:val="2D131C9F"/>
    <w:rsid w:val="2D13D465"/>
    <w:rsid w:val="2D1658F8"/>
    <w:rsid w:val="2D1EF412"/>
    <w:rsid w:val="2D1FC9E3"/>
    <w:rsid w:val="2D26BFBC"/>
    <w:rsid w:val="2D32A549"/>
    <w:rsid w:val="2D37CCC7"/>
    <w:rsid w:val="2D3880BF"/>
    <w:rsid w:val="2D3A67C9"/>
    <w:rsid w:val="2D3C38C3"/>
    <w:rsid w:val="2D3F0597"/>
    <w:rsid w:val="2D47C297"/>
    <w:rsid w:val="2D5173AF"/>
    <w:rsid w:val="2D52EF09"/>
    <w:rsid w:val="2D560229"/>
    <w:rsid w:val="2D57B6BC"/>
    <w:rsid w:val="2D5A4289"/>
    <w:rsid w:val="2D5B4DF2"/>
    <w:rsid w:val="2D5B6B2D"/>
    <w:rsid w:val="2D5C640A"/>
    <w:rsid w:val="2D5C9AAF"/>
    <w:rsid w:val="2D5F458D"/>
    <w:rsid w:val="2D63C27E"/>
    <w:rsid w:val="2D669A75"/>
    <w:rsid w:val="2D6890A6"/>
    <w:rsid w:val="2D68D0F4"/>
    <w:rsid w:val="2D6A8321"/>
    <w:rsid w:val="2D6C3A11"/>
    <w:rsid w:val="2D6CD81D"/>
    <w:rsid w:val="2D6E950B"/>
    <w:rsid w:val="2D800826"/>
    <w:rsid w:val="2D81B69A"/>
    <w:rsid w:val="2D81C343"/>
    <w:rsid w:val="2D894E56"/>
    <w:rsid w:val="2D8AE566"/>
    <w:rsid w:val="2D8E1847"/>
    <w:rsid w:val="2D937DE2"/>
    <w:rsid w:val="2D9445B0"/>
    <w:rsid w:val="2D94ABF9"/>
    <w:rsid w:val="2D95C42B"/>
    <w:rsid w:val="2D9BDC3D"/>
    <w:rsid w:val="2D9CB747"/>
    <w:rsid w:val="2DA4A385"/>
    <w:rsid w:val="2DA4A53F"/>
    <w:rsid w:val="2DAAD549"/>
    <w:rsid w:val="2DAC43C5"/>
    <w:rsid w:val="2DB0E9C3"/>
    <w:rsid w:val="2DB190F0"/>
    <w:rsid w:val="2DB3B55C"/>
    <w:rsid w:val="2DBA1BF8"/>
    <w:rsid w:val="2DC0B8B9"/>
    <w:rsid w:val="2DC48BFE"/>
    <w:rsid w:val="2DC65857"/>
    <w:rsid w:val="2DCA2691"/>
    <w:rsid w:val="2DCAA7D2"/>
    <w:rsid w:val="2DCB02A3"/>
    <w:rsid w:val="2DD52C05"/>
    <w:rsid w:val="2DD6D890"/>
    <w:rsid w:val="2DDE8240"/>
    <w:rsid w:val="2DE026C0"/>
    <w:rsid w:val="2DE51159"/>
    <w:rsid w:val="2DE5A101"/>
    <w:rsid w:val="2DE86B0B"/>
    <w:rsid w:val="2DEBA41F"/>
    <w:rsid w:val="2DED15F3"/>
    <w:rsid w:val="2DEF8005"/>
    <w:rsid w:val="2DF84054"/>
    <w:rsid w:val="2DF9F2FE"/>
    <w:rsid w:val="2DFAE624"/>
    <w:rsid w:val="2DFB0FEE"/>
    <w:rsid w:val="2E002342"/>
    <w:rsid w:val="2E065056"/>
    <w:rsid w:val="2E078CBE"/>
    <w:rsid w:val="2E0B9ACD"/>
    <w:rsid w:val="2E1DB0CD"/>
    <w:rsid w:val="2E22BDC9"/>
    <w:rsid w:val="2E25A0BB"/>
    <w:rsid w:val="2E266480"/>
    <w:rsid w:val="2E28AEC6"/>
    <w:rsid w:val="2E28E57C"/>
    <w:rsid w:val="2E2BF2C1"/>
    <w:rsid w:val="2E2FE09B"/>
    <w:rsid w:val="2E325385"/>
    <w:rsid w:val="2E326B5A"/>
    <w:rsid w:val="2E3A90D1"/>
    <w:rsid w:val="2E3AE6D5"/>
    <w:rsid w:val="2E3C1DE4"/>
    <w:rsid w:val="2E3DB3CA"/>
    <w:rsid w:val="2E450470"/>
    <w:rsid w:val="2E4598FB"/>
    <w:rsid w:val="2E468B81"/>
    <w:rsid w:val="2E4C790C"/>
    <w:rsid w:val="2E531BBA"/>
    <w:rsid w:val="2E55710A"/>
    <w:rsid w:val="2E558E2D"/>
    <w:rsid w:val="2E562243"/>
    <w:rsid w:val="2E5692A2"/>
    <w:rsid w:val="2E58BC58"/>
    <w:rsid w:val="2E5BCB6A"/>
    <w:rsid w:val="2E5C9A13"/>
    <w:rsid w:val="2E5D6FEB"/>
    <w:rsid w:val="2E5F859B"/>
    <w:rsid w:val="2E61E8B9"/>
    <w:rsid w:val="2E67A80B"/>
    <w:rsid w:val="2E67B3C8"/>
    <w:rsid w:val="2E69314D"/>
    <w:rsid w:val="2E6ACA31"/>
    <w:rsid w:val="2E719129"/>
    <w:rsid w:val="2E726531"/>
    <w:rsid w:val="2E742004"/>
    <w:rsid w:val="2E7A5441"/>
    <w:rsid w:val="2E85A101"/>
    <w:rsid w:val="2E8678B5"/>
    <w:rsid w:val="2E8ADE4B"/>
    <w:rsid w:val="2E8D9281"/>
    <w:rsid w:val="2E980990"/>
    <w:rsid w:val="2E989A16"/>
    <w:rsid w:val="2E993906"/>
    <w:rsid w:val="2E995C20"/>
    <w:rsid w:val="2E9B3F30"/>
    <w:rsid w:val="2E9DFAFE"/>
    <w:rsid w:val="2E9EDE84"/>
    <w:rsid w:val="2E9F2528"/>
    <w:rsid w:val="2EA35BD2"/>
    <w:rsid w:val="2EAC084C"/>
    <w:rsid w:val="2EACA6D9"/>
    <w:rsid w:val="2EAEF46D"/>
    <w:rsid w:val="2EB97BDB"/>
    <w:rsid w:val="2EC05A10"/>
    <w:rsid w:val="2EC1D207"/>
    <w:rsid w:val="2EC8F2A4"/>
    <w:rsid w:val="2ED1D0E9"/>
    <w:rsid w:val="2ED20E01"/>
    <w:rsid w:val="2ED3B6EC"/>
    <w:rsid w:val="2ED4E048"/>
    <w:rsid w:val="2ED6CE1A"/>
    <w:rsid w:val="2EDA22EA"/>
    <w:rsid w:val="2EDAA8E6"/>
    <w:rsid w:val="2EDC2DA4"/>
    <w:rsid w:val="2EDC6670"/>
    <w:rsid w:val="2EE13DF0"/>
    <w:rsid w:val="2EE44B7A"/>
    <w:rsid w:val="2EE4F111"/>
    <w:rsid w:val="2EE52E2D"/>
    <w:rsid w:val="2EE8F457"/>
    <w:rsid w:val="2EEAFDC6"/>
    <w:rsid w:val="2EEC5351"/>
    <w:rsid w:val="2EEF7A82"/>
    <w:rsid w:val="2EF24347"/>
    <w:rsid w:val="2EF2EC78"/>
    <w:rsid w:val="2EF48CF3"/>
    <w:rsid w:val="2EF56781"/>
    <w:rsid w:val="2EF78348"/>
    <w:rsid w:val="2EFE73F7"/>
    <w:rsid w:val="2F052B97"/>
    <w:rsid w:val="2F057123"/>
    <w:rsid w:val="2F083B26"/>
    <w:rsid w:val="2F094153"/>
    <w:rsid w:val="2F0A720B"/>
    <w:rsid w:val="2F0D1F70"/>
    <w:rsid w:val="2F11615A"/>
    <w:rsid w:val="2F168063"/>
    <w:rsid w:val="2F1C89D8"/>
    <w:rsid w:val="2F1CB7BD"/>
    <w:rsid w:val="2F2421DF"/>
    <w:rsid w:val="2F2B6E89"/>
    <w:rsid w:val="2F2DBCA6"/>
    <w:rsid w:val="2F3900D8"/>
    <w:rsid w:val="2F3BB476"/>
    <w:rsid w:val="2F4F8B2D"/>
    <w:rsid w:val="2F50615A"/>
    <w:rsid w:val="2F5249F1"/>
    <w:rsid w:val="2F54A791"/>
    <w:rsid w:val="2F63C9E8"/>
    <w:rsid w:val="2F698047"/>
    <w:rsid w:val="2F79280E"/>
    <w:rsid w:val="2F7A124C"/>
    <w:rsid w:val="2F7A820E"/>
    <w:rsid w:val="2F8377B5"/>
    <w:rsid w:val="2F8CA774"/>
    <w:rsid w:val="2F8D34C0"/>
    <w:rsid w:val="2F8F3B6F"/>
    <w:rsid w:val="2F902E41"/>
    <w:rsid w:val="2F9389A5"/>
    <w:rsid w:val="2F9569AC"/>
    <w:rsid w:val="2F9A9C45"/>
    <w:rsid w:val="2F9DE334"/>
    <w:rsid w:val="2F9FD92B"/>
    <w:rsid w:val="2FA05B51"/>
    <w:rsid w:val="2FA06DC8"/>
    <w:rsid w:val="2FA31529"/>
    <w:rsid w:val="2FA3BCAE"/>
    <w:rsid w:val="2FA48849"/>
    <w:rsid w:val="2FAA53CE"/>
    <w:rsid w:val="2FAEAAF2"/>
    <w:rsid w:val="2FAFE489"/>
    <w:rsid w:val="2FB01A36"/>
    <w:rsid w:val="2FB152CC"/>
    <w:rsid w:val="2FBF51CD"/>
    <w:rsid w:val="2FC34897"/>
    <w:rsid w:val="2FC4E897"/>
    <w:rsid w:val="2FC8D4B8"/>
    <w:rsid w:val="2FD46ADC"/>
    <w:rsid w:val="2FD7041C"/>
    <w:rsid w:val="2FDE0CE9"/>
    <w:rsid w:val="2FE047F1"/>
    <w:rsid w:val="2FE2A089"/>
    <w:rsid w:val="2FE8E27B"/>
    <w:rsid w:val="2FEA9565"/>
    <w:rsid w:val="2FEDF9F4"/>
    <w:rsid w:val="2FEFEF38"/>
    <w:rsid w:val="2FF1FF43"/>
    <w:rsid w:val="2FF2D734"/>
    <w:rsid w:val="2FF86F28"/>
    <w:rsid w:val="2FF89C36"/>
    <w:rsid w:val="2FFA546B"/>
    <w:rsid w:val="2FFB4B73"/>
    <w:rsid w:val="300202AE"/>
    <w:rsid w:val="3003AA5E"/>
    <w:rsid w:val="300CBCAF"/>
    <w:rsid w:val="300DB284"/>
    <w:rsid w:val="301425CE"/>
    <w:rsid w:val="3017C9D0"/>
    <w:rsid w:val="3019B8B1"/>
    <w:rsid w:val="301BFA0D"/>
    <w:rsid w:val="301C23D0"/>
    <w:rsid w:val="301D5075"/>
    <w:rsid w:val="301F1067"/>
    <w:rsid w:val="301F5B01"/>
    <w:rsid w:val="302224D0"/>
    <w:rsid w:val="3026B6AE"/>
    <w:rsid w:val="30299839"/>
    <w:rsid w:val="302DC7A5"/>
    <w:rsid w:val="3030CF73"/>
    <w:rsid w:val="30321AD9"/>
    <w:rsid w:val="30353E5D"/>
    <w:rsid w:val="303663A1"/>
    <w:rsid w:val="3036F50E"/>
    <w:rsid w:val="3038B8CB"/>
    <w:rsid w:val="303B6B62"/>
    <w:rsid w:val="3047AB1B"/>
    <w:rsid w:val="3048C082"/>
    <w:rsid w:val="304A865D"/>
    <w:rsid w:val="3050E023"/>
    <w:rsid w:val="30516162"/>
    <w:rsid w:val="30533BE8"/>
    <w:rsid w:val="3054BF67"/>
    <w:rsid w:val="30556023"/>
    <w:rsid w:val="3055AA6B"/>
    <w:rsid w:val="3055D763"/>
    <w:rsid w:val="3059C108"/>
    <w:rsid w:val="305A703A"/>
    <w:rsid w:val="305B5222"/>
    <w:rsid w:val="305E900C"/>
    <w:rsid w:val="306A5AF7"/>
    <w:rsid w:val="306B0D28"/>
    <w:rsid w:val="306D7B19"/>
    <w:rsid w:val="3077EE9F"/>
    <w:rsid w:val="307AEBAC"/>
    <w:rsid w:val="307B7C9B"/>
    <w:rsid w:val="307C8DF4"/>
    <w:rsid w:val="307F5476"/>
    <w:rsid w:val="3086784F"/>
    <w:rsid w:val="309209BF"/>
    <w:rsid w:val="30946A89"/>
    <w:rsid w:val="3095A6F4"/>
    <w:rsid w:val="309AAADA"/>
    <w:rsid w:val="309AB2CF"/>
    <w:rsid w:val="309C2C8E"/>
    <w:rsid w:val="309D6D73"/>
    <w:rsid w:val="309F94F3"/>
    <w:rsid w:val="30A162EE"/>
    <w:rsid w:val="30A9A92E"/>
    <w:rsid w:val="30ACDAE3"/>
    <w:rsid w:val="30AD2C3B"/>
    <w:rsid w:val="30B1437A"/>
    <w:rsid w:val="30BA45E3"/>
    <w:rsid w:val="30BAA989"/>
    <w:rsid w:val="30C505FE"/>
    <w:rsid w:val="30C8C44E"/>
    <w:rsid w:val="30C92768"/>
    <w:rsid w:val="30CA6B6C"/>
    <w:rsid w:val="30CC8685"/>
    <w:rsid w:val="30CEFC89"/>
    <w:rsid w:val="30D90EBC"/>
    <w:rsid w:val="30D99246"/>
    <w:rsid w:val="30D9D78E"/>
    <w:rsid w:val="30E3D7FA"/>
    <w:rsid w:val="30E432F1"/>
    <w:rsid w:val="30E8971E"/>
    <w:rsid w:val="30EB2F8D"/>
    <w:rsid w:val="30EF647D"/>
    <w:rsid w:val="30F27E00"/>
    <w:rsid w:val="30F34E4F"/>
    <w:rsid w:val="30F5D93D"/>
    <w:rsid w:val="30F6F2A4"/>
    <w:rsid w:val="30FFB18B"/>
    <w:rsid w:val="31030E0F"/>
    <w:rsid w:val="310689F1"/>
    <w:rsid w:val="310718EC"/>
    <w:rsid w:val="3107D5A9"/>
    <w:rsid w:val="310F4E68"/>
    <w:rsid w:val="3110D729"/>
    <w:rsid w:val="3117C9DA"/>
    <w:rsid w:val="311CBC22"/>
    <w:rsid w:val="311D98ED"/>
    <w:rsid w:val="3122388F"/>
    <w:rsid w:val="31272BD9"/>
    <w:rsid w:val="31280F13"/>
    <w:rsid w:val="312869B5"/>
    <w:rsid w:val="312A0BEA"/>
    <w:rsid w:val="312BA32A"/>
    <w:rsid w:val="312BA869"/>
    <w:rsid w:val="31308774"/>
    <w:rsid w:val="3131195A"/>
    <w:rsid w:val="313C1154"/>
    <w:rsid w:val="313C6142"/>
    <w:rsid w:val="313F8D0F"/>
    <w:rsid w:val="31405FEF"/>
    <w:rsid w:val="31433881"/>
    <w:rsid w:val="31442E39"/>
    <w:rsid w:val="31443665"/>
    <w:rsid w:val="314816BC"/>
    <w:rsid w:val="3155CDFF"/>
    <w:rsid w:val="315B4832"/>
    <w:rsid w:val="315EEA72"/>
    <w:rsid w:val="31641267"/>
    <w:rsid w:val="316AA1FC"/>
    <w:rsid w:val="316E4FD1"/>
    <w:rsid w:val="317A00A3"/>
    <w:rsid w:val="3184B2DC"/>
    <w:rsid w:val="31885AC6"/>
    <w:rsid w:val="318AF6F9"/>
    <w:rsid w:val="318B6597"/>
    <w:rsid w:val="318D89CD"/>
    <w:rsid w:val="318DA478"/>
    <w:rsid w:val="31908C5A"/>
    <w:rsid w:val="3190EE82"/>
    <w:rsid w:val="31920EA3"/>
    <w:rsid w:val="31930F7C"/>
    <w:rsid w:val="3193B2EE"/>
    <w:rsid w:val="3197F0F8"/>
    <w:rsid w:val="31A126C1"/>
    <w:rsid w:val="31A19076"/>
    <w:rsid w:val="31A1E8E1"/>
    <w:rsid w:val="31A59130"/>
    <w:rsid w:val="31A61F75"/>
    <w:rsid w:val="31A8EDCA"/>
    <w:rsid w:val="31ABAF39"/>
    <w:rsid w:val="31AC2CCE"/>
    <w:rsid w:val="31AD6332"/>
    <w:rsid w:val="31B29E4B"/>
    <w:rsid w:val="31B3FA17"/>
    <w:rsid w:val="31B50803"/>
    <w:rsid w:val="31B5E0C9"/>
    <w:rsid w:val="31C5D8D3"/>
    <w:rsid w:val="31CB14FF"/>
    <w:rsid w:val="31CDEB3A"/>
    <w:rsid w:val="31D36DD1"/>
    <w:rsid w:val="31D6AECD"/>
    <w:rsid w:val="31DAE58D"/>
    <w:rsid w:val="31E1C6E4"/>
    <w:rsid w:val="31E5E9D7"/>
    <w:rsid w:val="31E5FC60"/>
    <w:rsid w:val="31E60A6E"/>
    <w:rsid w:val="31E7C320"/>
    <w:rsid w:val="31EB1D69"/>
    <w:rsid w:val="31EB79D0"/>
    <w:rsid w:val="31F145C2"/>
    <w:rsid w:val="31F1E479"/>
    <w:rsid w:val="31F6F581"/>
    <w:rsid w:val="31F7334D"/>
    <w:rsid w:val="31FA0A97"/>
    <w:rsid w:val="31FF893C"/>
    <w:rsid w:val="3209E1D6"/>
    <w:rsid w:val="320A417E"/>
    <w:rsid w:val="320A935E"/>
    <w:rsid w:val="320BCE62"/>
    <w:rsid w:val="320C27FA"/>
    <w:rsid w:val="320F1C37"/>
    <w:rsid w:val="321A621B"/>
    <w:rsid w:val="321AC192"/>
    <w:rsid w:val="321BB137"/>
    <w:rsid w:val="321F958D"/>
    <w:rsid w:val="32252B8B"/>
    <w:rsid w:val="32256A57"/>
    <w:rsid w:val="32262AF4"/>
    <w:rsid w:val="322727A6"/>
    <w:rsid w:val="3229CED4"/>
    <w:rsid w:val="322B5BFA"/>
    <w:rsid w:val="322D676F"/>
    <w:rsid w:val="3230FEFE"/>
    <w:rsid w:val="32316616"/>
    <w:rsid w:val="3238F96B"/>
    <w:rsid w:val="323B2388"/>
    <w:rsid w:val="323C446E"/>
    <w:rsid w:val="3241B3AE"/>
    <w:rsid w:val="32431705"/>
    <w:rsid w:val="32443C3F"/>
    <w:rsid w:val="324879B4"/>
    <w:rsid w:val="324B5E6E"/>
    <w:rsid w:val="3254D8F2"/>
    <w:rsid w:val="325DD2DA"/>
    <w:rsid w:val="32607452"/>
    <w:rsid w:val="326313CC"/>
    <w:rsid w:val="326AC862"/>
    <w:rsid w:val="326C4314"/>
    <w:rsid w:val="326DD24B"/>
    <w:rsid w:val="3271B322"/>
    <w:rsid w:val="3273559F"/>
    <w:rsid w:val="32784224"/>
    <w:rsid w:val="327C5DE9"/>
    <w:rsid w:val="32803A86"/>
    <w:rsid w:val="32812CE0"/>
    <w:rsid w:val="3285D058"/>
    <w:rsid w:val="328BA588"/>
    <w:rsid w:val="328D1BB8"/>
    <w:rsid w:val="32919D1A"/>
    <w:rsid w:val="32923647"/>
    <w:rsid w:val="32946EDD"/>
    <w:rsid w:val="32974F0A"/>
    <w:rsid w:val="329E6F2A"/>
    <w:rsid w:val="32A24335"/>
    <w:rsid w:val="32A33E5D"/>
    <w:rsid w:val="32A49F10"/>
    <w:rsid w:val="32A5DE73"/>
    <w:rsid w:val="32A61614"/>
    <w:rsid w:val="32A651D5"/>
    <w:rsid w:val="32A98648"/>
    <w:rsid w:val="32AF837F"/>
    <w:rsid w:val="32BBAF6A"/>
    <w:rsid w:val="32BCBD9F"/>
    <w:rsid w:val="32C8474C"/>
    <w:rsid w:val="32CD1884"/>
    <w:rsid w:val="32CE6E1B"/>
    <w:rsid w:val="32D27924"/>
    <w:rsid w:val="32E30251"/>
    <w:rsid w:val="32E6A8F9"/>
    <w:rsid w:val="32EEC1DA"/>
    <w:rsid w:val="32EF28A4"/>
    <w:rsid w:val="32F08316"/>
    <w:rsid w:val="32F3D459"/>
    <w:rsid w:val="32F42CF1"/>
    <w:rsid w:val="32F43263"/>
    <w:rsid w:val="32F6CF71"/>
    <w:rsid w:val="32FBBBE6"/>
    <w:rsid w:val="32FC1160"/>
    <w:rsid w:val="3300DBA4"/>
    <w:rsid w:val="3306F318"/>
    <w:rsid w:val="330A8EA5"/>
    <w:rsid w:val="330EFB20"/>
    <w:rsid w:val="33153FEE"/>
    <w:rsid w:val="3318DD00"/>
    <w:rsid w:val="3319AC54"/>
    <w:rsid w:val="331B0567"/>
    <w:rsid w:val="331BF4B2"/>
    <w:rsid w:val="331BFE41"/>
    <w:rsid w:val="331C13EE"/>
    <w:rsid w:val="331FDCEA"/>
    <w:rsid w:val="332179CE"/>
    <w:rsid w:val="33227305"/>
    <w:rsid w:val="33231AEA"/>
    <w:rsid w:val="33298189"/>
    <w:rsid w:val="332C0AE9"/>
    <w:rsid w:val="332FEB0D"/>
    <w:rsid w:val="3331C217"/>
    <w:rsid w:val="3334FA48"/>
    <w:rsid w:val="33356665"/>
    <w:rsid w:val="33369700"/>
    <w:rsid w:val="333B4F18"/>
    <w:rsid w:val="3342706B"/>
    <w:rsid w:val="3342D8B3"/>
    <w:rsid w:val="334556F2"/>
    <w:rsid w:val="3346699F"/>
    <w:rsid w:val="3348840E"/>
    <w:rsid w:val="334E6CCE"/>
    <w:rsid w:val="33537A14"/>
    <w:rsid w:val="33574722"/>
    <w:rsid w:val="335AE6C5"/>
    <w:rsid w:val="335B1C34"/>
    <w:rsid w:val="336361D8"/>
    <w:rsid w:val="3364495B"/>
    <w:rsid w:val="33657D32"/>
    <w:rsid w:val="33707000"/>
    <w:rsid w:val="337ACDB7"/>
    <w:rsid w:val="337C713B"/>
    <w:rsid w:val="337E30A4"/>
    <w:rsid w:val="338067F6"/>
    <w:rsid w:val="3380A074"/>
    <w:rsid w:val="3380F205"/>
    <w:rsid w:val="33870981"/>
    <w:rsid w:val="338A1D8A"/>
    <w:rsid w:val="338E7A91"/>
    <w:rsid w:val="338EB5F7"/>
    <w:rsid w:val="3392BBA8"/>
    <w:rsid w:val="339A3CFB"/>
    <w:rsid w:val="339A802F"/>
    <w:rsid w:val="339B4F22"/>
    <w:rsid w:val="339CEE4E"/>
    <w:rsid w:val="339FDEC4"/>
    <w:rsid w:val="33A15A59"/>
    <w:rsid w:val="33A1DCC6"/>
    <w:rsid w:val="33A45D84"/>
    <w:rsid w:val="33A5947A"/>
    <w:rsid w:val="33AD1747"/>
    <w:rsid w:val="33AD839C"/>
    <w:rsid w:val="33BC62DE"/>
    <w:rsid w:val="33CD7169"/>
    <w:rsid w:val="33D1A069"/>
    <w:rsid w:val="33D25EEB"/>
    <w:rsid w:val="33D48F1F"/>
    <w:rsid w:val="33D4BD01"/>
    <w:rsid w:val="33D9D824"/>
    <w:rsid w:val="33E09E6B"/>
    <w:rsid w:val="33E40592"/>
    <w:rsid w:val="33E86C08"/>
    <w:rsid w:val="33EB09F8"/>
    <w:rsid w:val="33F188D1"/>
    <w:rsid w:val="33F2326F"/>
    <w:rsid w:val="33F965BB"/>
    <w:rsid w:val="33FA8920"/>
    <w:rsid w:val="3400C358"/>
    <w:rsid w:val="3402575F"/>
    <w:rsid w:val="3406B276"/>
    <w:rsid w:val="340C9C6E"/>
    <w:rsid w:val="340E9616"/>
    <w:rsid w:val="340FB785"/>
    <w:rsid w:val="3410A2DA"/>
    <w:rsid w:val="3411BEF9"/>
    <w:rsid w:val="3418E29C"/>
    <w:rsid w:val="3424A3A4"/>
    <w:rsid w:val="342DEC67"/>
    <w:rsid w:val="34349013"/>
    <w:rsid w:val="3435A577"/>
    <w:rsid w:val="343A808C"/>
    <w:rsid w:val="343A9B78"/>
    <w:rsid w:val="343BC983"/>
    <w:rsid w:val="343E72BE"/>
    <w:rsid w:val="34463E1E"/>
    <w:rsid w:val="344919EA"/>
    <w:rsid w:val="344A47F8"/>
    <w:rsid w:val="345170DA"/>
    <w:rsid w:val="34538FB5"/>
    <w:rsid w:val="345B21F7"/>
    <w:rsid w:val="34655E33"/>
    <w:rsid w:val="3471D870"/>
    <w:rsid w:val="34759215"/>
    <w:rsid w:val="347FA4B4"/>
    <w:rsid w:val="3481B73C"/>
    <w:rsid w:val="3485472F"/>
    <w:rsid w:val="348A923B"/>
    <w:rsid w:val="348D4EB1"/>
    <w:rsid w:val="348E4A27"/>
    <w:rsid w:val="34946408"/>
    <w:rsid w:val="34979B29"/>
    <w:rsid w:val="349CB02A"/>
    <w:rsid w:val="349D126B"/>
    <w:rsid w:val="349D27D6"/>
    <w:rsid w:val="349E3885"/>
    <w:rsid w:val="349F29E8"/>
    <w:rsid w:val="34A0EBF8"/>
    <w:rsid w:val="34A98031"/>
    <w:rsid w:val="34AE40A1"/>
    <w:rsid w:val="34AEE205"/>
    <w:rsid w:val="34B1C20B"/>
    <w:rsid w:val="34B44BD0"/>
    <w:rsid w:val="34B876A1"/>
    <w:rsid w:val="34B9019F"/>
    <w:rsid w:val="34BB9576"/>
    <w:rsid w:val="34BE7CE9"/>
    <w:rsid w:val="34C09F9E"/>
    <w:rsid w:val="34C5317A"/>
    <w:rsid w:val="34C70A01"/>
    <w:rsid w:val="34D1CFE4"/>
    <w:rsid w:val="34D2D8BA"/>
    <w:rsid w:val="34DEC426"/>
    <w:rsid w:val="34E05F21"/>
    <w:rsid w:val="34E57B52"/>
    <w:rsid w:val="34E781DC"/>
    <w:rsid w:val="34E91B72"/>
    <w:rsid w:val="34ED1056"/>
    <w:rsid w:val="34F16B25"/>
    <w:rsid w:val="34F25EEF"/>
    <w:rsid w:val="34F88983"/>
    <w:rsid w:val="34FBC158"/>
    <w:rsid w:val="34FCFFDF"/>
    <w:rsid w:val="3502B5C1"/>
    <w:rsid w:val="35050ACD"/>
    <w:rsid w:val="3507E73B"/>
    <w:rsid w:val="350F0231"/>
    <w:rsid w:val="350F60BD"/>
    <w:rsid w:val="35125A2B"/>
    <w:rsid w:val="3512CFAC"/>
    <w:rsid w:val="35178C79"/>
    <w:rsid w:val="351821F8"/>
    <w:rsid w:val="35235BF4"/>
    <w:rsid w:val="35247CF8"/>
    <w:rsid w:val="35266607"/>
    <w:rsid w:val="352C6034"/>
    <w:rsid w:val="352FBFD8"/>
    <w:rsid w:val="3534E625"/>
    <w:rsid w:val="353A8C2D"/>
    <w:rsid w:val="353C8971"/>
    <w:rsid w:val="353D5EF2"/>
    <w:rsid w:val="353E1BEA"/>
    <w:rsid w:val="354536B8"/>
    <w:rsid w:val="3546CCB1"/>
    <w:rsid w:val="354A7057"/>
    <w:rsid w:val="354B8439"/>
    <w:rsid w:val="354CA670"/>
    <w:rsid w:val="354D1651"/>
    <w:rsid w:val="354EEC93"/>
    <w:rsid w:val="354F3540"/>
    <w:rsid w:val="3552DA41"/>
    <w:rsid w:val="35539CE9"/>
    <w:rsid w:val="3556191C"/>
    <w:rsid w:val="3557B2C0"/>
    <w:rsid w:val="355B08D8"/>
    <w:rsid w:val="355D2DEF"/>
    <w:rsid w:val="3560A64A"/>
    <w:rsid w:val="356D8E86"/>
    <w:rsid w:val="3570FA2A"/>
    <w:rsid w:val="3571CE1B"/>
    <w:rsid w:val="35777E7A"/>
    <w:rsid w:val="357959C0"/>
    <w:rsid w:val="357AE7D7"/>
    <w:rsid w:val="357D2C1E"/>
    <w:rsid w:val="357FCBBD"/>
    <w:rsid w:val="3584D6C5"/>
    <w:rsid w:val="358DC903"/>
    <w:rsid w:val="359257BD"/>
    <w:rsid w:val="35941165"/>
    <w:rsid w:val="35956553"/>
    <w:rsid w:val="35980434"/>
    <w:rsid w:val="3598B0B4"/>
    <w:rsid w:val="3598CE5E"/>
    <w:rsid w:val="35994D02"/>
    <w:rsid w:val="359DE492"/>
    <w:rsid w:val="35A77C07"/>
    <w:rsid w:val="35A7987E"/>
    <w:rsid w:val="35A7D529"/>
    <w:rsid w:val="35A8A0B3"/>
    <w:rsid w:val="35AAF7BF"/>
    <w:rsid w:val="35AB1F70"/>
    <w:rsid w:val="35AF0540"/>
    <w:rsid w:val="35BC05C5"/>
    <w:rsid w:val="35BC33CE"/>
    <w:rsid w:val="35BEEE6A"/>
    <w:rsid w:val="35BF9E8A"/>
    <w:rsid w:val="35C06763"/>
    <w:rsid w:val="35C2333F"/>
    <w:rsid w:val="35C382B6"/>
    <w:rsid w:val="35C4BE39"/>
    <w:rsid w:val="35C58875"/>
    <w:rsid w:val="35CD8085"/>
    <w:rsid w:val="35D6E284"/>
    <w:rsid w:val="35D90C5F"/>
    <w:rsid w:val="35DBFC2B"/>
    <w:rsid w:val="35DC08E3"/>
    <w:rsid w:val="35DDF585"/>
    <w:rsid w:val="35E02FC8"/>
    <w:rsid w:val="35E5D4EA"/>
    <w:rsid w:val="35E82064"/>
    <w:rsid w:val="35EBA054"/>
    <w:rsid w:val="35EDC65D"/>
    <w:rsid w:val="35F032C0"/>
    <w:rsid w:val="35FB3B82"/>
    <w:rsid w:val="35FCE822"/>
    <w:rsid w:val="35FEC6EA"/>
    <w:rsid w:val="35FFAFD1"/>
    <w:rsid w:val="36002CB9"/>
    <w:rsid w:val="3608FDA0"/>
    <w:rsid w:val="360AF7D4"/>
    <w:rsid w:val="360CF081"/>
    <w:rsid w:val="360F0CA9"/>
    <w:rsid w:val="361A66D2"/>
    <w:rsid w:val="361ED079"/>
    <w:rsid w:val="362076CA"/>
    <w:rsid w:val="36294FFF"/>
    <w:rsid w:val="362A4A98"/>
    <w:rsid w:val="36307E6C"/>
    <w:rsid w:val="3633A215"/>
    <w:rsid w:val="3634177E"/>
    <w:rsid w:val="3636223F"/>
    <w:rsid w:val="363AA2B9"/>
    <w:rsid w:val="363ADCB5"/>
    <w:rsid w:val="363BBF30"/>
    <w:rsid w:val="363EB378"/>
    <w:rsid w:val="363FB569"/>
    <w:rsid w:val="36404687"/>
    <w:rsid w:val="3642BC2D"/>
    <w:rsid w:val="36465240"/>
    <w:rsid w:val="364680F1"/>
    <w:rsid w:val="36494AC3"/>
    <w:rsid w:val="364DC8C1"/>
    <w:rsid w:val="36502674"/>
    <w:rsid w:val="36547B35"/>
    <w:rsid w:val="365C620C"/>
    <w:rsid w:val="365DC459"/>
    <w:rsid w:val="365E49A3"/>
    <w:rsid w:val="365EC359"/>
    <w:rsid w:val="365F05B9"/>
    <w:rsid w:val="36629D22"/>
    <w:rsid w:val="36635A57"/>
    <w:rsid w:val="3664B747"/>
    <w:rsid w:val="3665CF3A"/>
    <w:rsid w:val="366751A8"/>
    <w:rsid w:val="36685758"/>
    <w:rsid w:val="366CE711"/>
    <w:rsid w:val="366F0C4D"/>
    <w:rsid w:val="366F44D5"/>
    <w:rsid w:val="367CCC39"/>
    <w:rsid w:val="3681B12D"/>
    <w:rsid w:val="368279C2"/>
    <w:rsid w:val="36860EAF"/>
    <w:rsid w:val="3687A20D"/>
    <w:rsid w:val="3688C736"/>
    <w:rsid w:val="3689F4CF"/>
    <w:rsid w:val="36971173"/>
    <w:rsid w:val="36997D97"/>
    <w:rsid w:val="369B7D4D"/>
    <w:rsid w:val="36A08800"/>
    <w:rsid w:val="36A1361D"/>
    <w:rsid w:val="36A17E5B"/>
    <w:rsid w:val="36A4DD9A"/>
    <w:rsid w:val="36AD29E0"/>
    <w:rsid w:val="36AE872C"/>
    <w:rsid w:val="36AF6D65"/>
    <w:rsid w:val="36B55B6E"/>
    <w:rsid w:val="36B79383"/>
    <w:rsid w:val="36BACA1A"/>
    <w:rsid w:val="36BAFAAD"/>
    <w:rsid w:val="36BDB48E"/>
    <w:rsid w:val="36BE19AB"/>
    <w:rsid w:val="36BFA71A"/>
    <w:rsid w:val="36C009ED"/>
    <w:rsid w:val="36C184F9"/>
    <w:rsid w:val="36C3E570"/>
    <w:rsid w:val="36C8775D"/>
    <w:rsid w:val="36CA7114"/>
    <w:rsid w:val="36CBAFC5"/>
    <w:rsid w:val="36CCA753"/>
    <w:rsid w:val="36CE482A"/>
    <w:rsid w:val="36CF0494"/>
    <w:rsid w:val="36D393BB"/>
    <w:rsid w:val="36D635B0"/>
    <w:rsid w:val="36DCE74E"/>
    <w:rsid w:val="36DF9923"/>
    <w:rsid w:val="36E125D5"/>
    <w:rsid w:val="36E383E5"/>
    <w:rsid w:val="36E69A2A"/>
    <w:rsid w:val="36EAAAB3"/>
    <w:rsid w:val="36EFAEB4"/>
    <w:rsid w:val="36F29F44"/>
    <w:rsid w:val="36F64629"/>
    <w:rsid w:val="36F7E3D5"/>
    <w:rsid w:val="36FD206A"/>
    <w:rsid w:val="36FD4F8A"/>
    <w:rsid w:val="3703EE34"/>
    <w:rsid w:val="3706D2F9"/>
    <w:rsid w:val="370805DB"/>
    <w:rsid w:val="370DA088"/>
    <w:rsid w:val="370F0D24"/>
    <w:rsid w:val="37128509"/>
    <w:rsid w:val="3717418F"/>
    <w:rsid w:val="371AAA9C"/>
    <w:rsid w:val="371C3A62"/>
    <w:rsid w:val="371D1544"/>
    <w:rsid w:val="3722045B"/>
    <w:rsid w:val="37242F45"/>
    <w:rsid w:val="37245082"/>
    <w:rsid w:val="3725A02A"/>
    <w:rsid w:val="37267BE8"/>
    <w:rsid w:val="37283DC5"/>
    <w:rsid w:val="37288129"/>
    <w:rsid w:val="372A634E"/>
    <w:rsid w:val="3734DBFB"/>
    <w:rsid w:val="3736D90A"/>
    <w:rsid w:val="3739164D"/>
    <w:rsid w:val="373FA88E"/>
    <w:rsid w:val="3746B7C5"/>
    <w:rsid w:val="37475A03"/>
    <w:rsid w:val="37476F2B"/>
    <w:rsid w:val="37491828"/>
    <w:rsid w:val="375355C7"/>
    <w:rsid w:val="3756251A"/>
    <w:rsid w:val="375814C5"/>
    <w:rsid w:val="3758B051"/>
    <w:rsid w:val="375B0E66"/>
    <w:rsid w:val="3766D847"/>
    <w:rsid w:val="376AC50E"/>
    <w:rsid w:val="376F04F6"/>
    <w:rsid w:val="37779BB5"/>
    <w:rsid w:val="3778A31E"/>
    <w:rsid w:val="37801B86"/>
    <w:rsid w:val="37832EEE"/>
    <w:rsid w:val="3786D6CB"/>
    <w:rsid w:val="378CBF62"/>
    <w:rsid w:val="378CE242"/>
    <w:rsid w:val="378E045D"/>
    <w:rsid w:val="3792C314"/>
    <w:rsid w:val="379824F8"/>
    <w:rsid w:val="379B334C"/>
    <w:rsid w:val="37A46184"/>
    <w:rsid w:val="37A92656"/>
    <w:rsid w:val="37AC8CF8"/>
    <w:rsid w:val="37ADAC95"/>
    <w:rsid w:val="37B64846"/>
    <w:rsid w:val="37B8B5CE"/>
    <w:rsid w:val="37B998EE"/>
    <w:rsid w:val="37B9F45A"/>
    <w:rsid w:val="37BDCA53"/>
    <w:rsid w:val="37C211FC"/>
    <w:rsid w:val="37C232FD"/>
    <w:rsid w:val="37C43D78"/>
    <w:rsid w:val="37C48681"/>
    <w:rsid w:val="37C5965A"/>
    <w:rsid w:val="37CA0212"/>
    <w:rsid w:val="37CF910C"/>
    <w:rsid w:val="37D7DA49"/>
    <w:rsid w:val="37DECC12"/>
    <w:rsid w:val="37E054B5"/>
    <w:rsid w:val="37E3809F"/>
    <w:rsid w:val="37E51C27"/>
    <w:rsid w:val="37E59D04"/>
    <w:rsid w:val="37E6526F"/>
    <w:rsid w:val="37E8B1D0"/>
    <w:rsid w:val="37E95E08"/>
    <w:rsid w:val="37F169FF"/>
    <w:rsid w:val="37F8AB23"/>
    <w:rsid w:val="37FBBA24"/>
    <w:rsid w:val="37FDF869"/>
    <w:rsid w:val="37FF259D"/>
    <w:rsid w:val="3805211F"/>
    <w:rsid w:val="38078F00"/>
    <w:rsid w:val="380C41C9"/>
    <w:rsid w:val="380D4078"/>
    <w:rsid w:val="380DC462"/>
    <w:rsid w:val="38102A9D"/>
    <w:rsid w:val="3818B0BF"/>
    <w:rsid w:val="38193453"/>
    <w:rsid w:val="381E2051"/>
    <w:rsid w:val="381F3AA4"/>
    <w:rsid w:val="3822E441"/>
    <w:rsid w:val="38247569"/>
    <w:rsid w:val="3824E8F2"/>
    <w:rsid w:val="38259573"/>
    <w:rsid w:val="38261D1E"/>
    <w:rsid w:val="382733FE"/>
    <w:rsid w:val="38294C83"/>
    <w:rsid w:val="38296F06"/>
    <w:rsid w:val="3829C1B5"/>
    <w:rsid w:val="382CE5CA"/>
    <w:rsid w:val="382E2323"/>
    <w:rsid w:val="38365AD7"/>
    <w:rsid w:val="38377AB4"/>
    <w:rsid w:val="38384762"/>
    <w:rsid w:val="383A1F29"/>
    <w:rsid w:val="383ABF77"/>
    <w:rsid w:val="383C01BB"/>
    <w:rsid w:val="383D377C"/>
    <w:rsid w:val="3844AC52"/>
    <w:rsid w:val="3844CE15"/>
    <w:rsid w:val="3847D7E2"/>
    <w:rsid w:val="38497C73"/>
    <w:rsid w:val="3849C59C"/>
    <w:rsid w:val="384B0DA1"/>
    <w:rsid w:val="384B8504"/>
    <w:rsid w:val="384F2361"/>
    <w:rsid w:val="384F7359"/>
    <w:rsid w:val="3854AD97"/>
    <w:rsid w:val="3857882F"/>
    <w:rsid w:val="385D6488"/>
    <w:rsid w:val="385EAE61"/>
    <w:rsid w:val="38608C33"/>
    <w:rsid w:val="3866D94C"/>
    <w:rsid w:val="386D9CFA"/>
    <w:rsid w:val="386EAA03"/>
    <w:rsid w:val="386F9F11"/>
    <w:rsid w:val="38720611"/>
    <w:rsid w:val="38734F94"/>
    <w:rsid w:val="387702E5"/>
    <w:rsid w:val="38795E0D"/>
    <w:rsid w:val="387B5D1D"/>
    <w:rsid w:val="387C1138"/>
    <w:rsid w:val="387C7DF5"/>
    <w:rsid w:val="38801A93"/>
    <w:rsid w:val="38870E2F"/>
    <w:rsid w:val="388BEA8A"/>
    <w:rsid w:val="388C76B7"/>
    <w:rsid w:val="388D0246"/>
    <w:rsid w:val="38923BA8"/>
    <w:rsid w:val="389643B4"/>
    <w:rsid w:val="38A14B1C"/>
    <w:rsid w:val="38A418F7"/>
    <w:rsid w:val="38A652CD"/>
    <w:rsid w:val="38A6E3B1"/>
    <w:rsid w:val="38A77E9B"/>
    <w:rsid w:val="38A7C6D2"/>
    <w:rsid w:val="38A7C8F5"/>
    <w:rsid w:val="38A99909"/>
    <w:rsid w:val="38AB0A9E"/>
    <w:rsid w:val="38AD7ACD"/>
    <w:rsid w:val="38B14DC5"/>
    <w:rsid w:val="38B2F156"/>
    <w:rsid w:val="38BD0876"/>
    <w:rsid w:val="38BEB1EE"/>
    <w:rsid w:val="38C4D096"/>
    <w:rsid w:val="38CD7684"/>
    <w:rsid w:val="38CDB9BB"/>
    <w:rsid w:val="38D306F7"/>
    <w:rsid w:val="38D4A434"/>
    <w:rsid w:val="38DA440D"/>
    <w:rsid w:val="38E21EE6"/>
    <w:rsid w:val="38EAACA9"/>
    <w:rsid w:val="38F9AF2A"/>
    <w:rsid w:val="38FE81B6"/>
    <w:rsid w:val="38FFF081"/>
    <w:rsid w:val="3901C816"/>
    <w:rsid w:val="3902CB75"/>
    <w:rsid w:val="390BF2AF"/>
    <w:rsid w:val="390DBB83"/>
    <w:rsid w:val="390EA78C"/>
    <w:rsid w:val="391129E4"/>
    <w:rsid w:val="39118B49"/>
    <w:rsid w:val="3913ECF0"/>
    <w:rsid w:val="39143244"/>
    <w:rsid w:val="391662A5"/>
    <w:rsid w:val="3919FE31"/>
    <w:rsid w:val="391A137F"/>
    <w:rsid w:val="391AE88B"/>
    <w:rsid w:val="391DA912"/>
    <w:rsid w:val="392F0514"/>
    <w:rsid w:val="3938D17E"/>
    <w:rsid w:val="393A6697"/>
    <w:rsid w:val="393AB792"/>
    <w:rsid w:val="39417562"/>
    <w:rsid w:val="3948D164"/>
    <w:rsid w:val="394E4DEA"/>
    <w:rsid w:val="394EED4E"/>
    <w:rsid w:val="394FA2A9"/>
    <w:rsid w:val="39535168"/>
    <w:rsid w:val="3954A755"/>
    <w:rsid w:val="3958D49D"/>
    <w:rsid w:val="395A6DB9"/>
    <w:rsid w:val="3960AA57"/>
    <w:rsid w:val="3964A535"/>
    <w:rsid w:val="3966BA42"/>
    <w:rsid w:val="39692ACB"/>
    <w:rsid w:val="396FAD1A"/>
    <w:rsid w:val="3970C099"/>
    <w:rsid w:val="3976C516"/>
    <w:rsid w:val="3980EDB5"/>
    <w:rsid w:val="3981DED3"/>
    <w:rsid w:val="39856279"/>
    <w:rsid w:val="3985AB99"/>
    <w:rsid w:val="3987B717"/>
    <w:rsid w:val="39920017"/>
    <w:rsid w:val="399C1249"/>
    <w:rsid w:val="399FB733"/>
    <w:rsid w:val="39AA91B1"/>
    <w:rsid w:val="39AEF0DF"/>
    <w:rsid w:val="39AFBF27"/>
    <w:rsid w:val="39B19957"/>
    <w:rsid w:val="39B1E699"/>
    <w:rsid w:val="39B5037D"/>
    <w:rsid w:val="39C30E17"/>
    <w:rsid w:val="39C37CE9"/>
    <w:rsid w:val="39C67427"/>
    <w:rsid w:val="39C95946"/>
    <w:rsid w:val="39CCDFD9"/>
    <w:rsid w:val="39CF09B1"/>
    <w:rsid w:val="39D38CC0"/>
    <w:rsid w:val="39D4AB23"/>
    <w:rsid w:val="39D626E4"/>
    <w:rsid w:val="39DDC22C"/>
    <w:rsid w:val="39E2385C"/>
    <w:rsid w:val="39E31293"/>
    <w:rsid w:val="39E6577B"/>
    <w:rsid w:val="39E6A544"/>
    <w:rsid w:val="39E71BF8"/>
    <w:rsid w:val="39EF9BCE"/>
    <w:rsid w:val="39F2003D"/>
    <w:rsid w:val="39F3A0B1"/>
    <w:rsid w:val="39FAF56F"/>
    <w:rsid w:val="39FC8407"/>
    <w:rsid w:val="39FD3B6F"/>
    <w:rsid w:val="39FF759F"/>
    <w:rsid w:val="3A01A5A5"/>
    <w:rsid w:val="3A0326B9"/>
    <w:rsid w:val="3A058FBA"/>
    <w:rsid w:val="3A065119"/>
    <w:rsid w:val="3A0E7204"/>
    <w:rsid w:val="3A1486DE"/>
    <w:rsid w:val="3A16061F"/>
    <w:rsid w:val="3A1659EA"/>
    <w:rsid w:val="3A167731"/>
    <w:rsid w:val="3A1974C5"/>
    <w:rsid w:val="3A1DCBFF"/>
    <w:rsid w:val="3A24939E"/>
    <w:rsid w:val="3A2A752D"/>
    <w:rsid w:val="3A34A090"/>
    <w:rsid w:val="3A3BD099"/>
    <w:rsid w:val="3A44B9F8"/>
    <w:rsid w:val="3A44D94C"/>
    <w:rsid w:val="3A4D5EF2"/>
    <w:rsid w:val="3A4E4DD4"/>
    <w:rsid w:val="3A4EA06F"/>
    <w:rsid w:val="3A55DB71"/>
    <w:rsid w:val="3A56C99D"/>
    <w:rsid w:val="3A5CAA76"/>
    <w:rsid w:val="3A634CEB"/>
    <w:rsid w:val="3A65CE47"/>
    <w:rsid w:val="3A6AC38C"/>
    <w:rsid w:val="3A710B77"/>
    <w:rsid w:val="3A73EE02"/>
    <w:rsid w:val="3A74C96B"/>
    <w:rsid w:val="3A75C988"/>
    <w:rsid w:val="3A78A86D"/>
    <w:rsid w:val="3A78B82E"/>
    <w:rsid w:val="3A7F0540"/>
    <w:rsid w:val="3A8DD03C"/>
    <w:rsid w:val="3A8F227A"/>
    <w:rsid w:val="3A90E23D"/>
    <w:rsid w:val="3A9125AE"/>
    <w:rsid w:val="3A941587"/>
    <w:rsid w:val="3A975A48"/>
    <w:rsid w:val="3A97A116"/>
    <w:rsid w:val="3A9997C5"/>
    <w:rsid w:val="3A9E12F8"/>
    <w:rsid w:val="3A9E51D7"/>
    <w:rsid w:val="3AA21EF4"/>
    <w:rsid w:val="3AA8DC17"/>
    <w:rsid w:val="3AA91361"/>
    <w:rsid w:val="3AADC01F"/>
    <w:rsid w:val="3AAFBCAA"/>
    <w:rsid w:val="3AB0B031"/>
    <w:rsid w:val="3AB17E2B"/>
    <w:rsid w:val="3AB332A6"/>
    <w:rsid w:val="3AB4AAE7"/>
    <w:rsid w:val="3AB4D36B"/>
    <w:rsid w:val="3ABA4706"/>
    <w:rsid w:val="3ABBE885"/>
    <w:rsid w:val="3ABC3A21"/>
    <w:rsid w:val="3ACA47C2"/>
    <w:rsid w:val="3ACD49F1"/>
    <w:rsid w:val="3ACDE483"/>
    <w:rsid w:val="3AD732D2"/>
    <w:rsid w:val="3AD7AACE"/>
    <w:rsid w:val="3AD800B4"/>
    <w:rsid w:val="3ADE0121"/>
    <w:rsid w:val="3ADF26C8"/>
    <w:rsid w:val="3AE8E1BF"/>
    <w:rsid w:val="3AE9712C"/>
    <w:rsid w:val="3AEF7878"/>
    <w:rsid w:val="3AEF862B"/>
    <w:rsid w:val="3AF4D757"/>
    <w:rsid w:val="3AFEC3DB"/>
    <w:rsid w:val="3B008EF6"/>
    <w:rsid w:val="3B032ED9"/>
    <w:rsid w:val="3B06314B"/>
    <w:rsid w:val="3B081187"/>
    <w:rsid w:val="3B08361C"/>
    <w:rsid w:val="3B0C5705"/>
    <w:rsid w:val="3B12D43C"/>
    <w:rsid w:val="3B1AA974"/>
    <w:rsid w:val="3B1B379D"/>
    <w:rsid w:val="3B224B32"/>
    <w:rsid w:val="3B2A6AEE"/>
    <w:rsid w:val="3B2CA131"/>
    <w:rsid w:val="3B3710CF"/>
    <w:rsid w:val="3B379339"/>
    <w:rsid w:val="3B39BFD8"/>
    <w:rsid w:val="3B3ED193"/>
    <w:rsid w:val="3B445809"/>
    <w:rsid w:val="3B4B0BA1"/>
    <w:rsid w:val="3B55703F"/>
    <w:rsid w:val="3B57C54D"/>
    <w:rsid w:val="3B57ED2F"/>
    <w:rsid w:val="3B5980AD"/>
    <w:rsid w:val="3B5C9345"/>
    <w:rsid w:val="3B638642"/>
    <w:rsid w:val="3B650F3C"/>
    <w:rsid w:val="3B655097"/>
    <w:rsid w:val="3B6CAC32"/>
    <w:rsid w:val="3B6F1E17"/>
    <w:rsid w:val="3B70AB01"/>
    <w:rsid w:val="3B731916"/>
    <w:rsid w:val="3B76A84F"/>
    <w:rsid w:val="3B7765D8"/>
    <w:rsid w:val="3B79C9B5"/>
    <w:rsid w:val="3B7C337F"/>
    <w:rsid w:val="3B7EF9F3"/>
    <w:rsid w:val="3B7F4D97"/>
    <w:rsid w:val="3B7FE3AD"/>
    <w:rsid w:val="3B827944"/>
    <w:rsid w:val="3B84FF32"/>
    <w:rsid w:val="3B88DCF6"/>
    <w:rsid w:val="3B88EADE"/>
    <w:rsid w:val="3B8E5624"/>
    <w:rsid w:val="3B8EAE83"/>
    <w:rsid w:val="3B8F0843"/>
    <w:rsid w:val="3B916683"/>
    <w:rsid w:val="3B91ECC6"/>
    <w:rsid w:val="3B92D148"/>
    <w:rsid w:val="3B947CFC"/>
    <w:rsid w:val="3B9650C2"/>
    <w:rsid w:val="3B97AD17"/>
    <w:rsid w:val="3B9A4C25"/>
    <w:rsid w:val="3B9A740A"/>
    <w:rsid w:val="3B9B1C33"/>
    <w:rsid w:val="3B9D588C"/>
    <w:rsid w:val="3BA02873"/>
    <w:rsid w:val="3BA4CB55"/>
    <w:rsid w:val="3BA603D3"/>
    <w:rsid w:val="3BA73CAF"/>
    <w:rsid w:val="3BB88AA4"/>
    <w:rsid w:val="3BC2A482"/>
    <w:rsid w:val="3BC43942"/>
    <w:rsid w:val="3BCB5D70"/>
    <w:rsid w:val="3BD0918D"/>
    <w:rsid w:val="3BD6DD49"/>
    <w:rsid w:val="3BD91563"/>
    <w:rsid w:val="3BD9A806"/>
    <w:rsid w:val="3BE01218"/>
    <w:rsid w:val="3BE090F4"/>
    <w:rsid w:val="3BE36955"/>
    <w:rsid w:val="3BEF7709"/>
    <w:rsid w:val="3BF0113D"/>
    <w:rsid w:val="3BF1EB00"/>
    <w:rsid w:val="3BF3FD92"/>
    <w:rsid w:val="3BFA1BE6"/>
    <w:rsid w:val="3BFA4905"/>
    <w:rsid w:val="3BFAECF1"/>
    <w:rsid w:val="3BFD1AD9"/>
    <w:rsid w:val="3BFE7FAF"/>
    <w:rsid w:val="3C0CC706"/>
    <w:rsid w:val="3C0E5349"/>
    <w:rsid w:val="3C0EA896"/>
    <w:rsid w:val="3C14FFC9"/>
    <w:rsid w:val="3C16BD8B"/>
    <w:rsid w:val="3C16FB77"/>
    <w:rsid w:val="3C1913A7"/>
    <w:rsid w:val="3C1BD09D"/>
    <w:rsid w:val="3C2205F5"/>
    <w:rsid w:val="3C278EFF"/>
    <w:rsid w:val="3C294EFE"/>
    <w:rsid w:val="3C2B423C"/>
    <w:rsid w:val="3C3485DF"/>
    <w:rsid w:val="3C3570D2"/>
    <w:rsid w:val="3C362324"/>
    <w:rsid w:val="3C45EAFF"/>
    <w:rsid w:val="3C47882D"/>
    <w:rsid w:val="3C4880A6"/>
    <w:rsid w:val="3C4AD557"/>
    <w:rsid w:val="3C4AFD60"/>
    <w:rsid w:val="3C505FAF"/>
    <w:rsid w:val="3C51E53D"/>
    <w:rsid w:val="3C5457DC"/>
    <w:rsid w:val="3C5BBDFD"/>
    <w:rsid w:val="3C5DC436"/>
    <w:rsid w:val="3C65A5E5"/>
    <w:rsid w:val="3C668F2F"/>
    <w:rsid w:val="3C6B266A"/>
    <w:rsid w:val="3C6E130A"/>
    <w:rsid w:val="3C751187"/>
    <w:rsid w:val="3C75DBA4"/>
    <w:rsid w:val="3C765294"/>
    <w:rsid w:val="3C768057"/>
    <w:rsid w:val="3C7B57B6"/>
    <w:rsid w:val="3C7E3416"/>
    <w:rsid w:val="3C8194CD"/>
    <w:rsid w:val="3C845EC4"/>
    <w:rsid w:val="3C8AAEDB"/>
    <w:rsid w:val="3C8AEDC0"/>
    <w:rsid w:val="3C8B364E"/>
    <w:rsid w:val="3C8F1B75"/>
    <w:rsid w:val="3C978580"/>
    <w:rsid w:val="3C9B5A9F"/>
    <w:rsid w:val="3C9D3D2A"/>
    <w:rsid w:val="3C9D8FD8"/>
    <w:rsid w:val="3CA296FA"/>
    <w:rsid w:val="3CA2C4FE"/>
    <w:rsid w:val="3CAEA49D"/>
    <w:rsid w:val="3CB3BEDC"/>
    <w:rsid w:val="3CBA1186"/>
    <w:rsid w:val="3CBB2D9C"/>
    <w:rsid w:val="3CBCB77B"/>
    <w:rsid w:val="3CC09F9C"/>
    <w:rsid w:val="3CC0F7F2"/>
    <w:rsid w:val="3CC2CF59"/>
    <w:rsid w:val="3CCE84B7"/>
    <w:rsid w:val="3CCF3E60"/>
    <w:rsid w:val="3CD28117"/>
    <w:rsid w:val="3CD45742"/>
    <w:rsid w:val="3CDA5027"/>
    <w:rsid w:val="3CE1794E"/>
    <w:rsid w:val="3CEB5E0F"/>
    <w:rsid w:val="3CF6D644"/>
    <w:rsid w:val="3D002241"/>
    <w:rsid w:val="3D060B86"/>
    <w:rsid w:val="3D090EF8"/>
    <w:rsid w:val="3D0B2D82"/>
    <w:rsid w:val="3D0BA789"/>
    <w:rsid w:val="3D0CFB9E"/>
    <w:rsid w:val="3D0E4795"/>
    <w:rsid w:val="3D14F7CE"/>
    <w:rsid w:val="3D1596C7"/>
    <w:rsid w:val="3D229889"/>
    <w:rsid w:val="3D25996D"/>
    <w:rsid w:val="3D25FEDB"/>
    <w:rsid w:val="3D2607D0"/>
    <w:rsid w:val="3D2899EF"/>
    <w:rsid w:val="3D321892"/>
    <w:rsid w:val="3D32F2DE"/>
    <w:rsid w:val="3D33DDF1"/>
    <w:rsid w:val="3D37999D"/>
    <w:rsid w:val="3D42A0B5"/>
    <w:rsid w:val="3D43B523"/>
    <w:rsid w:val="3D4631E5"/>
    <w:rsid w:val="3D48E50B"/>
    <w:rsid w:val="3D4BAAE2"/>
    <w:rsid w:val="3D4C94EA"/>
    <w:rsid w:val="3D4C989C"/>
    <w:rsid w:val="3D4E3D1C"/>
    <w:rsid w:val="3D4F560E"/>
    <w:rsid w:val="3D5383A9"/>
    <w:rsid w:val="3D5950CC"/>
    <w:rsid w:val="3D5F904D"/>
    <w:rsid w:val="3D5FB9DF"/>
    <w:rsid w:val="3D61BB1A"/>
    <w:rsid w:val="3D62E3B2"/>
    <w:rsid w:val="3D656D10"/>
    <w:rsid w:val="3D6B5179"/>
    <w:rsid w:val="3D6D33EF"/>
    <w:rsid w:val="3D6F03D9"/>
    <w:rsid w:val="3D703B04"/>
    <w:rsid w:val="3D738FC4"/>
    <w:rsid w:val="3D759D66"/>
    <w:rsid w:val="3D75A341"/>
    <w:rsid w:val="3D77AB95"/>
    <w:rsid w:val="3D7BF9D5"/>
    <w:rsid w:val="3D7FB90A"/>
    <w:rsid w:val="3D807153"/>
    <w:rsid w:val="3D82B128"/>
    <w:rsid w:val="3D852A4A"/>
    <w:rsid w:val="3D8B55B1"/>
    <w:rsid w:val="3D8ED79C"/>
    <w:rsid w:val="3D8EEB18"/>
    <w:rsid w:val="3D91F173"/>
    <w:rsid w:val="3D96DFA6"/>
    <w:rsid w:val="3D9A42D0"/>
    <w:rsid w:val="3D9AC262"/>
    <w:rsid w:val="3D9D1D67"/>
    <w:rsid w:val="3D9D4C6C"/>
    <w:rsid w:val="3D9D7684"/>
    <w:rsid w:val="3DA20019"/>
    <w:rsid w:val="3DA9892A"/>
    <w:rsid w:val="3DAD278A"/>
    <w:rsid w:val="3DAD4F68"/>
    <w:rsid w:val="3DAF26EA"/>
    <w:rsid w:val="3DB4A8D5"/>
    <w:rsid w:val="3DB5BB29"/>
    <w:rsid w:val="3DBD238C"/>
    <w:rsid w:val="3DBFF4AB"/>
    <w:rsid w:val="3DC23497"/>
    <w:rsid w:val="3DC33082"/>
    <w:rsid w:val="3DC4033F"/>
    <w:rsid w:val="3DC4B956"/>
    <w:rsid w:val="3DC4EBA4"/>
    <w:rsid w:val="3DC655F1"/>
    <w:rsid w:val="3DC6FDBD"/>
    <w:rsid w:val="3DC7EC1F"/>
    <w:rsid w:val="3DC7FE02"/>
    <w:rsid w:val="3DC964BB"/>
    <w:rsid w:val="3DCE2095"/>
    <w:rsid w:val="3DCFAE3B"/>
    <w:rsid w:val="3DD1A2F0"/>
    <w:rsid w:val="3DD49D54"/>
    <w:rsid w:val="3DE1634C"/>
    <w:rsid w:val="3DE55073"/>
    <w:rsid w:val="3DE75B17"/>
    <w:rsid w:val="3DF1969D"/>
    <w:rsid w:val="3DF65132"/>
    <w:rsid w:val="3E0DA0BB"/>
    <w:rsid w:val="3E15CD00"/>
    <w:rsid w:val="3E1A3BE0"/>
    <w:rsid w:val="3E1A84DD"/>
    <w:rsid w:val="3E1D0F3C"/>
    <w:rsid w:val="3E1D3C11"/>
    <w:rsid w:val="3E1EC8C8"/>
    <w:rsid w:val="3E269919"/>
    <w:rsid w:val="3E2A75EC"/>
    <w:rsid w:val="3E2D0BBC"/>
    <w:rsid w:val="3E2D9B75"/>
    <w:rsid w:val="3E30FED8"/>
    <w:rsid w:val="3E3AB038"/>
    <w:rsid w:val="3E3B6586"/>
    <w:rsid w:val="3E3C90FD"/>
    <w:rsid w:val="3E3D0FCD"/>
    <w:rsid w:val="3E3EA3D7"/>
    <w:rsid w:val="3E43871D"/>
    <w:rsid w:val="3E4DD4DC"/>
    <w:rsid w:val="3E4FBA28"/>
    <w:rsid w:val="3E500658"/>
    <w:rsid w:val="3E539EC9"/>
    <w:rsid w:val="3E553BFD"/>
    <w:rsid w:val="3E6288E0"/>
    <w:rsid w:val="3E6715CD"/>
    <w:rsid w:val="3E697271"/>
    <w:rsid w:val="3E6BDE76"/>
    <w:rsid w:val="3E6C7C31"/>
    <w:rsid w:val="3E71331F"/>
    <w:rsid w:val="3E72382A"/>
    <w:rsid w:val="3E73305D"/>
    <w:rsid w:val="3E74315D"/>
    <w:rsid w:val="3E7E5BFF"/>
    <w:rsid w:val="3E81E27B"/>
    <w:rsid w:val="3E839E2F"/>
    <w:rsid w:val="3E89CC71"/>
    <w:rsid w:val="3E8D0659"/>
    <w:rsid w:val="3E94FBE3"/>
    <w:rsid w:val="3E973DA4"/>
    <w:rsid w:val="3E9F8A33"/>
    <w:rsid w:val="3EA1A24D"/>
    <w:rsid w:val="3EA265F0"/>
    <w:rsid w:val="3EA3F17E"/>
    <w:rsid w:val="3EA89887"/>
    <w:rsid w:val="3EA99807"/>
    <w:rsid w:val="3EA9CC97"/>
    <w:rsid w:val="3EAAEA49"/>
    <w:rsid w:val="3EABEE45"/>
    <w:rsid w:val="3EAD3A64"/>
    <w:rsid w:val="3EB4293E"/>
    <w:rsid w:val="3EB4FF02"/>
    <w:rsid w:val="3EB65A3E"/>
    <w:rsid w:val="3EB73694"/>
    <w:rsid w:val="3EBB3527"/>
    <w:rsid w:val="3EBC2BAD"/>
    <w:rsid w:val="3EBE67C9"/>
    <w:rsid w:val="3EBE97C8"/>
    <w:rsid w:val="3EC062AE"/>
    <w:rsid w:val="3EC0846A"/>
    <w:rsid w:val="3ECB9F62"/>
    <w:rsid w:val="3ECC45C8"/>
    <w:rsid w:val="3ECEB7A4"/>
    <w:rsid w:val="3ECEE7DE"/>
    <w:rsid w:val="3ED29BA1"/>
    <w:rsid w:val="3EE48043"/>
    <w:rsid w:val="3EE55918"/>
    <w:rsid w:val="3EE8FC7F"/>
    <w:rsid w:val="3EE9BA25"/>
    <w:rsid w:val="3EEAF913"/>
    <w:rsid w:val="3EEF3405"/>
    <w:rsid w:val="3EF67719"/>
    <w:rsid w:val="3EF6F80D"/>
    <w:rsid w:val="3EFC592C"/>
    <w:rsid w:val="3EFD2482"/>
    <w:rsid w:val="3EFD33F5"/>
    <w:rsid w:val="3F000DF1"/>
    <w:rsid w:val="3F008B4B"/>
    <w:rsid w:val="3F02A0AC"/>
    <w:rsid w:val="3F12CC3E"/>
    <w:rsid w:val="3F1480BB"/>
    <w:rsid w:val="3F16B9F5"/>
    <w:rsid w:val="3F1769FF"/>
    <w:rsid w:val="3F191862"/>
    <w:rsid w:val="3F1A0CAC"/>
    <w:rsid w:val="3F1B6592"/>
    <w:rsid w:val="3F1D19A4"/>
    <w:rsid w:val="3F1F8A88"/>
    <w:rsid w:val="3F1F94BD"/>
    <w:rsid w:val="3F20C637"/>
    <w:rsid w:val="3F28D478"/>
    <w:rsid w:val="3F2A35D7"/>
    <w:rsid w:val="3F2BBEA2"/>
    <w:rsid w:val="3F2E8AD1"/>
    <w:rsid w:val="3F40DCD9"/>
    <w:rsid w:val="3F423B93"/>
    <w:rsid w:val="3F43F07B"/>
    <w:rsid w:val="3F4C0EE7"/>
    <w:rsid w:val="3F51EA6F"/>
    <w:rsid w:val="3F5E2F4A"/>
    <w:rsid w:val="3F638EC9"/>
    <w:rsid w:val="3F64073B"/>
    <w:rsid w:val="3F6DDB64"/>
    <w:rsid w:val="3F6EFAF8"/>
    <w:rsid w:val="3F6F4039"/>
    <w:rsid w:val="3F72D566"/>
    <w:rsid w:val="3F762930"/>
    <w:rsid w:val="3F78B50E"/>
    <w:rsid w:val="3F78BB29"/>
    <w:rsid w:val="3F79A2EB"/>
    <w:rsid w:val="3F7AC70C"/>
    <w:rsid w:val="3F7B2D80"/>
    <w:rsid w:val="3F7CE45E"/>
    <w:rsid w:val="3F7F7D7A"/>
    <w:rsid w:val="3F8407BB"/>
    <w:rsid w:val="3F886614"/>
    <w:rsid w:val="3F8EB16F"/>
    <w:rsid w:val="3F9274F7"/>
    <w:rsid w:val="3F92829C"/>
    <w:rsid w:val="3F94D269"/>
    <w:rsid w:val="3F9AC0D6"/>
    <w:rsid w:val="3F9DEE9F"/>
    <w:rsid w:val="3F9FAA6A"/>
    <w:rsid w:val="3FA08543"/>
    <w:rsid w:val="3FAF5714"/>
    <w:rsid w:val="3FBCEED1"/>
    <w:rsid w:val="3FC03B2B"/>
    <w:rsid w:val="3FC8B436"/>
    <w:rsid w:val="3FC9822D"/>
    <w:rsid w:val="3FC9B563"/>
    <w:rsid w:val="3FCAC2A5"/>
    <w:rsid w:val="3FCAE369"/>
    <w:rsid w:val="3FCD7AA9"/>
    <w:rsid w:val="3FCDDF66"/>
    <w:rsid w:val="3FCEA86E"/>
    <w:rsid w:val="3FD20C56"/>
    <w:rsid w:val="3FD6833B"/>
    <w:rsid w:val="3FDBA155"/>
    <w:rsid w:val="3FDC44B0"/>
    <w:rsid w:val="3FDC7126"/>
    <w:rsid w:val="3FDE9499"/>
    <w:rsid w:val="3FE3BEDD"/>
    <w:rsid w:val="3FE45DFB"/>
    <w:rsid w:val="3FE87537"/>
    <w:rsid w:val="3FF029A2"/>
    <w:rsid w:val="3FF22110"/>
    <w:rsid w:val="3FF46B10"/>
    <w:rsid w:val="3FF7482A"/>
    <w:rsid w:val="3FFA1D21"/>
    <w:rsid w:val="3FFAA742"/>
    <w:rsid w:val="3FFC56F9"/>
    <w:rsid w:val="400171B5"/>
    <w:rsid w:val="4001D517"/>
    <w:rsid w:val="4008CF00"/>
    <w:rsid w:val="400D4864"/>
    <w:rsid w:val="400D6FA6"/>
    <w:rsid w:val="400D90EC"/>
    <w:rsid w:val="400D9510"/>
    <w:rsid w:val="40110240"/>
    <w:rsid w:val="4016A0DF"/>
    <w:rsid w:val="4016A1B0"/>
    <w:rsid w:val="4018D52F"/>
    <w:rsid w:val="401E3E57"/>
    <w:rsid w:val="401FCB8C"/>
    <w:rsid w:val="402141CC"/>
    <w:rsid w:val="4021AD2C"/>
    <w:rsid w:val="4025F155"/>
    <w:rsid w:val="40273900"/>
    <w:rsid w:val="402856BA"/>
    <w:rsid w:val="4030B510"/>
    <w:rsid w:val="40352274"/>
    <w:rsid w:val="4035B5A1"/>
    <w:rsid w:val="4038067F"/>
    <w:rsid w:val="40380A10"/>
    <w:rsid w:val="40417E52"/>
    <w:rsid w:val="4042CE44"/>
    <w:rsid w:val="40469880"/>
    <w:rsid w:val="40493D46"/>
    <w:rsid w:val="404C1698"/>
    <w:rsid w:val="404D4452"/>
    <w:rsid w:val="404FA764"/>
    <w:rsid w:val="40573DE1"/>
    <w:rsid w:val="405CDAEA"/>
    <w:rsid w:val="405E441C"/>
    <w:rsid w:val="405F8DDD"/>
    <w:rsid w:val="4067BD25"/>
    <w:rsid w:val="40685FE2"/>
    <w:rsid w:val="406940CC"/>
    <w:rsid w:val="406B9869"/>
    <w:rsid w:val="407270DC"/>
    <w:rsid w:val="4072A327"/>
    <w:rsid w:val="40769399"/>
    <w:rsid w:val="407D17F6"/>
    <w:rsid w:val="407ECF9E"/>
    <w:rsid w:val="4088D5AC"/>
    <w:rsid w:val="408A636D"/>
    <w:rsid w:val="4091B3FA"/>
    <w:rsid w:val="409CAC75"/>
    <w:rsid w:val="40A11237"/>
    <w:rsid w:val="40A30FFD"/>
    <w:rsid w:val="40A725C1"/>
    <w:rsid w:val="40AAAD32"/>
    <w:rsid w:val="40B52E93"/>
    <w:rsid w:val="40B6F80D"/>
    <w:rsid w:val="40BAD89D"/>
    <w:rsid w:val="40BB91DB"/>
    <w:rsid w:val="40BDDBEC"/>
    <w:rsid w:val="40BE4C93"/>
    <w:rsid w:val="40C00A30"/>
    <w:rsid w:val="40C1CB9B"/>
    <w:rsid w:val="40C32324"/>
    <w:rsid w:val="40C86DCD"/>
    <w:rsid w:val="40CA9506"/>
    <w:rsid w:val="40D0228E"/>
    <w:rsid w:val="40D17245"/>
    <w:rsid w:val="40D68267"/>
    <w:rsid w:val="40D86806"/>
    <w:rsid w:val="40DD8328"/>
    <w:rsid w:val="40E109E4"/>
    <w:rsid w:val="40E6B57C"/>
    <w:rsid w:val="40E7666D"/>
    <w:rsid w:val="40ED76FE"/>
    <w:rsid w:val="40EE0DDB"/>
    <w:rsid w:val="40F4D79D"/>
    <w:rsid w:val="40F8C31B"/>
    <w:rsid w:val="410208C7"/>
    <w:rsid w:val="410A3797"/>
    <w:rsid w:val="410BFFC4"/>
    <w:rsid w:val="410C2E03"/>
    <w:rsid w:val="411063EB"/>
    <w:rsid w:val="41156340"/>
    <w:rsid w:val="411577F4"/>
    <w:rsid w:val="411C5201"/>
    <w:rsid w:val="411C5FB6"/>
    <w:rsid w:val="41312E98"/>
    <w:rsid w:val="41342985"/>
    <w:rsid w:val="414121E9"/>
    <w:rsid w:val="4147335B"/>
    <w:rsid w:val="414A2166"/>
    <w:rsid w:val="4152F624"/>
    <w:rsid w:val="41559BB4"/>
    <w:rsid w:val="4155D97C"/>
    <w:rsid w:val="415976C4"/>
    <w:rsid w:val="41601E65"/>
    <w:rsid w:val="41653164"/>
    <w:rsid w:val="41667140"/>
    <w:rsid w:val="4168B3E9"/>
    <w:rsid w:val="416A16C0"/>
    <w:rsid w:val="416A252B"/>
    <w:rsid w:val="416D0BCE"/>
    <w:rsid w:val="416F1BCC"/>
    <w:rsid w:val="41746730"/>
    <w:rsid w:val="41773504"/>
    <w:rsid w:val="4180CAA2"/>
    <w:rsid w:val="418296C1"/>
    <w:rsid w:val="4184EB55"/>
    <w:rsid w:val="418D98D4"/>
    <w:rsid w:val="4192FB2E"/>
    <w:rsid w:val="4196DC13"/>
    <w:rsid w:val="419C1C87"/>
    <w:rsid w:val="419E0A83"/>
    <w:rsid w:val="419E8EAB"/>
    <w:rsid w:val="41AA180F"/>
    <w:rsid w:val="41B09837"/>
    <w:rsid w:val="41B1D92A"/>
    <w:rsid w:val="41B3B2D8"/>
    <w:rsid w:val="41BB2A37"/>
    <w:rsid w:val="41BBE749"/>
    <w:rsid w:val="41BED128"/>
    <w:rsid w:val="41C379BE"/>
    <w:rsid w:val="41C39054"/>
    <w:rsid w:val="41C93B82"/>
    <w:rsid w:val="41C95448"/>
    <w:rsid w:val="41CA23F9"/>
    <w:rsid w:val="41CAA2CF"/>
    <w:rsid w:val="41CCD54E"/>
    <w:rsid w:val="41CE1935"/>
    <w:rsid w:val="41CED4F7"/>
    <w:rsid w:val="41D1BF85"/>
    <w:rsid w:val="41D234EF"/>
    <w:rsid w:val="41D6041B"/>
    <w:rsid w:val="41D78059"/>
    <w:rsid w:val="41D9593C"/>
    <w:rsid w:val="41DA2365"/>
    <w:rsid w:val="41DADAC8"/>
    <w:rsid w:val="41DC752B"/>
    <w:rsid w:val="41DD271C"/>
    <w:rsid w:val="41DD2ED1"/>
    <w:rsid w:val="41E11773"/>
    <w:rsid w:val="41E138C9"/>
    <w:rsid w:val="41E759F9"/>
    <w:rsid w:val="41E7BB88"/>
    <w:rsid w:val="41EE8D37"/>
    <w:rsid w:val="41EF917B"/>
    <w:rsid w:val="41FA889C"/>
    <w:rsid w:val="41FB3214"/>
    <w:rsid w:val="420489D8"/>
    <w:rsid w:val="420F6F1D"/>
    <w:rsid w:val="4210DE07"/>
    <w:rsid w:val="4211674F"/>
    <w:rsid w:val="4213193F"/>
    <w:rsid w:val="421DF29E"/>
    <w:rsid w:val="421F20B5"/>
    <w:rsid w:val="42232086"/>
    <w:rsid w:val="42232812"/>
    <w:rsid w:val="42274AA7"/>
    <w:rsid w:val="4228B1CC"/>
    <w:rsid w:val="4232ED30"/>
    <w:rsid w:val="4232F8A5"/>
    <w:rsid w:val="423C6ED1"/>
    <w:rsid w:val="423EEC3D"/>
    <w:rsid w:val="423F6302"/>
    <w:rsid w:val="4242373B"/>
    <w:rsid w:val="4245A905"/>
    <w:rsid w:val="42497390"/>
    <w:rsid w:val="4249E65E"/>
    <w:rsid w:val="42569AED"/>
    <w:rsid w:val="425B40C8"/>
    <w:rsid w:val="425C209B"/>
    <w:rsid w:val="425C9D65"/>
    <w:rsid w:val="42612DAC"/>
    <w:rsid w:val="42617EE1"/>
    <w:rsid w:val="42639B34"/>
    <w:rsid w:val="4268EF6E"/>
    <w:rsid w:val="4271ECCD"/>
    <w:rsid w:val="42749A47"/>
    <w:rsid w:val="4275BDCF"/>
    <w:rsid w:val="427E24E7"/>
    <w:rsid w:val="428140AE"/>
    <w:rsid w:val="42846939"/>
    <w:rsid w:val="4285DD17"/>
    <w:rsid w:val="4285FF0F"/>
    <w:rsid w:val="428720FF"/>
    <w:rsid w:val="4288BCDA"/>
    <w:rsid w:val="4289A571"/>
    <w:rsid w:val="428E1DDB"/>
    <w:rsid w:val="42912584"/>
    <w:rsid w:val="42935007"/>
    <w:rsid w:val="4295B9DF"/>
    <w:rsid w:val="4297059A"/>
    <w:rsid w:val="42971DFE"/>
    <w:rsid w:val="4297F0FC"/>
    <w:rsid w:val="429BF422"/>
    <w:rsid w:val="429C7C9F"/>
    <w:rsid w:val="42A1FB81"/>
    <w:rsid w:val="42A39BDA"/>
    <w:rsid w:val="42A488E3"/>
    <w:rsid w:val="42A7D83E"/>
    <w:rsid w:val="42AA586E"/>
    <w:rsid w:val="42AEA42E"/>
    <w:rsid w:val="42AF7CA4"/>
    <w:rsid w:val="42B490E7"/>
    <w:rsid w:val="42B9C48F"/>
    <w:rsid w:val="42C126C1"/>
    <w:rsid w:val="42C86F44"/>
    <w:rsid w:val="42C89E42"/>
    <w:rsid w:val="42CA84ED"/>
    <w:rsid w:val="42CDE8EA"/>
    <w:rsid w:val="42D29ECB"/>
    <w:rsid w:val="42D94118"/>
    <w:rsid w:val="42DA996B"/>
    <w:rsid w:val="42DAF3D7"/>
    <w:rsid w:val="42E42A02"/>
    <w:rsid w:val="42EAB1FB"/>
    <w:rsid w:val="42EB06A2"/>
    <w:rsid w:val="42F1D796"/>
    <w:rsid w:val="42F48F45"/>
    <w:rsid w:val="4306B6DC"/>
    <w:rsid w:val="43080D10"/>
    <w:rsid w:val="430861EB"/>
    <w:rsid w:val="430D5200"/>
    <w:rsid w:val="430D737E"/>
    <w:rsid w:val="431092DB"/>
    <w:rsid w:val="431B1B5A"/>
    <w:rsid w:val="4323B6B9"/>
    <w:rsid w:val="4325FAE7"/>
    <w:rsid w:val="432688B8"/>
    <w:rsid w:val="4326CB0F"/>
    <w:rsid w:val="432829D1"/>
    <w:rsid w:val="432C6F6E"/>
    <w:rsid w:val="4335B6CC"/>
    <w:rsid w:val="43370052"/>
    <w:rsid w:val="433BD91C"/>
    <w:rsid w:val="4342088C"/>
    <w:rsid w:val="4342B314"/>
    <w:rsid w:val="4344C8FD"/>
    <w:rsid w:val="43462F98"/>
    <w:rsid w:val="43474326"/>
    <w:rsid w:val="4349C208"/>
    <w:rsid w:val="434BBD99"/>
    <w:rsid w:val="434BD39C"/>
    <w:rsid w:val="434C886E"/>
    <w:rsid w:val="434FD193"/>
    <w:rsid w:val="4355B489"/>
    <w:rsid w:val="43593A42"/>
    <w:rsid w:val="435F88F0"/>
    <w:rsid w:val="4360FB91"/>
    <w:rsid w:val="43681A45"/>
    <w:rsid w:val="436E38D3"/>
    <w:rsid w:val="436ED481"/>
    <w:rsid w:val="43734778"/>
    <w:rsid w:val="4374DBCC"/>
    <w:rsid w:val="437656F5"/>
    <w:rsid w:val="4378E036"/>
    <w:rsid w:val="43791C80"/>
    <w:rsid w:val="4383166F"/>
    <w:rsid w:val="438573B2"/>
    <w:rsid w:val="4387D9BE"/>
    <w:rsid w:val="4389CB61"/>
    <w:rsid w:val="438A9F39"/>
    <w:rsid w:val="438E20D7"/>
    <w:rsid w:val="438F8329"/>
    <w:rsid w:val="439AC297"/>
    <w:rsid w:val="439B16F2"/>
    <w:rsid w:val="439D726D"/>
    <w:rsid w:val="439E1665"/>
    <w:rsid w:val="43A6C1EB"/>
    <w:rsid w:val="43A7F7BD"/>
    <w:rsid w:val="43AB83BF"/>
    <w:rsid w:val="43B39B56"/>
    <w:rsid w:val="43B4FC43"/>
    <w:rsid w:val="43B512B3"/>
    <w:rsid w:val="43B9777A"/>
    <w:rsid w:val="43BC1B27"/>
    <w:rsid w:val="43BD3C62"/>
    <w:rsid w:val="43CC3129"/>
    <w:rsid w:val="43D13EEC"/>
    <w:rsid w:val="43D46D0C"/>
    <w:rsid w:val="43DA172C"/>
    <w:rsid w:val="43DA7EB9"/>
    <w:rsid w:val="43DAA8A4"/>
    <w:rsid w:val="43DC9A4F"/>
    <w:rsid w:val="43DD3008"/>
    <w:rsid w:val="43DE751A"/>
    <w:rsid w:val="43E2EDED"/>
    <w:rsid w:val="43E39D09"/>
    <w:rsid w:val="43E55B60"/>
    <w:rsid w:val="43E6F618"/>
    <w:rsid w:val="43EA065C"/>
    <w:rsid w:val="43EA23EC"/>
    <w:rsid w:val="43EBD639"/>
    <w:rsid w:val="43EE5CBA"/>
    <w:rsid w:val="43F2FD3F"/>
    <w:rsid w:val="43F881AF"/>
    <w:rsid w:val="43FD2350"/>
    <w:rsid w:val="43FDA4FA"/>
    <w:rsid w:val="440670E6"/>
    <w:rsid w:val="44067875"/>
    <w:rsid w:val="4407D531"/>
    <w:rsid w:val="440831F7"/>
    <w:rsid w:val="440A779C"/>
    <w:rsid w:val="440C9B35"/>
    <w:rsid w:val="440CA1D3"/>
    <w:rsid w:val="44126B65"/>
    <w:rsid w:val="44153417"/>
    <w:rsid w:val="441E5DB9"/>
    <w:rsid w:val="4420E4B8"/>
    <w:rsid w:val="442A02A4"/>
    <w:rsid w:val="44343BCC"/>
    <w:rsid w:val="44350919"/>
    <w:rsid w:val="443C2D5D"/>
    <w:rsid w:val="44423DAE"/>
    <w:rsid w:val="4449664F"/>
    <w:rsid w:val="444BA730"/>
    <w:rsid w:val="4450BF09"/>
    <w:rsid w:val="4450C93F"/>
    <w:rsid w:val="4452EFB6"/>
    <w:rsid w:val="4453D0C7"/>
    <w:rsid w:val="44545B68"/>
    <w:rsid w:val="44557C8D"/>
    <w:rsid w:val="4457A3C0"/>
    <w:rsid w:val="445BCB21"/>
    <w:rsid w:val="445BF3EB"/>
    <w:rsid w:val="4470CC1D"/>
    <w:rsid w:val="44766DA8"/>
    <w:rsid w:val="4476D78F"/>
    <w:rsid w:val="44786908"/>
    <w:rsid w:val="4479C084"/>
    <w:rsid w:val="447D2E91"/>
    <w:rsid w:val="447D504C"/>
    <w:rsid w:val="447DB876"/>
    <w:rsid w:val="447E1ECC"/>
    <w:rsid w:val="4483F376"/>
    <w:rsid w:val="448C2268"/>
    <w:rsid w:val="449DE9DC"/>
    <w:rsid w:val="44A04D5C"/>
    <w:rsid w:val="44A1BD17"/>
    <w:rsid w:val="44A62DDB"/>
    <w:rsid w:val="44A92261"/>
    <w:rsid w:val="44A993F7"/>
    <w:rsid w:val="44ABCE8E"/>
    <w:rsid w:val="44AC8E14"/>
    <w:rsid w:val="44AD5CD2"/>
    <w:rsid w:val="44AF1CFC"/>
    <w:rsid w:val="44B28594"/>
    <w:rsid w:val="44B2F38F"/>
    <w:rsid w:val="44B81098"/>
    <w:rsid w:val="44B81B7E"/>
    <w:rsid w:val="44B8B485"/>
    <w:rsid w:val="44B92AE7"/>
    <w:rsid w:val="44BA2102"/>
    <w:rsid w:val="44BB1568"/>
    <w:rsid w:val="44BE6BFD"/>
    <w:rsid w:val="44BFD628"/>
    <w:rsid w:val="44C84780"/>
    <w:rsid w:val="44D209BD"/>
    <w:rsid w:val="44D6039C"/>
    <w:rsid w:val="44D7A4AB"/>
    <w:rsid w:val="44DA2EBF"/>
    <w:rsid w:val="44DAF918"/>
    <w:rsid w:val="44E8798D"/>
    <w:rsid w:val="44EBEF6D"/>
    <w:rsid w:val="44F2CAF9"/>
    <w:rsid w:val="44F39894"/>
    <w:rsid w:val="44F577D0"/>
    <w:rsid w:val="44F83136"/>
    <w:rsid w:val="44FCEAA8"/>
    <w:rsid w:val="44FEED22"/>
    <w:rsid w:val="450170B4"/>
    <w:rsid w:val="4501F892"/>
    <w:rsid w:val="450336BE"/>
    <w:rsid w:val="45067C47"/>
    <w:rsid w:val="450DF157"/>
    <w:rsid w:val="450FA97B"/>
    <w:rsid w:val="451124B9"/>
    <w:rsid w:val="4513797F"/>
    <w:rsid w:val="45173769"/>
    <w:rsid w:val="45174201"/>
    <w:rsid w:val="4519F1C5"/>
    <w:rsid w:val="451DC7AD"/>
    <w:rsid w:val="4526F9FD"/>
    <w:rsid w:val="4527323D"/>
    <w:rsid w:val="452B8014"/>
    <w:rsid w:val="4530897D"/>
    <w:rsid w:val="4533A1EA"/>
    <w:rsid w:val="4534B46F"/>
    <w:rsid w:val="453760BC"/>
    <w:rsid w:val="453B9F36"/>
    <w:rsid w:val="4540E0F3"/>
    <w:rsid w:val="45424A0E"/>
    <w:rsid w:val="4542B2E2"/>
    <w:rsid w:val="4542F43D"/>
    <w:rsid w:val="45487B06"/>
    <w:rsid w:val="454AEA70"/>
    <w:rsid w:val="455A90A9"/>
    <w:rsid w:val="455D0EB3"/>
    <w:rsid w:val="455D2009"/>
    <w:rsid w:val="455E2279"/>
    <w:rsid w:val="455FCF68"/>
    <w:rsid w:val="456551CC"/>
    <w:rsid w:val="4567E8DC"/>
    <w:rsid w:val="456DF597"/>
    <w:rsid w:val="456E4E3E"/>
    <w:rsid w:val="456F3510"/>
    <w:rsid w:val="45738EC4"/>
    <w:rsid w:val="457458EE"/>
    <w:rsid w:val="45749E28"/>
    <w:rsid w:val="45751A0B"/>
    <w:rsid w:val="45756A65"/>
    <w:rsid w:val="457615D7"/>
    <w:rsid w:val="4578C15E"/>
    <w:rsid w:val="457A96E4"/>
    <w:rsid w:val="457E32E7"/>
    <w:rsid w:val="4582EDCF"/>
    <w:rsid w:val="4587B804"/>
    <w:rsid w:val="45885B51"/>
    <w:rsid w:val="4588AEAA"/>
    <w:rsid w:val="458AC65A"/>
    <w:rsid w:val="458B129A"/>
    <w:rsid w:val="458B7F62"/>
    <w:rsid w:val="458D75F7"/>
    <w:rsid w:val="458EDC1E"/>
    <w:rsid w:val="458F665D"/>
    <w:rsid w:val="458FAD63"/>
    <w:rsid w:val="45905C32"/>
    <w:rsid w:val="459C096E"/>
    <w:rsid w:val="459CF66C"/>
    <w:rsid w:val="45A0A415"/>
    <w:rsid w:val="45A1B759"/>
    <w:rsid w:val="45A7D473"/>
    <w:rsid w:val="45A7E7B6"/>
    <w:rsid w:val="45A91979"/>
    <w:rsid w:val="45A9343E"/>
    <w:rsid w:val="45B1975D"/>
    <w:rsid w:val="45B4CA1A"/>
    <w:rsid w:val="45B71597"/>
    <w:rsid w:val="45B90202"/>
    <w:rsid w:val="45BA5961"/>
    <w:rsid w:val="45BE320D"/>
    <w:rsid w:val="45BF64A8"/>
    <w:rsid w:val="45C1F526"/>
    <w:rsid w:val="45C9FCBF"/>
    <w:rsid w:val="45CE3EDA"/>
    <w:rsid w:val="45D66B28"/>
    <w:rsid w:val="45DF9B5A"/>
    <w:rsid w:val="45E3C201"/>
    <w:rsid w:val="45E5665C"/>
    <w:rsid w:val="45E6A35B"/>
    <w:rsid w:val="45E8A400"/>
    <w:rsid w:val="45E998D0"/>
    <w:rsid w:val="45ED52FF"/>
    <w:rsid w:val="45EDE405"/>
    <w:rsid w:val="45EE06A3"/>
    <w:rsid w:val="45EEFEE8"/>
    <w:rsid w:val="45EF09F9"/>
    <w:rsid w:val="45EF8C7E"/>
    <w:rsid w:val="45F15608"/>
    <w:rsid w:val="46060821"/>
    <w:rsid w:val="460735AB"/>
    <w:rsid w:val="460782E8"/>
    <w:rsid w:val="4607C1D4"/>
    <w:rsid w:val="460D6BCD"/>
    <w:rsid w:val="46126B2A"/>
    <w:rsid w:val="461DDE45"/>
    <w:rsid w:val="4623C624"/>
    <w:rsid w:val="4625AB9F"/>
    <w:rsid w:val="4626CBBC"/>
    <w:rsid w:val="4627FE43"/>
    <w:rsid w:val="462BABF3"/>
    <w:rsid w:val="462C9C62"/>
    <w:rsid w:val="4635AF96"/>
    <w:rsid w:val="463B113D"/>
    <w:rsid w:val="463C9B3F"/>
    <w:rsid w:val="463CFC13"/>
    <w:rsid w:val="463D6EE9"/>
    <w:rsid w:val="46424D5B"/>
    <w:rsid w:val="4644A6D4"/>
    <w:rsid w:val="464E7914"/>
    <w:rsid w:val="464E7F66"/>
    <w:rsid w:val="464EAE0C"/>
    <w:rsid w:val="46509B6B"/>
    <w:rsid w:val="4651BBA4"/>
    <w:rsid w:val="4652696E"/>
    <w:rsid w:val="46573C4A"/>
    <w:rsid w:val="4658B151"/>
    <w:rsid w:val="46619672"/>
    <w:rsid w:val="4662CE8C"/>
    <w:rsid w:val="4662E374"/>
    <w:rsid w:val="46659F38"/>
    <w:rsid w:val="466DD8B1"/>
    <w:rsid w:val="466E1E4B"/>
    <w:rsid w:val="4672110A"/>
    <w:rsid w:val="46737F9B"/>
    <w:rsid w:val="4677001A"/>
    <w:rsid w:val="4677B7B1"/>
    <w:rsid w:val="467CAEA1"/>
    <w:rsid w:val="467D1B4A"/>
    <w:rsid w:val="46820962"/>
    <w:rsid w:val="46848104"/>
    <w:rsid w:val="4685CC36"/>
    <w:rsid w:val="468E8C2D"/>
    <w:rsid w:val="46975E40"/>
    <w:rsid w:val="469AB5DD"/>
    <w:rsid w:val="469D79E7"/>
    <w:rsid w:val="469EDF8B"/>
    <w:rsid w:val="46A3B506"/>
    <w:rsid w:val="46A5B012"/>
    <w:rsid w:val="46A899FF"/>
    <w:rsid w:val="46ADC23F"/>
    <w:rsid w:val="46AE7EF4"/>
    <w:rsid w:val="46AEAD0B"/>
    <w:rsid w:val="46B307CA"/>
    <w:rsid w:val="46B42F01"/>
    <w:rsid w:val="46B5EB01"/>
    <w:rsid w:val="46BA93E2"/>
    <w:rsid w:val="46BADFD6"/>
    <w:rsid w:val="46BD1FEB"/>
    <w:rsid w:val="46C16C23"/>
    <w:rsid w:val="46CD69A8"/>
    <w:rsid w:val="46CEA337"/>
    <w:rsid w:val="46D205D6"/>
    <w:rsid w:val="46D503F8"/>
    <w:rsid w:val="46D745BC"/>
    <w:rsid w:val="46DC03B8"/>
    <w:rsid w:val="46DD4BE7"/>
    <w:rsid w:val="46E3BD34"/>
    <w:rsid w:val="46E561BE"/>
    <w:rsid w:val="46E5DC43"/>
    <w:rsid w:val="46EA3F44"/>
    <w:rsid w:val="46F314E7"/>
    <w:rsid w:val="46F689C5"/>
    <w:rsid w:val="46F72DCE"/>
    <w:rsid w:val="46FD037B"/>
    <w:rsid w:val="46FD671D"/>
    <w:rsid w:val="4703BC92"/>
    <w:rsid w:val="47054255"/>
    <w:rsid w:val="470C8F02"/>
    <w:rsid w:val="47118CD0"/>
    <w:rsid w:val="4713FE1C"/>
    <w:rsid w:val="47166745"/>
    <w:rsid w:val="4720B089"/>
    <w:rsid w:val="47220521"/>
    <w:rsid w:val="47249386"/>
    <w:rsid w:val="4724EFF8"/>
    <w:rsid w:val="47268ACE"/>
    <w:rsid w:val="47285121"/>
    <w:rsid w:val="47286DF7"/>
    <w:rsid w:val="4728C88A"/>
    <w:rsid w:val="472B9685"/>
    <w:rsid w:val="473305CF"/>
    <w:rsid w:val="4735707F"/>
    <w:rsid w:val="4736029D"/>
    <w:rsid w:val="47374F72"/>
    <w:rsid w:val="47381028"/>
    <w:rsid w:val="473DC870"/>
    <w:rsid w:val="473F7325"/>
    <w:rsid w:val="4744C2A9"/>
    <w:rsid w:val="4753D702"/>
    <w:rsid w:val="47568D12"/>
    <w:rsid w:val="4757F5F4"/>
    <w:rsid w:val="475A00D9"/>
    <w:rsid w:val="475FBC06"/>
    <w:rsid w:val="47695412"/>
    <w:rsid w:val="4770B217"/>
    <w:rsid w:val="47785F85"/>
    <w:rsid w:val="477A0581"/>
    <w:rsid w:val="477BBEE2"/>
    <w:rsid w:val="477E9058"/>
    <w:rsid w:val="4784118E"/>
    <w:rsid w:val="47874D16"/>
    <w:rsid w:val="478D1E5F"/>
    <w:rsid w:val="478E81AF"/>
    <w:rsid w:val="479025F4"/>
    <w:rsid w:val="4790CE20"/>
    <w:rsid w:val="479475FC"/>
    <w:rsid w:val="47969984"/>
    <w:rsid w:val="479ADD8B"/>
    <w:rsid w:val="479C82D7"/>
    <w:rsid w:val="479EF755"/>
    <w:rsid w:val="47A08B68"/>
    <w:rsid w:val="47A132F1"/>
    <w:rsid w:val="47A1693E"/>
    <w:rsid w:val="47A80F1B"/>
    <w:rsid w:val="47A8B6C1"/>
    <w:rsid w:val="47AC6273"/>
    <w:rsid w:val="47AF1D47"/>
    <w:rsid w:val="47B14658"/>
    <w:rsid w:val="47B17D20"/>
    <w:rsid w:val="47B65716"/>
    <w:rsid w:val="47BBF4D3"/>
    <w:rsid w:val="47BD9641"/>
    <w:rsid w:val="47C2BA5D"/>
    <w:rsid w:val="47C2DF51"/>
    <w:rsid w:val="47C7CDDF"/>
    <w:rsid w:val="47C86330"/>
    <w:rsid w:val="47CE6110"/>
    <w:rsid w:val="47D38F86"/>
    <w:rsid w:val="47D7EEED"/>
    <w:rsid w:val="47DD68B3"/>
    <w:rsid w:val="47DD6EFD"/>
    <w:rsid w:val="47E065E8"/>
    <w:rsid w:val="47E6C006"/>
    <w:rsid w:val="47E6F45A"/>
    <w:rsid w:val="47E9B09C"/>
    <w:rsid w:val="47EC6428"/>
    <w:rsid w:val="47EE5088"/>
    <w:rsid w:val="47FA34D3"/>
    <w:rsid w:val="47FC3F27"/>
    <w:rsid w:val="47FDB4A1"/>
    <w:rsid w:val="47FE752A"/>
    <w:rsid w:val="480215A6"/>
    <w:rsid w:val="4806196A"/>
    <w:rsid w:val="480965D9"/>
    <w:rsid w:val="480EAC09"/>
    <w:rsid w:val="480F1147"/>
    <w:rsid w:val="4814A25A"/>
    <w:rsid w:val="48155B13"/>
    <w:rsid w:val="481683BF"/>
    <w:rsid w:val="481C8073"/>
    <w:rsid w:val="481F36AE"/>
    <w:rsid w:val="4824A362"/>
    <w:rsid w:val="482587F4"/>
    <w:rsid w:val="48294CF4"/>
    <w:rsid w:val="482C3D92"/>
    <w:rsid w:val="482C46B3"/>
    <w:rsid w:val="482DEBC0"/>
    <w:rsid w:val="482E2C4C"/>
    <w:rsid w:val="482FA87B"/>
    <w:rsid w:val="48309D2C"/>
    <w:rsid w:val="4830C3B0"/>
    <w:rsid w:val="48333724"/>
    <w:rsid w:val="483C644F"/>
    <w:rsid w:val="483DA968"/>
    <w:rsid w:val="483EF294"/>
    <w:rsid w:val="483F9B0C"/>
    <w:rsid w:val="483FB3B6"/>
    <w:rsid w:val="48401E2F"/>
    <w:rsid w:val="48459293"/>
    <w:rsid w:val="484A47DE"/>
    <w:rsid w:val="484EE2C3"/>
    <w:rsid w:val="48503F30"/>
    <w:rsid w:val="485052B7"/>
    <w:rsid w:val="48516B06"/>
    <w:rsid w:val="4857B9B0"/>
    <w:rsid w:val="485B8704"/>
    <w:rsid w:val="485BAD18"/>
    <w:rsid w:val="485F5F67"/>
    <w:rsid w:val="4860C986"/>
    <w:rsid w:val="48630DF3"/>
    <w:rsid w:val="48672C41"/>
    <w:rsid w:val="48694D25"/>
    <w:rsid w:val="486CE1A9"/>
    <w:rsid w:val="486F017E"/>
    <w:rsid w:val="486FDC7F"/>
    <w:rsid w:val="48731529"/>
    <w:rsid w:val="487A0313"/>
    <w:rsid w:val="487A81A6"/>
    <w:rsid w:val="487AA06A"/>
    <w:rsid w:val="487BCFB4"/>
    <w:rsid w:val="487E37D1"/>
    <w:rsid w:val="48810F16"/>
    <w:rsid w:val="4885831B"/>
    <w:rsid w:val="48869D22"/>
    <w:rsid w:val="488773A0"/>
    <w:rsid w:val="488A1589"/>
    <w:rsid w:val="488BB8DD"/>
    <w:rsid w:val="488C0C3A"/>
    <w:rsid w:val="488CCC32"/>
    <w:rsid w:val="488D9B5D"/>
    <w:rsid w:val="48904FFE"/>
    <w:rsid w:val="489091C1"/>
    <w:rsid w:val="48922E40"/>
    <w:rsid w:val="4893ACCB"/>
    <w:rsid w:val="4894DBD5"/>
    <w:rsid w:val="48961BA1"/>
    <w:rsid w:val="4898BA59"/>
    <w:rsid w:val="489A64BD"/>
    <w:rsid w:val="489AA7AB"/>
    <w:rsid w:val="489C43C9"/>
    <w:rsid w:val="48A60191"/>
    <w:rsid w:val="48A7BE5A"/>
    <w:rsid w:val="48A874BB"/>
    <w:rsid w:val="48A8CAE3"/>
    <w:rsid w:val="48AEABC2"/>
    <w:rsid w:val="48B08C38"/>
    <w:rsid w:val="48B6D61A"/>
    <w:rsid w:val="48B9F9F5"/>
    <w:rsid w:val="48BB21CC"/>
    <w:rsid w:val="48BCE8D3"/>
    <w:rsid w:val="48BEA4DB"/>
    <w:rsid w:val="48C163CD"/>
    <w:rsid w:val="48C23AB4"/>
    <w:rsid w:val="48C322E0"/>
    <w:rsid w:val="48DA24A8"/>
    <w:rsid w:val="48DD6EEC"/>
    <w:rsid w:val="48DFAF35"/>
    <w:rsid w:val="48E2B85F"/>
    <w:rsid w:val="48E77241"/>
    <w:rsid w:val="48E87FDE"/>
    <w:rsid w:val="48EB0D8B"/>
    <w:rsid w:val="48EB43F1"/>
    <w:rsid w:val="48ECC002"/>
    <w:rsid w:val="48F9116A"/>
    <w:rsid w:val="48F955A8"/>
    <w:rsid w:val="48FE3CAB"/>
    <w:rsid w:val="4900244E"/>
    <w:rsid w:val="490072CA"/>
    <w:rsid w:val="490923EA"/>
    <w:rsid w:val="4909FCF7"/>
    <w:rsid w:val="490C422D"/>
    <w:rsid w:val="4910AA82"/>
    <w:rsid w:val="491F7A25"/>
    <w:rsid w:val="4920A587"/>
    <w:rsid w:val="49232ED2"/>
    <w:rsid w:val="49287ABF"/>
    <w:rsid w:val="492DA793"/>
    <w:rsid w:val="4931828F"/>
    <w:rsid w:val="49322A8A"/>
    <w:rsid w:val="493528F9"/>
    <w:rsid w:val="4937476F"/>
    <w:rsid w:val="4938BAC2"/>
    <w:rsid w:val="493B06ED"/>
    <w:rsid w:val="493F7E52"/>
    <w:rsid w:val="4940F146"/>
    <w:rsid w:val="4943C9FB"/>
    <w:rsid w:val="49488876"/>
    <w:rsid w:val="494A94B8"/>
    <w:rsid w:val="494EE360"/>
    <w:rsid w:val="494EFC01"/>
    <w:rsid w:val="49531415"/>
    <w:rsid w:val="49570F1B"/>
    <w:rsid w:val="495FC040"/>
    <w:rsid w:val="49605CD8"/>
    <w:rsid w:val="49636B27"/>
    <w:rsid w:val="4969FE38"/>
    <w:rsid w:val="49720212"/>
    <w:rsid w:val="497351D5"/>
    <w:rsid w:val="497794DB"/>
    <w:rsid w:val="4978FBF2"/>
    <w:rsid w:val="497BE705"/>
    <w:rsid w:val="4987CF2E"/>
    <w:rsid w:val="49917F27"/>
    <w:rsid w:val="4991A4DA"/>
    <w:rsid w:val="4996D175"/>
    <w:rsid w:val="499A8436"/>
    <w:rsid w:val="49A15110"/>
    <w:rsid w:val="49A52351"/>
    <w:rsid w:val="49A6AD6B"/>
    <w:rsid w:val="49A9C412"/>
    <w:rsid w:val="49AA075B"/>
    <w:rsid w:val="49AAD834"/>
    <w:rsid w:val="49BB9F14"/>
    <w:rsid w:val="49BE7A40"/>
    <w:rsid w:val="49BE9F89"/>
    <w:rsid w:val="49BEEE7A"/>
    <w:rsid w:val="49C17D81"/>
    <w:rsid w:val="49C4257A"/>
    <w:rsid w:val="49C6BD54"/>
    <w:rsid w:val="49C93005"/>
    <w:rsid w:val="49CBF898"/>
    <w:rsid w:val="49D607F0"/>
    <w:rsid w:val="49D74C2D"/>
    <w:rsid w:val="49D7CCFD"/>
    <w:rsid w:val="49D92A0F"/>
    <w:rsid w:val="49DE0E75"/>
    <w:rsid w:val="49E0FB32"/>
    <w:rsid w:val="49E214E3"/>
    <w:rsid w:val="49E5D7D8"/>
    <w:rsid w:val="49E88FCF"/>
    <w:rsid w:val="49E9071A"/>
    <w:rsid w:val="49F4F0DD"/>
    <w:rsid w:val="49FDBD59"/>
    <w:rsid w:val="4A000299"/>
    <w:rsid w:val="4A06E565"/>
    <w:rsid w:val="4A0884F9"/>
    <w:rsid w:val="4A139B0E"/>
    <w:rsid w:val="4A1460EF"/>
    <w:rsid w:val="4A1C31E1"/>
    <w:rsid w:val="4A1E586F"/>
    <w:rsid w:val="4A2069A5"/>
    <w:rsid w:val="4A239D21"/>
    <w:rsid w:val="4A26771F"/>
    <w:rsid w:val="4A30442C"/>
    <w:rsid w:val="4A33866E"/>
    <w:rsid w:val="4A33A9DA"/>
    <w:rsid w:val="4A390714"/>
    <w:rsid w:val="4A39A99D"/>
    <w:rsid w:val="4A3AEA9F"/>
    <w:rsid w:val="4A4206CC"/>
    <w:rsid w:val="4A5024F8"/>
    <w:rsid w:val="4A52B15D"/>
    <w:rsid w:val="4A5632C1"/>
    <w:rsid w:val="4A571097"/>
    <w:rsid w:val="4A599D29"/>
    <w:rsid w:val="4A5C1FCD"/>
    <w:rsid w:val="4A5D92CF"/>
    <w:rsid w:val="4A640750"/>
    <w:rsid w:val="4A64D482"/>
    <w:rsid w:val="4A6D06CD"/>
    <w:rsid w:val="4A6D926C"/>
    <w:rsid w:val="4A6EC570"/>
    <w:rsid w:val="4A72CB6C"/>
    <w:rsid w:val="4A731188"/>
    <w:rsid w:val="4A7408BD"/>
    <w:rsid w:val="4A791664"/>
    <w:rsid w:val="4A7B8D4A"/>
    <w:rsid w:val="4A7B99FA"/>
    <w:rsid w:val="4A833A46"/>
    <w:rsid w:val="4A83823B"/>
    <w:rsid w:val="4A879520"/>
    <w:rsid w:val="4A8BC070"/>
    <w:rsid w:val="4A916303"/>
    <w:rsid w:val="4A952E0E"/>
    <w:rsid w:val="4A9C432B"/>
    <w:rsid w:val="4A9CF9A7"/>
    <w:rsid w:val="4AB4FF32"/>
    <w:rsid w:val="4AB74B77"/>
    <w:rsid w:val="4ABA5489"/>
    <w:rsid w:val="4AC0C3A8"/>
    <w:rsid w:val="4AC5E2A7"/>
    <w:rsid w:val="4ACB3538"/>
    <w:rsid w:val="4ACBD75C"/>
    <w:rsid w:val="4ACCB8B8"/>
    <w:rsid w:val="4AD3698C"/>
    <w:rsid w:val="4AD77373"/>
    <w:rsid w:val="4AD978EA"/>
    <w:rsid w:val="4ADACD79"/>
    <w:rsid w:val="4ADD8E1A"/>
    <w:rsid w:val="4ADF896F"/>
    <w:rsid w:val="4AE0B4C7"/>
    <w:rsid w:val="4AE18CDA"/>
    <w:rsid w:val="4AE22469"/>
    <w:rsid w:val="4AE26863"/>
    <w:rsid w:val="4AE2E4AA"/>
    <w:rsid w:val="4AE419F3"/>
    <w:rsid w:val="4AE5387A"/>
    <w:rsid w:val="4AEBBEC4"/>
    <w:rsid w:val="4AED2B9A"/>
    <w:rsid w:val="4AEFBD02"/>
    <w:rsid w:val="4AF669D0"/>
    <w:rsid w:val="4AF7C0F1"/>
    <w:rsid w:val="4AF85F44"/>
    <w:rsid w:val="4B06D2B4"/>
    <w:rsid w:val="4B0A8AC6"/>
    <w:rsid w:val="4B0E766C"/>
    <w:rsid w:val="4B0F41A1"/>
    <w:rsid w:val="4B1956A5"/>
    <w:rsid w:val="4B237187"/>
    <w:rsid w:val="4B27B2AF"/>
    <w:rsid w:val="4B281695"/>
    <w:rsid w:val="4B337528"/>
    <w:rsid w:val="4B35B63C"/>
    <w:rsid w:val="4B374F1A"/>
    <w:rsid w:val="4B3D3751"/>
    <w:rsid w:val="4B3DBE59"/>
    <w:rsid w:val="4B44FA35"/>
    <w:rsid w:val="4B46C314"/>
    <w:rsid w:val="4B477C40"/>
    <w:rsid w:val="4B490B1B"/>
    <w:rsid w:val="4B492C8D"/>
    <w:rsid w:val="4B4ADA94"/>
    <w:rsid w:val="4B54E922"/>
    <w:rsid w:val="4B5836D5"/>
    <w:rsid w:val="4B58B892"/>
    <w:rsid w:val="4B59096A"/>
    <w:rsid w:val="4B5DC0E6"/>
    <w:rsid w:val="4B60AF40"/>
    <w:rsid w:val="4B619E0B"/>
    <w:rsid w:val="4B6ADD3E"/>
    <w:rsid w:val="4B6D6895"/>
    <w:rsid w:val="4B716F27"/>
    <w:rsid w:val="4B74CDB0"/>
    <w:rsid w:val="4B75C17E"/>
    <w:rsid w:val="4B7A654D"/>
    <w:rsid w:val="4B7D97A0"/>
    <w:rsid w:val="4B7F7818"/>
    <w:rsid w:val="4B813A2C"/>
    <w:rsid w:val="4B868385"/>
    <w:rsid w:val="4B8AE7DB"/>
    <w:rsid w:val="4B936854"/>
    <w:rsid w:val="4B94B7E1"/>
    <w:rsid w:val="4B9B8832"/>
    <w:rsid w:val="4B9DDF3D"/>
    <w:rsid w:val="4BA700EB"/>
    <w:rsid w:val="4BB06870"/>
    <w:rsid w:val="4BB13072"/>
    <w:rsid w:val="4BB31583"/>
    <w:rsid w:val="4BB37F4C"/>
    <w:rsid w:val="4BBD4F23"/>
    <w:rsid w:val="4BBE6D20"/>
    <w:rsid w:val="4BBF4F72"/>
    <w:rsid w:val="4BC4FAC5"/>
    <w:rsid w:val="4BC821C3"/>
    <w:rsid w:val="4BC8BAC0"/>
    <w:rsid w:val="4BCA1742"/>
    <w:rsid w:val="4BCE8FD7"/>
    <w:rsid w:val="4BCF1CA8"/>
    <w:rsid w:val="4BD62A96"/>
    <w:rsid w:val="4BDA115E"/>
    <w:rsid w:val="4BDB3CCA"/>
    <w:rsid w:val="4BDD6EF8"/>
    <w:rsid w:val="4BDFED5C"/>
    <w:rsid w:val="4BE2FFD1"/>
    <w:rsid w:val="4BE3C828"/>
    <w:rsid w:val="4BE5A763"/>
    <w:rsid w:val="4BE69A26"/>
    <w:rsid w:val="4BE72886"/>
    <w:rsid w:val="4BEC47FE"/>
    <w:rsid w:val="4BECB309"/>
    <w:rsid w:val="4BF3DFEC"/>
    <w:rsid w:val="4BF57282"/>
    <w:rsid w:val="4BF5A943"/>
    <w:rsid w:val="4BF9B270"/>
    <w:rsid w:val="4BFE0ABA"/>
    <w:rsid w:val="4BFF2AC7"/>
    <w:rsid w:val="4C00AD0C"/>
    <w:rsid w:val="4C0649E6"/>
    <w:rsid w:val="4C076F08"/>
    <w:rsid w:val="4C0AF24C"/>
    <w:rsid w:val="4C0B20A2"/>
    <w:rsid w:val="4C1F5E06"/>
    <w:rsid w:val="4C21158A"/>
    <w:rsid w:val="4C2457E1"/>
    <w:rsid w:val="4C26540E"/>
    <w:rsid w:val="4C2BF64D"/>
    <w:rsid w:val="4C2E3D37"/>
    <w:rsid w:val="4C38EF01"/>
    <w:rsid w:val="4C3CB5F8"/>
    <w:rsid w:val="4C3DE665"/>
    <w:rsid w:val="4C403D1F"/>
    <w:rsid w:val="4C418368"/>
    <w:rsid w:val="4C46BC0F"/>
    <w:rsid w:val="4C479C67"/>
    <w:rsid w:val="4C4A2DE1"/>
    <w:rsid w:val="4C56BF4E"/>
    <w:rsid w:val="4C5DF491"/>
    <w:rsid w:val="4C667C2F"/>
    <w:rsid w:val="4C67E71F"/>
    <w:rsid w:val="4C6AFCA5"/>
    <w:rsid w:val="4C6B23C0"/>
    <w:rsid w:val="4C700F4A"/>
    <w:rsid w:val="4C72FC84"/>
    <w:rsid w:val="4C74C16A"/>
    <w:rsid w:val="4C752033"/>
    <w:rsid w:val="4C79A356"/>
    <w:rsid w:val="4C7DD193"/>
    <w:rsid w:val="4C825F74"/>
    <w:rsid w:val="4C85CB74"/>
    <w:rsid w:val="4C899A3F"/>
    <w:rsid w:val="4C8B0346"/>
    <w:rsid w:val="4C8C8936"/>
    <w:rsid w:val="4C8DF026"/>
    <w:rsid w:val="4C937880"/>
    <w:rsid w:val="4C9DFAC6"/>
    <w:rsid w:val="4CA319DE"/>
    <w:rsid w:val="4CA3FFFC"/>
    <w:rsid w:val="4CA6CC95"/>
    <w:rsid w:val="4CAACB1B"/>
    <w:rsid w:val="4CAAE9C5"/>
    <w:rsid w:val="4CAC191E"/>
    <w:rsid w:val="4CAD3ABE"/>
    <w:rsid w:val="4CAEACFF"/>
    <w:rsid w:val="4CAFF7CE"/>
    <w:rsid w:val="4CB07D44"/>
    <w:rsid w:val="4CB266B3"/>
    <w:rsid w:val="4CB43EDE"/>
    <w:rsid w:val="4CB7A1C3"/>
    <w:rsid w:val="4CB9657B"/>
    <w:rsid w:val="4CBFDCEF"/>
    <w:rsid w:val="4CC5B45A"/>
    <w:rsid w:val="4CC5D3A5"/>
    <w:rsid w:val="4CC62105"/>
    <w:rsid w:val="4CCAF56A"/>
    <w:rsid w:val="4CD0AB0F"/>
    <w:rsid w:val="4CD37FEF"/>
    <w:rsid w:val="4CD43875"/>
    <w:rsid w:val="4CD9C7CD"/>
    <w:rsid w:val="4CDA4078"/>
    <w:rsid w:val="4CDB206A"/>
    <w:rsid w:val="4CDB9777"/>
    <w:rsid w:val="4CDC1244"/>
    <w:rsid w:val="4CE3EFC5"/>
    <w:rsid w:val="4CE5B3B3"/>
    <w:rsid w:val="4CEE6444"/>
    <w:rsid w:val="4CEE64F8"/>
    <w:rsid w:val="4CEEC8DB"/>
    <w:rsid w:val="4CEFBAF3"/>
    <w:rsid w:val="4CF2D3DF"/>
    <w:rsid w:val="4CF3FFA8"/>
    <w:rsid w:val="4CF48C11"/>
    <w:rsid w:val="4CF4BED0"/>
    <w:rsid w:val="4CFB04CC"/>
    <w:rsid w:val="4CFC545B"/>
    <w:rsid w:val="4D076854"/>
    <w:rsid w:val="4D0810DB"/>
    <w:rsid w:val="4D1241C0"/>
    <w:rsid w:val="4D12D1EE"/>
    <w:rsid w:val="4D23C517"/>
    <w:rsid w:val="4D274ECE"/>
    <w:rsid w:val="4D2CB397"/>
    <w:rsid w:val="4D2FB2E2"/>
    <w:rsid w:val="4D30D1D3"/>
    <w:rsid w:val="4D32C92A"/>
    <w:rsid w:val="4D345FD3"/>
    <w:rsid w:val="4D36E268"/>
    <w:rsid w:val="4D3A9AC1"/>
    <w:rsid w:val="4D413FC0"/>
    <w:rsid w:val="4D41711D"/>
    <w:rsid w:val="4D4608CB"/>
    <w:rsid w:val="4D4933BB"/>
    <w:rsid w:val="4D494DC8"/>
    <w:rsid w:val="4D4A28B6"/>
    <w:rsid w:val="4D4B3889"/>
    <w:rsid w:val="4D4E4060"/>
    <w:rsid w:val="4D5A2C49"/>
    <w:rsid w:val="4D5BC01E"/>
    <w:rsid w:val="4D5E6146"/>
    <w:rsid w:val="4D603548"/>
    <w:rsid w:val="4D65F9C1"/>
    <w:rsid w:val="4D6658F4"/>
    <w:rsid w:val="4D6B2B7D"/>
    <w:rsid w:val="4D700273"/>
    <w:rsid w:val="4D75A69D"/>
    <w:rsid w:val="4D790D20"/>
    <w:rsid w:val="4D798BB3"/>
    <w:rsid w:val="4D7A81B0"/>
    <w:rsid w:val="4D87F2EA"/>
    <w:rsid w:val="4D884F5C"/>
    <w:rsid w:val="4D8DA088"/>
    <w:rsid w:val="4D90E16D"/>
    <w:rsid w:val="4D929B5F"/>
    <w:rsid w:val="4D93C08F"/>
    <w:rsid w:val="4D94DA08"/>
    <w:rsid w:val="4D993ECB"/>
    <w:rsid w:val="4D9A5E75"/>
    <w:rsid w:val="4DA30FF3"/>
    <w:rsid w:val="4DA37580"/>
    <w:rsid w:val="4DA6E022"/>
    <w:rsid w:val="4DA6F759"/>
    <w:rsid w:val="4DA85F89"/>
    <w:rsid w:val="4DAA7DC5"/>
    <w:rsid w:val="4DAAFC8A"/>
    <w:rsid w:val="4DABF223"/>
    <w:rsid w:val="4DAC4D64"/>
    <w:rsid w:val="4DAC73BF"/>
    <w:rsid w:val="4DBF9AC3"/>
    <w:rsid w:val="4DC667DF"/>
    <w:rsid w:val="4DCC5AD9"/>
    <w:rsid w:val="4DCCC64E"/>
    <w:rsid w:val="4DD4B752"/>
    <w:rsid w:val="4DDF2F47"/>
    <w:rsid w:val="4DE1B111"/>
    <w:rsid w:val="4DE6A8C3"/>
    <w:rsid w:val="4DEB91A0"/>
    <w:rsid w:val="4DEBC145"/>
    <w:rsid w:val="4DEC2775"/>
    <w:rsid w:val="4DED5C28"/>
    <w:rsid w:val="4DEF7308"/>
    <w:rsid w:val="4DF13BA3"/>
    <w:rsid w:val="4DF425F3"/>
    <w:rsid w:val="4DF46946"/>
    <w:rsid w:val="4DF62190"/>
    <w:rsid w:val="4DFF3D0E"/>
    <w:rsid w:val="4E0252AD"/>
    <w:rsid w:val="4E02FC85"/>
    <w:rsid w:val="4E054550"/>
    <w:rsid w:val="4E0807B8"/>
    <w:rsid w:val="4E09EB71"/>
    <w:rsid w:val="4E1231AA"/>
    <w:rsid w:val="4E148DEF"/>
    <w:rsid w:val="4E17A6AC"/>
    <w:rsid w:val="4E1E47F8"/>
    <w:rsid w:val="4E24BB5E"/>
    <w:rsid w:val="4E26ED6D"/>
    <w:rsid w:val="4E2AD65C"/>
    <w:rsid w:val="4E2B354F"/>
    <w:rsid w:val="4E2B3D08"/>
    <w:rsid w:val="4E2CD6BE"/>
    <w:rsid w:val="4E2FDA9E"/>
    <w:rsid w:val="4E3388B0"/>
    <w:rsid w:val="4E35F743"/>
    <w:rsid w:val="4E3B618A"/>
    <w:rsid w:val="4E3D7620"/>
    <w:rsid w:val="4E3FD7B2"/>
    <w:rsid w:val="4E43E1C9"/>
    <w:rsid w:val="4E44E268"/>
    <w:rsid w:val="4E46E32B"/>
    <w:rsid w:val="4E4EB577"/>
    <w:rsid w:val="4E515F1A"/>
    <w:rsid w:val="4E56CF7C"/>
    <w:rsid w:val="4E5855D9"/>
    <w:rsid w:val="4E5BEF82"/>
    <w:rsid w:val="4E635CF4"/>
    <w:rsid w:val="4E66C260"/>
    <w:rsid w:val="4E67559A"/>
    <w:rsid w:val="4E6D2E91"/>
    <w:rsid w:val="4E711D81"/>
    <w:rsid w:val="4E7648AB"/>
    <w:rsid w:val="4E765FF1"/>
    <w:rsid w:val="4E789F0D"/>
    <w:rsid w:val="4E7B7A57"/>
    <w:rsid w:val="4E7F7D4F"/>
    <w:rsid w:val="4E83C7A3"/>
    <w:rsid w:val="4E898B70"/>
    <w:rsid w:val="4E8CEA43"/>
    <w:rsid w:val="4E8DAD1B"/>
    <w:rsid w:val="4E8F75C7"/>
    <w:rsid w:val="4E93EBB5"/>
    <w:rsid w:val="4E9622C3"/>
    <w:rsid w:val="4EA0A517"/>
    <w:rsid w:val="4EA2E70E"/>
    <w:rsid w:val="4EB273E1"/>
    <w:rsid w:val="4EB50DD8"/>
    <w:rsid w:val="4EB5104D"/>
    <w:rsid w:val="4EB6ABEA"/>
    <w:rsid w:val="4EB87911"/>
    <w:rsid w:val="4EBDD7BD"/>
    <w:rsid w:val="4EC4B15E"/>
    <w:rsid w:val="4EC4EF06"/>
    <w:rsid w:val="4EC56CE0"/>
    <w:rsid w:val="4EC62CF6"/>
    <w:rsid w:val="4EC67AA1"/>
    <w:rsid w:val="4EC7DB8B"/>
    <w:rsid w:val="4EC8EF75"/>
    <w:rsid w:val="4ECD2E1F"/>
    <w:rsid w:val="4ECE4A0D"/>
    <w:rsid w:val="4ECF4285"/>
    <w:rsid w:val="4ECFAADE"/>
    <w:rsid w:val="4ED19815"/>
    <w:rsid w:val="4ED3CADE"/>
    <w:rsid w:val="4ED8FE03"/>
    <w:rsid w:val="4EE3ED06"/>
    <w:rsid w:val="4EE6FD4E"/>
    <w:rsid w:val="4EE84205"/>
    <w:rsid w:val="4EEA4156"/>
    <w:rsid w:val="4EF0B101"/>
    <w:rsid w:val="4EF30031"/>
    <w:rsid w:val="4EF6D0D1"/>
    <w:rsid w:val="4EF7E639"/>
    <w:rsid w:val="4EF80329"/>
    <w:rsid w:val="4EF8213D"/>
    <w:rsid w:val="4EFA8587"/>
    <w:rsid w:val="4EFA93D4"/>
    <w:rsid w:val="4EFF83CE"/>
    <w:rsid w:val="4F00F160"/>
    <w:rsid w:val="4F095B12"/>
    <w:rsid w:val="4F0A719D"/>
    <w:rsid w:val="4F0B2D76"/>
    <w:rsid w:val="4F0DC70E"/>
    <w:rsid w:val="4F0F8A43"/>
    <w:rsid w:val="4F13E8F9"/>
    <w:rsid w:val="4F13FCD4"/>
    <w:rsid w:val="4F166FBF"/>
    <w:rsid w:val="4F1EADA1"/>
    <w:rsid w:val="4F1F77ED"/>
    <w:rsid w:val="4F242DD7"/>
    <w:rsid w:val="4F25A094"/>
    <w:rsid w:val="4F26595A"/>
    <w:rsid w:val="4F265BE3"/>
    <w:rsid w:val="4F27B54E"/>
    <w:rsid w:val="4F2BA5CA"/>
    <w:rsid w:val="4F3180EB"/>
    <w:rsid w:val="4F34457D"/>
    <w:rsid w:val="4F3504B6"/>
    <w:rsid w:val="4F391945"/>
    <w:rsid w:val="4F3EB6E8"/>
    <w:rsid w:val="4F412E77"/>
    <w:rsid w:val="4F418DB6"/>
    <w:rsid w:val="4F4A5EFF"/>
    <w:rsid w:val="4F4A7AD8"/>
    <w:rsid w:val="4F4D5F03"/>
    <w:rsid w:val="4F4DFB24"/>
    <w:rsid w:val="4F51F9AA"/>
    <w:rsid w:val="4F5594CB"/>
    <w:rsid w:val="4F581504"/>
    <w:rsid w:val="4F59B336"/>
    <w:rsid w:val="4F59C5C5"/>
    <w:rsid w:val="4F59F026"/>
    <w:rsid w:val="4F5AD2BB"/>
    <w:rsid w:val="4F5B48BB"/>
    <w:rsid w:val="4F640BF5"/>
    <w:rsid w:val="4F662504"/>
    <w:rsid w:val="4F6D2F84"/>
    <w:rsid w:val="4F78DAE5"/>
    <w:rsid w:val="4F7930FF"/>
    <w:rsid w:val="4F7BDA97"/>
    <w:rsid w:val="4F7CFA5C"/>
    <w:rsid w:val="4F7D6726"/>
    <w:rsid w:val="4F7DAA74"/>
    <w:rsid w:val="4F805FCA"/>
    <w:rsid w:val="4F80A116"/>
    <w:rsid w:val="4F81C408"/>
    <w:rsid w:val="4F81DFB3"/>
    <w:rsid w:val="4F834B01"/>
    <w:rsid w:val="4F86816C"/>
    <w:rsid w:val="4F87E002"/>
    <w:rsid w:val="4F89893E"/>
    <w:rsid w:val="4F8DED9E"/>
    <w:rsid w:val="4F8F56A2"/>
    <w:rsid w:val="4F95CBFC"/>
    <w:rsid w:val="4F95DD3E"/>
    <w:rsid w:val="4F991639"/>
    <w:rsid w:val="4F99FB78"/>
    <w:rsid w:val="4FA1F98C"/>
    <w:rsid w:val="4FA6B479"/>
    <w:rsid w:val="4FACB54D"/>
    <w:rsid w:val="4FACF1C1"/>
    <w:rsid w:val="4FB3B28D"/>
    <w:rsid w:val="4FBC732B"/>
    <w:rsid w:val="4FC400DA"/>
    <w:rsid w:val="4FC57702"/>
    <w:rsid w:val="4FC63D5C"/>
    <w:rsid w:val="4FC6F3CE"/>
    <w:rsid w:val="4FD0A5D4"/>
    <w:rsid w:val="4FD17C78"/>
    <w:rsid w:val="4FDF8BE4"/>
    <w:rsid w:val="4FE5F4F2"/>
    <w:rsid w:val="4FE6D65F"/>
    <w:rsid w:val="4FEABC0C"/>
    <w:rsid w:val="4FEF59FC"/>
    <w:rsid w:val="4FFB3483"/>
    <w:rsid w:val="5000A6C7"/>
    <w:rsid w:val="5002B111"/>
    <w:rsid w:val="5007262C"/>
    <w:rsid w:val="500AE9DA"/>
    <w:rsid w:val="500CEDEB"/>
    <w:rsid w:val="5011CA67"/>
    <w:rsid w:val="5012190C"/>
    <w:rsid w:val="5012A888"/>
    <w:rsid w:val="50130FE9"/>
    <w:rsid w:val="501365F5"/>
    <w:rsid w:val="5018F05A"/>
    <w:rsid w:val="502B6A0F"/>
    <w:rsid w:val="502B957E"/>
    <w:rsid w:val="5031ACFD"/>
    <w:rsid w:val="503501A9"/>
    <w:rsid w:val="50360B30"/>
    <w:rsid w:val="503663AD"/>
    <w:rsid w:val="50386A2B"/>
    <w:rsid w:val="503E0437"/>
    <w:rsid w:val="503F103C"/>
    <w:rsid w:val="5042F8EF"/>
    <w:rsid w:val="504A23C5"/>
    <w:rsid w:val="504A801F"/>
    <w:rsid w:val="504EA8DA"/>
    <w:rsid w:val="50505784"/>
    <w:rsid w:val="5052243F"/>
    <w:rsid w:val="5052436B"/>
    <w:rsid w:val="5058C18F"/>
    <w:rsid w:val="5059A351"/>
    <w:rsid w:val="505B0B1C"/>
    <w:rsid w:val="505B4140"/>
    <w:rsid w:val="505EF3A9"/>
    <w:rsid w:val="50607717"/>
    <w:rsid w:val="506271D8"/>
    <w:rsid w:val="5063D3F1"/>
    <w:rsid w:val="506A33CD"/>
    <w:rsid w:val="506D906C"/>
    <w:rsid w:val="506EC3DB"/>
    <w:rsid w:val="507471AF"/>
    <w:rsid w:val="50771B27"/>
    <w:rsid w:val="507E40E7"/>
    <w:rsid w:val="507FDB5C"/>
    <w:rsid w:val="50881074"/>
    <w:rsid w:val="50886E33"/>
    <w:rsid w:val="50890439"/>
    <w:rsid w:val="509041C6"/>
    <w:rsid w:val="509B5BAA"/>
    <w:rsid w:val="509E24B1"/>
    <w:rsid w:val="50A4B28D"/>
    <w:rsid w:val="50A53AF8"/>
    <w:rsid w:val="50A847CD"/>
    <w:rsid w:val="50B54E20"/>
    <w:rsid w:val="50B5D03F"/>
    <w:rsid w:val="50B76F7F"/>
    <w:rsid w:val="50B816C1"/>
    <w:rsid w:val="50BD5D8D"/>
    <w:rsid w:val="50C0670D"/>
    <w:rsid w:val="50C3098B"/>
    <w:rsid w:val="50CF809D"/>
    <w:rsid w:val="50D1AA1C"/>
    <w:rsid w:val="50D33271"/>
    <w:rsid w:val="50D46419"/>
    <w:rsid w:val="50D5BFAB"/>
    <w:rsid w:val="50E057EA"/>
    <w:rsid w:val="50F4A9AB"/>
    <w:rsid w:val="50F808E1"/>
    <w:rsid w:val="50FA886C"/>
    <w:rsid w:val="50FCB599"/>
    <w:rsid w:val="50FD3220"/>
    <w:rsid w:val="50FF6859"/>
    <w:rsid w:val="51005278"/>
    <w:rsid w:val="51020B37"/>
    <w:rsid w:val="51038D1E"/>
    <w:rsid w:val="510586E4"/>
    <w:rsid w:val="51064660"/>
    <w:rsid w:val="51089FEA"/>
    <w:rsid w:val="5109D14B"/>
    <w:rsid w:val="510E6AFD"/>
    <w:rsid w:val="5114938C"/>
    <w:rsid w:val="5116F508"/>
    <w:rsid w:val="511BF4D0"/>
    <w:rsid w:val="511FD514"/>
    <w:rsid w:val="5122391A"/>
    <w:rsid w:val="512261A0"/>
    <w:rsid w:val="512477C4"/>
    <w:rsid w:val="512CAAF7"/>
    <w:rsid w:val="512CB13E"/>
    <w:rsid w:val="512F1337"/>
    <w:rsid w:val="51345747"/>
    <w:rsid w:val="5137BBEE"/>
    <w:rsid w:val="513F69C9"/>
    <w:rsid w:val="5141F2E3"/>
    <w:rsid w:val="514691E5"/>
    <w:rsid w:val="514700C3"/>
    <w:rsid w:val="514D134E"/>
    <w:rsid w:val="514D9325"/>
    <w:rsid w:val="515025DD"/>
    <w:rsid w:val="5150429A"/>
    <w:rsid w:val="51525E8C"/>
    <w:rsid w:val="515757AD"/>
    <w:rsid w:val="515AB9A2"/>
    <w:rsid w:val="515F8EA4"/>
    <w:rsid w:val="51626D3D"/>
    <w:rsid w:val="516A942A"/>
    <w:rsid w:val="516CE024"/>
    <w:rsid w:val="516E4F8D"/>
    <w:rsid w:val="516F4F09"/>
    <w:rsid w:val="5171F3A1"/>
    <w:rsid w:val="51724A67"/>
    <w:rsid w:val="5177E2C6"/>
    <w:rsid w:val="517AB78B"/>
    <w:rsid w:val="517B4FC0"/>
    <w:rsid w:val="5180404A"/>
    <w:rsid w:val="518254FA"/>
    <w:rsid w:val="51839DE0"/>
    <w:rsid w:val="518434AB"/>
    <w:rsid w:val="5184B1A1"/>
    <w:rsid w:val="5187DB2F"/>
    <w:rsid w:val="5189496C"/>
    <w:rsid w:val="518B4838"/>
    <w:rsid w:val="518BF76A"/>
    <w:rsid w:val="51904DC0"/>
    <w:rsid w:val="51909D8A"/>
    <w:rsid w:val="5192599F"/>
    <w:rsid w:val="519282E8"/>
    <w:rsid w:val="5194C110"/>
    <w:rsid w:val="5197EEA2"/>
    <w:rsid w:val="51A8924A"/>
    <w:rsid w:val="51AD98EA"/>
    <w:rsid w:val="51B09B68"/>
    <w:rsid w:val="51B11DEA"/>
    <w:rsid w:val="51B9CF23"/>
    <w:rsid w:val="51BBB992"/>
    <w:rsid w:val="51C6804B"/>
    <w:rsid w:val="51C72840"/>
    <w:rsid w:val="51C8FBA7"/>
    <w:rsid w:val="51D1C6B0"/>
    <w:rsid w:val="51D2340E"/>
    <w:rsid w:val="51DAF550"/>
    <w:rsid w:val="51DC3D7F"/>
    <w:rsid w:val="51DD82DD"/>
    <w:rsid w:val="51E9AF17"/>
    <w:rsid w:val="51EBA1BC"/>
    <w:rsid w:val="51F2431D"/>
    <w:rsid w:val="51F6FFB8"/>
    <w:rsid w:val="51F747A8"/>
    <w:rsid w:val="51F850BB"/>
    <w:rsid w:val="52025DC0"/>
    <w:rsid w:val="5202EF6C"/>
    <w:rsid w:val="520493BB"/>
    <w:rsid w:val="5205AF43"/>
    <w:rsid w:val="520C61F7"/>
    <w:rsid w:val="520E235D"/>
    <w:rsid w:val="521A5CE6"/>
    <w:rsid w:val="521C3113"/>
    <w:rsid w:val="521C85EF"/>
    <w:rsid w:val="521ED143"/>
    <w:rsid w:val="5223658C"/>
    <w:rsid w:val="5225C779"/>
    <w:rsid w:val="522BEEAC"/>
    <w:rsid w:val="522E8D92"/>
    <w:rsid w:val="522FAF67"/>
    <w:rsid w:val="5231F973"/>
    <w:rsid w:val="523BFBAA"/>
    <w:rsid w:val="524982EE"/>
    <w:rsid w:val="524AA271"/>
    <w:rsid w:val="524C4E20"/>
    <w:rsid w:val="5255F5FA"/>
    <w:rsid w:val="5259A68E"/>
    <w:rsid w:val="5263F8F1"/>
    <w:rsid w:val="5265D8A0"/>
    <w:rsid w:val="52689E87"/>
    <w:rsid w:val="52691B4D"/>
    <w:rsid w:val="526D6041"/>
    <w:rsid w:val="5277502D"/>
    <w:rsid w:val="5278F8B1"/>
    <w:rsid w:val="527A2F2B"/>
    <w:rsid w:val="527A83E4"/>
    <w:rsid w:val="527AAB71"/>
    <w:rsid w:val="527BF643"/>
    <w:rsid w:val="527E1CCF"/>
    <w:rsid w:val="527E648A"/>
    <w:rsid w:val="5289F9B3"/>
    <w:rsid w:val="529936F2"/>
    <w:rsid w:val="5299D574"/>
    <w:rsid w:val="529B03EA"/>
    <w:rsid w:val="52A1E2F6"/>
    <w:rsid w:val="52A8F797"/>
    <w:rsid w:val="52AF9AA6"/>
    <w:rsid w:val="52B06996"/>
    <w:rsid w:val="52B2A29B"/>
    <w:rsid w:val="52B2CD0A"/>
    <w:rsid w:val="52BE7686"/>
    <w:rsid w:val="52C6D6B7"/>
    <w:rsid w:val="52C8E79C"/>
    <w:rsid w:val="52C95F09"/>
    <w:rsid w:val="52CD1CDE"/>
    <w:rsid w:val="52CF6C7B"/>
    <w:rsid w:val="52D74A8B"/>
    <w:rsid w:val="52DA4FFB"/>
    <w:rsid w:val="52DC7077"/>
    <w:rsid w:val="52E27285"/>
    <w:rsid w:val="52E3B462"/>
    <w:rsid w:val="52E91097"/>
    <w:rsid w:val="52EB1FDC"/>
    <w:rsid w:val="52EC57AB"/>
    <w:rsid w:val="52F1C9A6"/>
    <w:rsid w:val="52F50599"/>
    <w:rsid w:val="52F5F1FF"/>
    <w:rsid w:val="52F63BA3"/>
    <w:rsid w:val="52F71CD2"/>
    <w:rsid w:val="52FB1383"/>
    <w:rsid w:val="52FB853E"/>
    <w:rsid w:val="52FE7C82"/>
    <w:rsid w:val="5300413C"/>
    <w:rsid w:val="5308FFEE"/>
    <w:rsid w:val="530AD82B"/>
    <w:rsid w:val="53101A69"/>
    <w:rsid w:val="53104FDD"/>
    <w:rsid w:val="53128E84"/>
    <w:rsid w:val="53134180"/>
    <w:rsid w:val="53164F16"/>
    <w:rsid w:val="5316A890"/>
    <w:rsid w:val="5317AE1F"/>
    <w:rsid w:val="5318EA43"/>
    <w:rsid w:val="531EF2EE"/>
    <w:rsid w:val="531FA687"/>
    <w:rsid w:val="532CADA6"/>
    <w:rsid w:val="53309171"/>
    <w:rsid w:val="53334702"/>
    <w:rsid w:val="5339D241"/>
    <w:rsid w:val="533B26BD"/>
    <w:rsid w:val="533C38AC"/>
    <w:rsid w:val="5345E18E"/>
    <w:rsid w:val="534602B8"/>
    <w:rsid w:val="53461DA5"/>
    <w:rsid w:val="534A04C1"/>
    <w:rsid w:val="534BFCB2"/>
    <w:rsid w:val="534CA0F2"/>
    <w:rsid w:val="535616AF"/>
    <w:rsid w:val="535723C7"/>
    <w:rsid w:val="535A1EC3"/>
    <w:rsid w:val="5361A54C"/>
    <w:rsid w:val="5364D1CE"/>
    <w:rsid w:val="5365C6D8"/>
    <w:rsid w:val="5369304A"/>
    <w:rsid w:val="536A0170"/>
    <w:rsid w:val="53718832"/>
    <w:rsid w:val="53749C34"/>
    <w:rsid w:val="5377C93B"/>
    <w:rsid w:val="53822330"/>
    <w:rsid w:val="538285EF"/>
    <w:rsid w:val="5382DA64"/>
    <w:rsid w:val="53862B95"/>
    <w:rsid w:val="53867347"/>
    <w:rsid w:val="5386C6CE"/>
    <w:rsid w:val="538CB2A9"/>
    <w:rsid w:val="5390A4CC"/>
    <w:rsid w:val="539302F8"/>
    <w:rsid w:val="539506F9"/>
    <w:rsid w:val="53950C24"/>
    <w:rsid w:val="5399C079"/>
    <w:rsid w:val="539CA0EA"/>
    <w:rsid w:val="53A185A6"/>
    <w:rsid w:val="53A21266"/>
    <w:rsid w:val="53A2B793"/>
    <w:rsid w:val="53A90FD5"/>
    <w:rsid w:val="53AE95F6"/>
    <w:rsid w:val="53AEB6A8"/>
    <w:rsid w:val="53B5F2F9"/>
    <w:rsid w:val="53B86AEE"/>
    <w:rsid w:val="53BA5A81"/>
    <w:rsid w:val="53BAA5D4"/>
    <w:rsid w:val="53BED077"/>
    <w:rsid w:val="53BEF7F1"/>
    <w:rsid w:val="53BF3E85"/>
    <w:rsid w:val="53C30533"/>
    <w:rsid w:val="53C5F28A"/>
    <w:rsid w:val="53C8D87B"/>
    <w:rsid w:val="53D276D3"/>
    <w:rsid w:val="53D3E2EC"/>
    <w:rsid w:val="53D5866C"/>
    <w:rsid w:val="53D825FE"/>
    <w:rsid w:val="53D947F5"/>
    <w:rsid w:val="53D9A5EF"/>
    <w:rsid w:val="53DA70B3"/>
    <w:rsid w:val="53DBB135"/>
    <w:rsid w:val="53E47E4D"/>
    <w:rsid w:val="53E53AAB"/>
    <w:rsid w:val="53E9D7E4"/>
    <w:rsid w:val="53EA2D20"/>
    <w:rsid w:val="53ED9CFC"/>
    <w:rsid w:val="53F049C7"/>
    <w:rsid w:val="53F1C73C"/>
    <w:rsid w:val="53F964EC"/>
    <w:rsid w:val="53FE884E"/>
    <w:rsid w:val="5405CB15"/>
    <w:rsid w:val="540670C2"/>
    <w:rsid w:val="540C80FC"/>
    <w:rsid w:val="5410CB0A"/>
    <w:rsid w:val="5412045F"/>
    <w:rsid w:val="541220A9"/>
    <w:rsid w:val="5412F081"/>
    <w:rsid w:val="54162A90"/>
    <w:rsid w:val="54169ECE"/>
    <w:rsid w:val="541B7A2A"/>
    <w:rsid w:val="541CA740"/>
    <w:rsid w:val="541EACD6"/>
    <w:rsid w:val="542032EF"/>
    <w:rsid w:val="5421ABAB"/>
    <w:rsid w:val="5424D9ED"/>
    <w:rsid w:val="543391BB"/>
    <w:rsid w:val="543496E8"/>
    <w:rsid w:val="5435D27C"/>
    <w:rsid w:val="5436C1C2"/>
    <w:rsid w:val="54393963"/>
    <w:rsid w:val="5443A94A"/>
    <w:rsid w:val="5457B353"/>
    <w:rsid w:val="545A89D8"/>
    <w:rsid w:val="5461421F"/>
    <w:rsid w:val="546919CC"/>
    <w:rsid w:val="54699268"/>
    <w:rsid w:val="546ACA3B"/>
    <w:rsid w:val="546BD958"/>
    <w:rsid w:val="546CD09C"/>
    <w:rsid w:val="547427F4"/>
    <w:rsid w:val="547464C1"/>
    <w:rsid w:val="547DB8F4"/>
    <w:rsid w:val="547FDF8B"/>
    <w:rsid w:val="54816482"/>
    <w:rsid w:val="54869423"/>
    <w:rsid w:val="5487B6ED"/>
    <w:rsid w:val="5487FC4D"/>
    <w:rsid w:val="548B97E9"/>
    <w:rsid w:val="548E24AB"/>
    <w:rsid w:val="54915DE9"/>
    <w:rsid w:val="5494E396"/>
    <w:rsid w:val="5496CE34"/>
    <w:rsid w:val="54A0A36D"/>
    <w:rsid w:val="54A84712"/>
    <w:rsid w:val="54B57C40"/>
    <w:rsid w:val="54B59FF0"/>
    <w:rsid w:val="54B6B835"/>
    <w:rsid w:val="54B8D665"/>
    <w:rsid w:val="54BDA451"/>
    <w:rsid w:val="54BFA4E0"/>
    <w:rsid w:val="54C579C8"/>
    <w:rsid w:val="54C98EB0"/>
    <w:rsid w:val="54D70286"/>
    <w:rsid w:val="54DA2533"/>
    <w:rsid w:val="54DF90ED"/>
    <w:rsid w:val="54DFB432"/>
    <w:rsid w:val="54E0B70F"/>
    <w:rsid w:val="54E41CA7"/>
    <w:rsid w:val="54E457E3"/>
    <w:rsid w:val="54E53B9F"/>
    <w:rsid w:val="54E82BDF"/>
    <w:rsid w:val="54EA1CCC"/>
    <w:rsid w:val="54EDFE51"/>
    <w:rsid w:val="54F25B09"/>
    <w:rsid w:val="54F83E90"/>
    <w:rsid w:val="54FD74E3"/>
    <w:rsid w:val="54FDBE4B"/>
    <w:rsid w:val="54FF2B29"/>
    <w:rsid w:val="550010B1"/>
    <w:rsid w:val="5501F36E"/>
    <w:rsid w:val="55021433"/>
    <w:rsid w:val="55047723"/>
    <w:rsid w:val="55056EF1"/>
    <w:rsid w:val="5506503C"/>
    <w:rsid w:val="550B71ED"/>
    <w:rsid w:val="550DEB12"/>
    <w:rsid w:val="550F354F"/>
    <w:rsid w:val="55102E42"/>
    <w:rsid w:val="5516F88E"/>
    <w:rsid w:val="551B86F4"/>
    <w:rsid w:val="55208FEE"/>
    <w:rsid w:val="55214600"/>
    <w:rsid w:val="5524672D"/>
    <w:rsid w:val="55248709"/>
    <w:rsid w:val="5530F31B"/>
    <w:rsid w:val="5543EE64"/>
    <w:rsid w:val="5545BE92"/>
    <w:rsid w:val="5548DB8F"/>
    <w:rsid w:val="554D29FE"/>
    <w:rsid w:val="554D613E"/>
    <w:rsid w:val="55523661"/>
    <w:rsid w:val="55549F0D"/>
    <w:rsid w:val="55569CED"/>
    <w:rsid w:val="5559D926"/>
    <w:rsid w:val="555B2F01"/>
    <w:rsid w:val="555D7340"/>
    <w:rsid w:val="55669095"/>
    <w:rsid w:val="5566C66A"/>
    <w:rsid w:val="55683B0B"/>
    <w:rsid w:val="556A0F4B"/>
    <w:rsid w:val="556B89D2"/>
    <w:rsid w:val="557099D0"/>
    <w:rsid w:val="55720303"/>
    <w:rsid w:val="557471A8"/>
    <w:rsid w:val="5577679C"/>
    <w:rsid w:val="557BDC81"/>
    <w:rsid w:val="557D444F"/>
    <w:rsid w:val="557DC817"/>
    <w:rsid w:val="557F5974"/>
    <w:rsid w:val="55851CE0"/>
    <w:rsid w:val="5587955F"/>
    <w:rsid w:val="55887D87"/>
    <w:rsid w:val="558AB995"/>
    <w:rsid w:val="55916AB0"/>
    <w:rsid w:val="5592C917"/>
    <w:rsid w:val="5596FB15"/>
    <w:rsid w:val="55994763"/>
    <w:rsid w:val="559A126D"/>
    <w:rsid w:val="559A58AF"/>
    <w:rsid w:val="55A3FAD7"/>
    <w:rsid w:val="55A7E5FF"/>
    <w:rsid w:val="55B6C625"/>
    <w:rsid w:val="55B79BB2"/>
    <w:rsid w:val="55B93660"/>
    <w:rsid w:val="55BF8AD5"/>
    <w:rsid w:val="55C0309D"/>
    <w:rsid w:val="55C1E2E7"/>
    <w:rsid w:val="55C4CB1D"/>
    <w:rsid w:val="55C56C02"/>
    <w:rsid w:val="55C63610"/>
    <w:rsid w:val="55C9066E"/>
    <w:rsid w:val="55CC4827"/>
    <w:rsid w:val="55CD41EB"/>
    <w:rsid w:val="55CD73C4"/>
    <w:rsid w:val="55D06941"/>
    <w:rsid w:val="55D32B5A"/>
    <w:rsid w:val="55D533FF"/>
    <w:rsid w:val="55DB0715"/>
    <w:rsid w:val="55E3FB0F"/>
    <w:rsid w:val="55E63213"/>
    <w:rsid w:val="55EA7406"/>
    <w:rsid w:val="55EF65F3"/>
    <w:rsid w:val="55F188A3"/>
    <w:rsid w:val="55F5D0C6"/>
    <w:rsid w:val="55F7D071"/>
    <w:rsid w:val="55F939A4"/>
    <w:rsid w:val="5602669D"/>
    <w:rsid w:val="5607BE0F"/>
    <w:rsid w:val="56086BC1"/>
    <w:rsid w:val="560EB94F"/>
    <w:rsid w:val="5615FD72"/>
    <w:rsid w:val="56237C92"/>
    <w:rsid w:val="5626E352"/>
    <w:rsid w:val="5627C340"/>
    <w:rsid w:val="5629D5B6"/>
    <w:rsid w:val="562D949C"/>
    <w:rsid w:val="562EC942"/>
    <w:rsid w:val="56325D1A"/>
    <w:rsid w:val="5632F276"/>
    <w:rsid w:val="56392045"/>
    <w:rsid w:val="563C5C57"/>
    <w:rsid w:val="563CEF86"/>
    <w:rsid w:val="563DA414"/>
    <w:rsid w:val="563FE630"/>
    <w:rsid w:val="5643EA18"/>
    <w:rsid w:val="564D1F1F"/>
    <w:rsid w:val="565068F3"/>
    <w:rsid w:val="56521486"/>
    <w:rsid w:val="5655E8A9"/>
    <w:rsid w:val="56601785"/>
    <w:rsid w:val="5661997D"/>
    <w:rsid w:val="5666992D"/>
    <w:rsid w:val="566B2312"/>
    <w:rsid w:val="566F452F"/>
    <w:rsid w:val="5673047C"/>
    <w:rsid w:val="56773F8C"/>
    <w:rsid w:val="56796ACA"/>
    <w:rsid w:val="567C11F6"/>
    <w:rsid w:val="567F8C3A"/>
    <w:rsid w:val="5680574F"/>
    <w:rsid w:val="5680886A"/>
    <w:rsid w:val="568421E7"/>
    <w:rsid w:val="56843F3D"/>
    <w:rsid w:val="5686BEC1"/>
    <w:rsid w:val="568ACDFF"/>
    <w:rsid w:val="5691C373"/>
    <w:rsid w:val="5691E692"/>
    <w:rsid w:val="5693B2E7"/>
    <w:rsid w:val="569991CC"/>
    <w:rsid w:val="569C4AF5"/>
    <w:rsid w:val="569F1451"/>
    <w:rsid w:val="569F2DC5"/>
    <w:rsid w:val="56A03C28"/>
    <w:rsid w:val="56A251B9"/>
    <w:rsid w:val="56A9466D"/>
    <w:rsid w:val="56AA652F"/>
    <w:rsid w:val="56AB9638"/>
    <w:rsid w:val="56ABEFCD"/>
    <w:rsid w:val="56ADDD46"/>
    <w:rsid w:val="56B34D06"/>
    <w:rsid w:val="56B85673"/>
    <w:rsid w:val="56BB283A"/>
    <w:rsid w:val="56BF2FA5"/>
    <w:rsid w:val="56C1BBB1"/>
    <w:rsid w:val="56C5F15F"/>
    <w:rsid w:val="56C9D45B"/>
    <w:rsid w:val="56C9EA3F"/>
    <w:rsid w:val="56CD1BED"/>
    <w:rsid w:val="56CD5469"/>
    <w:rsid w:val="56CDE642"/>
    <w:rsid w:val="56D0546A"/>
    <w:rsid w:val="56D25E25"/>
    <w:rsid w:val="56D395DD"/>
    <w:rsid w:val="56D8B259"/>
    <w:rsid w:val="56DA0C5C"/>
    <w:rsid w:val="56DB6E68"/>
    <w:rsid w:val="56DCE060"/>
    <w:rsid w:val="56DD615C"/>
    <w:rsid w:val="56E7CEF2"/>
    <w:rsid w:val="56E8FA1C"/>
    <w:rsid w:val="56EADA66"/>
    <w:rsid w:val="56ED7671"/>
    <w:rsid w:val="56F2F05C"/>
    <w:rsid w:val="56F657ED"/>
    <w:rsid w:val="56FE73C9"/>
    <w:rsid w:val="570868EF"/>
    <w:rsid w:val="5709EA1A"/>
    <w:rsid w:val="570FD2B2"/>
    <w:rsid w:val="571BC612"/>
    <w:rsid w:val="571C7E03"/>
    <w:rsid w:val="57219A77"/>
    <w:rsid w:val="5721E734"/>
    <w:rsid w:val="57244DE8"/>
    <w:rsid w:val="57247774"/>
    <w:rsid w:val="572E8968"/>
    <w:rsid w:val="5735F9F3"/>
    <w:rsid w:val="573EC1BE"/>
    <w:rsid w:val="573EDCBB"/>
    <w:rsid w:val="573FCF15"/>
    <w:rsid w:val="5741290B"/>
    <w:rsid w:val="57474479"/>
    <w:rsid w:val="5749D6DC"/>
    <w:rsid w:val="5753E9D9"/>
    <w:rsid w:val="57566BD1"/>
    <w:rsid w:val="575C502B"/>
    <w:rsid w:val="575D2FCC"/>
    <w:rsid w:val="575DC6B6"/>
    <w:rsid w:val="575F6C57"/>
    <w:rsid w:val="5762F98F"/>
    <w:rsid w:val="5764B149"/>
    <w:rsid w:val="576C11EC"/>
    <w:rsid w:val="576EFEA7"/>
    <w:rsid w:val="5770275E"/>
    <w:rsid w:val="577241A2"/>
    <w:rsid w:val="57770611"/>
    <w:rsid w:val="577BA6EA"/>
    <w:rsid w:val="57820637"/>
    <w:rsid w:val="57836370"/>
    <w:rsid w:val="5789A8F8"/>
    <w:rsid w:val="578BE500"/>
    <w:rsid w:val="578E0873"/>
    <w:rsid w:val="578E3C75"/>
    <w:rsid w:val="57919DC6"/>
    <w:rsid w:val="579C0B2B"/>
    <w:rsid w:val="579C4ACC"/>
    <w:rsid w:val="579E5BD8"/>
    <w:rsid w:val="579F0D8B"/>
    <w:rsid w:val="57A14D9C"/>
    <w:rsid w:val="57A380B4"/>
    <w:rsid w:val="57A4078F"/>
    <w:rsid w:val="57A580C5"/>
    <w:rsid w:val="57A6E900"/>
    <w:rsid w:val="57AE97A5"/>
    <w:rsid w:val="57B57505"/>
    <w:rsid w:val="57B904A9"/>
    <w:rsid w:val="57B93C22"/>
    <w:rsid w:val="57BB89BC"/>
    <w:rsid w:val="57BE0C9F"/>
    <w:rsid w:val="57C2AB32"/>
    <w:rsid w:val="57C348B4"/>
    <w:rsid w:val="57C9B938"/>
    <w:rsid w:val="57CB0BB9"/>
    <w:rsid w:val="57D15B14"/>
    <w:rsid w:val="57D3335B"/>
    <w:rsid w:val="57DE908D"/>
    <w:rsid w:val="57E0EA94"/>
    <w:rsid w:val="57EAD1A9"/>
    <w:rsid w:val="57EB2C69"/>
    <w:rsid w:val="57EB39DB"/>
    <w:rsid w:val="57ECC767"/>
    <w:rsid w:val="57EFD4E9"/>
    <w:rsid w:val="57EFDAFE"/>
    <w:rsid w:val="57F017B4"/>
    <w:rsid w:val="57F0F220"/>
    <w:rsid w:val="57F19E1B"/>
    <w:rsid w:val="57F1A2EF"/>
    <w:rsid w:val="57F52D0B"/>
    <w:rsid w:val="57F67935"/>
    <w:rsid w:val="57F6D4DC"/>
    <w:rsid w:val="580404F4"/>
    <w:rsid w:val="58051896"/>
    <w:rsid w:val="58082542"/>
    <w:rsid w:val="580980D0"/>
    <w:rsid w:val="580F6786"/>
    <w:rsid w:val="5810B215"/>
    <w:rsid w:val="5816D423"/>
    <w:rsid w:val="5816F4E8"/>
    <w:rsid w:val="581C99C4"/>
    <w:rsid w:val="581EF447"/>
    <w:rsid w:val="5829E414"/>
    <w:rsid w:val="582A94EA"/>
    <w:rsid w:val="582B136F"/>
    <w:rsid w:val="582FE16D"/>
    <w:rsid w:val="58301856"/>
    <w:rsid w:val="58395FBC"/>
    <w:rsid w:val="583B7810"/>
    <w:rsid w:val="58405324"/>
    <w:rsid w:val="58434ED5"/>
    <w:rsid w:val="58436860"/>
    <w:rsid w:val="5844D93A"/>
    <w:rsid w:val="584BB6FD"/>
    <w:rsid w:val="585010AE"/>
    <w:rsid w:val="58565A9F"/>
    <w:rsid w:val="58594227"/>
    <w:rsid w:val="585A0B6F"/>
    <w:rsid w:val="585AED34"/>
    <w:rsid w:val="585EE0A4"/>
    <w:rsid w:val="585EF2C3"/>
    <w:rsid w:val="5869E55A"/>
    <w:rsid w:val="5871D3EC"/>
    <w:rsid w:val="5876B181"/>
    <w:rsid w:val="58799045"/>
    <w:rsid w:val="5879B42C"/>
    <w:rsid w:val="5879D3AE"/>
    <w:rsid w:val="5879DB2D"/>
    <w:rsid w:val="587EA672"/>
    <w:rsid w:val="5880C884"/>
    <w:rsid w:val="58826B9F"/>
    <w:rsid w:val="58874BFA"/>
    <w:rsid w:val="588BC279"/>
    <w:rsid w:val="5892AB37"/>
    <w:rsid w:val="5894C951"/>
    <w:rsid w:val="589658DC"/>
    <w:rsid w:val="589889AD"/>
    <w:rsid w:val="589A5648"/>
    <w:rsid w:val="58AAD957"/>
    <w:rsid w:val="58AC993B"/>
    <w:rsid w:val="58B2FC51"/>
    <w:rsid w:val="58B3C593"/>
    <w:rsid w:val="58BB4D59"/>
    <w:rsid w:val="58BD335F"/>
    <w:rsid w:val="58C009A9"/>
    <w:rsid w:val="58C1BA58"/>
    <w:rsid w:val="58C242F6"/>
    <w:rsid w:val="58C4318B"/>
    <w:rsid w:val="58C7D213"/>
    <w:rsid w:val="58CB6D00"/>
    <w:rsid w:val="58CC3C55"/>
    <w:rsid w:val="58CE8E4C"/>
    <w:rsid w:val="58D18183"/>
    <w:rsid w:val="58D6BBEB"/>
    <w:rsid w:val="58D6CCF4"/>
    <w:rsid w:val="58D74573"/>
    <w:rsid w:val="58DC2F63"/>
    <w:rsid w:val="58DFB50B"/>
    <w:rsid w:val="58E44591"/>
    <w:rsid w:val="58E5CE51"/>
    <w:rsid w:val="58EE2DE9"/>
    <w:rsid w:val="58EF90B2"/>
    <w:rsid w:val="58F8327A"/>
    <w:rsid w:val="58F905A0"/>
    <w:rsid w:val="58FAE5B4"/>
    <w:rsid w:val="5907CE55"/>
    <w:rsid w:val="590DBEA3"/>
    <w:rsid w:val="590E199A"/>
    <w:rsid w:val="59279E2D"/>
    <w:rsid w:val="592EA433"/>
    <w:rsid w:val="5931AE4C"/>
    <w:rsid w:val="59343250"/>
    <w:rsid w:val="59349F8C"/>
    <w:rsid w:val="59372CE8"/>
    <w:rsid w:val="593CD481"/>
    <w:rsid w:val="59404D15"/>
    <w:rsid w:val="59456B5A"/>
    <w:rsid w:val="594895C6"/>
    <w:rsid w:val="594F5271"/>
    <w:rsid w:val="595215FD"/>
    <w:rsid w:val="5952299A"/>
    <w:rsid w:val="59523548"/>
    <w:rsid w:val="5952AD63"/>
    <w:rsid w:val="5955C19B"/>
    <w:rsid w:val="59562E0F"/>
    <w:rsid w:val="59572C8E"/>
    <w:rsid w:val="59584032"/>
    <w:rsid w:val="595D06A2"/>
    <w:rsid w:val="595FF429"/>
    <w:rsid w:val="59605448"/>
    <w:rsid w:val="5960D945"/>
    <w:rsid w:val="5961AF62"/>
    <w:rsid w:val="5963347E"/>
    <w:rsid w:val="59635571"/>
    <w:rsid w:val="5969BA85"/>
    <w:rsid w:val="596DF5B3"/>
    <w:rsid w:val="59739440"/>
    <w:rsid w:val="59744091"/>
    <w:rsid w:val="59759116"/>
    <w:rsid w:val="5982B4E5"/>
    <w:rsid w:val="59946921"/>
    <w:rsid w:val="59979452"/>
    <w:rsid w:val="59A0C9D2"/>
    <w:rsid w:val="59A3F61C"/>
    <w:rsid w:val="59B55645"/>
    <w:rsid w:val="59BA51EA"/>
    <w:rsid w:val="59BCE98E"/>
    <w:rsid w:val="59BDB2F3"/>
    <w:rsid w:val="59BFF2CC"/>
    <w:rsid w:val="59C22479"/>
    <w:rsid w:val="59C3EFB1"/>
    <w:rsid w:val="59C6891D"/>
    <w:rsid w:val="59C9B1F9"/>
    <w:rsid w:val="59CD80D5"/>
    <w:rsid w:val="59CF4C09"/>
    <w:rsid w:val="59D4ABD9"/>
    <w:rsid w:val="59D55733"/>
    <w:rsid w:val="59D69B00"/>
    <w:rsid w:val="59DA2381"/>
    <w:rsid w:val="59DBAD23"/>
    <w:rsid w:val="59DCACE2"/>
    <w:rsid w:val="59E44167"/>
    <w:rsid w:val="59E8C8B5"/>
    <w:rsid w:val="59EE4B96"/>
    <w:rsid w:val="59F0EE53"/>
    <w:rsid w:val="59F63B8C"/>
    <w:rsid w:val="59F7F6DE"/>
    <w:rsid w:val="5A08279B"/>
    <w:rsid w:val="5A0A2D72"/>
    <w:rsid w:val="5A0AE0E1"/>
    <w:rsid w:val="5A0F2ED4"/>
    <w:rsid w:val="5A15C74A"/>
    <w:rsid w:val="5A1749D3"/>
    <w:rsid w:val="5A248B3C"/>
    <w:rsid w:val="5A2565F1"/>
    <w:rsid w:val="5A283BDC"/>
    <w:rsid w:val="5A30025F"/>
    <w:rsid w:val="5A39BEDF"/>
    <w:rsid w:val="5A3A5D1A"/>
    <w:rsid w:val="5A3B21E4"/>
    <w:rsid w:val="5A3B62FB"/>
    <w:rsid w:val="5A3D84F3"/>
    <w:rsid w:val="5A4151BC"/>
    <w:rsid w:val="5A455665"/>
    <w:rsid w:val="5A47A211"/>
    <w:rsid w:val="5A4D22C8"/>
    <w:rsid w:val="5A524AE2"/>
    <w:rsid w:val="5A552E55"/>
    <w:rsid w:val="5A560815"/>
    <w:rsid w:val="5A591B3A"/>
    <w:rsid w:val="5A596EA4"/>
    <w:rsid w:val="5A597CFE"/>
    <w:rsid w:val="5A62634B"/>
    <w:rsid w:val="5A65AD5A"/>
    <w:rsid w:val="5A6A94AA"/>
    <w:rsid w:val="5A725805"/>
    <w:rsid w:val="5A772373"/>
    <w:rsid w:val="5A7D250B"/>
    <w:rsid w:val="5A7E4137"/>
    <w:rsid w:val="5A7E7C41"/>
    <w:rsid w:val="5A809731"/>
    <w:rsid w:val="5A83CF5F"/>
    <w:rsid w:val="5A840601"/>
    <w:rsid w:val="5A870358"/>
    <w:rsid w:val="5A8A1A3D"/>
    <w:rsid w:val="5A8DA894"/>
    <w:rsid w:val="5A8ED0A3"/>
    <w:rsid w:val="5A8F5FB9"/>
    <w:rsid w:val="5A94A7E9"/>
    <w:rsid w:val="5A99759F"/>
    <w:rsid w:val="5A9BF532"/>
    <w:rsid w:val="5A9E44B2"/>
    <w:rsid w:val="5A9FF78B"/>
    <w:rsid w:val="5AA29DE4"/>
    <w:rsid w:val="5AA2C673"/>
    <w:rsid w:val="5AA8EA51"/>
    <w:rsid w:val="5AA9BB37"/>
    <w:rsid w:val="5AAB4F8B"/>
    <w:rsid w:val="5AB0B39A"/>
    <w:rsid w:val="5AB2B460"/>
    <w:rsid w:val="5AB4DFB3"/>
    <w:rsid w:val="5AB613C4"/>
    <w:rsid w:val="5AB772F7"/>
    <w:rsid w:val="5AB879D9"/>
    <w:rsid w:val="5ABAB857"/>
    <w:rsid w:val="5AD0D5B9"/>
    <w:rsid w:val="5AD8257A"/>
    <w:rsid w:val="5ADA00A1"/>
    <w:rsid w:val="5ADE29AE"/>
    <w:rsid w:val="5AE4F694"/>
    <w:rsid w:val="5AEDACCF"/>
    <w:rsid w:val="5AEF0AF7"/>
    <w:rsid w:val="5AF0FD33"/>
    <w:rsid w:val="5AF61FB3"/>
    <w:rsid w:val="5AFB3B18"/>
    <w:rsid w:val="5AFC675B"/>
    <w:rsid w:val="5B042617"/>
    <w:rsid w:val="5B04ED64"/>
    <w:rsid w:val="5B0601C8"/>
    <w:rsid w:val="5B0A8F68"/>
    <w:rsid w:val="5B0B11FE"/>
    <w:rsid w:val="5B0E8A64"/>
    <w:rsid w:val="5B101783"/>
    <w:rsid w:val="5B141305"/>
    <w:rsid w:val="5B15407C"/>
    <w:rsid w:val="5B15FE54"/>
    <w:rsid w:val="5B182781"/>
    <w:rsid w:val="5B1E28DE"/>
    <w:rsid w:val="5B2515B5"/>
    <w:rsid w:val="5B27DF3E"/>
    <w:rsid w:val="5B2B11EC"/>
    <w:rsid w:val="5B3154F1"/>
    <w:rsid w:val="5B3211FA"/>
    <w:rsid w:val="5B33F805"/>
    <w:rsid w:val="5B358CB1"/>
    <w:rsid w:val="5B36F533"/>
    <w:rsid w:val="5B39012F"/>
    <w:rsid w:val="5B3C7E02"/>
    <w:rsid w:val="5B3CF400"/>
    <w:rsid w:val="5B4009EB"/>
    <w:rsid w:val="5B496008"/>
    <w:rsid w:val="5B4AF221"/>
    <w:rsid w:val="5B4CFAE3"/>
    <w:rsid w:val="5B4EE61B"/>
    <w:rsid w:val="5B4F2AED"/>
    <w:rsid w:val="5B569815"/>
    <w:rsid w:val="5B57149D"/>
    <w:rsid w:val="5B57B060"/>
    <w:rsid w:val="5B657FD8"/>
    <w:rsid w:val="5B6A1BDE"/>
    <w:rsid w:val="5B72D2ED"/>
    <w:rsid w:val="5B755B4C"/>
    <w:rsid w:val="5B82796E"/>
    <w:rsid w:val="5B8446FA"/>
    <w:rsid w:val="5B8BC0E8"/>
    <w:rsid w:val="5B91ACF5"/>
    <w:rsid w:val="5B939E0E"/>
    <w:rsid w:val="5B9ECC3B"/>
    <w:rsid w:val="5B9FDFB8"/>
    <w:rsid w:val="5BA3481A"/>
    <w:rsid w:val="5BA84A86"/>
    <w:rsid w:val="5BAFE4A6"/>
    <w:rsid w:val="5BB6026E"/>
    <w:rsid w:val="5BB92EB0"/>
    <w:rsid w:val="5BBA31E1"/>
    <w:rsid w:val="5BC265C7"/>
    <w:rsid w:val="5BC4932B"/>
    <w:rsid w:val="5BC6CF78"/>
    <w:rsid w:val="5BC7ACCD"/>
    <w:rsid w:val="5BC9E149"/>
    <w:rsid w:val="5BD6AB54"/>
    <w:rsid w:val="5BD91BB7"/>
    <w:rsid w:val="5BDE1468"/>
    <w:rsid w:val="5BE2D97B"/>
    <w:rsid w:val="5BECA55A"/>
    <w:rsid w:val="5BF3F40E"/>
    <w:rsid w:val="5BF4FFCA"/>
    <w:rsid w:val="5BFAF3E2"/>
    <w:rsid w:val="5C00B858"/>
    <w:rsid w:val="5C015812"/>
    <w:rsid w:val="5C0B5FE5"/>
    <w:rsid w:val="5C0BE3B0"/>
    <w:rsid w:val="5C0D4E34"/>
    <w:rsid w:val="5C0DD223"/>
    <w:rsid w:val="5C0F1486"/>
    <w:rsid w:val="5C117A14"/>
    <w:rsid w:val="5C18A763"/>
    <w:rsid w:val="5C199CEB"/>
    <w:rsid w:val="5C2300E5"/>
    <w:rsid w:val="5C24CD4F"/>
    <w:rsid w:val="5C267646"/>
    <w:rsid w:val="5C279165"/>
    <w:rsid w:val="5C29ABC7"/>
    <w:rsid w:val="5C29B0FF"/>
    <w:rsid w:val="5C2D4B89"/>
    <w:rsid w:val="5C2FD97B"/>
    <w:rsid w:val="5C32EFAE"/>
    <w:rsid w:val="5C354600"/>
    <w:rsid w:val="5C37B09B"/>
    <w:rsid w:val="5C396AB5"/>
    <w:rsid w:val="5C3A099B"/>
    <w:rsid w:val="5C46306E"/>
    <w:rsid w:val="5C46C63B"/>
    <w:rsid w:val="5C4A9CD7"/>
    <w:rsid w:val="5C4ACFFB"/>
    <w:rsid w:val="5C4CE4E0"/>
    <w:rsid w:val="5C4ED7FA"/>
    <w:rsid w:val="5C52B9D8"/>
    <w:rsid w:val="5C57301F"/>
    <w:rsid w:val="5C59548E"/>
    <w:rsid w:val="5C5A3A08"/>
    <w:rsid w:val="5C60E871"/>
    <w:rsid w:val="5C634364"/>
    <w:rsid w:val="5C638AFB"/>
    <w:rsid w:val="5C650474"/>
    <w:rsid w:val="5C6BCCEE"/>
    <w:rsid w:val="5C71C9B9"/>
    <w:rsid w:val="5C80C6F5"/>
    <w:rsid w:val="5C832C23"/>
    <w:rsid w:val="5C85557E"/>
    <w:rsid w:val="5C861A9E"/>
    <w:rsid w:val="5C8F8921"/>
    <w:rsid w:val="5C907C38"/>
    <w:rsid w:val="5C925E7B"/>
    <w:rsid w:val="5C9709AB"/>
    <w:rsid w:val="5C9AF633"/>
    <w:rsid w:val="5CA18C27"/>
    <w:rsid w:val="5CA4F90D"/>
    <w:rsid w:val="5CA5A0F3"/>
    <w:rsid w:val="5CA7E365"/>
    <w:rsid w:val="5CA97CB8"/>
    <w:rsid w:val="5CAC896B"/>
    <w:rsid w:val="5CAF61C8"/>
    <w:rsid w:val="5CB17F29"/>
    <w:rsid w:val="5CB6C9C8"/>
    <w:rsid w:val="5CB9FD17"/>
    <w:rsid w:val="5CBC0A03"/>
    <w:rsid w:val="5CC0AF31"/>
    <w:rsid w:val="5CC27F02"/>
    <w:rsid w:val="5CC36866"/>
    <w:rsid w:val="5CC77AEA"/>
    <w:rsid w:val="5CC82764"/>
    <w:rsid w:val="5CC8F820"/>
    <w:rsid w:val="5CD52EB3"/>
    <w:rsid w:val="5CD7C3FF"/>
    <w:rsid w:val="5CE77586"/>
    <w:rsid w:val="5CEB4A6A"/>
    <w:rsid w:val="5CEB6E18"/>
    <w:rsid w:val="5CEC3A39"/>
    <w:rsid w:val="5CECB2A7"/>
    <w:rsid w:val="5CED222C"/>
    <w:rsid w:val="5CEEDDD5"/>
    <w:rsid w:val="5CF6C25E"/>
    <w:rsid w:val="5CF6FF30"/>
    <w:rsid w:val="5CF7F993"/>
    <w:rsid w:val="5CFD40AB"/>
    <w:rsid w:val="5CFD646F"/>
    <w:rsid w:val="5D032D59"/>
    <w:rsid w:val="5D0336DA"/>
    <w:rsid w:val="5D08742C"/>
    <w:rsid w:val="5D09214A"/>
    <w:rsid w:val="5D0AA6E7"/>
    <w:rsid w:val="5D0BDEB1"/>
    <w:rsid w:val="5D0CBE62"/>
    <w:rsid w:val="5D0E18B6"/>
    <w:rsid w:val="5D104BD5"/>
    <w:rsid w:val="5D145D7F"/>
    <w:rsid w:val="5D15B64D"/>
    <w:rsid w:val="5D1716F9"/>
    <w:rsid w:val="5D176D76"/>
    <w:rsid w:val="5D179E16"/>
    <w:rsid w:val="5D1A84E6"/>
    <w:rsid w:val="5D1CEEC4"/>
    <w:rsid w:val="5D214045"/>
    <w:rsid w:val="5D268ECB"/>
    <w:rsid w:val="5D2C3FB5"/>
    <w:rsid w:val="5D2EBFBE"/>
    <w:rsid w:val="5D310B0E"/>
    <w:rsid w:val="5D3486A5"/>
    <w:rsid w:val="5D36C812"/>
    <w:rsid w:val="5D3F187B"/>
    <w:rsid w:val="5D3FB366"/>
    <w:rsid w:val="5D52A8AB"/>
    <w:rsid w:val="5D5A77A2"/>
    <w:rsid w:val="5D5E1460"/>
    <w:rsid w:val="5D619B3C"/>
    <w:rsid w:val="5D67358F"/>
    <w:rsid w:val="5D6EAF52"/>
    <w:rsid w:val="5D6F20D6"/>
    <w:rsid w:val="5D72E861"/>
    <w:rsid w:val="5D744066"/>
    <w:rsid w:val="5D75115A"/>
    <w:rsid w:val="5D7A08E9"/>
    <w:rsid w:val="5D83CFED"/>
    <w:rsid w:val="5D842341"/>
    <w:rsid w:val="5D87D7A2"/>
    <w:rsid w:val="5D87FE27"/>
    <w:rsid w:val="5D8875BB"/>
    <w:rsid w:val="5D92CA70"/>
    <w:rsid w:val="5D98762A"/>
    <w:rsid w:val="5D98A982"/>
    <w:rsid w:val="5D99B80D"/>
    <w:rsid w:val="5D9CEF80"/>
    <w:rsid w:val="5D9F944F"/>
    <w:rsid w:val="5DA2BED8"/>
    <w:rsid w:val="5DA6F88A"/>
    <w:rsid w:val="5DA7D292"/>
    <w:rsid w:val="5DA9BDC5"/>
    <w:rsid w:val="5DA9F107"/>
    <w:rsid w:val="5DAAA6FB"/>
    <w:rsid w:val="5DAB8610"/>
    <w:rsid w:val="5DB4724C"/>
    <w:rsid w:val="5DBEBD0C"/>
    <w:rsid w:val="5DC20813"/>
    <w:rsid w:val="5DC490FF"/>
    <w:rsid w:val="5DCCDD0A"/>
    <w:rsid w:val="5DCDB508"/>
    <w:rsid w:val="5DCE9A6A"/>
    <w:rsid w:val="5DCEFC65"/>
    <w:rsid w:val="5DD23A72"/>
    <w:rsid w:val="5DD2A850"/>
    <w:rsid w:val="5DDB22F3"/>
    <w:rsid w:val="5DDC0BB5"/>
    <w:rsid w:val="5DE31CF2"/>
    <w:rsid w:val="5DE793C5"/>
    <w:rsid w:val="5DE8ACAC"/>
    <w:rsid w:val="5DED7167"/>
    <w:rsid w:val="5DF47FE6"/>
    <w:rsid w:val="5DF49ADC"/>
    <w:rsid w:val="5DF99D7C"/>
    <w:rsid w:val="5DFA4031"/>
    <w:rsid w:val="5DFAA55E"/>
    <w:rsid w:val="5DFC07D8"/>
    <w:rsid w:val="5DFF5B5C"/>
    <w:rsid w:val="5E012D9A"/>
    <w:rsid w:val="5E034C43"/>
    <w:rsid w:val="5E06F113"/>
    <w:rsid w:val="5E0758DC"/>
    <w:rsid w:val="5E0BEEE7"/>
    <w:rsid w:val="5E0BF13D"/>
    <w:rsid w:val="5E0DAE2A"/>
    <w:rsid w:val="5E0E2625"/>
    <w:rsid w:val="5E138F15"/>
    <w:rsid w:val="5E15BC84"/>
    <w:rsid w:val="5E209C62"/>
    <w:rsid w:val="5E23E63B"/>
    <w:rsid w:val="5E2478AC"/>
    <w:rsid w:val="5E302BEB"/>
    <w:rsid w:val="5E30CD43"/>
    <w:rsid w:val="5E3183F2"/>
    <w:rsid w:val="5E339362"/>
    <w:rsid w:val="5E37028D"/>
    <w:rsid w:val="5E374903"/>
    <w:rsid w:val="5E385BC9"/>
    <w:rsid w:val="5E38D61C"/>
    <w:rsid w:val="5E3D1129"/>
    <w:rsid w:val="5E3F9863"/>
    <w:rsid w:val="5E4014B3"/>
    <w:rsid w:val="5E43227F"/>
    <w:rsid w:val="5E493601"/>
    <w:rsid w:val="5E4DE151"/>
    <w:rsid w:val="5E57E129"/>
    <w:rsid w:val="5E59A838"/>
    <w:rsid w:val="5E59C8A7"/>
    <w:rsid w:val="5E5D65A9"/>
    <w:rsid w:val="5E627C7C"/>
    <w:rsid w:val="5E64955A"/>
    <w:rsid w:val="5E659C21"/>
    <w:rsid w:val="5E6B6913"/>
    <w:rsid w:val="5E6C2FD2"/>
    <w:rsid w:val="5E6F9FB6"/>
    <w:rsid w:val="5E72386C"/>
    <w:rsid w:val="5E743350"/>
    <w:rsid w:val="5E743AF5"/>
    <w:rsid w:val="5E75E259"/>
    <w:rsid w:val="5E81B9EB"/>
    <w:rsid w:val="5E8B7C79"/>
    <w:rsid w:val="5E8BF2D6"/>
    <w:rsid w:val="5E8E3833"/>
    <w:rsid w:val="5E8F9579"/>
    <w:rsid w:val="5E91C7E5"/>
    <w:rsid w:val="5E91F703"/>
    <w:rsid w:val="5E93841E"/>
    <w:rsid w:val="5E957D45"/>
    <w:rsid w:val="5E977AFC"/>
    <w:rsid w:val="5E978EB9"/>
    <w:rsid w:val="5E97AA11"/>
    <w:rsid w:val="5E9AB830"/>
    <w:rsid w:val="5EA022C5"/>
    <w:rsid w:val="5EA05025"/>
    <w:rsid w:val="5EADCD2C"/>
    <w:rsid w:val="5EBCD0B4"/>
    <w:rsid w:val="5EC4A24D"/>
    <w:rsid w:val="5EC67F64"/>
    <w:rsid w:val="5ECA3FA4"/>
    <w:rsid w:val="5ECABEBC"/>
    <w:rsid w:val="5ED07649"/>
    <w:rsid w:val="5ED0C68E"/>
    <w:rsid w:val="5ED46C40"/>
    <w:rsid w:val="5ED482F2"/>
    <w:rsid w:val="5ED5DD3D"/>
    <w:rsid w:val="5ED6774C"/>
    <w:rsid w:val="5ED6E7B1"/>
    <w:rsid w:val="5ED7B083"/>
    <w:rsid w:val="5EDA8674"/>
    <w:rsid w:val="5EDC3597"/>
    <w:rsid w:val="5EE0DFF0"/>
    <w:rsid w:val="5EE58887"/>
    <w:rsid w:val="5EEB3C54"/>
    <w:rsid w:val="5EEBA581"/>
    <w:rsid w:val="5EECDE47"/>
    <w:rsid w:val="5EEFDC18"/>
    <w:rsid w:val="5EF1921C"/>
    <w:rsid w:val="5EF475E0"/>
    <w:rsid w:val="5EF7A998"/>
    <w:rsid w:val="5EF8F5C4"/>
    <w:rsid w:val="5EF96376"/>
    <w:rsid w:val="5EFD9A4D"/>
    <w:rsid w:val="5F0115AB"/>
    <w:rsid w:val="5F02A08A"/>
    <w:rsid w:val="5F069548"/>
    <w:rsid w:val="5F0A41E8"/>
    <w:rsid w:val="5F1E2360"/>
    <w:rsid w:val="5F2AA791"/>
    <w:rsid w:val="5F2C2310"/>
    <w:rsid w:val="5F2D22BD"/>
    <w:rsid w:val="5F2E1A16"/>
    <w:rsid w:val="5F329115"/>
    <w:rsid w:val="5F381255"/>
    <w:rsid w:val="5F39197B"/>
    <w:rsid w:val="5F396AA9"/>
    <w:rsid w:val="5F39B696"/>
    <w:rsid w:val="5F3CAD30"/>
    <w:rsid w:val="5F413EAB"/>
    <w:rsid w:val="5F413F6E"/>
    <w:rsid w:val="5F47E048"/>
    <w:rsid w:val="5F4B5243"/>
    <w:rsid w:val="5F4D094F"/>
    <w:rsid w:val="5F4E055E"/>
    <w:rsid w:val="5F4E3D9E"/>
    <w:rsid w:val="5F5984B1"/>
    <w:rsid w:val="5F5A4DED"/>
    <w:rsid w:val="5F5C5E68"/>
    <w:rsid w:val="5F5F3752"/>
    <w:rsid w:val="5F5F5AFE"/>
    <w:rsid w:val="5F5FC8E9"/>
    <w:rsid w:val="5F617DAD"/>
    <w:rsid w:val="5F62A5AA"/>
    <w:rsid w:val="5F63757D"/>
    <w:rsid w:val="5F647B19"/>
    <w:rsid w:val="5F66B0EF"/>
    <w:rsid w:val="5F67B128"/>
    <w:rsid w:val="5F6BC482"/>
    <w:rsid w:val="5F6E11D1"/>
    <w:rsid w:val="5F6FBF61"/>
    <w:rsid w:val="5F732A6D"/>
    <w:rsid w:val="5F745DEF"/>
    <w:rsid w:val="5F76E9AB"/>
    <w:rsid w:val="5F77DAC1"/>
    <w:rsid w:val="5F818D8D"/>
    <w:rsid w:val="5F883817"/>
    <w:rsid w:val="5F8C6862"/>
    <w:rsid w:val="5F9073D0"/>
    <w:rsid w:val="5F94C8DA"/>
    <w:rsid w:val="5F9A6259"/>
    <w:rsid w:val="5F9C938F"/>
    <w:rsid w:val="5FAA2234"/>
    <w:rsid w:val="5FB0AEC1"/>
    <w:rsid w:val="5FB5809D"/>
    <w:rsid w:val="5FB69458"/>
    <w:rsid w:val="5FB6F26C"/>
    <w:rsid w:val="5FB72F4F"/>
    <w:rsid w:val="5FBBBF9D"/>
    <w:rsid w:val="5FBCDD88"/>
    <w:rsid w:val="5FBE222E"/>
    <w:rsid w:val="5FBF8F24"/>
    <w:rsid w:val="5FBFCCDD"/>
    <w:rsid w:val="5FCAB23B"/>
    <w:rsid w:val="5FCE9173"/>
    <w:rsid w:val="5FD02EC2"/>
    <w:rsid w:val="5FD3ADD3"/>
    <w:rsid w:val="5FD47EE6"/>
    <w:rsid w:val="5FD63859"/>
    <w:rsid w:val="5FD67484"/>
    <w:rsid w:val="5FD89BD1"/>
    <w:rsid w:val="5FD8CC44"/>
    <w:rsid w:val="5FD94D6C"/>
    <w:rsid w:val="5FD9FA82"/>
    <w:rsid w:val="5FDD961B"/>
    <w:rsid w:val="5FE74F91"/>
    <w:rsid w:val="5FEAF9AB"/>
    <w:rsid w:val="5FEC97DB"/>
    <w:rsid w:val="5FEEC739"/>
    <w:rsid w:val="5FEF0BA9"/>
    <w:rsid w:val="5FF243F3"/>
    <w:rsid w:val="600691D9"/>
    <w:rsid w:val="60077B50"/>
    <w:rsid w:val="60095A98"/>
    <w:rsid w:val="600B91B6"/>
    <w:rsid w:val="600CF421"/>
    <w:rsid w:val="600DF4A8"/>
    <w:rsid w:val="600F1479"/>
    <w:rsid w:val="60124BBD"/>
    <w:rsid w:val="6012B9F7"/>
    <w:rsid w:val="6012D90D"/>
    <w:rsid w:val="60135FC9"/>
    <w:rsid w:val="6013C396"/>
    <w:rsid w:val="60154BA4"/>
    <w:rsid w:val="60171B06"/>
    <w:rsid w:val="6018C2D4"/>
    <w:rsid w:val="6019F3EE"/>
    <w:rsid w:val="601D4240"/>
    <w:rsid w:val="601F6B2F"/>
    <w:rsid w:val="6020E69B"/>
    <w:rsid w:val="6026FBEE"/>
    <w:rsid w:val="603212EA"/>
    <w:rsid w:val="6035B975"/>
    <w:rsid w:val="6035DD63"/>
    <w:rsid w:val="60361642"/>
    <w:rsid w:val="60368714"/>
    <w:rsid w:val="60375D01"/>
    <w:rsid w:val="603799BF"/>
    <w:rsid w:val="6037D9CB"/>
    <w:rsid w:val="603DD462"/>
    <w:rsid w:val="603E9CE4"/>
    <w:rsid w:val="60408F29"/>
    <w:rsid w:val="6042ED02"/>
    <w:rsid w:val="6044DF1F"/>
    <w:rsid w:val="604F0583"/>
    <w:rsid w:val="604F10EF"/>
    <w:rsid w:val="60562A5E"/>
    <w:rsid w:val="605A091A"/>
    <w:rsid w:val="605BCFA0"/>
    <w:rsid w:val="605E78F3"/>
    <w:rsid w:val="605F0AA8"/>
    <w:rsid w:val="606163CD"/>
    <w:rsid w:val="60625290"/>
    <w:rsid w:val="6064063C"/>
    <w:rsid w:val="6066BDCA"/>
    <w:rsid w:val="606915F3"/>
    <w:rsid w:val="606D62FA"/>
    <w:rsid w:val="60706F7E"/>
    <w:rsid w:val="6072E3F2"/>
    <w:rsid w:val="607571DF"/>
    <w:rsid w:val="607B37BE"/>
    <w:rsid w:val="607C2C5A"/>
    <w:rsid w:val="607C43D5"/>
    <w:rsid w:val="607E558D"/>
    <w:rsid w:val="607F4342"/>
    <w:rsid w:val="6082CAAD"/>
    <w:rsid w:val="60853776"/>
    <w:rsid w:val="60897337"/>
    <w:rsid w:val="608B0418"/>
    <w:rsid w:val="609016F3"/>
    <w:rsid w:val="6091A77C"/>
    <w:rsid w:val="609897C6"/>
    <w:rsid w:val="609B5461"/>
    <w:rsid w:val="609C5A97"/>
    <w:rsid w:val="60A48686"/>
    <w:rsid w:val="60AD0DE5"/>
    <w:rsid w:val="60B027D5"/>
    <w:rsid w:val="60B0ACC9"/>
    <w:rsid w:val="60B3EF82"/>
    <w:rsid w:val="60B6568D"/>
    <w:rsid w:val="60B80FE7"/>
    <w:rsid w:val="60BA64AC"/>
    <w:rsid w:val="60BBEDD4"/>
    <w:rsid w:val="60BF38BC"/>
    <w:rsid w:val="60C0A094"/>
    <w:rsid w:val="60C3DDBC"/>
    <w:rsid w:val="60C73CB2"/>
    <w:rsid w:val="60C87110"/>
    <w:rsid w:val="60CF6519"/>
    <w:rsid w:val="60D0FD8E"/>
    <w:rsid w:val="60D8FBD6"/>
    <w:rsid w:val="60D9423D"/>
    <w:rsid w:val="60DA29B0"/>
    <w:rsid w:val="60DCBB85"/>
    <w:rsid w:val="60E44501"/>
    <w:rsid w:val="60E79C1D"/>
    <w:rsid w:val="60E83C11"/>
    <w:rsid w:val="60EAF4E5"/>
    <w:rsid w:val="60EB0CD4"/>
    <w:rsid w:val="60F164D2"/>
    <w:rsid w:val="60F9248E"/>
    <w:rsid w:val="60F9AA35"/>
    <w:rsid w:val="60FD2FF6"/>
    <w:rsid w:val="6100A44E"/>
    <w:rsid w:val="6100FD20"/>
    <w:rsid w:val="610A4E7D"/>
    <w:rsid w:val="610A6138"/>
    <w:rsid w:val="610BF35B"/>
    <w:rsid w:val="610BFB00"/>
    <w:rsid w:val="610CDEC6"/>
    <w:rsid w:val="610EE747"/>
    <w:rsid w:val="611057C2"/>
    <w:rsid w:val="6110C663"/>
    <w:rsid w:val="61113AFE"/>
    <w:rsid w:val="61130030"/>
    <w:rsid w:val="61145BF2"/>
    <w:rsid w:val="61194970"/>
    <w:rsid w:val="611B099C"/>
    <w:rsid w:val="611CB679"/>
    <w:rsid w:val="611D1139"/>
    <w:rsid w:val="611D668C"/>
    <w:rsid w:val="6126E229"/>
    <w:rsid w:val="612F5A7E"/>
    <w:rsid w:val="6131F9C5"/>
    <w:rsid w:val="6134F2C0"/>
    <w:rsid w:val="6135A8E8"/>
    <w:rsid w:val="61473A0A"/>
    <w:rsid w:val="6148DADD"/>
    <w:rsid w:val="614EDD39"/>
    <w:rsid w:val="614F3469"/>
    <w:rsid w:val="61519DF4"/>
    <w:rsid w:val="61543818"/>
    <w:rsid w:val="615B57BC"/>
    <w:rsid w:val="61630D17"/>
    <w:rsid w:val="6163E358"/>
    <w:rsid w:val="616509AE"/>
    <w:rsid w:val="616AF100"/>
    <w:rsid w:val="61724F27"/>
    <w:rsid w:val="6173090C"/>
    <w:rsid w:val="61780695"/>
    <w:rsid w:val="6179F09A"/>
    <w:rsid w:val="61832F91"/>
    <w:rsid w:val="61846CD3"/>
    <w:rsid w:val="618D2434"/>
    <w:rsid w:val="61908946"/>
    <w:rsid w:val="619384FB"/>
    <w:rsid w:val="61988E61"/>
    <w:rsid w:val="619B04D5"/>
    <w:rsid w:val="61A2C6D4"/>
    <w:rsid w:val="61A3890F"/>
    <w:rsid w:val="61A86F14"/>
    <w:rsid w:val="61A8B918"/>
    <w:rsid w:val="61ABA2B8"/>
    <w:rsid w:val="61B445A4"/>
    <w:rsid w:val="61B61C59"/>
    <w:rsid w:val="61BD0188"/>
    <w:rsid w:val="61BDFB23"/>
    <w:rsid w:val="61BE82A8"/>
    <w:rsid w:val="61C144E8"/>
    <w:rsid w:val="61C516FE"/>
    <w:rsid w:val="61CDA2A5"/>
    <w:rsid w:val="61D59757"/>
    <w:rsid w:val="61E9D5C9"/>
    <w:rsid w:val="61F4C235"/>
    <w:rsid w:val="61F5DA05"/>
    <w:rsid w:val="61F7F7D0"/>
    <w:rsid w:val="61FC7A16"/>
    <w:rsid w:val="62039E81"/>
    <w:rsid w:val="6206FD9D"/>
    <w:rsid w:val="620BA86E"/>
    <w:rsid w:val="6212BB6E"/>
    <w:rsid w:val="6213D659"/>
    <w:rsid w:val="621505E3"/>
    <w:rsid w:val="62213959"/>
    <w:rsid w:val="62233170"/>
    <w:rsid w:val="6224BFA2"/>
    <w:rsid w:val="622C388A"/>
    <w:rsid w:val="622CEE26"/>
    <w:rsid w:val="6231BE08"/>
    <w:rsid w:val="62389CC2"/>
    <w:rsid w:val="6242A4F5"/>
    <w:rsid w:val="6242C59E"/>
    <w:rsid w:val="6243886A"/>
    <w:rsid w:val="6245A7A6"/>
    <w:rsid w:val="62472EC6"/>
    <w:rsid w:val="6249EE44"/>
    <w:rsid w:val="624F3A15"/>
    <w:rsid w:val="6254A6F3"/>
    <w:rsid w:val="625A46B7"/>
    <w:rsid w:val="625BB868"/>
    <w:rsid w:val="625D52E0"/>
    <w:rsid w:val="625E28EC"/>
    <w:rsid w:val="625E8E27"/>
    <w:rsid w:val="625F628B"/>
    <w:rsid w:val="625FB2C2"/>
    <w:rsid w:val="6260E6EC"/>
    <w:rsid w:val="6263DC98"/>
    <w:rsid w:val="62641FB2"/>
    <w:rsid w:val="62655E39"/>
    <w:rsid w:val="6269A86D"/>
    <w:rsid w:val="627A888F"/>
    <w:rsid w:val="627C889A"/>
    <w:rsid w:val="627D557C"/>
    <w:rsid w:val="627F4322"/>
    <w:rsid w:val="628AB483"/>
    <w:rsid w:val="628D4390"/>
    <w:rsid w:val="628F2187"/>
    <w:rsid w:val="628F3ED2"/>
    <w:rsid w:val="62906074"/>
    <w:rsid w:val="6291E903"/>
    <w:rsid w:val="6293CC92"/>
    <w:rsid w:val="62A00124"/>
    <w:rsid w:val="62A3B011"/>
    <w:rsid w:val="62AAAA91"/>
    <w:rsid w:val="62AD4FD4"/>
    <w:rsid w:val="62AE3858"/>
    <w:rsid w:val="62AE5A17"/>
    <w:rsid w:val="62B7AC73"/>
    <w:rsid w:val="62B8E3B7"/>
    <w:rsid w:val="62BAE35D"/>
    <w:rsid w:val="62BD8C37"/>
    <w:rsid w:val="62BF68F0"/>
    <w:rsid w:val="62C6CB43"/>
    <w:rsid w:val="62C6FCCB"/>
    <w:rsid w:val="62C94AAC"/>
    <w:rsid w:val="62CB456A"/>
    <w:rsid w:val="62CE460D"/>
    <w:rsid w:val="62D6F4A6"/>
    <w:rsid w:val="62DA83CE"/>
    <w:rsid w:val="62DB2BCC"/>
    <w:rsid w:val="62E24EAF"/>
    <w:rsid w:val="62E4B4E2"/>
    <w:rsid w:val="62E594AA"/>
    <w:rsid w:val="62E5A8FE"/>
    <w:rsid w:val="62E7EC73"/>
    <w:rsid w:val="62EB30A5"/>
    <w:rsid w:val="62ED8276"/>
    <w:rsid w:val="62F361D5"/>
    <w:rsid w:val="62F8F4DF"/>
    <w:rsid w:val="62FD2D7A"/>
    <w:rsid w:val="6300581D"/>
    <w:rsid w:val="6301231A"/>
    <w:rsid w:val="63047A9B"/>
    <w:rsid w:val="630594B6"/>
    <w:rsid w:val="631022D8"/>
    <w:rsid w:val="6310FDCE"/>
    <w:rsid w:val="631789BE"/>
    <w:rsid w:val="63186BA4"/>
    <w:rsid w:val="63198812"/>
    <w:rsid w:val="631E7298"/>
    <w:rsid w:val="631FFC5F"/>
    <w:rsid w:val="63257674"/>
    <w:rsid w:val="63277A45"/>
    <w:rsid w:val="63293C6D"/>
    <w:rsid w:val="632DEA90"/>
    <w:rsid w:val="6335A6F7"/>
    <w:rsid w:val="63361B22"/>
    <w:rsid w:val="633650D4"/>
    <w:rsid w:val="63399864"/>
    <w:rsid w:val="633C3217"/>
    <w:rsid w:val="633D411E"/>
    <w:rsid w:val="633F1A29"/>
    <w:rsid w:val="6340D702"/>
    <w:rsid w:val="634A2B60"/>
    <w:rsid w:val="6350ADAF"/>
    <w:rsid w:val="635124E0"/>
    <w:rsid w:val="6351AE21"/>
    <w:rsid w:val="635257A9"/>
    <w:rsid w:val="6356B839"/>
    <w:rsid w:val="635D8D41"/>
    <w:rsid w:val="6362D33A"/>
    <w:rsid w:val="63640760"/>
    <w:rsid w:val="6367070B"/>
    <w:rsid w:val="636750AA"/>
    <w:rsid w:val="636B7C75"/>
    <w:rsid w:val="6370ED94"/>
    <w:rsid w:val="6374D664"/>
    <w:rsid w:val="637B260D"/>
    <w:rsid w:val="637BE427"/>
    <w:rsid w:val="637EC88E"/>
    <w:rsid w:val="637F0FCE"/>
    <w:rsid w:val="63841C34"/>
    <w:rsid w:val="6385E1C7"/>
    <w:rsid w:val="638FC9BA"/>
    <w:rsid w:val="63934E2D"/>
    <w:rsid w:val="639589F2"/>
    <w:rsid w:val="639A1FE4"/>
    <w:rsid w:val="639DB6FA"/>
    <w:rsid w:val="639ECEC4"/>
    <w:rsid w:val="63A2ADA6"/>
    <w:rsid w:val="63A51B6C"/>
    <w:rsid w:val="63A8B834"/>
    <w:rsid w:val="63AF9596"/>
    <w:rsid w:val="63B2ACD2"/>
    <w:rsid w:val="63B65D55"/>
    <w:rsid w:val="63B7364C"/>
    <w:rsid w:val="63B896A2"/>
    <w:rsid w:val="63B97B1E"/>
    <w:rsid w:val="63BA8251"/>
    <w:rsid w:val="63BE6DBC"/>
    <w:rsid w:val="63C10137"/>
    <w:rsid w:val="63C60899"/>
    <w:rsid w:val="63CA0394"/>
    <w:rsid w:val="63CACCBF"/>
    <w:rsid w:val="63CCA31E"/>
    <w:rsid w:val="63CF9F5A"/>
    <w:rsid w:val="63D6A99B"/>
    <w:rsid w:val="63DCFE9C"/>
    <w:rsid w:val="63DDFBE0"/>
    <w:rsid w:val="63DF2802"/>
    <w:rsid w:val="63E3E625"/>
    <w:rsid w:val="63EA60D8"/>
    <w:rsid w:val="63EB5ED4"/>
    <w:rsid w:val="63EF4D3F"/>
    <w:rsid w:val="63F0497F"/>
    <w:rsid w:val="640074FC"/>
    <w:rsid w:val="6401D001"/>
    <w:rsid w:val="6403EA71"/>
    <w:rsid w:val="640592F4"/>
    <w:rsid w:val="640B11F2"/>
    <w:rsid w:val="640C6EBD"/>
    <w:rsid w:val="640EB0C9"/>
    <w:rsid w:val="640F7116"/>
    <w:rsid w:val="6417319E"/>
    <w:rsid w:val="6423339F"/>
    <w:rsid w:val="6424B81A"/>
    <w:rsid w:val="642692D5"/>
    <w:rsid w:val="642A8F84"/>
    <w:rsid w:val="642CD737"/>
    <w:rsid w:val="642D1AB2"/>
    <w:rsid w:val="642E4DAE"/>
    <w:rsid w:val="642FFD91"/>
    <w:rsid w:val="64317B2E"/>
    <w:rsid w:val="6437C407"/>
    <w:rsid w:val="64386EC6"/>
    <w:rsid w:val="64394BC6"/>
    <w:rsid w:val="643A5464"/>
    <w:rsid w:val="64480E64"/>
    <w:rsid w:val="644A1C6E"/>
    <w:rsid w:val="644A230D"/>
    <w:rsid w:val="644CFE38"/>
    <w:rsid w:val="644E9414"/>
    <w:rsid w:val="6450267B"/>
    <w:rsid w:val="6450D4BA"/>
    <w:rsid w:val="6451CBEF"/>
    <w:rsid w:val="6455CD30"/>
    <w:rsid w:val="645A5162"/>
    <w:rsid w:val="646183E5"/>
    <w:rsid w:val="64623269"/>
    <w:rsid w:val="6466D995"/>
    <w:rsid w:val="64685CEE"/>
    <w:rsid w:val="6468BBAB"/>
    <w:rsid w:val="646CC29B"/>
    <w:rsid w:val="646D53E1"/>
    <w:rsid w:val="647896E8"/>
    <w:rsid w:val="647A4E61"/>
    <w:rsid w:val="647ABCB5"/>
    <w:rsid w:val="648DA14A"/>
    <w:rsid w:val="64922686"/>
    <w:rsid w:val="6493AB76"/>
    <w:rsid w:val="64998275"/>
    <w:rsid w:val="649B3ECD"/>
    <w:rsid w:val="64A2D087"/>
    <w:rsid w:val="64A3183A"/>
    <w:rsid w:val="64A60818"/>
    <w:rsid w:val="64AB900D"/>
    <w:rsid w:val="64B01C28"/>
    <w:rsid w:val="64B10513"/>
    <w:rsid w:val="64B249AF"/>
    <w:rsid w:val="64B6404C"/>
    <w:rsid w:val="64B71CBD"/>
    <w:rsid w:val="64BA6499"/>
    <w:rsid w:val="64C52221"/>
    <w:rsid w:val="64C5D4CD"/>
    <w:rsid w:val="64CAE9D5"/>
    <w:rsid w:val="64CB2714"/>
    <w:rsid w:val="64D114F2"/>
    <w:rsid w:val="64D324C8"/>
    <w:rsid w:val="64D4CE0A"/>
    <w:rsid w:val="64D5F6D6"/>
    <w:rsid w:val="64D83853"/>
    <w:rsid w:val="64D8B82F"/>
    <w:rsid w:val="64DC142E"/>
    <w:rsid w:val="64DC2511"/>
    <w:rsid w:val="64DFFA9F"/>
    <w:rsid w:val="64E5412E"/>
    <w:rsid w:val="64E9466B"/>
    <w:rsid w:val="64EB1D1A"/>
    <w:rsid w:val="64EF1598"/>
    <w:rsid w:val="64F5ED3F"/>
    <w:rsid w:val="64F7484F"/>
    <w:rsid w:val="65011896"/>
    <w:rsid w:val="6504AB57"/>
    <w:rsid w:val="65072232"/>
    <w:rsid w:val="65072D95"/>
    <w:rsid w:val="6509AD8A"/>
    <w:rsid w:val="650B68D5"/>
    <w:rsid w:val="650DC889"/>
    <w:rsid w:val="650E0B35"/>
    <w:rsid w:val="650F2688"/>
    <w:rsid w:val="6515E760"/>
    <w:rsid w:val="651759A6"/>
    <w:rsid w:val="651CA8AF"/>
    <w:rsid w:val="651EFD04"/>
    <w:rsid w:val="651F881B"/>
    <w:rsid w:val="65211BF3"/>
    <w:rsid w:val="65272847"/>
    <w:rsid w:val="652AC2D6"/>
    <w:rsid w:val="652B9A62"/>
    <w:rsid w:val="652C614A"/>
    <w:rsid w:val="652E7F75"/>
    <w:rsid w:val="652EDBD5"/>
    <w:rsid w:val="652F8E9A"/>
    <w:rsid w:val="653A7E6B"/>
    <w:rsid w:val="653C17E4"/>
    <w:rsid w:val="653E0545"/>
    <w:rsid w:val="654658D2"/>
    <w:rsid w:val="6546A451"/>
    <w:rsid w:val="6546B7FE"/>
    <w:rsid w:val="6552116B"/>
    <w:rsid w:val="655D8905"/>
    <w:rsid w:val="65621D52"/>
    <w:rsid w:val="656226B2"/>
    <w:rsid w:val="6563F844"/>
    <w:rsid w:val="656B95D6"/>
    <w:rsid w:val="65814077"/>
    <w:rsid w:val="658C402C"/>
    <w:rsid w:val="65929553"/>
    <w:rsid w:val="6592FD97"/>
    <w:rsid w:val="65946707"/>
    <w:rsid w:val="6596FC0B"/>
    <w:rsid w:val="6599AC75"/>
    <w:rsid w:val="659D1A3F"/>
    <w:rsid w:val="659DE1BE"/>
    <w:rsid w:val="65A0CAA1"/>
    <w:rsid w:val="65A14F15"/>
    <w:rsid w:val="65A22A5E"/>
    <w:rsid w:val="65A3299A"/>
    <w:rsid w:val="65A559A7"/>
    <w:rsid w:val="65A8FFA7"/>
    <w:rsid w:val="65AFAAEC"/>
    <w:rsid w:val="65B08279"/>
    <w:rsid w:val="65B3A979"/>
    <w:rsid w:val="65B54B4E"/>
    <w:rsid w:val="65BA161C"/>
    <w:rsid w:val="65C2DA8E"/>
    <w:rsid w:val="65C2E278"/>
    <w:rsid w:val="65C60679"/>
    <w:rsid w:val="65C68F82"/>
    <w:rsid w:val="65C6DCF1"/>
    <w:rsid w:val="65CAEC30"/>
    <w:rsid w:val="65CBCAA7"/>
    <w:rsid w:val="65D2206F"/>
    <w:rsid w:val="65D34C36"/>
    <w:rsid w:val="65D82788"/>
    <w:rsid w:val="65D89FA5"/>
    <w:rsid w:val="65D9C70A"/>
    <w:rsid w:val="65DC07F9"/>
    <w:rsid w:val="65EB024C"/>
    <w:rsid w:val="65EC13EA"/>
    <w:rsid w:val="65EC5593"/>
    <w:rsid w:val="65F0AE22"/>
    <w:rsid w:val="65F3A082"/>
    <w:rsid w:val="65F62435"/>
    <w:rsid w:val="65FC67BD"/>
    <w:rsid w:val="660797E3"/>
    <w:rsid w:val="660ACFBD"/>
    <w:rsid w:val="660FDF8F"/>
    <w:rsid w:val="66117771"/>
    <w:rsid w:val="66137660"/>
    <w:rsid w:val="661907FE"/>
    <w:rsid w:val="661A8368"/>
    <w:rsid w:val="661AD03A"/>
    <w:rsid w:val="661C6188"/>
    <w:rsid w:val="66261AA4"/>
    <w:rsid w:val="662741D1"/>
    <w:rsid w:val="66289739"/>
    <w:rsid w:val="662C07F4"/>
    <w:rsid w:val="66341F83"/>
    <w:rsid w:val="663D4DB8"/>
    <w:rsid w:val="663D9A4C"/>
    <w:rsid w:val="664F844C"/>
    <w:rsid w:val="6655DB54"/>
    <w:rsid w:val="66580023"/>
    <w:rsid w:val="665B1994"/>
    <w:rsid w:val="665BDE73"/>
    <w:rsid w:val="665D27AC"/>
    <w:rsid w:val="665EC40A"/>
    <w:rsid w:val="665F7B7F"/>
    <w:rsid w:val="6661F339"/>
    <w:rsid w:val="666A0FE4"/>
    <w:rsid w:val="666D9B52"/>
    <w:rsid w:val="6670843C"/>
    <w:rsid w:val="66761AF4"/>
    <w:rsid w:val="66769DFF"/>
    <w:rsid w:val="6678FF5C"/>
    <w:rsid w:val="667B68CE"/>
    <w:rsid w:val="667DFAD2"/>
    <w:rsid w:val="667F3CCD"/>
    <w:rsid w:val="66813246"/>
    <w:rsid w:val="6681790E"/>
    <w:rsid w:val="66846F6A"/>
    <w:rsid w:val="66848C08"/>
    <w:rsid w:val="6685B333"/>
    <w:rsid w:val="668B9826"/>
    <w:rsid w:val="668CDF5F"/>
    <w:rsid w:val="668FA990"/>
    <w:rsid w:val="6691FB8A"/>
    <w:rsid w:val="66937BB8"/>
    <w:rsid w:val="669468C1"/>
    <w:rsid w:val="669484EB"/>
    <w:rsid w:val="6698C83B"/>
    <w:rsid w:val="669BA822"/>
    <w:rsid w:val="66A2295E"/>
    <w:rsid w:val="66A40336"/>
    <w:rsid w:val="66AC4686"/>
    <w:rsid w:val="66B1BBF9"/>
    <w:rsid w:val="66B1FAEE"/>
    <w:rsid w:val="66B7637E"/>
    <w:rsid w:val="66B830EE"/>
    <w:rsid w:val="66BDF00D"/>
    <w:rsid w:val="66BFB584"/>
    <w:rsid w:val="66C3AC12"/>
    <w:rsid w:val="66C555B2"/>
    <w:rsid w:val="66CC3623"/>
    <w:rsid w:val="66CFE092"/>
    <w:rsid w:val="66D58B72"/>
    <w:rsid w:val="66DACD07"/>
    <w:rsid w:val="66DD3CF7"/>
    <w:rsid w:val="66E33168"/>
    <w:rsid w:val="66E6E155"/>
    <w:rsid w:val="66E91C8E"/>
    <w:rsid w:val="66EA2CDD"/>
    <w:rsid w:val="66EBB9A5"/>
    <w:rsid w:val="66F3D529"/>
    <w:rsid w:val="66F41E13"/>
    <w:rsid w:val="66FB7E0D"/>
    <w:rsid w:val="66FBA482"/>
    <w:rsid w:val="66FFB42D"/>
    <w:rsid w:val="67020983"/>
    <w:rsid w:val="6703696A"/>
    <w:rsid w:val="670470A9"/>
    <w:rsid w:val="6706087B"/>
    <w:rsid w:val="67094881"/>
    <w:rsid w:val="670F190C"/>
    <w:rsid w:val="671660AB"/>
    <w:rsid w:val="672125C4"/>
    <w:rsid w:val="6721D6D3"/>
    <w:rsid w:val="67231B7A"/>
    <w:rsid w:val="6725478D"/>
    <w:rsid w:val="672D7F99"/>
    <w:rsid w:val="672E4F3E"/>
    <w:rsid w:val="673032E0"/>
    <w:rsid w:val="67312858"/>
    <w:rsid w:val="6737CF94"/>
    <w:rsid w:val="67382997"/>
    <w:rsid w:val="673CDB3F"/>
    <w:rsid w:val="67431773"/>
    <w:rsid w:val="67452D01"/>
    <w:rsid w:val="6745F1D9"/>
    <w:rsid w:val="67484300"/>
    <w:rsid w:val="67502561"/>
    <w:rsid w:val="67534D98"/>
    <w:rsid w:val="67543B59"/>
    <w:rsid w:val="675BC924"/>
    <w:rsid w:val="675D54EF"/>
    <w:rsid w:val="676253C7"/>
    <w:rsid w:val="67650D4A"/>
    <w:rsid w:val="67660E97"/>
    <w:rsid w:val="676A5BE1"/>
    <w:rsid w:val="676BF0EC"/>
    <w:rsid w:val="676D2CED"/>
    <w:rsid w:val="676DADFC"/>
    <w:rsid w:val="676E8C17"/>
    <w:rsid w:val="67747CEF"/>
    <w:rsid w:val="6778344D"/>
    <w:rsid w:val="6786208C"/>
    <w:rsid w:val="678D37C2"/>
    <w:rsid w:val="6791E942"/>
    <w:rsid w:val="67947FE1"/>
    <w:rsid w:val="67A4E3C1"/>
    <w:rsid w:val="67A6D7D3"/>
    <w:rsid w:val="67A8FBDD"/>
    <w:rsid w:val="67A9B0EE"/>
    <w:rsid w:val="67ACBCA0"/>
    <w:rsid w:val="67B690E0"/>
    <w:rsid w:val="67BCA71E"/>
    <w:rsid w:val="67BFA4B0"/>
    <w:rsid w:val="67C0B197"/>
    <w:rsid w:val="67C616FE"/>
    <w:rsid w:val="67C6FF60"/>
    <w:rsid w:val="67CC21EE"/>
    <w:rsid w:val="67CC6E03"/>
    <w:rsid w:val="67CE1FBC"/>
    <w:rsid w:val="67CF5772"/>
    <w:rsid w:val="67D64A1F"/>
    <w:rsid w:val="67DB9CAE"/>
    <w:rsid w:val="67DC84DD"/>
    <w:rsid w:val="67DEB552"/>
    <w:rsid w:val="67DF47C0"/>
    <w:rsid w:val="67DF81DD"/>
    <w:rsid w:val="67E039DB"/>
    <w:rsid w:val="67E09D61"/>
    <w:rsid w:val="67E4E521"/>
    <w:rsid w:val="67E6E2A5"/>
    <w:rsid w:val="67F62E5B"/>
    <w:rsid w:val="67F9B5F9"/>
    <w:rsid w:val="680B0CE1"/>
    <w:rsid w:val="680D2F3D"/>
    <w:rsid w:val="6815654F"/>
    <w:rsid w:val="681820C9"/>
    <w:rsid w:val="681C6031"/>
    <w:rsid w:val="6823D146"/>
    <w:rsid w:val="6827D3B2"/>
    <w:rsid w:val="682E7128"/>
    <w:rsid w:val="682F36DE"/>
    <w:rsid w:val="682FDFA7"/>
    <w:rsid w:val="68353DC6"/>
    <w:rsid w:val="683540CD"/>
    <w:rsid w:val="683993E0"/>
    <w:rsid w:val="683CF11C"/>
    <w:rsid w:val="683D12A0"/>
    <w:rsid w:val="68489507"/>
    <w:rsid w:val="684CDFA3"/>
    <w:rsid w:val="684D0E8B"/>
    <w:rsid w:val="684E433E"/>
    <w:rsid w:val="684E7AEC"/>
    <w:rsid w:val="684F41DB"/>
    <w:rsid w:val="68505C95"/>
    <w:rsid w:val="685C1498"/>
    <w:rsid w:val="685CB348"/>
    <w:rsid w:val="6860B839"/>
    <w:rsid w:val="686518AA"/>
    <w:rsid w:val="686CE9D5"/>
    <w:rsid w:val="687089D0"/>
    <w:rsid w:val="68755EBC"/>
    <w:rsid w:val="68779F0C"/>
    <w:rsid w:val="6877B832"/>
    <w:rsid w:val="687B6FCC"/>
    <w:rsid w:val="687D8F51"/>
    <w:rsid w:val="68806265"/>
    <w:rsid w:val="68809399"/>
    <w:rsid w:val="6886F280"/>
    <w:rsid w:val="6887F7D4"/>
    <w:rsid w:val="68882023"/>
    <w:rsid w:val="688B86EE"/>
    <w:rsid w:val="688CB122"/>
    <w:rsid w:val="6896193F"/>
    <w:rsid w:val="6896410A"/>
    <w:rsid w:val="68978B1C"/>
    <w:rsid w:val="68984DAE"/>
    <w:rsid w:val="689CB961"/>
    <w:rsid w:val="689D7301"/>
    <w:rsid w:val="68A265F9"/>
    <w:rsid w:val="68A33698"/>
    <w:rsid w:val="68A50A93"/>
    <w:rsid w:val="68ABC8EC"/>
    <w:rsid w:val="68B4D06E"/>
    <w:rsid w:val="68BB86E2"/>
    <w:rsid w:val="68BD328A"/>
    <w:rsid w:val="68BDC2AA"/>
    <w:rsid w:val="68BDD99D"/>
    <w:rsid w:val="68BFBA4F"/>
    <w:rsid w:val="68BFF584"/>
    <w:rsid w:val="68C5C56C"/>
    <w:rsid w:val="68C84CCD"/>
    <w:rsid w:val="68CD0FE7"/>
    <w:rsid w:val="68CD6556"/>
    <w:rsid w:val="68D3C842"/>
    <w:rsid w:val="68D77103"/>
    <w:rsid w:val="68D875B5"/>
    <w:rsid w:val="68D958CF"/>
    <w:rsid w:val="68D993BC"/>
    <w:rsid w:val="68DB6EA7"/>
    <w:rsid w:val="68DC1814"/>
    <w:rsid w:val="68DE8601"/>
    <w:rsid w:val="68DF6C6F"/>
    <w:rsid w:val="68E1D38D"/>
    <w:rsid w:val="68E23D91"/>
    <w:rsid w:val="68E39DC4"/>
    <w:rsid w:val="68E43805"/>
    <w:rsid w:val="68E546F8"/>
    <w:rsid w:val="68E5ACCC"/>
    <w:rsid w:val="68E6349B"/>
    <w:rsid w:val="68E7648B"/>
    <w:rsid w:val="68EC942E"/>
    <w:rsid w:val="68F22007"/>
    <w:rsid w:val="68F2D57B"/>
    <w:rsid w:val="68F65FE0"/>
    <w:rsid w:val="68F67454"/>
    <w:rsid w:val="68F7B1D3"/>
    <w:rsid w:val="68FE61AF"/>
    <w:rsid w:val="69004EDE"/>
    <w:rsid w:val="6900D6DA"/>
    <w:rsid w:val="6907E154"/>
    <w:rsid w:val="691160B7"/>
    <w:rsid w:val="691BC3A7"/>
    <w:rsid w:val="691C10B2"/>
    <w:rsid w:val="69217D69"/>
    <w:rsid w:val="692912C3"/>
    <w:rsid w:val="692AE922"/>
    <w:rsid w:val="692B81CC"/>
    <w:rsid w:val="692E4234"/>
    <w:rsid w:val="692EE87F"/>
    <w:rsid w:val="692EEA12"/>
    <w:rsid w:val="6934F703"/>
    <w:rsid w:val="693C8A3F"/>
    <w:rsid w:val="6942F949"/>
    <w:rsid w:val="69461E97"/>
    <w:rsid w:val="694B5CF5"/>
    <w:rsid w:val="6956C5FD"/>
    <w:rsid w:val="6959977C"/>
    <w:rsid w:val="695E9FA2"/>
    <w:rsid w:val="69666BE6"/>
    <w:rsid w:val="6968592D"/>
    <w:rsid w:val="696FCC13"/>
    <w:rsid w:val="6973615C"/>
    <w:rsid w:val="69747AFC"/>
    <w:rsid w:val="69769B49"/>
    <w:rsid w:val="69789B97"/>
    <w:rsid w:val="697DCD35"/>
    <w:rsid w:val="697E31FB"/>
    <w:rsid w:val="698282B6"/>
    <w:rsid w:val="69858863"/>
    <w:rsid w:val="698BE35D"/>
    <w:rsid w:val="698F1830"/>
    <w:rsid w:val="69937A79"/>
    <w:rsid w:val="6997C9A4"/>
    <w:rsid w:val="699AF57E"/>
    <w:rsid w:val="69A56CCF"/>
    <w:rsid w:val="69A570B7"/>
    <w:rsid w:val="69A7D019"/>
    <w:rsid w:val="69ACAF8B"/>
    <w:rsid w:val="69ADD76E"/>
    <w:rsid w:val="69B27A81"/>
    <w:rsid w:val="69B9946C"/>
    <w:rsid w:val="69BACA35"/>
    <w:rsid w:val="69BC7490"/>
    <w:rsid w:val="69BF630A"/>
    <w:rsid w:val="69C6EF2E"/>
    <w:rsid w:val="69C72EF0"/>
    <w:rsid w:val="69C9FA98"/>
    <w:rsid w:val="69CD7719"/>
    <w:rsid w:val="69D1B50A"/>
    <w:rsid w:val="69D331CC"/>
    <w:rsid w:val="69D4CDAC"/>
    <w:rsid w:val="69E1C677"/>
    <w:rsid w:val="69E5A632"/>
    <w:rsid w:val="69E7EACD"/>
    <w:rsid w:val="69E8DEEC"/>
    <w:rsid w:val="69EBAE2B"/>
    <w:rsid w:val="69F4F405"/>
    <w:rsid w:val="69F8B4B5"/>
    <w:rsid w:val="69FD4B61"/>
    <w:rsid w:val="69FE8FBC"/>
    <w:rsid w:val="6A002726"/>
    <w:rsid w:val="6A027683"/>
    <w:rsid w:val="6A0B1699"/>
    <w:rsid w:val="6A0CBC3A"/>
    <w:rsid w:val="6A126AE1"/>
    <w:rsid w:val="6A12E355"/>
    <w:rsid w:val="6A154B1A"/>
    <w:rsid w:val="6A184714"/>
    <w:rsid w:val="6A1AE339"/>
    <w:rsid w:val="6A1F2CBF"/>
    <w:rsid w:val="6A22A2CA"/>
    <w:rsid w:val="6A2C1354"/>
    <w:rsid w:val="6A307F75"/>
    <w:rsid w:val="6A34E9D6"/>
    <w:rsid w:val="6A3AD4DE"/>
    <w:rsid w:val="6A3FFC70"/>
    <w:rsid w:val="6A4988CE"/>
    <w:rsid w:val="6A4AE13D"/>
    <w:rsid w:val="6A4D60BE"/>
    <w:rsid w:val="6A4FE42B"/>
    <w:rsid w:val="6A50FB2D"/>
    <w:rsid w:val="6A55C630"/>
    <w:rsid w:val="6A59781C"/>
    <w:rsid w:val="6A59F8CA"/>
    <w:rsid w:val="6A5ABC3C"/>
    <w:rsid w:val="6A63B3DF"/>
    <w:rsid w:val="6A6A3D7B"/>
    <w:rsid w:val="6A6F3612"/>
    <w:rsid w:val="6A70A25A"/>
    <w:rsid w:val="6A71365E"/>
    <w:rsid w:val="6A73C76C"/>
    <w:rsid w:val="6A7DC9EB"/>
    <w:rsid w:val="6A8B1FEA"/>
    <w:rsid w:val="6A90E27E"/>
    <w:rsid w:val="6A938234"/>
    <w:rsid w:val="6A9C282D"/>
    <w:rsid w:val="6AA298E4"/>
    <w:rsid w:val="6AA37705"/>
    <w:rsid w:val="6AA70EEB"/>
    <w:rsid w:val="6AA77934"/>
    <w:rsid w:val="6AAD7083"/>
    <w:rsid w:val="6AAED1BC"/>
    <w:rsid w:val="6AB3D86D"/>
    <w:rsid w:val="6AB499B7"/>
    <w:rsid w:val="6AB6DE4C"/>
    <w:rsid w:val="6AC09523"/>
    <w:rsid w:val="6AC27C43"/>
    <w:rsid w:val="6AC6721D"/>
    <w:rsid w:val="6AC6D622"/>
    <w:rsid w:val="6AC8B9A9"/>
    <w:rsid w:val="6AC9A11D"/>
    <w:rsid w:val="6ACC2F60"/>
    <w:rsid w:val="6AD52600"/>
    <w:rsid w:val="6ADC0EC7"/>
    <w:rsid w:val="6ADCBB5F"/>
    <w:rsid w:val="6AE151B0"/>
    <w:rsid w:val="6AE5591D"/>
    <w:rsid w:val="6AE6D60D"/>
    <w:rsid w:val="6AF65E20"/>
    <w:rsid w:val="6AFF5088"/>
    <w:rsid w:val="6B083F90"/>
    <w:rsid w:val="6B09E5E7"/>
    <w:rsid w:val="6B0AAC9C"/>
    <w:rsid w:val="6B0C5EE0"/>
    <w:rsid w:val="6B0CB77E"/>
    <w:rsid w:val="6B0DB56C"/>
    <w:rsid w:val="6B1596B3"/>
    <w:rsid w:val="6B159CD1"/>
    <w:rsid w:val="6B17625D"/>
    <w:rsid w:val="6B191AD0"/>
    <w:rsid w:val="6B19A18F"/>
    <w:rsid w:val="6B1BF60A"/>
    <w:rsid w:val="6B1C9FFF"/>
    <w:rsid w:val="6B1DDD93"/>
    <w:rsid w:val="6B280BF4"/>
    <w:rsid w:val="6B282F38"/>
    <w:rsid w:val="6B2A3C72"/>
    <w:rsid w:val="6B2BA54E"/>
    <w:rsid w:val="6B2C14BD"/>
    <w:rsid w:val="6B2D713D"/>
    <w:rsid w:val="6B2E3C44"/>
    <w:rsid w:val="6B30E80B"/>
    <w:rsid w:val="6B391F75"/>
    <w:rsid w:val="6B3AF056"/>
    <w:rsid w:val="6B3B7043"/>
    <w:rsid w:val="6B3B8B17"/>
    <w:rsid w:val="6B3E5F44"/>
    <w:rsid w:val="6B4119E9"/>
    <w:rsid w:val="6B42005B"/>
    <w:rsid w:val="6B4A2D04"/>
    <w:rsid w:val="6B4BA0A9"/>
    <w:rsid w:val="6B541051"/>
    <w:rsid w:val="6B563CF8"/>
    <w:rsid w:val="6B5DCA0D"/>
    <w:rsid w:val="6B69234D"/>
    <w:rsid w:val="6B6DD9B0"/>
    <w:rsid w:val="6B6F9417"/>
    <w:rsid w:val="6B728B7A"/>
    <w:rsid w:val="6B7C5CC3"/>
    <w:rsid w:val="6B7CE2F0"/>
    <w:rsid w:val="6B839AF3"/>
    <w:rsid w:val="6B86509F"/>
    <w:rsid w:val="6B8A33FF"/>
    <w:rsid w:val="6B8BC5EA"/>
    <w:rsid w:val="6B8F11CE"/>
    <w:rsid w:val="6B921871"/>
    <w:rsid w:val="6B96CDE4"/>
    <w:rsid w:val="6B9786C5"/>
    <w:rsid w:val="6B98C4C1"/>
    <w:rsid w:val="6B9DC28C"/>
    <w:rsid w:val="6BA153A8"/>
    <w:rsid w:val="6BA27050"/>
    <w:rsid w:val="6BA600D4"/>
    <w:rsid w:val="6BA67775"/>
    <w:rsid w:val="6BA773E7"/>
    <w:rsid w:val="6BA8FD50"/>
    <w:rsid w:val="6BAB4AB4"/>
    <w:rsid w:val="6BADC2DE"/>
    <w:rsid w:val="6BAE12CB"/>
    <w:rsid w:val="6BAE3073"/>
    <w:rsid w:val="6BB00217"/>
    <w:rsid w:val="6BB44422"/>
    <w:rsid w:val="6BB6EFB4"/>
    <w:rsid w:val="6BB6F1F9"/>
    <w:rsid w:val="6BC07C12"/>
    <w:rsid w:val="6BC39393"/>
    <w:rsid w:val="6BC49218"/>
    <w:rsid w:val="6BC4E678"/>
    <w:rsid w:val="6BCD0F34"/>
    <w:rsid w:val="6BD04E2A"/>
    <w:rsid w:val="6BD0CEFF"/>
    <w:rsid w:val="6BD21EC7"/>
    <w:rsid w:val="6BD4E25B"/>
    <w:rsid w:val="6BDF8F61"/>
    <w:rsid w:val="6BE00E60"/>
    <w:rsid w:val="6BE0F2FD"/>
    <w:rsid w:val="6BE3D78E"/>
    <w:rsid w:val="6BEA733C"/>
    <w:rsid w:val="6BEF2323"/>
    <w:rsid w:val="6BEF72E3"/>
    <w:rsid w:val="6BEFA031"/>
    <w:rsid w:val="6BF03B35"/>
    <w:rsid w:val="6BF2185A"/>
    <w:rsid w:val="6BFA27F8"/>
    <w:rsid w:val="6BFD51C4"/>
    <w:rsid w:val="6BFEBEEE"/>
    <w:rsid w:val="6C01B856"/>
    <w:rsid w:val="6C02B7B9"/>
    <w:rsid w:val="6C088ECE"/>
    <w:rsid w:val="6C10794F"/>
    <w:rsid w:val="6C13617C"/>
    <w:rsid w:val="6C139F44"/>
    <w:rsid w:val="6C181534"/>
    <w:rsid w:val="6C1C4E84"/>
    <w:rsid w:val="6C1EF2E8"/>
    <w:rsid w:val="6C239334"/>
    <w:rsid w:val="6C26E3B9"/>
    <w:rsid w:val="6C2A9DDE"/>
    <w:rsid w:val="6C2D057F"/>
    <w:rsid w:val="6C35BFB0"/>
    <w:rsid w:val="6C3B7A70"/>
    <w:rsid w:val="6C429879"/>
    <w:rsid w:val="6C46BA23"/>
    <w:rsid w:val="6C4741C3"/>
    <w:rsid w:val="6C498A70"/>
    <w:rsid w:val="6C4FF338"/>
    <w:rsid w:val="6C52EAF9"/>
    <w:rsid w:val="6C53D97D"/>
    <w:rsid w:val="6C57A7D0"/>
    <w:rsid w:val="6C586D08"/>
    <w:rsid w:val="6C62A683"/>
    <w:rsid w:val="6C645298"/>
    <w:rsid w:val="6C654BAE"/>
    <w:rsid w:val="6C656B49"/>
    <w:rsid w:val="6C67F8AB"/>
    <w:rsid w:val="6C687605"/>
    <w:rsid w:val="6C69C9D3"/>
    <w:rsid w:val="6C6B07E8"/>
    <w:rsid w:val="6C6E1AC6"/>
    <w:rsid w:val="6C77A0C6"/>
    <w:rsid w:val="6C7DF48A"/>
    <w:rsid w:val="6C7DFBAE"/>
    <w:rsid w:val="6C7E0176"/>
    <w:rsid w:val="6C80E751"/>
    <w:rsid w:val="6C853B69"/>
    <w:rsid w:val="6C895A3D"/>
    <w:rsid w:val="6C8ADAB8"/>
    <w:rsid w:val="6C8D4ADC"/>
    <w:rsid w:val="6C911418"/>
    <w:rsid w:val="6C917AC2"/>
    <w:rsid w:val="6C923834"/>
    <w:rsid w:val="6C9312C1"/>
    <w:rsid w:val="6C9601C3"/>
    <w:rsid w:val="6C9883AD"/>
    <w:rsid w:val="6C9E1367"/>
    <w:rsid w:val="6C9FF370"/>
    <w:rsid w:val="6CA1AB24"/>
    <w:rsid w:val="6CA76CD5"/>
    <w:rsid w:val="6CA8B632"/>
    <w:rsid w:val="6CA95A6B"/>
    <w:rsid w:val="6CAED4D2"/>
    <w:rsid w:val="6CB0980C"/>
    <w:rsid w:val="6CB55F4B"/>
    <w:rsid w:val="6CB84EB5"/>
    <w:rsid w:val="6CBC0FA2"/>
    <w:rsid w:val="6CBFCBD2"/>
    <w:rsid w:val="6CC8D020"/>
    <w:rsid w:val="6CCA9FDE"/>
    <w:rsid w:val="6CCBF0D3"/>
    <w:rsid w:val="6CCE632F"/>
    <w:rsid w:val="6CD268B3"/>
    <w:rsid w:val="6CDEA942"/>
    <w:rsid w:val="6CE3A725"/>
    <w:rsid w:val="6CE8B8EB"/>
    <w:rsid w:val="6CF1C409"/>
    <w:rsid w:val="6CFC5465"/>
    <w:rsid w:val="6CFE4824"/>
    <w:rsid w:val="6CFFDA5C"/>
    <w:rsid w:val="6D01EBFA"/>
    <w:rsid w:val="6D06E2FF"/>
    <w:rsid w:val="6D07AE9B"/>
    <w:rsid w:val="6D09C256"/>
    <w:rsid w:val="6D0D581F"/>
    <w:rsid w:val="6D0FD6CD"/>
    <w:rsid w:val="6D10439D"/>
    <w:rsid w:val="6D13C9AC"/>
    <w:rsid w:val="6D1A8CB8"/>
    <w:rsid w:val="6D1C1719"/>
    <w:rsid w:val="6D1E37B2"/>
    <w:rsid w:val="6D1EA0BE"/>
    <w:rsid w:val="6D208C10"/>
    <w:rsid w:val="6D2288A8"/>
    <w:rsid w:val="6D239354"/>
    <w:rsid w:val="6D261457"/>
    <w:rsid w:val="6D2659CC"/>
    <w:rsid w:val="6D2B040F"/>
    <w:rsid w:val="6D2DEA3A"/>
    <w:rsid w:val="6D307B90"/>
    <w:rsid w:val="6D30A550"/>
    <w:rsid w:val="6D360EB2"/>
    <w:rsid w:val="6D3F7FE5"/>
    <w:rsid w:val="6D42C9BF"/>
    <w:rsid w:val="6D445157"/>
    <w:rsid w:val="6D44AE34"/>
    <w:rsid w:val="6D4A87DD"/>
    <w:rsid w:val="6D51211B"/>
    <w:rsid w:val="6D648631"/>
    <w:rsid w:val="6D69900E"/>
    <w:rsid w:val="6D78281D"/>
    <w:rsid w:val="6D7A6B84"/>
    <w:rsid w:val="6D7E0979"/>
    <w:rsid w:val="6D7F649F"/>
    <w:rsid w:val="6D8546DF"/>
    <w:rsid w:val="6D876760"/>
    <w:rsid w:val="6D88E425"/>
    <w:rsid w:val="6D8B88B2"/>
    <w:rsid w:val="6D8BB493"/>
    <w:rsid w:val="6D8C5BFF"/>
    <w:rsid w:val="6D8E3C95"/>
    <w:rsid w:val="6DA49942"/>
    <w:rsid w:val="6DA6025C"/>
    <w:rsid w:val="6DAAB4E1"/>
    <w:rsid w:val="6DAE17E5"/>
    <w:rsid w:val="6DAE6531"/>
    <w:rsid w:val="6DAF0C3F"/>
    <w:rsid w:val="6DB335F9"/>
    <w:rsid w:val="6DB5877C"/>
    <w:rsid w:val="6DB6BC3B"/>
    <w:rsid w:val="6DB84EA4"/>
    <w:rsid w:val="6DBA5AB0"/>
    <w:rsid w:val="6DBB5878"/>
    <w:rsid w:val="6DBBC84E"/>
    <w:rsid w:val="6DBC5D03"/>
    <w:rsid w:val="6DC48162"/>
    <w:rsid w:val="6DC68D83"/>
    <w:rsid w:val="6DC90ABD"/>
    <w:rsid w:val="6DCAEB4E"/>
    <w:rsid w:val="6DCB22F6"/>
    <w:rsid w:val="6DCB9430"/>
    <w:rsid w:val="6DCEFA93"/>
    <w:rsid w:val="6DCF1DB0"/>
    <w:rsid w:val="6DCF7186"/>
    <w:rsid w:val="6DD02141"/>
    <w:rsid w:val="6DD1221C"/>
    <w:rsid w:val="6DD1E2D7"/>
    <w:rsid w:val="6DE3B1E2"/>
    <w:rsid w:val="6DE71E12"/>
    <w:rsid w:val="6DE8A7FB"/>
    <w:rsid w:val="6DEA4512"/>
    <w:rsid w:val="6DEFB3AA"/>
    <w:rsid w:val="6DF7FF83"/>
    <w:rsid w:val="6E00A88D"/>
    <w:rsid w:val="6E01B7B5"/>
    <w:rsid w:val="6E064078"/>
    <w:rsid w:val="6E151315"/>
    <w:rsid w:val="6E163294"/>
    <w:rsid w:val="6E1A6521"/>
    <w:rsid w:val="6E1B3418"/>
    <w:rsid w:val="6E235D74"/>
    <w:rsid w:val="6E23B6FF"/>
    <w:rsid w:val="6E242D0D"/>
    <w:rsid w:val="6E29D44F"/>
    <w:rsid w:val="6E2D457C"/>
    <w:rsid w:val="6E303D14"/>
    <w:rsid w:val="6E331559"/>
    <w:rsid w:val="6E34AD8C"/>
    <w:rsid w:val="6E36F495"/>
    <w:rsid w:val="6E38126F"/>
    <w:rsid w:val="6E384ABB"/>
    <w:rsid w:val="6E388BF8"/>
    <w:rsid w:val="6E38E9F0"/>
    <w:rsid w:val="6E398392"/>
    <w:rsid w:val="6E39D090"/>
    <w:rsid w:val="6E3D38A7"/>
    <w:rsid w:val="6E3E5313"/>
    <w:rsid w:val="6E40F323"/>
    <w:rsid w:val="6E45CF10"/>
    <w:rsid w:val="6E4CCE47"/>
    <w:rsid w:val="6E4E0230"/>
    <w:rsid w:val="6E51573D"/>
    <w:rsid w:val="6E5640FA"/>
    <w:rsid w:val="6E66CD1D"/>
    <w:rsid w:val="6E692079"/>
    <w:rsid w:val="6E6C8733"/>
    <w:rsid w:val="6E6F79D8"/>
    <w:rsid w:val="6E73069E"/>
    <w:rsid w:val="6E7A387E"/>
    <w:rsid w:val="6E7B3888"/>
    <w:rsid w:val="6E813731"/>
    <w:rsid w:val="6E814AB5"/>
    <w:rsid w:val="6E8293BA"/>
    <w:rsid w:val="6E846F87"/>
    <w:rsid w:val="6E87595C"/>
    <w:rsid w:val="6E89F8B2"/>
    <w:rsid w:val="6E8F8B7D"/>
    <w:rsid w:val="6E951FFF"/>
    <w:rsid w:val="6E969CC5"/>
    <w:rsid w:val="6E9835DC"/>
    <w:rsid w:val="6E9AA2B9"/>
    <w:rsid w:val="6E9F399C"/>
    <w:rsid w:val="6E9FBA2C"/>
    <w:rsid w:val="6EA0005A"/>
    <w:rsid w:val="6EA2A9B1"/>
    <w:rsid w:val="6EA3B157"/>
    <w:rsid w:val="6EA6CB3A"/>
    <w:rsid w:val="6EA81CE5"/>
    <w:rsid w:val="6EA9A505"/>
    <w:rsid w:val="6EAB19F9"/>
    <w:rsid w:val="6EAE792B"/>
    <w:rsid w:val="6EB0F5F6"/>
    <w:rsid w:val="6EB6F863"/>
    <w:rsid w:val="6EC6CF4D"/>
    <w:rsid w:val="6ECD53AE"/>
    <w:rsid w:val="6ED53B1F"/>
    <w:rsid w:val="6ED7BF52"/>
    <w:rsid w:val="6ED8BCE1"/>
    <w:rsid w:val="6EDB536B"/>
    <w:rsid w:val="6EDDE9C8"/>
    <w:rsid w:val="6EEB5F6F"/>
    <w:rsid w:val="6EF1DD7A"/>
    <w:rsid w:val="6EF7DFD0"/>
    <w:rsid w:val="6EFAD35D"/>
    <w:rsid w:val="6EFCDDC7"/>
    <w:rsid w:val="6EFF368E"/>
    <w:rsid w:val="6F00CC99"/>
    <w:rsid w:val="6F0AACB7"/>
    <w:rsid w:val="6F0ABB92"/>
    <w:rsid w:val="6F120DE9"/>
    <w:rsid w:val="6F1414D5"/>
    <w:rsid w:val="6F1C4BF5"/>
    <w:rsid w:val="6F1C656F"/>
    <w:rsid w:val="6F1D0CA1"/>
    <w:rsid w:val="6F21FEC3"/>
    <w:rsid w:val="6F220314"/>
    <w:rsid w:val="6F257C3A"/>
    <w:rsid w:val="6F28893B"/>
    <w:rsid w:val="6F288F42"/>
    <w:rsid w:val="6F2B210E"/>
    <w:rsid w:val="6F2BE411"/>
    <w:rsid w:val="6F30B7E0"/>
    <w:rsid w:val="6F359D1D"/>
    <w:rsid w:val="6F35AD0C"/>
    <w:rsid w:val="6F40F75C"/>
    <w:rsid w:val="6F48EC6A"/>
    <w:rsid w:val="6F4A5BD5"/>
    <w:rsid w:val="6F4B7135"/>
    <w:rsid w:val="6F4E9407"/>
    <w:rsid w:val="6F564D08"/>
    <w:rsid w:val="6F5AEFEA"/>
    <w:rsid w:val="6F629D78"/>
    <w:rsid w:val="6F69A41D"/>
    <w:rsid w:val="6F6C504D"/>
    <w:rsid w:val="6F6E38A9"/>
    <w:rsid w:val="6F74327C"/>
    <w:rsid w:val="6F761514"/>
    <w:rsid w:val="6F7798D1"/>
    <w:rsid w:val="6F7C8D7C"/>
    <w:rsid w:val="6F7CAB97"/>
    <w:rsid w:val="6F7CD0F1"/>
    <w:rsid w:val="6F817953"/>
    <w:rsid w:val="6F831FC8"/>
    <w:rsid w:val="6F847550"/>
    <w:rsid w:val="6F862B71"/>
    <w:rsid w:val="6F883853"/>
    <w:rsid w:val="6F8902AC"/>
    <w:rsid w:val="6F95ED66"/>
    <w:rsid w:val="6F9637CD"/>
    <w:rsid w:val="6F97918A"/>
    <w:rsid w:val="6F9EF43E"/>
    <w:rsid w:val="6FA6725D"/>
    <w:rsid w:val="6FB03276"/>
    <w:rsid w:val="6FB5356B"/>
    <w:rsid w:val="6FBA94D7"/>
    <w:rsid w:val="6FBBDA8C"/>
    <w:rsid w:val="6FBC68F5"/>
    <w:rsid w:val="6FC30770"/>
    <w:rsid w:val="6FC4F06F"/>
    <w:rsid w:val="6FC7F6CA"/>
    <w:rsid w:val="6FC89BFB"/>
    <w:rsid w:val="6FC999E0"/>
    <w:rsid w:val="6FCEE5BA"/>
    <w:rsid w:val="6FCF5C6F"/>
    <w:rsid w:val="6FCFD250"/>
    <w:rsid w:val="6FD23F9B"/>
    <w:rsid w:val="6FD878B5"/>
    <w:rsid w:val="6FDA7C4F"/>
    <w:rsid w:val="6FDC6D77"/>
    <w:rsid w:val="6FDD6107"/>
    <w:rsid w:val="6FE031CF"/>
    <w:rsid w:val="6FE2D51E"/>
    <w:rsid w:val="6FEA1201"/>
    <w:rsid w:val="6FEE66AB"/>
    <w:rsid w:val="6FF82B8E"/>
    <w:rsid w:val="6FF8C7BD"/>
    <w:rsid w:val="6FFB105F"/>
    <w:rsid w:val="6FFDDC9C"/>
    <w:rsid w:val="7000DB45"/>
    <w:rsid w:val="700382B9"/>
    <w:rsid w:val="70058CCF"/>
    <w:rsid w:val="7008DD21"/>
    <w:rsid w:val="700B750B"/>
    <w:rsid w:val="7016BF59"/>
    <w:rsid w:val="7021556B"/>
    <w:rsid w:val="702D31D9"/>
    <w:rsid w:val="702D4FF0"/>
    <w:rsid w:val="702E1153"/>
    <w:rsid w:val="702F5715"/>
    <w:rsid w:val="7037A4D8"/>
    <w:rsid w:val="70387EE2"/>
    <w:rsid w:val="703C1DD1"/>
    <w:rsid w:val="703E83C1"/>
    <w:rsid w:val="70425DDE"/>
    <w:rsid w:val="70471A59"/>
    <w:rsid w:val="70481F3F"/>
    <w:rsid w:val="70493268"/>
    <w:rsid w:val="704E34BE"/>
    <w:rsid w:val="70501860"/>
    <w:rsid w:val="70517545"/>
    <w:rsid w:val="70576FB4"/>
    <w:rsid w:val="7060E689"/>
    <w:rsid w:val="7061B94C"/>
    <w:rsid w:val="70681DE5"/>
    <w:rsid w:val="706DCDC3"/>
    <w:rsid w:val="70806544"/>
    <w:rsid w:val="70845B00"/>
    <w:rsid w:val="7084AB6D"/>
    <w:rsid w:val="7085393E"/>
    <w:rsid w:val="7087C90E"/>
    <w:rsid w:val="70899030"/>
    <w:rsid w:val="708F678E"/>
    <w:rsid w:val="7095BF30"/>
    <w:rsid w:val="709C136D"/>
    <w:rsid w:val="709C5DAA"/>
    <w:rsid w:val="709E9E6D"/>
    <w:rsid w:val="70A30733"/>
    <w:rsid w:val="70A5062B"/>
    <w:rsid w:val="70A827ED"/>
    <w:rsid w:val="70AE479E"/>
    <w:rsid w:val="70B05F56"/>
    <w:rsid w:val="70B415F0"/>
    <w:rsid w:val="70BC7A1D"/>
    <w:rsid w:val="70BD11EA"/>
    <w:rsid w:val="70C0FEC7"/>
    <w:rsid w:val="70C2D19D"/>
    <w:rsid w:val="70D427BD"/>
    <w:rsid w:val="70D44283"/>
    <w:rsid w:val="70D4C83C"/>
    <w:rsid w:val="70D61B6A"/>
    <w:rsid w:val="70D6AABF"/>
    <w:rsid w:val="70DFB9E0"/>
    <w:rsid w:val="70EAA7DC"/>
    <w:rsid w:val="70EC0C95"/>
    <w:rsid w:val="70EC346B"/>
    <w:rsid w:val="70F19F82"/>
    <w:rsid w:val="70F7FDF5"/>
    <w:rsid w:val="70F8A4D3"/>
    <w:rsid w:val="70FED7AA"/>
    <w:rsid w:val="70FFD372"/>
    <w:rsid w:val="710E7229"/>
    <w:rsid w:val="710F8B8C"/>
    <w:rsid w:val="7114BF1D"/>
    <w:rsid w:val="7118C224"/>
    <w:rsid w:val="711996C8"/>
    <w:rsid w:val="711A546E"/>
    <w:rsid w:val="711C500F"/>
    <w:rsid w:val="711CFC30"/>
    <w:rsid w:val="711F37B9"/>
    <w:rsid w:val="71235DC7"/>
    <w:rsid w:val="712EDFC7"/>
    <w:rsid w:val="713099BA"/>
    <w:rsid w:val="713A446D"/>
    <w:rsid w:val="713B6931"/>
    <w:rsid w:val="7143D29D"/>
    <w:rsid w:val="7148512C"/>
    <w:rsid w:val="71536E2C"/>
    <w:rsid w:val="715376A0"/>
    <w:rsid w:val="715A8D9F"/>
    <w:rsid w:val="715D8685"/>
    <w:rsid w:val="7164E344"/>
    <w:rsid w:val="71664A89"/>
    <w:rsid w:val="716CD27B"/>
    <w:rsid w:val="716CEC0A"/>
    <w:rsid w:val="71712884"/>
    <w:rsid w:val="7171B556"/>
    <w:rsid w:val="71736D16"/>
    <w:rsid w:val="7173739E"/>
    <w:rsid w:val="71737BB3"/>
    <w:rsid w:val="7173B5C2"/>
    <w:rsid w:val="717643DE"/>
    <w:rsid w:val="71795E3C"/>
    <w:rsid w:val="717E5416"/>
    <w:rsid w:val="717F5AB3"/>
    <w:rsid w:val="7187E44B"/>
    <w:rsid w:val="71885D37"/>
    <w:rsid w:val="718BC289"/>
    <w:rsid w:val="719B192F"/>
    <w:rsid w:val="719D6A57"/>
    <w:rsid w:val="719E50E7"/>
    <w:rsid w:val="719E6283"/>
    <w:rsid w:val="71A18AC0"/>
    <w:rsid w:val="71A1C09F"/>
    <w:rsid w:val="71A3CA4C"/>
    <w:rsid w:val="71A48B22"/>
    <w:rsid w:val="71A52D81"/>
    <w:rsid w:val="71A85245"/>
    <w:rsid w:val="71A85575"/>
    <w:rsid w:val="71AA9FB0"/>
    <w:rsid w:val="71B00BA6"/>
    <w:rsid w:val="71B033A1"/>
    <w:rsid w:val="71B07790"/>
    <w:rsid w:val="71B1C4C1"/>
    <w:rsid w:val="71B270DB"/>
    <w:rsid w:val="71B3532B"/>
    <w:rsid w:val="71B3818C"/>
    <w:rsid w:val="71B4629C"/>
    <w:rsid w:val="71B5F5AA"/>
    <w:rsid w:val="71B6AE59"/>
    <w:rsid w:val="71B749E5"/>
    <w:rsid w:val="71BBEE8E"/>
    <w:rsid w:val="71BF77EE"/>
    <w:rsid w:val="71C351D5"/>
    <w:rsid w:val="71C38B2A"/>
    <w:rsid w:val="71C6F8B3"/>
    <w:rsid w:val="71C8C582"/>
    <w:rsid w:val="71CBB785"/>
    <w:rsid w:val="71D9AD8A"/>
    <w:rsid w:val="71DE1761"/>
    <w:rsid w:val="71DF9C61"/>
    <w:rsid w:val="71E7559D"/>
    <w:rsid w:val="71E77A04"/>
    <w:rsid w:val="71EBF212"/>
    <w:rsid w:val="71F372E4"/>
    <w:rsid w:val="71FAF46A"/>
    <w:rsid w:val="71FDE480"/>
    <w:rsid w:val="71FEBDA6"/>
    <w:rsid w:val="7200261E"/>
    <w:rsid w:val="7204640C"/>
    <w:rsid w:val="72069C61"/>
    <w:rsid w:val="720AAD8F"/>
    <w:rsid w:val="720D1C72"/>
    <w:rsid w:val="721267C5"/>
    <w:rsid w:val="72136769"/>
    <w:rsid w:val="7214553A"/>
    <w:rsid w:val="72157716"/>
    <w:rsid w:val="721816E1"/>
    <w:rsid w:val="72195C9F"/>
    <w:rsid w:val="721A1E4F"/>
    <w:rsid w:val="721ADC22"/>
    <w:rsid w:val="721FF54C"/>
    <w:rsid w:val="72218974"/>
    <w:rsid w:val="722385A6"/>
    <w:rsid w:val="7224DE82"/>
    <w:rsid w:val="722554A0"/>
    <w:rsid w:val="7226785D"/>
    <w:rsid w:val="722C8BFE"/>
    <w:rsid w:val="7230986A"/>
    <w:rsid w:val="723D08F2"/>
    <w:rsid w:val="7241E534"/>
    <w:rsid w:val="7245DEC4"/>
    <w:rsid w:val="724C9071"/>
    <w:rsid w:val="72566420"/>
    <w:rsid w:val="7256AB90"/>
    <w:rsid w:val="7258B095"/>
    <w:rsid w:val="72611157"/>
    <w:rsid w:val="7263CD4D"/>
    <w:rsid w:val="726B10A9"/>
    <w:rsid w:val="726EBB6E"/>
    <w:rsid w:val="7270608D"/>
    <w:rsid w:val="7271436A"/>
    <w:rsid w:val="7272DA62"/>
    <w:rsid w:val="7274F7AB"/>
    <w:rsid w:val="727564FF"/>
    <w:rsid w:val="7277701E"/>
    <w:rsid w:val="727AEA29"/>
    <w:rsid w:val="727E67B3"/>
    <w:rsid w:val="72802E27"/>
    <w:rsid w:val="728541A8"/>
    <w:rsid w:val="7289672E"/>
    <w:rsid w:val="728A21E4"/>
    <w:rsid w:val="728AD15D"/>
    <w:rsid w:val="728E2D60"/>
    <w:rsid w:val="72944D02"/>
    <w:rsid w:val="729688B7"/>
    <w:rsid w:val="729A1DDE"/>
    <w:rsid w:val="72A51C29"/>
    <w:rsid w:val="72A83EB2"/>
    <w:rsid w:val="72A9C5E3"/>
    <w:rsid w:val="72AC74D3"/>
    <w:rsid w:val="72ACF03F"/>
    <w:rsid w:val="72AEFD5A"/>
    <w:rsid w:val="72AF021F"/>
    <w:rsid w:val="72AF88E2"/>
    <w:rsid w:val="72B020D4"/>
    <w:rsid w:val="72B2BDC7"/>
    <w:rsid w:val="72B36EAD"/>
    <w:rsid w:val="72B4CB97"/>
    <w:rsid w:val="72B8A17F"/>
    <w:rsid w:val="72BDC3EC"/>
    <w:rsid w:val="72C3F981"/>
    <w:rsid w:val="72C525AB"/>
    <w:rsid w:val="72C6A6D1"/>
    <w:rsid w:val="72C856EF"/>
    <w:rsid w:val="72CB5660"/>
    <w:rsid w:val="72CD4437"/>
    <w:rsid w:val="72D2D1EE"/>
    <w:rsid w:val="72D35882"/>
    <w:rsid w:val="72D5254A"/>
    <w:rsid w:val="72DD8AA2"/>
    <w:rsid w:val="72E6DE0A"/>
    <w:rsid w:val="72E8797B"/>
    <w:rsid w:val="72EB794C"/>
    <w:rsid w:val="72EC78B7"/>
    <w:rsid w:val="72EF1815"/>
    <w:rsid w:val="72F007D0"/>
    <w:rsid w:val="72F11DE7"/>
    <w:rsid w:val="72F62753"/>
    <w:rsid w:val="72F95DE3"/>
    <w:rsid w:val="72FB3D53"/>
    <w:rsid w:val="72FBBF19"/>
    <w:rsid w:val="72FDA0D1"/>
    <w:rsid w:val="72FDB1E7"/>
    <w:rsid w:val="72FE15CD"/>
    <w:rsid w:val="72FE3C5F"/>
    <w:rsid w:val="730168A5"/>
    <w:rsid w:val="73024D10"/>
    <w:rsid w:val="730495F1"/>
    <w:rsid w:val="730660D3"/>
    <w:rsid w:val="73084D96"/>
    <w:rsid w:val="730B2ECC"/>
    <w:rsid w:val="730B3DA5"/>
    <w:rsid w:val="730BBF52"/>
    <w:rsid w:val="730DA0DB"/>
    <w:rsid w:val="731130EB"/>
    <w:rsid w:val="7313BEC7"/>
    <w:rsid w:val="731C0CB6"/>
    <w:rsid w:val="731FB48B"/>
    <w:rsid w:val="732D98FF"/>
    <w:rsid w:val="7332C313"/>
    <w:rsid w:val="7335C79A"/>
    <w:rsid w:val="7335EA2C"/>
    <w:rsid w:val="7335EB3A"/>
    <w:rsid w:val="73383095"/>
    <w:rsid w:val="7338B64F"/>
    <w:rsid w:val="733ABAF4"/>
    <w:rsid w:val="733B9676"/>
    <w:rsid w:val="733EA37E"/>
    <w:rsid w:val="7347210C"/>
    <w:rsid w:val="7349A535"/>
    <w:rsid w:val="734CC960"/>
    <w:rsid w:val="734E7B8F"/>
    <w:rsid w:val="7351B288"/>
    <w:rsid w:val="7352DA4D"/>
    <w:rsid w:val="7356F340"/>
    <w:rsid w:val="735BC0A3"/>
    <w:rsid w:val="735BCDB9"/>
    <w:rsid w:val="735C98BA"/>
    <w:rsid w:val="735D1EDB"/>
    <w:rsid w:val="73675C2B"/>
    <w:rsid w:val="73687281"/>
    <w:rsid w:val="73696170"/>
    <w:rsid w:val="7370ECD0"/>
    <w:rsid w:val="73720762"/>
    <w:rsid w:val="73740288"/>
    <w:rsid w:val="7374D090"/>
    <w:rsid w:val="737C9074"/>
    <w:rsid w:val="738E9815"/>
    <w:rsid w:val="738F42EA"/>
    <w:rsid w:val="7391CA2C"/>
    <w:rsid w:val="73A0AAFC"/>
    <w:rsid w:val="73A7FE23"/>
    <w:rsid w:val="73AC167F"/>
    <w:rsid w:val="73AD3841"/>
    <w:rsid w:val="73AD6903"/>
    <w:rsid w:val="73AEB37A"/>
    <w:rsid w:val="73B852CD"/>
    <w:rsid w:val="73BEBF91"/>
    <w:rsid w:val="73C4791E"/>
    <w:rsid w:val="73C587D7"/>
    <w:rsid w:val="73C98F89"/>
    <w:rsid w:val="73C9E300"/>
    <w:rsid w:val="73D03F25"/>
    <w:rsid w:val="73DAFC96"/>
    <w:rsid w:val="73DCFC62"/>
    <w:rsid w:val="73DDA6EF"/>
    <w:rsid w:val="73E06099"/>
    <w:rsid w:val="73E1970B"/>
    <w:rsid w:val="73E7B4AC"/>
    <w:rsid w:val="73E966AD"/>
    <w:rsid w:val="73EB3B46"/>
    <w:rsid w:val="73F5977D"/>
    <w:rsid w:val="73FC4CA3"/>
    <w:rsid w:val="73FCA982"/>
    <w:rsid w:val="74036297"/>
    <w:rsid w:val="7407112E"/>
    <w:rsid w:val="7409D869"/>
    <w:rsid w:val="740C4F8C"/>
    <w:rsid w:val="740EBD42"/>
    <w:rsid w:val="74101147"/>
    <w:rsid w:val="7414D836"/>
    <w:rsid w:val="7418ADC7"/>
    <w:rsid w:val="741B7C03"/>
    <w:rsid w:val="741F3F1D"/>
    <w:rsid w:val="7425DC21"/>
    <w:rsid w:val="7428B235"/>
    <w:rsid w:val="74295C5C"/>
    <w:rsid w:val="742F1B5C"/>
    <w:rsid w:val="74304F2A"/>
    <w:rsid w:val="74307E62"/>
    <w:rsid w:val="7433ADA8"/>
    <w:rsid w:val="74397931"/>
    <w:rsid w:val="743A4A84"/>
    <w:rsid w:val="743F6AB4"/>
    <w:rsid w:val="7445DA1F"/>
    <w:rsid w:val="7448081B"/>
    <w:rsid w:val="744E30E0"/>
    <w:rsid w:val="744E8098"/>
    <w:rsid w:val="74575631"/>
    <w:rsid w:val="7457D0F8"/>
    <w:rsid w:val="7458001E"/>
    <w:rsid w:val="745DC586"/>
    <w:rsid w:val="745F46E0"/>
    <w:rsid w:val="746DE9E6"/>
    <w:rsid w:val="746F3DA2"/>
    <w:rsid w:val="746F9A03"/>
    <w:rsid w:val="74713274"/>
    <w:rsid w:val="747A2401"/>
    <w:rsid w:val="74819DDE"/>
    <w:rsid w:val="74843FDB"/>
    <w:rsid w:val="74867339"/>
    <w:rsid w:val="748908D7"/>
    <w:rsid w:val="748AA8B7"/>
    <w:rsid w:val="748BC588"/>
    <w:rsid w:val="748C738C"/>
    <w:rsid w:val="748CF837"/>
    <w:rsid w:val="748FB39F"/>
    <w:rsid w:val="74930808"/>
    <w:rsid w:val="74940622"/>
    <w:rsid w:val="74A0651A"/>
    <w:rsid w:val="74A1E091"/>
    <w:rsid w:val="74A2EA80"/>
    <w:rsid w:val="74A4F751"/>
    <w:rsid w:val="74A7E290"/>
    <w:rsid w:val="74A917BD"/>
    <w:rsid w:val="74ACF262"/>
    <w:rsid w:val="74AD0721"/>
    <w:rsid w:val="74ADE394"/>
    <w:rsid w:val="74AF2A97"/>
    <w:rsid w:val="74AF9188"/>
    <w:rsid w:val="74B3CD57"/>
    <w:rsid w:val="74B8FBF9"/>
    <w:rsid w:val="74BAC805"/>
    <w:rsid w:val="74BE7CA6"/>
    <w:rsid w:val="74C083D5"/>
    <w:rsid w:val="74C3520F"/>
    <w:rsid w:val="74C3E7BC"/>
    <w:rsid w:val="74C3F3B6"/>
    <w:rsid w:val="74C494BB"/>
    <w:rsid w:val="74CA0222"/>
    <w:rsid w:val="74D18B29"/>
    <w:rsid w:val="74D237E9"/>
    <w:rsid w:val="74D7E6ED"/>
    <w:rsid w:val="74DA142B"/>
    <w:rsid w:val="74DD5FE7"/>
    <w:rsid w:val="74DE4D27"/>
    <w:rsid w:val="74E14DEC"/>
    <w:rsid w:val="74E330DB"/>
    <w:rsid w:val="74EE92FE"/>
    <w:rsid w:val="74F2AB37"/>
    <w:rsid w:val="74F5B8A0"/>
    <w:rsid w:val="74F665DB"/>
    <w:rsid w:val="74FA7357"/>
    <w:rsid w:val="74FAA54A"/>
    <w:rsid w:val="74FC3979"/>
    <w:rsid w:val="74FE4D84"/>
    <w:rsid w:val="7500239B"/>
    <w:rsid w:val="7503B7B4"/>
    <w:rsid w:val="750CA423"/>
    <w:rsid w:val="750E5CB3"/>
    <w:rsid w:val="750F5F4D"/>
    <w:rsid w:val="75109B33"/>
    <w:rsid w:val="75136383"/>
    <w:rsid w:val="7517B2E8"/>
    <w:rsid w:val="7518DEA4"/>
    <w:rsid w:val="751E51ED"/>
    <w:rsid w:val="751F2CA6"/>
    <w:rsid w:val="75218C8A"/>
    <w:rsid w:val="75227D19"/>
    <w:rsid w:val="75245876"/>
    <w:rsid w:val="75246607"/>
    <w:rsid w:val="752A4FDF"/>
    <w:rsid w:val="753792CF"/>
    <w:rsid w:val="753BC600"/>
    <w:rsid w:val="753D1F23"/>
    <w:rsid w:val="75400305"/>
    <w:rsid w:val="75438FA0"/>
    <w:rsid w:val="75440972"/>
    <w:rsid w:val="7545537B"/>
    <w:rsid w:val="7546EC94"/>
    <w:rsid w:val="75481EF0"/>
    <w:rsid w:val="75485500"/>
    <w:rsid w:val="754B2CD1"/>
    <w:rsid w:val="754DDCE4"/>
    <w:rsid w:val="754FFFB7"/>
    <w:rsid w:val="75508FF9"/>
    <w:rsid w:val="75567EC3"/>
    <w:rsid w:val="7566D846"/>
    <w:rsid w:val="7566E566"/>
    <w:rsid w:val="7578A44D"/>
    <w:rsid w:val="7578C2E1"/>
    <w:rsid w:val="7578D9A1"/>
    <w:rsid w:val="7579C2D0"/>
    <w:rsid w:val="757B4CE5"/>
    <w:rsid w:val="757BE4FB"/>
    <w:rsid w:val="757E6EF9"/>
    <w:rsid w:val="757EBE58"/>
    <w:rsid w:val="75822FB6"/>
    <w:rsid w:val="7583D88A"/>
    <w:rsid w:val="75844588"/>
    <w:rsid w:val="758DDB2D"/>
    <w:rsid w:val="7598FAA0"/>
    <w:rsid w:val="75998B44"/>
    <w:rsid w:val="75A2AF25"/>
    <w:rsid w:val="75A365FA"/>
    <w:rsid w:val="75A501F3"/>
    <w:rsid w:val="75A6A0A2"/>
    <w:rsid w:val="75A8014F"/>
    <w:rsid w:val="75B8A8A1"/>
    <w:rsid w:val="75B9A127"/>
    <w:rsid w:val="75BA0BFA"/>
    <w:rsid w:val="75C99A9F"/>
    <w:rsid w:val="75CC2893"/>
    <w:rsid w:val="75CC3850"/>
    <w:rsid w:val="75D28B56"/>
    <w:rsid w:val="75D4B15E"/>
    <w:rsid w:val="75D6670D"/>
    <w:rsid w:val="75DAB093"/>
    <w:rsid w:val="75DB8E04"/>
    <w:rsid w:val="75DECDBA"/>
    <w:rsid w:val="75DF4E94"/>
    <w:rsid w:val="75E166A5"/>
    <w:rsid w:val="75E3B264"/>
    <w:rsid w:val="75E49867"/>
    <w:rsid w:val="75E6B077"/>
    <w:rsid w:val="75EC6C59"/>
    <w:rsid w:val="75ED18FF"/>
    <w:rsid w:val="75ED6DE6"/>
    <w:rsid w:val="75EECB00"/>
    <w:rsid w:val="75F04921"/>
    <w:rsid w:val="75FC4CFF"/>
    <w:rsid w:val="7605FA40"/>
    <w:rsid w:val="7606A9F8"/>
    <w:rsid w:val="76099EE4"/>
    <w:rsid w:val="760BD0E0"/>
    <w:rsid w:val="760D0BE3"/>
    <w:rsid w:val="760D2787"/>
    <w:rsid w:val="76119F1E"/>
    <w:rsid w:val="7618AD0B"/>
    <w:rsid w:val="761DEE85"/>
    <w:rsid w:val="761E6AA7"/>
    <w:rsid w:val="762615B2"/>
    <w:rsid w:val="7628ED4C"/>
    <w:rsid w:val="762A5A88"/>
    <w:rsid w:val="762B7DCB"/>
    <w:rsid w:val="762C3F5F"/>
    <w:rsid w:val="76305784"/>
    <w:rsid w:val="7631A50A"/>
    <w:rsid w:val="76337641"/>
    <w:rsid w:val="7636A491"/>
    <w:rsid w:val="7636D39A"/>
    <w:rsid w:val="763C6B8F"/>
    <w:rsid w:val="763D2495"/>
    <w:rsid w:val="76433278"/>
    <w:rsid w:val="76434EC0"/>
    <w:rsid w:val="7643F50F"/>
    <w:rsid w:val="76465D0F"/>
    <w:rsid w:val="764AE252"/>
    <w:rsid w:val="764DDAC1"/>
    <w:rsid w:val="765570ED"/>
    <w:rsid w:val="7659635A"/>
    <w:rsid w:val="765FEFCD"/>
    <w:rsid w:val="76600551"/>
    <w:rsid w:val="7663F04D"/>
    <w:rsid w:val="76688FCE"/>
    <w:rsid w:val="76695E6E"/>
    <w:rsid w:val="766AB597"/>
    <w:rsid w:val="766DE885"/>
    <w:rsid w:val="766F5410"/>
    <w:rsid w:val="767B4BAC"/>
    <w:rsid w:val="767D84B1"/>
    <w:rsid w:val="7680D1FC"/>
    <w:rsid w:val="7681FDAC"/>
    <w:rsid w:val="76820B42"/>
    <w:rsid w:val="768242BB"/>
    <w:rsid w:val="7685BA52"/>
    <w:rsid w:val="76885F6A"/>
    <w:rsid w:val="768ED4F6"/>
    <w:rsid w:val="7693FA7B"/>
    <w:rsid w:val="76947875"/>
    <w:rsid w:val="769667F3"/>
    <w:rsid w:val="769EFD63"/>
    <w:rsid w:val="76A120F3"/>
    <w:rsid w:val="76A18624"/>
    <w:rsid w:val="76A1F8BE"/>
    <w:rsid w:val="76A2063E"/>
    <w:rsid w:val="76A29F15"/>
    <w:rsid w:val="76A38505"/>
    <w:rsid w:val="76A3A295"/>
    <w:rsid w:val="76A3CC12"/>
    <w:rsid w:val="76AC4C2B"/>
    <w:rsid w:val="76B3155F"/>
    <w:rsid w:val="76BF508F"/>
    <w:rsid w:val="76C1B276"/>
    <w:rsid w:val="76C3638F"/>
    <w:rsid w:val="76C74384"/>
    <w:rsid w:val="76C9735A"/>
    <w:rsid w:val="76CD3440"/>
    <w:rsid w:val="76CFFEE6"/>
    <w:rsid w:val="76D01574"/>
    <w:rsid w:val="76D16127"/>
    <w:rsid w:val="76D260EA"/>
    <w:rsid w:val="76D4525A"/>
    <w:rsid w:val="76D49D25"/>
    <w:rsid w:val="76D91E8D"/>
    <w:rsid w:val="76DD9517"/>
    <w:rsid w:val="76E170C2"/>
    <w:rsid w:val="76E3C58C"/>
    <w:rsid w:val="76E6BF4F"/>
    <w:rsid w:val="76E76830"/>
    <w:rsid w:val="76E7F2E3"/>
    <w:rsid w:val="76F1C1FD"/>
    <w:rsid w:val="76F4B453"/>
    <w:rsid w:val="76FB5ECD"/>
    <w:rsid w:val="76FBE9A0"/>
    <w:rsid w:val="76FC774F"/>
    <w:rsid w:val="76FDC22D"/>
    <w:rsid w:val="7705EA18"/>
    <w:rsid w:val="77097E2F"/>
    <w:rsid w:val="770D093A"/>
    <w:rsid w:val="770DD7F6"/>
    <w:rsid w:val="7714AA2C"/>
    <w:rsid w:val="7715333E"/>
    <w:rsid w:val="7719081B"/>
    <w:rsid w:val="77200092"/>
    <w:rsid w:val="77230DBB"/>
    <w:rsid w:val="77270FA1"/>
    <w:rsid w:val="77300D74"/>
    <w:rsid w:val="7731857F"/>
    <w:rsid w:val="7731D845"/>
    <w:rsid w:val="773296D9"/>
    <w:rsid w:val="7737C7DA"/>
    <w:rsid w:val="7739E8CA"/>
    <w:rsid w:val="773AAB41"/>
    <w:rsid w:val="7745E48D"/>
    <w:rsid w:val="77469F1D"/>
    <w:rsid w:val="77470EA4"/>
    <w:rsid w:val="774A63C6"/>
    <w:rsid w:val="77524604"/>
    <w:rsid w:val="77527B2B"/>
    <w:rsid w:val="77560006"/>
    <w:rsid w:val="7758DCDF"/>
    <w:rsid w:val="775B031B"/>
    <w:rsid w:val="775DFDF2"/>
    <w:rsid w:val="775E6A4B"/>
    <w:rsid w:val="7764B34B"/>
    <w:rsid w:val="77659719"/>
    <w:rsid w:val="776648A1"/>
    <w:rsid w:val="7767BE22"/>
    <w:rsid w:val="77698B43"/>
    <w:rsid w:val="776D0BE4"/>
    <w:rsid w:val="776E802B"/>
    <w:rsid w:val="776F145D"/>
    <w:rsid w:val="7772053C"/>
    <w:rsid w:val="7774B261"/>
    <w:rsid w:val="777B0031"/>
    <w:rsid w:val="777DE886"/>
    <w:rsid w:val="777EA1A0"/>
    <w:rsid w:val="77845C74"/>
    <w:rsid w:val="77851DBC"/>
    <w:rsid w:val="7792B45A"/>
    <w:rsid w:val="7796FE73"/>
    <w:rsid w:val="7797E5B2"/>
    <w:rsid w:val="779C4DA2"/>
    <w:rsid w:val="779D63A5"/>
    <w:rsid w:val="779EA2F4"/>
    <w:rsid w:val="77A9B80F"/>
    <w:rsid w:val="77B55E1E"/>
    <w:rsid w:val="77BD5B03"/>
    <w:rsid w:val="77C17742"/>
    <w:rsid w:val="77C1CD68"/>
    <w:rsid w:val="77C1E330"/>
    <w:rsid w:val="77C40BB1"/>
    <w:rsid w:val="77C5E811"/>
    <w:rsid w:val="77C5EDEA"/>
    <w:rsid w:val="77C6D639"/>
    <w:rsid w:val="77D3A995"/>
    <w:rsid w:val="77D66D62"/>
    <w:rsid w:val="77D7F434"/>
    <w:rsid w:val="77D9E5FA"/>
    <w:rsid w:val="77E59201"/>
    <w:rsid w:val="77E98C18"/>
    <w:rsid w:val="77EB1CB7"/>
    <w:rsid w:val="77ED6DD0"/>
    <w:rsid w:val="77F0AF15"/>
    <w:rsid w:val="77F5C5B0"/>
    <w:rsid w:val="77F6D372"/>
    <w:rsid w:val="7802C2A5"/>
    <w:rsid w:val="7814D096"/>
    <w:rsid w:val="78158D5D"/>
    <w:rsid w:val="7815F1FC"/>
    <w:rsid w:val="7817FE92"/>
    <w:rsid w:val="7819BDDC"/>
    <w:rsid w:val="78262C42"/>
    <w:rsid w:val="78274149"/>
    <w:rsid w:val="78275095"/>
    <w:rsid w:val="78290AF7"/>
    <w:rsid w:val="782AE01A"/>
    <w:rsid w:val="782F0FFA"/>
    <w:rsid w:val="7835251A"/>
    <w:rsid w:val="78354A7F"/>
    <w:rsid w:val="7835DB66"/>
    <w:rsid w:val="78398158"/>
    <w:rsid w:val="783AE001"/>
    <w:rsid w:val="783C934C"/>
    <w:rsid w:val="78443BAC"/>
    <w:rsid w:val="785549AB"/>
    <w:rsid w:val="7861E82A"/>
    <w:rsid w:val="78686EED"/>
    <w:rsid w:val="7869C89F"/>
    <w:rsid w:val="786A4E61"/>
    <w:rsid w:val="786EFDEB"/>
    <w:rsid w:val="786F8DB8"/>
    <w:rsid w:val="78706D86"/>
    <w:rsid w:val="7878D134"/>
    <w:rsid w:val="787A2F4E"/>
    <w:rsid w:val="787C9DEB"/>
    <w:rsid w:val="787DDF5B"/>
    <w:rsid w:val="788364AF"/>
    <w:rsid w:val="78873AA4"/>
    <w:rsid w:val="788C1C9E"/>
    <w:rsid w:val="788CE7A1"/>
    <w:rsid w:val="789045BD"/>
    <w:rsid w:val="789269D0"/>
    <w:rsid w:val="789E3C0E"/>
    <w:rsid w:val="789E487F"/>
    <w:rsid w:val="78A3C798"/>
    <w:rsid w:val="78ACBEB6"/>
    <w:rsid w:val="78AE629C"/>
    <w:rsid w:val="78B0A55C"/>
    <w:rsid w:val="78B635B4"/>
    <w:rsid w:val="78B96976"/>
    <w:rsid w:val="78B97A74"/>
    <w:rsid w:val="78B9B394"/>
    <w:rsid w:val="78BA01DF"/>
    <w:rsid w:val="78BA5FF1"/>
    <w:rsid w:val="78BDB974"/>
    <w:rsid w:val="78C0A0C4"/>
    <w:rsid w:val="78C21267"/>
    <w:rsid w:val="78C43106"/>
    <w:rsid w:val="78C522D3"/>
    <w:rsid w:val="78CABCF3"/>
    <w:rsid w:val="78CC9185"/>
    <w:rsid w:val="78D12ED7"/>
    <w:rsid w:val="78D2002C"/>
    <w:rsid w:val="78D22EE8"/>
    <w:rsid w:val="78D2FD1F"/>
    <w:rsid w:val="78D54B01"/>
    <w:rsid w:val="78D9DA2B"/>
    <w:rsid w:val="78DCCF2C"/>
    <w:rsid w:val="78E75624"/>
    <w:rsid w:val="78E82501"/>
    <w:rsid w:val="78E826AF"/>
    <w:rsid w:val="78EE1D3A"/>
    <w:rsid w:val="78F04642"/>
    <w:rsid w:val="78F10EFE"/>
    <w:rsid w:val="78F7387C"/>
    <w:rsid w:val="78F94FB7"/>
    <w:rsid w:val="78FAA1C2"/>
    <w:rsid w:val="78FCC507"/>
    <w:rsid w:val="790403F0"/>
    <w:rsid w:val="79092D9C"/>
    <w:rsid w:val="790AD9CF"/>
    <w:rsid w:val="7912780E"/>
    <w:rsid w:val="7915E613"/>
    <w:rsid w:val="79202747"/>
    <w:rsid w:val="79213E5B"/>
    <w:rsid w:val="7923B0CA"/>
    <w:rsid w:val="7925F6F2"/>
    <w:rsid w:val="7928A0DF"/>
    <w:rsid w:val="792AAF22"/>
    <w:rsid w:val="792EB191"/>
    <w:rsid w:val="7932C429"/>
    <w:rsid w:val="79340074"/>
    <w:rsid w:val="79397B1E"/>
    <w:rsid w:val="793985D8"/>
    <w:rsid w:val="793E4ABA"/>
    <w:rsid w:val="79406C28"/>
    <w:rsid w:val="7942055D"/>
    <w:rsid w:val="79431CD1"/>
    <w:rsid w:val="79475793"/>
    <w:rsid w:val="7947D546"/>
    <w:rsid w:val="79494DBD"/>
    <w:rsid w:val="794B1DC3"/>
    <w:rsid w:val="794DF5ED"/>
    <w:rsid w:val="794FDD52"/>
    <w:rsid w:val="79502BCB"/>
    <w:rsid w:val="7953C6C1"/>
    <w:rsid w:val="7954BE03"/>
    <w:rsid w:val="79554C0C"/>
    <w:rsid w:val="795560F9"/>
    <w:rsid w:val="7956F3C8"/>
    <w:rsid w:val="79590A12"/>
    <w:rsid w:val="795BF477"/>
    <w:rsid w:val="795D1658"/>
    <w:rsid w:val="796168D1"/>
    <w:rsid w:val="7967D289"/>
    <w:rsid w:val="796D7DE3"/>
    <w:rsid w:val="796E6108"/>
    <w:rsid w:val="796F7D65"/>
    <w:rsid w:val="79729322"/>
    <w:rsid w:val="797576E3"/>
    <w:rsid w:val="797A1961"/>
    <w:rsid w:val="797EF32B"/>
    <w:rsid w:val="79836176"/>
    <w:rsid w:val="7989E6B6"/>
    <w:rsid w:val="798B8CC6"/>
    <w:rsid w:val="798C386E"/>
    <w:rsid w:val="7991142E"/>
    <w:rsid w:val="799872FE"/>
    <w:rsid w:val="79988C00"/>
    <w:rsid w:val="799B07E2"/>
    <w:rsid w:val="799C2F25"/>
    <w:rsid w:val="799E8156"/>
    <w:rsid w:val="799ED881"/>
    <w:rsid w:val="79A9BDF2"/>
    <w:rsid w:val="79AFBFD4"/>
    <w:rsid w:val="79BCC54F"/>
    <w:rsid w:val="79C00DD1"/>
    <w:rsid w:val="79C5DE1F"/>
    <w:rsid w:val="79C66FA4"/>
    <w:rsid w:val="79CC3DAA"/>
    <w:rsid w:val="79CD54E5"/>
    <w:rsid w:val="79D29574"/>
    <w:rsid w:val="79DAA14D"/>
    <w:rsid w:val="79DB74DA"/>
    <w:rsid w:val="79DD270B"/>
    <w:rsid w:val="79DD71A0"/>
    <w:rsid w:val="79DFA89E"/>
    <w:rsid w:val="79E31FCF"/>
    <w:rsid w:val="79E3D708"/>
    <w:rsid w:val="79EACAD6"/>
    <w:rsid w:val="79F478EC"/>
    <w:rsid w:val="79F5E3E7"/>
    <w:rsid w:val="79FA2C49"/>
    <w:rsid w:val="79FCD26E"/>
    <w:rsid w:val="7A007494"/>
    <w:rsid w:val="7A010BB0"/>
    <w:rsid w:val="7A02747F"/>
    <w:rsid w:val="7A06C8E4"/>
    <w:rsid w:val="7A0A9794"/>
    <w:rsid w:val="7A0E20E1"/>
    <w:rsid w:val="7A11DD24"/>
    <w:rsid w:val="7A134221"/>
    <w:rsid w:val="7A16B837"/>
    <w:rsid w:val="7A1794BD"/>
    <w:rsid w:val="7A1EF7F0"/>
    <w:rsid w:val="7A25B9EE"/>
    <w:rsid w:val="7A269A70"/>
    <w:rsid w:val="7A26B51A"/>
    <w:rsid w:val="7A274FC2"/>
    <w:rsid w:val="7A2AE7E0"/>
    <w:rsid w:val="7A2CE016"/>
    <w:rsid w:val="7A2DFFE0"/>
    <w:rsid w:val="7A363FAF"/>
    <w:rsid w:val="7A37C7CD"/>
    <w:rsid w:val="7A3828B1"/>
    <w:rsid w:val="7A3A33C4"/>
    <w:rsid w:val="7A3E8B19"/>
    <w:rsid w:val="7A49B671"/>
    <w:rsid w:val="7A50E35D"/>
    <w:rsid w:val="7A50FD6C"/>
    <w:rsid w:val="7A5901DD"/>
    <w:rsid w:val="7A59AE87"/>
    <w:rsid w:val="7A5A9B2E"/>
    <w:rsid w:val="7A5C60AD"/>
    <w:rsid w:val="7A72099F"/>
    <w:rsid w:val="7A722521"/>
    <w:rsid w:val="7A74B072"/>
    <w:rsid w:val="7A75A0C7"/>
    <w:rsid w:val="7A75C102"/>
    <w:rsid w:val="7A78A0B9"/>
    <w:rsid w:val="7A7AEE9C"/>
    <w:rsid w:val="7A80E500"/>
    <w:rsid w:val="7A83EDCE"/>
    <w:rsid w:val="7A84F749"/>
    <w:rsid w:val="7A87A857"/>
    <w:rsid w:val="7A8B01F4"/>
    <w:rsid w:val="7AA2B66D"/>
    <w:rsid w:val="7AA8FE50"/>
    <w:rsid w:val="7AADA896"/>
    <w:rsid w:val="7AB93687"/>
    <w:rsid w:val="7ABB7A71"/>
    <w:rsid w:val="7ABFAC55"/>
    <w:rsid w:val="7AC1BDAA"/>
    <w:rsid w:val="7AC76B2B"/>
    <w:rsid w:val="7AC7C7F4"/>
    <w:rsid w:val="7ACAE96F"/>
    <w:rsid w:val="7ACB3D41"/>
    <w:rsid w:val="7ACC7C50"/>
    <w:rsid w:val="7ACE69AF"/>
    <w:rsid w:val="7ACEDAB3"/>
    <w:rsid w:val="7AD2687F"/>
    <w:rsid w:val="7AD2DD0F"/>
    <w:rsid w:val="7AD785B3"/>
    <w:rsid w:val="7ADA0C7D"/>
    <w:rsid w:val="7ADD2781"/>
    <w:rsid w:val="7AE326E6"/>
    <w:rsid w:val="7AE3D735"/>
    <w:rsid w:val="7AE7AC9B"/>
    <w:rsid w:val="7AE8DE32"/>
    <w:rsid w:val="7AF106BE"/>
    <w:rsid w:val="7AF110A9"/>
    <w:rsid w:val="7AFFCF2D"/>
    <w:rsid w:val="7B046891"/>
    <w:rsid w:val="7B0E7ED1"/>
    <w:rsid w:val="7B129526"/>
    <w:rsid w:val="7B26F8E9"/>
    <w:rsid w:val="7B2A2804"/>
    <w:rsid w:val="7B2C53E4"/>
    <w:rsid w:val="7B32ABE5"/>
    <w:rsid w:val="7B36E1DD"/>
    <w:rsid w:val="7B36F261"/>
    <w:rsid w:val="7B38D95F"/>
    <w:rsid w:val="7B3943A6"/>
    <w:rsid w:val="7B3B51DA"/>
    <w:rsid w:val="7B3D119C"/>
    <w:rsid w:val="7B454D1A"/>
    <w:rsid w:val="7B45E8F8"/>
    <w:rsid w:val="7B48728B"/>
    <w:rsid w:val="7B4BB9F7"/>
    <w:rsid w:val="7B4CD306"/>
    <w:rsid w:val="7B526D0B"/>
    <w:rsid w:val="7B5294DA"/>
    <w:rsid w:val="7B53261A"/>
    <w:rsid w:val="7B556B0D"/>
    <w:rsid w:val="7B55781F"/>
    <w:rsid w:val="7B5F671A"/>
    <w:rsid w:val="7B61B1DD"/>
    <w:rsid w:val="7B6CE1B2"/>
    <w:rsid w:val="7B6D632A"/>
    <w:rsid w:val="7B709898"/>
    <w:rsid w:val="7B710B1E"/>
    <w:rsid w:val="7B74940F"/>
    <w:rsid w:val="7B769FB5"/>
    <w:rsid w:val="7B7BE5A7"/>
    <w:rsid w:val="7B7CE6F0"/>
    <w:rsid w:val="7B801BDD"/>
    <w:rsid w:val="7B8040DF"/>
    <w:rsid w:val="7B815D30"/>
    <w:rsid w:val="7B828FCE"/>
    <w:rsid w:val="7B920799"/>
    <w:rsid w:val="7B990514"/>
    <w:rsid w:val="7B99C72B"/>
    <w:rsid w:val="7B9A073B"/>
    <w:rsid w:val="7B9F06AE"/>
    <w:rsid w:val="7B9FE17B"/>
    <w:rsid w:val="7BA02C55"/>
    <w:rsid w:val="7BA2F5D6"/>
    <w:rsid w:val="7BA633A6"/>
    <w:rsid w:val="7BA63944"/>
    <w:rsid w:val="7BAEF855"/>
    <w:rsid w:val="7BB2AEAC"/>
    <w:rsid w:val="7BBCA8D8"/>
    <w:rsid w:val="7BC71C2E"/>
    <w:rsid w:val="7BC9EBA9"/>
    <w:rsid w:val="7BD0163D"/>
    <w:rsid w:val="7BD54CBD"/>
    <w:rsid w:val="7BD76227"/>
    <w:rsid w:val="7BE33BD2"/>
    <w:rsid w:val="7BE3775D"/>
    <w:rsid w:val="7BE39A1B"/>
    <w:rsid w:val="7BF8D8D3"/>
    <w:rsid w:val="7BFF9A48"/>
    <w:rsid w:val="7C009FDA"/>
    <w:rsid w:val="7C0742C4"/>
    <w:rsid w:val="7C0AAC71"/>
    <w:rsid w:val="7C1271B0"/>
    <w:rsid w:val="7C14AC99"/>
    <w:rsid w:val="7C1A466D"/>
    <w:rsid w:val="7C1A9ED8"/>
    <w:rsid w:val="7C1B8004"/>
    <w:rsid w:val="7C1B9AC6"/>
    <w:rsid w:val="7C1D4557"/>
    <w:rsid w:val="7C2363BE"/>
    <w:rsid w:val="7C23F931"/>
    <w:rsid w:val="7C246A2B"/>
    <w:rsid w:val="7C24C62B"/>
    <w:rsid w:val="7C252A06"/>
    <w:rsid w:val="7C25767A"/>
    <w:rsid w:val="7C25D16B"/>
    <w:rsid w:val="7C2654E7"/>
    <w:rsid w:val="7C2FB5EC"/>
    <w:rsid w:val="7C352E81"/>
    <w:rsid w:val="7C354880"/>
    <w:rsid w:val="7C3CA80E"/>
    <w:rsid w:val="7C428580"/>
    <w:rsid w:val="7C451BF8"/>
    <w:rsid w:val="7C480895"/>
    <w:rsid w:val="7C4814AC"/>
    <w:rsid w:val="7C4995AB"/>
    <w:rsid w:val="7C49C956"/>
    <w:rsid w:val="7C4E57F5"/>
    <w:rsid w:val="7C538148"/>
    <w:rsid w:val="7C565908"/>
    <w:rsid w:val="7C5E44F4"/>
    <w:rsid w:val="7C636708"/>
    <w:rsid w:val="7C657E85"/>
    <w:rsid w:val="7C6E87E5"/>
    <w:rsid w:val="7C6F754C"/>
    <w:rsid w:val="7C74E0DC"/>
    <w:rsid w:val="7C7B7AA4"/>
    <w:rsid w:val="7C7C9D74"/>
    <w:rsid w:val="7C7DE2DF"/>
    <w:rsid w:val="7C825930"/>
    <w:rsid w:val="7C85305C"/>
    <w:rsid w:val="7C8CBB72"/>
    <w:rsid w:val="7C95BA0B"/>
    <w:rsid w:val="7CAFBF85"/>
    <w:rsid w:val="7CB1C694"/>
    <w:rsid w:val="7CB7C834"/>
    <w:rsid w:val="7CBD9CF8"/>
    <w:rsid w:val="7CBE3A80"/>
    <w:rsid w:val="7CBE9E28"/>
    <w:rsid w:val="7CC0CD31"/>
    <w:rsid w:val="7CC213D1"/>
    <w:rsid w:val="7CC23ADF"/>
    <w:rsid w:val="7CC61BEB"/>
    <w:rsid w:val="7CCFCE19"/>
    <w:rsid w:val="7CD338F6"/>
    <w:rsid w:val="7CD6C8B8"/>
    <w:rsid w:val="7CD83827"/>
    <w:rsid w:val="7CDA8100"/>
    <w:rsid w:val="7CDC1569"/>
    <w:rsid w:val="7CDEBA04"/>
    <w:rsid w:val="7CDEDB91"/>
    <w:rsid w:val="7CDF665A"/>
    <w:rsid w:val="7CE0B9C0"/>
    <w:rsid w:val="7CE11D85"/>
    <w:rsid w:val="7CE8C3DB"/>
    <w:rsid w:val="7CE9892D"/>
    <w:rsid w:val="7CEE88C9"/>
    <w:rsid w:val="7CEE9BEC"/>
    <w:rsid w:val="7CFB8F14"/>
    <w:rsid w:val="7CFEC8F6"/>
    <w:rsid w:val="7CFEC99D"/>
    <w:rsid w:val="7CFFB120"/>
    <w:rsid w:val="7D000457"/>
    <w:rsid w:val="7D014161"/>
    <w:rsid w:val="7D044FB5"/>
    <w:rsid w:val="7D08BBA2"/>
    <w:rsid w:val="7D09A55D"/>
    <w:rsid w:val="7D0DAB79"/>
    <w:rsid w:val="7D0E46E0"/>
    <w:rsid w:val="7D16524C"/>
    <w:rsid w:val="7D1734F4"/>
    <w:rsid w:val="7D17B608"/>
    <w:rsid w:val="7D1C2B94"/>
    <w:rsid w:val="7D1D5029"/>
    <w:rsid w:val="7D238C3C"/>
    <w:rsid w:val="7D23ECEC"/>
    <w:rsid w:val="7D243A9E"/>
    <w:rsid w:val="7D2599B9"/>
    <w:rsid w:val="7D264435"/>
    <w:rsid w:val="7D26D942"/>
    <w:rsid w:val="7D2C4CF4"/>
    <w:rsid w:val="7D2ECE1A"/>
    <w:rsid w:val="7D37B3F5"/>
    <w:rsid w:val="7D4087EE"/>
    <w:rsid w:val="7D40B921"/>
    <w:rsid w:val="7D4143DF"/>
    <w:rsid w:val="7D41B206"/>
    <w:rsid w:val="7D42F757"/>
    <w:rsid w:val="7D473692"/>
    <w:rsid w:val="7D480271"/>
    <w:rsid w:val="7D498B38"/>
    <w:rsid w:val="7D4A10E6"/>
    <w:rsid w:val="7D4A3197"/>
    <w:rsid w:val="7D4B8FC9"/>
    <w:rsid w:val="7D51A899"/>
    <w:rsid w:val="7D52B357"/>
    <w:rsid w:val="7D541D04"/>
    <w:rsid w:val="7D54D499"/>
    <w:rsid w:val="7D56A97D"/>
    <w:rsid w:val="7D586397"/>
    <w:rsid w:val="7D58ED0A"/>
    <w:rsid w:val="7D62038C"/>
    <w:rsid w:val="7D676293"/>
    <w:rsid w:val="7D6D3D27"/>
    <w:rsid w:val="7D6E49B2"/>
    <w:rsid w:val="7D72224D"/>
    <w:rsid w:val="7D750191"/>
    <w:rsid w:val="7D77502B"/>
    <w:rsid w:val="7D7AF187"/>
    <w:rsid w:val="7D7B4DAA"/>
    <w:rsid w:val="7D7B8D7E"/>
    <w:rsid w:val="7D806F31"/>
    <w:rsid w:val="7D81BD1C"/>
    <w:rsid w:val="7D83B900"/>
    <w:rsid w:val="7D8446A3"/>
    <w:rsid w:val="7D8A84D7"/>
    <w:rsid w:val="7D8EDC30"/>
    <w:rsid w:val="7D94B79D"/>
    <w:rsid w:val="7D96B384"/>
    <w:rsid w:val="7D96FA81"/>
    <w:rsid w:val="7D970934"/>
    <w:rsid w:val="7D98E198"/>
    <w:rsid w:val="7DA2904B"/>
    <w:rsid w:val="7DAD3581"/>
    <w:rsid w:val="7DB23912"/>
    <w:rsid w:val="7DC0D160"/>
    <w:rsid w:val="7DC3E369"/>
    <w:rsid w:val="7DC8EC31"/>
    <w:rsid w:val="7DCC561A"/>
    <w:rsid w:val="7DCFB7D0"/>
    <w:rsid w:val="7DD4A485"/>
    <w:rsid w:val="7DDBED69"/>
    <w:rsid w:val="7DDCC6B9"/>
    <w:rsid w:val="7DDD43C3"/>
    <w:rsid w:val="7DE6ED4F"/>
    <w:rsid w:val="7DE96FB5"/>
    <w:rsid w:val="7DED5747"/>
    <w:rsid w:val="7DEEF27B"/>
    <w:rsid w:val="7DF28AD1"/>
    <w:rsid w:val="7DF45C5A"/>
    <w:rsid w:val="7DF5D084"/>
    <w:rsid w:val="7DFFC874"/>
    <w:rsid w:val="7E04EE22"/>
    <w:rsid w:val="7E0558DE"/>
    <w:rsid w:val="7E05F96F"/>
    <w:rsid w:val="7E07400D"/>
    <w:rsid w:val="7E1381D3"/>
    <w:rsid w:val="7E14B6B5"/>
    <w:rsid w:val="7E1CB536"/>
    <w:rsid w:val="7E1CF8C9"/>
    <w:rsid w:val="7E216A3E"/>
    <w:rsid w:val="7E30877B"/>
    <w:rsid w:val="7E3F5718"/>
    <w:rsid w:val="7E407F6B"/>
    <w:rsid w:val="7E4491E8"/>
    <w:rsid w:val="7E4AE118"/>
    <w:rsid w:val="7E4B2555"/>
    <w:rsid w:val="7E4BD59D"/>
    <w:rsid w:val="7E4D2AD8"/>
    <w:rsid w:val="7E58A03D"/>
    <w:rsid w:val="7E58EF51"/>
    <w:rsid w:val="7E5AE968"/>
    <w:rsid w:val="7E5B96CD"/>
    <w:rsid w:val="7E5BA466"/>
    <w:rsid w:val="7E6209FD"/>
    <w:rsid w:val="7E6D5394"/>
    <w:rsid w:val="7E6D9E79"/>
    <w:rsid w:val="7E6E3793"/>
    <w:rsid w:val="7E74E885"/>
    <w:rsid w:val="7E805332"/>
    <w:rsid w:val="7E81674C"/>
    <w:rsid w:val="7E88A6E7"/>
    <w:rsid w:val="7E941EBA"/>
    <w:rsid w:val="7E97046F"/>
    <w:rsid w:val="7E9C169C"/>
    <w:rsid w:val="7E9CBF92"/>
    <w:rsid w:val="7E9E4816"/>
    <w:rsid w:val="7EA4F70C"/>
    <w:rsid w:val="7EA6D28D"/>
    <w:rsid w:val="7EAB207C"/>
    <w:rsid w:val="7EAEFCF5"/>
    <w:rsid w:val="7EAFF634"/>
    <w:rsid w:val="7EB0CC66"/>
    <w:rsid w:val="7EB41414"/>
    <w:rsid w:val="7EB805A7"/>
    <w:rsid w:val="7EB9FFF1"/>
    <w:rsid w:val="7EBF8AAE"/>
    <w:rsid w:val="7EC0D2FB"/>
    <w:rsid w:val="7EC697EF"/>
    <w:rsid w:val="7EC9CF0A"/>
    <w:rsid w:val="7ECBDC86"/>
    <w:rsid w:val="7ECD90AF"/>
    <w:rsid w:val="7ECED03C"/>
    <w:rsid w:val="7ECFA2E0"/>
    <w:rsid w:val="7ED24A6A"/>
    <w:rsid w:val="7ED40FAD"/>
    <w:rsid w:val="7ED854F3"/>
    <w:rsid w:val="7ED98FE5"/>
    <w:rsid w:val="7EDCE9B1"/>
    <w:rsid w:val="7EDD8FB3"/>
    <w:rsid w:val="7EE367EC"/>
    <w:rsid w:val="7EE3D543"/>
    <w:rsid w:val="7EE6B4B6"/>
    <w:rsid w:val="7EE945CB"/>
    <w:rsid w:val="7EEC9F56"/>
    <w:rsid w:val="7EEE25DE"/>
    <w:rsid w:val="7EF31B2D"/>
    <w:rsid w:val="7EF4DAE5"/>
    <w:rsid w:val="7EF590D3"/>
    <w:rsid w:val="7EFA093E"/>
    <w:rsid w:val="7F0651EE"/>
    <w:rsid w:val="7F06B5A6"/>
    <w:rsid w:val="7F06C2B6"/>
    <w:rsid w:val="7F0B239F"/>
    <w:rsid w:val="7F0EA562"/>
    <w:rsid w:val="7F15FFC1"/>
    <w:rsid w:val="7F16B247"/>
    <w:rsid w:val="7F18F683"/>
    <w:rsid w:val="7F1F4D06"/>
    <w:rsid w:val="7F1FDD5A"/>
    <w:rsid w:val="7F266385"/>
    <w:rsid w:val="7F26D91C"/>
    <w:rsid w:val="7F26DF63"/>
    <w:rsid w:val="7F284A00"/>
    <w:rsid w:val="7F29E4AC"/>
    <w:rsid w:val="7F340557"/>
    <w:rsid w:val="7F363871"/>
    <w:rsid w:val="7F37EF52"/>
    <w:rsid w:val="7F387F51"/>
    <w:rsid w:val="7F394FDC"/>
    <w:rsid w:val="7F3E5005"/>
    <w:rsid w:val="7F3F52D9"/>
    <w:rsid w:val="7F408862"/>
    <w:rsid w:val="7F427BE7"/>
    <w:rsid w:val="7F488E76"/>
    <w:rsid w:val="7F4DBD1E"/>
    <w:rsid w:val="7F502CF7"/>
    <w:rsid w:val="7F574B1D"/>
    <w:rsid w:val="7F5CAAA3"/>
    <w:rsid w:val="7F5E3737"/>
    <w:rsid w:val="7F5E5A46"/>
    <w:rsid w:val="7F5EF2ED"/>
    <w:rsid w:val="7F5F8D5B"/>
    <w:rsid w:val="7F614DB2"/>
    <w:rsid w:val="7F61DD8C"/>
    <w:rsid w:val="7F664322"/>
    <w:rsid w:val="7F73BCB5"/>
    <w:rsid w:val="7F7556AE"/>
    <w:rsid w:val="7F79A066"/>
    <w:rsid w:val="7F7C4D9F"/>
    <w:rsid w:val="7F822B8E"/>
    <w:rsid w:val="7F8287AD"/>
    <w:rsid w:val="7F82BAC0"/>
    <w:rsid w:val="7F83D0F2"/>
    <w:rsid w:val="7F87DC9C"/>
    <w:rsid w:val="7F89A0B2"/>
    <w:rsid w:val="7F8B2A41"/>
    <w:rsid w:val="7F8DCD29"/>
    <w:rsid w:val="7F93C6D0"/>
    <w:rsid w:val="7FA45A59"/>
    <w:rsid w:val="7FB49737"/>
    <w:rsid w:val="7FB55068"/>
    <w:rsid w:val="7FBBFEC3"/>
    <w:rsid w:val="7FC3722D"/>
    <w:rsid w:val="7FC5E750"/>
    <w:rsid w:val="7FC9649E"/>
    <w:rsid w:val="7FC973BF"/>
    <w:rsid w:val="7FCA82A8"/>
    <w:rsid w:val="7FCC5FEC"/>
    <w:rsid w:val="7FD4D41A"/>
    <w:rsid w:val="7FD53409"/>
    <w:rsid w:val="7FD9D7B3"/>
    <w:rsid w:val="7FDC5F7C"/>
    <w:rsid w:val="7FE238E2"/>
    <w:rsid w:val="7FE395D5"/>
    <w:rsid w:val="7FE4CA3F"/>
    <w:rsid w:val="7FE9405B"/>
    <w:rsid w:val="7FE97FE5"/>
    <w:rsid w:val="7FEAF634"/>
    <w:rsid w:val="7FEC05C8"/>
    <w:rsid w:val="7FF38261"/>
    <w:rsid w:val="7FF389FD"/>
    <w:rsid w:val="7FF666CE"/>
    <w:rsid w:val="7FF77B01"/>
    <w:rsid w:val="7FFE4DF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4BB220F4"/>
  <w15:chartTrackingRefBased/>
  <w15:docId w15:val="{63266A03-B78F-444F-8289-AB8AAA9EB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23"/>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23"/>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23"/>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customStyle="1" w:styleId="msonormal0">
    <w:name w:val="msonormal"/>
    <w:basedOn w:val="Normal"/>
    <w:rsid w:val="00E81DCD"/>
    <w:pPr>
      <w:suppressAutoHyphens w:val="0"/>
      <w:spacing w:before="100" w:beforeAutospacing="1" w:after="100" w:afterAutospacing="1"/>
    </w:pPr>
    <w:rPr>
      <w:lang w:val="es-EC" w:eastAsia="es-EC"/>
    </w:rPr>
  </w:style>
  <w:style w:type="paragraph" w:styleId="TtuloTDC">
    <w:name w:val="TOC Heading"/>
    <w:basedOn w:val="Ttulo1"/>
    <w:next w:val="Normal"/>
    <w:uiPriority w:val="39"/>
    <w:unhideWhenUsed/>
    <w:qFormat/>
    <w:rsid w:val="005B10AF"/>
    <w:pPr>
      <w:keepLines/>
      <w:suppressAutoHyphens w:val="0"/>
      <w:spacing w:after="0" w:line="259" w:lineRule="auto"/>
      <w:outlineLvl w:val="9"/>
    </w:pPr>
    <w:rPr>
      <w:rFonts w:asciiTheme="majorHAnsi" w:eastAsiaTheme="majorEastAsia" w:hAnsiTheme="majorHAnsi" w:cstheme="majorBidi"/>
      <w:b w:val="0"/>
      <w:bCs w:val="0"/>
      <w:color w:val="2F5496" w:themeColor="accent1" w:themeShade="BF"/>
      <w:kern w:val="0"/>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833883850">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126315656">
      <w:bodyDiv w:val="1"/>
      <w:marLeft w:val="0"/>
      <w:marRight w:val="0"/>
      <w:marTop w:val="0"/>
      <w:marBottom w:val="0"/>
      <w:divBdr>
        <w:top w:val="none" w:sz="0" w:space="0" w:color="auto"/>
        <w:left w:val="none" w:sz="0" w:space="0" w:color="auto"/>
        <w:bottom w:val="none" w:sz="0" w:space="0" w:color="auto"/>
        <w:right w:val="none" w:sz="0" w:space="0" w:color="auto"/>
      </w:divBdr>
    </w:div>
    <w:div w:id="1180196521">
      <w:bodyDiv w:val="1"/>
      <w:marLeft w:val="0"/>
      <w:marRight w:val="0"/>
      <w:marTop w:val="0"/>
      <w:marBottom w:val="0"/>
      <w:divBdr>
        <w:top w:val="none" w:sz="0" w:space="0" w:color="auto"/>
        <w:left w:val="none" w:sz="0" w:space="0" w:color="auto"/>
        <w:bottom w:val="none" w:sz="0" w:space="0" w:color="auto"/>
        <w:right w:val="none" w:sz="0" w:space="0" w:color="auto"/>
      </w:divBdr>
    </w:div>
    <w:div w:id="1439719066">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788308438">
      <w:bodyDiv w:val="1"/>
      <w:marLeft w:val="0"/>
      <w:marRight w:val="0"/>
      <w:marTop w:val="0"/>
      <w:marBottom w:val="0"/>
      <w:divBdr>
        <w:top w:val="none" w:sz="0" w:space="0" w:color="auto"/>
        <w:left w:val="none" w:sz="0" w:space="0" w:color="auto"/>
        <w:bottom w:val="none" w:sz="0" w:space="0" w:color="auto"/>
        <w:right w:val="none" w:sz="0" w:space="0" w:color="auto"/>
      </w:divBdr>
    </w:div>
    <w:div w:id="1879321449">
      <w:bodyDiv w:val="1"/>
      <w:marLeft w:val="0"/>
      <w:marRight w:val="0"/>
      <w:marTop w:val="0"/>
      <w:marBottom w:val="0"/>
      <w:divBdr>
        <w:top w:val="none" w:sz="0" w:space="0" w:color="auto"/>
        <w:left w:val="none" w:sz="0" w:space="0" w:color="auto"/>
        <w:bottom w:val="none" w:sz="0" w:space="0" w:color="auto"/>
        <w:right w:val="none" w:sz="0" w:space="0" w:color="auto"/>
      </w:divBdr>
    </w:div>
    <w:div w:id="1908958552">
      <w:bodyDiv w:val="1"/>
      <w:marLeft w:val="0"/>
      <w:marRight w:val="0"/>
      <w:marTop w:val="0"/>
      <w:marBottom w:val="0"/>
      <w:divBdr>
        <w:top w:val="none" w:sz="0" w:space="0" w:color="auto"/>
        <w:left w:val="none" w:sz="0" w:space="0" w:color="auto"/>
        <w:bottom w:val="none" w:sz="0" w:space="0" w:color="auto"/>
        <w:right w:val="none" w:sz="0" w:space="0" w:color="auto"/>
      </w:divBdr>
    </w:div>
    <w:div w:id="1964189344">
      <w:bodyDiv w:val="1"/>
      <w:marLeft w:val="0"/>
      <w:marRight w:val="0"/>
      <w:marTop w:val="0"/>
      <w:marBottom w:val="0"/>
      <w:divBdr>
        <w:top w:val="none" w:sz="0" w:space="0" w:color="auto"/>
        <w:left w:val="none" w:sz="0" w:space="0" w:color="auto"/>
        <w:bottom w:val="none" w:sz="0" w:space="0" w:color="auto"/>
        <w:right w:val="none" w:sz="0" w:space="0" w:color="auto"/>
      </w:divBdr>
      <w:divsChild>
        <w:div w:id="956066206">
          <w:marLeft w:val="427"/>
          <w:marRight w:val="0"/>
          <w:marTop w:val="0"/>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2146388998">
      <w:bodyDiv w:val="1"/>
      <w:marLeft w:val="0"/>
      <w:marRight w:val="0"/>
      <w:marTop w:val="0"/>
      <w:marBottom w:val="0"/>
      <w:divBdr>
        <w:top w:val="none" w:sz="0" w:space="0" w:color="auto"/>
        <w:left w:val="none" w:sz="0" w:space="0" w:color="auto"/>
        <w:bottom w:val="none" w:sz="0" w:space="0" w:color="auto"/>
        <w:right w:val="none" w:sz="0" w:space="0" w:color="auto"/>
      </w:divBdr>
      <w:divsChild>
        <w:div w:id="274600103">
          <w:marLeft w:val="427"/>
          <w:marRight w:val="0"/>
          <w:marTop w:val="0"/>
          <w:marBottom w:val="0"/>
          <w:divBdr>
            <w:top w:val="none" w:sz="0" w:space="0" w:color="auto"/>
            <w:left w:val="none" w:sz="0" w:space="0" w:color="auto"/>
            <w:bottom w:val="none" w:sz="0" w:space="0" w:color="auto"/>
            <w:right w:val="none" w:sz="0" w:space="0" w:color="auto"/>
          </w:divBdr>
        </w:div>
        <w:div w:id="601766424">
          <w:marLeft w:val="427"/>
          <w:marRight w:val="0"/>
          <w:marTop w:val="0"/>
          <w:marBottom w:val="0"/>
          <w:divBdr>
            <w:top w:val="none" w:sz="0" w:space="0" w:color="auto"/>
            <w:left w:val="none" w:sz="0" w:space="0" w:color="auto"/>
            <w:bottom w:val="none" w:sz="0" w:space="0" w:color="auto"/>
            <w:right w:val="none" w:sz="0" w:space="0" w:color="auto"/>
          </w:divBdr>
        </w:div>
        <w:div w:id="619343094">
          <w:marLeft w:val="427"/>
          <w:marRight w:val="0"/>
          <w:marTop w:val="0"/>
          <w:marBottom w:val="0"/>
          <w:divBdr>
            <w:top w:val="none" w:sz="0" w:space="0" w:color="auto"/>
            <w:left w:val="none" w:sz="0" w:space="0" w:color="auto"/>
            <w:bottom w:val="none" w:sz="0" w:space="0" w:color="auto"/>
            <w:right w:val="none" w:sz="0" w:space="0" w:color="auto"/>
          </w:divBdr>
        </w:div>
        <w:div w:id="712582423">
          <w:marLeft w:val="427"/>
          <w:marRight w:val="0"/>
          <w:marTop w:val="0"/>
          <w:marBottom w:val="0"/>
          <w:divBdr>
            <w:top w:val="none" w:sz="0" w:space="0" w:color="auto"/>
            <w:left w:val="none" w:sz="0" w:space="0" w:color="auto"/>
            <w:bottom w:val="none" w:sz="0" w:space="0" w:color="auto"/>
            <w:right w:val="none" w:sz="0" w:space="0" w:color="auto"/>
          </w:divBdr>
        </w:div>
        <w:div w:id="743651047">
          <w:marLeft w:val="427"/>
          <w:marRight w:val="0"/>
          <w:marTop w:val="0"/>
          <w:marBottom w:val="0"/>
          <w:divBdr>
            <w:top w:val="none" w:sz="0" w:space="0" w:color="auto"/>
            <w:left w:val="none" w:sz="0" w:space="0" w:color="auto"/>
            <w:bottom w:val="none" w:sz="0" w:space="0" w:color="auto"/>
            <w:right w:val="none" w:sz="0" w:space="0" w:color="auto"/>
          </w:divBdr>
        </w:div>
        <w:div w:id="811093756">
          <w:marLeft w:val="427"/>
          <w:marRight w:val="0"/>
          <w:marTop w:val="0"/>
          <w:marBottom w:val="0"/>
          <w:divBdr>
            <w:top w:val="none" w:sz="0" w:space="0" w:color="auto"/>
            <w:left w:val="none" w:sz="0" w:space="0" w:color="auto"/>
            <w:bottom w:val="none" w:sz="0" w:space="0" w:color="auto"/>
            <w:right w:val="none" w:sz="0" w:space="0" w:color="auto"/>
          </w:divBdr>
        </w:div>
        <w:div w:id="866214342">
          <w:marLeft w:val="427"/>
          <w:marRight w:val="0"/>
          <w:marTop w:val="0"/>
          <w:marBottom w:val="0"/>
          <w:divBdr>
            <w:top w:val="none" w:sz="0" w:space="0" w:color="auto"/>
            <w:left w:val="none" w:sz="0" w:space="0" w:color="auto"/>
            <w:bottom w:val="none" w:sz="0" w:space="0" w:color="auto"/>
            <w:right w:val="none" w:sz="0" w:space="0" w:color="auto"/>
          </w:divBdr>
        </w:div>
        <w:div w:id="894437257">
          <w:marLeft w:val="427"/>
          <w:marRight w:val="0"/>
          <w:marTop w:val="0"/>
          <w:marBottom w:val="0"/>
          <w:divBdr>
            <w:top w:val="none" w:sz="0" w:space="0" w:color="auto"/>
            <w:left w:val="none" w:sz="0" w:space="0" w:color="auto"/>
            <w:bottom w:val="none" w:sz="0" w:space="0" w:color="auto"/>
            <w:right w:val="none" w:sz="0" w:space="0" w:color="auto"/>
          </w:divBdr>
        </w:div>
        <w:div w:id="1053963171">
          <w:marLeft w:val="427"/>
          <w:marRight w:val="0"/>
          <w:marTop w:val="0"/>
          <w:marBottom w:val="0"/>
          <w:divBdr>
            <w:top w:val="none" w:sz="0" w:space="0" w:color="auto"/>
            <w:left w:val="none" w:sz="0" w:space="0" w:color="auto"/>
            <w:bottom w:val="none" w:sz="0" w:space="0" w:color="auto"/>
            <w:right w:val="none" w:sz="0" w:space="0" w:color="auto"/>
          </w:divBdr>
        </w:div>
        <w:div w:id="1331445981">
          <w:marLeft w:val="427"/>
          <w:marRight w:val="0"/>
          <w:marTop w:val="0"/>
          <w:marBottom w:val="0"/>
          <w:divBdr>
            <w:top w:val="none" w:sz="0" w:space="0" w:color="auto"/>
            <w:left w:val="none" w:sz="0" w:space="0" w:color="auto"/>
            <w:bottom w:val="none" w:sz="0" w:space="0" w:color="auto"/>
            <w:right w:val="none" w:sz="0" w:space="0" w:color="auto"/>
          </w:divBdr>
        </w:div>
        <w:div w:id="1410543025">
          <w:marLeft w:val="427"/>
          <w:marRight w:val="0"/>
          <w:marTop w:val="0"/>
          <w:marBottom w:val="0"/>
          <w:divBdr>
            <w:top w:val="none" w:sz="0" w:space="0" w:color="auto"/>
            <w:left w:val="none" w:sz="0" w:space="0" w:color="auto"/>
            <w:bottom w:val="none" w:sz="0" w:space="0" w:color="auto"/>
            <w:right w:val="none" w:sz="0" w:space="0" w:color="auto"/>
          </w:divBdr>
        </w:div>
        <w:div w:id="1564372309">
          <w:marLeft w:val="427"/>
          <w:marRight w:val="0"/>
          <w:marTop w:val="0"/>
          <w:marBottom w:val="0"/>
          <w:divBdr>
            <w:top w:val="none" w:sz="0" w:space="0" w:color="auto"/>
            <w:left w:val="none" w:sz="0" w:space="0" w:color="auto"/>
            <w:bottom w:val="none" w:sz="0" w:space="0" w:color="auto"/>
            <w:right w:val="none" w:sz="0" w:space="0" w:color="auto"/>
          </w:divBdr>
        </w:div>
        <w:div w:id="1814642542">
          <w:marLeft w:val="427"/>
          <w:marRight w:val="0"/>
          <w:marTop w:val="0"/>
          <w:marBottom w:val="0"/>
          <w:divBdr>
            <w:top w:val="none" w:sz="0" w:space="0" w:color="auto"/>
            <w:left w:val="none" w:sz="0" w:space="0" w:color="auto"/>
            <w:bottom w:val="none" w:sz="0" w:space="0" w:color="auto"/>
            <w:right w:val="none" w:sz="0" w:space="0" w:color="auto"/>
          </w:divBdr>
        </w:div>
        <w:div w:id="1822190853">
          <w:marLeft w:val="427"/>
          <w:marRight w:val="0"/>
          <w:marTop w:val="0"/>
          <w:marBottom w:val="0"/>
          <w:divBdr>
            <w:top w:val="none" w:sz="0" w:space="0" w:color="auto"/>
            <w:left w:val="none" w:sz="0" w:space="0" w:color="auto"/>
            <w:bottom w:val="none" w:sz="0" w:space="0" w:color="auto"/>
            <w:right w:val="none" w:sz="0" w:space="0" w:color="auto"/>
          </w:divBdr>
        </w:div>
        <w:div w:id="1889805495">
          <w:marLeft w:val="427"/>
          <w:marRight w:val="0"/>
          <w:marTop w:val="0"/>
          <w:marBottom w:val="0"/>
          <w:divBdr>
            <w:top w:val="none" w:sz="0" w:space="0" w:color="auto"/>
            <w:left w:val="none" w:sz="0" w:space="0" w:color="auto"/>
            <w:bottom w:val="none" w:sz="0" w:space="0" w:color="auto"/>
            <w:right w:val="none" w:sz="0" w:space="0" w:color="auto"/>
          </w:divBdr>
        </w:div>
        <w:div w:id="1922985186">
          <w:marLeft w:val="427"/>
          <w:marRight w:val="0"/>
          <w:marTop w:val="0"/>
          <w:marBottom w:val="0"/>
          <w:divBdr>
            <w:top w:val="none" w:sz="0" w:space="0" w:color="auto"/>
            <w:left w:val="none" w:sz="0" w:space="0" w:color="auto"/>
            <w:bottom w:val="none" w:sz="0" w:space="0" w:color="auto"/>
            <w:right w:val="none" w:sz="0" w:space="0" w:color="auto"/>
          </w:divBdr>
        </w:div>
        <w:div w:id="2074155383">
          <w:marLeft w:val="427"/>
          <w:marRight w:val="0"/>
          <w:marTop w:val="0"/>
          <w:marBottom w:val="0"/>
          <w:divBdr>
            <w:top w:val="none" w:sz="0" w:space="0" w:color="auto"/>
            <w:left w:val="none" w:sz="0" w:space="0" w:color="auto"/>
            <w:bottom w:val="none" w:sz="0" w:space="0" w:color="auto"/>
            <w:right w:val="none" w:sz="0" w:space="0" w:color="auto"/>
          </w:divBdr>
        </w:div>
        <w:div w:id="2088258310">
          <w:marLeft w:val="427"/>
          <w:marRight w:val="0"/>
          <w:marTop w:val="0"/>
          <w:marBottom w:val="0"/>
          <w:divBdr>
            <w:top w:val="none" w:sz="0" w:space="0" w:color="auto"/>
            <w:left w:val="none" w:sz="0" w:space="0" w:color="auto"/>
            <w:bottom w:val="none" w:sz="0" w:space="0" w:color="auto"/>
            <w:right w:val="none" w:sz="0" w:space="0" w:color="auto"/>
          </w:divBdr>
        </w:div>
        <w:div w:id="2105571611">
          <w:marLeft w:val="427"/>
          <w:marRight w:val="0"/>
          <w:marTop w:val="0"/>
          <w:marBottom w:val="0"/>
          <w:divBdr>
            <w:top w:val="none" w:sz="0" w:space="0" w:color="auto"/>
            <w:left w:val="none" w:sz="0" w:space="0" w:color="auto"/>
            <w:bottom w:val="none" w:sz="0" w:space="0" w:color="auto"/>
            <w:right w:val="none" w:sz="0" w:space="0" w:color="auto"/>
          </w:divBdr>
        </w:div>
        <w:div w:id="2124960275">
          <w:marLeft w:val="427"/>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microsoft.com/office/2019/05/relationships/documenttasks" Target="documenttasks/documenttasks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5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documenttasks/documenttasks1.xml><?xml version="1.0" encoding="utf-8"?>
<t:Tasks xmlns:t="http://schemas.microsoft.com/office/tasks/2019/documenttasks" xmlns:oel="http://schemas.microsoft.com/office/2019/extlst">
  <t:Task id="{6EB9D33A-C5CC-4ABB-9075-FD9E8C579B23}">
    <t:Anchor>
      <t:Comment id="411710931"/>
    </t:Anchor>
    <t:History>
      <t:Event id="{FE29F1EE-B0D3-4E32-A8F9-E7B6DED12B36}" time="2021-12-24T00:01:25.677Z">
        <t:Attribution userId="S::braulio.marcalupoz@ug.edu.ec::91c2bb58-bd50-4842-be51-52e402a21bde" userProvider="AD" userName="BRAULIO STEVEN  MARCALUPO ZAMORA"/>
        <t:Anchor>
          <t:Comment id="411710931"/>
        </t:Anchor>
        <t:Create/>
      </t:Event>
      <t:Event id="{13F5E62E-50B2-4C8A-A2BC-04039ACAEE6F}" time="2021-12-24T00:01:25.677Z">
        <t:Attribution userId="S::braulio.marcalupoz@ug.edu.ec::91c2bb58-bd50-4842-be51-52e402a21bde" userProvider="AD" userName="BRAULIO STEVEN  MARCALUPO ZAMORA"/>
        <t:Anchor>
          <t:Comment id="411710931"/>
        </t:Anchor>
        <t:Assign userId="S::luis.veraga@ug.edu.ec::cca18815-433f-42da-b0bf-e5bea1d402d6" userProvider="AD" userName="LUIS ALBERTO  VERA GARCIA"/>
      </t:Event>
      <t:Event id="{95FB5190-D9D7-457E-9735-F0C9506656F0}" time="2021-12-24T00:01:25.677Z">
        <t:Attribution userId="S::braulio.marcalupoz@ug.edu.ec::91c2bb58-bd50-4842-be51-52e402a21bde" userProvider="AD" userName="BRAULIO STEVEN  MARCALUPO ZAMORA"/>
        <t:Anchor>
          <t:Comment id="411710931"/>
        </t:Anchor>
        <t:SetTitle title="@LUIS ALBERTO VERA GARCIA @FAUSTO JAVIER TORRES ASPIAZU @CESAR FRANCISCO CARRION LOAIZA falta el actor gerente"/>
      </t:Event>
      <t:Event id="{F76AB6BE-C7CF-45E6-86C9-097E58ABAC8A}" time="2021-12-24T00:01:29.373Z">
        <t:Attribution userId="S::braulio.marcalupoz@ug.edu.ec::91c2bb58-bd50-4842-be51-52e402a21bde" userProvider="AD" userName="BRAULIO STEVEN  MARCALUPO ZAMORA"/>
        <t:Progress percentComplete="100"/>
      </t:Event>
      <t:Event id="{028BEF79-4ACD-4D2A-B0F6-5751C42A2352}" time="2021-12-24T00:01:51.05Z">
        <t:Attribution userId="S::braulio.marcalupoz@ug.edu.ec::91c2bb58-bd50-4842-be51-52e402a21bde" userProvider="AD" userName="BRAULIO STEVEN  MARCALUPO ZAMORA"/>
        <t:Progress percentComplete="0"/>
      </t:Event>
      <t:Event id="{6D9CC0AE-5D73-4EFD-B125-A3E7BD9036ED}" time="2021-12-24T00:01:59.467Z">
        <t:Attribution userId="S::cesar.carrionl@ug.edu.ec::e7e4faa7-d91e-4228-bb2b-d25acb6b72e2" userProvider="AD" userName="CESAR FRANCISCO  CARRION LOAIZA"/>
        <t:Progress percentComplete="100"/>
      </t:Event>
      <t:Event id="{CF33E191-DAA2-4D12-845C-5EF86F224007}" time="2021-12-24T00:02:06.768Z">
        <t:Attribution userId="S::cesar.carrionl@ug.edu.ec::e7e4faa7-d91e-4228-bb2b-d25acb6b72e2" userProvider="AD" userName="CESAR FRANCISCO  CARRION LOAIZA"/>
        <t:Progress percentComplete="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AF180-FF04-42CC-AF13-2242AD3C2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Template>
  <TotalTime>31</TotalTime>
  <Pages>106</Pages>
  <Words>17147</Words>
  <Characters>94314</Characters>
  <Application>Microsoft Office Word</Application>
  <DocSecurity>0</DocSecurity>
  <Lines>785</Lines>
  <Paragraphs>222</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LinksUpToDate>false</LinksUpToDate>
  <CharactersWithSpaces>111239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Fausto Torres Aspiazu</cp:lastModifiedBy>
  <cp:revision>193</cp:revision>
  <cp:lastPrinted>1900-01-01T05:00:00Z</cp:lastPrinted>
  <dcterms:created xsi:type="dcterms:W3CDTF">2021-12-21T19:53:00Z</dcterms:created>
  <dcterms:modified xsi:type="dcterms:W3CDTF">2022-07-12T03:03:00Z</dcterms:modified>
</cp:coreProperties>
</file>